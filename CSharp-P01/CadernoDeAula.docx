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EF14E6" w14:textId="77777777" w:rsidR="003161E7" w:rsidRPr="00CC3CF2" w:rsidRDefault="00E65EE1" w:rsidP="00706D60">
      <w:pPr>
        <w:rPr>
          <w:noProof/>
          <w:lang w:val="pt-BR"/>
        </w:rPr>
      </w:pPr>
      <w:r w:rsidRPr="00CC3CF2">
        <w:rPr>
          <w:noProof/>
          <w:lang w:val="pt-BR" w:bidi="pt-BR"/>
        </w:rPr>
        <w:drawing>
          <wp:anchor distT="0" distB="0" distL="114300" distR="114300" simplePos="0" relativeHeight="251654141" behindDoc="1" locked="0" layoutInCell="1" allowOverlap="1" wp14:anchorId="65F9FCC0" wp14:editId="42624DFB">
            <wp:simplePos x="0" y="0"/>
            <wp:positionH relativeFrom="page">
              <wp:align>right</wp:align>
            </wp:positionH>
            <wp:positionV relativeFrom="paragraph">
              <wp:posOffset>-930350</wp:posOffset>
            </wp:positionV>
            <wp:extent cx="7775575" cy="10689772"/>
            <wp:effectExtent l="0" t="0" r="0" b="0"/>
            <wp:wrapNone/>
            <wp:docPr id="2" name="Imagem 2" descr="Mãos trabalhando no laptop, flor, xícara de chá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everage-computer-flower-94888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7858" cy="10692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6867" w:rsidRPr="00CC3CF2">
        <w:rPr>
          <w:noProof/>
          <w:lang w:val="pt-BR" w:bidi="pt-BR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5056762B" wp14:editId="20001D40">
                <wp:simplePos x="0" y="0"/>
                <wp:positionH relativeFrom="page">
                  <wp:posOffset>438150</wp:posOffset>
                </wp:positionH>
                <wp:positionV relativeFrom="paragraph">
                  <wp:posOffset>-447675</wp:posOffset>
                </wp:positionV>
                <wp:extent cx="6659880" cy="9755505"/>
                <wp:effectExtent l="0" t="0" r="26670" b="17145"/>
                <wp:wrapNone/>
                <wp:docPr id="5" name="Retângulo 5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9880" cy="9755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1763CD" w14:textId="77777777" w:rsidR="00E153E6" w:rsidRPr="00392EF0" w:rsidRDefault="00E153E6" w:rsidP="00AB1A73">
                            <w:pPr>
                              <w:jc w:val="center"/>
                              <w:rPr>
                                <w:noProof/>
                                <w:color w:val="FF0000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56762B" id="Retângulo 5" o:spid="_x0000_s1026" alt="&quot;&quot;" style="position:absolute;margin-left:34.5pt;margin-top:-35.25pt;width:524.4pt;height:768.15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" filled="f" strokecolor="#2f5496 [2404]" strokeweight="1pt">
                <v:textbox>
                  <w:txbxContent>
                    <w:p w14:paraId="401763CD" w14:textId="77777777" w:rsidR="00E153E6" w:rsidRPr="00392EF0" w:rsidRDefault="00E153E6" w:rsidP="00AB1A73">
                      <w:pPr>
                        <w:jc w:val="center"/>
                        <w:rPr>
                          <w:noProof/>
                          <w:color w:val="FF0000"/>
                          <w:lang w:val="pt-BR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27017B3F" w14:textId="77777777" w:rsidR="002B5D98" w:rsidRPr="00CC3CF2" w:rsidRDefault="002B5D98" w:rsidP="002B5D98">
      <w:pPr>
        <w:rPr>
          <w:noProof/>
          <w:lang w:val="pt-BR"/>
        </w:rPr>
      </w:pPr>
    </w:p>
    <w:p w14:paraId="7EE1E27F" w14:textId="77777777" w:rsidR="002B5D98" w:rsidRPr="00CC3CF2" w:rsidRDefault="002B5D98" w:rsidP="002B5D98">
      <w:pPr>
        <w:rPr>
          <w:noProof/>
          <w:lang w:val="pt-BR"/>
        </w:rPr>
      </w:pPr>
    </w:p>
    <w:p w14:paraId="3ABB0E55" w14:textId="77777777" w:rsidR="00CC3CF2" w:rsidRPr="00CC3CF2" w:rsidRDefault="00CC3CF2" w:rsidP="002B5D98">
      <w:pPr>
        <w:rPr>
          <w:noProof/>
          <w:lang w:val="pt-BR"/>
        </w:rPr>
      </w:pPr>
    </w:p>
    <w:p w14:paraId="3521B7CF" w14:textId="77777777" w:rsidR="002B5D98" w:rsidRPr="00CC3CF2" w:rsidRDefault="002B5D98" w:rsidP="002B5D98">
      <w:pPr>
        <w:rPr>
          <w:noProof/>
          <w:lang w:val="pt-BR"/>
        </w:rPr>
      </w:pPr>
    </w:p>
    <w:p w14:paraId="69954D60" w14:textId="77777777" w:rsidR="002B5D98" w:rsidRPr="00CC3CF2" w:rsidRDefault="002B5D98" w:rsidP="002B5D98">
      <w:pPr>
        <w:rPr>
          <w:noProof/>
          <w:lang w:val="pt-BR"/>
        </w:rPr>
      </w:pPr>
    </w:p>
    <w:p w14:paraId="1FC6392A" w14:textId="77777777" w:rsidR="002B5D98" w:rsidRPr="00B774E8" w:rsidRDefault="009E0D43" w:rsidP="002B5D98">
      <w:pPr>
        <w:pStyle w:val="Ttulo"/>
        <w:rPr>
          <w:noProof/>
          <w:lang w:val="pt-BR"/>
        </w:rPr>
      </w:pPr>
      <w:r w:rsidRPr="00B774E8">
        <w:rPr>
          <w:noProof/>
          <w:lang w:val="pt-BR"/>
        </w:rPr>
        <w:t>Elys Sanntos</w:t>
      </w:r>
    </w:p>
    <w:p w14:paraId="128BB935" w14:textId="77777777" w:rsidR="002B5D98" w:rsidRPr="00B774E8" w:rsidRDefault="002B5D98" w:rsidP="002B5D98">
      <w:pPr>
        <w:rPr>
          <w:noProof/>
          <w:lang w:val="pt-BR"/>
        </w:rPr>
      </w:pPr>
    </w:p>
    <w:p w14:paraId="154CDB88" w14:textId="77777777" w:rsidR="002B5D98" w:rsidRPr="00B774E8" w:rsidRDefault="002B5D98" w:rsidP="002B5D98">
      <w:pPr>
        <w:rPr>
          <w:noProof/>
          <w:lang w:val="pt-BR"/>
        </w:rPr>
      </w:pPr>
    </w:p>
    <w:p w14:paraId="408EA980" w14:textId="77777777" w:rsidR="002B5D98" w:rsidRPr="00B774E8" w:rsidRDefault="002B5D98" w:rsidP="002B5D98">
      <w:pPr>
        <w:rPr>
          <w:noProof/>
          <w:lang w:val="pt-BR"/>
        </w:rPr>
      </w:pPr>
    </w:p>
    <w:p w14:paraId="3C097D13" w14:textId="77777777" w:rsidR="00E96235" w:rsidRPr="00B774E8" w:rsidRDefault="00B774E8" w:rsidP="004C4B29">
      <w:pPr>
        <w:rPr>
          <w:noProof/>
          <w:lang w:val="pt-BR"/>
        </w:rPr>
      </w:pPr>
      <w:r w:rsidRPr="00B774E8">
        <w:rPr>
          <w:rFonts w:ascii="Open Sans" w:hAnsi="Open Sans" w:cs="Open Sans"/>
          <w:b/>
          <w:bCs/>
          <w:color w:val="FFFFFF"/>
          <w:spacing w:val="-5"/>
          <w:sz w:val="60"/>
          <w:szCs w:val="60"/>
          <w:shd w:val="clear" w:color="auto" w:fill="D579E2"/>
        </w:rPr>
        <w:t>C# Collections parte 1: Listas, arrays, listas ligadas, dicionários e conjuntos</w:t>
      </w:r>
      <w:r w:rsidR="004C4B29" w:rsidRPr="00B774E8">
        <w:rPr>
          <w:noProof/>
          <w:lang w:val="pt-BR" w:bidi="pt-BR"/>
        </w:rPr>
        <w:t xml:space="preserve"> </w:t>
      </w:r>
      <w:r w:rsidR="002974C8" w:rsidRPr="00B774E8">
        <w:rPr>
          <w:noProof/>
          <w:lang w:val="pt-BR" w:bidi="pt-BR"/>
        </w:rPr>
        <w:br w:type="page"/>
      </w:r>
    </w:p>
    <w:sdt>
      <w:sdtPr>
        <w:rPr>
          <w:noProof/>
          <w:lang w:val="pt-BR"/>
        </w:rPr>
        <w:id w:val="-1038430432"/>
        <w:docPartObj>
          <w:docPartGallery w:val="Table of Contents"/>
          <w:docPartUnique/>
        </w:docPartObj>
      </w:sdtPr>
      <w:sdtContent>
        <w:p w14:paraId="5310191E" w14:textId="77777777" w:rsidR="00CC3CF2" w:rsidRPr="00CC3CF2" w:rsidRDefault="00CC3CF2" w:rsidP="00DF7F6F">
          <w:pPr>
            <w:rPr>
              <w:noProof/>
              <w:lang w:val="pt-BR"/>
            </w:rPr>
          </w:pPr>
        </w:p>
        <w:p w14:paraId="2BA07E39" w14:textId="77777777" w:rsidR="00E96235" w:rsidRPr="00CC3CF2" w:rsidRDefault="001A0417" w:rsidP="00706D60">
          <w:pPr>
            <w:pStyle w:val="CabealhodoSumrio"/>
            <w:rPr>
              <w:noProof/>
              <w:lang w:val="pt-BR"/>
            </w:rPr>
          </w:pPr>
          <w:r w:rsidRPr="00CC3CF2">
            <w:rPr>
              <w:noProof/>
              <w:lang w:val="pt-BR" w:bidi="pt-BR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3F6EDA9F" wp14:editId="1AC5CC59">
                    <wp:simplePos x="0" y="0"/>
                    <wp:positionH relativeFrom="page">
                      <wp:posOffset>438150</wp:posOffset>
                    </wp:positionH>
                    <wp:positionV relativeFrom="paragraph">
                      <wp:posOffset>-733425</wp:posOffset>
                    </wp:positionV>
                    <wp:extent cx="6659880" cy="9755505"/>
                    <wp:effectExtent l="0" t="0" r="26670" b="17145"/>
                    <wp:wrapNone/>
                    <wp:docPr id="7" name="Retângulo 7">
                      <a:extLst xmlns:a="http://schemas.openxmlformats.org/drawingml/2006/main"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wp:docPr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659880" cy="97555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2D92D15" w14:textId="77777777" w:rsidR="00E153E6" w:rsidRPr="00AB1A73" w:rsidRDefault="00E153E6" w:rsidP="00AB1A73">
                                <w:pPr>
                                  <w:jc w:val="center"/>
                                  <w:rPr>
                                    <w:lang w:val="pt-BR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F6EDA9F" id="Retângulo 7" o:spid="_x0000_s1027" alt="&quot;&quot;" style="position:absolute;left:0;text-align:left;margin-left:34.5pt;margin-top:-57.75pt;width:524.4pt;height:768.1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" filled="f" strokecolor="#2f5496 [2404]" strokeweight="1pt">
                    <v:textbox>
                      <w:txbxContent>
                        <w:p w14:paraId="62D92D15" w14:textId="77777777" w:rsidR="00E153E6" w:rsidRPr="00AB1A73" w:rsidRDefault="00E153E6" w:rsidP="00AB1A73">
                          <w:pPr>
                            <w:jc w:val="center"/>
                            <w:rPr>
                              <w:lang w:val="pt-BR"/>
                            </w:rPr>
                          </w:pPr>
                        </w:p>
                      </w:txbxContent>
                    </v:textbox>
                    <w10:wrap anchorx="page"/>
                  </v:rect>
                </w:pict>
              </mc:Fallback>
            </mc:AlternateContent>
          </w:r>
          <w:r w:rsidR="00E541C4" w:rsidRPr="00CC3CF2">
            <w:rPr>
              <w:noProof/>
              <w:lang w:val="pt-BR" w:bidi="pt-BR"/>
            </w:rPr>
            <w:t>SUMÁRIO</w:t>
          </w:r>
        </w:p>
        <w:p w14:paraId="471720E1" w14:textId="77777777" w:rsidR="00136DDD" w:rsidRPr="00CC3CF2" w:rsidRDefault="00136DDD" w:rsidP="00706D60">
          <w:pPr>
            <w:pStyle w:val="Sumrio1"/>
            <w:rPr>
              <w:noProof/>
              <w:lang w:val="pt-BR"/>
            </w:rPr>
          </w:pPr>
        </w:p>
        <w:p w14:paraId="5D553F36" w14:textId="77777777" w:rsidR="00136DDD" w:rsidRPr="00CC3CF2" w:rsidRDefault="00136DDD" w:rsidP="00706D60">
          <w:pPr>
            <w:pStyle w:val="Sumrio1"/>
            <w:rPr>
              <w:noProof/>
              <w:lang w:val="pt-BR"/>
            </w:rPr>
          </w:pPr>
        </w:p>
        <w:p w14:paraId="2A66F4E7" w14:textId="77777777" w:rsidR="00136DDD" w:rsidRPr="00CC3CF2" w:rsidRDefault="00136DDD" w:rsidP="00706D60">
          <w:pPr>
            <w:pStyle w:val="Sumrio1"/>
            <w:rPr>
              <w:noProof/>
              <w:lang w:val="pt-BR"/>
            </w:rPr>
          </w:pPr>
        </w:p>
        <w:p w14:paraId="5BD5EBCB" w14:textId="53F53BF5" w:rsidR="00036055" w:rsidRDefault="00E9623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r w:rsidRPr="00CC3CF2">
            <w:rPr>
              <w:b/>
              <w:noProof/>
              <w:lang w:val="pt-BR" w:bidi="pt-BR"/>
            </w:rPr>
            <w:fldChar w:fldCharType="begin"/>
          </w:r>
          <w:r w:rsidRPr="00CC3CF2">
            <w:rPr>
              <w:b/>
              <w:noProof/>
              <w:lang w:val="pt-BR" w:bidi="pt-BR"/>
            </w:rPr>
            <w:instrText xml:space="preserve"> TOC \o "1-3" \h \z \u </w:instrText>
          </w:r>
          <w:r w:rsidRPr="00CC3CF2">
            <w:rPr>
              <w:b/>
              <w:noProof/>
              <w:lang w:val="pt-BR" w:bidi="pt-BR"/>
            </w:rPr>
            <w:fldChar w:fldCharType="separate"/>
          </w:r>
          <w:hyperlink w:anchor="_Toc63285360" w:history="1">
            <w:r w:rsidR="00036055" w:rsidRPr="00E436D0">
              <w:rPr>
                <w:rStyle w:val="Hyperlink"/>
                <w:noProof/>
                <w:lang w:val="pt-BR" w:bidi="pt-BR"/>
              </w:rPr>
              <w:t>Introdução</w:t>
            </w:r>
            <w:r w:rsidR="00036055">
              <w:rPr>
                <w:noProof/>
                <w:webHidden/>
              </w:rPr>
              <w:tab/>
            </w:r>
            <w:r w:rsidR="00036055">
              <w:rPr>
                <w:noProof/>
                <w:webHidden/>
              </w:rPr>
              <w:fldChar w:fldCharType="begin"/>
            </w:r>
            <w:r w:rsidR="00036055">
              <w:rPr>
                <w:noProof/>
                <w:webHidden/>
              </w:rPr>
              <w:instrText xml:space="preserve"> PAGEREF _Toc63285360 \h </w:instrText>
            </w:r>
            <w:r w:rsidR="00036055">
              <w:rPr>
                <w:noProof/>
                <w:webHidden/>
              </w:rPr>
            </w:r>
            <w:r w:rsidR="00036055">
              <w:rPr>
                <w:noProof/>
                <w:webHidden/>
              </w:rPr>
              <w:fldChar w:fldCharType="separate"/>
            </w:r>
            <w:r w:rsidR="00036055">
              <w:rPr>
                <w:noProof/>
                <w:webHidden/>
              </w:rPr>
              <w:t>5</w:t>
            </w:r>
            <w:r w:rsidR="00036055">
              <w:rPr>
                <w:noProof/>
                <w:webHidden/>
              </w:rPr>
              <w:fldChar w:fldCharType="end"/>
            </w:r>
          </w:hyperlink>
        </w:p>
        <w:p w14:paraId="38C3A676" w14:textId="7382152F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61" w:history="1">
            <w:r w:rsidRPr="00E436D0">
              <w:rPr>
                <w:rStyle w:val="Hyperlink"/>
                <w:b/>
                <w:bCs/>
                <w:noProof/>
              </w:rPr>
              <w:t>Declarando e Populando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5BCEE" w14:textId="17389C0C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62" w:history="1">
            <w:r w:rsidRPr="00E436D0">
              <w:rPr>
                <w:rStyle w:val="Hyperlink"/>
                <w:b/>
                <w:bCs/>
                <w:noProof/>
              </w:rPr>
              <w:t>Atribuindo Valores A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DDBEA" w14:textId="22357F00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63" w:history="1">
            <w:r w:rsidRPr="00E436D0">
              <w:rPr>
                <w:rStyle w:val="Hyperlink"/>
                <w:b/>
                <w:bCs/>
                <w:noProof/>
              </w:rPr>
              <w:t>Modificando um valor de um elemento de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A7799" w14:textId="42DAB054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64" w:history="1">
            <w:r w:rsidRPr="00E436D0">
              <w:rPr>
                <w:rStyle w:val="Hyperlink"/>
                <w:b/>
                <w:bCs/>
                <w:noProof/>
              </w:rPr>
              <w:t>Operações com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B0F62" w14:textId="43A0898F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65" w:history="1">
            <w:r w:rsidRPr="00E436D0">
              <w:rPr>
                <w:rStyle w:val="Hyperlink"/>
                <w:b/>
                <w:bCs/>
                <w:noProof/>
              </w:rPr>
              <w:t>Copiando dados de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A0489" w14:textId="3B4FC25D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66" w:history="1">
            <w:r w:rsidRPr="00E436D0">
              <w:rPr>
                <w:rStyle w:val="Hyperlink"/>
                <w:b/>
                <w:bCs/>
                <w:noProof/>
              </w:rPr>
              <w:t>Mão na Massa: Começando com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CBEC2" w14:textId="0162B2FA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67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Declarando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EDACB" w14:textId="71F1D3C2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68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Imprimindo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C47B4" w14:textId="40E17C83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69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Acessando o primeiro item do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7B9CD" w14:textId="5D832CBA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70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Acessando o último item do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FDF97" w14:textId="64774882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71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Modificando item de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16FE8" w14:textId="58C42A6E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72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Acessando o primeiro ou último item de um array que satisfaz uma condição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EFF23" w14:textId="50031D84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73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Revertendo a ordem do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E8BBF" w14:textId="4E14039C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74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Redimensionando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41AC4" w14:textId="01A7D956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75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Ordenando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3CD83" w14:textId="428F1960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76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Copiando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FDB2E" w14:textId="138658E8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77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Clonando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83D36" w14:textId="5ACE91EE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78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Limpando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14817" w14:textId="626F38CA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79" w:history="1">
            <w:r w:rsidRPr="00E436D0">
              <w:rPr>
                <w:rStyle w:val="Hyperlink"/>
                <w:b/>
                <w:bCs/>
                <w:noProof/>
              </w:rPr>
              <w:t>Para saber mais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75D6B" w14:textId="304F337F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80" w:history="1">
            <w:r w:rsidRPr="00E436D0">
              <w:rPr>
                <w:rStyle w:val="Hyperlink"/>
                <w:b/>
                <w:bCs/>
                <w:noProof/>
              </w:rPr>
              <w:t>O que aprendemos?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79B26" w14:textId="17D473AB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81" w:history="1">
            <w:r w:rsidRPr="00E436D0">
              <w:rPr>
                <w:rStyle w:val="Hyperlink"/>
                <w:b/>
                <w:bCs/>
                <w:noProof/>
              </w:rPr>
              <w:t>Consolidando seu conhecimento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7F35F" w14:textId="505C0249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82" w:history="1">
            <w:r w:rsidRPr="00E436D0">
              <w:rPr>
                <w:rStyle w:val="Hyperlink"/>
                <w:b/>
                <w:bCs/>
                <w:noProof/>
              </w:rPr>
              <w:t>Introdução às Listas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052F0" w14:textId="015D0493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83" w:history="1">
            <w:r w:rsidRPr="00E436D0">
              <w:rPr>
                <w:rStyle w:val="Hyperlink"/>
                <w:b/>
                <w:bCs/>
                <w:noProof/>
              </w:rPr>
              <w:t>Operações com Listas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A8959" w14:textId="0A74269C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84" w:history="1">
            <w:r w:rsidRPr="00E436D0">
              <w:rPr>
                <w:rStyle w:val="Hyperlink"/>
                <w:b/>
                <w:bCs/>
                <w:noProof/>
              </w:rPr>
              <w:t>Listas de Objetos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3CBBD" w14:textId="79E79A71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85" w:history="1">
            <w:r w:rsidRPr="00E436D0">
              <w:rPr>
                <w:rStyle w:val="Hyperlink"/>
                <w:b/>
                <w:bCs/>
                <w:noProof/>
              </w:rPr>
              <w:t>Ordenando uma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BD22C" w14:textId="57FC0C1D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86" w:history="1">
            <w:r w:rsidRPr="00E436D0">
              <w:rPr>
                <w:rStyle w:val="Hyperlink"/>
                <w:b/>
                <w:bCs/>
                <w:noProof/>
              </w:rPr>
              <w:t>Lista Somente Leitura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ACAE3" w14:textId="0B7E9275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87" w:history="1">
            <w:r w:rsidRPr="00E436D0">
              <w:rPr>
                <w:rStyle w:val="Hyperlink"/>
                <w:b/>
                <w:bCs/>
                <w:noProof/>
              </w:rPr>
              <w:t>Lista somente-leitura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62555" w14:textId="4A3D9F36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88" w:history="1">
            <w:r w:rsidRPr="00E436D0">
              <w:rPr>
                <w:rStyle w:val="Hyperlink"/>
                <w:b/>
                <w:bCs/>
                <w:noProof/>
              </w:rPr>
              <w:t>Ordenando e Totalizando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2F091" w14:textId="33EB895E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89" w:history="1">
            <w:r w:rsidRPr="00E436D0">
              <w:rPr>
                <w:rStyle w:val="Hyperlink"/>
                <w:b/>
                <w:bCs/>
                <w:noProof/>
              </w:rPr>
              <w:t>Totalizando valores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3B779" w14:textId="5B5956CA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90" w:history="1">
            <w:r w:rsidRPr="00E436D0">
              <w:rPr>
                <w:rStyle w:val="Hyperlink"/>
                <w:b/>
                <w:bCs/>
                <w:noProof/>
              </w:rPr>
              <w:t>Mão na Massa: Lista, a Coleção Flexível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2A422" w14:textId="72803912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91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Declarando uma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F538A" w14:textId="4EE61819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92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A sintaxe de uma lista de strings em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4AEE6" w14:textId="5130471C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93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Declarando e inicializando uma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67843" w14:textId="4E8C8B46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94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Inicializando uma lista vazia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0597C" w14:textId="3E1314BE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95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A lista como um array dinâmico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5DE43" w14:textId="68B068DA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96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Adicionando elementos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C7F9D" w14:textId="2682FF68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97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Imprimindo listas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88A9F" w14:textId="48A5466A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98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Índices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AAE68" w14:textId="3CC19AFD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399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Acessando elementos de uma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1B1E9" w14:textId="56AF61DE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00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Procurando elementos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30EDC" w14:textId="74D66429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01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Encontrando a primeira ocorrência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DF83E" w14:textId="7821B69F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02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Encontrando a última ocorrência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95910" w14:textId="68AC76EA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03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Revertendo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A7BED" w14:textId="05033D9F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04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Removendo um elemento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10705" w14:textId="401E31A6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05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Ordenando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72615" w14:textId="5BAEB42B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06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Copiando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CB03F" w14:textId="2BBC5152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07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Clonando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238B4" w14:textId="40A01C2B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08" w:history="1">
            <w:r w:rsidRPr="00E436D0">
              <w:rPr>
                <w:rStyle w:val="Hyperlink"/>
                <w:b/>
                <w:bCs/>
                <w:noProof/>
              </w:rPr>
              <w:t>O que aprendemos?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626BB" w14:textId="7DF7D2A4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09" w:history="1">
            <w:r w:rsidRPr="00E436D0">
              <w:rPr>
                <w:rStyle w:val="Hyperlink"/>
                <w:b/>
                <w:bCs/>
                <w:noProof/>
              </w:rPr>
              <w:t>Para Saber Mais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8CFDD" w14:textId="55D4900F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10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Trabalhando com listas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B3BE9" w14:textId="3FEAF274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11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Facilitando o trabalho com coleções através das listas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61F54" w14:textId="2AB1B7CD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12" w:history="1">
            <w:r w:rsidRPr="00E436D0">
              <w:rPr>
                <w:rStyle w:val="Hyperlink"/>
                <w:b/>
                <w:bCs/>
                <w:noProof/>
              </w:rPr>
              <w:t>Projeto da Aula Atual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CB081" w14:textId="38A5F2C8" w:rsidR="00036055" w:rsidRDefault="00036055">
          <w:pPr>
            <w:pStyle w:val="Sumrio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13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Qual a diferença entre um conjunto e uma lista?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C40A6" w14:textId="06EB124E" w:rsidR="00036055" w:rsidRDefault="00036055">
          <w:pPr>
            <w:pStyle w:val="Sumrio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14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Qual a vantagem de se usar um conjunto e não uma lista?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8D67B" w14:textId="27DE1BB1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15" w:history="1">
            <w:r w:rsidRPr="00E436D0">
              <w:rPr>
                <w:rStyle w:val="Hyperlink"/>
                <w:b/>
                <w:bCs/>
                <w:noProof/>
              </w:rPr>
              <w:t>HashSet e elementos duplicados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8ECAC" w14:textId="07B9D034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16" w:history="1">
            <w:r w:rsidRPr="00E436D0">
              <w:rPr>
                <w:rStyle w:val="Hyperlink"/>
                <w:b/>
                <w:bCs/>
                <w:noProof/>
              </w:rPr>
              <w:t>Usando Set Dentro do Modelo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C60F8" w14:textId="2BE013BC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17" w:history="1">
            <w:r w:rsidRPr="00E436D0">
              <w:rPr>
                <w:rStyle w:val="Hyperlink"/>
                <w:b/>
                <w:bCs/>
                <w:noProof/>
              </w:rPr>
              <w:t>Equals e HashCode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0E5CE" w14:textId="3586B43C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18" w:history="1">
            <w:r w:rsidRPr="00E436D0">
              <w:rPr>
                <w:rStyle w:val="Hyperlink"/>
                <w:b/>
                <w:bCs/>
                <w:noProof/>
              </w:rPr>
              <w:t>Verificando se um elemento existe no conjunto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CF643" w14:textId="36AE5779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19" w:history="1">
            <w:r w:rsidRPr="00E436D0">
              <w:rPr>
                <w:rStyle w:val="Hyperlink"/>
                <w:b/>
                <w:bCs/>
                <w:noProof/>
              </w:rPr>
              <w:t>Equals() e GetHashCode() - novamente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04DCB" w14:textId="235CE4B3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20" w:history="1">
            <w:r w:rsidRPr="00E436D0">
              <w:rPr>
                <w:rStyle w:val="Hyperlink"/>
                <w:b/>
                <w:bCs/>
                <w:noProof/>
              </w:rPr>
              <w:t>Mão na Massa: O Poder dos 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53C57" w14:textId="3769EE32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21" w:history="1">
            <w:r w:rsidRPr="00E436D0">
              <w:rPr>
                <w:rStyle w:val="Hyperlink"/>
                <w:b/>
                <w:bCs/>
                <w:noProof/>
              </w:rPr>
              <w:t>O que aprendemos?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8960B" w14:textId="209401A1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22" w:history="1">
            <w:r w:rsidRPr="00E436D0">
              <w:rPr>
                <w:rStyle w:val="Hyperlink"/>
                <w:b/>
                <w:bCs/>
                <w:noProof/>
              </w:rPr>
              <w:t>Para saber mais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105EE" w14:textId="241B3FE9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23" w:history="1">
            <w:r w:rsidRPr="00E436D0">
              <w:rPr>
                <w:rStyle w:val="Hyperlink"/>
                <w:rFonts w:ascii="Open Sans" w:hAnsi="Open Sans" w:cs="Open Sans"/>
                <w:noProof/>
                <w:spacing w:val="-8"/>
              </w:rPr>
              <w:t>Conjuntos Ordenados com o SortedSet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D3E72" w14:textId="3EFA3A7A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24" w:history="1">
            <w:r w:rsidRPr="00E436D0">
              <w:rPr>
                <w:rStyle w:val="Hyperlink"/>
                <w:b/>
                <w:bCs/>
                <w:noProof/>
              </w:rPr>
              <w:t>Projeto da Aula Atual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18417" w14:textId="6B5E12A5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25" w:history="1">
            <w:r w:rsidRPr="00E436D0">
              <w:rPr>
                <w:rStyle w:val="Hyperlink"/>
                <w:b/>
                <w:bCs/>
                <w:noProof/>
              </w:rPr>
              <w:t>Dicionários, Trabalhando com Chave e Valor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536AE" w14:textId="2E1703B4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26" w:history="1">
            <w:r w:rsidRPr="00E436D0">
              <w:rPr>
                <w:rStyle w:val="Hyperlink"/>
                <w:b/>
                <w:bCs/>
                <w:noProof/>
              </w:rPr>
              <w:t>Lista Ligada, Pilha e Fila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F8042" w14:textId="6FC23D0C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27" w:history="1">
            <w:r w:rsidRPr="00E436D0">
              <w:rPr>
                <w:rStyle w:val="Hyperlink"/>
                <w:b/>
                <w:bCs/>
                <w:noProof/>
              </w:rPr>
              <w:t>C# parte 8: List, lambda, linq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85604" w14:textId="5DB5F3F7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28" w:history="1">
            <w:r w:rsidRPr="00E436D0">
              <w:rPr>
                <w:rStyle w:val="Hyperlink"/>
                <w:b/>
                <w:bCs/>
                <w:noProof/>
              </w:rPr>
              <w:t>Classe List do dotNet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8C2D4" w14:textId="03635DCD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29" w:history="1">
            <w:r w:rsidRPr="00E436D0">
              <w:rPr>
                <w:rStyle w:val="Hyperlink"/>
                <w:b/>
                <w:bCs/>
                <w:noProof/>
              </w:rPr>
              <w:t>xxxxxxxx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6FDA7" w14:textId="70D2A792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30" w:history="1">
            <w:r w:rsidRPr="00E436D0">
              <w:rPr>
                <w:rStyle w:val="Hyperlink"/>
                <w:noProof/>
                <w:lang w:val="pt-BR"/>
              </w:rPr>
              <w:t>Principais comandos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DEA2E" w14:textId="182F2678" w:rsidR="00036055" w:rsidRDefault="00036055">
          <w:pPr>
            <w:pStyle w:val="Sumrio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31" w:history="1">
            <w:r w:rsidRPr="00E436D0">
              <w:rPr>
                <w:rStyle w:val="Hyperlink"/>
                <w:rFonts w:ascii="Segoe UI" w:hAnsi="Segoe UI" w:cs="Segoe UI"/>
                <w:noProof/>
              </w:rPr>
              <w:t>Definir pontos de interrupção no código-fonte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D9997" w14:textId="45172EBF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32" w:history="1">
            <w:r w:rsidRPr="00E436D0">
              <w:rPr>
                <w:rStyle w:val="Hyperlink"/>
                <w:noProof/>
                <w:lang w:val="en-US"/>
              </w:rPr>
              <w:t>Conflitos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9F625" w14:textId="7465CDD7" w:rsidR="00036055" w:rsidRDefault="0003605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433" w:history="1">
            <w:r w:rsidRPr="00E436D0">
              <w:rPr>
                <w:rStyle w:val="Hyperlink"/>
                <w:noProof/>
                <w:lang w:val="pt-BR" w:bidi="pt-BR"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EE8E7" w14:textId="1B04BD70" w:rsidR="00F421C1" w:rsidRPr="00CC3CF2" w:rsidRDefault="00E96235" w:rsidP="00706D60">
          <w:pPr>
            <w:rPr>
              <w:noProof/>
              <w:lang w:val="pt-BR"/>
            </w:rPr>
          </w:pPr>
          <w:r w:rsidRPr="00CC3CF2">
            <w:rPr>
              <w:noProof/>
              <w:lang w:val="pt-BR" w:bidi="pt-BR"/>
            </w:rPr>
            <w:fldChar w:fldCharType="end"/>
          </w:r>
        </w:p>
      </w:sdtContent>
    </w:sdt>
    <w:p w14:paraId="6F29C646" w14:textId="77777777" w:rsidR="00C85251" w:rsidRPr="00CC3CF2" w:rsidRDefault="00C85251" w:rsidP="00706D60">
      <w:pPr>
        <w:rPr>
          <w:noProof/>
          <w:lang w:val="pt-BR"/>
        </w:rPr>
      </w:pPr>
      <w:r w:rsidRPr="00CC3CF2">
        <w:rPr>
          <w:noProof/>
          <w:lang w:val="pt-BR" w:bidi="pt-BR"/>
        </w:rPr>
        <w:br w:type="page"/>
      </w:r>
    </w:p>
    <w:p w14:paraId="30A85BE6" w14:textId="77777777" w:rsidR="00C85251" w:rsidRPr="00CC3CF2" w:rsidRDefault="00E653C0" w:rsidP="00706D60">
      <w:pPr>
        <w:rPr>
          <w:noProof/>
          <w:lang w:val="pt-BR"/>
        </w:rPr>
      </w:pPr>
      <w:r w:rsidRPr="00CC3CF2">
        <w:rPr>
          <w:noProof/>
          <w:lang w:val="pt-BR" w:bidi="pt-BR"/>
        </w:rPr>
        <w:lastRenderedPageBreak/>
        <w:drawing>
          <wp:anchor distT="0" distB="0" distL="114300" distR="114300" simplePos="0" relativeHeight="251660287" behindDoc="1" locked="0" layoutInCell="1" allowOverlap="1" wp14:anchorId="313D29DB" wp14:editId="127B80E4">
            <wp:simplePos x="0" y="0"/>
            <wp:positionH relativeFrom="page">
              <wp:align>left</wp:align>
            </wp:positionH>
            <wp:positionV relativeFrom="paragraph">
              <wp:posOffset>-1150620</wp:posOffset>
            </wp:positionV>
            <wp:extent cx="7560000" cy="3870000"/>
            <wp:effectExtent l="0" t="0" r="3175" b="0"/>
            <wp:wrapNone/>
            <wp:docPr id="13" name="Imagem 13" descr="Um notebook, um caderno, uma caneca, uma caneta e uma planta em uma superfície azul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000" cy="38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DA52C2" w14:textId="77777777" w:rsidR="00C85251" w:rsidRPr="00CC3CF2" w:rsidRDefault="00C85251" w:rsidP="00706D60">
      <w:pPr>
        <w:rPr>
          <w:noProof/>
          <w:lang w:val="pt-BR"/>
        </w:rPr>
      </w:pPr>
    </w:p>
    <w:p w14:paraId="63A5ABE6" w14:textId="77777777" w:rsidR="00C85251" w:rsidRPr="00CC3CF2" w:rsidRDefault="00C85251" w:rsidP="00706D60">
      <w:pPr>
        <w:rPr>
          <w:noProof/>
          <w:lang w:val="pt-BR"/>
        </w:rPr>
      </w:pPr>
    </w:p>
    <w:p w14:paraId="65C08512" w14:textId="77777777" w:rsidR="00C85251" w:rsidRPr="00CC3CF2" w:rsidRDefault="00C85251" w:rsidP="00706D60">
      <w:pPr>
        <w:rPr>
          <w:noProof/>
          <w:lang w:val="pt-BR"/>
        </w:rPr>
      </w:pPr>
    </w:p>
    <w:p w14:paraId="25BE00AC" w14:textId="77777777" w:rsidR="00C85251" w:rsidRPr="00CC3CF2" w:rsidRDefault="00C85251" w:rsidP="00706D60">
      <w:pPr>
        <w:rPr>
          <w:noProof/>
          <w:lang w:val="pt-BR"/>
        </w:rPr>
      </w:pPr>
    </w:p>
    <w:p w14:paraId="052C8700" w14:textId="77777777" w:rsidR="00C85251" w:rsidRPr="00CC3CF2" w:rsidRDefault="00C85251" w:rsidP="00706D60">
      <w:pPr>
        <w:rPr>
          <w:noProof/>
          <w:lang w:val="pt-BR"/>
        </w:rPr>
      </w:pPr>
    </w:p>
    <w:p w14:paraId="1843CD8A" w14:textId="77777777" w:rsidR="00C85251" w:rsidRPr="00CC3CF2" w:rsidRDefault="00C85251" w:rsidP="00706D60">
      <w:pPr>
        <w:rPr>
          <w:noProof/>
          <w:lang w:val="pt-BR"/>
        </w:rPr>
      </w:pPr>
    </w:p>
    <w:p w14:paraId="7C30E5FF" w14:textId="77777777" w:rsidR="00706D60" w:rsidRPr="00CC3CF2" w:rsidRDefault="00706D60" w:rsidP="00706D60">
      <w:pPr>
        <w:rPr>
          <w:noProof/>
          <w:lang w:val="pt-BR"/>
        </w:rPr>
      </w:pPr>
    </w:p>
    <w:p w14:paraId="7AF450AF" w14:textId="77777777" w:rsidR="00706D60" w:rsidRPr="00CC3CF2" w:rsidRDefault="00706D60" w:rsidP="00706D60">
      <w:pPr>
        <w:rPr>
          <w:noProof/>
          <w:lang w:val="pt-BR"/>
        </w:rPr>
      </w:pPr>
    </w:p>
    <w:p w14:paraId="09C83CE4" w14:textId="77777777" w:rsidR="00706D60" w:rsidRPr="00CC3CF2" w:rsidRDefault="00706D60" w:rsidP="00706D60">
      <w:pPr>
        <w:rPr>
          <w:noProof/>
          <w:lang w:val="pt-BR"/>
        </w:rPr>
      </w:pPr>
    </w:p>
    <w:bookmarkStart w:id="0" w:name="_Toc63285360" w:displacedByCustomXml="next"/>
    <w:sdt>
      <w:sdtPr>
        <w:rPr>
          <w:noProof/>
          <w:lang w:val="pt-BR"/>
        </w:rPr>
        <w:id w:val="386619514"/>
        <w:placeholder>
          <w:docPart w:val="86393FE87ABA4536B79AB0E3858519B4"/>
        </w:placeholder>
        <w:temporary/>
        <w:showingPlcHdr/>
        <w15:appearance w15:val="hidden"/>
      </w:sdtPr>
      <w:sdtContent>
        <w:p w14:paraId="61D4BF48" w14:textId="77777777" w:rsidR="00C85251" w:rsidRDefault="00706D60" w:rsidP="00706D60">
          <w:pPr>
            <w:pStyle w:val="Ttulo1"/>
            <w:rPr>
              <w:noProof/>
              <w:lang w:val="pt-BR"/>
            </w:rPr>
          </w:pPr>
          <w:r w:rsidRPr="00CC3CF2">
            <w:rPr>
              <w:noProof/>
              <w:lang w:val="pt-BR" w:bidi="pt-BR"/>
            </w:rPr>
            <w:t>Introdução</w:t>
          </w:r>
        </w:p>
      </w:sdtContent>
    </w:sdt>
    <w:bookmarkEnd w:id="0" w:displacedByCustomXml="prev"/>
    <w:p w14:paraId="39BB1FCC" w14:textId="77777777" w:rsidR="00B774E8" w:rsidRPr="00B774E8" w:rsidRDefault="00B774E8" w:rsidP="00B774E8">
      <w:pPr>
        <w:rPr>
          <w:lang w:val="pt-BR"/>
        </w:rPr>
      </w:pPr>
    </w:p>
    <w:p w14:paraId="5ABFAB80" w14:textId="77777777" w:rsidR="004C4B29" w:rsidRDefault="00B774E8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pacing w:val="-15"/>
          <w:sz w:val="41"/>
          <w:szCs w:val="41"/>
        </w:rPr>
      </w:pPr>
      <w:r w:rsidRPr="00B774E8">
        <w:rPr>
          <w:rFonts w:ascii="Open Sans" w:hAnsi="Open Sans" w:cs="Open Sans"/>
          <w:b/>
          <w:bCs/>
          <w:color w:val="00C86F"/>
          <w:spacing w:val="-15"/>
          <w:sz w:val="41"/>
          <w:szCs w:val="41"/>
        </w:rPr>
        <w:t>C# Collections parte 1: Listas, arrays, listas ligadas, dicionários e conjuntos</w:t>
      </w:r>
    </w:p>
    <w:p w14:paraId="062337E7" w14:textId="77777777" w:rsidR="004C4B29" w:rsidRPr="004C4B29" w:rsidRDefault="004C4B29" w:rsidP="004C4B29">
      <w:pPr>
        <w:pStyle w:val="Ttulo2"/>
        <w:shd w:val="clear" w:color="auto" w:fill="00C86F"/>
        <w:spacing w:before="0"/>
        <w:rPr>
          <w:rFonts w:ascii="Open Sans" w:eastAsia="Times New Roman" w:hAnsi="Open Sans" w:cs="Open Sans"/>
          <w:color w:val="516A84"/>
          <w:sz w:val="21"/>
          <w:szCs w:val="21"/>
        </w:rPr>
      </w:pPr>
    </w:p>
    <w:p w14:paraId="102449B3" w14:textId="77777777" w:rsidR="004C4B29" w:rsidRPr="004C4B29" w:rsidRDefault="004C4B29" w:rsidP="004C4B29"/>
    <w:p w14:paraId="5B2C1505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Aprenda os fundamentos das coleções C# através dos arrays.</w:t>
      </w:r>
    </w:p>
    <w:p w14:paraId="452F351C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15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Explore o poder e flexibilidade das listas.</w:t>
      </w:r>
    </w:p>
    <w:p w14:paraId="3F155A46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15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Aprenda a trabalhar com conjuntos.</w:t>
      </w:r>
    </w:p>
    <w:p w14:paraId="313506DF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15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Comece a usar dicionários para ler e gravar valores facilmente a partir de chaves.</w:t>
      </w:r>
    </w:p>
    <w:p w14:paraId="5A5571E0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15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Entenda como funciona uma lista ligada e como construí-la através dos seus nós.</w:t>
      </w:r>
    </w:p>
    <w:p w14:paraId="1AFE888D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15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Aplique em seus projetos coleções especializadas com prioridade de saída, através de pilhas e filas.</w:t>
      </w:r>
    </w:p>
    <w:p w14:paraId="31C94B76" w14:textId="77777777" w:rsidR="00847645" w:rsidRDefault="00847645" w:rsidP="00847645">
      <w:pPr>
        <w:pStyle w:val="course-content-callsitem"/>
        <w:shd w:val="clear" w:color="auto" w:fill="F9FBFD"/>
        <w:spacing w:before="150" w:beforeAutospacing="0" w:after="0" w:afterAutospacing="0"/>
        <w:rPr>
          <w:rFonts w:ascii="Open Sans" w:hAnsi="Open Sans" w:cs="Open Sans"/>
          <w:color w:val="525C65"/>
          <w:sz w:val="21"/>
          <w:szCs w:val="21"/>
        </w:rPr>
      </w:pPr>
    </w:p>
    <w:p w14:paraId="1260B73A" w14:textId="77777777" w:rsidR="004C4B29" w:rsidRDefault="00847645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020CB4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</w:rPr>
        <w:t xml:space="preserve"> </w:t>
      </w:r>
      <w:r w:rsidR="00B774E8" w:rsidRPr="00D33B0A">
        <w:rPr>
          <w:rFonts w:ascii="Open Sans" w:hAnsi="Open Sans" w:cs="Open Sans"/>
          <w:color w:val="00C86F"/>
          <w:sz w:val="26"/>
          <w:szCs w:val="26"/>
        </w:rPr>
        <w:t>Começando com Arrays</w:t>
      </w:r>
    </w:p>
    <w:p w14:paraId="2361D8E1" w14:textId="77777777" w:rsid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Faremos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uma introdução acerca dos assuntos que serão abordados</w:t>
      </w: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7BC9FB0A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Começando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pelo tipo de coleção mais básica e primitiva do .NET Framework, as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matrizes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ou </w:t>
      </w:r>
      <w:r w:rsidRPr="002F06AE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arrays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Aprenderemos a modificar e acessá-los por meio do índice, e a copiar e cloná-los também.</w:t>
      </w:r>
    </w:p>
    <w:p w14:paraId="0EB09D88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Em seguida, iremos explorar o poder das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listas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os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arrays dinâmicos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 atenção especial por se tratar de coleções poderosas.</w:t>
      </w:r>
    </w:p>
    <w:p w14:paraId="2898174A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Veremos também como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ordenar uma lista tendo por base elementos de uma classe customizada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preparando esta lista para que os elementos sejam comparáveis com outros elementos.</w:t>
      </w:r>
    </w:p>
    <w:p w14:paraId="6DC24427" w14:textId="77777777" w:rsidR="002F06AE" w:rsidRPr="002F06AE" w:rsidRDefault="002F06AE" w:rsidP="002F06A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Criaremos objetos que expõem coleções do tipo "Somente leitura" para impedir que suas informações sejam manipuladas externamente a este objeto.</w:t>
      </w:r>
    </w:p>
    <w:p w14:paraId="50BD76F1" w14:textId="77777777" w:rsidR="002F06AE" w:rsidRPr="002F06AE" w:rsidRDefault="002F06AE" w:rsidP="002F06A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Aprenderemos a copiar e clonar listas, totalizando os valores contidos nos objetos da coleção. Veremos como trabalhar com conjuntos no .NET Framework (objetos baseados no conceito matemático de conjuntos).</w:t>
      </w:r>
    </w:p>
    <w:p w14:paraId="0F88CF40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Aprenderemos a lidar com </w:t>
      </w:r>
      <w:r w:rsidRPr="002F06AE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hashing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como implementar os métodos necessários para a definição deste espalhamento.</w:t>
      </w:r>
    </w:p>
    <w:p w14:paraId="0E83799C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ler ou gravar valores facilmente a partir de uma chave, aprenderemos sobre a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coleção dicionário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lista ligada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</w:t>
      </w:r>
      <w:r w:rsidRPr="002F06A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linked list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), e como seus nós se conectam durante a criação desta lista.</w:t>
      </w:r>
    </w:p>
    <w:p w14:paraId="64DD015A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Também veremos como trabalhar com a coleção do tipo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pilha</w:t>
      </w: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0D89D5EE" w14:textId="77777777" w:rsidR="00A63F4D" w:rsidRDefault="00A63F4D" w:rsidP="003613B9">
      <w:pPr>
        <w:pStyle w:val="Ttulo1"/>
        <w:rPr>
          <w:b/>
          <w:bCs/>
          <w:noProof/>
        </w:rPr>
      </w:pPr>
      <w:bookmarkStart w:id="1" w:name="_Toc63285361"/>
      <w:r w:rsidRPr="00A63F4D">
        <w:rPr>
          <w:b/>
          <w:bCs/>
          <w:noProof/>
        </w:rPr>
        <w:t>Declarando e Populando Arrays</w:t>
      </w:r>
      <w:bookmarkEnd w:id="1"/>
    </w:p>
    <w:p w14:paraId="7BE0C514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Começaremos pelo tipo mais básico de coleção existente no .NET Framework, o </w:t>
      </w:r>
      <w:r w:rsidRPr="00A63F4D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Array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Supondo que temos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aulas a serem colocadas em uma coleção, representadas por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 diferentes, vamos declará-las, armazenando-as em uma coleção (array).</w:t>
      </w:r>
    </w:p>
    <w:p w14:paraId="78F58440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Faremos isto em uma sintaxe especial, colocando inicialmente o tipo do elemento a ser contido no array, que no caso será uma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Há duas maneiras de se declarar um array, e uma delas é quando já sabemos quais elementos ele irá conter.</w:t>
      </w:r>
    </w:p>
    <w:p w14:paraId="7DDF9258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caso, sabemos que haverá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elementos, as três aulas, então poderemos simplesmente colocar o valor das três variáveis:</w:t>
      </w:r>
    </w:p>
    <w:p w14:paraId="04FE26FE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namespace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CSharpCollections</w:t>
      </w:r>
    </w:p>
    <w:p w14:paraId="252A9CD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6ECFB14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Program</w:t>
      </w:r>
    </w:p>
    <w:p w14:paraId="30D0F47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5B3E726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args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05B8EEE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2B2FBCD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4772AB0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519322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2A58B2A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3D875F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</w:p>
    <w:p w14:paraId="4231746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7E4C23D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    aulaIntro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</w:p>
    <w:p w14:paraId="4A08737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    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4143175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    aulaSets</w:t>
      </w:r>
    </w:p>
    <w:p w14:paraId="45E24BE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};</w:t>
      </w:r>
    </w:p>
    <w:p w14:paraId="1586AFB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B0FCE4D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86A637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476EA6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10B5C44" w14:textId="77777777" w:rsidR="00F35726" w:rsidRDefault="00F35726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BDF774C" w14:textId="77777777" w:rsidR="00A63F4D" w:rsidRPr="00A63F4D" w:rsidRDefault="00F35726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270C6580" wp14:editId="219E9B98">
            <wp:extent cx="5731510" cy="3394075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Vamos rodar a aplicação colocando um </w:t>
      </w:r>
      <w:r w:rsidR="00A63F4D" w:rsidRPr="00A63F4D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breakpoint</w:t>
      </w:r>
      <w:r w:rsidR="000A0ADD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 xml:space="preserve"> (</w:t>
      </w:r>
      <w:hyperlink r:id="rId13" w:tooltip="BreakPoint" w:history="1">
        <w:r w:rsidR="000A0ADD" w:rsidRPr="000A0ADD">
          <w:rPr>
            <w:rStyle w:val="Hyperlink"/>
            <w:rFonts w:ascii="Times New Roman" w:eastAsia="Times New Roman" w:hAnsi="Times New Roman" w:cs="Times New Roman"/>
            <w:i/>
            <w:iCs/>
            <w:sz w:val="27"/>
            <w:szCs w:val="27"/>
            <w:lang w:val="pt-BR" w:eastAsia="pt-BR"/>
          </w:rPr>
          <w:t>Veja aqui a documentação sobre BreakPoint</w:t>
        </w:r>
      </w:hyperlink>
      <w:r w:rsidR="000A0ADD" w:rsidRPr="000A0ADD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.</w:t>
      </w:r>
      <w:r w:rsidR="000A0ADD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)</w:t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na linha que fecha as </w:t>
      </w:r>
      <w:r w:rsidR="00A63F4D"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s. Veremos que em </w:t>
      </w:r>
      <w:r w:rsidR="00A63F4D"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há três elementos ("Introdução às Coleções", "Modelando a Classe Aula" e "Trabalhando com Conjuntos"), como gostaríamos.</w:t>
      </w:r>
    </w:p>
    <w:p w14:paraId="16F042E1" w14:textId="77777777" w:rsidR="00F35726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primeiro deles começa no índice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 segundo no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1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o último no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</w:t>
      </w:r>
    </w:p>
    <w:p w14:paraId="1A4261EB" w14:textId="77777777" w:rsidR="00A63F4D" w:rsidRPr="00A63F4D" w:rsidRDefault="00F35726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CC3E39E" wp14:editId="62001696">
            <wp:extent cx="5731510" cy="2109470"/>
            <wp:effectExtent l="0" t="0" r="254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Ou seja, </w:t>
      </w:r>
      <w:r w:rsidR="00A63F4D" w:rsidRPr="00A63F4D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 índice de um elemento será igual à sua posição menos um</w:t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Esta é a primeira forma de declararmos um array no caso de já sabermos de antemão quais elementos ele irá conter.</w:t>
      </w:r>
    </w:p>
    <w:p w14:paraId="7FB34657" w14:textId="77777777" w:rsidR="00A63F4D" w:rsidRPr="00A63F4D" w:rsidRDefault="00A63F4D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outra forma de declararmos um array consiste em incluirmos o tamanho que ele irá ocupar, algo que foi declarado implicitamente na primeira forma. Desta vez o faremos explicitamente.</w:t>
      </w:r>
    </w:p>
    <w:p w14:paraId="1B9E6CDF" w14:textId="77777777" w:rsidR="00A63F4D" w:rsidRDefault="00A63F4D" w:rsidP="00A63F4D">
      <w:pPr>
        <w:shd w:val="clear" w:color="auto" w:fill="F0F0F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D877A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É importante lembrarmos que um array é uma coleção de tamanho fixo!</w:t>
      </w:r>
    </w:p>
    <w:p w14:paraId="27C364D4" w14:textId="77777777" w:rsidR="00D877A5" w:rsidRPr="00A63F4D" w:rsidRDefault="00D877A5" w:rsidP="00A63F4D">
      <w:pPr>
        <w:shd w:val="clear" w:color="auto" w:fill="F0F0F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DFFED3D" w14:textId="77777777" w:rsidR="00A63F4D" w:rsidRPr="00507FEE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507FE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lastRenderedPageBreak/>
        <w:t>string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 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507FE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507FE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507FE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];</w:t>
      </w:r>
    </w:p>
    <w:p w14:paraId="2E3CF6EE" w14:textId="77777777" w:rsidR="00D877A5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app desta forma, veremos que em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estão armazenadas três posições, cada uma com valor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null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(nulo), e estes elementos ainda são desconhecidos, porém já temos o array declarado. </w:t>
      </w:r>
    </w:p>
    <w:p w14:paraId="73D9E405" w14:textId="77777777" w:rsidR="00A63F4D" w:rsidRPr="00A63F4D" w:rsidRDefault="00D877A5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386F71CD" wp14:editId="266DA23C">
            <wp:extent cx="5731510" cy="1590040"/>
            <wp:effectExtent l="0" t="0" r="254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Completaremos o código:</w:t>
      </w:r>
    </w:p>
    <w:p w14:paraId="090D92A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];</w:t>
      </w:r>
    </w:p>
    <w:p w14:paraId="68C097E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F8FE3A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E1CCDF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2155558" w14:textId="77777777" w:rsidR="00D877A5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Vamos rodar o código mais uma vez. Veremos que o array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possui os três elementos preenchidos. Imprimiremos isto na tela </w:t>
      </w:r>
    </w:p>
    <w:p w14:paraId="0777CCB1" w14:textId="77777777" w:rsidR="00D877A5" w:rsidRDefault="00D877A5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6F5ACB1" wp14:editId="29EED46D">
            <wp:extent cx="5731510" cy="1430020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4CDD" w14:textId="77777777" w:rsidR="00D877A5" w:rsidRDefault="00D877A5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C358B59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acrescentando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Console.WriteLine();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- que também pode ser feito com o atalho "cw + Tab + Tab":</w:t>
      </w:r>
    </w:p>
    <w:p w14:paraId="3D2FB47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3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];</w:t>
      </w:r>
    </w:p>
    <w:p w14:paraId="6A2AA38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aulaIntro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00CF4BC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B9AE8D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0E22D0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FE67D7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867E92A" w14:textId="77777777" w:rsidR="007A18D3" w:rsidRDefault="007A18D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568CD2C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rodarmos a aplicação para verificar o resultado, temos impresso na tela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System.String[]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 que não é exatamente o que queríamos. Queremos imprimir os elementos do array de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e, para isto, varreremos esta coleção (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e imprimiremos cada um dos itens.</w:t>
      </w:r>
    </w:p>
    <w:p w14:paraId="2093CD74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Uma das maneiras de se fazer isso é utilizar a instrução </w:t>
      </w:r>
      <w:r w:rsidRPr="007A18D3">
        <w:rPr>
          <w:rFonts w:ascii="Courier New" w:eastAsia="Times New Roman" w:hAnsi="Courier New" w:cs="Courier New"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foreach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informar que, para cada aula em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se faça algo (que no caso é a impressão).</w:t>
      </w:r>
    </w:p>
    <w:p w14:paraId="613DA505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3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];</w:t>
      </w:r>
    </w:p>
    <w:p w14:paraId="14F08E6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aulaIntro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6B93DA3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228215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892DB1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4EC0A2D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E4F2DE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EA0AA5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lastRenderedPageBreak/>
        <w:t>foreach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14B2D67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BDB7D49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E62275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68D36C9" w14:textId="77777777" w:rsidR="007A18D3" w:rsidRDefault="007A18D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27B9D9A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novamente o código, obteremos como </w:t>
      </w:r>
      <w:r w:rsidRPr="00A63F4D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Output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o seguinte:</w:t>
      </w:r>
    </w:p>
    <w:p w14:paraId="3B59FBF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Introdu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çã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o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à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s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çõ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</w:t>
      </w:r>
    </w:p>
    <w:p w14:paraId="0623A5C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209B402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Conjuntos</w:t>
      </w:r>
    </w:p>
    <w:p w14:paraId="7EF8B383" w14:textId="77777777" w:rsidR="007A18D3" w:rsidRDefault="007A18D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60BB442" w14:textId="77777777" w:rsidR="007A18D3" w:rsidRDefault="007A18D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4A581012" wp14:editId="2F6D5E67">
            <wp:extent cx="5731510" cy="2754630"/>
            <wp:effectExtent l="0" t="0" r="254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11A2" w14:textId="77777777" w:rsidR="007A18D3" w:rsidRDefault="007A18D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1F243C89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Pegaremos esta instrução e a jogaremos a outro método para a reutilização conforme nossa necessidade. Utilizando "</w:t>
      </w:r>
      <w:r w:rsidRPr="007A18D3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Ctrl + . (ponto)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 extrairemos o método denominado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Imprimir()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Nele, teremos nosso laço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C330E96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Como segunda forma de imprimirmos estes elementos, utilizaremos outro laço 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que varrerá o comprimento do nosso array de um índice até a posição final. Comentaremos o código do laço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</w:p>
    <w:p w14:paraId="5DC380E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03449A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 strings omitidos</w:t>
      </w:r>
    </w:p>
    <w:p w14:paraId="60F94BB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6DA044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4E38B2A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85E7C89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4BDC690A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1B6733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2F6F8D0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6582234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C903D8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//foreach (var aula in aulas)</w:t>
      </w:r>
    </w:p>
    <w:p w14:paraId="54960D2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//{</w:t>
      </w:r>
    </w:p>
    <w:p w14:paraId="1B82B31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  Console.WriteLine(aula);</w:t>
      </w:r>
    </w:p>
    <w:p w14:paraId="001C1AE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//}</w:t>
      </w:r>
    </w:p>
    <w:p w14:paraId="514091DE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3528C0DA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Length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++)</w:t>
      </w:r>
    </w:p>
    <w:p w14:paraId="777B2CD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B73C5B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i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3374CB55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22A94B2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3B4F7C0" w14:textId="77777777" w:rsidR="00A63F4D" w:rsidRDefault="00A63F4D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Feito isto, podemos rodar a aplicação mais uma vez. O resultado é exatamente o mesmo que o anterior, embora a forma de chegarmos a ele seja outra.</w:t>
      </w:r>
    </w:p>
    <w:p w14:paraId="60915FC2" w14:textId="77777777" w:rsidR="00110AA0" w:rsidRPr="00A63F4D" w:rsidRDefault="00110AA0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1CB636C" wp14:editId="42B1DD15">
            <wp:extent cx="5731510" cy="2555875"/>
            <wp:effectExtent l="0" t="0" r="254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7B9B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Com o </w:t>
      </w:r>
      <w:r w:rsidRPr="00110AA0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laço </w:t>
      </w:r>
      <w:r w:rsidRPr="00110AA0">
        <w:rPr>
          <w:rFonts w:ascii="Courier New" w:eastAsia="Times New Roman" w:hAnsi="Courier New" w:cs="Courier New"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foreach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precisávamos de muitas informações, bastando passar o nome do array. Com o </w:t>
      </w:r>
      <w:r w:rsidRPr="00110AA0">
        <w:rPr>
          <w:rFonts w:ascii="Courier New" w:eastAsia="Times New Roman" w:hAnsi="Courier New" w:cs="Courier New"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for</w:t>
      </w:r>
      <w:r w:rsidRPr="00110AA0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,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conseguimos controlar o avanço do índice. Neste caso, é necessário sabermos seu comprimento e o índice que está sendo impresso.</w:t>
      </w:r>
    </w:p>
    <w:p w14:paraId="3A79B2E4" w14:textId="77777777" w:rsid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imprimirmos o primeiro elemento do nosso array, usaremos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Console.WriteLine();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novamente, acessando este elemento, cujo índice é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9D0968A" w14:textId="77777777" w:rsidR="00110AA0" w:rsidRPr="00A63F4D" w:rsidRDefault="00110AA0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22C117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6FA5BF5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 strings omitidos</w:t>
      </w:r>
    </w:p>
    <w:p w14:paraId="44AA5BA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68AE79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9E26D9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E93BB8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48E43A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0C5F8DE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55E9340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E7D4F59" w14:textId="77777777" w:rsidR="00110AA0" w:rsidRDefault="009F6353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3C7B46F8" wp14:editId="605E77DA">
            <wp:extent cx="5731510" cy="2577465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F7A0" w14:textId="77777777" w:rsidR="00A63F4D" w:rsidRPr="00A63F4D" w:rsidRDefault="00A63F4D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app, veremos a impressão de "Introdução às Coleções" na tela. Para acessarmos o último elemento, precisaremos realizar uma conta:</w:t>
      </w:r>
    </w:p>
    <w:p w14:paraId="0E7D9D5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40A529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 strings omitidos</w:t>
      </w:r>
    </w:p>
    <w:p w14:paraId="1B0E92D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923255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45CEE3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C2AE1B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421CC2D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FA291A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3ABA42B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Length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169EC6F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443D30F" w14:textId="77777777" w:rsidR="008B19F9" w:rsidRDefault="008B19F9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2328C548" wp14:editId="6E2521E3">
            <wp:extent cx="5731510" cy="2771775"/>
            <wp:effectExtent l="0" t="0" r="254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</w:p>
    <w:p w14:paraId="1904E4C8" w14:textId="77777777" w:rsidR="00A63F4D" w:rsidRPr="00A63F4D" w:rsidRDefault="00A63F4D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Verificaremos que tudo funciona conforme esperado, quando rodamos a app vemos "Trabalhando com Conjuntos" no Output. Se quisermos trocar um elemento deste array, como faremos?</w:t>
      </w:r>
    </w:p>
    <w:p w14:paraId="6BC9899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lastRenderedPageBreak/>
        <w:t>{</w:t>
      </w:r>
    </w:p>
    <w:p w14:paraId="2DAF99B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 strings omitidos</w:t>
      </w:r>
    </w:p>
    <w:p w14:paraId="44A95FC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0CCC5D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ACD98F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C717AB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87CBF0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4B94A9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636F043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Length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3501231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7AB3DC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aulaIntro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Arrays"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4F6D1B9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7C90B3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6C0D549" w14:textId="77777777" w:rsidR="009F6353" w:rsidRDefault="009F635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EC33F38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e não teremos nenhuma mudança! Isso ocorre pois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aulaIntro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está sendo armazenado no nosso array de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O que armazenamos ali foi o </w:t>
      </w:r>
      <w:r w:rsidRPr="00A63F4D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valor copiado de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aulaIntro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portanto não adianta mudarmos seu valor.</w:t>
      </w:r>
    </w:p>
    <w:p w14:paraId="735CF7D2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Precisaremos acessar diretamente a primeira posição do nosso array de aulas. Para atribuirmos um valor a esta posição, de índice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deixaremos o código assim:</w:t>
      </w:r>
    </w:p>
    <w:p w14:paraId="509C212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0AFFA4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 strings omitidos</w:t>
      </w:r>
    </w:p>
    <w:p w14:paraId="4A216955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ED2BF29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5FC8D9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4CFCF4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3510F9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7D02AD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48082DCE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Length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7CD21E69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3E59589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aulaIntro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Arrays"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9A6781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25AFE7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7E05CA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Arrays"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54FCC4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15BEC6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E88D886" w14:textId="77777777" w:rsidR="00A63F4D" w:rsidRDefault="00A63F4D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e veremos que conseguimos trocar com sucesso o primeiro elemento do nosso array.</w:t>
      </w:r>
    </w:p>
    <w:p w14:paraId="72E773DA" w14:textId="77777777" w:rsidR="00997335" w:rsidRPr="00A63F4D" w:rsidRDefault="00997335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2191ED4A" wp14:editId="7648F20B">
            <wp:extent cx="5731510" cy="2672715"/>
            <wp:effectExtent l="0" t="0" r="254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76F8" w14:textId="77777777" w:rsidR="00C27ED4" w:rsidRDefault="00C27ED4" w:rsidP="003613B9">
      <w:pPr>
        <w:pStyle w:val="Ttulo1"/>
        <w:rPr>
          <w:b/>
          <w:bCs/>
          <w:noProof/>
        </w:rPr>
      </w:pPr>
      <w:bookmarkStart w:id="2" w:name="_Toc63285362"/>
      <w:r w:rsidRPr="00C27ED4">
        <w:rPr>
          <w:b/>
          <w:bCs/>
          <w:noProof/>
        </w:rPr>
        <w:t>Atribuindo Valores A Um Array</w:t>
      </w:r>
      <w:bookmarkEnd w:id="2"/>
    </w:p>
    <w:p w14:paraId="2764DCD7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Manoel precisa declarar uma coleção de nomes de meses do ano. Para criá-la, ele decide declarar um array com tamanho suficiente para armazenar os nomes de todos os meses do ano (na ordem correta). Em seguida, Manoel tem que definir no array o valor para o mês de janeiro.</w:t>
      </w:r>
    </w:p>
    <w:p w14:paraId="6378E84A" w14:textId="77777777" w:rsidR="00C27ED4" w:rsidRDefault="00C27ED4" w:rsidP="00C27ED4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que Manoel pode fazer? Escolha a melhor alternativa.</w:t>
      </w:r>
    </w:p>
    <w:p w14:paraId="307443F6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meses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];</w:t>
      </w:r>
    </w:p>
    <w:p w14:paraId="77600F7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meses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"Janeiro"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B3EB6BA" w14:textId="77777777" w:rsidR="00C27ED4" w:rsidRPr="00C27ED4" w:rsidRDefault="00C27ED4" w:rsidP="00C27ED4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Isso aí!</w:t>
      </w:r>
    </w:p>
    <w:p w14:paraId="6FF4DDB3" w14:textId="77777777" w:rsidR="00C27ED4" w:rsidRDefault="00C27ED4" w:rsidP="00C27ED4">
      <w:pPr>
        <w:pStyle w:val="Ttulo1"/>
        <w:rPr>
          <w:b/>
          <w:bCs/>
          <w:noProof/>
        </w:rPr>
      </w:pPr>
      <w:bookmarkStart w:id="3" w:name="_Toc63285363"/>
      <w:r w:rsidRPr="00C27ED4">
        <w:rPr>
          <w:b/>
          <w:bCs/>
          <w:noProof/>
        </w:rPr>
        <w:t>Modificando um valor de um elemento de um array</w:t>
      </w:r>
      <w:bookmarkEnd w:id="3"/>
    </w:p>
    <w:p w14:paraId="1FEA1DF5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Dê uma olhada no seguinte trecho de código:</w:t>
      </w:r>
    </w:p>
    <w:p w14:paraId="738BF24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//os elementos que entrarão no array</w:t>
      </w:r>
    </w:p>
    <w:p w14:paraId="5ADA896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CD6E95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BC2D180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BEBF0F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58923C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//declarando um array populado</w:t>
      </w:r>
    </w:p>
    <w:p w14:paraId="092E6B8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</w:p>
    <w:p w14:paraId="54DFD28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99CD053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aulaIntro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7FF0D1F8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aulaModelando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54B424C8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aulaSets</w:t>
      </w:r>
    </w:p>
    <w:p w14:paraId="1DF3F914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};</w:t>
      </w:r>
    </w:p>
    <w:p w14:paraId="33A747BD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377DE79" w14:textId="77777777" w:rsid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aulaModelando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Arrays"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89EA65F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</w:p>
    <w:p w14:paraId="196138E5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Qual o valor de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aulas[1]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quando você executa o código acima?</w:t>
      </w:r>
    </w:p>
    <w:p w14:paraId="41D06D60" w14:textId="77777777" w:rsidR="00C27ED4" w:rsidRPr="00C27ED4" w:rsidRDefault="00C27ED4" w:rsidP="00C27ED4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"Modelando a Classe Aula"</w:t>
      </w:r>
    </w:p>
    <w:p w14:paraId="7400E0F3" w14:textId="77777777" w:rsidR="00C27ED4" w:rsidRPr="00C27ED4" w:rsidRDefault="00C27ED4" w:rsidP="00C27ED4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lastRenderedPageBreak/>
        <w:t>Quando o array foi populado, o conteúdo 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aulaModelando</w:t>
      </w:r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foi copiado para para o array </w:t>
      </w:r>
      <w:r w:rsidRPr="00C27ED4">
        <w:rPr>
          <w:rFonts w:ascii="Times New Roman" w:eastAsia="Times New Roman" w:hAnsi="Times New Roman" w:cs="Times New Roman"/>
          <w:b/>
          <w:bCs/>
          <w:color w:val="6E757A"/>
          <w:sz w:val="23"/>
          <w:szCs w:val="23"/>
          <w:shd w:val="clear" w:color="auto" w:fill="FFFFFF"/>
          <w:lang w:val="pt-BR" w:eastAsia="pt-BR"/>
        </w:rPr>
        <w:t>por valor</w:t>
      </w:r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e naquele momento o conteúdo de 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aulaModelando</w:t>
      </w:r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era 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"Modelando a Classe Aula"</w:t>
      </w:r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.</w:t>
      </w:r>
    </w:p>
    <w:p w14:paraId="60C2CBC0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C0F8029" w14:textId="77777777" w:rsidR="00C27ED4" w:rsidRDefault="00C27ED4" w:rsidP="00C27ED4">
      <w:pPr>
        <w:pStyle w:val="Ttulo1"/>
        <w:rPr>
          <w:b/>
          <w:bCs/>
          <w:noProof/>
        </w:rPr>
      </w:pPr>
      <w:bookmarkStart w:id="4" w:name="_Toc63285364"/>
      <w:r w:rsidRPr="00C27ED4">
        <w:rPr>
          <w:b/>
          <w:bCs/>
          <w:noProof/>
        </w:rPr>
        <w:t>Operações com Arrays</w:t>
      </w:r>
      <w:bookmarkEnd w:id="4"/>
    </w:p>
    <w:p w14:paraId="69B45E96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Agora vamos procurar um elemento no array, a aula "Modelando a Classe Aula", por exemplo. Para isso, imprimiremos o texto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"Aula modelando está no índice "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concatenado com o índice onde ele foi encontrado, mostrando onde teve a ocorrência da nossa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79D9B73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Utilizaremos um método estático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IndexOf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da classe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que buscará a primeira ocorrência de uma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retornando o índice onde foi encontrado:</w:t>
      </w:r>
    </w:p>
    <w:p w14:paraId="04616765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Arrays"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7C82E49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5A480E2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2F13A30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"Aula modelando está no índice "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IndexOf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B522659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rodarmos a aplicação, será exibido o texto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"A aula modelando está no índice 1"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É a primeira ocorrência desta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no array de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s. </w:t>
      </w:r>
    </w:p>
    <w:p w14:paraId="6995CED0" w14:textId="77777777" w:rsidR="00C27ED4" w:rsidRDefault="0048403F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677A78BE" wp14:editId="60770ED4">
            <wp:extent cx="5731510" cy="1983105"/>
            <wp:effectExtent l="0" t="0" r="254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0164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A3E2E86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Digamos que este texto se repita algumas vezes no nosso array, então é possível procurá-la assim:</w:t>
      </w:r>
    </w:p>
    <w:p w14:paraId="7E8B924F" w14:textId="77777777" w:rsidR="0048403F" w:rsidRPr="00C27ED4" w:rsidRDefault="0048403F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B78D36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Arrays"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55366F1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BA118C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E411DA8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"Aula modelando está no índice "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IndexOf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731B7DCF" w14:textId="77777777" w:rsid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LastIndexOf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0B66EDB" w14:textId="77777777" w:rsidR="00114797" w:rsidRDefault="00114797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</w:p>
    <w:p w14:paraId="71C77663" w14:textId="77777777" w:rsidR="00114797" w:rsidRPr="00C27ED4" w:rsidRDefault="00114797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</w:p>
    <w:p w14:paraId="0C15A1F7" w14:textId="77777777" w:rsidR="0048403F" w:rsidRDefault="0048403F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4F33242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app mais uma vez, a aula será encontrada no índice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1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por tratar-se da primeira e última ocorrência desta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no array. Prosseguindo, faremos uma operação para trocar a ordem dos elementos, colocando o último como primeiro, e vice-versa.</w:t>
      </w:r>
    </w:p>
    <w:p w14:paraId="70DBEA49" w14:textId="77777777" w:rsidR="00C12876" w:rsidRPr="00C27ED4" w:rsidRDefault="00C12876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FB7EA55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Para revertermos o array, chamaremos o método estático do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chamado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Reverse()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0DA58371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"Aula modelando está no índice "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IndexOf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21B0413F" w14:textId="77777777" w:rsid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LastIndexOf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1C3D466" w14:textId="77777777" w:rsidR="00C12876" w:rsidRDefault="00C12876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</w:p>
    <w:p w14:paraId="50B7FD9C" w14:textId="77777777" w:rsidR="00C12876" w:rsidRPr="00C27ED4" w:rsidRDefault="00C12876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>
        <w:rPr>
          <w:noProof/>
        </w:rPr>
        <w:drawing>
          <wp:inline distT="0" distB="0" distL="0" distR="0" wp14:anchorId="5280B3E1" wp14:editId="2E81A8EA">
            <wp:extent cx="5731510" cy="2649220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1820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4F6F54E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D19BEA4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FB3A2C5" w14:textId="77777777" w:rsidR="00C12876" w:rsidRDefault="00C12876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9784FE3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Em contrapartida, para voltar 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sua ordem original, faremos a reversão mais uma vez:</w:t>
      </w:r>
    </w:p>
    <w:p w14:paraId="679D75A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"Aula modelando está no índice "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IndexOf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1EB77EBB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LastIndexOf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085977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010674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057E238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68E5D3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E9BDC05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C54685D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D346246" w14:textId="77777777" w:rsidR="00C12876" w:rsidRDefault="00C12876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DAACA87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Vimos, então, que o método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Reverse()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funciona como um </w:t>
      </w:r>
      <w:r w:rsidRPr="00C27ED4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método idempotente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ou seja, se ele for rodado duas vezes, volta-se ao estado original. Supondo que tenhamos que redimensionar um array, reduzindo seu tamanho, a classe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também permite que se faça isto, por meio do método estático denominado "Redimensionar", ou "</w:t>
      </w:r>
      <w:r w:rsidRPr="00C27ED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Resize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", não esquecendo de imprimir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 novo:</w:t>
      </w:r>
    </w:p>
    <w:p w14:paraId="1C28989A" w14:textId="77777777" w:rsidR="00C12876" w:rsidRPr="00C27ED4" w:rsidRDefault="00C12876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C7313A6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5C5C0FD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E898326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C792F76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01E6F80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AA84CB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594637F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Resize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ref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8B9D681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C66E4C3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No entanto, como conseguimos redimensionar um array, se ele é um tipo de coleção de tamanho fixo? O que acontece é que, internamente, 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Resize()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cria uma nova coleção (array) com o tamanho definido (neste caso,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e, em seguida, copia os primeiros elementos da nossa classe original para este array de destino. No final, troca-se a referência da variável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apontando-a para o novo array.</w:t>
      </w:r>
    </w:p>
    <w:p w14:paraId="0262D4C6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Ou seja, sem que tivéssemos visto, uma cópia interna é criada. Este é o pequeno "truque" que acontece no método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Resize()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Se quiséssemos aumentar o nosso array novamente, para o tamanho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poderemos tentar:</w:t>
      </w:r>
    </w:p>
    <w:p w14:paraId="248971CB" w14:textId="77777777" w:rsidR="00F96E6C" w:rsidRPr="00C27ED4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7DF45A0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B7EE38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DEC0BD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38FD1E2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Resize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ref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F73B892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57CA15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9465A73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Resize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ref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B08D16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C575920" w14:textId="77777777" w:rsidR="00F96E6C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E031D9B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de novo a app e teremos exatamente o mesmo resultado. Para confirmar que esta alteração foi de fato realizada, colocaremos um </w:t>
      </w:r>
      <w:r w:rsidRPr="00C27ED4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breakpoint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nesta última linha que acabamos de criar, rodaremos a aplicação e inspecionaremos o array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8939C40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fazermos isto, veremos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elementos, cujo último deles, de índice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está com valor nulo, o que ocorre porque este elemento (ou índice) está vago, ou seja, não há nenhum valor dentro dele.</w:t>
      </w:r>
    </w:p>
    <w:p w14:paraId="71DE0E07" w14:textId="77777777" w:rsidR="00C27ED4" w:rsidRPr="00C27ED4" w:rsidRDefault="00C27ED4" w:rsidP="00C27ED4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É preciso, então, preenchermos esta última posição com um valor. Digamos que queiramos colocar a última aula como sendo a de conclusão. Para atribuirmos um valor a ela, colocaremos entre colchetes o índice que queremos usar.</w:t>
      </w:r>
    </w:p>
    <w:p w14:paraId="6ECD0705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índice da última aula é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portanto o código ficará assim:</w:t>
      </w:r>
    </w:p>
    <w:p w14:paraId="4A933AF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Resize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ref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D4AAC3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4BE8013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B43F933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9BBD805" w14:textId="77777777" w:rsidR="00F96E6C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65AFE06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Se tivermos um array cujo tamanho desconhecemos e quisermos preencher a última posição deste array, não poderemos simplesmente colocar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no caso seria o número mágico, e sim uma expressão que sempre acesse a última posição do array.</w:t>
      </w:r>
    </w:p>
    <w:p w14:paraId="7BD00D95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Sendo o índice sempre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n - 1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poderemos colocar o número do array, que é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aulas.Length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- 1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garantindo que estamos sempre acessando a última posição do array. O código ficará assim, portanto:</w:t>
      </w:r>
    </w:p>
    <w:p w14:paraId="77A6126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Length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91DBED5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52EC61F" w14:textId="77777777" w:rsidR="00F96E6C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E737DD0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Vamos rodar a aplicação e verificar seu funcionamento. Agora sim, conseguimos preencher a última posição com a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"Conclusão".</w:t>
      </w:r>
    </w:p>
    <w:p w14:paraId="1FAE5348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Para ordenarmos este array alfabeticamente, poderíamos utilizar o método estático da classe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"Ordenar", que em inglês é "</w:t>
      </w:r>
      <w:r w:rsidRPr="00C27ED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Sort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", a partir do qual passaremos nosso array, imprimindo-o em seguida.</w:t>
      </w:r>
    </w:p>
    <w:p w14:paraId="7DBDA5E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F928A53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3D17249" w14:textId="77777777" w:rsidR="00C27ED4" w:rsidRPr="00C27ED4" w:rsidRDefault="00C27ED4" w:rsidP="00C27ED4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o código, desta vez teremos as aulas em ordem alfabética, como gostaríamos:</w:t>
      </w:r>
    </w:p>
    <w:p w14:paraId="751A362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Conclus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ã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o</w:t>
      </w:r>
    </w:p>
    <w:p w14:paraId="099C7BF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534D82A2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Arrays</w:t>
      </w:r>
    </w:p>
    <w:p w14:paraId="5F996601" w14:textId="77777777" w:rsidR="00C27ED4" w:rsidRPr="00C27ED4" w:rsidRDefault="00C27ED4" w:rsidP="00C27ED4">
      <w:pPr>
        <w:shd w:val="clear" w:color="auto" w:fill="F0F0F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método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pode ser revertido, porque não é idempotente como 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Reverse()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AEB1672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copiarmos um array a outro, criaremos um de destino, acrescentando seu novo tamanho,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(duas posições). Queremos duplicar as duas últimas aulas do nosso array de aulas para esta cópia.</w:t>
      </w:r>
    </w:p>
    <w:p w14:paraId="47C8E456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Acessaremos o método estático da classe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"cópia" (em inglês, "</w:t>
      </w:r>
      <w:r w:rsidRPr="00C27ED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Copy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"), passando o array de origem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), o índice inicial a partir do qual copiaremos o array de aulas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1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equivale à segunda posição), o nome do array de destino, a posição inicial (índice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), e a quantidade de elementos que iremos copiar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):</w:t>
      </w:r>
    </w:p>
    <w:p w14:paraId="00EC97A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copia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];</w:t>
      </w:r>
    </w:p>
    <w:p w14:paraId="0F8398E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Copy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1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copia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468E5DB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copia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EAF165B" w14:textId="77777777" w:rsidR="00F96E6C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DF9786C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e veremos que copiamos as duas últimas aulas. Para fazer o mesmo com todos os elementos, do início ao fim, poderíamos optar por uma maneira mais simples utilizando um método de </w:t>
      </w:r>
      <w:r w:rsidRPr="00C27ED4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clonagem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68DBF7E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Declararemos um novo array denominado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clone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E, em vez de declararmos uma nova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colocaremos a referência do nosso array inicial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chamando um método muito conveniente: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Clone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6F83324" w14:textId="77777777" w:rsidR="00F96E6C" w:rsidRPr="00C27ED4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ACEDB45" w14:textId="77777777" w:rsidR="00F96E6C" w:rsidRDefault="00C27ED4" w:rsidP="00F96E6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clone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Clone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4CBED52F" w14:textId="77777777" w:rsidR="00F96E6C" w:rsidRDefault="00F96E6C" w:rsidP="00F96E6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</w:p>
    <w:p w14:paraId="50055439" w14:textId="77777777" w:rsidR="00C27ED4" w:rsidRPr="00C27ED4" w:rsidRDefault="00C27ED4" w:rsidP="00F96E6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Porém o Visual Studio está "reclamando" por não conseguir converter o tipo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string[]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então teremos que fazer um </w:t>
      </w:r>
      <w:r w:rsidRPr="00C27ED4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cast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777CFAF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clone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Clone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as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[];</w:t>
      </w:r>
    </w:p>
    <w:p w14:paraId="10B534B8" w14:textId="77777777" w:rsidR="00F96E6C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copia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2B43FE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  <w:t xml:space="preserve"> </w:t>
      </w:r>
    </w:p>
    <w:p w14:paraId="28043838" w14:textId="77777777" w:rsidR="00F96E6C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4ED71C5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e obteremos o resultado do nosso array clonado, que é exatamente o nosso original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Para terminar, veremos como limpar alguns elementos do array clone, neste caso, os dois últimos.</w:t>
      </w:r>
    </w:p>
    <w:p w14:paraId="64325999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Acessaremos o método estático da classe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 limpeza, do inglês </w:t>
      </w:r>
      <w:r w:rsidRPr="00C27ED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clear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bem como o índice da segunda posição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1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e o número de elementos que queremos limpar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), não esquecendo de imprimir este array clone:</w:t>
      </w:r>
    </w:p>
    <w:p w14:paraId="7AA423E9" w14:textId="77777777" w:rsidR="00C27ED4" w:rsidRPr="00507FEE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507FE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Array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507FE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Clear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clone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07FEE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1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07FEE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06029FFA" w14:textId="77777777" w:rsidR="00C27ED4" w:rsidRPr="00507FEE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</w:pPr>
      <w:r w:rsidRPr="00507FE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lastRenderedPageBreak/>
        <w:t>Imprimir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clone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  <w:r w:rsidRPr="00507FEE"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  <w:t xml:space="preserve"> </w:t>
      </w:r>
    </w:p>
    <w:p w14:paraId="2DBFF6E3" w14:textId="77777777" w:rsidR="00F96E6C" w:rsidRDefault="00F96E6C" w:rsidP="00C27ED4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3F39DB3F" wp14:editId="299CC93E">
            <wp:extent cx="3961905" cy="1933333"/>
            <wp:effectExtent l="0" t="0" r="63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3DBA" w14:textId="77777777" w:rsidR="00C27ED4" w:rsidRPr="00C27ED4" w:rsidRDefault="00C27ED4" w:rsidP="00C27ED4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Feito isto, rodaremos o código e veremos que conseguimos limpar os dois últimos elementos deste array. Se colocarmos um breakpoint na linha de código que acabamos de criar e rodarmos novamente a aplicação, confirmaremos isso.</w:t>
      </w:r>
    </w:p>
    <w:p w14:paraId="1E9FEB8E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inspecionarmos o array, veremos que o primeiro elemento permanece intacto (índice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"Conclusão"), e os outros dois passaram a ter valor nulo.</w:t>
      </w:r>
    </w:p>
    <w:p w14:paraId="781C5809" w14:textId="77777777" w:rsidR="00F96E6C" w:rsidRPr="00C27ED4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26A4CF9" w14:textId="77777777" w:rsidR="00C27ED4" w:rsidRPr="00C27ED4" w:rsidRDefault="00C27ED4" w:rsidP="00C27ED4">
      <w:pPr>
        <w:shd w:val="clear" w:color="auto" w:fill="F0F0F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É importante lembrarmos que o array é um tipo muito básico de coleção do .NET, então o utilizaremos em casos específicos, como em transferências de arquivos, manipulação de </w:t>
      </w:r>
      <w:r w:rsidRPr="00C27ED4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highlight w:val="yellow"/>
          <w:lang w:val="pt-BR" w:eastAsia="pt-BR"/>
        </w:rPr>
        <w:t>buffer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 ou imagens, em arquivos de baixo nível. Isso porque normalmente, embora faça parte de várias coleções do .NET, o array não é tão usado quanto outro tipo de coleção (como 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List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). Assim sendo, se for usar um tipo de coleção, busque sempre ver se é possível optar pela lista no lugar de um array, pois ela fornece métodos muito mais convenientes do que um simples array.</w:t>
      </w:r>
    </w:p>
    <w:p w14:paraId="7317E876" w14:textId="77777777" w:rsidR="00C27ED4" w:rsidRDefault="00CB7F90" w:rsidP="00CB7F90">
      <w:pPr>
        <w:pStyle w:val="Ttulo1"/>
        <w:rPr>
          <w:b/>
          <w:bCs/>
          <w:noProof/>
        </w:rPr>
      </w:pPr>
      <w:bookmarkStart w:id="5" w:name="_Toc63285365"/>
      <w:r w:rsidRPr="00CB7F90">
        <w:rPr>
          <w:b/>
          <w:bCs/>
          <w:noProof/>
        </w:rPr>
        <w:t>Copiando dados de um array</w:t>
      </w:r>
      <w:bookmarkEnd w:id="5"/>
    </w:p>
    <w:p w14:paraId="773DE861" w14:textId="77777777" w:rsidR="00CB7F90" w:rsidRDefault="00CB7F90" w:rsidP="00CB7F9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</w:p>
    <w:p w14:paraId="1D08D8A3" w14:textId="77777777" w:rsidR="00CB7F90" w:rsidRPr="00CB7F90" w:rsidRDefault="00CB7F90" w:rsidP="00CB7F9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Imagine um array declarado como </w:t>
      </w:r>
      <w:r w:rsidRPr="00CB7F90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decimal[] saldosPorDiaDoMes</w:t>
      </w: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76BA161" w14:textId="77777777" w:rsidR="00CB7F90" w:rsidRPr="00CB7F90" w:rsidRDefault="00CB7F90" w:rsidP="00CB7F9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Esse array </w:t>
      </w:r>
      <w:r w:rsidRPr="00CB7F90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saldosPorDiaDoMes</w:t>
      </w: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representa todos saldos diários de uma conta bancária ao longo de um determinado mês do ano.</w:t>
      </w:r>
    </w:p>
    <w:p w14:paraId="771B00F8" w14:textId="77777777" w:rsidR="00CB7F90" w:rsidRPr="00CB7F90" w:rsidRDefault="00CB7F90" w:rsidP="00CB7F90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Detalhe: você não sabe qual mês esse array representa. Pode ser qualquer mês!</w:t>
      </w:r>
    </w:p>
    <w:p w14:paraId="62011850" w14:textId="77777777" w:rsidR="00CB7F90" w:rsidRDefault="00CB7F90" w:rsidP="00CB7F90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Qual o código necessário para copiar os saldos dos dois últimos dias do mês para um novo array?</w:t>
      </w:r>
    </w:p>
    <w:p w14:paraId="5F0E9665" w14:textId="77777777" w:rsidR="00CB7F90" w:rsidRPr="00CB7F90" w:rsidRDefault="00CB7F90" w:rsidP="00CB7F9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B7F90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decimal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B7F90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];</w:t>
      </w:r>
    </w:p>
    <w:p w14:paraId="4DAC78A8" w14:textId="77777777" w:rsidR="00CB7F90" w:rsidRPr="00CB7F90" w:rsidRDefault="00CB7F90" w:rsidP="00CB7F9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CB7F90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B7F90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Copy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saldosPorDiaDoMes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saldosPorDiaDoMes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B7F90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Length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B7F90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copia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B7F90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B7F90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C9DA84F" w14:textId="77777777" w:rsidR="00CB7F90" w:rsidRDefault="00CB7F90" w:rsidP="00CB7F90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</w:p>
    <w:p w14:paraId="774ED263" w14:textId="77777777" w:rsidR="00CB7F90" w:rsidRPr="00CB7F90" w:rsidRDefault="00CB7F90" w:rsidP="00CB7F90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lastRenderedPageBreak/>
        <w:t>O método 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Array.Copy</w:t>
      </w:r>
      <w:r w:rsidRPr="00CB7F90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está copiando corretamente os valores dos 2 últimos elementos do array, a partir do penúltimo elemento do array, que é representado pela expressão 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saldosPorDiaDoMes.Length - 2</w:t>
      </w:r>
      <w:r w:rsidRPr="00CB7F90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que sempre funcionará para qualquer mês do ano.</w:t>
      </w:r>
    </w:p>
    <w:p w14:paraId="25EA0B30" w14:textId="77777777" w:rsidR="00CB7F90" w:rsidRPr="00CB7F90" w:rsidRDefault="00CB7F90" w:rsidP="00CB7F90">
      <w:pPr>
        <w:pStyle w:val="Ttulo1"/>
        <w:rPr>
          <w:b/>
          <w:bCs/>
          <w:noProof/>
        </w:rPr>
      </w:pPr>
      <w:bookmarkStart w:id="6" w:name="_Toc63285366"/>
      <w:r w:rsidRPr="00CB7F90">
        <w:rPr>
          <w:b/>
          <w:bCs/>
          <w:noProof/>
        </w:rPr>
        <w:t>Mão na Massa: Começando com Arrays</w:t>
      </w:r>
      <w:bookmarkEnd w:id="6"/>
    </w:p>
    <w:p w14:paraId="1EBC0795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botar a mão na massa para trabalhar com o tipo de coleção mais básica do .NET Framework: as matrizes, ou </w:t>
      </w:r>
      <w:r>
        <w:rPr>
          <w:rStyle w:val="nfase"/>
          <w:color w:val="3D464D"/>
          <w:sz w:val="27"/>
          <w:szCs w:val="27"/>
        </w:rPr>
        <w:t>arrays</w:t>
      </w:r>
      <w:r>
        <w:rPr>
          <w:color w:val="3D464D"/>
          <w:sz w:val="27"/>
          <w:szCs w:val="27"/>
        </w:rPr>
        <w:t>, como são conhecidas.</w:t>
      </w:r>
    </w:p>
    <w:p w14:paraId="2E7B9C1F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7" w:name="_Toc63285367"/>
      <w:r>
        <w:rPr>
          <w:rFonts w:ascii="Open Sans" w:hAnsi="Open Sans" w:cs="Open Sans"/>
          <w:color w:val="3D464D"/>
          <w:spacing w:val="-8"/>
          <w:sz w:val="32"/>
          <w:szCs w:val="32"/>
        </w:rPr>
        <w:t>Declarando um array</w:t>
      </w:r>
      <w:bookmarkEnd w:id="7"/>
    </w:p>
    <w:p w14:paraId="5721258E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Imagine um grupo de 3 variáveis de strings, cada uma representando um nome de aula:</w:t>
      </w:r>
    </w:p>
    <w:p w14:paraId="2DAA9FB0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aulaIntro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"Introdução às Coleções"</w:t>
      </w:r>
      <w:r>
        <w:rPr>
          <w:rStyle w:val="pun"/>
          <w:color w:val="999999"/>
        </w:rPr>
        <w:t>;</w:t>
      </w:r>
    </w:p>
    <w:p w14:paraId="05BCFA62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aulaModelando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"Modelando a Classe Aula"</w:t>
      </w:r>
      <w:r>
        <w:rPr>
          <w:rStyle w:val="pun"/>
          <w:color w:val="999999"/>
        </w:rPr>
        <w:t>;</w:t>
      </w:r>
    </w:p>
    <w:p w14:paraId="3DDE341B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aulaSets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"Trabalhando com Conjuntos"</w:t>
      </w:r>
      <w:r>
        <w:rPr>
          <w:rStyle w:val="pun"/>
          <w:color w:val="999999"/>
        </w:rPr>
        <w:t>;</w:t>
      </w:r>
    </w:p>
    <w:p w14:paraId="1081B39F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Muitas vezes iremos trabalhar com essas informações reunidas num mesmo grupo, numa mesma coletânea de aulas, numa mesma... </w:t>
      </w:r>
      <w:r>
        <w:rPr>
          <w:rStyle w:val="nfase"/>
          <w:color w:val="3D464D"/>
          <w:sz w:val="27"/>
          <w:szCs w:val="27"/>
        </w:rPr>
        <w:t>coleção</w:t>
      </w:r>
      <w:r>
        <w:rPr>
          <w:color w:val="3D464D"/>
          <w:sz w:val="27"/>
          <w:szCs w:val="27"/>
        </w:rPr>
        <w:t>.</w:t>
      </w:r>
    </w:p>
    <w:p w14:paraId="5AD49CFF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7EE122B1" wp14:editId="1DFCD1F8">
            <wp:extent cx="5709920" cy="86106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7D25B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 quê? Ora, porque é mais fácil trabalhar com informações "no atacado", isto é, se elas são parte de uma estrutura maior. Essa estrutura maior é a </w:t>
      </w:r>
      <w:r>
        <w:rPr>
          <w:rStyle w:val="nfase"/>
          <w:color w:val="3D464D"/>
          <w:sz w:val="27"/>
          <w:szCs w:val="27"/>
        </w:rPr>
        <w:t>coleção</w:t>
      </w:r>
      <w:r>
        <w:rPr>
          <w:color w:val="3D464D"/>
          <w:sz w:val="27"/>
          <w:szCs w:val="27"/>
        </w:rPr>
        <w:t>.</w:t>
      </w:r>
    </w:p>
    <w:p w14:paraId="406DC03B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070FDFB4" wp14:editId="0705B03F">
            <wp:extent cx="5709920" cy="8610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462BC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uma coleção matriz, ou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, pode ser declarada assim:</w:t>
      </w:r>
    </w:p>
    <w:p w14:paraId="04FCB532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[]</w:t>
      </w:r>
      <w:r w:rsidRPr="00CB7F90">
        <w:rPr>
          <w:rStyle w:val="pln"/>
          <w:color w:val="3D464D"/>
          <w:lang w:val="en-US"/>
        </w:rPr>
        <w:t xml:space="preserve"> aulas </w:t>
      </w:r>
      <w:r w:rsidRPr="00CB7F90">
        <w:rPr>
          <w:rStyle w:val="pun"/>
          <w:color w:val="999999"/>
          <w:lang w:val="en-US"/>
        </w:rPr>
        <w:t>=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new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[]</w:t>
      </w:r>
    </w:p>
    <w:p w14:paraId="6DBFEC0B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un"/>
          <w:color w:val="999999"/>
          <w:lang w:val="en-US"/>
        </w:rPr>
        <w:t>{</w:t>
      </w:r>
    </w:p>
    <w:p w14:paraId="76CF5AA1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aulaIntro</w:t>
      </w:r>
      <w:r w:rsidRPr="00CB7F90">
        <w:rPr>
          <w:rStyle w:val="pun"/>
          <w:color w:val="999999"/>
          <w:lang w:val="en-US"/>
        </w:rPr>
        <w:t>,</w:t>
      </w:r>
    </w:p>
    <w:p w14:paraId="0BD4BD6A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 w:rsidRPr="00CB7F90">
        <w:rPr>
          <w:rStyle w:val="pln"/>
          <w:color w:val="3D464D"/>
          <w:lang w:val="en-US"/>
        </w:rPr>
        <w:t xml:space="preserve">    </w:t>
      </w:r>
      <w:r>
        <w:rPr>
          <w:rStyle w:val="pln"/>
          <w:color w:val="3D464D"/>
        </w:rPr>
        <w:t>aulaModelando</w:t>
      </w:r>
      <w:r>
        <w:rPr>
          <w:rStyle w:val="pun"/>
          <w:color w:val="999999"/>
        </w:rPr>
        <w:t>,</w:t>
      </w:r>
    </w:p>
    <w:p w14:paraId="7B7346C6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aulaSets</w:t>
      </w:r>
    </w:p>
    <w:p w14:paraId="106F0DC6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};</w:t>
      </w:r>
      <w:r>
        <w:rPr>
          <w:color w:val="3D464D"/>
          <w:sz w:val="27"/>
          <w:szCs w:val="27"/>
        </w:rPr>
        <w:t xml:space="preserve"> </w:t>
      </w:r>
    </w:p>
    <w:p w14:paraId="0F701184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595CAB5A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a sintaxe especial: primeiro escrevemos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string</w:t>
      </w:r>
      <w:r>
        <w:rPr>
          <w:color w:val="3D464D"/>
          <w:sz w:val="27"/>
          <w:szCs w:val="27"/>
        </w:rPr>
        <w:t>, e em seguida os colchetes. Isso indica ao programa que estamos querendo trabalhar com um </w:t>
      </w:r>
      <w:r>
        <w:rPr>
          <w:rStyle w:val="nfase"/>
          <w:color w:val="3D464D"/>
          <w:sz w:val="27"/>
          <w:szCs w:val="27"/>
        </w:rPr>
        <w:t>array de strings</w:t>
      </w:r>
      <w:r>
        <w:rPr>
          <w:color w:val="3D464D"/>
          <w:sz w:val="27"/>
          <w:szCs w:val="27"/>
        </w:rPr>
        <w:t>.</w:t>
      </w:r>
    </w:p>
    <w:p w14:paraId="53267097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Note também que escrevemos as chaves, e dentro delas os elementos que vão preencher o array.</w:t>
      </w:r>
    </w:p>
    <w:p w14:paraId="04BA22FB" w14:textId="77777777" w:rsidR="00CB7F90" w:rsidRDefault="00CB7F90" w:rsidP="00CB7F90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 w:rsidRPr="00CB7F90">
        <w:rPr>
          <w:rStyle w:val="nfase"/>
          <w:color w:val="3D464D"/>
          <w:sz w:val="27"/>
          <w:szCs w:val="27"/>
          <w:highlight w:val="yellow"/>
        </w:rPr>
        <w:t>Importante:</w:t>
      </w:r>
      <w:r w:rsidRPr="00CB7F90">
        <w:rPr>
          <w:color w:val="3D464D"/>
          <w:sz w:val="27"/>
          <w:szCs w:val="27"/>
          <w:highlight w:val="yellow"/>
        </w:rPr>
        <w:t> Nunca declaramos um array de strings com </w:t>
      </w:r>
      <w:r w:rsidRPr="00CB7F90">
        <w:rPr>
          <w:rStyle w:val="CdigoHTML"/>
          <w:color w:val="3D464D"/>
          <w:sz w:val="23"/>
          <w:szCs w:val="23"/>
          <w:highlight w:val="yellow"/>
          <w:shd w:val="clear" w:color="auto" w:fill="F0F3F5"/>
        </w:rPr>
        <w:t>Array&lt;string&gt;</w:t>
      </w:r>
      <w:r w:rsidRPr="00CB7F90">
        <w:rPr>
          <w:color w:val="3D464D"/>
          <w:sz w:val="27"/>
          <w:szCs w:val="27"/>
          <w:highlight w:val="yellow"/>
        </w:rPr>
        <w:t>!</w:t>
      </w:r>
    </w:p>
    <w:p w14:paraId="73DCADA7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essa não é a única forma. Também podemos declarar o array assim:</w:t>
      </w:r>
    </w:p>
    <w:p w14:paraId="73FEE1E4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string</w:t>
      </w:r>
      <w:r>
        <w:rPr>
          <w:rStyle w:val="pun"/>
          <w:color w:val="999999"/>
        </w:rPr>
        <w:t>[]</w:t>
      </w:r>
      <w:r>
        <w:rPr>
          <w:rStyle w:val="pln"/>
          <w:color w:val="3D464D"/>
        </w:rPr>
        <w:t xml:space="preserve"> aulas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</w:p>
    <w:p w14:paraId="142CDC58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180DE0D5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aulaIntro</w:t>
      </w:r>
      <w:r>
        <w:rPr>
          <w:rStyle w:val="pun"/>
          <w:color w:val="999999"/>
        </w:rPr>
        <w:t>,</w:t>
      </w:r>
    </w:p>
    <w:p w14:paraId="6776FC15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aulaModelando</w:t>
      </w:r>
      <w:r>
        <w:rPr>
          <w:rStyle w:val="pun"/>
          <w:color w:val="999999"/>
        </w:rPr>
        <w:t>,</w:t>
      </w:r>
    </w:p>
    <w:p w14:paraId="5AB18E04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aulaSets</w:t>
      </w:r>
    </w:p>
    <w:p w14:paraId="68A207DE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};</w:t>
      </w:r>
      <w:r>
        <w:rPr>
          <w:color w:val="3D464D"/>
          <w:sz w:val="27"/>
          <w:szCs w:val="27"/>
        </w:rPr>
        <w:t xml:space="preserve"> </w:t>
      </w:r>
    </w:p>
    <w:p w14:paraId="2B14B660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Mais simples, não?</w:t>
      </w:r>
    </w:p>
    <w:p w14:paraId="54A55BD6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nos exemplos acima, precisamos todos os itens do array na declaração. E se precisarmos criar o array e só depois (ou muito depois) preencher esse array? É aí que entra a terceira forma de declaração: passando o </w:t>
      </w:r>
      <w:r>
        <w:rPr>
          <w:rStyle w:val="nfase"/>
          <w:color w:val="3D464D"/>
          <w:sz w:val="27"/>
          <w:szCs w:val="27"/>
        </w:rPr>
        <w:t>tamanho</w:t>
      </w:r>
      <w:r>
        <w:rPr>
          <w:color w:val="3D464D"/>
          <w:sz w:val="27"/>
          <w:szCs w:val="27"/>
        </w:rPr>
        <w:t> do array explicitamente:</w:t>
      </w:r>
    </w:p>
    <w:p w14:paraId="66C10E36" w14:textId="77777777" w:rsidR="00CB7F90" w:rsidRPr="00507FEE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  <w:lang w:val="pt-BR"/>
        </w:rPr>
      </w:pPr>
      <w:r w:rsidRPr="00507FEE">
        <w:rPr>
          <w:rStyle w:val="kwd"/>
          <w:color w:val="0077AA"/>
          <w:lang w:val="pt-BR"/>
        </w:rPr>
        <w:t>string</w:t>
      </w:r>
      <w:r w:rsidRPr="00507FEE">
        <w:rPr>
          <w:rStyle w:val="pun"/>
          <w:color w:val="999999"/>
          <w:lang w:val="pt-BR"/>
        </w:rPr>
        <w:t>[]</w:t>
      </w:r>
      <w:r w:rsidRPr="00507FEE">
        <w:rPr>
          <w:rStyle w:val="pln"/>
          <w:color w:val="3D464D"/>
          <w:lang w:val="pt-BR"/>
        </w:rPr>
        <w:t xml:space="preserve"> aulas </w:t>
      </w:r>
      <w:r w:rsidRPr="00507FEE">
        <w:rPr>
          <w:rStyle w:val="pun"/>
          <w:color w:val="999999"/>
          <w:lang w:val="pt-BR"/>
        </w:rPr>
        <w:t>=</w:t>
      </w:r>
      <w:r w:rsidRPr="00507FEE">
        <w:rPr>
          <w:rStyle w:val="pln"/>
          <w:color w:val="3D464D"/>
          <w:lang w:val="pt-BR"/>
        </w:rPr>
        <w:t xml:space="preserve"> </w:t>
      </w:r>
      <w:r w:rsidRPr="00507FEE">
        <w:rPr>
          <w:rStyle w:val="kwd"/>
          <w:color w:val="0077AA"/>
          <w:lang w:val="pt-BR"/>
        </w:rPr>
        <w:t>new</w:t>
      </w:r>
      <w:r w:rsidRPr="00507FEE">
        <w:rPr>
          <w:rStyle w:val="pln"/>
          <w:color w:val="3D464D"/>
          <w:lang w:val="pt-BR"/>
        </w:rPr>
        <w:t xml:space="preserve"> </w:t>
      </w:r>
      <w:r w:rsidRPr="00507FEE">
        <w:rPr>
          <w:rStyle w:val="kwd"/>
          <w:color w:val="0077AA"/>
          <w:lang w:val="pt-BR"/>
        </w:rPr>
        <w:t>string</w:t>
      </w:r>
      <w:r w:rsidRPr="00507FEE">
        <w:rPr>
          <w:rStyle w:val="pun"/>
          <w:color w:val="999999"/>
          <w:lang w:val="pt-BR"/>
        </w:rPr>
        <w:t>[</w:t>
      </w:r>
      <w:r w:rsidRPr="00507FEE">
        <w:rPr>
          <w:rStyle w:val="lit"/>
          <w:color w:val="990055"/>
          <w:lang w:val="pt-BR"/>
        </w:rPr>
        <w:t>3</w:t>
      </w:r>
      <w:r w:rsidRPr="00507FEE">
        <w:rPr>
          <w:rStyle w:val="pun"/>
          <w:color w:val="999999"/>
          <w:lang w:val="pt-BR"/>
        </w:rPr>
        <w:t>];</w:t>
      </w:r>
      <w:r w:rsidRPr="00507FEE">
        <w:rPr>
          <w:color w:val="3D464D"/>
          <w:sz w:val="27"/>
          <w:szCs w:val="27"/>
          <w:lang w:val="pt-BR"/>
        </w:rPr>
        <w:t xml:space="preserve"> </w:t>
      </w:r>
    </w:p>
    <w:p w14:paraId="174B15EC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3694AC37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agora, quando formos </w:t>
      </w:r>
      <w:r>
        <w:rPr>
          <w:rStyle w:val="nfase"/>
          <w:color w:val="3D464D"/>
          <w:sz w:val="27"/>
          <w:szCs w:val="27"/>
        </w:rPr>
        <w:t>preencher</w:t>
      </w:r>
      <w:r>
        <w:rPr>
          <w:color w:val="3D464D"/>
          <w:sz w:val="27"/>
          <w:szCs w:val="27"/>
        </w:rPr>
        <w:t> o array, temos que informar a </w:t>
      </w:r>
      <w:r>
        <w:rPr>
          <w:rStyle w:val="nfase"/>
          <w:color w:val="3D464D"/>
          <w:sz w:val="27"/>
          <w:szCs w:val="27"/>
        </w:rPr>
        <w:t>posição</w:t>
      </w:r>
      <w:r>
        <w:rPr>
          <w:color w:val="3D464D"/>
          <w:sz w:val="27"/>
          <w:szCs w:val="27"/>
        </w:rPr>
        <w:t> a ser preenchida.</w:t>
      </w:r>
    </w:p>
    <w:p w14:paraId="009F9DA4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aulaIntro</w:t>
      </w:r>
      <w:r>
        <w:rPr>
          <w:rStyle w:val="pun"/>
          <w:color w:val="999999"/>
        </w:rPr>
        <w:t>;</w:t>
      </w:r>
    </w:p>
    <w:p w14:paraId="066F4006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aulaModelando</w:t>
      </w:r>
      <w:r>
        <w:rPr>
          <w:rStyle w:val="pun"/>
          <w:color w:val="999999"/>
        </w:rPr>
        <w:t>;</w:t>
      </w:r>
    </w:p>
    <w:p w14:paraId="74F7D66F" w14:textId="77777777" w:rsidR="00CB7F90" w:rsidRDefault="00CB7F90" w:rsidP="00CB7F90">
      <w:pPr>
        <w:pStyle w:val="Pr-formataoHTML"/>
        <w:rPr>
          <w:color w:val="3D464D"/>
          <w:sz w:val="27"/>
          <w:szCs w:val="27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aulaSets</w:t>
      </w:r>
      <w:r>
        <w:rPr>
          <w:rStyle w:val="pun"/>
          <w:color w:val="999999"/>
        </w:rPr>
        <w:t>;</w:t>
      </w:r>
    </w:p>
    <w:p w14:paraId="62EA44C2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dá pra ver, essa sintaxe exige o índice dentro dos colchetes. O índice é igual a posição menos um:</w:t>
      </w:r>
    </w:p>
    <w:p w14:paraId="505CBEBC" w14:textId="77777777" w:rsidR="00CB7F90" w:rsidRDefault="00CB7F90" w:rsidP="00CB7F90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rStyle w:val="Forte"/>
          <w:color w:val="3D464D"/>
          <w:sz w:val="27"/>
          <w:szCs w:val="27"/>
        </w:rPr>
        <w:t>ÍNDICE = POSIÇÃO - 1</w:t>
      </w:r>
    </w:p>
    <w:p w14:paraId="110E2098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004708AE" wp14:editId="402499A2">
            <wp:extent cx="5709920" cy="86106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52914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8" w:name="_Toc63285368"/>
      <w:r>
        <w:rPr>
          <w:rFonts w:ascii="Open Sans" w:hAnsi="Open Sans" w:cs="Open Sans"/>
          <w:color w:val="3D464D"/>
          <w:spacing w:val="-8"/>
          <w:sz w:val="32"/>
          <w:szCs w:val="32"/>
        </w:rPr>
        <w:t>Imprimindo um array</w:t>
      </w:r>
      <w:bookmarkEnd w:id="8"/>
    </w:p>
    <w:p w14:paraId="6F05D781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Em situações em que você precise imprimir um array, isto é, imprimir todos os seus elementos no console, você se sentirá tentado a fazer isto:</w:t>
      </w:r>
    </w:p>
    <w:p w14:paraId="4E2957A3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lastRenderedPageBreak/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2313F816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o resultado não será o esperado! Você verá aparecer no console:</w:t>
      </w:r>
    </w:p>
    <w:p w14:paraId="50211EBC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System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String</w:t>
      </w:r>
      <w:r>
        <w:rPr>
          <w:rStyle w:val="pun"/>
          <w:color w:val="999999"/>
        </w:rPr>
        <w:t>[]</w:t>
      </w:r>
    </w:p>
    <w:p w14:paraId="21A4FBB9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 quê? Quando tentamos imprimir o array diretamente, o .NET Framework irá acessar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ToString()</w:t>
      </w:r>
      <w:r>
        <w:rPr>
          <w:color w:val="3D464D"/>
          <w:sz w:val="27"/>
          <w:szCs w:val="27"/>
        </w:rPr>
        <w:t> da classe object e imprimir o namespace e o nome da classe.</w:t>
      </w:r>
    </w:p>
    <w:p w14:paraId="5159B17C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 nesse caso vamos </w:t>
      </w:r>
      <w:r>
        <w:rPr>
          <w:rStyle w:val="nfase"/>
          <w:color w:val="3D464D"/>
          <w:sz w:val="27"/>
          <w:szCs w:val="27"/>
        </w:rPr>
        <w:t>varrer</w:t>
      </w:r>
      <w:r>
        <w:rPr>
          <w:color w:val="3D464D"/>
          <w:sz w:val="27"/>
          <w:szCs w:val="27"/>
        </w:rPr>
        <w:t>, isso é, </w:t>
      </w:r>
      <w:r>
        <w:rPr>
          <w:rStyle w:val="nfase"/>
          <w:color w:val="3D464D"/>
          <w:sz w:val="27"/>
          <w:szCs w:val="27"/>
        </w:rPr>
        <w:t>iterar</w:t>
      </w:r>
      <w:r>
        <w:rPr>
          <w:color w:val="3D464D"/>
          <w:sz w:val="27"/>
          <w:szCs w:val="27"/>
        </w:rPr>
        <w:t>, </w:t>
      </w:r>
      <w:r>
        <w:rPr>
          <w:rStyle w:val="nfase"/>
          <w:color w:val="3D464D"/>
          <w:sz w:val="27"/>
          <w:szCs w:val="27"/>
        </w:rPr>
        <w:t>enumerar</w:t>
      </w:r>
      <w:r>
        <w:rPr>
          <w:color w:val="3D464D"/>
          <w:sz w:val="27"/>
          <w:szCs w:val="27"/>
        </w:rPr>
        <w:t> a coleção de alunos para imprimir cada um deles. Mas para isso vamos usar a instrução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</w:t>
      </w:r>
      <w:r>
        <w:rPr>
          <w:color w:val="3D464D"/>
          <w:sz w:val="27"/>
          <w:szCs w:val="27"/>
        </w:rPr>
        <w:t>, que pega cada um dos elementos:</w:t>
      </w:r>
    </w:p>
    <w:p w14:paraId="78FAD49C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kwd"/>
          <w:color w:val="0077AA"/>
          <w:lang w:val="en-US"/>
        </w:rPr>
        <w:t>foreach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pun"/>
          <w:color w:val="999999"/>
          <w:lang w:val="en-US"/>
        </w:rPr>
        <w:t>(</w:t>
      </w:r>
      <w:r w:rsidRPr="00CB7F90">
        <w:rPr>
          <w:rStyle w:val="kwd"/>
          <w:color w:val="0077AA"/>
          <w:lang w:val="en-US"/>
        </w:rPr>
        <w:t>var</w:t>
      </w:r>
      <w:r w:rsidRPr="00CB7F90">
        <w:rPr>
          <w:rStyle w:val="pln"/>
          <w:color w:val="3D464D"/>
          <w:lang w:val="en-US"/>
        </w:rPr>
        <w:t xml:space="preserve"> aula </w:t>
      </w:r>
      <w:r w:rsidRPr="00CB7F90">
        <w:rPr>
          <w:rStyle w:val="kwd"/>
          <w:color w:val="0077AA"/>
          <w:lang w:val="en-US"/>
        </w:rPr>
        <w:t>in</w:t>
      </w:r>
      <w:r w:rsidRPr="00CB7F90">
        <w:rPr>
          <w:rStyle w:val="pln"/>
          <w:color w:val="3D464D"/>
          <w:lang w:val="en-US"/>
        </w:rPr>
        <w:t xml:space="preserve"> aulas</w:t>
      </w:r>
      <w:r w:rsidRPr="00CB7F90">
        <w:rPr>
          <w:rStyle w:val="pun"/>
          <w:color w:val="999999"/>
          <w:lang w:val="en-US"/>
        </w:rPr>
        <w:t>)</w:t>
      </w:r>
    </w:p>
    <w:p w14:paraId="49BB5A75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338A2906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</w:t>
      </w:r>
      <w:r>
        <w:rPr>
          <w:rStyle w:val="pun"/>
          <w:color w:val="999999"/>
        </w:rPr>
        <w:t>);</w:t>
      </w:r>
    </w:p>
    <w:p w14:paraId="5654A1F2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07D5A7CB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</w:t>
      </w:r>
      <w:r>
        <w:rPr>
          <w:color w:val="3D464D"/>
          <w:sz w:val="27"/>
          <w:szCs w:val="27"/>
        </w:rPr>
        <w:t> é uma instrução bem simples, que não exige saber o tamanho do array nem precisa de acesso via indexador.</w:t>
      </w:r>
    </w:p>
    <w:p w14:paraId="2A92D949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Existe outra maneira de fazer a mesma varredura do array, mas desta vez usando a instrução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</w:t>
      </w:r>
      <w:r>
        <w:rPr>
          <w:color w:val="3D464D"/>
          <w:sz w:val="27"/>
          <w:szCs w:val="27"/>
        </w:rPr>
        <w:t>:</w:t>
      </w:r>
    </w:p>
    <w:p w14:paraId="5EA68462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kwd"/>
          <w:color w:val="0077AA"/>
          <w:lang w:val="en-US"/>
        </w:rPr>
        <w:t>for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pun"/>
          <w:color w:val="999999"/>
          <w:lang w:val="en-US"/>
        </w:rPr>
        <w:t>(</w:t>
      </w:r>
      <w:r w:rsidRPr="00CB7F90">
        <w:rPr>
          <w:rStyle w:val="kwd"/>
          <w:color w:val="0077AA"/>
          <w:lang w:val="en-US"/>
        </w:rPr>
        <w:t>int</w:t>
      </w:r>
      <w:r w:rsidRPr="00CB7F90">
        <w:rPr>
          <w:rStyle w:val="pln"/>
          <w:color w:val="3D464D"/>
          <w:lang w:val="en-US"/>
        </w:rPr>
        <w:t xml:space="preserve"> i </w:t>
      </w:r>
      <w:r w:rsidRPr="00CB7F90">
        <w:rPr>
          <w:rStyle w:val="pun"/>
          <w:color w:val="999999"/>
          <w:lang w:val="en-US"/>
        </w:rPr>
        <w:t>=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lit"/>
          <w:color w:val="990055"/>
          <w:lang w:val="en-US"/>
        </w:rPr>
        <w:t>0</w:t>
      </w:r>
      <w:r w:rsidRPr="00CB7F90">
        <w:rPr>
          <w:rStyle w:val="pun"/>
          <w:color w:val="999999"/>
          <w:lang w:val="en-US"/>
        </w:rPr>
        <w:t>;</w:t>
      </w:r>
      <w:r w:rsidRPr="00CB7F90">
        <w:rPr>
          <w:rStyle w:val="pln"/>
          <w:color w:val="3D464D"/>
          <w:lang w:val="en-US"/>
        </w:rPr>
        <w:t xml:space="preserve"> i </w:t>
      </w:r>
      <w:r w:rsidRPr="00CB7F90">
        <w:rPr>
          <w:rStyle w:val="pun"/>
          <w:color w:val="999999"/>
          <w:lang w:val="en-US"/>
        </w:rPr>
        <w:t>&lt;</w:t>
      </w:r>
      <w:r w:rsidRPr="00CB7F90">
        <w:rPr>
          <w:rStyle w:val="pln"/>
          <w:color w:val="3D464D"/>
          <w:lang w:val="en-US"/>
        </w:rPr>
        <w:t xml:space="preserve"> aulas</w:t>
      </w:r>
      <w:r w:rsidRPr="00CB7F90">
        <w:rPr>
          <w:rStyle w:val="pun"/>
          <w:color w:val="999999"/>
          <w:lang w:val="en-US"/>
        </w:rPr>
        <w:t>.</w:t>
      </w:r>
      <w:r w:rsidRPr="00CB7F90">
        <w:rPr>
          <w:rStyle w:val="typ"/>
          <w:color w:val="A67F59"/>
          <w:lang w:val="en-US"/>
        </w:rPr>
        <w:t>Length</w:t>
      </w:r>
      <w:r w:rsidRPr="00CB7F90">
        <w:rPr>
          <w:rStyle w:val="pun"/>
          <w:color w:val="999999"/>
          <w:lang w:val="en-US"/>
        </w:rPr>
        <w:t>;</w:t>
      </w:r>
      <w:r w:rsidRPr="00CB7F90">
        <w:rPr>
          <w:rStyle w:val="pln"/>
          <w:color w:val="3D464D"/>
          <w:lang w:val="en-US"/>
        </w:rPr>
        <w:t xml:space="preserve"> i</w:t>
      </w:r>
      <w:r w:rsidRPr="00CB7F90">
        <w:rPr>
          <w:rStyle w:val="pun"/>
          <w:color w:val="999999"/>
          <w:lang w:val="en-US"/>
        </w:rPr>
        <w:t>++)</w:t>
      </w:r>
    </w:p>
    <w:p w14:paraId="35318CA7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8EDAF78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61716F66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57CB8FF8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Perceba que o tamanho do array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aulas</w:t>
      </w:r>
      <w:r>
        <w:rPr>
          <w:color w:val="3D464D"/>
          <w:sz w:val="27"/>
          <w:szCs w:val="27"/>
        </w:rPr>
        <w:t> é dado pela propriedade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Length</w:t>
      </w:r>
      <w:r>
        <w:rPr>
          <w:color w:val="3D464D"/>
          <w:sz w:val="27"/>
          <w:szCs w:val="27"/>
        </w:rPr>
        <w:t>.</w:t>
      </w:r>
    </w:p>
    <w:p w14:paraId="375EF6DC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 a instrução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</w:t>
      </w:r>
      <w:r>
        <w:rPr>
          <w:color w:val="3D464D"/>
          <w:sz w:val="27"/>
          <w:szCs w:val="27"/>
        </w:rPr>
        <w:t> exige saber o tamanho do array como também exige o acesso via indexador. Dá mais trabalho usar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</w:t>
      </w:r>
      <w:r>
        <w:rPr>
          <w:color w:val="3D464D"/>
          <w:sz w:val="27"/>
          <w:szCs w:val="27"/>
        </w:rPr>
        <w:t> do 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</w:t>
      </w:r>
      <w:r>
        <w:rPr>
          <w:color w:val="3D464D"/>
          <w:sz w:val="27"/>
          <w:szCs w:val="27"/>
        </w:rPr>
        <w:t>, porém ele permite mais controle sobre a varredura.</w:t>
      </w:r>
    </w:p>
    <w:p w14:paraId="513120A0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reaproveitar esse código, vamos colocar em um novo método:</w:t>
      </w:r>
    </w:p>
    <w:p w14:paraId="64BD77A2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kwd"/>
          <w:color w:val="0077AA"/>
          <w:lang w:val="en-US"/>
        </w:rPr>
        <w:t>private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static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void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typ"/>
          <w:color w:val="A67F59"/>
          <w:lang w:val="en-US"/>
        </w:rPr>
        <w:t>Imprimir</w:t>
      </w:r>
      <w:r w:rsidRPr="00CB7F90">
        <w:rPr>
          <w:rStyle w:val="pun"/>
          <w:color w:val="999999"/>
          <w:lang w:val="en-US"/>
        </w:rPr>
        <w:t>(</w:t>
      </w: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[]</w:t>
      </w:r>
      <w:r w:rsidRPr="00CB7F90">
        <w:rPr>
          <w:rStyle w:val="pln"/>
          <w:color w:val="3D464D"/>
          <w:lang w:val="en-US"/>
        </w:rPr>
        <w:t xml:space="preserve"> aulas</w:t>
      </w:r>
      <w:r w:rsidRPr="00CB7F90">
        <w:rPr>
          <w:rStyle w:val="pun"/>
          <w:color w:val="999999"/>
          <w:lang w:val="en-US"/>
        </w:rPr>
        <w:t>)</w:t>
      </w:r>
    </w:p>
    <w:p w14:paraId="53A37611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un"/>
          <w:color w:val="999999"/>
          <w:lang w:val="en-US"/>
        </w:rPr>
        <w:t>{</w:t>
      </w:r>
    </w:p>
    <w:p w14:paraId="40F53973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typ"/>
          <w:color w:val="A67F59"/>
          <w:lang w:val="en-US"/>
        </w:rPr>
        <w:t>Console</w:t>
      </w:r>
      <w:r w:rsidRPr="00CB7F90">
        <w:rPr>
          <w:rStyle w:val="pun"/>
          <w:color w:val="999999"/>
          <w:lang w:val="en-US"/>
        </w:rPr>
        <w:t>.</w:t>
      </w:r>
      <w:r w:rsidRPr="00CB7F90">
        <w:rPr>
          <w:rStyle w:val="typ"/>
          <w:color w:val="A67F59"/>
          <w:lang w:val="en-US"/>
        </w:rPr>
        <w:t>Clear</w:t>
      </w:r>
      <w:r w:rsidRPr="00CB7F90">
        <w:rPr>
          <w:rStyle w:val="pun"/>
          <w:color w:val="999999"/>
          <w:lang w:val="en-US"/>
        </w:rPr>
        <w:t>();</w:t>
      </w:r>
    </w:p>
    <w:p w14:paraId="1AA9D15D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com"/>
          <w:color w:val="708090"/>
          <w:lang w:val="en-US"/>
        </w:rPr>
        <w:t>//foreach (var aula in aulas)</w:t>
      </w:r>
    </w:p>
    <w:p w14:paraId="7FD1956D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com"/>
          <w:color w:val="708090"/>
          <w:lang w:val="en-US"/>
        </w:rPr>
        <w:t>//{</w:t>
      </w:r>
    </w:p>
    <w:p w14:paraId="265E8317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com"/>
          <w:color w:val="708090"/>
          <w:lang w:val="en-US"/>
        </w:rPr>
        <w:t>//    Console.WriteLine(aula);</w:t>
      </w:r>
    </w:p>
    <w:p w14:paraId="12D7D303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com"/>
          <w:color w:val="708090"/>
          <w:lang w:val="en-US"/>
        </w:rPr>
        <w:t>//}</w:t>
      </w:r>
    </w:p>
    <w:p w14:paraId="7CC6E2C4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74F680BF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kwd"/>
          <w:color w:val="0077AA"/>
          <w:lang w:val="en-US"/>
        </w:rPr>
        <w:t>for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pun"/>
          <w:color w:val="999999"/>
          <w:lang w:val="en-US"/>
        </w:rPr>
        <w:t>(</w:t>
      </w:r>
      <w:r w:rsidRPr="00CB7F90">
        <w:rPr>
          <w:rStyle w:val="kwd"/>
          <w:color w:val="0077AA"/>
          <w:lang w:val="en-US"/>
        </w:rPr>
        <w:t>int</w:t>
      </w:r>
      <w:r w:rsidRPr="00CB7F90">
        <w:rPr>
          <w:rStyle w:val="pln"/>
          <w:color w:val="3D464D"/>
          <w:lang w:val="en-US"/>
        </w:rPr>
        <w:t xml:space="preserve"> i </w:t>
      </w:r>
      <w:r w:rsidRPr="00CB7F90">
        <w:rPr>
          <w:rStyle w:val="pun"/>
          <w:color w:val="999999"/>
          <w:lang w:val="en-US"/>
        </w:rPr>
        <w:t>=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lit"/>
          <w:color w:val="990055"/>
          <w:lang w:val="en-US"/>
        </w:rPr>
        <w:t>0</w:t>
      </w:r>
      <w:r w:rsidRPr="00CB7F90">
        <w:rPr>
          <w:rStyle w:val="pun"/>
          <w:color w:val="999999"/>
          <w:lang w:val="en-US"/>
        </w:rPr>
        <w:t>;</w:t>
      </w:r>
      <w:r w:rsidRPr="00CB7F90">
        <w:rPr>
          <w:rStyle w:val="pln"/>
          <w:color w:val="3D464D"/>
          <w:lang w:val="en-US"/>
        </w:rPr>
        <w:t xml:space="preserve"> i </w:t>
      </w:r>
      <w:r w:rsidRPr="00CB7F90">
        <w:rPr>
          <w:rStyle w:val="pun"/>
          <w:color w:val="999999"/>
          <w:lang w:val="en-US"/>
        </w:rPr>
        <w:t>&lt;</w:t>
      </w:r>
      <w:r w:rsidRPr="00CB7F90">
        <w:rPr>
          <w:rStyle w:val="pln"/>
          <w:color w:val="3D464D"/>
          <w:lang w:val="en-US"/>
        </w:rPr>
        <w:t xml:space="preserve"> aulas</w:t>
      </w:r>
      <w:r w:rsidRPr="00CB7F90">
        <w:rPr>
          <w:rStyle w:val="pun"/>
          <w:color w:val="999999"/>
          <w:lang w:val="en-US"/>
        </w:rPr>
        <w:t>.</w:t>
      </w:r>
      <w:r w:rsidRPr="00CB7F90">
        <w:rPr>
          <w:rStyle w:val="typ"/>
          <w:color w:val="A67F59"/>
          <w:lang w:val="en-US"/>
        </w:rPr>
        <w:t>Length</w:t>
      </w:r>
      <w:r w:rsidRPr="00CB7F90">
        <w:rPr>
          <w:rStyle w:val="pun"/>
          <w:color w:val="999999"/>
          <w:lang w:val="en-US"/>
        </w:rPr>
        <w:t>;</w:t>
      </w:r>
      <w:r w:rsidRPr="00CB7F90">
        <w:rPr>
          <w:rStyle w:val="pln"/>
          <w:color w:val="3D464D"/>
          <w:lang w:val="en-US"/>
        </w:rPr>
        <w:t xml:space="preserve"> i</w:t>
      </w:r>
      <w:r w:rsidRPr="00CB7F90">
        <w:rPr>
          <w:rStyle w:val="pun"/>
          <w:color w:val="999999"/>
          <w:lang w:val="en-US"/>
        </w:rPr>
        <w:t>++)</w:t>
      </w:r>
    </w:p>
    <w:p w14:paraId="2FB60FDB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 w:rsidRPr="00CB7F90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{</w:t>
      </w:r>
    </w:p>
    <w:p w14:paraId="768B10C2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500ED843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648B70DB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54757EB0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9" w:name="_Toc63285369"/>
      <w:r>
        <w:rPr>
          <w:rFonts w:ascii="Open Sans" w:hAnsi="Open Sans" w:cs="Open Sans"/>
          <w:color w:val="3D464D"/>
          <w:spacing w:val="-8"/>
          <w:sz w:val="32"/>
          <w:szCs w:val="32"/>
        </w:rPr>
        <w:t>Acessando o primeiro item do array</w:t>
      </w:r>
      <w:bookmarkEnd w:id="9"/>
    </w:p>
    <w:p w14:paraId="3A8A0CD1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vimos, um array é uma coleção base-zero. Isto é, a primeira posição sempre tem índice zero. Então, para obtermos o primeiro item, temos que usar índice zero:</w:t>
      </w:r>
    </w:p>
    <w:p w14:paraId="5D1A7076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lastRenderedPageBreak/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]);</w:t>
      </w:r>
    </w:p>
    <w:p w14:paraId="5A594418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0" w:name="_Toc63285370"/>
      <w:r>
        <w:rPr>
          <w:rFonts w:ascii="Open Sans" w:hAnsi="Open Sans" w:cs="Open Sans"/>
          <w:color w:val="3D464D"/>
          <w:spacing w:val="-8"/>
          <w:sz w:val="32"/>
          <w:szCs w:val="32"/>
        </w:rPr>
        <w:t>Acessando o último item do array</w:t>
      </w:r>
      <w:bookmarkEnd w:id="10"/>
    </w:p>
    <w:p w14:paraId="2D9635C5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você quer pegar o último item do array, então tem que calcular o índice como a última posição menos um, isto é, o total de elementos menos um.</w:t>
      </w:r>
    </w:p>
    <w:p w14:paraId="7699935D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Length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]);</w:t>
      </w:r>
    </w:p>
    <w:p w14:paraId="7CB75DF4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5726ABF3" wp14:editId="019F782D">
            <wp:extent cx="5709920" cy="861060"/>
            <wp:effectExtent l="0" t="0" r="508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C4D8F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1" w:name="_Toc63285371"/>
      <w:r>
        <w:rPr>
          <w:rFonts w:ascii="Open Sans" w:hAnsi="Open Sans" w:cs="Open Sans"/>
          <w:color w:val="3D464D"/>
          <w:spacing w:val="-8"/>
          <w:sz w:val="32"/>
          <w:szCs w:val="32"/>
        </w:rPr>
        <w:t>Modificando item de um array</w:t>
      </w:r>
      <w:bookmarkEnd w:id="11"/>
    </w:p>
    <w:p w14:paraId="04581A6E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Imagina que você precise modificar um item agora, a aula de introdução.</w:t>
      </w:r>
    </w:p>
    <w:p w14:paraId="42FA9945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aulaIntro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"Trabalhando com Arrays"</w:t>
      </w:r>
      <w:r>
        <w:rPr>
          <w:rStyle w:val="pun"/>
          <w:color w:val="999999"/>
        </w:rPr>
        <w:t>;</w:t>
      </w:r>
    </w:p>
    <w:p w14:paraId="22D6C575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2461E7BB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Qual o resultado? O item não é modificado! Mas por quê?</w:t>
      </w:r>
    </w:p>
    <w:p w14:paraId="5B03BCAF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Simples: quando criamos o array, a variável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aulaIntro</w:t>
      </w:r>
      <w:r>
        <w:rPr>
          <w:color w:val="3D464D"/>
          <w:sz w:val="27"/>
          <w:szCs w:val="27"/>
        </w:rPr>
        <w:t> foi copiada para o array </w:t>
      </w:r>
      <w:r>
        <w:rPr>
          <w:rStyle w:val="Forte"/>
          <w:color w:val="3D464D"/>
          <w:sz w:val="27"/>
          <w:szCs w:val="27"/>
        </w:rPr>
        <w:t>por valor</w:t>
      </w:r>
      <w:r>
        <w:rPr>
          <w:color w:val="3D464D"/>
          <w:sz w:val="27"/>
          <w:szCs w:val="27"/>
        </w:rPr>
        <w:t>, e não por referência! Logo, qualquer mudança na variável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aulaIntro</w:t>
      </w:r>
      <w:r>
        <w:rPr>
          <w:color w:val="3D464D"/>
          <w:sz w:val="27"/>
          <w:szCs w:val="27"/>
        </w:rPr>
        <w:t> não afetará o array.</w:t>
      </w:r>
    </w:p>
    <w:p w14:paraId="396A77EA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como podemos mudar um valor dentro do array? Acessando o indexador, a mesma forma que fazemos quando estamos </w:t>
      </w:r>
      <w:r>
        <w:rPr>
          <w:rStyle w:val="Forte"/>
          <w:color w:val="3D464D"/>
          <w:sz w:val="27"/>
          <w:szCs w:val="27"/>
        </w:rPr>
        <w:t>obtendo</w:t>
      </w:r>
      <w:r>
        <w:rPr>
          <w:color w:val="3D464D"/>
          <w:sz w:val="27"/>
          <w:szCs w:val="27"/>
        </w:rPr>
        <w:t> um valor.</w:t>
      </w:r>
    </w:p>
    <w:p w14:paraId="44872CE4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"Trabalhando com Arrays"</w:t>
      </w:r>
      <w:r>
        <w:rPr>
          <w:rStyle w:val="pun"/>
          <w:color w:val="999999"/>
        </w:rPr>
        <w:t>;</w:t>
      </w:r>
    </w:p>
    <w:p w14:paraId="10D1FB5A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62A45AF9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 tanto a leitura quanto a gravação de um item de um array é feito via indexador.</w:t>
      </w:r>
    </w:p>
    <w:p w14:paraId="5642F3E6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2" w:name="_Toc63285372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Acessando o primeiro ou último item de um array que satisfaz uma condição</w:t>
      </w:r>
      <w:bookmarkEnd w:id="12"/>
    </w:p>
    <w:p w14:paraId="6193988B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5DD2033A" wp14:editId="5CD2C0B4">
            <wp:extent cx="5709920" cy="1903095"/>
            <wp:effectExtent l="0" t="0" r="0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FEC1A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Quando você precisa varrer um array para buscar um item que satisfaz uma condição, você pode usar um laço, como </w:t>
      </w:r>
      <w:r>
        <w:rPr>
          <w:rStyle w:val="Forte"/>
          <w:color w:val="3D464D"/>
          <w:sz w:val="27"/>
          <w:szCs w:val="27"/>
        </w:rPr>
        <w:t>foreach</w:t>
      </w:r>
      <w:r>
        <w:rPr>
          <w:color w:val="3D464D"/>
          <w:sz w:val="27"/>
          <w:szCs w:val="27"/>
        </w:rPr>
        <w:t> ou </w:t>
      </w:r>
      <w:r>
        <w:rPr>
          <w:rStyle w:val="Forte"/>
          <w:color w:val="3D464D"/>
          <w:sz w:val="27"/>
          <w:szCs w:val="27"/>
        </w:rPr>
        <w:t>for</w:t>
      </w:r>
      <w:r>
        <w:rPr>
          <w:color w:val="3D464D"/>
          <w:sz w:val="27"/>
          <w:szCs w:val="27"/>
        </w:rPr>
        <w:t>, como vimos.</w:t>
      </w:r>
    </w:p>
    <w:p w14:paraId="732198F4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Porém, existe um jeito mais fácil. Você pode encontrar o índice de uma ocorrência, com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IndexOf</w:t>
      </w:r>
      <w:r>
        <w:rPr>
          <w:color w:val="3D464D"/>
          <w:sz w:val="27"/>
          <w:szCs w:val="27"/>
        </w:rPr>
        <w:t>:</w:t>
      </w:r>
    </w:p>
    <w:p w14:paraId="6AF5BE0D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"Aula modelando está no índice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IndexOf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aulaModelando</w:t>
      </w:r>
      <w:r>
        <w:rPr>
          <w:rStyle w:val="pun"/>
          <w:color w:val="999999"/>
        </w:rPr>
        <w:t>));</w:t>
      </w:r>
    </w:p>
    <w:p w14:paraId="7088EAD6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 exemplo acima, encontramos o índice onde está a aula "Modelando a Classe Aula". E para encontrar o elemento em si, basta usar o indexador com esse índice.</w:t>
      </w:r>
    </w:p>
    <w:p w14:paraId="4FA60628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se temos que pegar o último item que satisfaz a condição: Usamos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LastIndexOf</w:t>
      </w:r>
      <w:r>
        <w:rPr>
          <w:color w:val="3D464D"/>
          <w:sz w:val="27"/>
          <w:szCs w:val="27"/>
        </w:rPr>
        <w:t>, que é análogo 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IndexOf</w:t>
      </w:r>
      <w:r>
        <w:rPr>
          <w:color w:val="3D464D"/>
          <w:sz w:val="27"/>
          <w:szCs w:val="27"/>
        </w:rPr>
        <w:t>:</w:t>
      </w:r>
    </w:p>
    <w:p w14:paraId="2F471475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LastIndexOf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aulaModelando</w:t>
      </w:r>
      <w:r>
        <w:rPr>
          <w:rStyle w:val="pun"/>
          <w:color w:val="999999"/>
        </w:rPr>
        <w:t>));</w:t>
      </w:r>
    </w:p>
    <w:p w14:paraId="54E8A3DF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3" w:name="_Toc63285373"/>
      <w:r>
        <w:rPr>
          <w:rFonts w:ascii="Open Sans" w:hAnsi="Open Sans" w:cs="Open Sans"/>
          <w:color w:val="3D464D"/>
          <w:spacing w:val="-8"/>
          <w:sz w:val="32"/>
          <w:szCs w:val="32"/>
        </w:rPr>
        <w:t>Revertendo a ordem do array</w:t>
      </w:r>
      <w:bookmarkEnd w:id="13"/>
    </w:p>
    <w:p w14:paraId="7BE373E8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1C37AFA1" wp14:editId="1F597F18">
            <wp:extent cx="2860040" cy="114808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27993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quisermos revertar a ordem natural do array, podemos usar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Reverse()</w:t>
      </w:r>
      <w:r>
        <w:rPr>
          <w:color w:val="3D464D"/>
          <w:sz w:val="27"/>
          <w:szCs w:val="27"/>
        </w:rPr>
        <w:t>:</w:t>
      </w:r>
    </w:p>
    <w:p w14:paraId="0E5EE4A2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Reverse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6975C15D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6587F48F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Note que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Reverse</w:t>
      </w:r>
      <w:r>
        <w:rPr>
          <w:color w:val="3D464D"/>
          <w:sz w:val="27"/>
          <w:szCs w:val="27"/>
        </w:rPr>
        <w:t> acima não se aplica ao objeto em si, mas sim à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Array</w:t>
      </w:r>
      <w:r>
        <w:rPr>
          <w:color w:val="3D464D"/>
          <w:sz w:val="27"/>
          <w:szCs w:val="27"/>
        </w:rPr>
        <w:t>. Ele é um método estático.</w:t>
      </w:r>
    </w:p>
    <w:p w14:paraId="2BBE01BE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revertermos novamente, temos a ordem original do array:</w:t>
      </w:r>
    </w:p>
    <w:p w14:paraId="3355B02A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Reverse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79540270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26EE71F5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4" w:name="_Toc63285374"/>
      <w:r>
        <w:rPr>
          <w:rFonts w:ascii="Open Sans" w:hAnsi="Open Sans" w:cs="Open Sans"/>
          <w:color w:val="3D464D"/>
          <w:spacing w:val="-8"/>
          <w:sz w:val="32"/>
          <w:szCs w:val="32"/>
        </w:rPr>
        <w:t>Redimensionando um array</w:t>
      </w:r>
      <w:bookmarkEnd w:id="14"/>
    </w:p>
    <w:p w14:paraId="249693CE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Pode ser que você queira encolher, diminuir, truncar um array, para ele conter menos elementos. Mas um array é uma coleção de tamanho fixo. O que fazer?</w:t>
      </w:r>
    </w:p>
    <w:p w14:paraId="3FB10A78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476D79C2" wp14:editId="4DE4F09A">
            <wp:extent cx="2860040" cy="114808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B861F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Você pode usar o método estático de redimensionamento da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Array</w:t>
      </w:r>
      <w:r>
        <w:rPr>
          <w:color w:val="3D464D"/>
          <w:sz w:val="27"/>
          <w:szCs w:val="27"/>
        </w:rPr>
        <w:t>.</w:t>
      </w:r>
    </w:p>
    <w:p w14:paraId="378515A6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Observe como reduzimos o tamanho de um array, de 3 para 2 posições:</w:t>
      </w:r>
    </w:p>
    <w:p w14:paraId="079C589A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Resize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ref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);</w:t>
      </w:r>
    </w:p>
    <w:p w14:paraId="13FFB083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53235DA4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Resize</w:t>
      </w:r>
      <w:r>
        <w:rPr>
          <w:color w:val="3D464D"/>
          <w:sz w:val="27"/>
          <w:szCs w:val="27"/>
        </w:rPr>
        <w:t> toma como argumento:</w:t>
      </w:r>
    </w:p>
    <w:p w14:paraId="0ECC446F" w14:textId="77777777" w:rsidR="00CB7F90" w:rsidRDefault="00CB7F90" w:rsidP="00CB7F90">
      <w:pPr>
        <w:numPr>
          <w:ilvl w:val="0"/>
          <w:numId w:val="19"/>
        </w:numPr>
        <w:shd w:val="clear" w:color="auto" w:fill="FFFFFF"/>
        <w:spacing w:before="60" w:after="60"/>
        <w:ind w:left="48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array a ser redimensionado (por referência)</w:t>
      </w:r>
    </w:p>
    <w:p w14:paraId="4D6A005C" w14:textId="77777777" w:rsidR="00CB7F90" w:rsidRDefault="00CB7F90" w:rsidP="00CB7F90">
      <w:pPr>
        <w:numPr>
          <w:ilvl w:val="0"/>
          <w:numId w:val="19"/>
        </w:numPr>
        <w:shd w:val="clear" w:color="auto" w:fill="FFFFFF"/>
        <w:spacing w:before="60" w:after="60"/>
        <w:ind w:left="48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novo tamanho do array</w:t>
      </w:r>
    </w:p>
    <w:p w14:paraId="769C9F70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Assim, teremos um novo array com tamanho 2.</w:t>
      </w:r>
    </w:p>
    <w:p w14:paraId="719D799B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 outro lado, se quisermos aumentar o tamanho do array, podemos usar o mesmo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Resize</w:t>
      </w:r>
      <w:r>
        <w:rPr>
          <w:color w:val="3D464D"/>
          <w:sz w:val="27"/>
          <w:szCs w:val="27"/>
        </w:rPr>
        <w:t>, e dessa vez vamos voltar o array ao seu tamanho original, 3:</w:t>
      </w:r>
    </w:p>
    <w:p w14:paraId="414F1B21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Resize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ref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</w:t>
      </w:r>
      <w:r>
        <w:rPr>
          <w:rStyle w:val="pun"/>
          <w:color w:val="999999"/>
        </w:rPr>
        <w:t>);</w:t>
      </w:r>
    </w:p>
    <w:p w14:paraId="12D0A984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6A03EF56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note que, com isso, agora temos uma nova posição, ao final do array, sem nenhum valor preenchido.</w:t>
      </w:r>
    </w:p>
    <w:p w14:paraId="3401B3E6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preencher essa posição acessando nosso array com o indexador, e indicando a última posição, isto é,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aulas.Length - 1</w:t>
      </w:r>
      <w:r>
        <w:rPr>
          <w:color w:val="3D464D"/>
          <w:sz w:val="27"/>
          <w:szCs w:val="27"/>
        </w:rPr>
        <w:t>:</w:t>
      </w:r>
    </w:p>
    <w:p w14:paraId="405F497C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lastRenderedPageBreak/>
        <w:t>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Length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"Conclusão"</w:t>
      </w:r>
      <w:r>
        <w:rPr>
          <w:rStyle w:val="pun"/>
          <w:color w:val="999999"/>
        </w:rPr>
        <w:t>;</w:t>
      </w:r>
    </w:p>
    <w:p w14:paraId="2292E61A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789234EE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62EF17B7" wp14:editId="096DA42C">
            <wp:extent cx="4763135" cy="114808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5853A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que aprendemos como redimensionar um array, fica a pergunta: </w:t>
      </w:r>
      <w:r>
        <w:rPr>
          <w:rStyle w:val="nfase"/>
          <w:color w:val="3D464D"/>
          <w:sz w:val="27"/>
          <w:szCs w:val="27"/>
        </w:rPr>
        <w:t>como isso é possível, já que o array é uma coleção de tamanho fixo?</w:t>
      </w:r>
    </w:p>
    <w:p w14:paraId="1AD4B1CD" w14:textId="77777777" w:rsidR="00CB7F90" w:rsidRDefault="00CB7F90" w:rsidP="00CB7F90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Na verdade, um array não é "redimensionado" diretamente pelo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Resize</w:t>
      </w:r>
      <w:r>
        <w:rPr>
          <w:color w:val="3D464D"/>
          <w:sz w:val="27"/>
          <w:szCs w:val="27"/>
        </w:rPr>
        <w:t>. O que acontece é que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Resize</w:t>
      </w:r>
      <w:r>
        <w:rPr>
          <w:color w:val="3D464D"/>
          <w:sz w:val="27"/>
          <w:szCs w:val="27"/>
        </w:rPr>
        <w:t> </w:t>
      </w:r>
      <w:r>
        <w:rPr>
          <w:rStyle w:val="Forte"/>
          <w:color w:val="3D464D"/>
          <w:sz w:val="27"/>
          <w:szCs w:val="27"/>
        </w:rPr>
        <w:t>copia</w:t>
      </w:r>
      <w:r>
        <w:rPr>
          <w:color w:val="3D464D"/>
          <w:sz w:val="27"/>
          <w:szCs w:val="27"/>
        </w:rPr>
        <w:t> o conteúdo do array para um novo array com o novo tamanho definido, e em seguida a variável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aulas</w:t>
      </w:r>
      <w:r>
        <w:rPr>
          <w:color w:val="3D464D"/>
          <w:sz w:val="27"/>
          <w:szCs w:val="27"/>
        </w:rPr>
        <w:t> passa a referenciar esse novo array.</w:t>
      </w:r>
    </w:p>
    <w:p w14:paraId="6CB5D3FF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5" w:name="_Toc63285375"/>
      <w:r>
        <w:rPr>
          <w:rFonts w:ascii="Open Sans" w:hAnsi="Open Sans" w:cs="Open Sans"/>
          <w:color w:val="3D464D"/>
          <w:spacing w:val="-8"/>
          <w:sz w:val="32"/>
          <w:szCs w:val="32"/>
        </w:rPr>
        <w:t>Ordenando um array</w:t>
      </w:r>
      <w:bookmarkEnd w:id="15"/>
    </w:p>
    <w:p w14:paraId="1692C544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4E3FD38C" wp14:editId="01A3781B">
            <wp:extent cx="4763135" cy="114808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67D46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Um array pode ser ordenado através do método estático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</w:t>
      </w:r>
      <w:r>
        <w:rPr>
          <w:color w:val="3D464D"/>
          <w:sz w:val="27"/>
          <w:szCs w:val="27"/>
        </w:rPr>
        <w:t> da classe Array:</w:t>
      </w:r>
    </w:p>
    <w:p w14:paraId="6920A96A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Sort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2510302F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</w:p>
    <w:p w14:paraId="79154B65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</w:t>
      </w:r>
      <w:r>
        <w:rPr>
          <w:color w:val="3D464D"/>
          <w:sz w:val="27"/>
          <w:szCs w:val="27"/>
        </w:rPr>
        <w:t> não retorna valor algum. Em vez disso, ele modifica o próprio parâmetro, que é o array que foi ordenado.</w:t>
      </w:r>
    </w:p>
    <w:p w14:paraId="40FA571B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Importante notar também que o critério de ordenação do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</w:t>
      </w:r>
      <w:r>
        <w:rPr>
          <w:color w:val="3D464D"/>
          <w:sz w:val="27"/>
          <w:szCs w:val="27"/>
        </w:rPr>
        <w:t> nesse exemplo é a ordem natural dos elementos: como estamos trabalhando com strings, então a ordem é alfabética.</w:t>
      </w:r>
    </w:p>
    <w:p w14:paraId="5EEC728F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6" w:name="_Toc63285376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Copiando um array</w:t>
      </w:r>
      <w:bookmarkEnd w:id="16"/>
    </w:p>
    <w:p w14:paraId="2FF3CA4B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774359E7" wp14:editId="6DDCF8AA">
            <wp:extent cx="4763135" cy="114808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459C4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Existem situações em que queremos copiar todos os itens de um array, ou parte deles, para um novo array. Felizmente, existe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Copy</w:t>
      </w:r>
      <w:r>
        <w:rPr>
          <w:color w:val="3D464D"/>
          <w:sz w:val="27"/>
          <w:szCs w:val="27"/>
        </w:rPr>
        <w:t>, que é estático e pertence à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Array</w:t>
      </w:r>
      <w:r>
        <w:rPr>
          <w:color w:val="3D464D"/>
          <w:sz w:val="27"/>
          <w:szCs w:val="27"/>
        </w:rPr>
        <w:t>, para nos ajudar nisso.</w:t>
      </w:r>
    </w:p>
    <w:p w14:paraId="5A1488B9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Primeiro declaramos o array </w:t>
      </w:r>
      <w:r>
        <w:rPr>
          <w:rStyle w:val="nfase"/>
          <w:color w:val="3D464D"/>
          <w:sz w:val="27"/>
          <w:szCs w:val="27"/>
        </w:rPr>
        <w:t>de destino</w:t>
      </w:r>
      <w:r>
        <w:rPr>
          <w:color w:val="3D464D"/>
          <w:sz w:val="27"/>
          <w:szCs w:val="27"/>
        </w:rPr>
        <w:t>, ou seja, aquele que vai receber a cópia.</w:t>
      </w:r>
    </w:p>
    <w:p w14:paraId="60CDF6D9" w14:textId="77777777" w:rsidR="00CB7F90" w:rsidRPr="00507FEE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  <w:lang w:val="pt-BR"/>
        </w:rPr>
      </w:pPr>
      <w:r w:rsidRPr="00507FEE">
        <w:rPr>
          <w:rStyle w:val="kwd"/>
          <w:color w:val="0077AA"/>
          <w:lang w:val="pt-BR"/>
        </w:rPr>
        <w:t>string</w:t>
      </w:r>
      <w:r w:rsidRPr="00507FEE">
        <w:rPr>
          <w:rStyle w:val="pun"/>
          <w:color w:val="999999"/>
          <w:lang w:val="pt-BR"/>
        </w:rPr>
        <w:t>[]</w:t>
      </w:r>
      <w:r w:rsidRPr="00507FEE">
        <w:rPr>
          <w:rStyle w:val="pln"/>
          <w:color w:val="3D464D"/>
          <w:lang w:val="pt-BR"/>
        </w:rPr>
        <w:t xml:space="preserve"> copia </w:t>
      </w:r>
      <w:r w:rsidRPr="00507FEE">
        <w:rPr>
          <w:rStyle w:val="pun"/>
          <w:color w:val="999999"/>
          <w:lang w:val="pt-BR"/>
        </w:rPr>
        <w:t>=</w:t>
      </w:r>
      <w:r w:rsidRPr="00507FEE">
        <w:rPr>
          <w:rStyle w:val="pln"/>
          <w:color w:val="3D464D"/>
          <w:lang w:val="pt-BR"/>
        </w:rPr>
        <w:t xml:space="preserve"> </w:t>
      </w:r>
      <w:r w:rsidRPr="00507FEE">
        <w:rPr>
          <w:rStyle w:val="kwd"/>
          <w:color w:val="0077AA"/>
          <w:lang w:val="pt-BR"/>
        </w:rPr>
        <w:t>new</w:t>
      </w:r>
      <w:r w:rsidRPr="00507FEE">
        <w:rPr>
          <w:rStyle w:val="pln"/>
          <w:color w:val="3D464D"/>
          <w:lang w:val="pt-BR"/>
        </w:rPr>
        <w:t xml:space="preserve"> </w:t>
      </w:r>
      <w:r w:rsidRPr="00507FEE">
        <w:rPr>
          <w:rStyle w:val="kwd"/>
          <w:color w:val="0077AA"/>
          <w:lang w:val="pt-BR"/>
        </w:rPr>
        <w:t>string</w:t>
      </w:r>
      <w:r w:rsidRPr="00507FEE">
        <w:rPr>
          <w:rStyle w:val="pun"/>
          <w:color w:val="999999"/>
          <w:lang w:val="pt-BR"/>
        </w:rPr>
        <w:t>[</w:t>
      </w:r>
      <w:r w:rsidRPr="00507FEE">
        <w:rPr>
          <w:rStyle w:val="lit"/>
          <w:color w:val="990055"/>
          <w:lang w:val="pt-BR"/>
        </w:rPr>
        <w:t>2</w:t>
      </w:r>
      <w:r w:rsidRPr="00507FEE">
        <w:rPr>
          <w:rStyle w:val="pun"/>
          <w:color w:val="999999"/>
          <w:lang w:val="pt-BR"/>
        </w:rPr>
        <w:t>];</w:t>
      </w:r>
    </w:p>
    <w:p w14:paraId="5883D446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Em seguida chamamos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Copy</w:t>
      </w:r>
      <w:r>
        <w:rPr>
          <w:color w:val="3D464D"/>
          <w:sz w:val="27"/>
          <w:szCs w:val="27"/>
        </w:rPr>
        <w:t>, passando o array de origem, o de destino, assim como as posições (índices) de início da cópia, e também a quantidade de itens a serem copiados.</w:t>
      </w:r>
    </w:p>
    <w:p w14:paraId="54735B6B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[]</w:t>
      </w:r>
      <w:r w:rsidRPr="00CB7F90">
        <w:rPr>
          <w:rStyle w:val="pln"/>
          <w:color w:val="3D464D"/>
          <w:lang w:val="en-US"/>
        </w:rPr>
        <w:t xml:space="preserve"> copia </w:t>
      </w:r>
      <w:r w:rsidRPr="00CB7F90">
        <w:rPr>
          <w:rStyle w:val="pun"/>
          <w:color w:val="999999"/>
          <w:lang w:val="en-US"/>
        </w:rPr>
        <w:t>=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new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</w:t>
      </w:r>
      <w:r w:rsidRPr="00CB7F90">
        <w:rPr>
          <w:rStyle w:val="lit"/>
          <w:color w:val="990055"/>
          <w:lang w:val="en-US"/>
        </w:rPr>
        <w:t>2</w:t>
      </w:r>
      <w:r w:rsidRPr="00CB7F90">
        <w:rPr>
          <w:rStyle w:val="pun"/>
          <w:color w:val="999999"/>
          <w:lang w:val="en-US"/>
        </w:rPr>
        <w:t>];</w:t>
      </w:r>
    </w:p>
    <w:p w14:paraId="6886F77A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typ"/>
          <w:color w:val="A67F59"/>
          <w:lang w:val="en-US"/>
        </w:rPr>
        <w:t>Array</w:t>
      </w:r>
      <w:r w:rsidRPr="00CB7F90">
        <w:rPr>
          <w:rStyle w:val="pun"/>
          <w:color w:val="999999"/>
          <w:lang w:val="en-US"/>
        </w:rPr>
        <w:t>.</w:t>
      </w:r>
      <w:r w:rsidRPr="00CB7F90">
        <w:rPr>
          <w:rStyle w:val="typ"/>
          <w:color w:val="A67F59"/>
          <w:lang w:val="en-US"/>
        </w:rPr>
        <w:t>Copy</w:t>
      </w:r>
      <w:r w:rsidRPr="00CB7F90">
        <w:rPr>
          <w:rStyle w:val="pun"/>
          <w:color w:val="999999"/>
          <w:lang w:val="en-US"/>
        </w:rPr>
        <w:t>(</w:t>
      </w:r>
      <w:r w:rsidRPr="00CB7F90">
        <w:rPr>
          <w:rStyle w:val="pln"/>
          <w:color w:val="3D464D"/>
          <w:lang w:val="en-US"/>
        </w:rPr>
        <w:t>aulas</w:t>
      </w:r>
      <w:r w:rsidRPr="00CB7F90">
        <w:rPr>
          <w:rStyle w:val="pun"/>
          <w:color w:val="999999"/>
          <w:lang w:val="en-US"/>
        </w:rPr>
        <w:t>,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lit"/>
          <w:color w:val="990055"/>
          <w:lang w:val="en-US"/>
        </w:rPr>
        <w:t>1</w:t>
      </w:r>
      <w:r w:rsidRPr="00CB7F90">
        <w:rPr>
          <w:rStyle w:val="pun"/>
          <w:color w:val="999999"/>
          <w:lang w:val="en-US"/>
        </w:rPr>
        <w:t>,</w:t>
      </w:r>
      <w:r w:rsidRPr="00CB7F90">
        <w:rPr>
          <w:rStyle w:val="pln"/>
          <w:color w:val="3D464D"/>
          <w:lang w:val="en-US"/>
        </w:rPr>
        <w:t xml:space="preserve"> copia</w:t>
      </w:r>
      <w:r w:rsidRPr="00CB7F90">
        <w:rPr>
          <w:rStyle w:val="pun"/>
          <w:color w:val="999999"/>
          <w:lang w:val="en-US"/>
        </w:rPr>
        <w:t>,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lit"/>
          <w:color w:val="990055"/>
          <w:lang w:val="en-US"/>
        </w:rPr>
        <w:t>0</w:t>
      </w:r>
      <w:r w:rsidRPr="00CB7F90">
        <w:rPr>
          <w:rStyle w:val="pun"/>
          <w:color w:val="999999"/>
          <w:lang w:val="en-US"/>
        </w:rPr>
        <w:t>,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lit"/>
          <w:color w:val="990055"/>
          <w:lang w:val="en-US"/>
        </w:rPr>
        <w:t>2</w:t>
      </w:r>
      <w:r w:rsidRPr="00CB7F90">
        <w:rPr>
          <w:rStyle w:val="pun"/>
          <w:color w:val="999999"/>
          <w:lang w:val="en-US"/>
        </w:rPr>
        <w:t>);</w:t>
      </w:r>
    </w:p>
    <w:p w14:paraId="1CD0FAD5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copia</w:t>
      </w:r>
      <w:r>
        <w:rPr>
          <w:rStyle w:val="pun"/>
          <w:color w:val="999999"/>
        </w:rPr>
        <w:t>);</w:t>
      </w:r>
    </w:p>
    <w:p w14:paraId="18338C5B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7" w:name="_Toc63285377"/>
      <w:r>
        <w:rPr>
          <w:rFonts w:ascii="Open Sans" w:hAnsi="Open Sans" w:cs="Open Sans"/>
          <w:color w:val="3D464D"/>
          <w:spacing w:val="-8"/>
          <w:sz w:val="32"/>
          <w:szCs w:val="32"/>
        </w:rPr>
        <w:t>Clonando um array</w:t>
      </w:r>
      <w:bookmarkEnd w:id="17"/>
    </w:p>
    <w:p w14:paraId="0C9C43C5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513C7FFA" wp14:editId="19067B28">
            <wp:extent cx="4763135" cy="190309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0A5B2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olharmos a sintaxe do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Copy</w:t>
      </w:r>
      <w:r>
        <w:rPr>
          <w:color w:val="3D464D"/>
          <w:sz w:val="27"/>
          <w:szCs w:val="27"/>
        </w:rPr>
        <w:t> acima, vemos que ela é um pouco complicada, principalmente se quisermos fazer uma cópia simples de um array para outro. Para esse tipo de cenário, o melhor mesmo é utilizar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Clone</w:t>
      </w:r>
      <w:r>
        <w:rPr>
          <w:color w:val="3D464D"/>
          <w:sz w:val="27"/>
          <w:szCs w:val="27"/>
        </w:rPr>
        <w:t>, que obtém uma cópia exata do array de origem sem muita cerimônia:</w:t>
      </w:r>
    </w:p>
    <w:p w14:paraId="0241824C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[]</w:t>
      </w:r>
      <w:r w:rsidRPr="00CB7F90">
        <w:rPr>
          <w:rStyle w:val="pln"/>
          <w:color w:val="3D464D"/>
          <w:lang w:val="en-US"/>
        </w:rPr>
        <w:t xml:space="preserve"> clone </w:t>
      </w:r>
      <w:r w:rsidRPr="00CB7F90">
        <w:rPr>
          <w:rStyle w:val="pun"/>
          <w:color w:val="999999"/>
          <w:lang w:val="en-US"/>
        </w:rPr>
        <w:t>=</w:t>
      </w:r>
      <w:r w:rsidRPr="00CB7F90">
        <w:rPr>
          <w:rStyle w:val="pln"/>
          <w:color w:val="3D464D"/>
          <w:lang w:val="en-US"/>
        </w:rPr>
        <w:t xml:space="preserve"> aulas</w:t>
      </w:r>
      <w:r w:rsidRPr="00CB7F90">
        <w:rPr>
          <w:rStyle w:val="pun"/>
          <w:color w:val="999999"/>
          <w:lang w:val="en-US"/>
        </w:rPr>
        <w:t>.</w:t>
      </w:r>
      <w:r w:rsidRPr="00CB7F90">
        <w:rPr>
          <w:rStyle w:val="typ"/>
          <w:color w:val="A67F59"/>
          <w:lang w:val="en-US"/>
        </w:rPr>
        <w:t>Clone</w:t>
      </w:r>
      <w:r w:rsidRPr="00CB7F90">
        <w:rPr>
          <w:rStyle w:val="pun"/>
          <w:color w:val="999999"/>
          <w:lang w:val="en-US"/>
        </w:rPr>
        <w:t>()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as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[];</w:t>
      </w:r>
    </w:p>
    <w:p w14:paraId="26304EEA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clone</w:t>
      </w:r>
      <w:r>
        <w:rPr>
          <w:rStyle w:val="pun"/>
          <w:color w:val="999999"/>
        </w:rPr>
        <w:t>);</w:t>
      </w:r>
    </w:p>
    <w:p w14:paraId="26502E6B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8" w:name="_Toc63285378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Limpando arrays</w:t>
      </w:r>
      <w:bookmarkEnd w:id="18"/>
    </w:p>
    <w:p w14:paraId="6D118D52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28AF5F23" wp14:editId="6AE17EA1">
            <wp:extent cx="2860040" cy="14249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6372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Da mesma forma como </w:t>
      </w:r>
      <w:r>
        <w:rPr>
          <w:rStyle w:val="nfase"/>
          <w:color w:val="3D464D"/>
          <w:sz w:val="27"/>
          <w:szCs w:val="27"/>
        </w:rPr>
        <w:t>preenchemos</w:t>
      </w:r>
      <w:r>
        <w:rPr>
          <w:color w:val="3D464D"/>
          <w:sz w:val="27"/>
          <w:szCs w:val="27"/>
        </w:rPr>
        <w:t> arrays, podemos também </w:t>
      </w:r>
      <w:r>
        <w:rPr>
          <w:rStyle w:val="nfase"/>
          <w:color w:val="3D464D"/>
          <w:sz w:val="27"/>
          <w:szCs w:val="27"/>
        </w:rPr>
        <w:t>limpá-los</w:t>
      </w:r>
      <w:r>
        <w:rPr>
          <w:color w:val="3D464D"/>
          <w:sz w:val="27"/>
          <w:szCs w:val="27"/>
        </w:rPr>
        <w:t>, para deixar todas as posições (ou parte delas) do array vazias (isto é, com valor </w:t>
      </w:r>
      <w:r>
        <w:rPr>
          <w:rStyle w:val="nfase"/>
          <w:color w:val="3D464D"/>
          <w:sz w:val="27"/>
          <w:szCs w:val="27"/>
        </w:rPr>
        <w:t>default</w:t>
      </w:r>
      <w:r>
        <w:rPr>
          <w:color w:val="3D464D"/>
          <w:sz w:val="27"/>
          <w:szCs w:val="27"/>
        </w:rPr>
        <w:t>, que pode ser zero, null, etc.).</w:t>
      </w:r>
    </w:p>
    <w:p w14:paraId="7A5EF28A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isso existe o método estático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Clear</w:t>
      </w:r>
      <w:r>
        <w:rPr>
          <w:color w:val="3D464D"/>
          <w:sz w:val="27"/>
          <w:szCs w:val="27"/>
        </w:rPr>
        <w:t>, que toma o array a ser afetado, além da posição (índice) inicial e a quantidade de elementos afetados:</w:t>
      </w:r>
    </w:p>
    <w:p w14:paraId="278B8814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2EF02921" w14:textId="77777777" w:rsidR="00CB7F90" w:rsidRPr="00507FEE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07FEE">
        <w:rPr>
          <w:rStyle w:val="typ"/>
          <w:color w:val="A67F59"/>
          <w:lang w:val="en-US"/>
        </w:rPr>
        <w:t>Array</w:t>
      </w:r>
      <w:r w:rsidRPr="00507FEE">
        <w:rPr>
          <w:rStyle w:val="pun"/>
          <w:color w:val="999999"/>
          <w:lang w:val="en-US"/>
        </w:rPr>
        <w:t>.</w:t>
      </w:r>
      <w:r w:rsidRPr="00507FEE">
        <w:rPr>
          <w:rStyle w:val="typ"/>
          <w:color w:val="A67F59"/>
          <w:lang w:val="en-US"/>
        </w:rPr>
        <w:t>Clear</w:t>
      </w:r>
      <w:r w:rsidRPr="00507FEE">
        <w:rPr>
          <w:rStyle w:val="pun"/>
          <w:color w:val="999999"/>
          <w:lang w:val="en-US"/>
        </w:rPr>
        <w:t>(</w:t>
      </w:r>
      <w:r w:rsidRPr="00507FEE">
        <w:rPr>
          <w:rStyle w:val="pln"/>
          <w:color w:val="3D464D"/>
          <w:lang w:val="en-US"/>
        </w:rPr>
        <w:t>clone</w:t>
      </w:r>
      <w:r w:rsidRPr="00507FEE">
        <w:rPr>
          <w:rStyle w:val="pun"/>
          <w:color w:val="999999"/>
          <w:lang w:val="en-US"/>
        </w:rPr>
        <w:t>,</w:t>
      </w:r>
      <w:r w:rsidRPr="00507FEE">
        <w:rPr>
          <w:rStyle w:val="pln"/>
          <w:color w:val="3D464D"/>
          <w:lang w:val="en-US"/>
        </w:rPr>
        <w:t xml:space="preserve"> </w:t>
      </w:r>
      <w:r w:rsidRPr="00507FEE">
        <w:rPr>
          <w:rStyle w:val="lit"/>
          <w:color w:val="990055"/>
          <w:lang w:val="en-US"/>
        </w:rPr>
        <w:t>1</w:t>
      </w:r>
      <w:r w:rsidRPr="00507FEE">
        <w:rPr>
          <w:rStyle w:val="pun"/>
          <w:color w:val="999999"/>
          <w:lang w:val="en-US"/>
        </w:rPr>
        <w:t>,</w:t>
      </w:r>
      <w:r w:rsidRPr="00507FEE">
        <w:rPr>
          <w:rStyle w:val="pln"/>
          <w:color w:val="3D464D"/>
          <w:lang w:val="en-US"/>
        </w:rPr>
        <w:t xml:space="preserve"> </w:t>
      </w:r>
      <w:r w:rsidRPr="00507FEE">
        <w:rPr>
          <w:rStyle w:val="lit"/>
          <w:color w:val="990055"/>
          <w:lang w:val="en-US"/>
        </w:rPr>
        <w:t>2</w:t>
      </w:r>
      <w:r w:rsidRPr="00507FEE">
        <w:rPr>
          <w:rStyle w:val="pun"/>
          <w:color w:val="999999"/>
          <w:lang w:val="en-US"/>
        </w:rPr>
        <w:t>);</w:t>
      </w:r>
    </w:p>
    <w:p w14:paraId="4E66A3DD" w14:textId="77777777" w:rsidR="00CB7F90" w:rsidRPr="00507FEE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r w:rsidRPr="00507FEE">
        <w:rPr>
          <w:rStyle w:val="typ"/>
          <w:color w:val="A67F59"/>
          <w:lang w:val="en-US"/>
        </w:rPr>
        <w:t>Imprimir</w:t>
      </w:r>
      <w:r w:rsidRPr="00507FEE">
        <w:rPr>
          <w:rStyle w:val="pun"/>
          <w:color w:val="999999"/>
          <w:lang w:val="en-US"/>
        </w:rPr>
        <w:t>(</w:t>
      </w:r>
      <w:r w:rsidRPr="00507FEE">
        <w:rPr>
          <w:rStyle w:val="pln"/>
          <w:color w:val="3D464D"/>
          <w:lang w:val="en-US"/>
        </w:rPr>
        <w:t>clone</w:t>
      </w:r>
      <w:r w:rsidRPr="00507FEE">
        <w:rPr>
          <w:rStyle w:val="pun"/>
          <w:color w:val="999999"/>
          <w:lang w:val="en-US"/>
        </w:rPr>
        <w:t>);</w:t>
      </w:r>
    </w:p>
    <w:p w14:paraId="52A93D0F" w14:textId="77777777" w:rsidR="00C27ED4" w:rsidRDefault="00CB7F90" w:rsidP="00CB7F90">
      <w:pPr>
        <w:pStyle w:val="Ttulo1"/>
        <w:rPr>
          <w:b/>
          <w:bCs/>
          <w:noProof/>
        </w:rPr>
      </w:pPr>
      <w:bookmarkStart w:id="19" w:name="_Toc63285379"/>
      <w:r w:rsidRPr="00CB7F90">
        <w:rPr>
          <w:b/>
          <w:bCs/>
          <w:noProof/>
        </w:rPr>
        <w:t>Para saber mais</w:t>
      </w:r>
      <w:bookmarkEnd w:id="19"/>
    </w:p>
    <w:p w14:paraId="4198583E" w14:textId="77777777" w:rsidR="00CB7F90" w:rsidRPr="00CB7F90" w:rsidRDefault="00CB7F90" w:rsidP="00CB7F9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C# suporta vários tipos de arrays:</w:t>
      </w:r>
    </w:p>
    <w:p w14:paraId="0C7E1CAA" w14:textId="77777777" w:rsidR="00CB7F90" w:rsidRPr="00CB7F90" w:rsidRDefault="00CB7F90" w:rsidP="00CB7F90">
      <w:pPr>
        <w:numPr>
          <w:ilvl w:val="0"/>
          <w:numId w:val="20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 unidimensional</w:t>
      </w:r>
    </w:p>
    <w:p w14:paraId="5D1E6CF0" w14:textId="77777777" w:rsidR="00CB7F90" w:rsidRPr="00CB7F90" w:rsidRDefault="00CB7F90" w:rsidP="00CB7F90">
      <w:pPr>
        <w:numPr>
          <w:ilvl w:val="0"/>
          <w:numId w:val="20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 multidimensional (array retangular)</w:t>
      </w:r>
    </w:p>
    <w:p w14:paraId="73462274" w14:textId="77777777" w:rsidR="00CB7F90" w:rsidRPr="00CB7F90" w:rsidRDefault="00CB7F90" w:rsidP="00CB7F90">
      <w:pPr>
        <w:numPr>
          <w:ilvl w:val="0"/>
          <w:numId w:val="20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 de arrays (arrays "denteados" ou "serrilhados")</w:t>
      </w:r>
    </w:p>
    <w:p w14:paraId="64A4B23A" w14:textId="77777777" w:rsidR="00CB7F90" w:rsidRDefault="00CB7F90" w:rsidP="00CB7F90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Saiba mais sobre declaração e uso de arrays neste tutorial:</w:t>
      </w:r>
    </w:p>
    <w:p w14:paraId="1D563F1A" w14:textId="77777777" w:rsidR="00507FEE" w:rsidRDefault="00507FEE" w:rsidP="00507FEE">
      <w:pPr>
        <w:pStyle w:val="Ttulo1"/>
        <w:rPr>
          <w:b/>
          <w:bCs/>
          <w:noProof/>
        </w:rPr>
      </w:pPr>
      <w:bookmarkStart w:id="20" w:name="_Toc63285380"/>
      <w:r w:rsidRPr="00507FEE">
        <w:rPr>
          <w:b/>
          <w:bCs/>
          <w:noProof/>
        </w:rPr>
        <w:t>O que aprendemos?</w:t>
      </w:r>
      <w:bookmarkEnd w:id="20"/>
    </w:p>
    <w:p w14:paraId="10BF8EBB" w14:textId="77777777" w:rsidR="00507FEE" w:rsidRPr="00507FEE" w:rsidRDefault="00507FEE" w:rsidP="00507FE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 que aprendemos?</w:t>
      </w:r>
    </w:p>
    <w:p w14:paraId="1FD35DF3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Declarando um array</w:t>
      </w:r>
    </w:p>
    <w:p w14:paraId="0AC7E7BB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sintaxe de um array em C#</w:t>
      </w:r>
    </w:p>
    <w:p w14:paraId="3211AA1B" w14:textId="77777777" w:rsidR="00507FEE" w:rsidRPr="00507FEE" w:rsidRDefault="00507FEE" w:rsidP="00507FEE">
      <w:pPr>
        <w:numPr>
          <w:ilvl w:val="1"/>
          <w:numId w:val="21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Declarando e inicializando um array</w:t>
      </w:r>
    </w:p>
    <w:p w14:paraId="6AB797FC" w14:textId="77777777" w:rsidR="00507FEE" w:rsidRPr="00507FEE" w:rsidRDefault="00507FEE" w:rsidP="00507FEE">
      <w:pPr>
        <w:numPr>
          <w:ilvl w:val="1"/>
          <w:numId w:val="21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Inicializando um array vazio com uma dimensão</w:t>
      </w:r>
    </w:p>
    <w:p w14:paraId="204E9802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Imprimindo elementos de um array</w:t>
      </w:r>
    </w:p>
    <w:p w14:paraId="022A4911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Índices</w:t>
      </w:r>
    </w:p>
    <w:p w14:paraId="2B41B777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Procurando índices de um elemento</w:t>
      </w:r>
    </w:p>
    <w:p w14:paraId="1328231B" w14:textId="77777777" w:rsidR="00507FEE" w:rsidRPr="00507FEE" w:rsidRDefault="00507FEE" w:rsidP="00507FEE">
      <w:pPr>
        <w:numPr>
          <w:ilvl w:val="1"/>
          <w:numId w:val="21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Encontrando a primeira ocorrência</w:t>
      </w:r>
    </w:p>
    <w:p w14:paraId="05D7893F" w14:textId="77777777" w:rsidR="00507FEE" w:rsidRPr="00507FEE" w:rsidRDefault="00507FEE" w:rsidP="00507FEE">
      <w:pPr>
        <w:numPr>
          <w:ilvl w:val="1"/>
          <w:numId w:val="21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Encontrando a última ocorrência</w:t>
      </w:r>
    </w:p>
    <w:p w14:paraId="38B8DF79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Revertendo arrays</w:t>
      </w:r>
    </w:p>
    <w:p w14:paraId="2761F788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Redimensionando arrays</w:t>
      </w:r>
    </w:p>
    <w:p w14:paraId="7461D653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Acessando elementos pelo índices</w:t>
      </w:r>
    </w:p>
    <w:p w14:paraId="686817A6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Ordenando arrays</w:t>
      </w:r>
    </w:p>
    <w:p w14:paraId="7C6031EA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Copiando arrays</w:t>
      </w:r>
    </w:p>
    <w:p w14:paraId="1167CC75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Clonando arrays</w:t>
      </w:r>
    </w:p>
    <w:p w14:paraId="561B4E17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Limpando elementos de um array</w:t>
      </w:r>
    </w:p>
    <w:p w14:paraId="708F9AEC" w14:textId="77777777" w:rsidR="00507FEE" w:rsidRPr="00507FEE" w:rsidRDefault="00507FEE" w:rsidP="00507FEE">
      <w:pPr>
        <w:pStyle w:val="Ttulo1"/>
        <w:rPr>
          <w:b/>
          <w:bCs/>
          <w:noProof/>
        </w:rPr>
      </w:pPr>
      <w:bookmarkStart w:id="21" w:name="_Toc63285381"/>
      <w:r w:rsidRPr="00507FEE">
        <w:rPr>
          <w:b/>
          <w:bCs/>
          <w:noProof/>
        </w:rPr>
        <w:t>Consolidando seu conhecimento</w:t>
      </w:r>
      <w:bookmarkEnd w:id="21"/>
    </w:p>
    <w:p w14:paraId="50375661" w14:textId="77777777" w:rsidR="00CB7F90" w:rsidRPr="00CB7F90" w:rsidRDefault="00507FEE" w:rsidP="00CB7F90">
      <w:pPr>
        <w:rPr>
          <w:lang w:val="pt-BR"/>
        </w:rPr>
      </w:pPr>
      <w:r>
        <w:rPr>
          <w:color w:val="3D464D"/>
          <w:sz w:val="27"/>
          <w:szCs w:val="27"/>
          <w:shd w:val="clear" w:color="auto" w:fill="FFFFFF"/>
        </w:rPr>
        <w:t>Chegou a hora de você seguir todos os passos realizados durante esta aula. Caso já tenha feito, excelente. Se ainda não, é importante que você execute o que foi visto no vídeo para poder continuar com o próximo capítulo.</w:t>
      </w:r>
    </w:p>
    <w:p w14:paraId="75F9B0CF" w14:textId="77777777" w:rsidR="004C4B29" w:rsidRDefault="003613B9" w:rsidP="00D33B0A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613B9">
        <w:rPr>
          <w:rFonts w:ascii="Open Sans" w:hAnsi="Open Sans" w:cs="Open Sans"/>
          <w:color w:val="00C86F"/>
          <w:sz w:val="26"/>
          <w:szCs w:val="26"/>
        </w:rPr>
        <w:t>Lista, a Coleção Flexível</w:t>
      </w:r>
    </w:p>
    <w:p w14:paraId="0700F2C8" w14:textId="77777777" w:rsidR="00507FEE" w:rsidRDefault="00507FEE" w:rsidP="00507FEE">
      <w:pPr>
        <w:pStyle w:val="Ttulo1"/>
        <w:rPr>
          <w:b/>
          <w:bCs/>
          <w:noProof/>
        </w:rPr>
      </w:pPr>
      <w:bookmarkStart w:id="22" w:name="_Toc63285382"/>
      <w:r w:rsidRPr="00507FEE">
        <w:rPr>
          <w:b/>
          <w:bCs/>
          <w:noProof/>
        </w:rPr>
        <w:t>Introdução às Listas</w:t>
      </w:r>
      <w:bookmarkEnd w:id="22"/>
    </w:p>
    <w:p w14:paraId="4A6EA69E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Faremos algo muito parecido com o que fizemos na aula de arrays, porém utilizando outro tipo de coleção do .NET Framework, a </w:t>
      </w:r>
      <w:r w:rsidRPr="004E1767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Lista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Começaremos colando o código inicial dessa aula, com aquelas três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 usadas na criação da primeira coleção.</w:t>
      </w:r>
    </w:p>
    <w:p w14:paraId="11FACB93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forma de declarar uma lista é bem diferente de um array. Primeiro colocamos o nome da classe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em seguida o tipo do elemento que ela irá conter, entre os símbolos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&lt;string&gt;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A instância segue o mesmo padrão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new List&lt;string&gt;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Assim, teremos a primeira declaração de uma coleção Lista no nosso código, podemos iniciá-la com as string's que já deixamos preparada. Vamos imprimi-la e rodar a aplicação.</w:t>
      </w:r>
    </w:p>
    <w:p w14:paraId="5D60878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Main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args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5B3BA6D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A7DA3A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0FB69E5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81A738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9CF974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4BEB5B5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</w:p>
    <w:p w14:paraId="1F1B8BD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7ED1A22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aulaIntro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4B45CE1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aulaModelando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4FFF223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aulaSets</w:t>
      </w:r>
    </w:p>
    <w:p w14:paraId="09D1639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};</w:t>
      </w:r>
    </w:p>
    <w:p w14:paraId="40E755A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5CCC1E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B3883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2078CE4" w14:textId="77777777" w:rsid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Na impressão, obtereremos o seguinte:</w:t>
      </w:r>
    </w:p>
    <w:p w14:paraId="56B4EF80" w14:textId="77777777" w:rsidR="00CB3984" w:rsidRPr="004E1767" w:rsidRDefault="00CB3984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67C3DA2D" wp14:editId="5F95DB92">
            <wp:extent cx="5731510" cy="3823970"/>
            <wp:effectExtent l="0" t="0" r="254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F82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</w:pPr>
      <w:r w:rsidRPr="005D1091">
        <w:rPr>
          <w:rFonts w:ascii="Courier New" w:eastAsia="Times New Roman" w:hAnsi="Courier New" w:cs="Courier New"/>
          <w:color w:val="A67F59"/>
          <w:sz w:val="20"/>
          <w:szCs w:val="20"/>
          <w:highlight w:val="yellow"/>
          <w:lang w:val="en-US" w:eastAsia="pt-BR"/>
        </w:rPr>
        <w:t>System</w:t>
      </w:r>
      <w:r w:rsidRPr="005D1091">
        <w:rPr>
          <w:rFonts w:ascii="Courier New" w:eastAsia="Times New Roman" w:hAnsi="Courier New" w:cs="Courier New"/>
          <w:color w:val="999999"/>
          <w:sz w:val="20"/>
          <w:szCs w:val="20"/>
          <w:highlight w:val="yellow"/>
          <w:lang w:val="en-US" w:eastAsia="pt-BR"/>
        </w:rPr>
        <w:t>.</w:t>
      </w:r>
      <w:r w:rsidRPr="005D1091">
        <w:rPr>
          <w:rFonts w:ascii="Courier New" w:eastAsia="Times New Roman" w:hAnsi="Courier New" w:cs="Courier New"/>
          <w:color w:val="A67F59"/>
          <w:sz w:val="20"/>
          <w:szCs w:val="20"/>
          <w:highlight w:val="yellow"/>
          <w:lang w:val="en-US" w:eastAsia="pt-BR"/>
        </w:rPr>
        <w:t>Collections</w:t>
      </w:r>
      <w:r w:rsidRPr="005D1091">
        <w:rPr>
          <w:rFonts w:ascii="Courier New" w:eastAsia="Times New Roman" w:hAnsi="Courier New" w:cs="Courier New"/>
          <w:color w:val="999999"/>
          <w:sz w:val="20"/>
          <w:szCs w:val="20"/>
          <w:highlight w:val="yellow"/>
          <w:lang w:val="en-US" w:eastAsia="pt-BR"/>
        </w:rPr>
        <w:t>.</w:t>
      </w:r>
      <w:r w:rsidRPr="005D1091">
        <w:rPr>
          <w:rFonts w:ascii="Courier New" w:eastAsia="Times New Roman" w:hAnsi="Courier New" w:cs="Courier New"/>
          <w:color w:val="A67F59"/>
          <w:sz w:val="20"/>
          <w:szCs w:val="20"/>
          <w:highlight w:val="yellow"/>
          <w:lang w:val="en-US" w:eastAsia="pt-BR"/>
        </w:rPr>
        <w:t>Generic</w:t>
      </w:r>
      <w:r w:rsidRPr="005D1091">
        <w:rPr>
          <w:rFonts w:ascii="Courier New" w:eastAsia="Times New Roman" w:hAnsi="Courier New" w:cs="Courier New"/>
          <w:color w:val="999999"/>
          <w:sz w:val="20"/>
          <w:szCs w:val="20"/>
          <w:highlight w:val="yellow"/>
          <w:lang w:val="en-US" w:eastAsia="pt-BR"/>
        </w:rPr>
        <w:t>.</w:t>
      </w:r>
      <w:r w:rsidRPr="005D1091">
        <w:rPr>
          <w:rFonts w:ascii="Courier New" w:eastAsia="Times New Roman" w:hAnsi="Courier New" w:cs="Courier New"/>
          <w:color w:val="A67F59"/>
          <w:sz w:val="20"/>
          <w:szCs w:val="20"/>
          <w:highlight w:val="yellow"/>
          <w:lang w:val="en-US" w:eastAsia="pt-BR"/>
        </w:rPr>
        <w:t>List</w:t>
      </w:r>
      <w:r w:rsidRPr="005D1091">
        <w:rPr>
          <w:rFonts w:ascii="Courier New" w:eastAsia="Times New Roman" w:hAnsi="Courier New" w:cs="Courier New"/>
          <w:color w:val="669900"/>
          <w:sz w:val="20"/>
          <w:szCs w:val="20"/>
          <w:highlight w:val="yellow"/>
          <w:lang w:val="en-US" w:eastAsia="pt-BR"/>
        </w:rPr>
        <w:t>`1[System.String]</w:t>
      </w:r>
    </w:p>
    <w:p w14:paraId="34C2187D" w14:textId="77777777" w:rsidR="00CB3984" w:rsidRPr="00326A49" w:rsidRDefault="00CB3984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</w:pPr>
    </w:p>
    <w:p w14:paraId="15323F2A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Não temos a listagem de elementos pois, como vimos com os arrays, com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Console.WriteLine()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 nome da classe será pego no método do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não seu conteúdo. Os elementos da lista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 serão exibidos.</w:t>
      </w:r>
    </w:p>
    <w:p w14:paraId="43ADFA3C" w14:textId="77777777" w:rsid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Precisaremos imprimir cada um dos elementos individualmente, extraindo o método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Console.WriteLine()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optando pelo uso de um laço.</w:t>
      </w:r>
    </w:p>
    <w:p w14:paraId="0465B0AF" w14:textId="77777777" w:rsidR="00CB3984" w:rsidRDefault="00CB3984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C37D7BB" w14:textId="77777777" w:rsidR="005D1091" w:rsidRDefault="005D1091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315471C" wp14:editId="3255B332">
            <wp:extent cx="5731510" cy="2905760"/>
            <wp:effectExtent l="0" t="0" r="2540" b="889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F694" w14:textId="77777777" w:rsidR="00CB3984" w:rsidRPr="004E1767" w:rsidRDefault="00CB3984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40F56D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args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5B837675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lastRenderedPageBreak/>
        <w:t>{</w:t>
      </w:r>
    </w:p>
    <w:p w14:paraId="5D64461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AE297A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1E1E38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1E35D15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A76C5B2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</w:p>
    <w:p w14:paraId="298B1A0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58733D2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aulaIntro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57FD4E7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aulaModelando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2BB7200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aulaSets</w:t>
      </w:r>
    </w:p>
    <w:p w14:paraId="2B54009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};</w:t>
      </w:r>
    </w:p>
    <w:p w14:paraId="50A6564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847A91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02EE16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7188E9A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C798ED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E6933F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foreach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34FB08C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D8CC52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C739972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9D27A1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AA194DF" w14:textId="77777777" w:rsid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Feito isso, rodaremos a app e obteremos a impressão das três aulas:</w:t>
      </w:r>
    </w:p>
    <w:p w14:paraId="03D91FC8" w14:textId="77777777" w:rsidR="009B4FA0" w:rsidRPr="004E1767" w:rsidRDefault="009B4FA0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CC85D95" wp14:editId="4DBADD7E">
            <wp:extent cx="5731510" cy="3064510"/>
            <wp:effectExtent l="0" t="0" r="2540" b="254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FD4B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Introdu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çã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à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s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çõ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</w:t>
      </w:r>
    </w:p>
    <w:p w14:paraId="43960495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6D3A95E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Conjuntos</w:t>
      </w:r>
    </w:p>
    <w:p w14:paraId="7B95AD95" w14:textId="77777777" w:rsidR="009B4FA0" w:rsidRDefault="009B4FA0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</w:p>
    <w:p w14:paraId="38313846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Poderemos obter a declaração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 outra forma, pois neste caso já conhecemos os elementos iniciais da nossa lista. No entanto, pode ser que não conheçamos. Deixaremos o código assim:</w:t>
      </w:r>
    </w:p>
    <w:p w14:paraId="534894B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args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27F298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368ADC2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1DEA82B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5E6586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0DA5F0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47B7F4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//List&lt;string&gt; aulas = new List&lt;string&gt;</w:t>
      </w:r>
    </w:p>
    <w:p w14:paraId="00CFBA4B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//{</w:t>
      </w:r>
    </w:p>
    <w:p w14:paraId="3C2A726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    aulaIntro,</w:t>
      </w:r>
    </w:p>
    <w:p w14:paraId="4373211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    aulaModelando,</w:t>
      </w:r>
    </w:p>
    <w:p w14:paraId="32C8A46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    aulaSets</w:t>
      </w:r>
    </w:p>
    <w:p w14:paraId="5658D13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//};</w:t>
      </w:r>
    </w:p>
    <w:p w14:paraId="285F599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6CFBCBB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12C2321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3F08B9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4CAF3A7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79633A9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6ECC0F7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57958A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3B4B39E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foreach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4FF99CC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6003EC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2764DB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F910A8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A4D9FBC" w14:textId="77777777" w:rsid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Investigaremos o conteúdo da lista colocando um breakpoint no momento da impressão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Quando colocamos a lupa em cima dela, veremos que a lista de aulas possui uma quantidade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 elementos, ou seja, está vazia.</w:t>
      </w:r>
    </w:p>
    <w:p w14:paraId="5EF595BC" w14:textId="77777777" w:rsidR="009557D1" w:rsidRPr="004E1767" w:rsidRDefault="009557D1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4D005BD" wp14:editId="0B78EAC5">
            <wp:extent cx="5731510" cy="1699895"/>
            <wp:effectExtent l="0" t="0" r="254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2E1C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Vimos uma lista com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elementos e depois uma com nenhum elemento. </w:t>
      </w:r>
      <w:r w:rsidRPr="009557D1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Uma lista contém internamente um array</w:t>
      </w:r>
      <w:r w:rsidRPr="009557D1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, sendo assim chamada também de </w:t>
      </w:r>
      <w:r w:rsidRPr="009557D1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array dinâmico</w:t>
      </w:r>
      <w:r w:rsidRPr="009557D1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 por "se acomodar" conforme a quantidade de elementos contidos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9BB8F5D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Caso se trabalhe com um array com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10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elementos, é possível eliminar alguns, porém suas posições ficam vazias (nulas). No caso de uma lista, isto não acontece; conforme o acréscimo ou eliminação de elementos, a lista vai expandindo ou reduzindo.</w:t>
      </w:r>
    </w:p>
    <w:p w14:paraId="4B779630" w14:textId="77777777" w:rsidR="004E1767" w:rsidRP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Já declaramos a lista, vazia, então adicionaremos cada um dos elementos necessários, o que significa que isso pode ser feito aos poucos, sem a declaração dos elementos iniciais:</w:t>
      </w:r>
    </w:p>
    <w:p w14:paraId="45C97A2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5D5F949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E176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6D432B5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5AA19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98F0220" w14:textId="66F6DD27" w:rsidR="00693778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Ao rodarmos a aplicação, teremos um erro! Um </w:t>
      </w:r>
      <w:r w:rsidRPr="00693778">
        <w:rPr>
          <w:rFonts w:ascii="Courier New" w:eastAsia="Times New Roman" w:hAnsi="Courier New" w:cs="Courier New"/>
          <w:color w:val="FF0000"/>
          <w:sz w:val="23"/>
          <w:szCs w:val="23"/>
          <w:shd w:val="clear" w:color="auto" w:fill="F0F3F5"/>
          <w:lang w:val="pt-BR" w:eastAsia="pt-BR"/>
        </w:rPr>
        <w:t>System.ArgumentOutOfRangeException</w:t>
      </w:r>
      <w:r w:rsidRPr="00693778"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  <w:t xml:space="preserve"> ("O índice estava fora do intervalo. </w:t>
      </w:r>
    </w:p>
    <w:p w14:paraId="278F1C94" w14:textId="725B0B49" w:rsidR="005963F5" w:rsidRDefault="005963F5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29CCF5B8" wp14:editId="799C10A6">
            <wp:extent cx="5731510" cy="1899920"/>
            <wp:effectExtent l="0" t="0" r="2540" b="508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64A3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Ele deve ser não-negativo e menor que o tamanho da coleção"). O que acontece é que estamos acessando o índice, mas ele é inexistente na lista, pois está vazia. É necessário fazermos isto de outra forma.</w:t>
      </w:r>
    </w:p>
    <w:p w14:paraId="038E80FC" w14:textId="77777777" w:rsid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Em se tratando de listas, não a atribuímos desta maneira para acrescentarmos elementos. Para isto, na variável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acessaremos o método de adicionar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0CF6E6C4" w14:textId="77777777" w:rsidR="00693778" w:rsidRPr="004E1767" w:rsidRDefault="00693778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6FFAEE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49E62C5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E3EC2B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8C0D58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AulaSets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8CC56D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22D265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923B695" w14:textId="77777777" w:rsidR="00693778" w:rsidRDefault="00693778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A206511" w14:textId="77777777" w:rsidR="00693778" w:rsidRDefault="00693778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7D22F97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app de novo para vermos o resultado... Muito bem, conseguimos enxergar os três elementos adicionados! Faremos uma modificação no método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Imprimir()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 conta do laço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feito com base em uma lista. Poderemos usar 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assim como fizemos com o array.</w:t>
      </w:r>
    </w:p>
    <w:p w14:paraId="55789BB5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Varreremos a lista a partir do índice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até a quantidade total de seus elementos e acessaremos a variável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a propriedade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length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No entanto, quando digitamos, esta palavra não é encontrada, pois não faz parte do objeto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List&lt;string&gt;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Utilizaremos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Count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em seu lugar, que é seu equivalente no uso de listas:</w:t>
      </w:r>
    </w:p>
    <w:p w14:paraId="0EFA3F4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315B50E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173C79C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//foreach (var aula in aulas)</w:t>
      </w:r>
    </w:p>
    <w:p w14:paraId="06188D6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//{</w:t>
      </w:r>
    </w:p>
    <w:p w14:paraId="76F669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    Console.WriteLine(aula);</w:t>
      </w:r>
    </w:p>
    <w:p w14:paraId="6628615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//}</w:t>
      </w:r>
    </w:p>
    <w:p w14:paraId="362A8C1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194D072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Count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++)</w:t>
      </w:r>
    </w:p>
    <w:p w14:paraId="3B1830D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A179C5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i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66D5EB2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7AB3BCB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F21A18E" w14:textId="77777777" w:rsid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Rodaremos e imprimiremos mais uma vez, e tudo ocorrerá sem problemas. Há ainda uma terceira forma de fazermos isso: em vez de utilizarmos uma instrução como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ou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usaremos um método (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</w:t>
      </w:r>
    </w:p>
    <w:p w14:paraId="083F9104" w14:textId="77777777" w:rsidR="00A2258D" w:rsidRDefault="00A2258D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38D34981" wp14:editId="1CB7ADB6">
            <wp:extent cx="5731510" cy="1467485"/>
            <wp:effectExtent l="0" t="0" r="254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046C" w14:textId="77777777" w:rsidR="00A2258D" w:rsidRPr="004E1767" w:rsidRDefault="00A2258D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0D55F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14AB677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0EABE9A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//foreach (var aula in aulas)</w:t>
      </w:r>
    </w:p>
    <w:p w14:paraId="742EEF2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//{</w:t>
      </w:r>
    </w:p>
    <w:p w14:paraId="4799F16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    Console.WriteLine(aula);</w:t>
      </w:r>
    </w:p>
    <w:p w14:paraId="77CE645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//}</w:t>
      </w:r>
    </w:p>
    <w:p w14:paraId="43ED383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7E92C7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//for (int i = 0; i &lt; aulas.Count; i++)</w:t>
      </w:r>
    </w:p>
    <w:p w14:paraId="5FEA866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//{</w:t>
      </w:r>
    </w:p>
    <w:p w14:paraId="4333DBA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    Console.WriteLine(aulas[i]);</w:t>
      </w:r>
    </w:p>
    <w:p w14:paraId="377DE67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//}</w:t>
      </w:r>
    </w:p>
    <w:p w14:paraId="73FF2C6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F5889E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ForEach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</w:p>
    <w:p w14:paraId="22AFF64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5387EFF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10CA47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});</w:t>
      </w:r>
    </w:p>
    <w:p w14:paraId="7D0EB16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7B9FCB7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o código para verificar se o resultado é o mesmo, o que se confirma. Neste momento, acessaremos o primeiro elemento das aulas, o que significa imprimir a primeira aula. Colocaremos um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Console.WriteLine("A primeira aula é " + aula[0]);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520C90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&lt;string&gt;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05CCF58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2F2EEF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CC64DC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AulaSets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EA383AB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1FF1AE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2B8CDD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6BD7F7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é "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E176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7ED06B5F" w14:textId="77777777" w:rsidR="004E1767" w:rsidRP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aplicação, teremos o resultado:</w:t>
      </w:r>
    </w:p>
    <w:p w14:paraId="1CB4059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 primeira aula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Introdu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çã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à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s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çõ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</w:t>
      </w:r>
    </w:p>
    <w:p w14:paraId="4148134E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Caso queiramos a última aula, copiaremos a linha que acabamos de criar, trocaremos "primeira" por "última" e, no lugar do índice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colocaremos o último índice que, como vimos anteriormente, será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aulas.Count - 1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051964D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é "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E176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3A3D525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é "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Count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5D8D623F" w14:textId="77777777" w:rsidR="004E1767" w:rsidRP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app novamente, teremos:</w:t>
      </w:r>
    </w:p>
    <w:p w14:paraId="13FEE80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 xml:space="preserve">A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ú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ltima aula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Conjuntos</w:t>
      </w:r>
    </w:p>
    <w:p w14:paraId="3517FF8E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Outra maneira de acessarmos estes elementos - o último e o primeiro - se dá por meio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Last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First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("último" e "primeiro" em inglês), respectivamente:</w:t>
      </w:r>
    </w:p>
    <w:p w14:paraId="74B3A81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é "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());</w:t>
      </w:r>
    </w:p>
    <w:p w14:paraId="2B44CC2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é "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());</w:t>
      </w:r>
    </w:p>
    <w:p w14:paraId="0958E4CA" w14:textId="77777777" w:rsidR="004E1767" w:rsidRP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o código para confirmar esta alteração.</w:t>
      </w:r>
    </w:p>
    <w:p w14:paraId="324DCD16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vídeo, vimos alguns métodos interessantes da classe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declarando-a de modos diferentes. E também aprendemos a visualizar impressões pelo método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DC18534" w14:textId="77777777" w:rsidR="00AD2A6F" w:rsidRPr="00AD2A6F" w:rsidRDefault="00AD2A6F" w:rsidP="00AD2A6F">
      <w:pPr>
        <w:pStyle w:val="Ttulo1"/>
        <w:rPr>
          <w:b/>
          <w:bCs/>
          <w:noProof/>
        </w:rPr>
      </w:pPr>
      <w:bookmarkStart w:id="23" w:name="_Toc63285383"/>
      <w:r w:rsidRPr="00AD2A6F">
        <w:rPr>
          <w:b/>
          <w:bCs/>
          <w:noProof/>
        </w:rPr>
        <w:t>Operações com Listas</w:t>
      </w:r>
      <w:bookmarkEnd w:id="23"/>
    </w:p>
    <w:p w14:paraId="34200F48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Desta vez queremos trocar o nome da primeira aula acessando a lista de aulas e a primeira posição, de índice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Atribuiremos a ela um novo valor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CF70C8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é 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Count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3CA7986A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é 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());</w:t>
      </w:r>
    </w:p>
    <w:p w14:paraId="048EF566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B690A3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D2A6F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Listas"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7B8E63A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B64EC40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e verificaremos que a alteração foi feita corretamente.</w:t>
      </w:r>
    </w:p>
    <w:p w14:paraId="49C84165" w14:textId="06850F01" w:rsid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exemplificarmos uma busca por determinada palavra nesta lista, pesquisaremos pela primeira que contiver a palavra "trabalhando". Já vimos que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First()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retornará o primeiro elemento independentemente do conteúdo. No entanto, este método possui sobrecarga ("</w:t>
      </w:r>
      <w:r w:rsidRPr="00AD2A6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overload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"), o que é bastante útil.</w:t>
      </w:r>
    </w:p>
    <w:p w14:paraId="399D4439" w14:textId="02AEE851" w:rsidR="00B071D1" w:rsidRPr="00AD2A6F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0B132BF1" wp14:editId="3B54855F">
            <wp:extent cx="5731510" cy="2182495"/>
            <wp:effectExtent l="0" t="0" r="2540" b="825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99FB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Existe a opção de passarmos um parâmetro para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First()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 predicado possível de ser utilizado por meio de uma expressão lambda, a qual define, neste caso, uma função anônima. Utilizaremos também o método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Contains()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trará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true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ou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false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dependendo do resultado da busca.</w:t>
      </w:r>
    </w:p>
    <w:p w14:paraId="60FD074D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'Trabalhando'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660DFBFF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Vamos rodar a aplicação. Obteremos o seguinte:</w:t>
      </w:r>
    </w:p>
    <w:p w14:paraId="41895C79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 primeira aula 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'Trabalhando'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é: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</w:p>
    <w:p w14:paraId="4DAD6AF1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Faremos algo parecido para buscarmos a última aula. Copiaremos as linhas de código recém criadas e substituiremos "primeira" por "última" e "</w:t>
      </w:r>
      <w:r w:rsidRPr="00AD2A6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First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 por "</w:t>
      </w:r>
      <w:r w:rsidRPr="00AD2A6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Last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":</w:t>
      </w:r>
    </w:p>
    <w:p w14:paraId="10EC895A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'Trabalhando'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5D5E0774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B50CB19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'Trabalhando'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658C75BE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Feito isto, obteremos a mensagem:</w:t>
      </w:r>
    </w:p>
    <w:p w14:paraId="588DD702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ú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ltima aula 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'Trabalhando'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é: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Conjuntos</w:t>
      </w:r>
    </w:p>
    <w:p w14:paraId="547E5186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buscarmos a palavra "Conclusão", copiaremos e colaremos o código novamente, trocando "Trabalhando" por "Conclusão":</w:t>
      </w:r>
    </w:p>
    <w:p w14:paraId="0D0A6DCE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'Trabalhando'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64232F6E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4DF869F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'Trabalhando'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7E3C5EAB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D08CF50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'Conclusão'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06062062" w14:textId="7F797999" w:rsid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Obteremos um erro de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InvalidOperationException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 "A sequência não contém elementos de correspondência". </w:t>
      </w:r>
      <w:r w:rsidRPr="00B071D1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Muito cuidado quando for fazer uma busca deste tipo, cujo resultado não é encontrado, pois será necessário estar preparado para tratar este tipo de situação</w:t>
      </w:r>
      <w:r w:rsidRPr="00B071D1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.</w:t>
      </w:r>
    </w:p>
    <w:p w14:paraId="723AE601" w14:textId="05254FEF" w:rsidR="00B071D1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44A86012" wp14:editId="437F4921">
            <wp:extent cx="5731510" cy="1459865"/>
            <wp:effectExtent l="0" t="0" r="2540" b="698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283E" w14:textId="77777777" w:rsidR="00B071D1" w:rsidRPr="00AD2A6F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4150DDE" w14:textId="348D59DD" w:rsid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caso, em vez de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First()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usaremos um método similar,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FirstOrDefault()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 qual retorna o primeiro elemento de uma sequência ou valor default, se a sequência não contém elementos. Ou seja, quando nada é encontrado, o valor será substituído por um "</w:t>
      </w:r>
      <w:r w:rsidRPr="00AD2A6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null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", ou "nulo".</w:t>
      </w:r>
    </w:p>
    <w:p w14:paraId="2DBD50A6" w14:textId="77777777" w:rsidR="00B071D1" w:rsidRPr="00AD2A6F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6C1D55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'Conclusão'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FirstOrDefault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75214BD4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rodarmos este novo código, nenhum erro aparece, e sim o seguinte texto:</w:t>
      </w:r>
    </w:p>
    <w:p w14:paraId="1967083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 xml:space="preserve">A primeira aula 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'Conclusão'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é:</w:t>
      </w:r>
    </w:p>
    <w:p w14:paraId="20B2032A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Se quisermos reverter esta lista para trocarmos sua ordem, assim como fizemos com os arrays, utilizaremos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aulas.Reverse();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sem termos que acessar o método da classe Array como fazíamos anteriormente. A reversão é feita diretamente no objeto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830210C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1970AB7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26DDEFA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Teremos o que queríamos e, para voltarmos ao estado inicial, basta copiarmos e colarmos estas mesmas linhas.</w:t>
      </w:r>
    </w:p>
    <w:p w14:paraId="27520B0B" w14:textId="77777777" w:rsidR="00B071D1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Assim como fizemos com os arrays, que tal removermos o último elemento da lista? </w:t>
      </w:r>
    </w:p>
    <w:p w14:paraId="173A7A16" w14:textId="77777777" w:rsidR="00B071D1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8516723" wp14:editId="2702033F">
            <wp:extent cx="5731510" cy="2148205"/>
            <wp:effectExtent l="0" t="0" r="2540" b="444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3F7F" w14:textId="77777777" w:rsidR="00B071D1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1C0FD6E4" w14:textId="793F10EF" w:rsidR="00AD2A6F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AD0B16B" wp14:editId="696F7A80">
            <wp:extent cx="5731510" cy="2459990"/>
            <wp:effectExtent l="0" t="0" r="254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Acessaremos o objeto </w:t>
      </w:r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usaremos o método </w:t>
      </w:r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Remove()</w:t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nos traz outras opções, como </w:t>
      </w:r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RemoveAt()</w:t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(remoção de uma parte específica), para o qual também precisaremos passar o índice desejado.</w:t>
      </w:r>
    </w:p>
    <w:p w14:paraId="0379908C" w14:textId="7BB11E14" w:rsidR="00704868" w:rsidRPr="00AD2A6F" w:rsidRDefault="00704868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54DBEB50" wp14:editId="2E1809AE">
            <wp:extent cx="5731510" cy="3228340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B9E7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caso, precisaremos saber o tamanho da nossa lista por meio de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aulas.Count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imprimindo-a em seguida:</w:t>
      </w:r>
    </w:p>
    <w:p w14:paraId="57EF9AEC" w14:textId="77777777" w:rsidR="00AD2A6F" w:rsidRPr="00326A49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RemoveAt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Count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-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326A49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1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1E173EEE" w14:textId="77777777" w:rsidR="00AD2A6F" w:rsidRPr="00326A49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</w:pPr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7CD5F937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Obteremos:</w:t>
      </w:r>
    </w:p>
    <w:p w14:paraId="37C69B22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</w:p>
    <w:p w14:paraId="593A2D69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2F7B00F8" w14:textId="77777777" w:rsidR="004E684D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O "Trabalhando com Conjuntos" sumiu, pois foi removido. </w:t>
      </w:r>
    </w:p>
    <w:p w14:paraId="27ECE89E" w14:textId="739AEFF8" w:rsidR="00AD2A6F" w:rsidRPr="00AD2A6F" w:rsidRDefault="004E684D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9F503F8" wp14:editId="3540526A">
            <wp:extent cx="5731510" cy="3151505"/>
            <wp:effectExtent l="0" t="0" r="254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Temos dois elementos, diferentemente de um array, cuja remoção do último elemento se dá pelo </w:t>
      </w:r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Resize()</w:t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e, ao redimensionarmos de volta, a lista fica com valor nulo.</w:t>
      </w:r>
    </w:p>
    <w:p w14:paraId="46A4B636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Aqui, quando removemos elementos, a lista vai diminuindo e expandindo, conforme se vai adicionando ou removendo itens. Para acrescentarmos mais uma aula à nossa lista, poderemos utilizar o método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37EF1407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9E02549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7034C11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ordenar a lista de forma alfabética, precisaremos do método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como visto com arrays, porém sem o método estático na classe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acessando-se diretamente pelo objeto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348A0D4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2F2B51BA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BEB219E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copiarmos os dois últimos elementos da lista de aulas, escreveremos o seguinte código:</w:t>
      </w:r>
    </w:p>
    <w:p w14:paraId="76756417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copia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GetRange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Count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-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108DC15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copia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93DF6C0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aplicação, teremos a impressão da cópia, com as duas últimas aulas que tínhamos em nossa coleção original:</w:t>
      </w:r>
    </w:p>
    <w:p w14:paraId="492FF1AD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4F575017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</w:p>
    <w:p w14:paraId="63A85ED1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Agora faremos o equivalente à clonagem do array. Aqui, não temos um método para isto. Declararemos a lista denominada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clone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nova lista, não mais do tipo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Simplesmente obteremos uma lista a partir da nossa lista original, acessando um construtor diferente, já que o padrão não possui parâmetros.</w:t>
      </w:r>
    </w:p>
    <w:p w14:paraId="4D4A574F" w14:textId="5D24F3BE" w:rsid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Há outra variação, com capacidade (o tamanho) da lista inicial, que também não nos interessa. A terceira variação do construtor recebe uma coleção possível de ser nossa lista original:</w:t>
      </w:r>
    </w:p>
    <w:p w14:paraId="6DA7B6B5" w14:textId="2C2CDD8B" w:rsidR="005F1362" w:rsidRPr="00AD2A6F" w:rsidRDefault="005F1362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03BEEA5" wp14:editId="7CEAFDB9">
            <wp:extent cx="5731510" cy="1440180"/>
            <wp:effectExtent l="0" t="0" r="254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544E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clone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19230FAD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clone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11D236E" w14:textId="2A20A7E7" w:rsid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 isto, instanciaremos nosso clone a partir dos elementos contidos em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teremos sua cópia exata.</w:t>
      </w:r>
    </w:p>
    <w:p w14:paraId="41D60C94" w14:textId="440210C2" w:rsidR="006177F8" w:rsidRPr="00AD2A6F" w:rsidRDefault="006177F8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1E49A889" wp14:editId="7EB71387">
            <wp:extent cx="5731510" cy="3600450"/>
            <wp:effectExtent l="0" t="0" r="254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A2A5" w14:textId="77777777" w:rsidR="000A2135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finalizar, removeremos os dois últimos elementos do nosso clone, mencionando-o e escolhendo a opção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RemoveRange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(remover uma faixa de elementos), </w:t>
      </w:r>
    </w:p>
    <w:p w14:paraId="05E52D06" w14:textId="2C39CAC7" w:rsidR="00AD2A6F" w:rsidRPr="00AD2A6F" w:rsidRDefault="000A2135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4024EF09" wp14:editId="623CD33A">
            <wp:extent cx="5731510" cy="1867535"/>
            <wp:effectExtent l="0" t="0" r="254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passando o índice da primeira posição que queremos remover como primeiro parâmetro e, como segundo, a quantidade que queremos remover, que é </w:t>
      </w:r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3FCEE9C" w14:textId="77777777" w:rsidR="00AD2A6F" w:rsidRPr="00326A49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clone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RemoveRange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clone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Count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-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326A49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326A49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595AAFAF" w14:textId="77777777" w:rsidR="00AD2A6F" w:rsidRPr="00326A49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</w:pPr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clone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4D777AC7" w14:textId="77777777" w:rsidR="000A2135" w:rsidRPr="0067275D" w:rsidRDefault="000A2135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</w:pPr>
    </w:p>
    <w:p w14:paraId="5D658B3D" w14:textId="77777777" w:rsidR="000A2135" w:rsidRPr="0067275D" w:rsidRDefault="000A2135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</w:pPr>
    </w:p>
    <w:p w14:paraId="372E39A3" w14:textId="77777777" w:rsidR="000A2135" w:rsidRPr="0067275D" w:rsidRDefault="000A2135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</w:pPr>
    </w:p>
    <w:p w14:paraId="7B412E38" w14:textId="77777777" w:rsidR="000A2135" w:rsidRPr="0067275D" w:rsidRDefault="000A2135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</w:pPr>
    </w:p>
    <w:p w14:paraId="0712C4B0" w14:textId="03660101" w:rsid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Imprimiremos este clone novamente para vermos o resultado.</w:t>
      </w:r>
    </w:p>
    <w:p w14:paraId="1C6BF948" w14:textId="10CF0B2B" w:rsidR="000A2135" w:rsidRPr="00AD2A6F" w:rsidRDefault="000A2135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71EC285D" wp14:editId="44737EDC">
            <wp:extent cx="5731510" cy="2280920"/>
            <wp:effectExtent l="0" t="0" r="254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DEE" w14:textId="0E9716A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Neste vídeo percebemos como as 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listas são poderosas, desempenhando um avanço em relação aos arrays por ser dinâmica e não exigir que se conheça tão especificamente o tamanho da coleção.</w:t>
      </w:r>
      <w:r w:rsid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ab/>
      </w:r>
    </w:p>
    <w:p w14:paraId="6A8A93ED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Como critério para o desenvolvimento de uma aplicação, sempre que pensar em coleções, pense primeiro em listas, partindo para outro tipo de coleção apenas se ela não for o suficiente.</w:t>
      </w:r>
    </w:p>
    <w:p w14:paraId="1EB87F40" w14:textId="3C398909" w:rsidR="000A2135" w:rsidRDefault="000A2135" w:rsidP="000A2135">
      <w:pPr>
        <w:pStyle w:val="Ttulo1"/>
        <w:rPr>
          <w:b/>
          <w:bCs/>
          <w:noProof/>
        </w:rPr>
      </w:pPr>
      <w:bookmarkStart w:id="24" w:name="_Toc63285384"/>
      <w:r w:rsidRPr="000A2135">
        <w:rPr>
          <w:b/>
          <w:bCs/>
          <w:noProof/>
        </w:rPr>
        <w:t>Listas de Objetos</w:t>
      </w:r>
      <w:bookmarkEnd w:id="24"/>
    </w:p>
    <w:p w14:paraId="1271D739" w14:textId="52A6B5E9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vídeo estamos trabalhando com um novo projeto, um </w:t>
      </w:r>
      <w:r w:rsidRPr="000A2135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Console Application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veremos as três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 do vídeo anterior, aquelas três aulas:</w:t>
      </w:r>
    </w:p>
    <w:p w14:paraId="609D8602" w14:textId="6294E975" w:rsidR="00123A0D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2A0B98D" wp14:editId="28FD69FF">
            <wp:extent cx="5731510" cy="1992630"/>
            <wp:effectExtent l="0" t="0" r="2540" b="762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0E2A" w14:textId="77777777" w:rsidR="00123A0D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C26CAE7" w14:textId="77777777" w:rsidR="00123A0D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6EBDEA9" w14:textId="77777777" w:rsidR="005643EF" w:rsidRPr="000A2135" w:rsidRDefault="005643E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45A4E5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namespace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A23ListasDeObjetos</w:t>
      </w:r>
    </w:p>
    <w:p w14:paraId="077B648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23CB4BA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Program</w:t>
      </w:r>
    </w:p>
    <w:p w14:paraId="4921441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1C3F0A9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args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39852415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3C61770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 xml:space="preserve">        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17E0D6A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BD55A4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42F5F7B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712C124C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2C6D503" w14:textId="55D823D6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76C288A4" w14:textId="77777777" w:rsidR="00123A0D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0E6A10A" w14:textId="2000FF61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Além destes nomes (as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s), precisaremos trabalhar com a duração destas aulas, uma lista que as armazene. Trata-se de uma lista de objetos do tipo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Vamos declarar a classe:</w:t>
      </w:r>
    </w:p>
    <w:p w14:paraId="6151F332" w14:textId="77777777" w:rsidR="00123A0D" w:rsidRPr="000A2135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ABCEB6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class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0C9EAD8D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E74AE60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titulo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D525C8A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BB4CE6E" w14:textId="5FE3B59D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2D53DA22" w14:textId="77777777" w:rsidR="00123A0D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26049EB" w14:textId="04E406E6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A partir destes dois campos, criaremos propriedades com 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o atalho "Ctrl + . [ponto]",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selecionando "Encapsular campo: 'titulo'" para o Visual Studio gerar uma propriedade homônima. Faremos o mesmo para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tempo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3AE9500A" w14:textId="12F635BA" w:rsidR="00123A0D" w:rsidRPr="000A2135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0A77DB78" wp14:editId="6112CCB5">
            <wp:extent cx="5731510" cy="2501900"/>
            <wp:effectExtent l="0" t="0" r="254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B53C" w14:textId="7777777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Feito isto, selecionaremos os dois campos,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titulo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tempo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clicando em "Ctrl + ." e selecionando "Gerar construtor 'Aula(string, int)'".</w:t>
      </w:r>
    </w:p>
    <w:p w14:paraId="6D3571BF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</w:p>
    <w:p w14:paraId="36599A0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26760EAD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titulo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1A1DD56C" w14:textId="77777777" w:rsidR="000A2135" w:rsidRPr="004D3402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D3402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D3402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05914A28" w14:textId="77777777" w:rsidR="000A2135" w:rsidRPr="004D3402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31D6A3A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titulo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1251A75F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618EAF9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titulo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titulo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9F32A05" w14:textId="77777777" w:rsidR="000A2135" w:rsidRPr="004D3402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D3402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tempo 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409FC673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C8D124D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5B03FCB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Titulo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titulo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titulo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3031C80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Tempo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969256D" w14:textId="3DBB1EF4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198D82D3" w14:textId="77777777" w:rsidR="00F3558F" w:rsidRDefault="00F3558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86B992C" w14:textId="77777777" w:rsidR="00F3558F" w:rsidRDefault="00F3558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3EA7C994" wp14:editId="31D4FBD9">
            <wp:extent cx="5731510" cy="2837180"/>
            <wp:effectExtent l="0" t="0" r="2540" b="127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F363" w14:textId="77777777" w:rsidR="00F3558F" w:rsidRDefault="00F3558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1CDB904" w14:textId="6682033D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Trocaremos as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 por instâncias da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substituindo todas elas por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var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passando também o tempo de duração de cada aula em minutos.</w:t>
      </w:r>
    </w:p>
    <w:p w14:paraId="24C3390B" w14:textId="0040D545" w:rsidR="00F3558F" w:rsidRPr="000A2135" w:rsidRDefault="00F3558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2426D57" wp14:editId="517B0360">
            <wp:extent cx="5731510" cy="1576070"/>
            <wp:effectExtent l="0" t="0" r="2540" b="508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8FF1" w14:textId="1943A616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Criaremos também a instância da nossa listagem utilizando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classe genérica de tipo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Declararemos a variável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armazenará a lista com todas as aulas declaradas anteriormente.</w:t>
      </w:r>
    </w:p>
    <w:p w14:paraId="53475961" w14:textId="77777777" w:rsidR="00F3558F" w:rsidRPr="000A2135" w:rsidRDefault="00F3558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D81E0F4" w14:textId="7777777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Supondo que queiramos acrescentar mais uma aula ("Conclusão") em nossa lista, desta vez uma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digitaremos:</w:t>
      </w:r>
    </w:p>
    <w:p w14:paraId="3A9FB74C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args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1C47C37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822727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C8D141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18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B48BBA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053D4D3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B1896B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&gt;();</w:t>
      </w:r>
    </w:p>
    <w:p w14:paraId="595AD24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C40F76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3602AEC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B5B66E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C880E47" w14:textId="4E9F451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91F88B5" w14:textId="77777777" w:rsidR="00C80FBB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Porém, ao fazermos isto,</w:t>
      </w:r>
    </w:p>
    <w:p w14:paraId="1A988985" w14:textId="23CB3350" w:rsidR="000A2135" w:rsidRPr="000A2135" w:rsidRDefault="00C80FBB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457C3EA8" wp14:editId="6179E378">
            <wp:extent cx="5731510" cy="1513840"/>
            <wp:effectExtent l="0" t="0" r="254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o Visual Studio nos informa que não é possível converter uma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uma instância da classe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Quando se define uma lista como sendo de um determinado tipo, só é possível adicionar elementos cujo tipo seja daquela instância, a menos que seja uma herança - ou derivada - daquele tipo utilizado como elemento.</w:t>
      </w:r>
    </w:p>
    <w:p w14:paraId="68E070FB" w14:textId="275576D0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Portanto, por ora, comentaremos esta linha. Continuando, para imprimirmos chamaremos um método, passando como argumento a nossa lista de aulas. Como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Imprimir()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ainda não existe, solicitaremos ao Visual Studio a criação deste método.</w:t>
      </w:r>
    </w:p>
    <w:p w14:paraId="14BBC7D5" w14:textId="77777777" w:rsidR="00C80FBB" w:rsidRDefault="00C80FBB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7AE6828" w14:textId="28936A5D" w:rsidR="00C80FBB" w:rsidRDefault="00C80FBB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0EDDBE87" wp14:editId="4CE92DEB">
            <wp:extent cx="5731510" cy="2165350"/>
            <wp:effectExtent l="0" t="0" r="2540" b="635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2B08" w14:textId="77777777" w:rsidR="00C80FBB" w:rsidRPr="000A2135" w:rsidRDefault="00C80FBB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55B39D5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args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17C66265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0B97124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536519C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18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FE5BE3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BBF1713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CE51E9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&gt;();</w:t>
      </w:r>
    </w:p>
    <w:p w14:paraId="7CD3C698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376AE8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B124DE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8428C9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//aulas.Add("Conclusão");</w:t>
      </w:r>
    </w:p>
    <w:p w14:paraId="5C18BDF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C3BCA20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CC605F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3DFB47D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81BFE7F" w14:textId="77777777" w:rsidR="000A2135" w:rsidRPr="004D3402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D3402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D3402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D3402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D3402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D3402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4D3402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54FF14DE" w14:textId="77777777" w:rsidR="000A2135" w:rsidRPr="004D3402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58D07478" w14:textId="77777777" w:rsidR="000A2135" w:rsidRPr="004D3402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D3402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Console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4D3402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Clear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5011080B" w14:textId="77777777" w:rsidR="000A2135" w:rsidRPr="004D3402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D3402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foreach</w:t>
      </w: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D3402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4D3402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386E6FC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7FC300B4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 xml:space="preserve">       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6FEEA4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2C6FA859" w14:textId="4F2A6403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94B72A9" w14:textId="17501209" w:rsidR="00DE4A54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 "Ctrl + F5", rodaremos a aplicação. Obteremos não os nomes das aulas, e sim três linhas contendo 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namespace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do objeto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Não é o que gostaríamos! </w:t>
      </w:r>
    </w:p>
    <w:p w14:paraId="75D0B038" w14:textId="77777777" w:rsidR="00DE4A54" w:rsidRDefault="00DE4A54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29A3B78" w14:textId="788EC891" w:rsidR="000A2135" w:rsidRPr="000A2135" w:rsidRDefault="00DE4A54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059E108B" wp14:editId="1BED4578">
            <wp:extent cx="5731510" cy="1250315"/>
            <wp:effectExtent l="0" t="0" r="2540" b="698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Isso ocorre porque quando pedimos a impressão, o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Console.WriteLine()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vai até o objeto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em busca de um método chamado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ToString()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inexistente na classe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EEB8ECF" w14:textId="77777777" w:rsidR="00DE4A54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entanto, como 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naturalmente herda da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 método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buscado na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que é de onde vem a impressão final, o resultado. </w:t>
      </w:r>
    </w:p>
    <w:p w14:paraId="05D11706" w14:textId="77777777" w:rsidR="00DE4A54" w:rsidRDefault="00DE4A54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1E83BF8" w14:textId="2DD2AA04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Precisaremos </w:t>
      </w:r>
      <w:r w:rsidRPr="000A2135"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  <w:t xml:space="preserve">sobrepor 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este método da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que se imprima aquilo que queremos.</w:t>
      </w:r>
    </w:p>
    <w:p w14:paraId="0E45A7F0" w14:textId="77777777" w:rsidR="00DE4A54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realizar este </w:t>
      </w:r>
      <w:r w:rsidRPr="000A2135">
        <w:rPr>
          <w:rFonts w:ascii="Times New Roman" w:eastAsia="Times New Roman" w:hAnsi="Times New Roman" w:cs="Times New Roman"/>
          <w:i/>
          <w:iCs/>
          <w:color w:val="FF0000"/>
          <w:sz w:val="27"/>
          <w:szCs w:val="27"/>
          <w:lang w:val="pt-BR" w:eastAsia="pt-BR"/>
        </w:rPr>
        <w:t>override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implementaremos um método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</w:t>
      </w:r>
    </w:p>
    <w:p w14:paraId="4551569C" w14:textId="65C5C93C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Digitando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override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dando espaço, obtém-se a opção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Clicando nele, o programa já nos cria este método.</w:t>
      </w:r>
    </w:p>
    <w:p w14:paraId="6FC5EE51" w14:textId="091C6789" w:rsidR="00DE4A54" w:rsidRDefault="00DE4A54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21BCB250" wp14:editId="5F115BBC">
            <wp:extent cx="5209524" cy="1085714"/>
            <wp:effectExtent l="0" t="0" r="0" b="63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1CDA" w14:textId="77777777" w:rsidR="00DE4A54" w:rsidRPr="000A2135" w:rsidRDefault="00DE4A54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C747D62" w14:textId="7777777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concatenarmos as informações provenientes da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utilizaremos a 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sintaxe </w:t>
      </w:r>
      <w:r w:rsidRPr="000A213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interpolação de </w:t>
      </w:r>
      <w:r w:rsidRPr="000A2135">
        <w:rPr>
          <w:rFonts w:ascii="Courier New" w:eastAsia="Times New Roman" w:hAnsi="Courier New" w:cs="Courier New"/>
          <w:b/>
          <w:bCs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string</w:t>
      </w:r>
      <w:r w:rsidRPr="000A213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s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faz parte do C#, marcada pelo uso de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$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chaves (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{}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</w:t>
      </w:r>
    </w:p>
    <w:p w14:paraId="7BFAF9D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override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ToString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</w:t>
      </w:r>
    </w:p>
    <w:p w14:paraId="66503DE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F6447D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return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$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"[título: {titulo}, tempo: {tempo} minutos]"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52523C1" w14:textId="284BAD12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CD9675F" w14:textId="391A4D44" w:rsidR="000A2135" w:rsidRDefault="000A2135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novamente, e obteremos o seguinte:</w:t>
      </w:r>
    </w:p>
    <w:p w14:paraId="41130232" w14:textId="3FC81EA2" w:rsidR="00DE4A54" w:rsidRPr="000A2135" w:rsidRDefault="00DE4A54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7B4BF6BA" wp14:editId="20017601">
            <wp:extent cx="5731510" cy="2112010"/>
            <wp:effectExtent l="0" t="0" r="254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938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Introdu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çã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à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s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Cole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çõ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4CACAC1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18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1752D1CA" w14:textId="7A3B472E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Conjuntos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5ABD06BF" w14:textId="77777777" w:rsidR="006431D2" w:rsidRDefault="006431D2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F46E748" w14:textId="7C5B6EF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Prosseguindo, faremos outra operação com a listagem de aulas, a ordenação alfabética. Para isso, chamaremos o método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pois, como vimos anteriormente, serve bem para este propósito.</w:t>
      </w:r>
    </w:p>
    <w:p w14:paraId="3E239823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76904E87" w14:textId="4F26A00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619B792" w14:textId="735534C9" w:rsidR="006431D2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aplicação, teremos um erro, de </w:t>
      </w:r>
      <w:r w:rsidRPr="000A213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falha ao comparar dois elementos na matriz, pois pelo menos um deles deve implementar IComparable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.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</w:p>
    <w:p w14:paraId="26D705FF" w14:textId="77777777" w:rsidR="006431D2" w:rsidRDefault="006431D2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19218CC1" w14:textId="2B4FB7DE" w:rsidR="000A2135" w:rsidRPr="000A2135" w:rsidRDefault="006431D2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2C4D8329" wp14:editId="34AD889F">
            <wp:extent cx="5571429" cy="3790476"/>
            <wp:effectExtent l="0" t="0" r="0" b="63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Isto significa que a classe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está implementando a interface necessária para realizar esta operação, que exige uma interface chamada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IComparable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37217765" w14:textId="77777777" w:rsidR="000A2135" w:rsidRPr="000A2135" w:rsidRDefault="000A2135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Clicando em cima disto e apertando "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Ctrl + .",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a interface é de fato implementada.</w:t>
      </w:r>
    </w:p>
    <w:p w14:paraId="19EE28C6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class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IComparable</w:t>
      </w:r>
    </w:p>
    <w:p w14:paraId="609EE78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B26123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//...</w:t>
      </w:r>
    </w:p>
    <w:p w14:paraId="0E94D951" w14:textId="17D6112D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136026D3" w14:textId="77777777" w:rsidR="00A950F9" w:rsidRDefault="00A950F9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96620EC" wp14:editId="3787CF99">
            <wp:extent cx="5731510" cy="1561465"/>
            <wp:effectExtent l="0" t="0" r="2540" b="63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407C" w14:textId="77777777" w:rsidR="00A950F9" w:rsidRDefault="00A950F9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F61A109" w14:textId="4B43A60B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método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foi gerado para comparar dois elementos que fazem parte da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vez que o método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precisa chamar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saber que algoritmo precisará ser usado para a ordenação.</w:t>
      </w:r>
    </w:p>
    <w:p w14:paraId="7D45DB65" w14:textId="77777777" w:rsidR="00A950F9" w:rsidRPr="000A2135" w:rsidRDefault="00A950F9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30D062E" w14:textId="77777777" w:rsidR="00A950F9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Acrescentaremos um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return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que o título seja comparado com o nome do outro objeto, o parâmetro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 obj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</w:t>
      </w:r>
    </w:p>
    <w:p w14:paraId="5F6BC157" w14:textId="7BFEA501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recebe como parâmetro este objeto da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poderíamos passar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chamando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obj.titulo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3E5162C" w14:textId="7777777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entanto, isto não existe, pois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um objeto, sendo necessário, então, fazermos um </w:t>
      </w:r>
      <w:r w:rsidRPr="000A2135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highlight w:val="yellow"/>
          <w:lang w:val="pt-BR" w:eastAsia="pt-BR"/>
        </w:rPr>
        <w:t>cast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conversão para que isso possa ser trabalhado.</w:t>
      </w:r>
    </w:p>
    <w:p w14:paraId="46908195" w14:textId="77777777" w:rsidR="000A2135" w:rsidRPr="000A2135" w:rsidRDefault="000A2135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código ficará assim:</w:t>
      </w:r>
    </w:p>
    <w:p w14:paraId="30C804AD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CompareTo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object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obj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046828A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2AEB82C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that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obj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as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2804E16A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CompareTo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that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5E48602B" w14:textId="0A5D9CA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199E4876" w14:textId="55B3056D" w:rsidR="000A2135" w:rsidRDefault="000A2135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Vamos rodar a aplicação de novo para verificar se tudo funciona corretamente. Muito bem, as aulas aparecem listadas em ordem alfabética.</w:t>
      </w:r>
    </w:p>
    <w:p w14:paraId="4FE40408" w14:textId="0F87EE8E" w:rsidR="00A950F9" w:rsidRPr="000A2135" w:rsidRDefault="00A950F9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6CD76F43" wp14:editId="5959BDD6">
            <wp:extent cx="5731510" cy="2510790"/>
            <wp:effectExtent l="0" t="0" r="2540" b="381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3485" w14:textId="77777777" w:rsidR="00A950F9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Agora, de que forma poderemos, sem que 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seja alterada, mudar a forma de ordenação? </w:t>
      </w:r>
    </w:p>
    <w:p w14:paraId="684E8D7D" w14:textId="62D4B373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Ordenando-se não pelo título, mas pelo tempo de duração, por exemplo? Ao tentarmos utilizar o método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verificaremos que há um </w:t>
      </w:r>
      <w:r w:rsidRPr="000A2135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overload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pode receber parâmetros.</w:t>
      </w:r>
    </w:p>
    <w:p w14:paraId="2896DE36" w14:textId="1DECA1D1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É possível, assim, compararmos dois elementos ou instâncias de uma mesma classe. No método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usaremos uma 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expressão lambda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 receber dois parâmetros, elementos iniciais e finais, com nomes que você quiser, como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este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outro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A089E0D" w14:textId="77777777" w:rsidR="00A950F9" w:rsidRPr="000A2135" w:rsidRDefault="00A950F9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ED78360" w14:textId="7777777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Iremos usar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mais uma vez, para compararmos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este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com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outro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6CD7D7D5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2F7FFE0A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C41A29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D08713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este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outro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este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CompareTo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outro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27EB774A" w14:textId="560696E8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F4C097C" w14:textId="493180B1" w:rsidR="000A2135" w:rsidRDefault="000A2135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o código e veremos que a listagem de aulas foi ordenada do menor para o maior tempo de duração com sucesso!</w:t>
      </w:r>
    </w:p>
    <w:p w14:paraId="0B22E35E" w14:textId="61B5FF40" w:rsidR="00EC019E" w:rsidRPr="000A2135" w:rsidRDefault="00EC019E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E0E251A" wp14:editId="72E4D15E">
            <wp:extent cx="5731510" cy="1397000"/>
            <wp:effectExtent l="0" t="0" r="254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E90D" w14:textId="77777777" w:rsidR="000A2135" w:rsidRPr="000A2135" w:rsidRDefault="000A2135" w:rsidP="000A2135">
      <w:pPr>
        <w:rPr>
          <w:lang w:val="pt-BR"/>
        </w:rPr>
      </w:pPr>
    </w:p>
    <w:p w14:paraId="50752546" w14:textId="443FCC7E" w:rsidR="00EC019E" w:rsidRDefault="00EC019E" w:rsidP="00EC019E">
      <w:pPr>
        <w:pStyle w:val="Ttulo1"/>
        <w:rPr>
          <w:b/>
          <w:bCs/>
          <w:noProof/>
        </w:rPr>
      </w:pPr>
      <w:bookmarkStart w:id="25" w:name="_Toc63285385"/>
      <w:r w:rsidRPr="00EC019E">
        <w:rPr>
          <w:b/>
          <w:bCs/>
          <w:noProof/>
        </w:rPr>
        <w:lastRenderedPageBreak/>
        <w:t>Ordenando uma lista</w:t>
      </w:r>
      <w:bookmarkEnd w:id="25"/>
    </w:p>
    <w:p w14:paraId="08C4EA7F" w14:textId="62983BB8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Um colega de Pedro desenvolveu um código C# para ordenar uma lista, através do método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conforme abaixo:</w:t>
      </w:r>
    </w:p>
    <w:p w14:paraId="0537E2CE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564BC0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Program</w:t>
      </w:r>
    </w:p>
    <w:p w14:paraId="048EA46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6F46A67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</w:t>
      </w:r>
    </w:p>
    <w:p w14:paraId="046C036A" w14:textId="77777777" w:rsidR="00EC019E" w:rsidRPr="004D3402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3ECB9C33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4342E31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18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0DCC33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03A4F1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47F979C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&gt;();</w:t>
      </w:r>
    </w:p>
    <w:p w14:paraId="48C1AAC3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8C0C65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686E19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F88FE6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5937C4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6613434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C08B6F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455FCFB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07B14D5F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37F1E278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Console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WriteLine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5589EED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foreach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79C4808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31842EE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Console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WriteLine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37081F2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D9FB65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03240B8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8DA98D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1526AB2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</w:p>
    <w:p w14:paraId="077FE9D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513B3A5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titulo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683B10BF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3CFE5F1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059361F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titulo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0222A57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63374F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titulo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titulo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F1A14CC" w14:textId="77777777" w:rsidR="00EC019E" w:rsidRPr="004D3402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D3402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tempo 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69CBF6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666985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08F04DD4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Titulo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titulo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titulo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05E6854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Tempo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77939E4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752CE1F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override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ToString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</w:t>
      </w:r>
    </w:p>
    <w:p w14:paraId="55E498A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DC1A1E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"[título: "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titulo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", tempo: "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 minutos]"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486DD7B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8F9606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1F4DA03" w14:textId="406E97FF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95C8992" w14:textId="77777777" w:rsidR="00EC019E" w:rsidRP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executar o código, Pedro se depara com um erro!</w:t>
      </w:r>
    </w:p>
    <w:p w14:paraId="2E166FC5" w14:textId="77777777" w:rsidR="00EC019E" w:rsidRP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Sem saber o que fazer, Pedro pede a sua ajuda. Então ele mostra que o programa está lançando uma exceção na linha:</w:t>
      </w:r>
    </w:p>
    <w:p w14:paraId="2DCAA837" w14:textId="31108A15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52A4230A" w14:textId="628E1A20" w:rsid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Será que você pode dar uma força ao Pedro? Use o que aprendeu na aula para apontar a causa mais provável do problema!</w:t>
      </w:r>
    </w:p>
    <w:p w14:paraId="22F3D02A" w14:textId="77777777" w:rsidR="00EC019E" w:rsidRPr="00EC019E" w:rsidRDefault="00EC019E" w:rsidP="00EC019E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EC019E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A classe </w:t>
      </w:r>
      <w:r w:rsidRPr="00EC019E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Aula</w:t>
      </w:r>
      <w:r w:rsidRPr="00EC019E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não implementa a interface </w:t>
      </w:r>
      <w:r w:rsidRPr="00EC019E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IComparable</w:t>
      </w:r>
      <w:r w:rsidRPr="00EC019E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e, por consequência, não implementa o método </w:t>
      </w:r>
      <w:r w:rsidRPr="00EC019E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CompareTo</w:t>
      </w:r>
      <w:r w:rsidRPr="00EC019E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.</w:t>
      </w:r>
    </w:p>
    <w:p w14:paraId="7E85A283" w14:textId="5A3F7D39" w:rsidR="00EC019E" w:rsidRPr="00EC019E" w:rsidRDefault="00EC019E" w:rsidP="00EC019E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A interface 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IComparable</w:t>
      </w:r>
      <w:r w:rsidRPr="00EC019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exige uma implementação do método 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CompareTo</w:t>
      </w:r>
      <w:r w:rsidRPr="00EC019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que precisa ser chamado pelo algoritmo interno do método 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Sort()</w:t>
      </w:r>
      <w:r w:rsidRPr="00EC019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da classe 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List&lt;T&gt;</w:t>
      </w:r>
      <w:r w:rsidRPr="00EC019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.</w:t>
      </w:r>
    </w:p>
    <w:p w14:paraId="52F754AB" w14:textId="52149359" w:rsidR="00EC019E" w:rsidRDefault="00EC019E" w:rsidP="00EC019E">
      <w:pPr>
        <w:pStyle w:val="Ttulo1"/>
        <w:rPr>
          <w:b/>
          <w:bCs/>
          <w:noProof/>
        </w:rPr>
      </w:pPr>
      <w:bookmarkStart w:id="26" w:name="_Toc63285386"/>
      <w:r w:rsidRPr="00EC019E">
        <w:rPr>
          <w:b/>
          <w:bCs/>
          <w:noProof/>
        </w:rPr>
        <w:t>Lista Somente Leitura</w:t>
      </w:r>
      <w:bookmarkEnd w:id="26"/>
    </w:p>
    <w:p w14:paraId="7A65912D" w14:textId="77777777" w:rsidR="00BC250E" w:rsidRPr="00BC250E" w:rsidRDefault="00BC250E" w:rsidP="00BC250E"/>
    <w:p w14:paraId="0446BB5F" w14:textId="257F6602" w:rsidR="00EC019E" w:rsidRDefault="00BC250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Criar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um novo projeto </w:t>
      </w:r>
      <w:r w:rsidR="00EC019E" w:rsidRPr="00EC019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Console Application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mantendo a classe </w:t>
      </w:r>
      <w:r w:rsidR="00EC019E"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contida em um arquivo separado (</w:t>
      </w:r>
      <w:r w:rsidR="00EC019E"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Aula.cs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 Em </w:t>
      </w:r>
      <w:r w:rsidR="00EC019E"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mantivemos nosso método </w:t>
      </w:r>
      <w:r w:rsidR="00EC019E"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Imprimir()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23791B8B" w14:textId="77777777" w:rsidR="00BC250E" w:rsidRPr="00EC019E" w:rsidRDefault="00BC250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88EE76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static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void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0D4F531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3733BE4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Console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Clear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5717554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foreach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352E5F94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F1576C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5797041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1ED4328D" w14:textId="05A80ED4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DA402E5" w14:textId="2EC75250" w:rsidR="00EC019E" w:rsidRPr="00EC019E" w:rsidRDefault="00BC250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umentaremos um pouco mais a arquitetura para criarmos uma nova classe com os cursos cujas aulas serão incluídas.</w:t>
      </w:r>
    </w:p>
    <w:p w14:paraId="280FE375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Esta classe se chamará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Curso.cs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terá três propriedades: a lista de aulas (como visto anteriormente), o nome do curso e instrutor.</w:t>
      </w:r>
    </w:p>
    <w:p w14:paraId="0495D84C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Utilizaremos o atalho </w:t>
      </w:r>
      <w:r w:rsidRPr="00326377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"propfull + TAB + TAB"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para criar a estrutura da propriedade necessária, com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get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set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Declararemos seu tipo, e a propriedade será pública, denominada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Faremos o mesmo para o nome do curso e instrutor.</w:t>
      </w:r>
    </w:p>
    <w:p w14:paraId="0397987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namespace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A24ListaSomenteLeitura</w:t>
      </w:r>
    </w:p>
    <w:p w14:paraId="69C0607F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442D77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class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</w:p>
    <w:p w14:paraId="6351606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3EB22C9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EA23FA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171B4B4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Aulas</w:t>
      </w:r>
    </w:p>
    <w:p w14:paraId="222E239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5F1885F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AD919D8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05C152A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48BB83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5F25F123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nome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4DA0B48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293AF06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Nome</w:t>
      </w:r>
    </w:p>
    <w:p w14:paraId="5525197F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0B500FE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lastRenderedPageBreak/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nome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97FDB6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nome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5911C6C1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A02B20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7473ACA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instrutor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14B43A4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612D3A2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Instrutor</w:t>
      </w:r>
    </w:p>
    <w:p w14:paraId="1F1D652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5BF5C38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instrutor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5941A742" w14:textId="77777777" w:rsidR="00EC019E" w:rsidRPr="004D3402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4D3402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instrutor 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6BA83C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7C5EBD09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9870E9C" w14:textId="1B4D898C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248C62DF" w14:textId="77777777" w:rsidR="00BC250E" w:rsidRDefault="00BC250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D4858C1" w14:textId="2E87A331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Criaremos também o construtor da classe recém criada. Para fazê-lo de maneira mais prática, usando as teclas </w:t>
      </w:r>
      <w:r w:rsidRPr="00D613F7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"Alt + seta para cima"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deixaremos a linha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private string instrutor;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logo abaixo de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private string nome;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797F6E9" w14:textId="77777777" w:rsidR="00D613F7" w:rsidRDefault="00D613F7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B81B509" w14:textId="1DDB0D3F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Então selecionaremos estas duas linhas para que o construtor seja gerado. Com "Ctrl + ." clicaremos em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Generate constructor 'Curso(string, string)'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no qual instanciaremos a lista de aulas, pois inicialmente ela estará nula.</w:t>
      </w:r>
    </w:p>
    <w:p w14:paraId="4A0AFAB4" w14:textId="77777777" w:rsidR="00EC019E" w:rsidRP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Inicialmente, definiremos esta lista como nova, a qual, a partir de agora, poderemos acessar sem problema algum em relação à referência nula.</w:t>
      </w:r>
    </w:p>
    <w:p w14:paraId="22409C7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nome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23BF493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instrutor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7C6971F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7446E60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Curso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nome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instrutor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5EF382C4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EEC8C8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nome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nome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3D792B3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instrutor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instrutor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5023A25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aulas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&gt;();</w:t>
      </w:r>
    </w:p>
    <w:p w14:paraId="021797C2" w14:textId="08A291FC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7AD10AF" w14:textId="77777777" w:rsidR="00D613F7" w:rsidRDefault="00D613F7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E25B123" w14:textId="1BE83E5C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Voltando a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declararemos uma variável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 nome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pelo qual acessaremos a propriedade pública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Adicionaremos uma nova aula a esta lista com o método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Add()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passando como parâmetro uma nova instância da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7096661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args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6EA97FD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779A247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csharpColecoes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"C# Collections"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"Marcelo Oliveira"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F75961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csharpColecoes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Listas"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D0CA8E3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9B7B18E" w14:textId="5FC72705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7236B0D" w14:textId="5E7CA2B8" w:rsid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Imprimiremos o resultado no console e rodaremos a aplicação com "Ctrl + F5". Obteremos o seguinte:</w:t>
      </w:r>
    </w:p>
    <w:p w14:paraId="6E7B4D20" w14:textId="6044F2F7" w:rsidR="00D613F7" w:rsidRPr="00EC019E" w:rsidRDefault="00D613F7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5029DAE6" wp14:editId="0A9095DB">
            <wp:extent cx="5731510" cy="2150110"/>
            <wp:effectExtent l="0" t="0" r="2540" b="254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C318" w14:textId="7630C6AD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03EFB1A3" w14:textId="77777777" w:rsidR="00203814" w:rsidRDefault="00203814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B1F1C61" w14:textId="1D7E7735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Conseguimos criar 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com sucesso, populando e imprimindo as aulas. No entanto, há um problema não muito evidente, conhecido por </w:t>
      </w:r>
      <w:r w:rsidRPr="0020381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highlight w:val="yellow"/>
          <w:lang w:val="pt-BR" w:eastAsia="pt-BR"/>
        </w:rPr>
        <w:t>code smell</w:t>
      </w:r>
      <w:r w:rsidRPr="00EC019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 na programação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</w:t>
      </w:r>
      <w:r w:rsidRPr="0020381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ou "mau cheiro no código"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neste caso implica no fato de acessarmos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csharpColecoes.Aulas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a lista de aulas da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adicionando elementos nela.</w:t>
      </w:r>
    </w:p>
    <w:p w14:paraId="17B0008D" w14:textId="77777777" w:rsidR="00203814" w:rsidRPr="00EC019E" w:rsidRDefault="00203814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390729B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Isso significa que estamos "passando por cima" da responsabilidade da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 manter suas propriedades, e estamos manipulando diretamente esta lista de aulas.</w:t>
      </w:r>
    </w:p>
    <w:p w14:paraId="17897516" w14:textId="5E8BE226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03814">
        <w:rPr>
          <w:rFonts w:ascii="Times New Roman" w:eastAsia="Times New Roman" w:hAnsi="Times New Roman" w:cs="Times New Roman"/>
          <w:color w:val="3D464D"/>
          <w:sz w:val="27"/>
          <w:szCs w:val="27"/>
          <w:highlight w:val="green"/>
          <w:lang w:val="pt-BR" w:eastAsia="pt-BR"/>
        </w:rPr>
        <w:t>O correto seria chamarmos um método da classe </w:t>
      </w:r>
      <w:r w:rsidRPr="00203814">
        <w:rPr>
          <w:rFonts w:ascii="Courier New" w:eastAsia="Times New Roman" w:hAnsi="Courier New" w:cs="Courier New"/>
          <w:color w:val="3D464D"/>
          <w:sz w:val="23"/>
          <w:szCs w:val="23"/>
          <w:highlight w:val="green"/>
          <w:shd w:val="clear" w:color="auto" w:fill="F0F3F5"/>
          <w:lang w:val="pt-BR" w:eastAsia="pt-BR"/>
        </w:rPr>
        <w:t>Curso</w:t>
      </w:r>
      <w:r w:rsidRPr="00203814">
        <w:rPr>
          <w:rFonts w:ascii="Times New Roman" w:eastAsia="Times New Roman" w:hAnsi="Times New Roman" w:cs="Times New Roman"/>
          <w:color w:val="3D464D"/>
          <w:sz w:val="27"/>
          <w:szCs w:val="27"/>
          <w:highlight w:val="green"/>
          <w:lang w:val="pt-BR" w:eastAsia="pt-BR"/>
        </w:rPr>
        <w:t> para podermos adicionar estes elementos.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Caso contrário, esta classe não tem nenhum controle sobre as suas aulas, pois esta listagem está exposta.</w:t>
      </w:r>
    </w:p>
    <w:p w14:paraId="376FAC3D" w14:textId="77777777" w:rsidR="00203814" w:rsidRPr="00EC019E" w:rsidRDefault="00203814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F5D7921" w14:textId="522F713B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Trata-se de um </w:t>
      </w:r>
      <w:r w:rsidRPr="00203814">
        <w:rPr>
          <w:rFonts w:ascii="Times New Roman" w:eastAsia="Times New Roman" w:hAnsi="Times New Roman" w:cs="Times New Roman"/>
          <w:i/>
          <w:iCs/>
          <w:color w:val="FF0000"/>
          <w:sz w:val="27"/>
          <w:szCs w:val="27"/>
          <w:lang w:val="pt-BR" w:eastAsia="pt-BR"/>
        </w:rPr>
        <w:t>code smell</w:t>
      </w:r>
      <w:r w:rsidRPr="00203814"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  <w:t> por ser uma "exposição indecente".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Para evitarmos que uma propriedade fique exposta à manipulações externas, é necessário encapsularmos esta funcionalidade de adicionar elementos na lista.</w:t>
      </w:r>
    </w:p>
    <w:p w14:paraId="0117D2CF" w14:textId="77777777" w:rsidR="00203814" w:rsidRPr="00EC019E" w:rsidRDefault="00203814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FFC99F1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Então, primeiramente, teremos que bloquear esta lista interna para evitar a possibilidade de manipulação por código externo. Acessando-se 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modificaremos a propriedade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em que encontramos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get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set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8AA79CE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Removeremos o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set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pois do jeito que está, qualquer um pode alterá-lo para um valor nulo, e 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perde qualquer chance de barrar esta modificação. Feito isso, retornaremos não mais uma lista de aulas (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List&lt;Aula&gt;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em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get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mas outro tipo de objeto, uma </w:t>
      </w:r>
      <w:r w:rsidRPr="00EC019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coleção somente leitura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</w:t>
      </w:r>
      <w:r w:rsidRPr="00EC019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read only collection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</w:t>
      </w:r>
    </w:p>
    <w:p w14:paraId="6F0FCA12" w14:textId="20555812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ReadOnlyCollection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se localiza no .NET com </w:t>
      </w:r>
      <w:r w:rsidRPr="00EC019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namespace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System.Collections.ObjectModel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é uma classe genérica, portanto necessita também do tipo de elemento (no caso, 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 Precisaremos passar no construtor um parâmetro que é uma lista, a própria referência das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05206ECD" w14:textId="16526E83" w:rsidR="00411FE1" w:rsidRPr="00EC019E" w:rsidRDefault="00411FE1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736657A7" wp14:editId="383D871F">
            <wp:extent cx="5723809" cy="1571429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0681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o campo privado que está sendo protegido, porém o Visual Studio não consegue converter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ReadOnlyCollection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um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List&lt;Aula&gt;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declarado na propriedade. Portanto, precisaremos trocá-lo por um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IList&lt;Aula&gt;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é o que o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ReadOnlyCollection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implementa. O código ficará desta forma:</w:t>
      </w:r>
    </w:p>
    <w:p w14:paraId="53AE675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class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</w:p>
    <w:p w14:paraId="64BF64B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D86F6A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5DB227E8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6B1E00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Aulas</w:t>
      </w:r>
    </w:p>
    <w:p w14:paraId="40ED145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6232EBC1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ReadOnlyCollection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568B3F4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70668EC" w14:textId="3007748A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BF3E414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Veremos outro problema, desta vez na hora de chamarmos o método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Imprimir()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pois estamos passando uma propriedade de tipo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IList&lt;&gt;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nosso método recebe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List&lt;&gt;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Precisaremos fazer a devida alteração.</w:t>
      </w:r>
    </w:p>
    <w:p w14:paraId="6C3D03D8" w14:textId="77777777" w:rsidR="00E620E6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Feito isso, rodaremos a aplicação!</w:t>
      </w:r>
    </w:p>
    <w:p w14:paraId="77CB9AA6" w14:textId="77777777" w:rsidR="00E620E6" w:rsidRDefault="00E620E6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B9CA363" w14:textId="77777777" w:rsidR="00E620E6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Há um erro: </w:t>
      </w:r>
    </w:p>
    <w:p w14:paraId="26818B8A" w14:textId="6CE61472" w:rsidR="00EC019E" w:rsidRPr="00EC019E" w:rsidRDefault="00E620E6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1AB4F6D" wp14:editId="3AD55693">
            <wp:extent cx="5731510" cy="2808605"/>
            <wp:effectExtent l="0" t="0" r="254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19E"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System.NotSupportedException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"Coleção é somente leitura". Protegemos nossa coleção para que ela fosse somente leitura, e assim, o código externo fica impedido de modificar esta coleção.</w:t>
      </w:r>
    </w:p>
    <w:p w14:paraId="52D2F06B" w14:textId="25672BFB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É preciso encapsularmos esta funcionalidade de adicionar algum elemento na lista de aulas em algum método da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porque aí sim, ela terá o poder de controlar esta funcionalidade.</w:t>
      </w:r>
    </w:p>
    <w:p w14:paraId="020F0937" w14:textId="77777777" w:rsidR="00E620E6" w:rsidRPr="00EC019E" w:rsidRDefault="00E620E6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15E170F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facilitar, como temos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csharpColecoes.Aulas.Add()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poderemos trocar por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csharpColecoes.Adiciona()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No entanto, este novo método ainda não existe. Com "Ctrl + .", clicaremos no atalho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Generate method 'Curso.Adiciona'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1A75A4B" w14:textId="77777777" w:rsidR="00EC019E" w:rsidRP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 F12, entraremos no método para o implementarmos:</w:t>
      </w:r>
    </w:p>
    <w:p w14:paraId="5C3F996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internal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void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0EEE006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5B92D6C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B47265A" w14:textId="290E9DF6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3972728" w14:textId="73194B39" w:rsid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novamente a aplicação, teremos:</w:t>
      </w:r>
    </w:p>
    <w:p w14:paraId="2C67BDD9" w14:textId="1A612C5C" w:rsidR="00C61E48" w:rsidRPr="00EC019E" w:rsidRDefault="00C61E48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CEF7681" wp14:editId="4656BD3A">
            <wp:extent cx="5731510" cy="2475865"/>
            <wp:effectExtent l="0" t="0" r="2540" b="63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08EA" w14:textId="30CEB950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5DAF5514" w14:textId="7D8E2229" w:rsidR="00C61E48" w:rsidRDefault="00C61E48" w:rsidP="00C61E48">
      <w:pPr>
        <w:pStyle w:val="Ttulo1"/>
        <w:rPr>
          <w:b/>
          <w:bCs/>
          <w:noProof/>
        </w:rPr>
      </w:pPr>
      <w:bookmarkStart w:id="27" w:name="_Toc63285387"/>
      <w:r w:rsidRPr="00C61E48">
        <w:rPr>
          <w:b/>
          <w:bCs/>
          <w:noProof/>
        </w:rPr>
        <w:t>Lista somente-leitura</w:t>
      </w:r>
      <w:bookmarkEnd w:id="27"/>
    </w:p>
    <w:p w14:paraId="50C1817E" w14:textId="6DB9B0E4" w:rsidR="00C61E48" w:rsidRDefault="00C61E48" w:rsidP="00C61E48">
      <w:pPr>
        <w:rPr>
          <w:color w:val="3D464D"/>
          <w:sz w:val="27"/>
          <w:szCs w:val="27"/>
          <w:shd w:val="clear" w:color="auto" w:fill="FFFFFF"/>
        </w:rPr>
      </w:pPr>
      <w:r>
        <w:rPr>
          <w:color w:val="3D464D"/>
          <w:sz w:val="27"/>
          <w:szCs w:val="27"/>
          <w:shd w:val="clear" w:color="auto" w:fill="FFFFFF"/>
        </w:rPr>
        <w:t>Pronto para um momento de reflexão? Em que situação e como você usaria uma lista somente-leitura? Escolha a melhor alternativa!</w:t>
      </w:r>
    </w:p>
    <w:p w14:paraId="7FE2CBE9" w14:textId="77777777" w:rsidR="00C61E48" w:rsidRPr="00C61E48" w:rsidRDefault="00C61E48" w:rsidP="00C61E48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C61E4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Uma classe possui uma lista </w:t>
      </w:r>
      <w:r w:rsidRPr="00C61E4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List&lt;T&gt;</w:t>
      </w:r>
      <w:r w:rsidRPr="00C61E4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, que é um campo privado da classe, e essa lista precisa ser protegida contra gravação de fora da classe. Então uma propriedade pública pode expor para os clientes da classe uma nova instância de uma lista somente-leitura (</w:t>
      </w:r>
      <w:r w:rsidRPr="00C61E4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ReadOnlyCollection&lt;T&gt;</w:t>
      </w:r>
      <w:r w:rsidRPr="00C61E4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), usando como origem de dados a lista interna que precisa ser protegida.</w:t>
      </w:r>
    </w:p>
    <w:p w14:paraId="3AB59910" w14:textId="4D60A8C3" w:rsidR="00C61E48" w:rsidRPr="00C61E48" w:rsidRDefault="00C61E48" w:rsidP="00C61E48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C61E4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Mantendo uma lista interna privada como </w:t>
      </w:r>
      <w:r w:rsidRPr="00C61E4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List&lt;T&gt;</w:t>
      </w:r>
      <w:r w:rsidRPr="00C61E4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 xml:space="preserve"> permitirá que a classe tenha total controle sobre essa lista e evitará acesso externo. Para clientes dessa classe, uma cópia da lista interna </w:t>
      </w:r>
      <w:r w:rsidRPr="00C61E4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lastRenderedPageBreak/>
        <w:t>através de uma nova instância de </w:t>
      </w:r>
      <w:r w:rsidRPr="00C61E4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ReadOnlyCollection&lt;T&gt;</w:t>
      </w:r>
      <w:r w:rsidRPr="00C61E4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servirá para leitura dos dados mas deixará claro aos clientes que essa lista não pode ser modificada.</w:t>
      </w:r>
    </w:p>
    <w:p w14:paraId="07C413C4" w14:textId="77777777" w:rsidR="00C61E48" w:rsidRPr="00C61E48" w:rsidRDefault="00C61E48" w:rsidP="00C61E48">
      <w:pPr>
        <w:rPr>
          <w:lang w:val="pt-BR"/>
        </w:rPr>
      </w:pPr>
    </w:p>
    <w:p w14:paraId="1C2EF5AD" w14:textId="401CD1CC" w:rsidR="000046D7" w:rsidRDefault="000046D7" w:rsidP="000046D7">
      <w:pPr>
        <w:pStyle w:val="Ttulo1"/>
        <w:rPr>
          <w:b/>
          <w:bCs/>
          <w:noProof/>
        </w:rPr>
      </w:pPr>
      <w:bookmarkStart w:id="28" w:name="_Toc63285388"/>
      <w:r w:rsidRPr="000046D7">
        <w:rPr>
          <w:b/>
          <w:bCs/>
          <w:noProof/>
        </w:rPr>
        <w:t>Ordenando e Totalizando</w:t>
      </w:r>
      <w:bookmarkEnd w:id="28"/>
    </w:p>
    <w:p w14:paraId="42BE487E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último vídeo aprendemos a proteger a coleção de aulas do curso, modificando o retorno como sendo de </w:t>
      </w:r>
      <w:r w:rsidRPr="000046D7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coleção somente leitura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ou </w:t>
      </w:r>
      <w:r w:rsidRPr="000046D7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read only collection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O que faremos agora são algumas operações em cima desta lista de aulas.</w:t>
      </w:r>
    </w:p>
    <w:p w14:paraId="18EFE783" w14:textId="77777777" w:rsidR="000046D7" w:rsidRP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Inicialmente, adicionaremos duas aulas novas neste curso:</w:t>
      </w:r>
    </w:p>
    <w:p w14:paraId="469148F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args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4EA9AE75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5E96A035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csharpColecoes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"C# Collections"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"Marcelo Oliveira"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38D0C0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Listas"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6514907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0F7DA9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F8A6C4A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//adicionar 2 aulas</w:t>
      </w:r>
    </w:p>
    <w:p w14:paraId="1C690FA7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"Criando uma Aula"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58A391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com Coleções"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19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22BBC18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7FD148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//imprimir</w:t>
      </w:r>
    </w:p>
    <w:p w14:paraId="6309D59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B52D094" w14:textId="596AEF80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3187A63" w14:textId="69D95BD1" w:rsid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com "Ctrl + F5" e obteremos como resultado:</w:t>
      </w:r>
    </w:p>
    <w:p w14:paraId="52A4500B" w14:textId="2A1C13D0" w:rsidR="003D3C09" w:rsidRPr="000046D7" w:rsidRDefault="003D3C09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230E97C" wp14:editId="5EA028AF">
            <wp:extent cx="5731510" cy="2554605"/>
            <wp:effectExtent l="0" t="0" r="254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D96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1070B33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Criando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uma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4E98318D" w14:textId="7672DDCF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Cole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çõ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19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3FB1CFA1" w14:textId="77777777" w:rsidR="000046D7" w:rsidRP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Em seguida, colocaremos estas aulas em ordem alfabética:</w:t>
      </w:r>
    </w:p>
    <w:p w14:paraId="2377326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args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ED63865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6B3E4864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csharpColecoes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"C# Collections"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"Marcelo Oliveira"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F6C0C07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Listas"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7F16515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63C616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571C01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//adicionar 2 aulas</w:t>
      </w:r>
    </w:p>
    <w:p w14:paraId="17E37FD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"Criando uma Aula"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DAB044A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com Coleções"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19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74D0476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550F171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//imprimir</w:t>
      </w:r>
    </w:p>
    <w:p w14:paraId="3D4B7BF4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3DF1BE1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13D5137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//ordenar a lista de aulas</w:t>
      </w:r>
    </w:p>
    <w:p w14:paraId="586199F3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335BD991" w14:textId="2FB44603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5B664CB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rodarmos o código acima, ocorre um erro que indica que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IList&lt;Aula&gt;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contém a definição para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Sort()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pois quando vamos à definição de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csharpColecoes.Aulas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com a tecla F12, veremos que ela foi declarada como um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IList&lt;&gt;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interface que não dá suporte ao método de ordenação.</w:t>
      </w:r>
    </w:p>
    <w:p w14:paraId="2145A6C6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Em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tentaremos ordenar de outra maneira, copiando a lista para outra, por exemplo. Só que desta vez não usaremos uma lista somente leitura, e sim alguma que permita, além da ordenação, outros tipos de modificação.</w:t>
      </w:r>
    </w:p>
    <w:p w14:paraId="081BCA68" w14:textId="4F643831" w:rsid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Esta definição de aulas copiadas irá trazer uma lista vazia, e não é isto que queremos. Queremos instanciar uma lista com todas as aulas existentes no curso. Para criar uma lista previamente populada com estas aulas, passaremos a listagem no construtor. Feito isso, poderemos ordená-la propriamente:</w:t>
      </w:r>
    </w:p>
    <w:p w14:paraId="52CC9CBF" w14:textId="6EB396FB" w:rsidR="00801ECD" w:rsidRPr="000046D7" w:rsidRDefault="00801ECD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7AB413AA" wp14:editId="1D60AC60">
            <wp:extent cx="5731510" cy="2630170"/>
            <wp:effectExtent l="0" t="0" r="254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AE6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//ordenar a lista de aulas</w:t>
      </w:r>
    </w:p>
    <w:p w14:paraId="3F9F8F3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//csharpColecoes.Aulas.Sort();</w:t>
      </w:r>
    </w:p>
    <w:p w14:paraId="67461D1A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7D74C6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//copiar a lista para outra lista</w:t>
      </w:r>
    </w:p>
    <w:p w14:paraId="699B0314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aulasCopiadas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AD1F32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36AE82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//ordenar a cópia</w:t>
      </w:r>
    </w:p>
    <w:p w14:paraId="1759F6A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aulasCopiadas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7158BC4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43D19C2" w14:textId="31EEA5A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aulasCopiadas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08AD0AA" w14:textId="77777777" w:rsidR="00801ECD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Rodaremos com "Ctrl + F5" e veremos que tudo foi feito como gostaríamos. </w:t>
      </w:r>
    </w:p>
    <w:p w14:paraId="00FD959D" w14:textId="77777777" w:rsidR="00801ECD" w:rsidRDefault="00801ECD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7121971" w14:textId="2873E3F9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próxima tarefa será totalizar o tempo do curso. Em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Curso.cs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acrescentaremos o seguinte:</w:t>
      </w:r>
    </w:p>
    <w:p w14:paraId="3C66E88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Instrutor</w:t>
      </w:r>
    </w:p>
    <w:p w14:paraId="52F37323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6094D55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instrutor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8CA2DD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instrutor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0F4DA83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313BEDC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631E8971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TempoTotal</w:t>
      </w:r>
    </w:p>
    <w:p w14:paraId="258BA831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79C0281A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</w:p>
    <w:p w14:paraId="5BCF7883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14F183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total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12612C5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foreach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34EF7D3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62A499B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total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+=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Tempo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5FAA451E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222A73D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total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51AB57DF" w14:textId="77777777" w:rsidR="000046D7" w:rsidRPr="004D3402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3556F282" w14:textId="2B55B2DD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3A23FAA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 em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teremos:</w:t>
      </w:r>
    </w:p>
    <w:p w14:paraId="62713FD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//totalizar o tempo do curso</w:t>
      </w:r>
    </w:p>
    <w:p w14:paraId="2DA9ED59" w14:textId="11BB8ECC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TempoTotal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B03408D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Rodando a aplicação, o resultado da soma é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60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como total do curso. Poderemos consegui-lo de outra forma: há um conjunto de técnicas chamado </w:t>
      </w:r>
      <w:r w:rsidRPr="000046D7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LINQ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criado pela Microsoft como um conjunto de extensões que dá suporte a uma série de consultas que podem ser feitas em cima de coleções, possibilitando também o trabalho com banco de dados, XML, e outros.</w:t>
      </w:r>
    </w:p>
    <w:p w14:paraId="76D05D87" w14:textId="77777777" w:rsidR="000046D7" w:rsidRP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que fazemos com nosso acumulador para totalizar o tempo do curso, na verdade, é uma consulta, que pode ser feita de modo completamente diverso, mais simples e elegante.</w:t>
      </w:r>
    </w:p>
    <w:p w14:paraId="32A0EB12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método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Sum()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exige que passemos um seletor, uma expressão lambda e a propriedade da aula que nos interessa,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Tempo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Em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Curso.cs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então:</w:t>
      </w:r>
    </w:p>
    <w:p w14:paraId="6266E216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get</w:t>
      </w:r>
    </w:p>
    <w:p w14:paraId="1FFC49F3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CADAE9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//int total = 0;</w:t>
      </w:r>
    </w:p>
    <w:p w14:paraId="1E0FC35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//foreach (var aula in aulas)</w:t>
      </w:r>
    </w:p>
    <w:p w14:paraId="5DC62E22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//{</w:t>
      </w:r>
    </w:p>
    <w:p w14:paraId="16E4B16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  total += aula.Tempo;</w:t>
      </w:r>
    </w:p>
    <w:p w14:paraId="5E76C19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//}</w:t>
      </w:r>
    </w:p>
    <w:p w14:paraId="0CECA8E7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//return total;</w:t>
      </w:r>
    </w:p>
    <w:p w14:paraId="6E18557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694D017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//LINQ = Language Integrated Query</w:t>
      </w:r>
    </w:p>
    <w:p w14:paraId="05FFCC04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//Consulta Integrada à Linguagem</w:t>
      </w:r>
    </w:p>
    <w:p w14:paraId="414257C5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92E01C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return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Sum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505ECC7" w14:textId="2D1CECED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7AF2299" w14:textId="77777777" w:rsidR="0084318F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Voltaremos a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rodaremos novamente para confirmar o mesmo resultado que já tínhamos (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60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). Para finalizar, imprimiremos este curso, </w:t>
      </w:r>
    </w:p>
    <w:p w14:paraId="2F5979D1" w14:textId="68C40C01" w:rsidR="000046D7" w:rsidRPr="000046D7" w:rsidRDefault="0084318F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6A76666D" wp14:editId="5B445D81">
            <wp:extent cx="5731510" cy="1899285"/>
            <wp:effectExtent l="0" t="0" r="2540" b="571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  <w:r w:rsidR="000046D7"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acrescentando a variável </w:t>
      </w:r>
      <w:r w:rsidR="000046D7"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</w:t>
      </w:r>
      <w:r w:rsidR="000046D7"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16A31381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//totalizar o tempo do curso</w:t>
      </w:r>
    </w:p>
    <w:p w14:paraId="093007C5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TempoTotal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2A6C41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2BE8B8A" w14:textId="49B9FD2A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5BEF1A6" w14:textId="77777777" w:rsidR="0084318F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Rodando, teremos como resultado o namespace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A25OrdenandoESomando.Curso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porém queremos o nome, duração e demais especificidades do curso. </w:t>
      </w:r>
    </w:p>
    <w:p w14:paraId="02FC0268" w14:textId="54FB6219" w:rsidR="000046D7" w:rsidRPr="000046D7" w:rsidRDefault="0084318F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728A95B5" wp14:editId="499E3245">
            <wp:extent cx="5731510" cy="1826895"/>
            <wp:effectExtent l="0" t="0" r="2540" b="190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  <w:r w:rsidR="000046D7"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caso, teremos que implementar um método, o </w:t>
      </w:r>
      <w:r w:rsidR="000046D7"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ToString()</w:t>
      </w:r>
      <w:r w:rsidR="000046D7"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8F4F805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Quando imprimimos um objeto qualquer que ainda não implementou esta propriedade, chamamos o método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ToString()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do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do .NET, que imprimirá o namespace e o nome da classe.</w:t>
      </w:r>
    </w:p>
    <w:p w14:paraId="08DBA00E" w14:textId="09816F5D" w:rsid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Utilizaremos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override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operação de sobrescrita de um método cuja classe base já existe (no caso,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 Para as aulas, usaremos o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string.Join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juntará as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 da coleção, separando-as por vírgulas. Teremos:</w:t>
      </w:r>
    </w:p>
    <w:p w14:paraId="4599E6AD" w14:textId="77777777" w:rsidR="0084318F" w:rsidRPr="000046D7" w:rsidRDefault="0084318F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C97E11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override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ToString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</w:t>
      </w:r>
    </w:p>
    <w:p w14:paraId="19A355C6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A1E50BE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return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$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"Curso: {nome}, Tempo: {TempoTotal}, Aulas: {string.Join("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", aulas)}"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80C4B42" w14:textId="7F320F84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AB012B2" w14:textId="6EEAB4F5" w:rsid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Em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rodaremos novamente a aplicação. O resultado é:</w:t>
      </w:r>
    </w:p>
    <w:p w14:paraId="3D2D0015" w14:textId="77777777" w:rsidR="00292C48" w:rsidRPr="000046D7" w:rsidRDefault="00292C48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FCA09D6" w14:textId="3E8A444C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# Collections, Tempo: 60, Aulas: [título: Trabalhando com Listas, tempo: 21 minutos],[título: Criando uma Aula, tempo: 20 minutos],[título: Modelando com Coleções, tempo: 19 minutos]</w:t>
      </w:r>
    </w:p>
    <w:p w14:paraId="11512DF1" w14:textId="66F76526" w:rsidR="00292C48" w:rsidRDefault="00292C48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3BF05CB7" wp14:editId="7BFC2655">
            <wp:extent cx="5731510" cy="1008380"/>
            <wp:effectExtent l="0" t="0" r="2540" b="127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0B" w14:textId="605A0411" w:rsid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Conseguimos o que gostaríamos!</w:t>
      </w:r>
    </w:p>
    <w:p w14:paraId="7B97D299" w14:textId="3DBA2978" w:rsidR="006F240B" w:rsidRDefault="006F240B" w:rsidP="006F240B">
      <w:pPr>
        <w:pStyle w:val="Ttulo1"/>
        <w:rPr>
          <w:b/>
          <w:bCs/>
          <w:noProof/>
        </w:rPr>
      </w:pPr>
      <w:bookmarkStart w:id="29" w:name="_Toc63285389"/>
      <w:r w:rsidRPr="006F240B">
        <w:rPr>
          <w:b/>
          <w:bCs/>
          <w:noProof/>
        </w:rPr>
        <w:lastRenderedPageBreak/>
        <w:t>Totalizando valores</w:t>
      </w:r>
      <w:bookmarkEnd w:id="29"/>
    </w:p>
    <w:p w14:paraId="50D7632F" w14:textId="4AC6A36E" w:rsidR="006F240B" w:rsidRDefault="006F240B" w:rsidP="006F240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Lembra da classe </w:t>
      </w:r>
      <w:r w:rsidRPr="006F240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? Nós vamos usá-la de novo neste exercício:</w:t>
      </w:r>
    </w:p>
    <w:p w14:paraId="41788635" w14:textId="77777777" w:rsidR="006F240B" w:rsidRPr="006F240B" w:rsidRDefault="006F240B" w:rsidP="006F240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204D5C4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</w:p>
    <w:p w14:paraId="3E89BC49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5090E91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titulo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0780A68C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Titulo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titulo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titulo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D82027A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2FA5F650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0CE7156F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Tempo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82E09E9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393EE72B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titulo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3D3726F3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7DE1950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titulo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titulo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E7DCE27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tempo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B5AA1EE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F0319BB" w14:textId="6565D6E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4FECE90" w14:textId="77777777" w:rsidR="006F240B" w:rsidRPr="006F240B" w:rsidRDefault="006F240B" w:rsidP="006F240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que vamos fazer com a classe </w:t>
      </w:r>
      <w:r w:rsidRPr="006F240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?</w:t>
      </w:r>
    </w:p>
    <w:p w14:paraId="3E47238F" w14:textId="77777777" w:rsidR="006F240B" w:rsidRPr="006F240B" w:rsidRDefault="006F240B" w:rsidP="006F240B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Criamos uma lista de aulas, como declarada abaixo:</w:t>
      </w:r>
    </w:p>
    <w:p w14:paraId="4A2BF619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6F240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38CEC0F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6F240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18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048C029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6F240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200AE07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F2100D0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&gt;();</w:t>
      </w:r>
    </w:p>
    <w:p w14:paraId="0028DCDF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AADF80E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F120EE6" w14:textId="35A39C5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</w:p>
    <w:p w14:paraId="32D25F4D" w14:textId="77777777" w:rsidR="006F240B" w:rsidRPr="006F240B" w:rsidRDefault="006F240B" w:rsidP="006F240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6F240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Agora é com você</w:t>
      </w: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4B9EED54" w14:textId="60B19882" w:rsidR="006F240B" w:rsidRDefault="006F240B" w:rsidP="006F240B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Nós precisamos totalizar o tempo dessas aulas. Responda abaixo, escolhendo a melhor alternativa!</w:t>
      </w:r>
    </w:p>
    <w:p w14:paraId="2D92127F" w14:textId="77777777" w:rsidR="003F4AA8" w:rsidRPr="003F4AA8" w:rsidRDefault="003F4AA8" w:rsidP="003F4AA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3F4AA8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3F4AA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tempoTotal </w:t>
      </w:r>
      <w:r w:rsidRPr="003F4AA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3F4AA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3F4AA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3F4AA8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Sum</w:t>
      </w:r>
      <w:r w:rsidRPr="003F4AA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3F4AA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3F4AA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3F4AA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</w:t>
      </w:r>
      <w:r w:rsidRPr="003F4AA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3F4AA8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</w:t>
      </w:r>
      <w:r w:rsidRPr="003F4AA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7DC4ED4" w14:textId="768A623B" w:rsidR="003F4AA8" w:rsidRDefault="003F4AA8" w:rsidP="003F4AA8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3F4AA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O método </w:t>
      </w:r>
      <w:r w:rsidRPr="003F4AA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Sum()</w:t>
      </w:r>
      <w:r w:rsidRPr="003F4AA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toma como argumento um </w:t>
      </w:r>
      <w:r w:rsidRPr="003F4AA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selector</w:t>
      </w:r>
      <w:r w:rsidRPr="003F4AA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que pode ser uma expressão lambda recebendo como parâmetro um elemento da coleção e retornando o valor da propriedade </w:t>
      </w:r>
      <w:r w:rsidRPr="003F4AA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Tempo</w:t>
      </w:r>
      <w:r w:rsidRPr="003F4AA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que será totalizada.</w:t>
      </w:r>
    </w:p>
    <w:p w14:paraId="35E759BC" w14:textId="076A5525" w:rsidR="003F4AA8" w:rsidRDefault="003F4AA8" w:rsidP="003F4AA8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</w:p>
    <w:p w14:paraId="7F636A6D" w14:textId="52C842EC" w:rsidR="003F4AA8" w:rsidRDefault="003F4AA8" w:rsidP="003F4AA8">
      <w:pPr>
        <w:pStyle w:val="Ttulo1"/>
        <w:rPr>
          <w:b/>
          <w:bCs/>
          <w:noProof/>
        </w:rPr>
      </w:pPr>
      <w:bookmarkStart w:id="30" w:name="_Toc63285390"/>
      <w:r w:rsidRPr="003F4AA8">
        <w:rPr>
          <w:b/>
          <w:bCs/>
          <w:noProof/>
        </w:rPr>
        <w:t>Mão na Massa: Lista, a Coleção Flexível</w:t>
      </w:r>
      <w:bookmarkEnd w:id="30"/>
    </w:p>
    <w:p w14:paraId="67BC3BFD" w14:textId="3B563419" w:rsidR="003F4AA8" w:rsidRDefault="003F4AA8" w:rsidP="003F4AA8"/>
    <w:p w14:paraId="68706D01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botar a mão na massa mais uma vez, desta vez para trabalhar com o tipo de coleção mais poderosa e flexível .NET Framework: 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, também conhecida como </w:t>
      </w:r>
      <w:r>
        <w:rPr>
          <w:rStyle w:val="nfase"/>
          <w:color w:val="3D464D"/>
          <w:sz w:val="27"/>
          <w:szCs w:val="27"/>
        </w:rPr>
        <w:t>array dinâmico</w:t>
      </w:r>
      <w:r>
        <w:rPr>
          <w:color w:val="3D464D"/>
          <w:sz w:val="27"/>
          <w:szCs w:val="27"/>
        </w:rPr>
        <w:t>.</w:t>
      </w:r>
    </w:p>
    <w:p w14:paraId="3C12BEAB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1" w:name="_Toc63285391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Declarando uma lista</w:t>
      </w:r>
      <w:bookmarkEnd w:id="31"/>
    </w:p>
    <w:p w14:paraId="362970E7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Lembra daquelas 3 variáveis de strings da última aula? Vamos usá-las novamente:</w:t>
      </w:r>
    </w:p>
    <w:p w14:paraId="6EDD0C08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aulaIntro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"Introdução às Coleções"</w:t>
      </w:r>
      <w:r>
        <w:rPr>
          <w:rStyle w:val="pun"/>
          <w:color w:val="999999"/>
        </w:rPr>
        <w:t>;</w:t>
      </w:r>
    </w:p>
    <w:p w14:paraId="31237F00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aulaModelando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"Modelando a Classe Aula"</w:t>
      </w:r>
      <w:r>
        <w:rPr>
          <w:rStyle w:val="pun"/>
          <w:color w:val="999999"/>
        </w:rPr>
        <w:t>;</w:t>
      </w:r>
    </w:p>
    <w:p w14:paraId="39CBF2A6" w14:textId="0E363A14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aulaSets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"Trabalhando com Conjuntos"</w:t>
      </w:r>
      <w:r>
        <w:rPr>
          <w:rStyle w:val="pun"/>
          <w:color w:val="999999"/>
        </w:rPr>
        <w:t>;</w:t>
      </w:r>
    </w:p>
    <w:p w14:paraId="6028A75D" w14:textId="0314F708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0B6D08EF" wp14:editId="1DA94DA8">
            <wp:extent cx="2860040" cy="956945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98B8E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vamos declarar nossa lista.</w:t>
      </w:r>
    </w:p>
    <w:p w14:paraId="0D5B883A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2" w:name="_Toc63285392"/>
      <w:r>
        <w:rPr>
          <w:rFonts w:ascii="Open Sans" w:hAnsi="Open Sans" w:cs="Open Sans"/>
          <w:color w:val="3D464D"/>
          <w:spacing w:val="-8"/>
          <w:sz w:val="32"/>
          <w:szCs w:val="32"/>
        </w:rPr>
        <w:t>A sintaxe de uma lista de strings em C</w:t>
      </w:r>
      <w:bookmarkEnd w:id="32"/>
    </w:p>
    <w:p w14:paraId="0B85D10C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Diferente de um array, uma lista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) não possui uma sintaxe especial em C#. Na declaração, usamos a classe genérica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, onde o tipo T especifica a natureza dos seus elementos.</w:t>
      </w:r>
    </w:p>
    <w:p w14:paraId="27B160C6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3" w:name="_Toc63285393"/>
      <w:r>
        <w:rPr>
          <w:rFonts w:ascii="Open Sans" w:hAnsi="Open Sans" w:cs="Open Sans"/>
          <w:color w:val="3D464D"/>
          <w:spacing w:val="-8"/>
          <w:sz w:val="32"/>
          <w:szCs w:val="32"/>
        </w:rPr>
        <w:t>Declarando e inicializando uma lista</w:t>
      </w:r>
      <w:bookmarkEnd w:id="33"/>
    </w:p>
    <w:p w14:paraId="5ADA543C" w14:textId="39714105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70FC6DCC" wp14:editId="2E381B04">
            <wp:extent cx="2860040" cy="95694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E6681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Pode ser que você queira criar uma vazia. Mas também pode ser que você queira declarar E preencher de uma vez só. Nesse caso, usamos a sintaxe com as chaves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{...}</w:t>
      </w:r>
      <w:r>
        <w:rPr>
          <w:color w:val="3D464D"/>
          <w:sz w:val="27"/>
          <w:szCs w:val="27"/>
        </w:rPr>
        <w:t> incluindo uma lista de itens iniciais.</w:t>
      </w:r>
    </w:p>
    <w:p w14:paraId="630F1B22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ln"/>
          <w:color w:val="3D464D"/>
          <w:lang w:val="en-US"/>
        </w:rPr>
        <w:t xml:space="preserve"> aulas </w:t>
      </w:r>
      <w:r w:rsidRPr="003F4AA8">
        <w:rPr>
          <w:rStyle w:val="pun"/>
          <w:color w:val="999999"/>
          <w:lang w:val="en-US"/>
        </w:rPr>
        <w:t>=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new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</w:p>
    <w:p w14:paraId="5590D100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2FAECB30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aulaIntro</w:t>
      </w:r>
      <w:r>
        <w:rPr>
          <w:rStyle w:val="pun"/>
          <w:color w:val="999999"/>
        </w:rPr>
        <w:t>,</w:t>
      </w:r>
    </w:p>
    <w:p w14:paraId="5FB5B046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aulaModelando</w:t>
      </w:r>
      <w:r>
        <w:rPr>
          <w:rStyle w:val="pun"/>
          <w:color w:val="999999"/>
        </w:rPr>
        <w:t>,</w:t>
      </w:r>
    </w:p>
    <w:p w14:paraId="58386457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aulaSets</w:t>
      </w:r>
    </w:p>
    <w:p w14:paraId="066E4190" w14:textId="515ED35A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};</w:t>
      </w:r>
    </w:p>
    <w:p w14:paraId="4ED5F0A0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4" w:name="_Toc63285394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Inicializando uma lista vazia</w:t>
      </w:r>
      <w:bookmarkEnd w:id="34"/>
    </w:p>
    <w:p w14:paraId="007D16A0" w14:textId="2899B243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1F0D150F" wp14:editId="7C5A2065">
            <wp:extent cx="2860040" cy="238188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9AC33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Já uma lista vazia tem a sintaxe normal de uma declaração de objeto em C#:</w:t>
      </w:r>
    </w:p>
    <w:p w14:paraId="0EB00396" w14:textId="3DDF057A" w:rsidR="003F4AA8" w:rsidRP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ln"/>
          <w:color w:val="3D464D"/>
          <w:lang w:val="en-US"/>
        </w:rPr>
        <w:t xml:space="preserve"> aulas </w:t>
      </w:r>
      <w:r w:rsidRPr="003F4AA8">
        <w:rPr>
          <w:rStyle w:val="pun"/>
          <w:color w:val="999999"/>
          <w:lang w:val="en-US"/>
        </w:rPr>
        <w:t>=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new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un"/>
          <w:color w:val="999999"/>
          <w:lang w:val="en-US"/>
        </w:rPr>
        <w:t>();</w:t>
      </w:r>
    </w:p>
    <w:p w14:paraId="11865561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5" w:name="_Toc63285395"/>
      <w:r>
        <w:rPr>
          <w:rFonts w:ascii="Open Sans" w:hAnsi="Open Sans" w:cs="Open Sans"/>
          <w:color w:val="3D464D"/>
          <w:spacing w:val="-8"/>
          <w:sz w:val="32"/>
          <w:szCs w:val="32"/>
        </w:rPr>
        <w:t>A lista como um array dinâmico</w:t>
      </w:r>
      <w:bookmarkEnd w:id="35"/>
    </w:p>
    <w:p w14:paraId="69863371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rStyle w:val="nfase"/>
          <w:color w:val="3D464D"/>
          <w:sz w:val="27"/>
          <w:szCs w:val="27"/>
        </w:rPr>
        <w:t>Como assim, array dinâmico?</w:t>
      </w:r>
    </w:p>
    <w:p w14:paraId="5C7061A5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Simples: um array é uma coleção de tamanho fixo, com número estático de elementos, certo?</w:t>
      </w:r>
    </w:p>
    <w:p w14:paraId="5E5EF0D9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 a lista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) é parecida, só que quando você adiciona/remove elementos dela, o tamanho da lista aumenta ou diminui, respectivamente.</w:t>
      </w:r>
    </w:p>
    <w:p w14:paraId="7B4AA2F9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é por isso mesmo que podemos iniciar uma lista vazia, com tamanho zero, adicionando elementos posteriormente conforme desejado.</w:t>
      </w:r>
    </w:p>
    <w:p w14:paraId="795B2B1B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6" w:name="_Toc63285396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Adicionando elementos</w:t>
      </w:r>
      <w:bookmarkEnd w:id="36"/>
    </w:p>
    <w:p w14:paraId="3991A65E" w14:textId="55997B6E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53EDB44B" wp14:editId="3D6B39E9">
            <wp:extent cx="2860040" cy="1903095"/>
            <wp:effectExtent l="0" t="0" r="0" b="190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82BDB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jeito mais fácil de alimentar uma lista é adicionando elementos. E isso fazemos com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Add()</w:t>
      </w:r>
      <w:r>
        <w:rPr>
          <w:color w:val="3D464D"/>
          <w:sz w:val="27"/>
          <w:szCs w:val="27"/>
        </w:rPr>
        <w:t>, que significa "adicionar" em inglês.</w:t>
      </w:r>
    </w:p>
    <w:p w14:paraId="05A743E2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aulaIntro</w:t>
      </w:r>
      <w:r>
        <w:rPr>
          <w:rStyle w:val="pun"/>
          <w:color w:val="999999"/>
        </w:rPr>
        <w:t>);</w:t>
      </w:r>
    </w:p>
    <w:p w14:paraId="7CE3E7F9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aulaModelando</w:t>
      </w:r>
      <w:r>
        <w:rPr>
          <w:rStyle w:val="pun"/>
          <w:color w:val="999999"/>
        </w:rPr>
        <w:t>);</w:t>
      </w:r>
    </w:p>
    <w:p w14:paraId="4E474879" w14:textId="2FE1F4BC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aulaSets</w:t>
      </w:r>
      <w:r>
        <w:rPr>
          <w:rStyle w:val="pun"/>
          <w:color w:val="999999"/>
        </w:rPr>
        <w:t>);</w:t>
      </w:r>
    </w:p>
    <w:p w14:paraId="1FB41E1B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 esse método, um elemento é sempre adicionado ao final da lista.</w:t>
      </w:r>
    </w:p>
    <w:p w14:paraId="5BF3A49C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Ou seja, a lista funciona </w:t>
      </w:r>
      <w:r>
        <w:rPr>
          <w:rStyle w:val="Forte"/>
          <w:color w:val="3D464D"/>
          <w:sz w:val="27"/>
          <w:szCs w:val="27"/>
        </w:rPr>
        <w:t>como uma sequência</w:t>
      </w:r>
      <w:r>
        <w:rPr>
          <w:color w:val="3D464D"/>
          <w:sz w:val="27"/>
          <w:szCs w:val="27"/>
        </w:rPr>
        <w:t>.</w:t>
      </w:r>
    </w:p>
    <w:p w14:paraId="2CFED45B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7" w:name="_Toc63285397"/>
      <w:r>
        <w:rPr>
          <w:rFonts w:ascii="Open Sans" w:hAnsi="Open Sans" w:cs="Open Sans"/>
          <w:color w:val="3D464D"/>
          <w:spacing w:val="-8"/>
          <w:sz w:val="32"/>
          <w:szCs w:val="32"/>
        </w:rPr>
        <w:t>Imprimindo listas</w:t>
      </w:r>
      <w:bookmarkEnd w:id="37"/>
    </w:p>
    <w:p w14:paraId="47257F2D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Lembra de quando tentamos imprimir um array no console?</w:t>
      </w:r>
    </w:p>
    <w:p w14:paraId="048CAC34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Que tal fazer o mesmo com uma lista?</w:t>
      </w:r>
    </w:p>
    <w:p w14:paraId="23B70BFA" w14:textId="0A769ADB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40533B6E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antes, esse código não imprime os elementos da lista individualmente. Em vez disso, ele só imprime o namespace seguido do nome da classe:</w:t>
      </w:r>
    </w:p>
    <w:p w14:paraId="541BBAFC" w14:textId="031F6CC6" w:rsidR="003F4AA8" w:rsidRP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r w:rsidRPr="003F4AA8">
        <w:rPr>
          <w:rStyle w:val="typ"/>
          <w:color w:val="A67F59"/>
          <w:lang w:val="en-US"/>
        </w:rPr>
        <w:t>System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Collections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Generic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`1[System.String]</w:t>
      </w:r>
    </w:p>
    <w:p w14:paraId="46E12F16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Então, novamente, precisamos imprimir os elementos da lista um a um. Vamos criar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Imprimir()</w:t>
      </w:r>
      <w:r>
        <w:rPr>
          <w:color w:val="3D464D"/>
          <w:sz w:val="27"/>
          <w:szCs w:val="27"/>
        </w:rPr>
        <w:t> para isso:</w:t>
      </w:r>
    </w:p>
    <w:p w14:paraId="47D83B27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private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static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typ"/>
          <w:color w:val="A67F59"/>
        </w:rPr>
        <w:t>List</w:t>
      </w:r>
      <w:r>
        <w:rPr>
          <w:rStyle w:val="str"/>
          <w:color w:val="669900"/>
        </w:rPr>
        <w:t>&lt;string&gt;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)</w:t>
      </w:r>
    </w:p>
    <w:p w14:paraId="4D62310B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un"/>
          <w:color w:val="999999"/>
          <w:lang w:val="en-US"/>
        </w:rPr>
        <w:t>{</w:t>
      </w:r>
    </w:p>
    <w:p w14:paraId="4B003FB9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ln"/>
          <w:color w:val="3D464D"/>
          <w:lang w:val="en-US"/>
        </w:rPr>
        <w:t xml:space="preserve">    </w:t>
      </w:r>
      <w:r w:rsidRPr="003F4AA8">
        <w:rPr>
          <w:rStyle w:val="kwd"/>
          <w:color w:val="0077AA"/>
          <w:lang w:val="en-US"/>
        </w:rPr>
        <w:t>foreach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kwd"/>
          <w:color w:val="0077AA"/>
          <w:lang w:val="en-US"/>
        </w:rPr>
        <w:t>var</w:t>
      </w:r>
      <w:r w:rsidRPr="003F4AA8">
        <w:rPr>
          <w:rStyle w:val="pln"/>
          <w:color w:val="3D464D"/>
          <w:lang w:val="en-US"/>
        </w:rPr>
        <w:t xml:space="preserve"> aula </w:t>
      </w:r>
      <w:r w:rsidRPr="003F4AA8">
        <w:rPr>
          <w:rStyle w:val="kwd"/>
          <w:color w:val="0077AA"/>
          <w:lang w:val="en-US"/>
        </w:rPr>
        <w:t>in</w:t>
      </w:r>
      <w:r w:rsidRPr="003F4AA8">
        <w:rPr>
          <w:rStyle w:val="pln"/>
          <w:color w:val="3D464D"/>
          <w:lang w:val="en-US"/>
        </w:rPr>
        <w:t xml:space="preserve"> aulas</w:t>
      </w:r>
      <w:r w:rsidRPr="003F4AA8">
        <w:rPr>
          <w:rStyle w:val="pun"/>
          <w:color w:val="999999"/>
          <w:lang w:val="en-US"/>
        </w:rPr>
        <w:t>)</w:t>
      </w:r>
    </w:p>
    <w:p w14:paraId="6399760B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 w:rsidRPr="003F4AA8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{</w:t>
      </w:r>
    </w:p>
    <w:p w14:paraId="11527C09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</w:t>
      </w:r>
      <w:r>
        <w:rPr>
          <w:rStyle w:val="pun"/>
          <w:color w:val="999999"/>
        </w:rPr>
        <w:t>);</w:t>
      </w:r>
    </w:p>
    <w:p w14:paraId="246D184C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0849E9D7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</w:p>
    <w:p w14:paraId="169C827F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lastRenderedPageBreak/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();</w:t>
      </w:r>
    </w:p>
    <w:p w14:paraId="0D470E1E" w14:textId="679C97A8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79F54F6A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código acima utiliza um laço com a instrução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</w:t>
      </w:r>
      <w:r>
        <w:rPr>
          <w:color w:val="3D464D"/>
          <w:sz w:val="27"/>
          <w:szCs w:val="27"/>
        </w:rPr>
        <w:t>. Assim como com arrays, podemos também usar um laço com instrução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</w:t>
      </w:r>
      <w:r>
        <w:rPr>
          <w:color w:val="3D464D"/>
          <w:sz w:val="27"/>
          <w:szCs w:val="27"/>
        </w:rPr>
        <w:t>:</w:t>
      </w:r>
    </w:p>
    <w:p w14:paraId="52F49064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kwd"/>
          <w:color w:val="0077AA"/>
          <w:lang w:val="en-US"/>
        </w:rPr>
        <w:t>private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static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void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typ"/>
          <w:color w:val="A67F59"/>
          <w:lang w:val="en-US"/>
        </w:rPr>
        <w:t>Imprimir</w:t>
      </w:r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ln"/>
          <w:color w:val="3D464D"/>
          <w:lang w:val="en-US"/>
        </w:rPr>
        <w:t xml:space="preserve"> aulas</w:t>
      </w:r>
      <w:r w:rsidRPr="003F4AA8">
        <w:rPr>
          <w:rStyle w:val="pun"/>
          <w:color w:val="999999"/>
          <w:lang w:val="en-US"/>
        </w:rPr>
        <w:t>)</w:t>
      </w:r>
    </w:p>
    <w:p w14:paraId="0B5421FA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un"/>
          <w:color w:val="999999"/>
          <w:lang w:val="en-US"/>
        </w:rPr>
        <w:t>{</w:t>
      </w:r>
    </w:p>
    <w:p w14:paraId="35A81889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ln"/>
          <w:color w:val="3D464D"/>
          <w:lang w:val="en-US"/>
        </w:rPr>
        <w:t xml:space="preserve">    </w:t>
      </w:r>
      <w:r w:rsidRPr="003F4AA8">
        <w:rPr>
          <w:rStyle w:val="kwd"/>
          <w:color w:val="0077AA"/>
          <w:lang w:val="en-US"/>
        </w:rPr>
        <w:t>for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kwd"/>
          <w:color w:val="0077AA"/>
          <w:lang w:val="en-US"/>
        </w:rPr>
        <w:t>int</w:t>
      </w:r>
      <w:r w:rsidRPr="003F4AA8">
        <w:rPr>
          <w:rStyle w:val="pln"/>
          <w:color w:val="3D464D"/>
          <w:lang w:val="en-US"/>
        </w:rPr>
        <w:t xml:space="preserve"> i </w:t>
      </w:r>
      <w:r w:rsidRPr="003F4AA8">
        <w:rPr>
          <w:rStyle w:val="pun"/>
          <w:color w:val="999999"/>
          <w:lang w:val="en-US"/>
        </w:rPr>
        <w:t>=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lit"/>
          <w:color w:val="990055"/>
          <w:lang w:val="en-US"/>
        </w:rPr>
        <w:t>0</w:t>
      </w:r>
      <w:r w:rsidRPr="003F4AA8">
        <w:rPr>
          <w:rStyle w:val="pun"/>
          <w:color w:val="999999"/>
          <w:lang w:val="en-US"/>
        </w:rPr>
        <w:t>;</w:t>
      </w:r>
      <w:r w:rsidRPr="003F4AA8">
        <w:rPr>
          <w:rStyle w:val="pln"/>
          <w:color w:val="3D464D"/>
          <w:lang w:val="en-US"/>
        </w:rPr>
        <w:t xml:space="preserve"> i </w:t>
      </w:r>
      <w:r w:rsidRPr="003F4AA8">
        <w:rPr>
          <w:rStyle w:val="pun"/>
          <w:color w:val="999999"/>
          <w:lang w:val="en-US"/>
        </w:rPr>
        <w:t>&lt;</w:t>
      </w:r>
      <w:r w:rsidRPr="003F4AA8">
        <w:rPr>
          <w:rStyle w:val="pln"/>
          <w:color w:val="3D464D"/>
          <w:lang w:val="en-US"/>
        </w:rPr>
        <w:t xml:space="preserve"> aulas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Count</w:t>
      </w:r>
      <w:r w:rsidRPr="003F4AA8">
        <w:rPr>
          <w:rStyle w:val="pun"/>
          <w:color w:val="999999"/>
          <w:lang w:val="en-US"/>
        </w:rPr>
        <w:t>;</w:t>
      </w:r>
      <w:r w:rsidRPr="003F4AA8">
        <w:rPr>
          <w:rStyle w:val="pln"/>
          <w:color w:val="3D464D"/>
          <w:lang w:val="en-US"/>
        </w:rPr>
        <w:t xml:space="preserve"> i</w:t>
      </w:r>
      <w:r w:rsidRPr="003F4AA8">
        <w:rPr>
          <w:rStyle w:val="pun"/>
          <w:color w:val="999999"/>
          <w:lang w:val="en-US"/>
        </w:rPr>
        <w:t>++)</w:t>
      </w:r>
    </w:p>
    <w:p w14:paraId="0CC219C3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 w:rsidRPr="003F4AA8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{</w:t>
      </w:r>
    </w:p>
    <w:p w14:paraId="0D630717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2B13A824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2C263C0E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();</w:t>
      </w:r>
    </w:p>
    <w:p w14:paraId="51DAA9CB" w14:textId="7D72FCEB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4CB0C03D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uma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 ainda possui mais uma maneira de varrer a coleção: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ForEach()</w:t>
      </w:r>
      <w:r>
        <w:rPr>
          <w:color w:val="3D464D"/>
          <w:sz w:val="27"/>
          <w:szCs w:val="27"/>
        </w:rPr>
        <w:t>:</w:t>
      </w:r>
    </w:p>
    <w:p w14:paraId="33CBC8CA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kwd"/>
          <w:color w:val="0077AA"/>
          <w:lang w:val="en-US"/>
        </w:rPr>
        <w:t>private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static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void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typ"/>
          <w:color w:val="A67F59"/>
          <w:lang w:val="en-US"/>
        </w:rPr>
        <w:t>Imprimir</w:t>
      </w:r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ln"/>
          <w:color w:val="3D464D"/>
          <w:lang w:val="en-US"/>
        </w:rPr>
        <w:t xml:space="preserve"> aulas</w:t>
      </w:r>
      <w:r w:rsidRPr="003F4AA8">
        <w:rPr>
          <w:rStyle w:val="pun"/>
          <w:color w:val="999999"/>
          <w:lang w:val="en-US"/>
        </w:rPr>
        <w:t>)</w:t>
      </w:r>
    </w:p>
    <w:p w14:paraId="2BE2C50D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un"/>
          <w:color w:val="999999"/>
          <w:lang w:val="en-US"/>
        </w:rPr>
        <w:t>{</w:t>
      </w:r>
    </w:p>
    <w:p w14:paraId="35AE4B21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ln"/>
          <w:color w:val="3D464D"/>
          <w:lang w:val="en-US"/>
        </w:rPr>
        <w:t xml:space="preserve">    aulas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ForEach</w:t>
      </w:r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pln"/>
          <w:color w:val="3D464D"/>
          <w:lang w:val="en-US"/>
        </w:rPr>
        <w:t xml:space="preserve">aula </w:t>
      </w:r>
      <w:r w:rsidRPr="003F4AA8">
        <w:rPr>
          <w:rStyle w:val="pun"/>
          <w:color w:val="999999"/>
          <w:lang w:val="en-US"/>
        </w:rPr>
        <w:t>=&gt;</w:t>
      </w:r>
      <w:r w:rsidRPr="003F4AA8">
        <w:rPr>
          <w:rStyle w:val="pln"/>
          <w:color w:val="3D464D"/>
          <w:lang w:val="en-US"/>
        </w:rPr>
        <w:t xml:space="preserve"> </w:t>
      </w:r>
    </w:p>
    <w:p w14:paraId="7A850ECC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ln"/>
          <w:color w:val="3D464D"/>
          <w:lang w:val="en-US"/>
        </w:rPr>
        <w:t xml:space="preserve">    </w:t>
      </w:r>
      <w:r w:rsidRPr="003F4AA8">
        <w:rPr>
          <w:rStyle w:val="pun"/>
          <w:color w:val="999999"/>
          <w:lang w:val="en-US"/>
        </w:rPr>
        <w:t>{</w:t>
      </w:r>
    </w:p>
    <w:p w14:paraId="5D9591D5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ln"/>
          <w:color w:val="3D464D"/>
          <w:lang w:val="en-US"/>
        </w:rPr>
        <w:t xml:space="preserve">        </w:t>
      </w:r>
      <w:r w:rsidRPr="003F4AA8">
        <w:rPr>
          <w:rStyle w:val="typ"/>
          <w:color w:val="A67F59"/>
          <w:lang w:val="en-US"/>
        </w:rPr>
        <w:t>Console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WriteLine</w:t>
      </w:r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pln"/>
          <w:color w:val="3D464D"/>
          <w:lang w:val="en-US"/>
        </w:rPr>
        <w:t>aula</w:t>
      </w:r>
      <w:r w:rsidRPr="003F4AA8">
        <w:rPr>
          <w:rStyle w:val="pun"/>
          <w:color w:val="999999"/>
          <w:lang w:val="en-US"/>
        </w:rPr>
        <w:t>);</w:t>
      </w:r>
    </w:p>
    <w:p w14:paraId="4E087D9B" w14:textId="77777777" w:rsidR="003F4AA8" w:rsidRPr="004D3402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ln"/>
          <w:color w:val="3D464D"/>
          <w:lang w:val="en-US"/>
        </w:rPr>
        <w:t xml:space="preserve">    </w:t>
      </w:r>
      <w:r w:rsidRPr="004D3402">
        <w:rPr>
          <w:rStyle w:val="pun"/>
          <w:color w:val="999999"/>
          <w:lang w:val="en-US"/>
        </w:rPr>
        <w:t>});</w:t>
      </w:r>
    </w:p>
    <w:p w14:paraId="36C78C5C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 w:rsidRPr="004D3402">
        <w:rPr>
          <w:rStyle w:val="pln"/>
          <w:color w:val="3D464D"/>
          <w:lang w:val="en-US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();</w:t>
      </w:r>
    </w:p>
    <w:p w14:paraId="2060723A" w14:textId="3F5DC200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2F0AD584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que esse método faz?</w:t>
      </w:r>
    </w:p>
    <w:p w14:paraId="4DADF681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Ele recebe uma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Action</w:t>
      </w:r>
      <w:r>
        <w:rPr>
          <w:color w:val="3D464D"/>
          <w:sz w:val="27"/>
          <w:szCs w:val="27"/>
        </w:rPr>
        <w:t>, que é um </w:t>
      </w:r>
      <w:r>
        <w:rPr>
          <w:rStyle w:val="Forte"/>
          <w:color w:val="3D464D"/>
          <w:sz w:val="27"/>
          <w:szCs w:val="27"/>
        </w:rPr>
        <w:t>delegate</w:t>
      </w:r>
      <w:r>
        <w:rPr>
          <w:color w:val="3D464D"/>
          <w:sz w:val="27"/>
          <w:szCs w:val="27"/>
        </w:rPr>
        <w:t>, ou </w:t>
      </w:r>
      <w:r>
        <w:rPr>
          <w:rStyle w:val="nfase"/>
          <w:color w:val="3D464D"/>
          <w:sz w:val="27"/>
          <w:szCs w:val="27"/>
        </w:rPr>
        <w:t>delegado</w:t>
      </w:r>
      <w:r>
        <w:rPr>
          <w:color w:val="3D464D"/>
          <w:sz w:val="27"/>
          <w:szCs w:val="27"/>
        </w:rPr>
        <w:t>, que encapsula um método que não retorna valor (método </w:t>
      </w:r>
      <w:r>
        <w:rPr>
          <w:rStyle w:val="nfase"/>
          <w:color w:val="3D464D"/>
          <w:sz w:val="27"/>
          <w:szCs w:val="27"/>
        </w:rPr>
        <w:t>void</w:t>
      </w:r>
      <w:r>
        <w:rPr>
          <w:color w:val="3D464D"/>
          <w:sz w:val="27"/>
          <w:szCs w:val="27"/>
        </w:rPr>
        <w:t>).</w:t>
      </w:r>
    </w:p>
    <w:p w14:paraId="25D68CA1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que, acima, 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Action</w:t>
      </w:r>
      <w:r>
        <w:rPr>
          <w:color w:val="3D464D"/>
          <w:sz w:val="27"/>
          <w:szCs w:val="27"/>
        </w:rPr>
        <w:t> é declarada como </w:t>
      </w:r>
      <w:r>
        <w:rPr>
          <w:rStyle w:val="Forte"/>
          <w:color w:val="3D464D"/>
          <w:sz w:val="27"/>
          <w:szCs w:val="27"/>
        </w:rPr>
        <w:t>expressão lambda</w:t>
      </w:r>
      <w:r>
        <w:rPr>
          <w:color w:val="3D464D"/>
          <w:sz w:val="27"/>
          <w:szCs w:val="27"/>
        </w:rPr>
        <w:t>:</w:t>
      </w:r>
    </w:p>
    <w:p w14:paraId="32DDC731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aula </w:t>
      </w:r>
      <w:r>
        <w:rPr>
          <w:rStyle w:val="pun"/>
          <w:color w:val="999999"/>
        </w:rPr>
        <w:t>=&gt;</w:t>
      </w:r>
      <w:r>
        <w:rPr>
          <w:rStyle w:val="pln"/>
          <w:color w:val="3D464D"/>
        </w:rPr>
        <w:t xml:space="preserve"> </w:t>
      </w:r>
    </w:p>
    <w:p w14:paraId="012F8051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165A4AEA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</w:t>
      </w:r>
      <w:r>
        <w:rPr>
          <w:rStyle w:val="pun"/>
          <w:color w:val="999999"/>
        </w:rPr>
        <w:t>);</w:t>
      </w:r>
    </w:p>
    <w:p w14:paraId="20F8C249" w14:textId="0AE852F2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0242303F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Uma </w:t>
      </w:r>
      <w:r>
        <w:rPr>
          <w:rStyle w:val="Forte"/>
          <w:color w:val="3D464D"/>
          <w:sz w:val="27"/>
          <w:szCs w:val="27"/>
        </w:rPr>
        <w:t>expressão lambda</w:t>
      </w:r>
      <w:r>
        <w:rPr>
          <w:color w:val="3D464D"/>
          <w:sz w:val="27"/>
          <w:szCs w:val="27"/>
        </w:rPr>
        <w:t> é uma função anônima (isto é, um método sem nome) que permite criar uma expressão </w:t>
      </w:r>
      <w:r>
        <w:rPr>
          <w:rStyle w:val="nfase"/>
          <w:color w:val="3D464D"/>
          <w:sz w:val="27"/>
          <w:szCs w:val="27"/>
        </w:rPr>
        <w:t>inline</w:t>
      </w:r>
      <w:r>
        <w:rPr>
          <w:color w:val="3D464D"/>
          <w:sz w:val="27"/>
          <w:szCs w:val="27"/>
        </w:rPr>
        <w:t>, ou </w:t>
      </w:r>
      <w:r>
        <w:rPr>
          <w:rStyle w:val="nfase"/>
          <w:color w:val="3D464D"/>
          <w:sz w:val="27"/>
          <w:szCs w:val="27"/>
        </w:rPr>
        <w:t>em linha</w:t>
      </w:r>
      <w:r>
        <w:rPr>
          <w:color w:val="3D464D"/>
          <w:sz w:val="27"/>
          <w:szCs w:val="27"/>
        </w:rPr>
        <w:t>, sem a necessidade de referenciar um método externo.</w:t>
      </w:r>
    </w:p>
    <w:p w14:paraId="404181D1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Uma </w:t>
      </w:r>
      <w:r>
        <w:rPr>
          <w:rStyle w:val="Forte"/>
          <w:color w:val="3D464D"/>
          <w:sz w:val="27"/>
          <w:szCs w:val="27"/>
        </w:rPr>
        <w:t>expressão lambda</w:t>
      </w:r>
      <w:r>
        <w:rPr>
          <w:color w:val="3D464D"/>
          <w:sz w:val="27"/>
          <w:szCs w:val="27"/>
        </w:rPr>
        <w:t> contém três partes:</w:t>
      </w:r>
    </w:p>
    <w:p w14:paraId="2C1E1578" w14:textId="77777777" w:rsidR="003F4AA8" w:rsidRDefault="003F4AA8" w:rsidP="003F4AA8">
      <w:pPr>
        <w:numPr>
          <w:ilvl w:val="0"/>
          <w:numId w:val="24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parâmetro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</w:t>
      </w:r>
      <w:r>
        <w:rPr>
          <w:color w:val="3D464D"/>
          <w:sz w:val="27"/>
          <w:szCs w:val="27"/>
        </w:rPr>
        <w:t>)</w:t>
      </w:r>
    </w:p>
    <w:p w14:paraId="192A69EC" w14:textId="77777777" w:rsidR="003F4AA8" w:rsidRDefault="003F4AA8" w:rsidP="003F4AA8">
      <w:pPr>
        <w:numPr>
          <w:ilvl w:val="0"/>
          <w:numId w:val="24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operador lambda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=&gt;</w:t>
      </w:r>
      <w:r>
        <w:rPr>
          <w:color w:val="3D464D"/>
          <w:sz w:val="27"/>
          <w:szCs w:val="27"/>
        </w:rPr>
        <w:t>)</w:t>
      </w:r>
    </w:p>
    <w:p w14:paraId="0B2E4799" w14:textId="77777777" w:rsidR="003F4AA8" w:rsidRDefault="003F4AA8" w:rsidP="003F4AA8">
      <w:pPr>
        <w:numPr>
          <w:ilvl w:val="0"/>
          <w:numId w:val="24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corpo do método anônimo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{ Console.WriteLine(aula); }</w:t>
      </w:r>
      <w:r>
        <w:rPr>
          <w:color w:val="3D464D"/>
          <w:sz w:val="27"/>
          <w:szCs w:val="27"/>
        </w:rPr>
        <w:t>)</w:t>
      </w:r>
    </w:p>
    <w:p w14:paraId="097D694A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8" w:name="_Toc63285398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Índices</w:t>
      </w:r>
      <w:bookmarkEnd w:id="38"/>
    </w:p>
    <w:p w14:paraId="2B3CF1E8" w14:textId="375BF94C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612A84E6" wp14:editId="69FD5969">
            <wp:extent cx="2860040" cy="1903095"/>
            <wp:effectExtent l="0" t="0" r="0" b="190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929B2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Uma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 também possui indexador, e é por isso que podemos usar a sintaxe que vimos em arrays:</w:t>
      </w:r>
    </w:p>
    <w:p w14:paraId="4C617864" w14:textId="0DC2B255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primeira aula é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]);</w:t>
      </w:r>
    </w:p>
    <w:p w14:paraId="52546F4A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 a mesma sintaxe de índice pode ser usada tanto para ler quanto para modificar items:</w:t>
      </w:r>
    </w:p>
    <w:p w14:paraId="0C3E575B" w14:textId="01402500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"Trabalhando com Listas"</w:t>
      </w:r>
      <w:r>
        <w:rPr>
          <w:rStyle w:val="pun"/>
          <w:color w:val="999999"/>
        </w:rPr>
        <w:t>;</w:t>
      </w:r>
    </w:p>
    <w:p w14:paraId="4EA9FFFF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9" w:name="_Toc63285399"/>
      <w:r>
        <w:rPr>
          <w:rFonts w:ascii="Open Sans" w:hAnsi="Open Sans" w:cs="Open Sans"/>
          <w:color w:val="3D464D"/>
          <w:spacing w:val="-8"/>
          <w:sz w:val="32"/>
          <w:szCs w:val="32"/>
        </w:rPr>
        <w:t>Acessando elementos de uma lista</w:t>
      </w:r>
      <w:bookmarkEnd w:id="39"/>
    </w:p>
    <w:p w14:paraId="6ACEAD7B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pegar o primeiro elemento da lista (posição 1, índice 0), basta acessar o índice adequado:</w:t>
      </w:r>
    </w:p>
    <w:p w14:paraId="15E22B57" w14:textId="14D8145E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primeira aula é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]);</w:t>
      </w:r>
    </w:p>
    <w:p w14:paraId="20A57290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também há um outro jeito de fazer isso, utilizando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First()</w:t>
      </w:r>
      <w:r>
        <w:rPr>
          <w:color w:val="3D464D"/>
          <w:sz w:val="27"/>
          <w:szCs w:val="27"/>
        </w:rPr>
        <w:t>:</w:t>
      </w:r>
    </w:p>
    <w:p w14:paraId="0628BC82" w14:textId="409229CC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primeira aula é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First</w:t>
      </w:r>
      <w:r>
        <w:rPr>
          <w:rStyle w:val="pun"/>
          <w:color w:val="999999"/>
        </w:rPr>
        <w:t>());</w:t>
      </w:r>
    </w:p>
    <w:p w14:paraId="63D4718F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First()</w:t>
      </w:r>
      <w:r>
        <w:rPr>
          <w:color w:val="3D464D"/>
          <w:sz w:val="27"/>
          <w:szCs w:val="27"/>
        </w:rPr>
        <w:t> não faz parte da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: ele é fornecido pela extensão LINQ (Language INtegrated Queries, ou Consultas Integradas à Linguagem), que existe num namespace separado,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namespace System.Linq</w:t>
      </w:r>
      <w:r>
        <w:rPr>
          <w:color w:val="3D464D"/>
          <w:sz w:val="27"/>
          <w:szCs w:val="27"/>
        </w:rPr>
        <w:t>.</w:t>
      </w:r>
    </w:p>
    <w:p w14:paraId="68156CD7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não há muita diferença entre usar índice ou usar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First</w:t>
      </w:r>
      <w:r>
        <w:rPr>
          <w:color w:val="3D464D"/>
          <w:sz w:val="27"/>
          <w:szCs w:val="27"/>
        </w:rPr>
        <w:t> para acessar o primeiro item, não é verdade? Mas o mesmo não podemos dizer quando queremos pegar o último elemento:</w:t>
      </w:r>
    </w:p>
    <w:p w14:paraId="18FD518B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Na sintaxe de índice temos:</w:t>
      </w:r>
    </w:p>
    <w:p w14:paraId="492E0861" w14:textId="425A5FAC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última aula é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Count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]);</w:t>
      </w:r>
    </w:p>
    <w:p w14:paraId="060444A3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Já usando LINQ,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Last()</w:t>
      </w:r>
      <w:r>
        <w:rPr>
          <w:color w:val="3D464D"/>
          <w:sz w:val="27"/>
          <w:szCs w:val="27"/>
        </w:rPr>
        <w:t> se torna bem mais legível!</w:t>
      </w:r>
    </w:p>
    <w:p w14:paraId="6CC9DB0F" w14:textId="20152280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última aula é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Last</w:t>
      </w:r>
      <w:r>
        <w:rPr>
          <w:rStyle w:val="pun"/>
          <w:color w:val="999999"/>
        </w:rPr>
        <w:t>());</w:t>
      </w:r>
    </w:p>
    <w:p w14:paraId="16E5B0FC" w14:textId="77777777" w:rsidR="003F4AA8" w:rsidRDefault="003F4AA8" w:rsidP="003F4AA8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Gostou do LINQ? Aprenda o que há por trás dessa tecnologia de consultas de coleções, fazendo nossos cursos </w:t>
      </w:r>
      <w:hyperlink r:id="rId80" w:history="1">
        <w:r>
          <w:rPr>
            <w:rStyle w:val="Hyperlink"/>
            <w:sz w:val="27"/>
            <w:szCs w:val="27"/>
          </w:rPr>
          <w:t>LinQ parte 1</w:t>
        </w:r>
      </w:hyperlink>
      <w:r>
        <w:rPr>
          <w:color w:val="3D464D"/>
          <w:sz w:val="27"/>
          <w:szCs w:val="27"/>
        </w:rPr>
        <w:t> e </w:t>
      </w:r>
      <w:hyperlink r:id="rId81" w:history="1">
        <w:r>
          <w:rPr>
            <w:rStyle w:val="Hyperlink"/>
            <w:sz w:val="27"/>
            <w:szCs w:val="27"/>
          </w:rPr>
          <w:t>LinQ parte 2</w:t>
        </w:r>
      </w:hyperlink>
      <w:r>
        <w:rPr>
          <w:color w:val="3D464D"/>
          <w:sz w:val="27"/>
          <w:szCs w:val="27"/>
        </w:rPr>
        <w:t> aqui na Alura!</w:t>
      </w:r>
    </w:p>
    <w:p w14:paraId="04C361A2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0" w:name="_Toc63285400"/>
      <w:r>
        <w:rPr>
          <w:rFonts w:ascii="Open Sans" w:hAnsi="Open Sans" w:cs="Open Sans"/>
          <w:color w:val="3D464D"/>
          <w:spacing w:val="-8"/>
          <w:sz w:val="32"/>
          <w:szCs w:val="32"/>
        </w:rPr>
        <w:t>Procurando elementos</w:t>
      </w:r>
      <w:bookmarkEnd w:id="40"/>
    </w:p>
    <w:p w14:paraId="56852C29" w14:textId="489F1276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37395BB9" wp14:editId="0F40EBB4">
            <wp:extent cx="2860040" cy="95694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1675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Aproveitando um pouco mais das extensões do LINQ, vamos procurar agora algums elementos pelo seu conteúdo.</w:t>
      </w:r>
    </w:p>
    <w:p w14:paraId="5AF6601E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1" w:name="_Toc63285401"/>
      <w:r>
        <w:rPr>
          <w:rFonts w:ascii="Open Sans" w:hAnsi="Open Sans" w:cs="Open Sans"/>
          <w:color w:val="3D464D"/>
          <w:spacing w:val="-8"/>
          <w:sz w:val="32"/>
          <w:szCs w:val="32"/>
        </w:rPr>
        <w:t>Encontrando a primeira ocorrência</w:t>
      </w:r>
      <w:bookmarkEnd w:id="41"/>
    </w:p>
    <w:p w14:paraId="38D24208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rStyle w:val="Forte"/>
          <w:color w:val="3D464D"/>
          <w:sz w:val="27"/>
          <w:szCs w:val="27"/>
        </w:rPr>
        <w:t>"Qual é a primeira aula da lista que contém a palavra 'Trabalhando'"?</w:t>
      </w:r>
    </w:p>
    <w:p w14:paraId="753BEC4B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Pra responder essa pergunta vamos usar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First()</w:t>
      </w:r>
      <w:r>
        <w:rPr>
          <w:color w:val="3D464D"/>
          <w:sz w:val="27"/>
          <w:szCs w:val="27"/>
        </w:rPr>
        <w:t> (lembra dele)?</w:t>
      </w:r>
    </w:p>
    <w:p w14:paraId="16E4ECB7" w14:textId="65D95A3F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First</w:t>
      </w:r>
      <w:r>
        <w:rPr>
          <w:rStyle w:val="pun"/>
          <w:color w:val="999999"/>
        </w:rPr>
        <w:t>()</w:t>
      </w:r>
    </w:p>
    <w:p w14:paraId="6759D882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desta vez, vamos utilizar uma </w:t>
      </w:r>
      <w:r>
        <w:rPr>
          <w:rStyle w:val="nfase"/>
          <w:color w:val="3D464D"/>
          <w:sz w:val="27"/>
          <w:szCs w:val="27"/>
        </w:rPr>
        <w:t>sobrecarga</w:t>
      </w:r>
      <w:r>
        <w:rPr>
          <w:color w:val="3D464D"/>
          <w:sz w:val="27"/>
          <w:szCs w:val="27"/>
        </w:rPr>
        <w:t>, ou </w:t>
      </w:r>
      <w:r>
        <w:rPr>
          <w:rStyle w:val="nfase"/>
          <w:color w:val="3D464D"/>
          <w:sz w:val="27"/>
          <w:szCs w:val="27"/>
        </w:rPr>
        <w:t>overload</w:t>
      </w:r>
      <w:r>
        <w:rPr>
          <w:color w:val="3D464D"/>
          <w:sz w:val="27"/>
          <w:szCs w:val="27"/>
        </w:rPr>
        <w:t>, ou seja, uma </w:t>
      </w:r>
      <w:r>
        <w:rPr>
          <w:rStyle w:val="nfase"/>
          <w:color w:val="3D464D"/>
          <w:sz w:val="27"/>
          <w:szCs w:val="27"/>
        </w:rPr>
        <w:t>variação</w:t>
      </w:r>
      <w:r>
        <w:rPr>
          <w:color w:val="3D464D"/>
          <w:sz w:val="27"/>
          <w:szCs w:val="27"/>
        </w:rPr>
        <w:t> deste método, uma que aceita como parâmetro um </w:t>
      </w:r>
      <w:r>
        <w:rPr>
          <w:rStyle w:val="nfase"/>
          <w:color w:val="3D464D"/>
          <w:sz w:val="27"/>
          <w:szCs w:val="27"/>
        </w:rPr>
        <w:t>predicate</w:t>
      </w:r>
      <w:r>
        <w:rPr>
          <w:color w:val="3D464D"/>
          <w:sz w:val="27"/>
          <w:szCs w:val="27"/>
        </w:rPr>
        <w:t> (predicado) que descreve qual condição deve ser satisfeita nessa busca.</w:t>
      </w:r>
    </w:p>
    <w:p w14:paraId="7CD3DD9F" w14:textId="5E68033E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First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 xml:space="preserve">aula </w:t>
      </w:r>
      <w:r>
        <w:rPr>
          <w:rStyle w:val="pun"/>
          <w:color w:val="999999"/>
        </w:rPr>
        <w:t>=&gt;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...))</w:t>
      </w:r>
    </w:p>
    <w:p w14:paraId="66EA1A44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acima, de novo, usamos expressão lambda... melhor você se acostumar com ela!</w:t>
      </w:r>
    </w:p>
    <w:p w14:paraId="3DFE8622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 condição é: </w:t>
      </w:r>
      <w:r>
        <w:rPr>
          <w:rStyle w:val="Forte"/>
          <w:color w:val="3D464D"/>
          <w:sz w:val="27"/>
          <w:szCs w:val="27"/>
        </w:rPr>
        <w:t>que contém a palavra 'Trabalhando'</w:t>
      </w:r>
      <w:r>
        <w:rPr>
          <w:color w:val="3D464D"/>
          <w:sz w:val="27"/>
          <w:szCs w:val="27"/>
        </w:rPr>
        <w:t>.</w:t>
      </w:r>
    </w:p>
    <w:p w14:paraId="686CA19D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Traduzindo isso para a nossa querida linguagem C#, fica assim:</w:t>
      </w:r>
    </w:p>
    <w:p w14:paraId="2A80E704" w14:textId="575151FD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First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 xml:space="preserve">aula </w:t>
      </w:r>
      <w:r>
        <w:rPr>
          <w:rStyle w:val="pun"/>
          <w:color w:val="999999"/>
        </w:rPr>
        <w:t>=&gt;</w:t>
      </w:r>
      <w:r>
        <w:rPr>
          <w:rStyle w:val="pln"/>
          <w:color w:val="3D464D"/>
        </w:rPr>
        <w:t xml:space="preserve"> aula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Contains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"Trabalhando"</w:t>
      </w:r>
      <w:r>
        <w:rPr>
          <w:rStyle w:val="pun"/>
          <w:color w:val="999999"/>
        </w:rPr>
        <w:t>))</w:t>
      </w:r>
    </w:p>
    <w:p w14:paraId="2E2B5C45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Colocando tudo junto, imprimimos o resultado no console:</w:t>
      </w:r>
    </w:p>
    <w:p w14:paraId="507F9869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primeira aula 'Trabalhando' é: "</w:t>
      </w:r>
    </w:p>
    <w:p w14:paraId="4A06C9B6" w14:textId="65C34966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First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 xml:space="preserve">aula </w:t>
      </w:r>
      <w:r>
        <w:rPr>
          <w:rStyle w:val="pun"/>
          <w:color w:val="999999"/>
        </w:rPr>
        <w:t>=&gt;</w:t>
      </w:r>
      <w:r>
        <w:rPr>
          <w:rStyle w:val="pln"/>
          <w:color w:val="3D464D"/>
        </w:rPr>
        <w:t xml:space="preserve"> aula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Contains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"Trabalhando"</w:t>
      </w:r>
      <w:r>
        <w:rPr>
          <w:rStyle w:val="pun"/>
          <w:color w:val="999999"/>
        </w:rPr>
        <w:t>)));</w:t>
      </w:r>
    </w:p>
    <w:p w14:paraId="01753598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2" w:name="_Toc63285402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Encontrando a última ocorrência</w:t>
      </w:r>
      <w:bookmarkEnd w:id="42"/>
    </w:p>
    <w:p w14:paraId="0895BFF8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pra pegar a última aula da lista com a palavra "Trabalhando"?</w:t>
      </w:r>
    </w:p>
    <w:p w14:paraId="73F245F6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Mesma coisa, só que usamos agora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Last()</w:t>
      </w:r>
      <w:r>
        <w:rPr>
          <w:color w:val="3D464D"/>
          <w:sz w:val="27"/>
          <w:szCs w:val="27"/>
        </w:rPr>
        <w:t>:</w:t>
      </w:r>
    </w:p>
    <w:p w14:paraId="3072F4E7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última aula 'Trabalhando' é: "</w:t>
      </w:r>
    </w:p>
    <w:p w14:paraId="452A0DD2" w14:textId="0FE3BCE0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Last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 xml:space="preserve">aula </w:t>
      </w:r>
      <w:r>
        <w:rPr>
          <w:rStyle w:val="pun"/>
          <w:color w:val="999999"/>
        </w:rPr>
        <w:t>=&gt;</w:t>
      </w:r>
      <w:r>
        <w:rPr>
          <w:rStyle w:val="pln"/>
          <w:color w:val="3D464D"/>
        </w:rPr>
        <w:t xml:space="preserve"> aula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Contains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"Trabalhando"</w:t>
      </w:r>
      <w:r>
        <w:rPr>
          <w:rStyle w:val="pun"/>
          <w:color w:val="999999"/>
        </w:rPr>
        <w:t>)));</w:t>
      </w:r>
    </w:p>
    <w:p w14:paraId="79610B33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rStyle w:val="Forte"/>
          <w:color w:val="3D464D"/>
          <w:sz w:val="27"/>
          <w:szCs w:val="27"/>
        </w:rPr>
        <w:t>Mas há um problema nesses métodos</w:t>
      </w:r>
      <w:r>
        <w:rPr>
          <w:color w:val="3D464D"/>
          <w:sz w:val="27"/>
          <w:szCs w:val="27"/>
        </w:rPr>
        <w:t>: se nenhum elemento for encontrado, tomaremos um erro!</w:t>
      </w:r>
    </w:p>
    <w:p w14:paraId="1AF7A289" w14:textId="2ED1A9A7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System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InvalidOperationException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'A sequência não contém elementos de correspondência'</w:t>
      </w:r>
    </w:p>
    <w:p w14:paraId="292310C0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Então, nesse caso, podemos resolver o problema com um método similar, que devolve o valor </w:t>
      </w:r>
      <w:r>
        <w:rPr>
          <w:rStyle w:val="nfase"/>
          <w:color w:val="3D464D"/>
          <w:sz w:val="27"/>
          <w:szCs w:val="27"/>
        </w:rPr>
        <w:t>default</w:t>
      </w:r>
      <w:r>
        <w:rPr>
          <w:color w:val="3D464D"/>
          <w:sz w:val="27"/>
          <w:szCs w:val="27"/>
        </w:rPr>
        <w:t> caso não haja ocorrências:</w:t>
      </w:r>
    </w:p>
    <w:p w14:paraId="41466B51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primeira aula 'Conclusão' é: "</w:t>
      </w:r>
    </w:p>
    <w:p w14:paraId="458FECE6" w14:textId="3C664210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FirstOrDefault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 xml:space="preserve">aula </w:t>
      </w:r>
      <w:r>
        <w:rPr>
          <w:rStyle w:val="pun"/>
          <w:color w:val="999999"/>
        </w:rPr>
        <w:t>=&gt;</w:t>
      </w:r>
      <w:r>
        <w:rPr>
          <w:rStyle w:val="pln"/>
          <w:color w:val="3D464D"/>
        </w:rPr>
        <w:t xml:space="preserve"> aula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Contains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"Conclusão"</w:t>
      </w:r>
      <w:r>
        <w:rPr>
          <w:rStyle w:val="pun"/>
          <w:color w:val="999999"/>
        </w:rPr>
        <w:t>)));</w:t>
      </w:r>
    </w:p>
    <w:p w14:paraId="3D8011AA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o que seria, exatamente, esse </w:t>
      </w:r>
      <w:r>
        <w:rPr>
          <w:rStyle w:val="nfase"/>
          <w:color w:val="3D464D"/>
          <w:sz w:val="27"/>
          <w:szCs w:val="27"/>
        </w:rPr>
        <w:t>valor default</w:t>
      </w:r>
      <w:r>
        <w:rPr>
          <w:color w:val="3D464D"/>
          <w:sz w:val="27"/>
          <w:szCs w:val="27"/>
        </w:rPr>
        <w:t>? Depende. Em um objeto ou string, seria um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null</w:t>
      </w:r>
      <w:r>
        <w:rPr>
          <w:color w:val="3D464D"/>
          <w:sz w:val="27"/>
          <w:szCs w:val="27"/>
        </w:rPr>
        <w:t>. Em um decimal, double, etc. seria um zero. E assim por diante.</w:t>
      </w:r>
    </w:p>
    <w:p w14:paraId="753285FD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3" w:name="_Toc63285403"/>
      <w:r>
        <w:rPr>
          <w:rFonts w:ascii="Open Sans" w:hAnsi="Open Sans" w:cs="Open Sans"/>
          <w:color w:val="3D464D"/>
          <w:spacing w:val="-8"/>
          <w:sz w:val="32"/>
          <w:szCs w:val="32"/>
        </w:rPr>
        <w:t>Revertendo lista</w:t>
      </w:r>
      <w:bookmarkEnd w:id="43"/>
    </w:p>
    <w:p w14:paraId="2E4B35F2" w14:textId="1B39338D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2E809ED3" wp14:editId="6C693593">
            <wp:extent cx="2860040" cy="114808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14248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reverter a ordem de uma lista, usamos o método conhecido,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Reverse</w:t>
      </w:r>
      <w:r>
        <w:rPr>
          <w:color w:val="3D464D"/>
          <w:sz w:val="27"/>
          <w:szCs w:val="27"/>
        </w:rPr>
        <w:t>:</w:t>
      </w:r>
    </w:p>
    <w:p w14:paraId="2C3894EE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Reverse</w:t>
      </w:r>
      <w:r>
        <w:rPr>
          <w:rStyle w:val="pun"/>
          <w:color w:val="999999"/>
        </w:rPr>
        <w:t>();</w:t>
      </w:r>
    </w:p>
    <w:p w14:paraId="11B640F6" w14:textId="3A0123D9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17E6D052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qual a diferença para o método que usamos em arrays? Apenas o fato de que esse método não é estático.</w:t>
      </w:r>
    </w:p>
    <w:p w14:paraId="0CD2A10D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se quisermos voltar a lista para sua ordem original, basta executar o método novamente:</w:t>
      </w:r>
    </w:p>
    <w:p w14:paraId="0779193D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Reverse</w:t>
      </w:r>
      <w:r>
        <w:rPr>
          <w:rStyle w:val="pun"/>
          <w:color w:val="999999"/>
        </w:rPr>
        <w:t>();</w:t>
      </w:r>
    </w:p>
    <w:p w14:paraId="4BC9DE66" w14:textId="58C912F9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1A65D376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4" w:name="_Toc63285404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Removendo um elemento</w:t>
      </w:r>
      <w:bookmarkEnd w:id="44"/>
    </w:p>
    <w:p w14:paraId="4F6E18A1" w14:textId="73799023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1759DD98" wp14:editId="7FE0F08F">
            <wp:extent cx="4763135" cy="314706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3AC42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Podemos remover o elemento de uma lista pela sua posição.</w:t>
      </w:r>
    </w:p>
    <w:p w14:paraId="00E43CAB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Nesse caso, passando o índice desejado. Se é o último, então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índice = aulas.Count - 1</w:t>
      </w:r>
      <w:r>
        <w:rPr>
          <w:color w:val="3D464D"/>
          <w:sz w:val="27"/>
          <w:szCs w:val="27"/>
        </w:rPr>
        <w:t>.</w:t>
      </w:r>
    </w:p>
    <w:p w14:paraId="4EF813AF" w14:textId="77777777" w:rsidR="003F4AA8" w:rsidRPr="0067275D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67275D">
        <w:rPr>
          <w:rStyle w:val="pln"/>
          <w:color w:val="3D464D"/>
          <w:lang w:val="en-US"/>
        </w:rPr>
        <w:t>aulas</w:t>
      </w:r>
      <w:r w:rsidRPr="0067275D">
        <w:rPr>
          <w:rStyle w:val="pun"/>
          <w:color w:val="999999"/>
          <w:lang w:val="en-US"/>
        </w:rPr>
        <w:t>.</w:t>
      </w:r>
      <w:r w:rsidRPr="0067275D">
        <w:rPr>
          <w:rStyle w:val="typ"/>
          <w:color w:val="A67F59"/>
          <w:lang w:val="en-US"/>
        </w:rPr>
        <w:t>RemoveAt</w:t>
      </w:r>
      <w:r w:rsidRPr="0067275D">
        <w:rPr>
          <w:rStyle w:val="pun"/>
          <w:color w:val="999999"/>
          <w:lang w:val="en-US"/>
        </w:rPr>
        <w:t>(</w:t>
      </w:r>
      <w:r w:rsidRPr="0067275D">
        <w:rPr>
          <w:rStyle w:val="pln"/>
          <w:color w:val="3D464D"/>
          <w:lang w:val="en-US"/>
        </w:rPr>
        <w:t>aulas</w:t>
      </w:r>
      <w:r w:rsidRPr="0067275D">
        <w:rPr>
          <w:rStyle w:val="pun"/>
          <w:color w:val="999999"/>
          <w:lang w:val="en-US"/>
        </w:rPr>
        <w:t>.</w:t>
      </w:r>
      <w:r w:rsidRPr="0067275D">
        <w:rPr>
          <w:rStyle w:val="typ"/>
          <w:color w:val="A67F59"/>
          <w:lang w:val="en-US"/>
        </w:rPr>
        <w:t>Count</w:t>
      </w:r>
      <w:r w:rsidRPr="0067275D">
        <w:rPr>
          <w:rStyle w:val="pln"/>
          <w:color w:val="3D464D"/>
          <w:lang w:val="en-US"/>
        </w:rPr>
        <w:t xml:space="preserve"> </w:t>
      </w:r>
      <w:r w:rsidRPr="0067275D">
        <w:rPr>
          <w:rStyle w:val="pun"/>
          <w:color w:val="999999"/>
          <w:lang w:val="en-US"/>
        </w:rPr>
        <w:t>-</w:t>
      </w:r>
      <w:r w:rsidRPr="0067275D">
        <w:rPr>
          <w:rStyle w:val="pln"/>
          <w:color w:val="3D464D"/>
          <w:lang w:val="en-US"/>
        </w:rPr>
        <w:t xml:space="preserve"> </w:t>
      </w:r>
      <w:r w:rsidRPr="0067275D">
        <w:rPr>
          <w:rStyle w:val="lit"/>
          <w:color w:val="990055"/>
          <w:lang w:val="en-US"/>
        </w:rPr>
        <w:t>1</w:t>
      </w:r>
      <w:r w:rsidRPr="0067275D">
        <w:rPr>
          <w:rStyle w:val="pun"/>
          <w:color w:val="999999"/>
          <w:lang w:val="en-US"/>
        </w:rPr>
        <w:t>);</w:t>
      </w:r>
    </w:p>
    <w:p w14:paraId="1E17F6D2" w14:textId="34E9BDD0" w:rsidR="003F4AA8" w:rsidRPr="0067275D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r w:rsidRPr="0067275D">
        <w:rPr>
          <w:rStyle w:val="typ"/>
          <w:color w:val="A67F59"/>
          <w:lang w:val="en-US"/>
        </w:rPr>
        <w:t>Imprimir</w:t>
      </w:r>
      <w:r w:rsidRPr="0067275D">
        <w:rPr>
          <w:rStyle w:val="pun"/>
          <w:color w:val="999999"/>
          <w:lang w:val="en-US"/>
        </w:rPr>
        <w:t>(</w:t>
      </w:r>
      <w:r w:rsidRPr="0067275D">
        <w:rPr>
          <w:rStyle w:val="pln"/>
          <w:color w:val="3D464D"/>
          <w:lang w:val="en-US"/>
        </w:rPr>
        <w:t>aulas</w:t>
      </w:r>
      <w:r w:rsidRPr="0067275D">
        <w:rPr>
          <w:rStyle w:val="pun"/>
          <w:color w:val="999999"/>
          <w:lang w:val="en-US"/>
        </w:rPr>
        <w:t>);</w:t>
      </w:r>
    </w:p>
    <w:p w14:paraId="186497DB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você precisar remover uma </w:t>
      </w:r>
      <w:r>
        <w:rPr>
          <w:rStyle w:val="nfase"/>
          <w:color w:val="3D464D"/>
          <w:sz w:val="27"/>
          <w:szCs w:val="27"/>
        </w:rPr>
        <w:t>região</w:t>
      </w:r>
      <w:r>
        <w:rPr>
          <w:color w:val="3D464D"/>
          <w:sz w:val="27"/>
          <w:szCs w:val="27"/>
        </w:rPr>
        <w:t> de uma lista, o caminho é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RemoveRange</w:t>
      </w:r>
      <w:r>
        <w:rPr>
          <w:color w:val="3D464D"/>
          <w:sz w:val="27"/>
          <w:szCs w:val="27"/>
        </w:rPr>
        <w:t>.</w:t>
      </w:r>
    </w:p>
    <w:p w14:paraId="66225D8F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mostrar um exemplo de remoção da última e penúltima aulas da lista:</w:t>
      </w:r>
    </w:p>
    <w:p w14:paraId="4F6C2F35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RemoveRange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Count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);</w:t>
      </w:r>
    </w:p>
    <w:p w14:paraId="045BF28D" w14:textId="0623A8DC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clone</w:t>
      </w:r>
      <w:r>
        <w:rPr>
          <w:rStyle w:val="pun"/>
          <w:color w:val="999999"/>
        </w:rPr>
        <w:t>);</w:t>
      </w:r>
    </w:p>
    <w:p w14:paraId="5674CD15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método acima remove uma região (range) que começa no penúltimo elemento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aulas.Count - 2</w:t>
      </w:r>
      <w:r>
        <w:rPr>
          <w:color w:val="3D464D"/>
          <w:sz w:val="27"/>
          <w:szCs w:val="27"/>
        </w:rPr>
        <w:t>) e abrange 2 elementos.</w:t>
      </w:r>
    </w:p>
    <w:p w14:paraId="59EC91DE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também podemos remover elemento pelo seu conteúdo. Se nossa lista é de strings, temos que passar uma string como parâmetro:</w:t>
      </w:r>
    </w:p>
    <w:p w14:paraId="63A4D96C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Remove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"Conclusão"</w:t>
      </w:r>
      <w:r>
        <w:rPr>
          <w:rStyle w:val="pun"/>
          <w:color w:val="999999"/>
        </w:rPr>
        <w:t>);</w:t>
      </w:r>
    </w:p>
    <w:p w14:paraId="4635F407" w14:textId="2111C0AA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1EDF8AAF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Lembre-se de que uma lista é uma coleção dinâmica! Perceba que todos esses métodos para </w:t>
      </w:r>
      <w:r>
        <w:rPr>
          <w:rStyle w:val="nfase"/>
          <w:color w:val="3D464D"/>
          <w:sz w:val="27"/>
          <w:szCs w:val="27"/>
        </w:rPr>
        <w:t>remover</w:t>
      </w:r>
      <w:r>
        <w:rPr>
          <w:color w:val="3D464D"/>
          <w:sz w:val="27"/>
          <w:szCs w:val="27"/>
        </w:rPr>
        <w:t> elementos acabam afetando o tamanho da lista.</w:t>
      </w:r>
    </w:p>
    <w:p w14:paraId="00D822C3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5" w:name="_Toc63285405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Ordenando lista</w:t>
      </w:r>
      <w:bookmarkEnd w:id="45"/>
    </w:p>
    <w:p w14:paraId="7EBA3561" w14:textId="32B7E4FC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6D96DAFF" wp14:editId="23C75FEE">
            <wp:extent cx="4763135" cy="114808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EC054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Listas podem ser ordenadas com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</w:t>
      </w:r>
      <w:r>
        <w:rPr>
          <w:color w:val="3D464D"/>
          <w:sz w:val="27"/>
          <w:szCs w:val="27"/>
        </w:rPr>
        <w:t>. Uma lista de strings será posta em ordem alfabética:</w:t>
      </w:r>
    </w:p>
    <w:p w14:paraId="0D451FB9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Sort</w:t>
      </w:r>
      <w:r>
        <w:rPr>
          <w:rStyle w:val="pun"/>
          <w:color w:val="999999"/>
        </w:rPr>
        <w:t>();</w:t>
      </w:r>
    </w:p>
    <w:p w14:paraId="2FDEC171" w14:textId="4118EAD6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0FAFDF99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</w:t>
      </w:r>
      <w:r>
        <w:rPr>
          <w:color w:val="3D464D"/>
          <w:sz w:val="27"/>
          <w:szCs w:val="27"/>
        </w:rPr>
        <w:t> tem um outro </w:t>
      </w:r>
      <w:r>
        <w:rPr>
          <w:rStyle w:val="nfase"/>
          <w:color w:val="3D464D"/>
          <w:sz w:val="27"/>
          <w:szCs w:val="27"/>
        </w:rPr>
        <w:t>overload</w:t>
      </w:r>
      <w:r>
        <w:rPr>
          <w:color w:val="3D464D"/>
          <w:sz w:val="27"/>
          <w:szCs w:val="27"/>
        </w:rPr>
        <w:t> ("sobrecarga") que recebe um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IComparison</w:t>
      </w:r>
      <w:r>
        <w:rPr>
          <w:color w:val="3D464D"/>
          <w:sz w:val="27"/>
          <w:szCs w:val="27"/>
        </w:rPr>
        <w:t> (comparação), que que define o critério de ordenação entre os elementos.</w:t>
      </w:r>
    </w:p>
    <w:p w14:paraId="6921B85C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Num exemplo maluco, podemos ordenar nossa lista de aulas por ordem de tamanho da string:</w:t>
      </w:r>
    </w:p>
    <w:p w14:paraId="4DAAA213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ln"/>
          <w:color w:val="3D464D"/>
          <w:lang w:val="en-US"/>
        </w:rPr>
        <w:t>aulas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Sort</w:t>
      </w:r>
      <w:r w:rsidRPr="003F4AA8">
        <w:rPr>
          <w:rStyle w:val="pun"/>
          <w:color w:val="999999"/>
          <w:lang w:val="en-US"/>
        </w:rPr>
        <w:t>((</w:t>
      </w:r>
      <w:r w:rsidRPr="003F4AA8">
        <w:rPr>
          <w:rStyle w:val="pln"/>
          <w:color w:val="3D464D"/>
          <w:lang w:val="en-US"/>
        </w:rPr>
        <w:t>a</w:t>
      </w:r>
      <w:r w:rsidRPr="003F4AA8">
        <w:rPr>
          <w:rStyle w:val="pun"/>
          <w:color w:val="999999"/>
          <w:lang w:val="en-US"/>
        </w:rPr>
        <w:t>,</w:t>
      </w:r>
      <w:r w:rsidRPr="003F4AA8">
        <w:rPr>
          <w:rStyle w:val="pln"/>
          <w:color w:val="3D464D"/>
          <w:lang w:val="en-US"/>
        </w:rPr>
        <w:t xml:space="preserve"> b</w:t>
      </w:r>
      <w:r w:rsidRPr="003F4AA8">
        <w:rPr>
          <w:rStyle w:val="pun"/>
          <w:color w:val="999999"/>
          <w:lang w:val="en-US"/>
        </w:rPr>
        <w:t>)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pun"/>
          <w:color w:val="999999"/>
          <w:lang w:val="en-US"/>
        </w:rPr>
        <w:t>=&gt;</w:t>
      </w:r>
      <w:r w:rsidRPr="003F4AA8">
        <w:rPr>
          <w:rStyle w:val="pln"/>
          <w:color w:val="3D464D"/>
          <w:lang w:val="en-US"/>
        </w:rPr>
        <w:t xml:space="preserve"> a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Length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CompareTo</w:t>
      </w:r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pln"/>
          <w:color w:val="3D464D"/>
          <w:lang w:val="en-US"/>
        </w:rPr>
        <w:t>b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Length</w:t>
      </w:r>
      <w:r w:rsidRPr="003F4AA8">
        <w:rPr>
          <w:rStyle w:val="pun"/>
          <w:color w:val="999999"/>
          <w:lang w:val="en-US"/>
        </w:rPr>
        <w:t>));</w:t>
      </w:r>
    </w:p>
    <w:p w14:paraId="26188806" w14:textId="73F5EC9B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16270ED8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6" w:name="_Toc63285406"/>
      <w:r>
        <w:rPr>
          <w:rFonts w:ascii="Open Sans" w:hAnsi="Open Sans" w:cs="Open Sans"/>
          <w:color w:val="3D464D"/>
          <w:spacing w:val="-8"/>
          <w:sz w:val="32"/>
          <w:szCs w:val="32"/>
        </w:rPr>
        <w:t>Copiando lista</w:t>
      </w:r>
      <w:bookmarkEnd w:id="46"/>
    </w:p>
    <w:p w14:paraId="737144F0" w14:textId="4B20B280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4F5C4D1D" wp14:editId="75B2101A">
            <wp:extent cx="4763135" cy="114808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EAE89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copiar uma lista, a abordagem é bem diferente daquela que vimos com arrays.</w:t>
      </w:r>
    </w:p>
    <w:p w14:paraId="402AA7A5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 possui um método chamado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GetRange()</w:t>
      </w:r>
      <w:r>
        <w:rPr>
          <w:color w:val="3D464D"/>
          <w:sz w:val="27"/>
          <w:szCs w:val="27"/>
        </w:rPr>
        <w:t>, para "pegar uma região" de uma lista original e assim gerar uma nova lista com esses elementos copiados:</w:t>
      </w:r>
    </w:p>
    <w:p w14:paraId="3F6E31AB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ln"/>
          <w:color w:val="3D464D"/>
          <w:lang w:val="en-US"/>
        </w:rPr>
        <w:t xml:space="preserve"> copia </w:t>
      </w:r>
      <w:r w:rsidRPr="003F4AA8">
        <w:rPr>
          <w:rStyle w:val="pun"/>
          <w:color w:val="999999"/>
          <w:lang w:val="en-US"/>
        </w:rPr>
        <w:t>=</w:t>
      </w:r>
      <w:r w:rsidRPr="003F4AA8">
        <w:rPr>
          <w:rStyle w:val="pln"/>
          <w:color w:val="3D464D"/>
          <w:lang w:val="en-US"/>
        </w:rPr>
        <w:t xml:space="preserve"> aulas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GetRange</w:t>
      </w:r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pln"/>
          <w:color w:val="3D464D"/>
          <w:lang w:val="en-US"/>
        </w:rPr>
        <w:t>aulas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Count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pun"/>
          <w:color w:val="999999"/>
          <w:lang w:val="en-US"/>
        </w:rPr>
        <w:t>-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lit"/>
          <w:color w:val="990055"/>
          <w:lang w:val="en-US"/>
        </w:rPr>
        <w:t>2</w:t>
      </w:r>
      <w:r w:rsidRPr="003F4AA8">
        <w:rPr>
          <w:rStyle w:val="pun"/>
          <w:color w:val="999999"/>
          <w:lang w:val="en-US"/>
        </w:rPr>
        <w:t>,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lit"/>
          <w:color w:val="990055"/>
          <w:lang w:val="en-US"/>
        </w:rPr>
        <w:t>2</w:t>
      </w:r>
      <w:r w:rsidRPr="003F4AA8">
        <w:rPr>
          <w:rStyle w:val="pun"/>
          <w:color w:val="999999"/>
          <w:lang w:val="en-US"/>
        </w:rPr>
        <w:t>);</w:t>
      </w:r>
    </w:p>
    <w:p w14:paraId="017446F7" w14:textId="39370136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copia</w:t>
      </w:r>
      <w:r>
        <w:rPr>
          <w:rStyle w:val="pun"/>
          <w:color w:val="999999"/>
        </w:rPr>
        <w:t>);</w:t>
      </w:r>
    </w:p>
    <w:p w14:paraId="64D31D09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7" w:name="_Toc63285407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Clonando lista</w:t>
      </w:r>
      <w:bookmarkEnd w:id="47"/>
    </w:p>
    <w:p w14:paraId="120DE207" w14:textId="30C0CC9F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230741B4" wp14:editId="45538923">
            <wp:extent cx="4763135" cy="190309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4D9DF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assim como em </w:t>
      </w:r>
      <w:r>
        <w:rPr>
          <w:rStyle w:val="nfase"/>
          <w:color w:val="3D464D"/>
          <w:sz w:val="27"/>
          <w:szCs w:val="27"/>
        </w:rPr>
        <w:t>arrays</w:t>
      </w:r>
      <w:r>
        <w:rPr>
          <w:color w:val="3D464D"/>
          <w:sz w:val="27"/>
          <w:szCs w:val="27"/>
        </w:rPr>
        <w:t>, se o que você precisa é apenas uma cópia de todos os elementos de uma lista, em vez de usar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Clone()</w:t>
      </w:r>
      <w:r>
        <w:rPr>
          <w:color w:val="3D464D"/>
          <w:sz w:val="27"/>
          <w:szCs w:val="27"/>
        </w:rPr>
        <w:t>, você pode clonar criando uma nota instância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 passando como parâmetro do construtor a lista a ser clonada:</w:t>
      </w:r>
    </w:p>
    <w:p w14:paraId="044703C0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ln"/>
          <w:color w:val="3D464D"/>
          <w:lang w:val="en-US"/>
        </w:rPr>
        <w:t xml:space="preserve"> clone </w:t>
      </w:r>
      <w:r w:rsidRPr="003F4AA8">
        <w:rPr>
          <w:rStyle w:val="pun"/>
          <w:color w:val="999999"/>
          <w:lang w:val="en-US"/>
        </w:rPr>
        <w:t>=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new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pln"/>
          <w:color w:val="3D464D"/>
          <w:lang w:val="en-US"/>
        </w:rPr>
        <w:t>aulas</w:t>
      </w:r>
      <w:r w:rsidRPr="003F4AA8">
        <w:rPr>
          <w:rStyle w:val="pun"/>
          <w:color w:val="999999"/>
          <w:lang w:val="en-US"/>
        </w:rPr>
        <w:t>);</w:t>
      </w:r>
    </w:p>
    <w:p w14:paraId="33679805" w14:textId="113D82B0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clone</w:t>
      </w:r>
      <w:r>
        <w:rPr>
          <w:rStyle w:val="pun"/>
          <w:color w:val="999999"/>
        </w:rPr>
        <w:t>);</w:t>
      </w:r>
    </w:p>
    <w:p w14:paraId="283FC54B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Ufa, quanta coisa!</w:t>
      </w:r>
    </w:p>
    <w:p w14:paraId="3180A10B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Listas são coleções importantíssimas em .NET Framework. Dominar os fundamentos dessa coleção é vital para um bom aproveitamento da programação com C#.</w:t>
      </w:r>
    </w:p>
    <w:p w14:paraId="2EAEF1D2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sobre o LINQ? Você pode turbinar suas aplicações com essa incrível ferramenta de consultas em C#, fazendo os cursos </w:t>
      </w:r>
      <w:hyperlink r:id="rId86" w:history="1">
        <w:r>
          <w:rPr>
            <w:rStyle w:val="Hyperlink"/>
            <w:sz w:val="27"/>
            <w:szCs w:val="27"/>
          </w:rPr>
          <w:t>LinQ parte 1</w:t>
        </w:r>
      </w:hyperlink>
      <w:r>
        <w:rPr>
          <w:color w:val="3D464D"/>
          <w:sz w:val="27"/>
          <w:szCs w:val="27"/>
        </w:rPr>
        <w:t> e </w:t>
      </w:r>
      <w:hyperlink r:id="rId87" w:history="1">
        <w:r>
          <w:rPr>
            <w:rStyle w:val="Hyperlink"/>
            <w:sz w:val="27"/>
            <w:szCs w:val="27"/>
          </w:rPr>
          <w:t>LinQ parte 2</w:t>
        </w:r>
      </w:hyperlink>
      <w:r>
        <w:rPr>
          <w:color w:val="3D464D"/>
          <w:sz w:val="27"/>
          <w:szCs w:val="27"/>
        </w:rPr>
        <w:t> aqui na Alura!</w:t>
      </w:r>
    </w:p>
    <w:p w14:paraId="087FE26E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 seguir, vamos começar a estudar um outro tipo de coleção: os </w:t>
      </w:r>
      <w:r>
        <w:rPr>
          <w:rStyle w:val="Forte"/>
          <w:color w:val="3D464D"/>
          <w:sz w:val="27"/>
          <w:szCs w:val="27"/>
        </w:rPr>
        <w:t>conjuntos</w:t>
      </w:r>
      <w:r>
        <w:rPr>
          <w:color w:val="3D464D"/>
          <w:sz w:val="27"/>
          <w:szCs w:val="27"/>
        </w:rPr>
        <w:t>. Até à próxima!</w:t>
      </w:r>
    </w:p>
    <w:p w14:paraId="75197F17" w14:textId="347E2A95" w:rsidR="003F4AA8" w:rsidRDefault="003F4AA8" w:rsidP="003F4AA8"/>
    <w:p w14:paraId="67346DB8" w14:textId="616212A5" w:rsidR="002873EA" w:rsidRDefault="002873EA" w:rsidP="003F4AA8"/>
    <w:p w14:paraId="2ED39876" w14:textId="77777777" w:rsidR="002873EA" w:rsidRPr="002873EA" w:rsidRDefault="002873EA" w:rsidP="002873EA">
      <w:pPr>
        <w:pStyle w:val="Ttulo1"/>
        <w:rPr>
          <w:b/>
          <w:bCs/>
          <w:noProof/>
        </w:rPr>
      </w:pPr>
      <w:bookmarkStart w:id="48" w:name="_Toc63285408"/>
      <w:r w:rsidRPr="002873EA">
        <w:rPr>
          <w:b/>
          <w:bCs/>
          <w:noProof/>
        </w:rPr>
        <w:t>O que aprendemos?</w:t>
      </w:r>
      <w:bookmarkEnd w:id="48"/>
    </w:p>
    <w:p w14:paraId="0A7225E0" w14:textId="4A395FCF" w:rsidR="002873EA" w:rsidRDefault="002873EA" w:rsidP="003F4AA8"/>
    <w:p w14:paraId="208823F0" w14:textId="77777777" w:rsidR="002873EA" w:rsidRPr="002873EA" w:rsidRDefault="002873EA" w:rsidP="002873EA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 que aprendemos?</w:t>
      </w:r>
    </w:p>
    <w:p w14:paraId="21D76BDB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Declarando uma lista</w:t>
      </w:r>
    </w:p>
    <w:p w14:paraId="605176D7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lista como um array dinâmico</w:t>
      </w:r>
    </w:p>
    <w:p w14:paraId="3048FE7B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sintaxe de uma lista de strings em C#</w:t>
      </w:r>
    </w:p>
    <w:p w14:paraId="7B578F7E" w14:textId="77777777" w:rsidR="002873EA" w:rsidRPr="002873EA" w:rsidRDefault="002873EA" w:rsidP="002873EA">
      <w:pPr>
        <w:numPr>
          <w:ilvl w:val="1"/>
          <w:numId w:val="25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Declarando e inicializando uma lista</w:t>
      </w:r>
    </w:p>
    <w:p w14:paraId="6928DAAB" w14:textId="77777777" w:rsidR="002873EA" w:rsidRPr="002873EA" w:rsidRDefault="002873EA" w:rsidP="002873EA">
      <w:pPr>
        <w:numPr>
          <w:ilvl w:val="1"/>
          <w:numId w:val="25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Inicializando uma lista vazia</w:t>
      </w:r>
    </w:p>
    <w:p w14:paraId="5F59C2BD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Índices</w:t>
      </w:r>
    </w:p>
    <w:p w14:paraId="1190A6BA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Acessando elementos de uma lista</w:t>
      </w:r>
    </w:p>
    <w:p w14:paraId="7558EDC8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Adicionando elementos</w:t>
      </w:r>
    </w:p>
    <w:p w14:paraId="6FA7050B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Removendo elementos</w:t>
      </w:r>
    </w:p>
    <w:p w14:paraId="75796CB5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Procurando elementos</w:t>
      </w:r>
    </w:p>
    <w:p w14:paraId="4E4C4361" w14:textId="77777777" w:rsidR="002873EA" w:rsidRPr="002873EA" w:rsidRDefault="002873EA" w:rsidP="002873EA">
      <w:pPr>
        <w:numPr>
          <w:ilvl w:val="1"/>
          <w:numId w:val="25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Encontrando a primeira ocorrência</w:t>
      </w:r>
    </w:p>
    <w:p w14:paraId="5EC1C22B" w14:textId="77777777" w:rsidR="002873EA" w:rsidRPr="002873EA" w:rsidRDefault="002873EA" w:rsidP="002873EA">
      <w:pPr>
        <w:numPr>
          <w:ilvl w:val="1"/>
          <w:numId w:val="25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Encontrando a última ocorrência</w:t>
      </w:r>
    </w:p>
    <w:p w14:paraId="4A42D4F8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Verificando se um elemento está contido ou não</w:t>
      </w:r>
    </w:p>
    <w:p w14:paraId="00F116C6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Revertendo lista</w:t>
      </w:r>
    </w:p>
    <w:p w14:paraId="3C0353E4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Acessando elementos pelo índices</w:t>
      </w:r>
    </w:p>
    <w:p w14:paraId="66B620E0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Removendo elemento pelo índice</w:t>
      </w:r>
    </w:p>
    <w:p w14:paraId="74182EE1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Ordenando lista</w:t>
      </w:r>
    </w:p>
    <w:p w14:paraId="5ECB5117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Copiando lista</w:t>
      </w:r>
    </w:p>
    <w:p w14:paraId="38F2DA2A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Clonando lista</w:t>
      </w:r>
    </w:p>
    <w:p w14:paraId="57A84BEE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Limpando elementos de uma lista</w:t>
      </w:r>
    </w:p>
    <w:p w14:paraId="6E75DF05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Trabalhando com listas de objetos custom</w:t>
      </w:r>
    </w:p>
    <w:p w14:paraId="3AF9C2CB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Sobreescrevendo o método </w:t>
      </w:r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ToString()</w:t>
      </w:r>
    </w:p>
    <w:p w14:paraId="1AB2C8E1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Implementando a interface </w:t>
      </w:r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IComparable</w:t>
      </w:r>
    </w:p>
    <w:p w14:paraId="57D11F20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Implementando o método </w:t>
      </w:r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CompareTo()</w:t>
      </w:r>
    </w:p>
    <w:p w14:paraId="0CA40218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Utilizando o método </w:t>
      </w:r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Sort()</w:t>
      </w:r>
    </w:p>
    <w:p w14:paraId="0AF102AD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Expressão lambda como argumento do método </w:t>
      </w:r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Sort()</w:t>
      </w:r>
    </w:p>
    <w:p w14:paraId="5B0063EA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interface </w:t>
      </w:r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IList</w:t>
      </w:r>
    </w:p>
    <w:p w14:paraId="3905E345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Listas somente-leitura com </w:t>
      </w:r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ReadOnlyCollection</w:t>
      </w:r>
    </w:p>
    <w:p w14:paraId="31ECB10C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Acumulando valores de objetos de uma lista</w:t>
      </w:r>
    </w:p>
    <w:p w14:paraId="6050F12C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Somando valores com o método </w:t>
      </w:r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Sum()</w:t>
      </w:r>
    </w:p>
    <w:p w14:paraId="161D63D7" w14:textId="77777777" w:rsidR="002873EA" w:rsidRPr="002873EA" w:rsidRDefault="002873EA" w:rsidP="003F4AA8">
      <w:pPr>
        <w:rPr>
          <w:lang w:val="pt-BR"/>
        </w:rPr>
      </w:pPr>
    </w:p>
    <w:p w14:paraId="155129BC" w14:textId="77777777" w:rsidR="003F4AA8" w:rsidRPr="003F4AA8" w:rsidRDefault="003F4AA8" w:rsidP="003F4AA8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eastAsia="pt-BR"/>
        </w:rPr>
      </w:pPr>
    </w:p>
    <w:p w14:paraId="49D81BDB" w14:textId="139E6C99" w:rsidR="0067275D" w:rsidRDefault="0067275D" w:rsidP="0067275D">
      <w:pPr>
        <w:pStyle w:val="Ttulo1"/>
        <w:rPr>
          <w:b/>
          <w:bCs/>
          <w:noProof/>
        </w:rPr>
      </w:pPr>
      <w:r>
        <w:rPr>
          <w:rFonts w:ascii="Open Sans" w:hAnsi="Open Sans" w:cs="Open Sans"/>
          <w:color w:val="3D464D"/>
          <w:spacing w:val="-8"/>
          <w:sz w:val="32"/>
          <w:szCs w:val="32"/>
        </w:rPr>
        <w:t> </w:t>
      </w:r>
      <w:bookmarkStart w:id="49" w:name="_Toc63285409"/>
      <w:r w:rsidRPr="0067275D">
        <w:rPr>
          <w:b/>
          <w:bCs/>
          <w:noProof/>
        </w:rPr>
        <w:t>Para Saber Mais</w:t>
      </w:r>
      <w:bookmarkEnd w:id="49"/>
    </w:p>
    <w:p w14:paraId="5E16AF1D" w14:textId="77777777" w:rsidR="0067275D" w:rsidRDefault="0067275D" w:rsidP="0067275D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50" w:name="_Toc63285410"/>
      <w:r>
        <w:rPr>
          <w:rFonts w:ascii="Open Sans" w:hAnsi="Open Sans" w:cs="Open Sans"/>
          <w:color w:val="3D464D"/>
          <w:spacing w:val="-8"/>
          <w:sz w:val="32"/>
          <w:szCs w:val="32"/>
        </w:rPr>
        <w:t>Trabalhando com listas</w:t>
      </w:r>
      <w:bookmarkEnd w:id="50"/>
    </w:p>
    <w:p w14:paraId="2748DD94" w14:textId="77777777" w:rsidR="0067275D" w:rsidRDefault="0067275D" w:rsidP="0067275D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quisermos armazenar muitas contas na memória, podemos fazer o uso de arrays, o qual já estudamos nos capítulos anteriores. Arrays nos possibilitam guardar uma quantidade de elementos e depois acessá-los de forma fácil.</w:t>
      </w:r>
    </w:p>
    <w:p w14:paraId="31693BC7" w14:textId="77777777" w:rsidR="0067275D" w:rsidRDefault="0067275D" w:rsidP="0067275D">
      <w:pPr>
        <w:pStyle w:val="NormalWeb"/>
        <w:shd w:val="clear" w:color="auto" w:fill="F0F0F0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 xml:space="preserve">Mas o problema é que manipular um array não é fácil. Por exemplo, imagine um array com 5 contas guardadas. Se quisermos remover a posição 1, como fazemos? Pois, se apagarmos, precisaremos reordenar todo nosso array. E para inserir um </w:t>
      </w:r>
      <w:r>
        <w:rPr>
          <w:color w:val="3D464D"/>
          <w:sz w:val="27"/>
          <w:szCs w:val="27"/>
        </w:rPr>
        <w:lastRenderedPageBreak/>
        <w:t>elemento no meio do array? Precisamos "abrir um buraco" no array, empurrando elementos pra baixo, para aí sim colocar o novo elemento no meio.</w:t>
      </w:r>
    </w:p>
    <w:p w14:paraId="2D26FFEF" w14:textId="2A9EAFFA" w:rsidR="0067275D" w:rsidRDefault="0067275D" w:rsidP="0067275D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mc:AlternateContent>
          <mc:Choice Requires="wps">
            <w:drawing>
              <wp:inline distT="0" distB="0" distL="0" distR="0" wp14:anchorId="20D31D45" wp14:editId="49A71A09">
                <wp:extent cx="308610" cy="308610"/>
                <wp:effectExtent l="0" t="0" r="0" b="0"/>
                <wp:docPr id="83" name="Retângulo 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AC0987" id="Retângulo 83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" filled="f" stroked="f">
                <o:lock v:ext="edit" aspectratio="t"/>
                <w10:anchorlock/>
              </v:rect>
            </w:pict>
          </mc:Fallback>
        </mc:AlternateContent>
      </w:r>
    </w:p>
    <w:p w14:paraId="4C3547F8" w14:textId="77777777" w:rsidR="0067275D" w:rsidRDefault="0067275D" w:rsidP="0067275D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51" w:name="_Toc63285411"/>
      <w:r>
        <w:rPr>
          <w:rFonts w:ascii="Open Sans" w:hAnsi="Open Sans" w:cs="Open Sans"/>
          <w:color w:val="3D464D"/>
          <w:spacing w:val="-8"/>
          <w:sz w:val="32"/>
          <w:szCs w:val="32"/>
        </w:rPr>
        <w:t>Facilitando o trabalho com coleções através das listas</w:t>
      </w:r>
      <w:bookmarkEnd w:id="51"/>
    </w:p>
    <w:p w14:paraId="3316CE42" w14:textId="77777777" w:rsidR="0067275D" w:rsidRDefault="0067275D" w:rsidP="0067275D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resolver os problemas do array, podemos trabalhar com uma classe do C# chamada List. Para utilizarmos uma lista dentro do código precisamos informar qual é o tipo de elemento que a lista armazenará:</w:t>
      </w:r>
    </w:p>
    <w:p w14:paraId="0CF399AA" w14:textId="77777777" w:rsidR="0067275D" w:rsidRDefault="0067275D" w:rsidP="0067275D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 cria uma lista que armazena o tipo Conta</w:t>
      </w:r>
    </w:p>
    <w:p w14:paraId="785AC082" w14:textId="2C20D945" w:rsidR="0067275D" w:rsidRDefault="0067275D" w:rsidP="0067275D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List</w:t>
      </w:r>
      <w:r>
        <w:rPr>
          <w:rStyle w:val="pun"/>
          <w:color w:val="999999"/>
        </w:rPr>
        <w:t>&lt;</w:t>
      </w:r>
      <w:r>
        <w:rPr>
          <w:rStyle w:val="typ"/>
          <w:color w:val="A67F59"/>
        </w:rPr>
        <w:t>Conta</w:t>
      </w:r>
      <w:r>
        <w:rPr>
          <w:rStyle w:val="pun"/>
          <w:color w:val="999999"/>
        </w:rPr>
        <w:t>&gt;</w:t>
      </w:r>
      <w:r>
        <w:rPr>
          <w:rStyle w:val="pln"/>
          <w:color w:val="3D464D"/>
        </w:rPr>
        <w:t xml:space="preserve"> lista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List</w:t>
      </w:r>
      <w:r>
        <w:rPr>
          <w:rStyle w:val="pun"/>
          <w:color w:val="999999"/>
        </w:rPr>
        <w:t>&lt;</w:t>
      </w:r>
      <w:r>
        <w:rPr>
          <w:rStyle w:val="typ"/>
          <w:color w:val="A67F59"/>
        </w:rPr>
        <w:t>Conta</w:t>
      </w:r>
      <w:r>
        <w:rPr>
          <w:rStyle w:val="pun"/>
          <w:color w:val="999999"/>
        </w:rPr>
        <w:t>&gt;();</w:t>
      </w:r>
    </w:p>
    <w:p w14:paraId="4C982C71" w14:textId="77777777" w:rsidR="0067275D" w:rsidRDefault="0067275D" w:rsidP="0067275D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Da mesma forma que criamos a lista de contas, também poderíamos criar uma lista de números inteiros ou de qualquer outro tipo do C#. Essa lista do C# armazena seus elementos dentro de um array.</w:t>
      </w:r>
    </w:p>
    <w:p w14:paraId="04EDD694" w14:textId="77777777" w:rsidR="0067275D" w:rsidRDefault="0067275D" w:rsidP="0067275D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SABER MAIS:</w:t>
      </w:r>
    </w:p>
    <w:p w14:paraId="334D91FB" w14:textId="77777777" w:rsidR="0067275D" w:rsidRDefault="004D3402" w:rsidP="0067275D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hyperlink r:id="rId88" w:tgtFrame="_blank" w:history="1">
        <w:r w:rsidR="0067275D">
          <w:rPr>
            <w:rStyle w:val="Hyperlink"/>
            <w:sz w:val="27"/>
            <w:szCs w:val="27"/>
          </w:rPr>
          <w:t>APOSTILA C# E ORIENTAÇÃO A OBJETOS</w:t>
        </w:r>
      </w:hyperlink>
      <w:r w:rsidR="0067275D">
        <w:rPr>
          <w:color w:val="3D464D"/>
          <w:sz w:val="27"/>
          <w:szCs w:val="27"/>
        </w:rPr>
        <w:t> - Caelum Ensino e Inovação</w:t>
      </w:r>
    </w:p>
    <w:p w14:paraId="3FB8F675" w14:textId="77777777" w:rsidR="0067275D" w:rsidRPr="0067275D" w:rsidRDefault="0067275D" w:rsidP="0067275D"/>
    <w:p w14:paraId="57DCA87A" w14:textId="364D95C8" w:rsidR="0067275D" w:rsidRDefault="0067275D" w:rsidP="0067275D">
      <w:pPr>
        <w:pStyle w:val="Ttulo1"/>
        <w:rPr>
          <w:b/>
          <w:bCs/>
          <w:noProof/>
        </w:rPr>
      </w:pPr>
      <w:bookmarkStart w:id="52" w:name="_Toc63285412"/>
      <w:r w:rsidRPr="0067275D">
        <w:rPr>
          <w:b/>
          <w:bCs/>
          <w:noProof/>
        </w:rPr>
        <w:t>Projeto da Aula Atual</w:t>
      </w:r>
      <w:bookmarkEnd w:id="52"/>
    </w:p>
    <w:p w14:paraId="5977FAE9" w14:textId="1AA8B8D5" w:rsidR="0067275D" w:rsidRPr="0067275D" w:rsidRDefault="0067275D" w:rsidP="0067275D">
      <w:r>
        <w:rPr>
          <w:color w:val="3D464D"/>
          <w:sz w:val="27"/>
          <w:szCs w:val="27"/>
          <w:shd w:val="clear" w:color="auto" w:fill="FFFFFF"/>
        </w:rPr>
        <w:t>Segue o link do projeto até o momento: </w:t>
      </w:r>
      <w:hyperlink r:id="rId89" w:tgtFrame="_blank" w:history="1">
        <w:r>
          <w:rPr>
            <w:rStyle w:val="Hyperlink"/>
            <w:sz w:val="27"/>
            <w:szCs w:val="27"/>
            <w:shd w:val="clear" w:color="auto" w:fill="FFFFFF"/>
          </w:rPr>
          <w:t>https://github.com/alura-cursos/csharp-collections/archive/74061674fbb6897129312d8396d69ffab51089b5.zip</w:t>
        </w:r>
      </w:hyperlink>
    </w:p>
    <w:p w14:paraId="5E94E2C6" w14:textId="77777777" w:rsidR="00EC019E" w:rsidRPr="00EC019E" w:rsidRDefault="00EC019E" w:rsidP="00EC019E">
      <w:pPr>
        <w:rPr>
          <w:lang w:val="pt-BR"/>
        </w:rPr>
      </w:pPr>
    </w:p>
    <w:p w14:paraId="6159DDA9" w14:textId="77777777" w:rsidR="004E1767" w:rsidRPr="00AD2A6F" w:rsidRDefault="004E1767" w:rsidP="004E1767">
      <w:pPr>
        <w:rPr>
          <w:lang w:val="pt-BR"/>
        </w:rPr>
      </w:pPr>
    </w:p>
    <w:p w14:paraId="5189DD3B" w14:textId="77777777" w:rsidR="00507FEE" w:rsidRPr="00145021" w:rsidRDefault="00507FEE" w:rsidP="00507FEE">
      <w:pPr>
        <w:rPr>
          <w:lang w:val="pt-BR"/>
        </w:rPr>
      </w:pPr>
    </w:p>
    <w:p w14:paraId="30F8F734" w14:textId="009F88FD" w:rsidR="004C4B29" w:rsidRDefault="003613B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613B9">
        <w:rPr>
          <w:rFonts w:ascii="Open Sans" w:hAnsi="Open Sans" w:cs="Open Sans"/>
          <w:color w:val="00C86F"/>
          <w:sz w:val="26"/>
          <w:szCs w:val="26"/>
        </w:rPr>
        <w:t>O Poder dos Sets</w:t>
      </w:r>
    </w:p>
    <w:p w14:paraId="0356FC66" w14:textId="77777777" w:rsidR="003418F4" w:rsidRPr="003418F4" w:rsidRDefault="003418F4" w:rsidP="003418F4"/>
    <w:p w14:paraId="022A3301" w14:textId="77777777" w:rsidR="003418F4" w:rsidRDefault="003418F4" w:rsidP="003418F4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Começando deste ponto? Você pode fazer o </w:t>
      </w:r>
      <w:hyperlink r:id="rId90" w:tgtFrame="_blank" w:history="1">
        <w:r>
          <w:rPr>
            <w:rStyle w:val="Hyperlink"/>
            <w:sz w:val="27"/>
            <w:szCs w:val="27"/>
          </w:rPr>
          <w:t>DOWNLOAD</w:t>
        </w:r>
      </w:hyperlink>
      <w:r>
        <w:rPr>
          <w:color w:val="3D464D"/>
          <w:sz w:val="27"/>
          <w:szCs w:val="27"/>
        </w:rPr>
        <w:t> completo do projeto do capítulo anterior e continuar seus estudos a partir deste.</w:t>
      </w:r>
    </w:p>
    <w:p w14:paraId="4D44A3A2" w14:textId="77777777" w:rsidR="00822F91" w:rsidRDefault="00822F91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27F36650" w14:textId="3ACB3740" w:rsidR="003418F4" w:rsidRDefault="00822F91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</w:t>
      </w:r>
      <w:r w:rsidR="003418F4">
        <w:rPr>
          <w:color w:val="3D464D"/>
          <w:sz w:val="27"/>
          <w:szCs w:val="27"/>
        </w:rPr>
        <w:t>omeçaremos a explorar outros tipos de coleções. Aprenderemos sobre </w:t>
      </w:r>
      <w:r w:rsidR="003418F4">
        <w:rPr>
          <w:rStyle w:val="Forte"/>
          <w:color w:val="3D464D"/>
          <w:sz w:val="27"/>
          <w:szCs w:val="27"/>
        </w:rPr>
        <w:t>conjuntos</w:t>
      </w:r>
      <w:r w:rsidR="003418F4">
        <w:rPr>
          <w:color w:val="3D464D"/>
          <w:sz w:val="27"/>
          <w:szCs w:val="27"/>
        </w:rPr>
        <w:t> (ou "</w:t>
      </w:r>
      <w:r w:rsidR="003418F4">
        <w:rPr>
          <w:rStyle w:val="nfase"/>
          <w:color w:val="3D464D"/>
          <w:sz w:val="27"/>
          <w:szCs w:val="27"/>
        </w:rPr>
        <w:t>sets</w:t>
      </w:r>
      <w:r w:rsidR="003418F4">
        <w:rPr>
          <w:color w:val="3D464D"/>
          <w:sz w:val="27"/>
          <w:szCs w:val="27"/>
        </w:rPr>
        <w:t>" em inglês). No .NET conseguimos implementar conjuntos e, agora que temos </w:t>
      </w:r>
      <w:r w:rsidR="003418F4">
        <w:rPr>
          <w:rStyle w:val="CdigoHTML"/>
          <w:color w:val="3D464D"/>
          <w:sz w:val="23"/>
          <w:szCs w:val="23"/>
          <w:shd w:val="clear" w:color="auto" w:fill="F0F3F5"/>
        </w:rPr>
        <w:t>Cursos</w:t>
      </w:r>
      <w:r w:rsidR="003418F4">
        <w:rPr>
          <w:color w:val="3D464D"/>
          <w:sz w:val="27"/>
          <w:szCs w:val="27"/>
        </w:rPr>
        <w:t> e </w:t>
      </w:r>
      <w:r w:rsidR="003418F4">
        <w:rPr>
          <w:rStyle w:val="CdigoHTML"/>
          <w:color w:val="3D464D"/>
          <w:sz w:val="23"/>
          <w:szCs w:val="23"/>
          <w:shd w:val="clear" w:color="auto" w:fill="F0F3F5"/>
        </w:rPr>
        <w:t>Aulas</w:t>
      </w:r>
      <w:r w:rsidR="003418F4">
        <w:rPr>
          <w:color w:val="3D464D"/>
          <w:sz w:val="27"/>
          <w:szCs w:val="27"/>
        </w:rPr>
        <w:t>, criaremos também </w:t>
      </w:r>
      <w:r w:rsidR="003418F4">
        <w:rPr>
          <w:rStyle w:val="CdigoHTML"/>
          <w:color w:val="3D464D"/>
          <w:sz w:val="23"/>
          <w:szCs w:val="23"/>
          <w:shd w:val="clear" w:color="auto" w:fill="F0F3F5"/>
        </w:rPr>
        <w:t>Alunos</w:t>
      </w:r>
      <w:r w:rsidR="003418F4">
        <w:rPr>
          <w:color w:val="3D464D"/>
          <w:sz w:val="27"/>
          <w:szCs w:val="27"/>
        </w:rPr>
        <w:t>, como </w:t>
      </w:r>
      <w:r w:rsidR="003418F4">
        <w:rPr>
          <w:rStyle w:val="nfase"/>
          <w:color w:val="3D464D"/>
          <w:sz w:val="27"/>
          <w:szCs w:val="27"/>
        </w:rPr>
        <w:t>sets</w:t>
      </w:r>
      <w:r w:rsidR="003418F4">
        <w:rPr>
          <w:color w:val="3D464D"/>
          <w:sz w:val="27"/>
          <w:szCs w:val="27"/>
        </w:rPr>
        <w:t>.</w:t>
      </w:r>
    </w:p>
    <w:p w14:paraId="634F6295" w14:textId="77777777" w:rsidR="00822F91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Há duas principais propriedades do </w:t>
      </w:r>
      <w:r>
        <w:rPr>
          <w:rStyle w:val="nfase"/>
          <w:color w:val="3D464D"/>
          <w:sz w:val="27"/>
          <w:szCs w:val="27"/>
        </w:rPr>
        <w:t>set</w:t>
      </w:r>
      <w:r>
        <w:rPr>
          <w:color w:val="3D464D"/>
          <w:sz w:val="27"/>
          <w:szCs w:val="27"/>
        </w:rPr>
        <w:t>, sendo que a primeira é </w:t>
      </w:r>
      <w:r>
        <w:rPr>
          <w:rStyle w:val="Forte"/>
          <w:color w:val="3D464D"/>
          <w:sz w:val="27"/>
          <w:szCs w:val="27"/>
        </w:rPr>
        <w:t>não permitir duplicidade</w:t>
      </w:r>
      <w:r>
        <w:rPr>
          <w:color w:val="3D464D"/>
          <w:sz w:val="27"/>
          <w:szCs w:val="27"/>
        </w:rPr>
        <w:t xml:space="preserve">, ou seja, um elemento não será contido mais de uma vez em um mesmo conjunto. </w:t>
      </w:r>
    </w:p>
    <w:p w14:paraId="3FA8C057" w14:textId="174F968D" w:rsidR="003418F4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A segunda característica implica nos </w:t>
      </w:r>
      <w:r>
        <w:rPr>
          <w:rStyle w:val="Forte"/>
          <w:color w:val="3D464D"/>
          <w:sz w:val="27"/>
          <w:szCs w:val="27"/>
        </w:rPr>
        <w:t>elementos não serem mantidos em ordem específica</w:t>
      </w:r>
      <w:r>
        <w:rPr>
          <w:color w:val="3D464D"/>
          <w:sz w:val="27"/>
          <w:szCs w:val="27"/>
        </w:rPr>
        <w:t> quando os incluímos ou removemos.</w:t>
      </w:r>
    </w:p>
    <w:p w14:paraId="47E799B4" w14:textId="77777777" w:rsidR="003418F4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declararmos os alunos como conjuntos, utilizaremos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ISet&lt;&gt;</w:t>
      </w:r>
      <w:r>
        <w:rPr>
          <w:color w:val="3D464D"/>
          <w:sz w:val="27"/>
          <w:szCs w:val="27"/>
        </w:rPr>
        <w:t>, uma interface genérica do .NET que exige que se passe o tipo do elemento deste conjunto (neste caso,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string</w:t>
      </w:r>
      <w:r>
        <w:rPr>
          <w:color w:val="3D464D"/>
          <w:sz w:val="27"/>
          <w:szCs w:val="27"/>
        </w:rPr>
        <w:t>, pois armazenaremos os nomes dos alunos).</w:t>
      </w:r>
    </w:p>
    <w:p w14:paraId="1B006EE7" w14:textId="7785D347" w:rsidR="003418F4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Usaremos implementação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HashSet&lt;&gt;</w:t>
      </w:r>
      <w:r>
        <w:rPr>
          <w:color w:val="3D464D"/>
          <w:sz w:val="27"/>
          <w:szCs w:val="27"/>
        </w:rPr>
        <w:t>, também uma classe genérica, com mesmo tipo string. Por termos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alunos</w:t>
      </w:r>
      <w:r>
        <w:rPr>
          <w:color w:val="3D464D"/>
          <w:sz w:val="27"/>
          <w:szCs w:val="27"/>
        </w:rPr>
        <w:t> como conjuntos vazios, começaremos a adicionar elementos:</w:t>
      </w:r>
    </w:p>
    <w:p w14:paraId="6407533C" w14:textId="77777777" w:rsidR="00822F91" w:rsidRDefault="00822F91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7AAB4598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//declarando set de alunos</w:t>
      </w:r>
    </w:p>
    <w:p w14:paraId="1799C278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ISet</w:t>
      </w:r>
      <w:r>
        <w:rPr>
          <w:rStyle w:val="str"/>
          <w:color w:val="669900"/>
        </w:rPr>
        <w:t>&lt;string&gt;</w:t>
      </w:r>
      <w:r>
        <w:rPr>
          <w:rStyle w:val="pln"/>
          <w:color w:val="3D464D"/>
        </w:rPr>
        <w:t xml:space="preserve"> alunos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HashSet</w:t>
      </w:r>
      <w:r>
        <w:rPr>
          <w:rStyle w:val="str"/>
          <w:color w:val="669900"/>
        </w:rPr>
        <w:t>&lt;string&gt;</w:t>
      </w:r>
      <w:r>
        <w:rPr>
          <w:rStyle w:val="pun"/>
          <w:color w:val="999999"/>
        </w:rPr>
        <w:t>();</w:t>
      </w:r>
    </w:p>
    <w:p w14:paraId="00C63EF4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//adicionando: vanessa, ana, rafael</w:t>
      </w:r>
    </w:p>
    <w:p w14:paraId="5069C372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"Vanessa Tonini"</w:t>
      </w:r>
      <w:r>
        <w:rPr>
          <w:rStyle w:val="pun"/>
          <w:color w:val="999999"/>
        </w:rPr>
        <w:t>);</w:t>
      </w:r>
    </w:p>
    <w:p w14:paraId="047BDE16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"Ana Losnak"</w:t>
      </w:r>
      <w:r>
        <w:rPr>
          <w:rStyle w:val="pun"/>
          <w:color w:val="999999"/>
        </w:rPr>
        <w:t>);</w:t>
      </w:r>
    </w:p>
    <w:p w14:paraId="1F039FA0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"Rafael Nercessian"</w:t>
      </w:r>
      <w:r>
        <w:rPr>
          <w:rStyle w:val="pun"/>
          <w:color w:val="999999"/>
        </w:rPr>
        <w:t>);</w:t>
      </w:r>
    </w:p>
    <w:p w14:paraId="690F885A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</w:p>
    <w:p w14:paraId="13EECCA0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//imprimindo</w:t>
      </w:r>
    </w:p>
    <w:p w14:paraId="4B2CC721" w14:textId="31B85082" w:rsidR="003418F4" w:rsidRDefault="003418F4" w:rsidP="003418F4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);</w:t>
      </w:r>
    </w:p>
    <w:p w14:paraId="0FE00EE3" w14:textId="06F55A5B" w:rsidR="003418F4" w:rsidRDefault="003418F4" w:rsidP="003418F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Utilizando o atalho "Ctrl + F5", rodaremos a aplicação. Como já era esperado, obteremos o seguinte:</w:t>
      </w:r>
    </w:p>
    <w:p w14:paraId="0D980158" w14:textId="7A001ECB" w:rsidR="00822F91" w:rsidRDefault="00822F91" w:rsidP="003418F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</w:rPr>
        <w:drawing>
          <wp:inline distT="0" distB="0" distL="0" distR="0" wp14:anchorId="71AA4F06" wp14:editId="2DA68DFF">
            <wp:extent cx="5057143" cy="2885714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E266" w14:textId="7FAEF3E1" w:rsidR="003418F4" w:rsidRPr="003418F4" w:rsidRDefault="003418F4" w:rsidP="003418F4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r w:rsidRPr="003418F4">
        <w:rPr>
          <w:rStyle w:val="typ"/>
          <w:color w:val="A67F59"/>
          <w:lang w:val="en-US"/>
        </w:rPr>
        <w:t>System</w:t>
      </w:r>
      <w:r w:rsidRPr="003418F4">
        <w:rPr>
          <w:rStyle w:val="pun"/>
          <w:color w:val="999999"/>
          <w:lang w:val="en-US"/>
        </w:rPr>
        <w:t>.</w:t>
      </w:r>
      <w:r w:rsidRPr="003418F4">
        <w:rPr>
          <w:rStyle w:val="typ"/>
          <w:color w:val="A67F59"/>
          <w:lang w:val="en-US"/>
        </w:rPr>
        <w:t>Collections</w:t>
      </w:r>
      <w:r w:rsidRPr="003418F4">
        <w:rPr>
          <w:rStyle w:val="pun"/>
          <w:color w:val="999999"/>
          <w:lang w:val="en-US"/>
        </w:rPr>
        <w:t>.</w:t>
      </w:r>
      <w:r w:rsidRPr="003418F4">
        <w:rPr>
          <w:rStyle w:val="typ"/>
          <w:color w:val="A67F59"/>
          <w:lang w:val="en-US"/>
        </w:rPr>
        <w:t>Generic</w:t>
      </w:r>
      <w:r w:rsidRPr="003418F4">
        <w:rPr>
          <w:rStyle w:val="pun"/>
          <w:color w:val="999999"/>
          <w:lang w:val="en-US"/>
        </w:rPr>
        <w:t>.</w:t>
      </w:r>
      <w:r w:rsidRPr="003418F4">
        <w:rPr>
          <w:rStyle w:val="typ"/>
          <w:color w:val="A67F59"/>
          <w:lang w:val="en-US"/>
        </w:rPr>
        <w:t>HashSet</w:t>
      </w:r>
      <w:r w:rsidRPr="003418F4">
        <w:rPr>
          <w:rStyle w:val="str"/>
          <w:color w:val="669900"/>
          <w:lang w:val="en-US"/>
        </w:rPr>
        <w:t>`1[System.String]</w:t>
      </w:r>
    </w:p>
    <w:p w14:paraId="40A524EB" w14:textId="77777777" w:rsidR="003418F4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Não conseguimos imprimir cada um dos alunos, então precisaremos 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string.Join</w:t>
      </w:r>
      <w:r>
        <w:rPr>
          <w:color w:val="3D464D"/>
          <w:sz w:val="27"/>
          <w:szCs w:val="27"/>
        </w:rPr>
        <w:t>:</w:t>
      </w:r>
    </w:p>
    <w:p w14:paraId="1A861840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//imprimindo</w:t>
      </w:r>
    </w:p>
    <w:p w14:paraId="255D10AA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);</w:t>
      </w:r>
    </w:p>
    <w:p w14:paraId="7E55132F" w14:textId="1BB40318" w:rsidR="003418F4" w:rsidRDefault="003418F4" w:rsidP="003418F4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string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Join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","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alunos</w:t>
      </w:r>
      <w:r>
        <w:rPr>
          <w:rStyle w:val="pun"/>
          <w:color w:val="999999"/>
        </w:rPr>
        <w:t>));</w:t>
      </w:r>
    </w:p>
    <w:p w14:paraId="20CDF294" w14:textId="77777777" w:rsidR="003418F4" w:rsidRDefault="003418F4" w:rsidP="003418F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Podemos rodar a aplicação novamente. Obteremos os nomes impressos como gostaríamos.</w:t>
      </w:r>
    </w:p>
    <w:p w14:paraId="17DFDF06" w14:textId="77777777" w:rsidR="003418F4" w:rsidRDefault="003418F4" w:rsidP="003418F4">
      <w:pPr>
        <w:pStyle w:val="Ttulo3"/>
        <w:shd w:val="clear" w:color="auto" w:fill="FFFFFF"/>
        <w:spacing w:before="675"/>
        <w:rPr>
          <w:rFonts w:ascii="Open Sans" w:hAnsi="Open Sans" w:cs="Open Sans"/>
          <w:color w:val="3D464D"/>
          <w:spacing w:val="-8"/>
          <w:sz w:val="27"/>
          <w:szCs w:val="27"/>
        </w:rPr>
      </w:pPr>
      <w:bookmarkStart w:id="53" w:name="_Toc63285413"/>
      <w:r>
        <w:rPr>
          <w:rFonts w:ascii="Open Sans" w:hAnsi="Open Sans" w:cs="Open Sans"/>
          <w:color w:val="3D464D"/>
          <w:spacing w:val="-8"/>
        </w:rPr>
        <w:lastRenderedPageBreak/>
        <w:t>Qual a diferença entre um conjunto e uma lista?</w:t>
      </w:r>
      <w:bookmarkEnd w:id="53"/>
    </w:p>
    <w:p w14:paraId="027BB90F" w14:textId="77777777" w:rsidR="003418F4" w:rsidRDefault="003418F4" w:rsidP="003418F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entendermos isso melhor, adicionaremos mais três alunos a este conjunto:</w:t>
      </w:r>
    </w:p>
    <w:p w14:paraId="5F7719B0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//adicionando: priscila, rollo, fabio</w:t>
      </w:r>
    </w:p>
    <w:p w14:paraId="77215957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"Priscila Stuani"</w:t>
      </w:r>
      <w:r>
        <w:rPr>
          <w:rStyle w:val="pun"/>
          <w:color w:val="999999"/>
        </w:rPr>
        <w:t>);</w:t>
      </w:r>
    </w:p>
    <w:p w14:paraId="556D5EBB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"Rafael Rollo"</w:t>
      </w:r>
      <w:r>
        <w:rPr>
          <w:rStyle w:val="pun"/>
          <w:color w:val="999999"/>
        </w:rPr>
        <w:t>);</w:t>
      </w:r>
    </w:p>
    <w:p w14:paraId="5FD81D26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"Fabio Gushiken"</w:t>
      </w:r>
      <w:r>
        <w:rPr>
          <w:rStyle w:val="pun"/>
          <w:color w:val="999999"/>
        </w:rPr>
        <w:t>);</w:t>
      </w:r>
    </w:p>
    <w:p w14:paraId="00E32642" w14:textId="6E81C9CB" w:rsidR="003418F4" w:rsidRDefault="003418F4" w:rsidP="003418F4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string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Join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","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alunos</w:t>
      </w:r>
      <w:r>
        <w:rPr>
          <w:rStyle w:val="pun"/>
          <w:color w:val="999999"/>
        </w:rPr>
        <w:t>));</w:t>
      </w:r>
    </w:p>
    <w:p w14:paraId="76A97D18" w14:textId="77777777" w:rsidR="00260092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 xml:space="preserve">Rodaremos o código e teremos os alunos novos acrescentados como gostaríamos. </w:t>
      </w:r>
    </w:p>
    <w:p w14:paraId="7266579E" w14:textId="77777777" w:rsidR="00260092" w:rsidRDefault="00260092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253F5139" w14:textId="5F30E8F8" w:rsidR="003418F4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Ok, </w:t>
      </w:r>
      <w:r>
        <w:rPr>
          <w:rStyle w:val="Forte"/>
          <w:color w:val="3D464D"/>
          <w:sz w:val="27"/>
          <w:szCs w:val="27"/>
        </w:rPr>
        <w:t>e a ordem</w:t>
      </w:r>
      <w:r>
        <w:rPr>
          <w:color w:val="3D464D"/>
          <w:sz w:val="27"/>
          <w:szCs w:val="27"/>
        </w:rPr>
        <w:t>? Como vimos, a segunda propriedade dos conjuntos é não sabermos exatamente em que posição estes alunos irão parar. Se voltarmos à tela de impressão, veremos que aparentemente segue-se a ordem de elementos conforme são colocados. Será que isso vale para todos os casos?</w:t>
      </w:r>
    </w:p>
    <w:p w14:paraId="091BC7BC" w14:textId="77777777" w:rsidR="003418F4" w:rsidRDefault="003418F4" w:rsidP="003418F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testar remover um aluno e substituir por outro:</w:t>
      </w:r>
    </w:p>
    <w:p w14:paraId="09CA35FA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//remover ana, adicionando marcelo</w:t>
      </w:r>
    </w:p>
    <w:p w14:paraId="2D857C45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Remove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"Ana Losnak"</w:t>
      </w:r>
      <w:r>
        <w:rPr>
          <w:rStyle w:val="pun"/>
          <w:color w:val="999999"/>
        </w:rPr>
        <w:t>);</w:t>
      </w:r>
    </w:p>
    <w:p w14:paraId="74FD26FC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"Marcelo Oliveira"</w:t>
      </w:r>
      <w:r>
        <w:rPr>
          <w:rStyle w:val="pun"/>
          <w:color w:val="999999"/>
        </w:rPr>
        <w:t>);</w:t>
      </w:r>
    </w:p>
    <w:p w14:paraId="2ECD97C8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//imprimindo de novo</w:t>
      </w:r>
    </w:p>
    <w:p w14:paraId="2044AA0D" w14:textId="51ADF7B1" w:rsidR="003418F4" w:rsidRDefault="003418F4" w:rsidP="003418F4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string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Join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","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alunos</w:t>
      </w:r>
      <w:r>
        <w:rPr>
          <w:rStyle w:val="pun"/>
          <w:color w:val="999999"/>
        </w:rPr>
        <w:t>));</w:t>
      </w:r>
    </w:p>
    <w:p w14:paraId="053C78C3" w14:textId="0A355647" w:rsidR="003418F4" w:rsidRDefault="003418F4" w:rsidP="003418F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Veremos que a aluna Ana foi removida tendo o Marcelo adicionado exatamente em sua posição, o que confirma que o conjunto não garante o posicionamento dos elementos.</w:t>
      </w:r>
    </w:p>
    <w:p w14:paraId="3B3BA561" w14:textId="528DF188" w:rsidR="00260092" w:rsidRDefault="00260092" w:rsidP="003418F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</w:rPr>
        <w:drawing>
          <wp:inline distT="0" distB="0" distL="0" distR="0" wp14:anchorId="2A77DB5B" wp14:editId="5326E994">
            <wp:extent cx="4466667" cy="2371429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819D" w14:textId="77777777" w:rsidR="003418F4" w:rsidRDefault="003418F4" w:rsidP="003418F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testar a primeira propriedade agora, de não permitir duplicidade, adicionando um aluno já existente ao conjunto:</w:t>
      </w:r>
    </w:p>
    <w:p w14:paraId="7B066DC0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//adicionando gushiken de novo</w:t>
      </w:r>
    </w:p>
    <w:p w14:paraId="40AD598F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"Fabio Gushiken"</w:t>
      </w:r>
      <w:r>
        <w:rPr>
          <w:rStyle w:val="pun"/>
          <w:color w:val="999999"/>
        </w:rPr>
        <w:t>);</w:t>
      </w:r>
    </w:p>
    <w:p w14:paraId="555191B3" w14:textId="18B05729" w:rsidR="003418F4" w:rsidRDefault="003418F4" w:rsidP="003418F4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lastRenderedPageBreak/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string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Join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","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alunos</w:t>
      </w:r>
      <w:r>
        <w:rPr>
          <w:rStyle w:val="pun"/>
          <w:color w:val="999999"/>
        </w:rPr>
        <w:t>));</w:t>
      </w:r>
    </w:p>
    <w:p w14:paraId="354F5632" w14:textId="400C81FB" w:rsidR="003418F4" w:rsidRDefault="003418F4" w:rsidP="003418F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Será que isto gerará um erro? Ou conseguiremos adicioná-lo? Rodaremos novamente, e confirmamos que o Fabio não aparece duplicado, aparecendo exatamente onde estava anteriormente. Isto é, quando tentamos acrescentar um elemento que já existia no conjunto, não acontece nada.</w:t>
      </w:r>
    </w:p>
    <w:p w14:paraId="3AE35BF7" w14:textId="3E0A6CBB" w:rsidR="00260092" w:rsidRDefault="00260092" w:rsidP="003418F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</w:rPr>
        <w:drawing>
          <wp:inline distT="0" distB="0" distL="0" distR="0" wp14:anchorId="30FA2776" wp14:editId="07C8B86E">
            <wp:extent cx="4571429" cy="2314286"/>
            <wp:effectExtent l="0" t="0" r="63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91A8" w14:textId="77777777" w:rsidR="003418F4" w:rsidRDefault="003418F4" w:rsidP="003418F4">
      <w:pPr>
        <w:pStyle w:val="Ttulo3"/>
        <w:shd w:val="clear" w:color="auto" w:fill="FFFFFF"/>
        <w:spacing w:before="675"/>
        <w:rPr>
          <w:rFonts w:ascii="Open Sans" w:hAnsi="Open Sans" w:cs="Open Sans"/>
          <w:color w:val="3D464D"/>
          <w:spacing w:val="-8"/>
          <w:sz w:val="27"/>
          <w:szCs w:val="27"/>
        </w:rPr>
      </w:pPr>
      <w:bookmarkStart w:id="54" w:name="_Toc63285414"/>
      <w:r>
        <w:rPr>
          <w:rFonts w:ascii="Open Sans" w:hAnsi="Open Sans" w:cs="Open Sans"/>
          <w:color w:val="3D464D"/>
          <w:spacing w:val="-8"/>
        </w:rPr>
        <w:t>Qual a vantagem de se usar um conjunto e não uma lista?</w:t>
      </w:r>
      <w:bookmarkEnd w:id="54"/>
    </w:p>
    <w:p w14:paraId="0DA2BD8A" w14:textId="77777777" w:rsidR="003418F4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 xml:space="preserve">A maior diferença em relação às listas é que o conjunto é </w:t>
      </w:r>
      <w:r w:rsidRPr="00260092">
        <w:rPr>
          <w:color w:val="3D464D"/>
          <w:sz w:val="27"/>
          <w:szCs w:val="27"/>
          <w:highlight w:val="green"/>
        </w:rPr>
        <w:t>mais rápido na busca de elementos</w:t>
      </w:r>
      <w:r>
        <w:rPr>
          <w:color w:val="3D464D"/>
          <w:sz w:val="27"/>
          <w:szCs w:val="27"/>
        </w:rPr>
        <w:t>. No </w:t>
      </w:r>
      <w:hyperlink r:id="rId94" w:tgtFrame="_blank" w:history="1">
        <w:r>
          <w:rPr>
            <w:rStyle w:val="Hyperlink"/>
            <w:sz w:val="27"/>
            <w:szCs w:val="27"/>
          </w:rPr>
          <w:t>Stack Overflow</w:t>
        </w:r>
      </w:hyperlink>
      <w:r>
        <w:rPr>
          <w:color w:val="3D464D"/>
          <w:sz w:val="27"/>
          <w:szCs w:val="27"/>
        </w:rPr>
        <w:t> é possível encontrar questões em relação às performances entre HashSet e uma lista, com gráficos e outros exemplos.</w:t>
      </w:r>
    </w:p>
    <w:p w14:paraId="374E1300" w14:textId="77777777" w:rsidR="003418F4" w:rsidRDefault="003418F4" w:rsidP="003418F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Neles, vê-se que quanto mais elementos existem em uma coleção do tipo lista, maior será o tempo de busca por um elemento. O HashSet, por sua vez, tem um tempo de busca constante, independentemente desta quantidade.</w:t>
      </w:r>
    </w:p>
    <w:p w14:paraId="493BC5DC" w14:textId="6153B6AD" w:rsidR="003418F4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Isto ocorre pois, diferentemente de uma lista, que faz uma varredura do primeiro ao último elemento, o HashSet, na busca de um elemento, utiliza uma </w:t>
      </w:r>
      <w:r>
        <w:rPr>
          <w:rStyle w:val="Forte"/>
          <w:color w:val="3D464D"/>
          <w:sz w:val="27"/>
          <w:szCs w:val="27"/>
        </w:rPr>
        <w:t>tabela de espalhamento</w:t>
      </w:r>
      <w:r>
        <w:rPr>
          <w:color w:val="3D464D"/>
          <w:sz w:val="27"/>
          <w:szCs w:val="27"/>
        </w:rPr>
        <w:t>, que ocupa um lugar com memória muito maior, no entanto direcionando à posição que o elemento irá ocupar.</w:t>
      </w:r>
    </w:p>
    <w:p w14:paraId="6393EEA6" w14:textId="77777777" w:rsidR="00260092" w:rsidRDefault="00260092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1522611E" w14:textId="77777777" w:rsidR="003418F4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Então, com relação ao desempenho, podemos dizer que um </w:t>
      </w:r>
      <w:r w:rsidRPr="00260092">
        <w:rPr>
          <w:rStyle w:val="Forte"/>
          <w:color w:val="3D464D"/>
          <w:sz w:val="27"/>
          <w:szCs w:val="27"/>
          <w:highlight w:val="green"/>
        </w:rPr>
        <w:t>HashSet possui grande escalabilidade</w:t>
      </w:r>
      <w:r w:rsidRPr="00260092">
        <w:rPr>
          <w:color w:val="3D464D"/>
          <w:sz w:val="27"/>
          <w:szCs w:val="27"/>
          <w:highlight w:val="green"/>
        </w:rPr>
        <w:t>,</w:t>
      </w:r>
      <w:r>
        <w:rPr>
          <w:color w:val="3D464D"/>
          <w:sz w:val="27"/>
          <w:szCs w:val="27"/>
        </w:rPr>
        <w:t xml:space="preserve"> permitindo que em uma grande escala de elementos, haja bom desempenho. </w:t>
      </w:r>
      <w:r w:rsidRPr="00260092">
        <w:rPr>
          <w:color w:val="3D464D"/>
          <w:sz w:val="27"/>
          <w:szCs w:val="27"/>
          <w:highlight w:val="darkGray"/>
        </w:rPr>
        <w:t>A memória, porém, é um ponto fraco do HashSet</w:t>
      </w:r>
      <w:r>
        <w:rPr>
          <w:color w:val="3D464D"/>
          <w:sz w:val="27"/>
          <w:szCs w:val="27"/>
        </w:rPr>
        <w:t>: com grande quantidade de elementos, há consumo bem maior de memória.</w:t>
      </w:r>
    </w:p>
    <w:p w14:paraId="104B31FB" w14:textId="77777777" w:rsidR="00260092" w:rsidRDefault="00260092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62F4675B" w14:textId="65F8AE7F" w:rsidR="003418F4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Voltando ao nosso código, será que é possível ordenar nosso conjunto de alunos por meio do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Sort()</w:t>
      </w:r>
      <w:r>
        <w:rPr>
          <w:color w:val="3D464D"/>
          <w:sz w:val="27"/>
          <w:szCs w:val="27"/>
        </w:rPr>
        <w:t>, como em uma lista?</w:t>
      </w:r>
    </w:p>
    <w:p w14:paraId="552DF562" w14:textId="2FC9169E" w:rsidR="003418F4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 partir do conjunto de alunos, chamaremos este método e tentaremos rodar o código, que gera um erro indicando que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ISet</w:t>
      </w:r>
      <w:r>
        <w:rPr>
          <w:color w:val="3D464D"/>
          <w:sz w:val="27"/>
          <w:szCs w:val="27"/>
        </w:rPr>
        <w:t>, tipo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alunos</w:t>
      </w:r>
      <w:r>
        <w:rPr>
          <w:color w:val="3D464D"/>
          <w:sz w:val="27"/>
          <w:szCs w:val="27"/>
        </w:rPr>
        <w:t xml:space="preserve">, não contém uma </w:t>
      </w:r>
      <w:r>
        <w:rPr>
          <w:color w:val="3D464D"/>
          <w:sz w:val="27"/>
          <w:szCs w:val="27"/>
        </w:rPr>
        <w:lastRenderedPageBreak/>
        <w:t>definição para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</w:t>
      </w:r>
      <w:r>
        <w:rPr>
          <w:color w:val="3D464D"/>
          <w:sz w:val="27"/>
          <w:szCs w:val="27"/>
        </w:rPr>
        <w:t>. Já tínhamos visto este problema anteriormente com a lista somente leitura.</w:t>
      </w:r>
    </w:p>
    <w:p w14:paraId="50757A39" w14:textId="77777777" w:rsidR="00260092" w:rsidRDefault="00260092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41228360" w14:textId="77777777" w:rsidR="00217709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Utilizaremos uma técnica similar ao que já foi feito, que é copiar o conjunto para uma lista para podermos ordená-lo, já que a lista possui a implementação do método de ordenação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</w:t>
      </w:r>
      <w:r>
        <w:rPr>
          <w:color w:val="3D464D"/>
          <w:sz w:val="27"/>
          <w:szCs w:val="27"/>
        </w:rPr>
        <w:t xml:space="preserve">. </w:t>
      </w:r>
    </w:p>
    <w:p w14:paraId="2CBCBA90" w14:textId="77777777" w:rsidR="00217709" w:rsidRDefault="00217709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noProof/>
        </w:rPr>
        <w:drawing>
          <wp:inline distT="0" distB="0" distL="0" distR="0" wp14:anchorId="1FD78699" wp14:editId="2A5353DB">
            <wp:extent cx="5171429" cy="1352381"/>
            <wp:effectExtent l="0" t="0" r="0" b="63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DA77" w14:textId="77777777" w:rsidR="00217709" w:rsidRDefault="00217709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5F2B9CF2" w14:textId="5F4DE3FA" w:rsidR="003418F4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Criaremos uma nova lista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string</w:t>
      </w:r>
      <w:r>
        <w:rPr>
          <w:color w:val="3D464D"/>
          <w:sz w:val="27"/>
          <w:szCs w:val="27"/>
        </w:rPr>
        <w:t> denominada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alunosEmLista</w:t>
      </w:r>
      <w:r>
        <w:rPr>
          <w:color w:val="3D464D"/>
          <w:sz w:val="27"/>
          <w:szCs w:val="27"/>
        </w:rPr>
        <w:t>. Como argumento no construtor, passaremos nossa coleção de alunos:</w:t>
      </w:r>
    </w:p>
    <w:p w14:paraId="2730E2C8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//ordenando: sort</w:t>
      </w:r>
    </w:p>
    <w:p w14:paraId="1978D798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//alunos.Sort();</w:t>
      </w:r>
    </w:p>
    <w:p w14:paraId="4BF399E4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//copiando: alunosEmLista</w:t>
      </w:r>
    </w:p>
    <w:p w14:paraId="5B639818" w14:textId="77777777" w:rsidR="003418F4" w:rsidRPr="003418F4" w:rsidRDefault="003418F4" w:rsidP="003418F4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418F4">
        <w:rPr>
          <w:rStyle w:val="typ"/>
          <w:color w:val="A67F59"/>
          <w:lang w:val="en-US"/>
        </w:rPr>
        <w:t>List</w:t>
      </w:r>
      <w:r w:rsidRPr="003418F4">
        <w:rPr>
          <w:rStyle w:val="str"/>
          <w:color w:val="669900"/>
          <w:lang w:val="en-US"/>
        </w:rPr>
        <w:t>&lt;string&gt;</w:t>
      </w:r>
      <w:r w:rsidRPr="003418F4">
        <w:rPr>
          <w:rStyle w:val="pln"/>
          <w:color w:val="3D464D"/>
          <w:lang w:val="en-US"/>
        </w:rPr>
        <w:t xml:space="preserve"> alunosEmLista </w:t>
      </w:r>
      <w:r w:rsidRPr="003418F4">
        <w:rPr>
          <w:rStyle w:val="pun"/>
          <w:color w:val="999999"/>
          <w:lang w:val="en-US"/>
        </w:rPr>
        <w:t>=</w:t>
      </w:r>
      <w:r w:rsidRPr="003418F4">
        <w:rPr>
          <w:rStyle w:val="pln"/>
          <w:color w:val="3D464D"/>
          <w:lang w:val="en-US"/>
        </w:rPr>
        <w:t xml:space="preserve"> </w:t>
      </w:r>
      <w:r w:rsidRPr="003418F4">
        <w:rPr>
          <w:rStyle w:val="kwd"/>
          <w:color w:val="0077AA"/>
          <w:lang w:val="en-US"/>
        </w:rPr>
        <w:t>new</w:t>
      </w:r>
      <w:r w:rsidRPr="003418F4">
        <w:rPr>
          <w:rStyle w:val="pln"/>
          <w:color w:val="3D464D"/>
          <w:lang w:val="en-US"/>
        </w:rPr>
        <w:t xml:space="preserve"> </w:t>
      </w:r>
      <w:r w:rsidRPr="003418F4">
        <w:rPr>
          <w:rStyle w:val="typ"/>
          <w:color w:val="A67F59"/>
          <w:lang w:val="en-US"/>
        </w:rPr>
        <w:t>List</w:t>
      </w:r>
      <w:r w:rsidRPr="003418F4">
        <w:rPr>
          <w:rStyle w:val="str"/>
          <w:color w:val="669900"/>
          <w:lang w:val="en-US"/>
        </w:rPr>
        <w:t>&lt;string&gt;</w:t>
      </w:r>
      <w:r w:rsidRPr="003418F4">
        <w:rPr>
          <w:rStyle w:val="pun"/>
          <w:color w:val="999999"/>
          <w:lang w:val="en-US"/>
        </w:rPr>
        <w:t>(</w:t>
      </w:r>
      <w:r w:rsidRPr="003418F4">
        <w:rPr>
          <w:rStyle w:val="pln"/>
          <w:color w:val="3D464D"/>
          <w:lang w:val="en-US"/>
        </w:rPr>
        <w:t>alunos</w:t>
      </w:r>
      <w:r w:rsidRPr="003418F4">
        <w:rPr>
          <w:rStyle w:val="pun"/>
          <w:color w:val="999999"/>
          <w:lang w:val="en-US"/>
        </w:rPr>
        <w:t>);</w:t>
      </w:r>
    </w:p>
    <w:p w14:paraId="16CEA983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//ordenando cópia</w:t>
      </w:r>
    </w:p>
    <w:p w14:paraId="1149C36F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alunosEmLista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Sort</w:t>
      </w:r>
      <w:r>
        <w:rPr>
          <w:rStyle w:val="pun"/>
          <w:color w:val="999999"/>
        </w:rPr>
        <w:t>();</w:t>
      </w:r>
    </w:p>
    <w:p w14:paraId="55DB3FAE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//imprimindo cópia</w:t>
      </w:r>
    </w:p>
    <w:p w14:paraId="5726E58E" w14:textId="66BD038F" w:rsidR="003418F4" w:rsidRDefault="003418F4" w:rsidP="003418F4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string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Join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","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alunosEmLista</w:t>
      </w:r>
      <w:r>
        <w:rPr>
          <w:rStyle w:val="pun"/>
          <w:color w:val="999999"/>
        </w:rPr>
        <w:t>));</w:t>
      </w:r>
    </w:p>
    <w:p w14:paraId="0A414F48" w14:textId="28DCEF9B" w:rsidR="003418F4" w:rsidRDefault="003418F4" w:rsidP="003418F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 "Ctrl + F5", rodaremos o código de novo, e veremos que conseguimos ordenar os alunos alfabeticamente!</w:t>
      </w:r>
    </w:p>
    <w:p w14:paraId="3EE0E81F" w14:textId="7E792468" w:rsidR="00217709" w:rsidRDefault="00217709" w:rsidP="003418F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</w:rPr>
        <w:drawing>
          <wp:inline distT="0" distB="0" distL="0" distR="0" wp14:anchorId="0876B095" wp14:editId="20FAB26E">
            <wp:extent cx="5731510" cy="3631565"/>
            <wp:effectExtent l="0" t="0" r="2540" b="698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640D" w14:textId="132C8CA6" w:rsidR="00AF3CE6" w:rsidRDefault="00AF3CE6" w:rsidP="00AF3CE6">
      <w:pPr>
        <w:pStyle w:val="Ttulo1"/>
        <w:rPr>
          <w:b/>
          <w:bCs/>
          <w:noProof/>
        </w:rPr>
      </w:pPr>
      <w:bookmarkStart w:id="55" w:name="_Toc63285415"/>
      <w:r w:rsidRPr="00AF3CE6">
        <w:rPr>
          <w:b/>
          <w:bCs/>
          <w:noProof/>
        </w:rPr>
        <w:lastRenderedPageBreak/>
        <w:t>HashSet e elementos duplicados</w:t>
      </w:r>
      <w:bookmarkEnd w:id="55"/>
    </w:p>
    <w:p w14:paraId="3A7C62B7" w14:textId="77777777" w:rsidR="00AF3CE6" w:rsidRPr="00AF3CE6" w:rsidRDefault="00AF3CE6" w:rsidP="00AF3CE6">
      <w:pPr>
        <w:shd w:val="clear" w:color="auto" w:fill="FFFFFF"/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F3CE6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Chegou a hora de aplicar o que você aprendeu sobre conjuntos!</w:t>
      </w:r>
    </w:p>
    <w:p w14:paraId="50E3CABD" w14:textId="77777777" w:rsidR="00AF3CE6" w:rsidRPr="00AF3CE6" w:rsidRDefault="00AF3CE6" w:rsidP="00AF3CE6">
      <w:pPr>
        <w:shd w:val="clear" w:color="auto" w:fill="FFFFFF"/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F3CE6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que acontece se adicionarmos o mesmo elemento duas vezes num </w:t>
      </w:r>
      <w:r w:rsidRPr="00AF3CE6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HashSet</w:t>
      </w:r>
      <w:r w:rsidRPr="00AF3CE6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tal como no exemplo abaixo?</w:t>
      </w:r>
    </w:p>
    <w:p w14:paraId="4DE5A0B5" w14:textId="77777777" w:rsidR="00AF3CE6" w:rsidRPr="00AF3CE6" w:rsidRDefault="00AF3CE6" w:rsidP="00AF3CE6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F3CE6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ISet</w:t>
      </w:r>
      <w:r w:rsidRPr="00AF3CE6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alunos </w:t>
      </w: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F3CE6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F3CE6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HashSet</w:t>
      </w:r>
      <w:r w:rsidRPr="00AF3CE6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7D5316BE" w14:textId="77777777" w:rsidR="00AF3CE6" w:rsidRPr="00AF3CE6" w:rsidRDefault="00AF3CE6" w:rsidP="00AF3CE6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alunos</w:t>
      </w: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F3CE6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F3CE6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"Vanessa Tonini"</w:t>
      </w: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79C72CD" w14:textId="77777777" w:rsidR="00AF3CE6" w:rsidRPr="00AF3CE6" w:rsidRDefault="00AF3CE6" w:rsidP="00AF3CE6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alunos</w:t>
      </w: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F3CE6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F3CE6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"Ana Losnak"</w:t>
      </w: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7ED255F" w14:textId="77777777" w:rsidR="00AF3CE6" w:rsidRPr="00AF3CE6" w:rsidRDefault="00AF3CE6" w:rsidP="00AF3CE6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alunos</w:t>
      </w: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F3CE6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F3CE6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"Rafael Nercessian"</w:t>
      </w: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FBF93F0" w14:textId="7C3E7CD5" w:rsidR="00AF3CE6" w:rsidRPr="00AF3CE6" w:rsidRDefault="00AF3CE6" w:rsidP="00AF3CE6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alunos</w:t>
      </w: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F3CE6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F3CE6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"Rafael Nercessian"</w:t>
      </w: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39B43A4" w14:textId="77777777" w:rsidR="00AF3CE6" w:rsidRPr="00AF3CE6" w:rsidRDefault="00AF3CE6" w:rsidP="00AF3CE6">
      <w:pPr>
        <w:shd w:val="clear" w:color="auto" w:fill="FFFFFF"/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F3CE6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Escolha a alternativa com a melhor resposta!</w:t>
      </w:r>
    </w:p>
    <w:p w14:paraId="59771755" w14:textId="77777777" w:rsidR="00AF3CE6" w:rsidRPr="00AF3CE6" w:rsidRDefault="00AF3CE6" w:rsidP="00AF3CE6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AF3CE6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O HashSet fica com 3 elementos</w:t>
      </w:r>
    </w:p>
    <w:p w14:paraId="48C70E31" w14:textId="77777777" w:rsidR="00AF3CE6" w:rsidRPr="00AF3CE6" w:rsidRDefault="00AF3CE6" w:rsidP="00AF3CE6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*</w:t>
      </w:r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F3CE6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Vanessa</w:t>
      </w:r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F3CE6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Tonini</w:t>
      </w:r>
    </w:p>
    <w:p w14:paraId="17784060" w14:textId="77777777" w:rsidR="00AF3CE6" w:rsidRPr="00AF3CE6" w:rsidRDefault="00AF3CE6" w:rsidP="00AF3CE6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*</w:t>
      </w:r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F3CE6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Ana</w:t>
      </w:r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F3CE6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Losnak</w:t>
      </w: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B4A5CCB" w14:textId="77777777" w:rsidR="00AF3CE6" w:rsidRPr="00AF3CE6" w:rsidRDefault="00AF3CE6" w:rsidP="00AF3CE6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*</w:t>
      </w:r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F3CE6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Rafael</w:t>
      </w:r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F3CE6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Nercessian</w:t>
      </w:r>
    </w:p>
    <w:p w14:paraId="6ED6C13E" w14:textId="77777777" w:rsidR="00AF3CE6" w:rsidRPr="00AF3CE6" w:rsidRDefault="00AF3CE6" w:rsidP="00AF3CE6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AF3CE6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Porém nenhuma exceção é lançada.</w:t>
      </w:r>
    </w:p>
    <w:p w14:paraId="3FC05E23" w14:textId="44DAD45B" w:rsidR="00AF3CE6" w:rsidRPr="00AF3CE6" w:rsidRDefault="00AF3CE6" w:rsidP="00AF3CE6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AF3CE6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Um </w:t>
      </w:r>
      <w:r w:rsidRPr="00AF3CE6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HashSet</w:t>
      </w:r>
      <w:r w:rsidRPr="00AF3CE6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não permite duplicação, porém ele também não gera exceção caso o elemento a ser adicionado já exista na coleção.</w:t>
      </w:r>
    </w:p>
    <w:p w14:paraId="6834BF83" w14:textId="77777777" w:rsidR="00BA130D" w:rsidRPr="00BA130D" w:rsidRDefault="00BA130D" w:rsidP="00BA130D">
      <w:pPr>
        <w:pStyle w:val="Ttulo1"/>
        <w:rPr>
          <w:b/>
          <w:bCs/>
          <w:noProof/>
        </w:rPr>
      </w:pPr>
      <w:bookmarkStart w:id="56" w:name="_Toc63285416"/>
      <w:r w:rsidRPr="00BA130D">
        <w:rPr>
          <w:b/>
          <w:bCs/>
          <w:noProof/>
        </w:rPr>
        <w:t>Usando Set Dentro do Modelo</w:t>
      </w:r>
      <w:bookmarkEnd w:id="56"/>
    </w:p>
    <w:p w14:paraId="3C6ACD3D" w14:textId="6138495C" w:rsidR="00411901" w:rsidRPr="00411901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últim</w:t>
      </w:r>
      <w:r w:rsidR="000A24D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  <w:r w:rsidR="000A24D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aula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aprendemos a criar uma coleção de alunos como um conjunto, por meio do HashSet. Para colocá-lo em nosso curso, criaremos um projeto Console Application, mantendo-se as classes do projeto original.</w:t>
      </w:r>
    </w:p>
    <w:p w14:paraId="68508276" w14:textId="77777777" w:rsidR="00411901" w:rsidRPr="00411901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Declararemos o curso chamado "C# Colecoes" em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main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também seu instrutor, "Marcelo Oliveira". Em seguida, adicionaremos as aulas:</w:t>
      </w:r>
    </w:p>
    <w:p w14:paraId="73A9D8E2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class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Program</w:t>
      </w:r>
    </w:p>
    <w:p w14:paraId="55F24525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A537DC6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static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void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Main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args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000CECE6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AE8F07A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//vamos declarar o curso</w:t>
      </w:r>
    </w:p>
    <w:p w14:paraId="255E1F49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csharpColecoes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"C# Colecoes"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"Marcelo Oliveira"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6E30609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//... e adicionar 3 aulas a esse curso</w:t>
      </w:r>
    </w:p>
    <w:p w14:paraId="6E6B58B7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//Trabalhando com Listas - 21 minutos;</w:t>
      </w:r>
    </w:p>
    <w:p w14:paraId="27374F54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//Criando uma Aula - 20 minutos;</w:t>
      </w:r>
    </w:p>
    <w:p w14:paraId="0FEB2442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//Modelando com Coleções - 24 minutos</w:t>
      </w:r>
    </w:p>
    <w:p w14:paraId="4ADAAA2E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csharpColecoes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Listas"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41BF7503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csharpColecoes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"Criando uma Aula"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68F8C6CF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csharpColecoes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com Coleções"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24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2AEFE16C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FA7A721" w14:textId="03010818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DC36DFC" w14:textId="77777777" w:rsidR="00411901" w:rsidRPr="00411901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que vimos até então é um conjunto de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s, sendo que um aluno pode, também, ter uma matrícula. Para trabalharmos com estas duas informações, 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criaremos uma classe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Aluno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para o qual definiremos duas propriedades com o atalho "propfull + TAB + TAB".</w:t>
      </w:r>
    </w:p>
    <w:p w14:paraId="7D5F43F2" w14:textId="77777777" w:rsidR="00411901" w:rsidRPr="00411901" w:rsidRDefault="00411901" w:rsidP="00411901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Faremos o mesmo para a matrícula, após o qual criaremos o construtor para esta classe.</w:t>
      </w:r>
    </w:p>
    <w:p w14:paraId="4ABE8E3A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namespace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A32SetNoModelo</w:t>
      </w:r>
    </w:p>
    <w:p w14:paraId="0B6335E5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7817381A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Aluno</w:t>
      </w:r>
    </w:p>
    <w:p w14:paraId="2DD03A34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2855A101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nome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780E5B1B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59CA2068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Nome</w:t>
      </w:r>
    </w:p>
    <w:p w14:paraId="3A4A0A87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582A13A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nome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3F701326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nome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99B73EB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BBAD36A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794D6990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numeroMatricula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29D7B46C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5331577E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NumeroMatricula</w:t>
      </w:r>
    </w:p>
    <w:p w14:paraId="26F668D2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56201748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numeroMatricula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2829FA94" w14:textId="77777777" w:rsidR="00411901" w:rsidRPr="004D3402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4D3402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numeroMatricula 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D7EB5F0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1169E8A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BCCF2C4" w14:textId="0447E933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108A32DB" w14:textId="77777777" w:rsidR="00411901" w:rsidRPr="00411901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Colocaremos a linha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private int numeroMatricula;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logo abaixo de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private string nome;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selecionaremos ambas e, com "Ctrl + .", escolheremos "</w:t>
      </w:r>
      <w:r w:rsidRPr="00411901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Generate constructor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'Aluno(string, int)'".</w:t>
      </w:r>
    </w:p>
    <w:p w14:paraId="20CDB362" w14:textId="77777777" w:rsidR="00411901" w:rsidRPr="00411901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Voltando à classe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instanciaremos três alunos:</w:t>
      </w:r>
    </w:p>
    <w:p w14:paraId="0E677672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//um aluno também tem matrícula!</w:t>
      </w:r>
    </w:p>
    <w:p w14:paraId="32379D9A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//vamos criar a classe Aluno com Nome e NumeroMatricula</w:t>
      </w:r>
    </w:p>
    <w:p w14:paraId="1AA5DA8A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7BD9F72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//Instanciando 3 alunos com suas matrículas:</w:t>
      </w:r>
    </w:p>
    <w:p w14:paraId="709AC4E8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//Vanessa Tonini - 34672</w:t>
      </w:r>
    </w:p>
    <w:p w14:paraId="7C80F914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//Ana Losnak - 5617</w:t>
      </w:r>
    </w:p>
    <w:p w14:paraId="7AE07DC1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//Rafael Nercessian - 17645</w:t>
      </w:r>
    </w:p>
    <w:p w14:paraId="1145614F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a1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"Vanessa Tonini"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34672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DB2C17B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a2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"Ana Losnak"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5617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DB564D9" w14:textId="55C9F9B5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a3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"Rafael Nercessian"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17645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2EAB883" w14:textId="59A03937" w:rsidR="00411901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Precisaremos matriculá-los em nosso curso, portanto chamaremos um método da classe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denominado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Matricula()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ainda inexistente. Vamos adicioná-lo por meio de "Ctrl + ." e "</w:t>
      </w:r>
      <w:r w:rsidRPr="00411901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Generate method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'Curso.Matricula'".</w:t>
      </w:r>
    </w:p>
    <w:p w14:paraId="72BFCB2C" w14:textId="77777777" w:rsidR="00875BB2" w:rsidRPr="00411901" w:rsidRDefault="00875BB2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1B57812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//Precisamos matricular os alunos no curso, criando um método</w:t>
      </w:r>
    </w:p>
    <w:p w14:paraId="19CC1565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Matricula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a1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55D88C6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>csharpColecoes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Matricula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a2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054FFE7" w14:textId="42E23FCF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Matricula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a3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7EA10F1" w14:textId="77777777" w:rsidR="00411901" w:rsidRPr="00411901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Navegaremos a este método, que precisaremos implementar, pela tecla F12. Assim, trocaremos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Aluno a1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por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Aluno aluno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Feito isto, referenciaremos a coleção de alunos chamando um método de adição,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Add()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7998C716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internal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void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Matricula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aluno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751A9984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88046FB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alunos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aluno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C2FBF90" w14:textId="7CB6C688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1ED4A984" w14:textId="77777777" w:rsidR="00411901" w:rsidRPr="00411901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Visual Studio nos informa que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alunos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existe na classe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portanto iremos declará-la. Continuaremos trabalhando com conjuntos, porém, desta vez serão de classe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Alunos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não mais de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s.</w:t>
      </w:r>
    </w:p>
    <w:p w14:paraId="5F77FB40" w14:textId="0AEB438C" w:rsidR="00411901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coleção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ReadOnlyCollection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receberá o tipo genérico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Aluno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precisaremos resolver a referência utilizando "Ctrl + .", clicando em "</w:t>
      </w:r>
      <w:r w:rsidRPr="00411901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using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System.Collections.ObjectModel;".</w:t>
      </w:r>
    </w:p>
    <w:p w14:paraId="7E8B1A50" w14:textId="77777777" w:rsidR="00875BB2" w:rsidRPr="00411901" w:rsidRDefault="00875BB2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18EEBF56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class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</w:p>
    <w:p w14:paraId="1A2F0E1A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A3CB657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//alunos deve ser um ISet. Alunos deve retornar ReadOnlyCollection</w:t>
      </w:r>
    </w:p>
    <w:p w14:paraId="262BF89B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ISet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alunos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HashSet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&gt;();</w:t>
      </w:r>
    </w:p>
    <w:p w14:paraId="7FED1358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IList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Alunos</w:t>
      </w:r>
    </w:p>
    <w:p w14:paraId="450C0A49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79F35AF9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get</w:t>
      </w:r>
    </w:p>
    <w:p w14:paraId="07F5F51A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1C896A1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ReadOnlyCollection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Aluno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alunos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07474A1A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4F26FFC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73BEEB47" w14:textId="397D61B4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7E55046A" w14:textId="1A1A0CEF" w:rsidR="00411901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fazermos isto, o programa nos informa que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alunos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pode ser convertido para um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ISet&lt;&gt;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pois estamos trabalhando com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IList&lt;&gt;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Faremos uma conversão de um HashSet para uma lista chamando o método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ToList()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46EFECB" w14:textId="77777777" w:rsidR="00875BB2" w:rsidRPr="00411901" w:rsidRDefault="00875BB2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1E976001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</w:p>
    <w:p w14:paraId="304AC5D4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3F942A16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ReadOnlyCollection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Aluno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alunos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ToList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());</w:t>
      </w:r>
    </w:p>
    <w:p w14:paraId="321F6031" w14:textId="407D66BA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8E0DBE8" w14:textId="77777777" w:rsidR="00875BB2" w:rsidRDefault="00875BB2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B3539A2" w14:textId="77777777" w:rsidR="00875BB2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Pronto! Agora poderemos voltar ao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imprimir os alunos matriculados no curso. Para isso, usaremos um laço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mas antes disso imprimiremos um texto com </w:t>
      </w:r>
    </w:p>
    <w:p w14:paraId="78B9F53D" w14:textId="7561277F" w:rsidR="00411901" w:rsidRPr="00411901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lastRenderedPageBreak/>
        <w:t>Console.WriteLine();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11022345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//imprimindo os alunos matriculados</w:t>
      </w:r>
    </w:p>
    <w:p w14:paraId="1A0FB628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"Imprimindo os alunos matriculados"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7CBD6D3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foreach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aluno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csharpColecoes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Alunos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11FD42A2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BF1FC7F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aluno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D705E17" w14:textId="33F0D77D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AD67CE8" w14:textId="4E5F01B7" w:rsidR="00411901" w:rsidRDefault="00411901" w:rsidP="00411901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Vamos rodar o programa e verificar seu funcionamento. Obteremos o seguinte, que não é exatamente o que gostaríamos:</w:t>
      </w:r>
    </w:p>
    <w:p w14:paraId="2DD1B587" w14:textId="443898CB" w:rsidR="00875BB2" w:rsidRDefault="00875BB2" w:rsidP="00411901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NomeDoNameSpace.NomeDaClasse</w:t>
      </w:r>
    </w:p>
    <w:p w14:paraId="2658EF39" w14:textId="28919F66" w:rsidR="00875BB2" w:rsidRPr="00411901" w:rsidRDefault="00875BB2" w:rsidP="00411901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759CCC0A" wp14:editId="36954DA3">
            <wp:extent cx="5731510" cy="3362960"/>
            <wp:effectExtent l="0" t="0" r="2540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C758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Imprimindo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os alunos matriculados</w:t>
      </w:r>
    </w:p>
    <w:p w14:paraId="51264692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A32SetModelo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</w:p>
    <w:p w14:paraId="446E3371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A32SetModelo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</w:p>
    <w:p w14:paraId="52B85F2D" w14:textId="25DABC79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A32SetModelo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</w:p>
    <w:p w14:paraId="0628151F" w14:textId="18D03664" w:rsidR="00411901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Como visto anteriormente, para imprimirmos informações sobre um determinado objeto, </w:t>
      </w:r>
      <w:r w:rsidRPr="00875BB2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é preciso sobrescrever o método </w:t>
      </w:r>
      <w:r w:rsidRPr="00875BB2">
        <w:rPr>
          <w:rFonts w:ascii="Courier New" w:eastAsia="Times New Roman" w:hAnsi="Courier New" w:cs="Courier New"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ToString()</w:t>
      </w:r>
      <w:r w:rsidRPr="00875BB2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,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que vem da classe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de onde todos os objetos herdam. Acrescentaremos informações como nome e matrícula do aluno. </w:t>
      </w:r>
      <w:r w:rsidRPr="00875BB2"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  <w:t>Na classe </w:t>
      </w:r>
      <w:r w:rsidRPr="00875BB2">
        <w:rPr>
          <w:rFonts w:ascii="Courier New" w:eastAsia="Times New Roman" w:hAnsi="Courier New" w:cs="Courier New"/>
          <w:color w:val="FF0000"/>
          <w:sz w:val="23"/>
          <w:szCs w:val="23"/>
          <w:shd w:val="clear" w:color="auto" w:fill="F0F3F5"/>
          <w:lang w:val="pt-BR" w:eastAsia="pt-BR"/>
        </w:rPr>
        <w:t>Aluno.cs</w:t>
      </w:r>
      <w:r w:rsidRPr="00875BB2"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  <w:t xml:space="preserve">, 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digitaremos:</w:t>
      </w:r>
    </w:p>
    <w:p w14:paraId="06C35B72" w14:textId="77777777" w:rsidR="00875BB2" w:rsidRPr="00411901" w:rsidRDefault="00875BB2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ABEFC96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override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ToString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</w:t>
      </w:r>
    </w:p>
    <w:p w14:paraId="1BECD46C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679DE31D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return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$</w:t>
      </w:r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"[Nome: {nome}, Matrícula: {numeroMatricula}]"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F1EABFF" w14:textId="0F97D1F9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lastRenderedPageBreak/>
        <w:t>}</w:t>
      </w:r>
    </w:p>
    <w:p w14:paraId="46B93505" w14:textId="77777777" w:rsidR="00411901" w:rsidRPr="00411901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Rodando-se a aplicação, obteremos a impressão dos três alunos e suas respectivas matrículas conforme desejado, colocando o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set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dentro do modelo:</w:t>
      </w:r>
    </w:p>
    <w:p w14:paraId="4A33E36C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Imprimindo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os alunos matriculados</w:t>
      </w:r>
    </w:p>
    <w:p w14:paraId="43A88192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Nome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Vanessa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Tonini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Matr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cula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34672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327FA7FD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Nome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Ana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Losnak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Matr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cula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5617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665C689A" w14:textId="51D9C683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Nome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Rafael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Nercessian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Matr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cula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17645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2AF617E7" w14:textId="50E76B25" w:rsidR="003418F4" w:rsidRDefault="000B774B" w:rsidP="003418F4">
      <w:pPr>
        <w:rPr>
          <w:lang w:val="pt-BR"/>
        </w:rPr>
      </w:pPr>
      <w:r>
        <w:rPr>
          <w:noProof/>
        </w:rPr>
        <w:drawing>
          <wp:inline distT="0" distB="0" distL="0" distR="0" wp14:anchorId="5C088947" wp14:editId="4C6B7153">
            <wp:extent cx="5731510" cy="2101215"/>
            <wp:effectExtent l="0" t="0" r="254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41DC" w14:textId="30F7DF74" w:rsidR="000B774B" w:rsidRDefault="000B774B" w:rsidP="000B774B">
      <w:pPr>
        <w:pStyle w:val="Ttulo1"/>
        <w:rPr>
          <w:b/>
          <w:bCs/>
          <w:noProof/>
        </w:rPr>
      </w:pPr>
      <w:bookmarkStart w:id="57" w:name="_Toc63285417"/>
      <w:r w:rsidRPr="000B774B">
        <w:rPr>
          <w:b/>
          <w:bCs/>
          <w:noProof/>
        </w:rPr>
        <w:t>Equals e HashCode</w:t>
      </w:r>
      <w:bookmarkEnd w:id="57"/>
    </w:p>
    <w:p w14:paraId="576734D5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Continuando com os conjuntos, vamos verificar se o aluno está matriculado no curso fazendo esta pergunta ao console e acrescentando o nome do aluno entre chaves ("{}"), não esquecendo do sinal </w:t>
      </w:r>
      <w:r w:rsidRPr="000B774B">
        <w:rPr>
          <w:rFonts w:ascii="Courier New" w:eastAsia="Times New Roman" w:hAnsi="Courier New" w:cs="Courier New"/>
          <w:b/>
          <w:bCs/>
          <w:color w:val="3D464D"/>
          <w:sz w:val="23"/>
          <w:szCs w:val="23"/>
          <w:shd w:val="clear" w:color="auto" w:fill="F0F3F5"/>
          <w:lang w:val="pt-BR" w:eastAsia="pt-BR"/>
        </w:rPr>
        <w:t>$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permitir a interpolação, após o qual rodaremos a aplicação.</w:t>
      </w:r>
    </w:p>
    <w:p w14:paraId="2D62B8F4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//imprimir: "O aluno a1 está matriculado?"</w:t>
      </w:r>
    </w:p>
    <w:p w14:paraId="3F5E3FDC" w14:textId="537D2BB2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$</w:t>
      </w:r>
      <w:r w:rsidRPr="000B774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"O aluno a1 {a1.Nome} está matriculado?"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DC49EE2" w14:textId="77777777" w:rsidR="000B774B" w:rsidRPr="000B774B" w:rsidRDefault="000B774B" w:rsidP="000B774B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Obteremos a seguinte impressão:</w:t>
      </w:r>
    </w:p>
    <w:p w14:paraId="1B101447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Imprimindo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os alunos matriculados</w:t>
      </w:r>
    </w:p>
    <w:p w14:paraId="52E6A8E8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Vanessa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Tonini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matricula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34672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75EAA033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Ana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Losnak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matricula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5617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4510AF26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Rafael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Nercessian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matricula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17645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2C1C30EE" w14:textId="04023F48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O aluno a1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Vanessa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Tonini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est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á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matriculado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?</w:t>
      </w:r>
    </w:p>
    <w:p w14:paraId="508DD20F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Responderemos a pergunta criando um método booleano ao fim da nossa classe </w:t>
      </w:r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 qual nos retornará "verdadeiro" ou "falso" e receberá um aluno:</w:t>
      </w:r>
    </w:p>
    <w:p w14:paraId="6BC05ABE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bool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EstaMatriculado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aluno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4D662E4C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640AFC70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return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alunos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aluno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48344EF" w14:textId="65426B0C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AF83C0D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Voltando a </w:t>
      </w:r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acrescentaremos as seguintes linhas de código:</w:t>
      </w:r>
    </w:p>
    <w:p w14:paraId="70246D2D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//Criar um método EstaMatriculado</w:t>
      </w:r>
    </w:p>
    <w:p w14:paraId="407D48DD" w14:textId="4011868C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EstaMatriculado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a1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21612752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Vamos rodar a aplicação. O resultado retornado é "verdadeiro" ("</w:t>
      </w:r>
      <w:r w:rsidRPr="000B774B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true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"):</w:t>
      </w:r>
    </w:p>
    <w:p w14:paraId="272E30E2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O aluno a1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Vanessa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Tonini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est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á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matriculado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?</w:t>
      </w:r>
    </w:p>
    <w:p w14:paraId="32161B81" w14:textId="7B6384DE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True</w:t>
      </w:r>
    </w:p>
    <w:p w14:paraId="1529EFB2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verificarmos se outra instância contendo as mesmas informações de </w:t>
      </w:r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a1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pertence à coleção de alunos, instanciaremos um aluno preexistente.</w:t>
      </w:r>
    </w:p>
    <w:p w14:paraId="04DD2C40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lastRenderedPageBreak/>
        <w:t>//vamos instanciar uma aluna (Vanessa Tonini)</w:t>
      </w:r>
    </w:p>
    <w:p w14:paraId="33F749A6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tonini 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B774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"Vanessa Tonini"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34672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0D13A33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//e verificar se Tonini está matriculada</w:t>
      </w:r>
    </w:p>
    <w:p w14:paraId="65B288A6" w14:textId="33ED3AF3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B774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"Tonini está matriculada? "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csharpColecoes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EstaMatriculado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tonini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D312525" w14:textId="77777777" w:rsidR="000B774B" w:rsidRPr="000B774B" w:rsidRDefault="000B774B" w:rsidP="000B774B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Vamos chamar o método rodando o código mais uma vez. Obteremos:</w:t>
      </w:r>
    </w:p>
    <w:p w14:paraId="316AB1F1" w14:textId="2EFB5153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Tonini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est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á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matriculada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?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False</w:t>
      </w:r>
    </w:p>
    <w:p w14:paraId="20BD78A6" w14:textId="0FE41498" w:rsidR="004D3402" w:rsidRDefault="004D3402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3BF6B99A" wp14:editId="6B80182F">
            <wp:extent cx="5731510" cy="3260090"/>
            <wp:effectExtent l="0" t="0" r="254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388D" w14:textId="11205730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Vejam que interessante: a segunda instância não é reconhecida como sendo igual à primeira, previamente adicionada à coleção. Desta vez, perguntaremos ao .NET Framework se </w:t>
      </w:r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a1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igual a </w:t>
      </w:r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Tonini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ou seja, se as duas instâncias são iguais:</w:t>
      </w:r>
    </w:p>
    <w:p w14:paraId="5F3B566F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//mas a1 == a Tonini?</w:t>
      </w:r>
    </w:p>
    <w:p w14:paraId="026FB8AB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B774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"a1 == a Tonini?"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30C3185" w14:textId="7A6B96D8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a1 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==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tonini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5D4740A" w14:textId="77777777" w:rsidR="000B774B" w:rsidRPr="000B774B" w:rsidRDefault="000B774B" w:rsidP="000B774B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rodarmos a aplicação agora, teremos:</w:t>
      </w:r>
    </w:p>
    <w:p w14:paraId="5274815E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a1 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==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Tonini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?</w:t>
      </w:r>
    </w:p>
    <w:p w14:paraId="5A93D5E7" w14:textId="0C86D76E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False</w:t>
      </w:r>
    </w:p>
    <w:p w14:paraId="7481E830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operador de igualdade está retornando "</w:t>
      </w:r>
      <w:r w:rsidRPr="000B774B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false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 por se tratar de instâncias distintas. Se quisermos que o programa reconheça que as duas instâncias na verdade são a mesma, teremos que utilizar um método. Mas antes disso chamaremos o método </w:t>
      </w:r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Equals()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fará a comparação entre as instâncias.</w:t>
      </w:r>
    </w:p>
    <w:p w14:paraId="36B58182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//o que ocorreu? a1 é equals a Tonini?</w:t>
      </w:r>
    </w:p>
    <w:p w14:paraId="6C362CAB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B774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"a1 é equals a Tonini?"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55C9128" w14:textId="2C034D49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a1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Equals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tonini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7B39A13E" w14:textId="77777777" w:rsidR="000B774B" w:rsidRPr="000B774B" w:rsidRDefault="000B774B" w:rsidP="000B774B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com "Ctrl + F5", teremos:</w:t>
      </w:r>
    </w:p>
    <w:p w14:paraId="6CEBAF26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a1 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equals a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Tonini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?</w:t>
      </w:r>
    </w:p>
    <w:p w14:paraId="28AB26BD" w14:textId="15B8B773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lastRenderedPageBreak/>
        <w:t>False</w:t>
      </w:r>
    </w:p>
    <w:p w14:paraId="48F9E3B9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Então, é necessário sobrescrevermos o método </w:t>
      </w:r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Equals()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do objeto que se encontra acima na hierarquia da classe </w:t>
      </w:r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Aluno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em que digitaremos:</w:t>
      </w:r>
    </w:p>
    <w:p w14:paraId="35A1F97D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override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bool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Equals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object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obj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1ECFC9D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BA3E276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return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base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Equals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obj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9339105" w14:textId="6A6266A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A4F69F2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Deste modo, as instâncias são comparadas, sendo que o que queremos é verificar se os </w:t>
      </w:r>
      <w:r w:rsidRPr="000B774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nomes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são iguais. Existem outras estratégias, como combinar nome e matrícula, nome e data de nascimento, e outros, mas por ora optaremos pelo código abaixo:</w:t>
      </w:r>
    </w:p>
    <w:p w14:paraId="63A04FF0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override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bool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Equals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object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obj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1827A107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359402A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nome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Equals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obj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nome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51FF750E" w14:textId="5C09177E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03A8635" w14:textId="33078B76" w:rsidR="000B774B" w:rsidRDefault="004D3402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2C7E8A00" wp14:editId="1576E4F3">
            <wp:extent cx="5731510" cy="903605"/>
            <wp:effectExtent l="0" t="0" r="254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74B"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entanto, </w:t>
      </w:r>
      <w:r w:rsidR="000B774B"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</w:t>
      </w:r>
      <w:r w:rsidR="000B774B"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obviamente um objeto, e não possui a propriedade </w:t>
      </w:r>
      <w:r w:rsidR="000B774B"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nome</w:t>
      </w:r>
      <w:r w:rsidR="000B774B"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e, sendo assim, o programa aponta erro. Precisaremos fazer uma conversão para realizar esta comparação, declarando </w:t>
      </w:r>
      <w:r w:rsidR="000B774B"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Aluno</w:t>
      </w:r>
      <w:r w:rsidR="000B774B"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chamaremos de </w:t>
      </w:r>
      <w:r w:rsidR="000B774B"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outro</w:t>
      </w:r>
      <w:r w:rsidR="000B774B"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a ser um </w:t>
      </w:r>
      <w:r w:rsidR="000B774B"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</w:t>
      </w:r>
      <w:r w:rsidR="000B774B"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convertido por meio de um </w:t>
      </w:r>
      <w:r w:rsidR="000B774B" w:rsidRPr="000B774B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cast</w:t>
      </w:r>
      <w:r w:rsidR="000B774B"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37DEEFB" w14:textId="1A4F4174" w:rsidR="00FA2CCB" w:rsidRPr="000B774B" w:rsidRDefault="00FA2CC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6D8EC353" wp14:editId="41AFF35C">
            <wp:extent cx="5731510" cy="1328420"/>
            <wp:effectExtent l="0" t="0" r="2540" b="508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7D36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Pode acontecer de compararmos um objeto com um valor nulo e, então, a função acarretará em erro. Para garantir que o método seja protegido contra isto, verificaremos se o objeto </w:t>
      </w:r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nulo ou não.</w:t>
      </w:r>
    </w:p>
    <w:p w14:paraId="353F7847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override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bool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Equals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object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obj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5EF618C7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2217418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outro 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obj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as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86F8279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8ED6047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if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outro 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==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null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75937B9A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35F9ADCB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false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468D1F7C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2EFDB09D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556D4556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nome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Equals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outro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nome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5C09C6F6" w14:textId="63D71C28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2DB9A711" w14:textId="77777777" w:rsidR="00FA2CCB" w:rsidRDefault="00FA2CC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E22B995" w14:textId="648DA2E3" w:rsidR="000B774B" w:rsidRPr="000B774B" w:rsidRDefault="00FA2CC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28AEBBD4" wp14:editId="1BF7AF20">
            <wp:extent cx="5731510" cy="2129790"/>
            <wp:effectExtent l="0" t="0" r="2540" b="381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74B"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Voltando a </w:t>
      </w:r>
      <w:r w:rsidR="000B774B"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r w:rsidR="000B774B"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rodando o código com "Ctrl + F5", leremos o seguinte retorno:</w:t>
      </w:r>
    </w:p>
    <w:p w14:paraId="153690C1" w14:textId="77777777" w:rsidR="000B774B" w:rsidRPr="004D3402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a1 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é</w:t>
      </w: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equals a </w:t>
      </w:r>
      <w:r w:rsidRPr="004D3402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Tonini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?</w:t>
      </w:r>
    </w:p>
    <w:p w14:paraId="695BE6E5" w14:textId="4E600D23" w:rsidR="000B774B" w:rsidRPr="004D3402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</w:pPr>
      <w:r w:rsidRPr="004D3402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True</w:t>
      </w:r>
    </w:p>
    <w:p w14:paraId="6D9AADF9" w14:textId="77777777" w:rsidR="00FA2CC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Conseguimos superar a comparação </w:t>
      </w:r>
      <w:r w:rsidRPr="000B774B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default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.NET Framework simplesmente implementando o </w:t>
      </w:r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Equals()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</w:t>
      </w:r>
    </w:p>
    <w:p w14:paraId="05B5D488" w14:textId="2A3CC035" w:rsidR="000B774B" w:rsidRDefault="00FA2CC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025C569B" wp14:editId="014409E8">
            <wp:extent cx="5731510" cy="2129790"/>
            <wp:effectExtent l="0" t="0" r="2540" b="381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74B"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Porém, </w:t>
      </w:r>
      <w:r w:rsidR="000B774B" w:rsidRPr="000B774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cuidado: sempre que o implementamos, precisaremos fazer o mesmo com o </w:t>
      </w:r>
      <w:r w:rsidR="000B774B" w:rsidRPr="000B774B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hash code</w:t>
      </w:r>
      <w:r w:rsidR="000B774B"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7A66A33" w14:textId="2DE2046C" w:rsidR="00FA2CCB" w:rsidRPr="000B774B" w:rsidRDefault="00FA2CC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2D069AB" wp14:editId="40AF4719">
            <wp:extent cx="5731510" cy="1731010"/>
            <wp:effectExtent l="0" t="0" r="2540" b="254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2A1E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início da classe </w:t>
      </w:r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Aluno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veremos como observação, um alerta que indica que esta classe sobrescreve o </w:t>
      </w:r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Equals()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mas não o </w:t>
      </w:r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GetHashCode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O que isto significa?</w:t>
      </w:r>
    </w:p>
    <w:p w14:paraId="47078A07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Trata-se de um código de </w:t>
      </w:r>
      <w:r w:rsidRPr="000B774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dispersão, ou espalhamento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A imagem abaixo representa o nosso conjunto de alunos, que são convertidos internamente no HashSet para códigos. Estes cairão em uma tabela de dispersão, também conhecida 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por </w:t>
      </w:r>
      <w:r w:rsidRPr="000B774B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HashTable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responsável por informar as "caixinhas" em que estes conjuntos de alunos cairão.</w:t>
      </w:r>
    </w:p>
    <w:p w14:paraId="0747132D" w14:textId="4BCE12C0" w:rsidR="000B774B" w:rsidRPr="000B774B" w:rsidRDefault="000B774B" w:rsidP="000B774B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noProof/>
          <w:color w:val="3D464D"/>
          <w:sz w:val="27"/>
          <w:szCs w:val="27"/>
          <w:lang w:val="pt-BR" w:eastAsia="pt-BR"/>
        </w:rPr>
        <w:drawing>
          <wp:inline distT="0" distB="0" distL="0" distR="0" wp14:anchorId="678794E0" wp14:editId="200DC868">
            <wp:extent cx="4859020" cy="2955925"/>
            <wp:effectExtent l="0" t="0" r="0" b="0"/>
            <wp:docPr id="89" name="Imagem 89" descr="esquema de tabela de dispersão, com os valores no centro, as chaves (nomes dos alunos à esquerda) e os valores (nomes e matrículas) à dire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quema de tabela de dispersão, com os valores no centro, as chaves (nomes dos alunos à esquerda) e os valores (nomes e matrículas) à direita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2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756A6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Quer dizer que </w:t>
      </w:r>
      <w:r w:rsidRPr="000B774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quanto maior a dispersão, ou mais espalhado forem as caixinhas, maior será a eficiência no algoritmo de busca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posterior comparação ou verificação de um elemento em um objeto. Como podemos ver na imagem, todos os alunos caíram em caixas diferentes, com exceção do Rafael Rollo e do Rafael Nercessian, que caíram em </w:t>
      </w:r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152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(o </w:t>
      </w:r>
      <w:r w:rsidRPr="000B774B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HashCode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gerado, o tal do código de dispersão), em que ocorreu uma </w:t>
      </w:r>
      <w:r w:rsidRPr="000B774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colisão de códigos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30840C13" w14:textId="77777777" w:rsidR="000B774B" w:rsidRPr="000B774B" w:rsidRDefault="000B774B" w:rsidP="000B774B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Uma colisão indica que dois ou mais elementos estão caindo no mesmo grupo. Nisso, verifica-se se o elemento está realmente contido naquela caixa e, paralelamente, todos os seus elementos são varridos. Ou seja, para verificar se o Rafael Nercessian está contido em uma caixa específica, por exemplo, passamos primeiro pelo Rafael Rollo. É como se uma "segunda etapa" tivesse acontecido.</w:t>
      </w:r>
    </w:p>
    <w:p w14:paraId="54D012B6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Poderíamos ter muitos elementos em uma única caixa, deixando nosso código menos eficiente. Então, via de regra, ao implementarmos o método </w:t>
      </w:r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Equals()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fazemos o mesmo com o </w:t>
      </w:r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GetHashCode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que a dispersão aconteça corretamente. Reforçando também que </w:t>
      </w:r>
      <w:r w:rsidRPr="000B774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a rapidez de busca depente do código de dispersão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D6AB9D7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implementarmos este código de dispersão (</w:t>
      </w:r>
      <w:r w:rsidRPr="000B774B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GetHashCode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), utilizaremos o </w:t>
      </w:r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override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sobrescrita. Como boa prática, seguiremos o mesmo conceito do </w:t>
      </w:r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Equals()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que compara nome com nome. 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  <w:t>Em </w:t>
      </w:r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en-US" w:eastAsia="pt-BR"/>
        </w:rPr>
        <w:t>Alunos.cs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  <w:t>:</w:t>
      </w:r>
    </w:p>
    <w:p w14:paraId="12685243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override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GetHashCode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</w:t>
      </w:r>
    </w:p>
    <w:p w14:paraId="4728900F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7A2B605E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nome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GetHashCode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6D1CFCF1" w14:textId="63E1C12F" w:rsidR="000B774B" w:rsidRPr="004D3402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</w:pP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0C20A111" w14:textId="77777777" w:rsidR="000B774B" w:rsidRPr="000B774B" w:rsidRDefault="000B774B" w:rsidP="000B774B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Futuramente trabalharemos com dicionários, também beneficiados por este código de dispersão.</w:t>
      </w:r>
    </w:p>
    <w:p w14:paraId="5ACFB1DC" w14:textId="77777777" w:rsidR="000B774B" w:rsidRPr="000B774B" w:rsidRDefault="000B774B" w:rsidP="000B774B">
      <w:pPr>
        <w:shd w:val="clear" w:color="auto" w:fill="F0F0F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Outra informação importante é que </w:t>
      </w:r>
      <w:r w:rsidRPr="00FA2CC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dois objetos iguais possuem o mesmo </w:t>
      </w:r>
      <w:r w:rsidRPr="00FA2CCB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highlight w:val="yellow"/>
          <w:lang w:val="pt-BR" w:eastAsia="pt-BR"/>
        </w:rPr>
        <w:t>hash code</w:t>
      </w:r>
      <w:r w:rsidRPr="00FA2CC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, porém o inverso nem sempre é verdadeiro, ou seja, dois objetos com mesmo </w:t>
      </w:r>
      <w:r w:rsidRPr="00FA2CCB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highlight w:val="yellow"/>
          <w:lang w:val="pt-BR" w:eastAsia="pt-BR"/>
        </w:rPr>
        <w:t>hash code</w:t>
      </w:r>
      <w:r w:rsidRPr="00FA2CC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 não são necessariamente iguais</w:t>
      </w: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.</w:t>
      </w:r>
    </w:p>
    <w:p w14:paraId="304431A5" w14:textId="77777777" w:rsidR="000B774B" w:rsidRPr="00FA2CCB" w:rsidRDefault="000B774B" w:rsidP="00FA2CCB">
      <w:pPr>
        <w:pStyle w:val="Ttulo1"/>
        <w:rPr>
          <w:b/>
          <w:bCs/>
          <w:noProof/>
        </w:rPr>
      </w:pPr>
    </w:p>
    <w:p w14:paraId="47BAF598" w14:textId="77777777" w:rsidR="00FA2CCB" w:rsidRPr="00FA2CCB" w:rsidRDefault="00FA2CCB" w:rsidP="00FA2CCB">
      <w:pPr>
        <w:pStyle w:val="Ttulo1"/>
        <w:rPr>
          <w:b/>
          <w:bCs/>
          <w:noProof/>
        </w:rPr>
      </w:pPr>
      <w:bookmarkStart w:id="58" w:name="_Toc63285418"/>
      <w:r w:rsidRPr="00FA2CCB">
        <w:rPr>
          <w:b/>
          <w:bCs/>
          <w:noProof/>
        </w:rPr>
        <w:t>Verificando se um elemento existe no conjunto</w:t>
      </w:r>
      <w:bookmarkEnd w:id="58"/>
    </w:p>
    <w:p w14:paraId="5E9E24C6" w14:textId="77777777" w:rsidR="00FA2CCB" w:rsidRPr="00FA2CCB" w:rsidRDefault="00FA2CCB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Imagine que você está desenvolvendo um código para um curso de informática.</w:t>
      </w:r>
    </w:p>
    <w:p w14:paraId="73F5A130" w14:textId="27CEBD31" w:rsidR="00FA2CCB" w:rsidRDefault="00FA2CCB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entidade </w:t>
      </w:r>
      <w:r w:rsidRPr="00FA2CC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representa uma aula do curso, e foi implementada da seguinte forma:</w:t>
      </w:r>
    </w:p>
    <w:p w14:paraId="413CBE04" w14:textId="77777777" w:rsidR="005B7408" w:rsidRPr="00FA2CCB" w:rsidRDefault="005B7408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1359670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</w:p>
    <w:p w14:paraId="6FD92505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786E24F4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titulo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348C9376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Titulo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titulo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titulo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001E239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33505BB5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2CDAEEAB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Tempo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602EDA3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1963660D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titulo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154EC06A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938651F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titulo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titulo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538C1C18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tempo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411EA9A6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05F127B" w14:textId="4A25B38E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213DCE5E" w14:textId="77777777" w:rsidR="005B7408" w:rsidRDefault="005B7408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BAE5F26" w14:textId="77777777" w:rsidR="005B7408" w:rsidRDefault="005B7408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A54D5F8" w14:textId="539C417C" w:rsidR="00FA2CCB" w:rsidRDefault="00FA2CCB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Você então implementa uma coleção de aulas (Classe Aula) como um conjunto (</w:t>
      </w:r>
      <w:r w:rsidRPr="00FA2CC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HashSet</w:t>
      </w: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), como abaixo:</w:t>
      </w:r>
    </w:p>
    <w:p w14:paraId="2C8906DE" w14:textId="77777777" w:rsidR="005B7408" w:rsidRPr="00FA2CCB" w:rsidRDefault="005B7408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3A16A67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FA2CC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27BCD0D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FA2CC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18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276718C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FA2CC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4EECB38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7F7087F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ISet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HashSet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&gt;();</w:t>
      </w:r>
    </w:p>
    <w:p w14:paraId="1B0DD238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C467F43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78D3423" w14:textId="5F72B3D3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0D9B01C" w14:textId="77777777" w:rsidR="005B7408" w:rsidRDefault="005B7408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F15F3DD" w14:textId="4E69832A" w:rsidR="00FA2CCB" w:rsidRPr="00FA2CCB" w:rsidRDefault="00FA2CCB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verificar se uma aula está contida na coleção </w:t>
      </w:r>
      <w:r w:rsidRPr="00FA2CC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do curso, você então escreve o código:</w:t>
      </w:r>
    </w:p>
    <w:p w14:paraId="48393442" w14:textId="499E291E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FA2CC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5596B30C" w14:textId="77777777" w:rsidR="00FA2CCB" w:rsidRPr="00FA2CCB" w:rsidRDefault="00FA2CCB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Porém, essa linha produz o resultado </w:t>
      </w:r>
      <w:r w:rsidRPr="00FA2CC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False</w:t>
      </w: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em vez de </w:t>
      </w:r>
      <w:r w:rsidRPr="00FA2CC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True</w:t>
      </w: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indicando que o curso não existe na coleção de aulas.</w:t>
      </w:r>
    </w:p>
    <w:p w14:paraId="115FC2DB" w14:textId="77777777" w:rsidR="00FA2CCB" w:rsidRPr="00FA2CCB" w:rsidRDefault="00FA2CCB" w:rsidP="00FA2CCB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Você então estranha esse resultado, pois você verificou que a aula com nome "Trabalhando com Conjuntos", já está dentro na coleção.</w:t>
      </w:r>
    </w:p>
    <w:p w14:paraId="21C309D4" w14:textId="1FD93DCE" w:rsidR="00FA2CCB" w:rsidRDefault="00FA2CCB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que é necessário para que o método </w:t>
      </w:r>
      <w:r w:rsidRPr="00FA2CC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Contains</w:t>
      </w: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em </w:t>
      </w:r>
      <w:r w:rsidRPr="00FA2CC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aulas.Contains(new Aula("Trabalhando com Conjuntos", 16))</w:t>
      </w: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retorne </w:t>
      </w:r>
      <w:r w:rsidRPr="00FA2CC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verdadeiro</w:t>
      </w: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?</w:t>
      </w:r>
    </w:p>
    <w:p w14:paraId="6C24C26D" w14:textId="5943D172" w:rsidR="005B7408" w:rsidRDefault="005B7408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1D018ECA" w14:textId="77777777" w:rsidR="005B7408" w:rsidRPr="005B7408" w:rsidRDefault="005B7408" w:rsidP="005B7408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5B740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É preciso implementar (sobreescrever) o método </w:t>
      </w:r>
      <w:r w:rsidRPr="005B740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Equals()</w:t>
      </w:r>
      <w:r w:rsidRPr="005B740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da classe </w:t>
      </w:r>
      <w:r w:rsidRPr="005B740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object</w:t>
      </w:r>
      <w:r w:rsidRPr="005B740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na classe </w:t>
      </w:r>
      <w:r w:rsidRPr="005B740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Aula</w:t>
      </w:r>
      <w:r w:rsidRPr="005B740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para retornar </w:t>
      </w:r>
      <w:r w:rsidRPr="005B740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True</w:t>
      </w:r>
      <w:r w:rsidRPr="005B740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se os títulos das duas instâncias da classe </w:t>
      </w:r>
      <w:r w:rsidRPr="005B740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Aula</w:t>
      </w:r>
      <w:r w:rsidRPr="005B740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forem iguais, e implementar também o método </w:t>
      </w:r>
      <w:r w:rsidRPr="005B740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GetHashCode()</w:t>
      </w:r>
      <w:r w:rsidRPr="005B740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para retornar o mesmo código de dispersão caso os títulos forem iguais.</w:t>
      </w:r>
    </w:p>
    <w:p w14:paraId="5FCF9779" w14:textId="618E860B" w:rsidR="005B7408" w:rsidRPr="005B7408" w:rsidRDefault="005B7408" w:rsidP="005B7408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5B740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O método 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Equals</w:t>
      </w:r>
      <w:r w:rsidRPr="005B740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define se dois objetos são iguais, porém ele também depende da implementação correta do método 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GetHashCode()</w:t>
      </w:r>
      <w:r w:rsidRPr="005B740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que deverá retornar o mesmo número de dispersão para objetos considerados iguais.</w:t>
      </w:r>
    </w:p>
    <w:p w14:paraId="56652B91" w14:textId="77777777" w:rsidR="005B7408" w:rsidRPr="005B7408" w:rsidRDefault="005B7408" w:rsidP="005B7408">
      <w:pPr>
        <w:pStyle w:val="Ttulo1"/>
        <w:rPr>
          <w:b/>
          <w:bCs/>
          <w:noProof/>
        </w:rPr>
      </w:pPr>
      <w:bookmarkStart w:id="59" w:name="_Toc63285419"/>
      <w:r w:rsidRPr="005B7408">
        <w:rPr>
          <w:b/>
          <w:bCs/>
          <w:noProof/>
        </w:rPr>
        <w:t>Equals() e GetHashCode() - novamente</w:t>
      </w:r>
      <w:bookmarkEnd w:id="59"/>
    </w:p>
    <w:p w14:paraId="37D51CC1" w14:textId="77777777" w:rsidR="005B7408" w:rsidRPr="005B7408" w:rsidRDefault="005B7408" w:rsidP="005B7408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último exercício você implementou os métodos </w:t>
      </w:r>
      <w:r w:rsidRPr="005B7408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Equals()</w:t>
      </w: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5B7408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HashCode()</w:t>
      </w: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a classe </w:t>
      </w:r>
      <w:r w:rsidRPr="005B7408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que era usada num </w:t>
      </w:r>
      <w:r w:rsidRPr="005B7408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HashSet</w:t>
      </w: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lembra?</w:t>
      </w:r>
    </w:p>
    <w:p w14:paraId="05BCDE66" w14:textId="77777777" w:rsidR="005B7408" w:rsidRPr="005B7408" w:rsidRDefault="005B7408" w:rsidP="005B7408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Imagine que você tenha implementado aqueles métodos </w:t>
      </w:r>
      <w:r w:rsidRPr="005B7408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Equals()</w:t>
      </w: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5B7408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HashCode()</w:t>
      </w: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num programa.</w:t>
      </w:r>
    </w:p>
    <w:p w14:paraId="39ACB111" w14:textId="77777777" w:rsidR="005B7408" w:rsidRPr="005B7408" w:rsidRDefault="005B7408" w:rsidP="005B7408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 seu código num programa, depois de algum tempo você percebe que o seu </w:t>
      </w:r>
      <w:r w:rsidRPr="005B7408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HashSet</w:t>
      </w: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começa a ficar com nomes duplicados!</w:t>
      </w:r>
    </w:p>
    <w:p w14:paraId="3111B3FD" w14:textId="77777777" w:rsidR="005B7408" w:rsidRPr="005B7408" w:rsidRDefault="005B7408" w:rsidP="005B7408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Veja um exemplo de dados no </w:t>
      </w:r>
      <w:r w:rsidRPr="005B7408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HashSet</w:t>
      </w: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0F32D072" w14:textId="77777777" w:rsidR="005B7408" w:rsidRPr="005B7408" w:rsidRDefault="005B7408" w:rsidP="005B7408">
      <w:pPr>
        <w:numPr>
          <w:ilvl w:val="0"/>
          <w:numId w:val="26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Introdução</w:t>
      </w:r>
    </w:p>
    <w:p w14:paraId="2B736F98" w14:textId="77777777" w:rsidR="005B7408" w:rsidRPr="005B7408" w:rsidRDefault="005B7408" w:rsidP="005B7408">
      <w:pPr>
        <w:numPr>
          <w:ilvl w:val="0"/>
          <w:numId w:val="26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Modelando a Classe Aula</w:t>
      </w:r>
    </w:p>
    <w:p w14:paraId="068CED51" w14:textId="77777777" w:rsidR="005B7408" w:rsidRPr="005B7408" w:rsidRDefault="005B7408" w:rsidP="005B7408">
      <w:pPr>
        <w:numPr>
          <w:ilvl w:val="0"/>
          <w:numId w:val="26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modelando a classe aula</w:t>
      </w:r>
    </w:p>
    <w:p w14:paraId="677900C2" w14:textId="77777777" w:rsidR="005B7408" w:rsidRPr="005B7408" w:rsidRDefault="005B7408" w:rsidP="005B7408">
      <w:pPr>
        <w:numPr>
          <w:ilvl w:val="0"/>
          <w:numId w:val="26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Trabalhando com Arrays</w:t>
      </w:r>
    </w:p>
    <w:p w14:paraId="281F057E" w14:textId="77777777" w:rsidR="005B7408" w:rsidRPr="005B7408" w:rsidRDefault="005B7408" w:rsidP="005B7408">
      <w:pPr>
        <w:numPr>
          <w:ilvl w:val="0"/>
          <w:numId w:val="26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trabalhando com arrays</w:t>
      </w:r>
    </w:p>
    <w:p w14:paraId="492285A5" w14:textId="77777777" w:rsidR="005B7408" w:rsidRPr="005B7408" w:rsidRDefault="005B7408" w:rsidP="005B7408">
      <w:pPr>
        <w:numPr>
          <w:ilvl w:val="0"/>
          <w:numId w:val="26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Conclusão</w:t>
      </w:r>
    </w:p>
    <w:p w14:paraId="4C6DE0BC" w14:textId="77777777" w:rsidR="005B7408" w:rsidRPr="005B7408" w:rsidRDefault="005B7408" w:rsidP="005B7408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Como você modificaria os métodos </w:t>
      </w:r>
      <w:r w:rsidRPr="005B7408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Equals()</w:t>
      </w: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5B7408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GetHashCode()</w:t>
      </w: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resolver essa duplicação indevida de aulas? Escolha a melhor opção.</w:t>
      </w:r>
    </w:p>
    <w:p w14:paraId="19C6FA60" w14:textId="38D1C46C" w:rsidR="005B7408" w:rsidRDefault="005B7408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8A1ACFC" w14:textId="77777777" w:rsidR="005B7408" w:rsidRPr="005B7408" w:rsidRDefault="005B7408" w:rsidP="005B7408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5B740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Modificaria </w:t>
      </w:r>
      <w:r w:rsidRPr="005B740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Equals()</w:t>
      </w:r>
      <w:r w:rsidRPr="005B740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e </w:t>
      </w:r>
      <w:r w:rsidRPr="005B740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GetHashCode()</w:t>
      </w:r>
      <w:r w:rsidRPr="005B740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da seguinte forma:</w:t>
      </w:r>
    </w:p>
    <w:p w14:paraId="3D76065B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override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bool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B7408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Equals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object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obj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73DEA8FC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005BE7D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5B7408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outra 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obj </w:t>
      </w: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as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5B7408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7698D77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764CFB7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if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outra 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==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null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181963E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036D9E8C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false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1F68020E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74239877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149D1514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5B7408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ToUpper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().</w:t>
      </w:r>
      <w:r w:rsidRPr="005B7408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Equals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outra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5B7408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ToUpper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());</w:t>
      </w:r>
    </w:p>
    <w:p w14:paraId="693E5FE1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en-US" w:eastAsia="pt-BR"/>
        </w:rPr>
      </w:pP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8F11CBF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override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B7408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GetHashCode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</w:t>
      </w:r>
    </w:p>
    <w:p w14:paraId="74E89557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19B60F29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5B7408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ToUpper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().</w:t>
      </w:r>
      <w:r w:rsidRPr="005B7408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GetHashCode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787068BD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B6F1A7E" w14:textId="49CDA754" w:rsidR="005B7408" w:rsidRPr="005B7408" w:rsidRDefault="005B7408" w:rsidP="005B7408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5B740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lastRenderedPageBreak/>
        <w:t>Alterando os métodos 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Equals()</w:t>
      </w:r>
      <w:r w:rsidRPr="005B740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e 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GetHashCode()</w:t>
      </w:r>
      <w:r w:rsidRPr="005B740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para levar em consideração os títulos em maiúsculo com 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ToUpper()</w:t>
      </w:r>
      <w:r w:rsidRPr="005B740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nós podemos garantir que as diferenças entre maiúsculas e minúsculas vão ser ignoradas na hora de comparar as aulas e assim evitaremos a duplicidade no 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HashSet</w:t>
      </w:r>
      <w:r w:rsidRPr="005B740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!</w:t>
      </w:r>
    </w:p>
    <w:p w14:paraId="62692BB0" w14:textId="719922C5" w:rsidR="005B7408" w:rsidRDefault="005B7408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AE6A329" w14:textId="3E9B4C2C" w:rsidR="005B7408" w:rsidRDefault="005B7408" w:rsidP="005B7408">
      <w:pPr>
        <w:pStyle w:val="Ttulo1"/>
        <w:rPr>
          <w:b/>
          <w:bCs/>
          <w:noProof/>
        </w:rPr>
      </w:pPr>
      <w:bookmarkStart w:id="60" w:name="_Toc63285420"/>
      <w:r w:rsidRPr="005B7408">
        <w:rPr>
          <w:b/>
          <w:bCs/>
          <w:noProof/>
        </w:rPr>
        <w:t>Mão na Massa: O Poder dos Sets</w:t>
      </w:r>
      <w:bookmarkEnd w:id="60"/>
    </w:p>
    <w:p w14:paraId="66C61923" w14:textId="77777777" w:rsidR="00DF0AFC" w:rsidRPr="00DF0AFC" w:rsidRDefault="00DF0AFC" w:rsidP="00DF0AFC"/>
    <w:p w14:paraId="5FF3A4C9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Chegou a hora de botar a mão na massa e começar a trabalhar com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, a classe do .NET Framework que representa conjuntos.</w:t>
      </w:r>
    </w:p>
    <w:p w14:paraId="2105A3B7" w14:textId="1664F149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1B808405" wp14:editId="70B2CCBA">
            <wp:extent cx="2860040" cy="1903095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65E26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 é uma coleção que representa um conjunto de valores. Falando assim, ele se parece com uma lista. Porém, existem diferenças claras:</w:t>
      </w:r>
    </w:p>
    <w:p w14:paraId="2236BA43" w14:textId="77777777" w:rsidR="005B7408" w:rsidRDefault="005B7408" w:rsidP="005B7408">
      <w:pPr>
        <w:numPr>
          <w:ilvl w:val="0"/>
          <w:numId w:val="27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Forte"/>
          <w:color w:val="3D464D"/>
          <w:sz w:val="27"/>
          <w:szCs w:val="27"/>
        </w:rPr>
        <w:t>Um conjunto não aceita duplicação de itens</w:t>
      </w:r>
      <w:r>
        <w:rPr>
          <w:color w:val="3D464D"/>
          <w:sz w:val="27"/>
          <w:szCs w:val="27"/>
        </w:rPr>
        <w:t>. Por outro lado, uma lista permite que o mesmo valor seja armazenado em várias posições diferentes.</w:t>
      </w:r>
    </w:p>
    <w:p w14:paraId="289469E4" w14:textId="58BF35CB" w:rsidR="005B7408" w:rsidRDefault="005B7408" w:rsidP="005B7408">
      <w:pPr>
        <w:numPr>
          <w:ilvl w:val="0"/>
          <w:numId w:val="27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Forte"/>
          <w:color w:val="3D464D"/>
          <w:sz w:val="27"/>
          <w:szCs w:val="27"/>
        </w:rPr>
        <w:t>Um conjunto não é uma sequência</w:t>
      </w:r>
      <w:r>
        <w:rPr>
          <w:color w:val="3D464D"/>
          <w:sz w:val="27"/>
          <w:szCs w:val="27"/>
        </w:rPr>
        <w:t>. Diferente da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</w:t>
      </w:r>
      <w:r>
        <w:rPr>
          <w:color w:val="3D464D"/>
          <w:sz w:val="27"/>
          <w:szCs w:val="27"/>
        </w:rPr>
        <w:t>, onde adicionamos elementos ao final da coleção, os elementos do conjunto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 não são mantidos em nenhuma ordem específica.</w:t>
      </w:r>
    </w:p>
    <w:p w14:paraId="3A7FA408" w14:textId="77777777" w:rsidR="00DF0AFC" w:rsidRDefault="00DF0AFC" w:rsidP="00DF0AFC">
      <w:pPr>
        <w:shd w:val="clear" w:color="auto" w:fill="FFFFFF"/>
        <w:spacing w:after="0"/>
        <w:ind w:left="480"/>
        <w:rPr>
          <w:color w:val="3D464D"/>
          <w:sz w:val="27"/>
          <w:szCs w:val="27"/>
        </w:rPr>
      </w:pPr>
    </w:p>
    <w:p w14:paraId="60AF2997" w14:textId="77777777" w:rsidR="005B7408" w:rsidRPr="00DF0AFC" w:rsidRDefault="005B7408" w:rsidP="00DF0AFC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DF0AFC">
        <w:rPr>
          <w:rFonts w:ascii="Open Sans" w:hAnsi="Open Sans" w:cs="Open Sans"/>
          <w:color w:val="00C86F"/>
          <w:sz w:val="26"/>
          <w:szCs w:val="26"/>
        </w:rPr>
        <w:t>Declarando um HashSet</w:t>
      </w:r>
    </w:p>
    <w:p w14:paraId="3ADB76EC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iniciar criando um projeto </w:t>
      </w:r>
      <w:r>
        <w:rPr>
          <w:rStyle w:val="Forte"/>
          <w:color w:val="3D464D"/>
          <w:sz w:val="27"/>
          <w:szCs w:val="27"/>
        </w:rPr>
        <w:t>Console Application</w:t>
      </w:r>
      <w:r>
        <w:rPr>
          <w:color w:val="3D464D"/>
          <w:sz w:val="27"/>
          <w:szCs w:val="27"/>
        </w:rPr>
        <w:t> novo. Nesse projeto iremos criar um conjunto de alunos.</w:t>
      </w:r>
    </w:p>
    <w:p w14:paraId="106E1940" w14:textId="21992C38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Um conjunto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 é uma classe genérica, que declararmos passando o tipo dos elementos:</w:t>
      </w:r>
    </w:p>
    <w:p w14:paraId="0C42292D" w14:textId="77777777" w:rsidR="00DF0AFC" w:rsidRDefault="00DF0AFC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6ACB53BC" w14:textId="1DFF43ED" w:rsidR="005B7408" w:rsidRP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r w:rsidRPr="005B7408">
        <w:rPr>
          <w:rStyle w:val="typ"/>
          <w:color w:val="A67F59"/>
          <w:lang w:val="en-US"/>
        </w:rPr>
        <w:t>HashSet</w:t>
      </w:r>
      <w:r w:rsidRPr="005B7408">
        <w:rPr>
          <w:rStyle w:val="str"/>
          <w:color w:val="669900"/>
          <w:lang w:val="en-US"/>
        </w:rPr>
        <w:t>&lt;string&gt;</w:t>
      </w:r>
      <w:r w:rsidRPr="005B7408">
        <w:rPr>
          <w:rStyle w:val="pln"/>
          <w:color w:val="3D464D"/>
          <w:lang w:val="en-US"/>
        </w:rPr>
        <w:t xml:space="preserve"> alunos </w:t>
      </w:r>
      <w:r w:rsidRPr="005B7408">
        <w:rPr>
          <w:rStyle w:val="pun"/>
          <w:color w:val="999999"/>
          <w:lang w:val="en-US"/>
        </w:rPr>
        <w:t>=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new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typ"/>
          <w:color w:val="A67F59"/>
          <w:lang w:val="en-US"/>
        </w:rPr>
        <w:t>HashSet</w:t>
      </w:r>
      <w:r w:rsidRPr="005B7408">
        <w:rPr>
          <w:rStyle w:val="str"/>
          <w:color w:val="669900"/>
          <w:lang w:val="en-US"/>
        </w:rPr>
        <w:t>&lt;string&gt;</w:t>
      </w:r>
      <w:r w:rsidRPr="005B7408">
        <w:rPr>
          <w:rStyle w:val="pun"/>
          <w:color w:val="999999"/>
          <w:lang w:val="en-US"/>
        </w:rPr>
        <w:t>();</w:t>
      </w:r>
    </w:p>
    <w:p w14:paraId="155848F0" w14:textId="61326C1A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 é uma classe que implementa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ISet</w:t>
      </w:r>
      <w:r>
        <w:rPr>
          <w:color w:val="3D464D"/>
          <w:sz w:val="27"/>
          <w:szCs w:val="27"/>
        </w:rPr>
        <w:t>, podemos fazer uso do polimorfismo declarando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alunos</w:t>
      </w:r>
      <w:r>
        <w:rPr>
          <w:color w:val="3D464D"/>
          <w:sz w:val="27"/>
          <w:szCs w:val="27"/>
        </w:rPr>
        <w:t> como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ISet</w:t>
      </w:r>
      <w:r>
        <w:rPr>
          <w:color w:val="3D464D"/>
          <w:sz w:val="27"/>
          <w:szCs w:val="27"/>
        </w:rPr>
        <w:t>:</w:t>
      </w:r>
    </w:p>
    <w:p w14:paraId="666A0998" w14:textId="77777777" w:rsidR="00DF0AFC" w:rsidRDefault="00DF0AFC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76F2D98E" w14:textId="64DD9CA8" w:rsidR="005B7408" w:rsidRP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r w:rsidRPr="005B7408">
        <w:rPr>
          <w:rStyle w:val="typ"/>
          <w:color w:val="A67F59"/>
          <w:lang w:val="en-US"/>
        </w:rPr>
        <w:t>ISet</w:t>
      </w:r>
      <w:r w:rsidRPr="005B7408">
        <w:rPr>
          <w:rStyle w:val="str"/>
          <w:color w:val="669900"/>
          <w:lang w:val="en-US"/>
        </w:rPr>
        <w:t>&lt;string&gt;</w:t>
      </w:r>
      <w:r w:rsidRPr="005B7408">
        <w:rPr>
          <w:rStyle w:val="pln"/>
          <w:color w:val="3D464D"/>
          <w:lang w:val="en-US"/>
        </w:rPr>
        <w:t xml:space="preserve"> alunos </w:t>
      </w:r>
      <w:r w:rsidRPr="005B7408">
        <w:rPr>
          <w:rStyle w:val="pun"/>
          <w:color w:val="999999"/>
          <w:lang w:val="en-US"/>
        </w:rPr>
        <w:t>=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new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typ"/>
          <w:color w:val="A67F59"/>
          <w:lang w:val="en-US"/>
        </w:rPr>
        <w:t>HashSet</w:t>
      </w:r>
      <w:r w:rsidRPr="005B7408">
        <w:rPr>
          <w:rStyle w:val="str"/>
          <w:color w:val="669900"/>
          <w:lang w:val="en-US"/>
        </w:rPr>
        <w:t>&lt;string&gt;</w:t>
      </w:r>
      <w:r w:rsidRPr="005B7408">
        <w:rPr>
          <w:rStyle w:val="pun"/>
          <w:color w:val="999999"/>
          <w:lang w:val="en-US"/>
        </w:rPr>
        <w:t>();</w:t>
      </w:r>
    </w:p>
    <w:p w14:paraId="5D910988" w14:textId="77777777" w:rsidR="005B7408" w:rsidRPr="00DF0AFC" w:rsidRDefault="005B7408" w:rsidP="00DF0AFC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DF0AFC">
        <w:rPr>
          <w:rFonts w:ascii="Open Sans" w:hAnsi="Open Sans" w:cs="Open Sans"/>
          <w:color w:val="00C86F"/>
          <w:sz w:val="26"/>
          <w:szCs w:val="26"/>
        </w:rPr>
        <w:lastRenderedPageBreak/>
        <w:t>Adicionando itens ao conjunto</w:t>
      </w:r>
    </w:p>
    <w:p w14:paraId="20278472" w14:textId="5CA5722A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2C55632C" wp14:editId="07261FFA">
            <wp:extent cx="2860040" cy="1903095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0BB51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Aí sim, começamos a adicionar elementos a esse conjunto. Vamos alimentar essa coleção com três alunos, usando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</w:t>
      </w:r>
      <w:r>
        <w:rPr>
          <w:color w:val="3D464D"/>
          <w:sz w:val="27"/>
          <w:szCs w:val="27"/>
        </w:rPr>
        <w:t>:</w:t>
      </w:r>
    </w:p>
    <w:p w14:paraId="47EEEB37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"Vanessa Tonini"</w:t>
      </w:r>
      <w:r>
        <w:rPr>
          <w:rStyle w:val="pun"/>
          <w:color w:val="999999"/>
        </w:rPr>
        <w:t>);</w:t>
      </w:r>
    </w:p>
    <w:p w14:paraId="33C28030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"Ana Losnak"</w:t>
      </w:r>
      <w:r>
        <w:rPr>
          <w:rStyle w:val="pun"/>
          <w:color w:val="999999"/>
        </w:rPr>
        <w:t>);</w:t>
      </w:r>
    </w:p>
    <w:p w14:paraId="47BC77CC" w14:textId="222C7785" w:rsidR="005B7408" w:rsidRDefault="005B7408" w:rsidP="005B7408">
      <w:pPr>
        <w:pStyle w:val="Pr-formataoHTML"/>
        <w:shd w:val="clear" w:color="auto" w:fill="F0F3F5"/>
        <w:rPr>
          <w:rStyle w:val="pun"/>
          <w:color w:val="999999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"Rafael Nercessian"</w:t>
      </w:r>
      <w:r>
        <w:rPr>
          <w:rStyle w:val="pun"/>
          <w:color w:val="999999"/>
        </w:rPr>
        <w:t>);</w:t>
      </w:r>
    </w:p>
    <w:p w14:paraId="1EF1ED5B" w14:textId="77777777" w:rsidR="00DF0AFC" w:rsidRDefault="00DF0AFC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</w:p>
    <w:p w14:paraId="244C9617" w14:textId="077EA1CA" w:rsidR="005B7408" w:rsidRPr="00DF0AFC" w:rsidRDefault="005B7408" w:rsidP="00DF0AFC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DF0AFC">
        <w:rPr>
          <w:rFonts w:ascii="Open Sans" w:hAnsi="Open Sans" w:cs="Open Sans"/>
          <w:color w:val="00C86F"/>
          <w:sz w:val="26"/>
          <w:szCs w:val="26"/>
        </w:rPr>
        <w:t>Imprimindo itens do conjunto</w:t>
      </w:r>
    </w:p>
    <w:p w14:paraId="2C8FBF4F" w14:textId="77777777" w:rsidR="00DF0AFC" w:rsidRPr="00DF0AFC" w:rsidRDefault="00DF0AFC" w:rsidP="00DF0AFC"/>
    <w:p w14:paraId="2926C70D" w14:textId="21AB02C2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imprimir coleções, já vimos que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Console.WriteLine</w:t>
      </w:r>
      <w:r>
        <w:rPr>
          <w:color w:val="3D464D"/>
          <w:sz w:val="27"/>
          <w:szCs w:val="27"/>
        </w:rPr>
        <w:t> não pode ser usado sobre a variável das coleções array ou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. O mesmo acontece com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:</w:t>
      </w:r>
    </w:p>
    <w:p w14:paraId="389583C6" w14:textId="77777777" w:rsidR="00DF0AFC" w:rsidRDefault="00DF0AFC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4FAEF744" w14:textId="546EC8BC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);</w:t>
      </w:r>
    </w:p>
    <w:p w14:paraId="55C03FE0" w14:textId="77777777" w:rsidR="00DF0AFC" w:rsidRDefault="00DF0AFC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0650D8BA" w14:textId="4B5F55B5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Nesse caso, vamos fazer algo diferente: gerando uma string concatenando todos os alunos separados por vírgula. Felizmente, 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string</w:t>
      </w:r>
      <w:r>
        <w:rPr>
          <w:color w:val="3D464D"/>
          <w:sz w:val="27"/>
          <w:szCs w:val="27"/>
        </w:rPr>
        <w:t> possui o método que facilita esse trabalho:</w:t>
      </w:r>
    </w:p>
    <w:p w14:paraId="2367D8B9" w14:textId="77777777" w:rsidR="00DF0AFC" w:rsidRDefault="00DF0AFC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6697160F" w14:textId="3917C298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kwd"/>
          <w:color w:val="0077AA"/>
        </w:rPr>
        <w:t>string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Join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","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alunos</w:t>
      </w:r>
      <w:r>
        <w:rPr>
          <w:rStyle w:val="pun"/>
          <w:color w:val="999999"/>
        </w:rPr>
        <w:t>)</w:t>
      </w:r>
    </w:p>
    <w:p w14:paraId="19490EF4" w14:textId="77777777" w:rsidR="00DF0AFC" w:rsidRDefault="00DF0AFC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4D362A05" w14:textId="61F1EE1F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Join</w:t>
      </w:r>
      <w:r>
        <w:rPr>
          <w:color w:val="3D464D"/>
          <w:sz w:val="27"/>
          <w:szCs w:val="27"/>
        </w:rPr>
        <w:t> toma como primeiro parâmetro uma string com o separador, e como segundo argumento a coleção que queremos imprimir. Essa coleção pode tanto ser um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, um array, um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 ou qualquer outra classe que implementa a interface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IEnumerable&lt;T&gt;</w:t>
      </w:r>
      <w:r>
        <w:rPr>
          <w:color w:val="3D464D"/>
          <w:sz w:val="27"/>
          <w:szCs w:val="27"/>
        </w:rPr>
        <w:t>.</w:t>
      </w:r>
    </w:p>
    <w:p w14:paraId="31F6E339" w14:textId="22CF6B80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Assim, usamos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string.Join</w:t>
      </w:r>
      <w:r>
        <w:rPr>
          <w:color w:val="3D464D"/>
          <w:sz w:val="27"/>
          <w:szCs w:val="27"/>
        </w:rPr>
        <w:t> dentro 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Console.WriteLine</w:t>
      </w:r>
      <w:r>
        <w:rPr>
          <w:color w:val="3D464D"/>
          <w:sz w:val="27"/>
          <w:szCs w:val="27"/>
        </w:rPr>
        <w:t> e conseguimos ver nossa lista separada por vírgulas no console:</w:t>
      </w:r>
    </w:p>
    <w:p w14:paraId="0A5BE492" w14:textId="77777777" w:rsidR="00DF0AFC" w:rsidRDefault="00DF0AFC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6777E0A4" w14:textId="7A57FC7A" w:rsidR="005B7408" w:rsidRDefault="005B7408" w:rsidP="005B7408">
      <w:pPr>
        <w:pStyle w:val="Pr-formataoHTML"/>
        <w:shd w:val="clear" w:color="auto" w:fill="F0F3F5"/>
        <w:rPr>
          <w:rStyle w:val="pun"/>
          <w:color w:val="999999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string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Join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","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alunos</w:t>
      </w:r>
      <w:r>
        <w:rPr>
          <w:rStyle w:val="pun"/>
          <w:color w:val="999999"/>
        </w:rPr>
        <w:t>));</w:t>
      </w:r>
    </w:p>
    <w:p w14:paraId="1C7DD3A1" w14:textId="77777777" w:rsidR="00DF0AFC" w:rsidRDefault="00DF0AFC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</w:p>
    <w:p w14:paraId="7CF1D2BC" w14:textId="1D6220CD" w:rsidR="005B7408" w:rsidRPr="00DF0AFC" w:rsidRDefault="005B7408" w:rsidP="00DF0AFC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DF0AFC">
        <w:rPr>
          <w:rFonts w:ascii="Open Sans" w:hAnsi="Open Sans" w:cs="Open Sans"/>
          <w:color w:val="00C86F"/>
          <w:sz w:val="26"/>
          <w:szCs w:val="26"/>
        </w:rPr>
        <w:t>Diferenças entre HashSet&lt;T&gt; e List&lt;T&gt;</w:t>
      </w:r>
    </w:p>
    <w:p w14:paraId="58912413" w14:textId="77777777" w:rsidR="00DF0AFC" w:rsidRPr="00DF0AFC" w:rsidRDefault="00DF0AFC" w:rsidP="00DF0AFC"/>
    <w:p w14:paraId="642E6A5C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Já dissemos as diferenças que existem entre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HashSet&lt;T&gt;</w:t>
      </w:r>
      <w:r>
        <w:rPr>
          <w:color w:val="3D464D"/>
          <w:sz w:val="27"/>
          <w:szCs w:val="27"/>
        </w:rPr>
        <w:t> 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, mas é bom fazer um teste para isso ficar bem evidente.</w:t>
      </w:r>
    </w:p>
    <w:p w14:paraId="63B33332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Primeiro, vamos adicionar outros três alunos:</w:t>
      </w:r>
    </w:p>
    <w:p w14:paraId="6CBFF4F4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"Priscila Stuani"</w:t>
      </w:r>
      <w:r>
        <w:rPr>
          <w:rStyle w:val="pun"/>
          <w:color w:val="999999"/>
        </w:rPr>
        <w:t>);</w:t>
      </w:r>
    </w:p>
    <w:p w14:paraId="1B253525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"Rafael Rollo"</w:t>
      </w:r>
      <w:r>
        <w:rPr>
          <w:rStyle w:val="pun"/>
          <w:color w:val="999999"/>
        </w:rPr>
        <w:t>);</w:t>
      </w:r>
    </w:p>
    <w:p w14:paraId="7D7493B2" w14:textId="59300981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"Fabio Gushiken"</w:t>
      </w:r>
      <w:r>
        <w:rPr>
          <w:rStyle w:val="pun"/>
          <w:color w:val="999999"/>
        </w:rPr>
        <w:t>);</w:t>
      </w:r>
    </w:p>
    <w:p w14:paraId="7C5309E6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em seguida vamos imprimir novamented nossa lista:</w:t>
      </w:r>
    </w:p>
    <w:p w14:paraId="18AFAEAC" w14:textId="22E981A4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string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Join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","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alunos</w:t>
      </w:r>
      <w:r>
        <w:rPr>
          <w:rStyle w:val="pun"/>
          <w:color w:val="999999"/>
        </w:rPr>
        <w:t>));</w:t>
      </w:r>
    </w:p>
    <w:p w14:paraId="26CCC88A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observe atentamente o resultado que esse código acima gerou:</w:t>
      </w:r>
    </w:p>
    <w:p w14:paraId="1936179F" w14:textId="731F3A01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Vanessa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Tonini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Ana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Losnak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Rafael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Nercessian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Priscila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Stuani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Rafael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Rollo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Fabio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Gushiken</w:t>
      </w:r>
    </w:p>
    <w:p w14:paraId="4B34FF29" w14:textId="40B0D30B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62CA6107" wp14:editId="3E899F4B">
            <wp:extent cx="2860040" cy="1903095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D9DE9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vamos fazer algo interessante! Removendo um aluno e inserindo outro:</w:t>
      </w:r>
    </w:p>
    <w:p w14:paraId="300FE191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Remove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"Ana Losnak"</w:t>
      </w:r>
      <w:r>
        <w:rPr>
          <w:rStyle w:val="pun"/>
          <w:color w:val="999999"/>
        </w:rPr>
        <w:t>);</w:t>
      </w:r>
    </w:p>
    <w:p w14:paraId="6C4D3D0F" w14:textId="100138DE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"Marcelo Oliveira"</w:t>
      </w:r>
      <w:r>
        <w:rPr>
          <w:rStyle w:val="pun"/>
          <w:color w:val="999999"/>
        </w:rPr>
        <w:t>);</w:t>
      </w:r>
    </w:p>
    <w:p w14:paraId="521D9084" w14:textId="77777777" w:rsidR="00DF0AFC" w:rsidRDefault="00DF0AFC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6A2C49EE" w14:textId="1E3E2BA8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Até aqui nada de especial, certo? Tanto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</w:t>
      </w:r>
      <w:r>
        <w:rPr>
          <w:color w:val="3D464D"/>
          <w:sz w:val="27"/>
          <w:szCs w:val="27"/>
        </w:rPr>
        <w:t> quanto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</w:t>
      </w:r>
      <w:r>
        <w:rPr>
          <w:color w:val="3D464D"/>
          <w:sz w:val="27"/>
          <w:szCs w:val="27"/>
        </w:rPr>
        <w:t> existem em outras coleções, como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. Mas a diferença entre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 fica mais evidente quando imprimimos o nosso conjunto novamente:</w:t>
      </w:r>
    </w:p>
    <w:p w14:paraId="401D1570" w14:textId="19EF63E8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string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Join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","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alunos</w:t>
      </w:r>
      <w:r>
        <w:rPr>
          <w:rStyle w:val="pun"/>
          <w:color w:val="999999"/>
        </w:rPr>
        <w:t>));</w:t>
      </w:r>
    </w:p>
    <w:p w14:paraId="36CC4BB2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Executando de novo, temos:</w:t>
      </w:r>
    </w:p>
    <w:p w14:paraId="5680B59E" w14:textId="0FD88B28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Vanessa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Tonini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Marcelo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Oliveira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Rafael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Nercessian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Priscila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Stuani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Rafael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Rollo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Fabio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Gushiken</w:t>
      </w:r>
    </w:p>
    <w:p w14:paraId="22C452F4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a posição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Marcelo Oliveira</w:t>
      </w:r>
      <w:r>
        <w:rPr>
          <w:color w:val="3D464D"/>
          <w:sz w:val="27"/>
          <w:szCs w:val="27"/>
        </w:rPr>
        <w:t> acima!</w:t>
      </w:r>
    </w:p>
    <w:p w14:paraId="60AF2B56" w14:textId="01BF07AE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 wp14:anchorId="08F945C7" wp14:editId="16FCF7E7">
            <wp:extent cx="2860040" cy="190309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E7422" w14:textId="3DFC7E40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Quando adicionamos um item numa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, ele vai para o "final" da coleção. Mas Mas veja que agora o aluno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Marcelo Oliveira</w:t>
      </w:r>
      <w:r>
        <w:rPr>
          <w:color w:val="3D464D"/>
          <w:sz w:val="27"/>
          <w:szCs w:val="27"/>
        </w:rPr>
        <w:t> está ocupando a segunda posição, no mesmo lugar onde havia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Ana Losnak</w:t>
      </w:r>
      <w:r>
        <w:rPr>
          <w:color w:val="3D464D"/>
          <w:sz w:val="27"/>
          <w:szCs w:val="27"/>
        </w:rPr>
        <w:t>! Então conseguimos provar que um elemento num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HashSet&lt;T&gt;</w:t>
      </w:r>
      <w:r>
        <w:rPr>
          <w:color w:val="3D464D"/>
          <w:sz w:val="27"/>
          <w:szCs w:val="27"/>
        </w:rPr>
        <w:t> não ocupa uma ordem específica!</w:t>
      </w:r>
    </w:p>
    <w:p w14:paraId="1A84227D" w14:textId="77777777" w:rsidR="00DF0AFC" w:rsidRDefault="00DF0AFC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1A5A19CA" w14:textId="77777777" w:rsidR="005B7408" w:rsidRPr="00DF0AFC" w:rsidRDefault="005B7408" w:rsidP="00DF0AFC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DF0AFC">
        <w:rPr>
          <w:rFonts w:ascii="Open Sans" w:hAnsi="Open Sans" w:cs="Open Sans"/>
          <w:color w:val="00C86F"/>
          <w:sz w:val="26"/>
          <w:szCs w:val="26"/>
        </w:rPr>
        <w:t>Duplicidade em um HashSet&lt;T&gt;</w:t>
      </w:r>
    </w:p>
    <w:p w14:paraId="0D9C2145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Já dissemos que um conjunto em .NET Framework não aceita duplicidade. Vamos comprovar isso?</w:t>
      </w:r>
    </w:p>
    <w:p w14:paraId="39B50119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isso, adicionamos novamente um valor que já existe. Vamos incluir na coleção o aluno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Fabio Gushiken</w:t>
      </w:r>
      <w:r>
        <w:rPr>
          <w:color w:val="3D464D"/>
          <w:sz w:val="27"/>
          <w:szCs w:val="27"/>
        </w:rPr>
        <w:t>:</w:t>
      </w:r>
    </w:p>
    <w:p w14:paraId="6FF7FC4A" w14:textId="015F4923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"Fabio Gushiken"</w:t>
      </w:r>
      <w:r>
        <w:rPr>
          <w:rStyle w:val="pun"/>
          <w:color w:val="999999"/>
        </w:rPr>
        <w:t>);</w:t>
      </w:r>
    </w:p>
    <w:p w14:paraId="1796856B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que será que acontece se executarmos o código agora? Será que dá um erro?</w:t>
      </w:r>
    </w:p>
    <w:p w14:paraId="048907F5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lá! Rodando o programa, temos:</w:t>
      </w:r>
    </w:p>
    <w:p w14:paraId="1802EA51" w14:textId="3F8581C1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Vanessa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Tonini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Marcelo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Oliveira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Rafael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Nercessian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Priscila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Stuani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Rafael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Rollo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Fabio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Gushiken</w:t>
      </w:r>
    </w:p>
    <w:p w14:paraId="42E3F4A0" w14:textId="617AF9F1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Veja só, sem erros! Mas algo interessante aconteceu. Ou melhor, </w:t>
      </w:r>
      <w:r>
        <w:rPr>
          <w:rStyle w:val="Forte"/>
          <w:color w:val="3D464D"/>
          <w:sz w:val="27"/>
          <w:szCs w:val="27"/>
        </w:rPr>
        <w:t>não aconteceu</w:t>
      </w:r>
      <w:r>
        <w:rPr>
          <w:color w:val="3D464D"/>
          <w:sz w:val="27"/>
          <w:szCs w:val="27"/>
        </w:rPr>
        <w:t>. O aluno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Fabio Gushiken</w:t>
      </w:r>
      <w:r>
        <w:rPr>
          <w:color w:val="3D464D"/>
          <w:sz w:val="27"/>
          <w:szCs w:val="27"/>
        </w:rPr>
        <w:t> não foi adicionado novamente! Ou seja, quando adicionamos um valor duplicado em um conjunto, essa operação não gera erro, porém um novo item com o mesmo valor não é inserido!</w:t>
      </w:r>
    </w:p>
    <w:p w14:paraId="45D37EBF" w14:textId="77777777" w:rsidR="00DF0AFC" w:rsidRDefault="00DF0AFC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3E2C77BD" w14:textId="77777777" w:rsidR="005B7408" w:rsidRPr="00DF0AFC" w:rsidRDefault="005B7408" w:rsidP="00DF0AFC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DF0AFC">
        <w:rPr>
          <w:rFonts w:ascii="Open Sans" w:hAnsi="Open Sans" w:cs="Open Sans"/>
          <w:color w:val="00C86F"/>
          <w:sz w:val="26"/>
          <w:szCs w:val="26"/>
        </w:rPr>
        <w:t>Ordenando um conjunto</w:t>
      </w:r>
    </w:p>
    <w:p w14:paraId="4AFA70CA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os itens de um conjunto não são mantidos em uma ordem específica, mas será que podemos ordená-lo programaticamente?</w:t>
      </w:r>
    </w:p>
    <w:p w14:paraId="04C5DB24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lá. Escreveremos uma nova linha de código:</w:t>
      </w:r>
    </w:p>
    <w:p w14:paraId="35749AD1" w14:textId="7FCFB23C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Sort</w:t>
      </w:r>
      <w:r>
        <w:rPr>
          <w:rStyle w:val="pun"/>
          <w:color w:val="999999"/>
        </w:rPr>
        <w:t>();</w:t>
      </w:r>
    </w:p>
    <w:p w14:paraId="55641A3E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Ao executarmos, tomamos um erro de compilação! A interface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ISet&lt;T&gt;</w:t>
      </w:r>
      <w:r>
        <w:rPr>
          <w:color w:val="3D464D"/>
          <w:sz w:val="27"/>
          <w:szCs w:val="27"/>
        </w:rPr>
        <w:t> não suporta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Sort()</w:t>
      </w:r>
      <w:r>
        <w:rPr>
          <w:color w:val="3D464D"/>
          <w:sz w:val="27"/>
          <w:szCs w:val="27"/>
        </w:rPr>
        <w:t>! Mas não se desespere! Podemos contornar esse problema trabalhando com uma cópia do nosso conjunto. Vamos copiar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HashSet&lt;T&gt; alunos</w:t>
      </w:r>
      <w:r>
        <w:rPr>
          <w:color w:val="3D464D"/>
          <w:sz w:val="27"/>
          <w:szCs w:val="27"/>
        </w:rPr>
        <w:t> para uma lista. E a melhor maneira de fazer essa cópia é criar uma instância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 passando no construtor da lista o nosso conjunto:</w:t>
      </w:r>
    </w:p>
    <w:p w14:paraId="7C4F9FF3" w14:textId="5DF5AD64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List</w:t>
      </w:r>
      <w:r>
        <w:rPr>
          <w:rStyle w:val="str"/>
          <w:color w:val="669900"/>
        </w:rPr>
        <w:t>&lt;string&gt;</w:t>
      </w:r>
      <w:r>
        <w:rPr>
          <w:rStyle w:val="pln"/>
          <w:color w:val="3D464D"/>
        </w:rPr>
        <w:t xml:space="preserve"> alunosEmLista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List</w:t>
      </w:r>
      <w:r>
        <w:rPr>
          <w:rStyle w:val="str"/>
          <w:color w:val="669900"/>
        </w:rPr>
        <w:t>&lt;string&gt;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);</w:t>
      </w:r>
    </w:p>
    <w:p w14:paraId="15B82EE8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 uma lista pode ser criada dessa maneira não somente a partir de um conjunto, mas a partir de qualquer coleção que implementa a interface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IEnumerable&lt;T&gt;</w:t>
      </w:r>
      <w:r>
        <w:rPr>
          <w:color w:val="3D464D"/>
          <w:sz w:val="27"/>
          <w:szCs w:val="27"/>
        </w:rPr>
        <w:t>!</w:t>
      </w:r>
    </w:p>
    <w:p w14:paraId="55EC370C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sim, podemos aproveitar o poder e flexibilidade de uma lista e efetuar a ordenação:</w:t>
      </w:r>
    </w:p>
    <w:p w14:paraId="6208AD1C" w14:textId="3509D070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alunosEmLista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Sort</w:t>
      </w:r>
      <w:r>
        <w:rPr>
          <w:rStyle w:val="pun"/>
          <w:color w:val="999999"/>
        </w:rPr>
        <w:t>();</w:t>
      </w:r>
    </w:p>
    <w:p w14:paraId="01E5FEA4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E, claro, imprimir a lista com o resultado ordenado:</w:t>
      </w:r>
    </w:p>
    <w:p w14:paraId="6F668988" w14:textId="548E1CDF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string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Join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","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alunosEmLista</w:t>
      </w:r>
      <w:r>
        <w:rPr>
          <w:rStyle w:val="pun"/>
          <w:color w:val="999999"/>
        </w:rPr>
        <w:t>));</w:t>
      </w:r>
    </w:p>
    <w:p w14:paraId="4BB709D7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Rodando o programa novamente...</w:t>
      </w:r>
    </w:p>
    <w:p w14:paraId="48014902" w14:textId="6AF67C16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Fabio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Gushiken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Marcelo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Oliveira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Priscila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Stuani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Rafael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Nercessian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Rafael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Rollo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Vanessa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Tonini</w:t>
      </w:r>
    </w:p>
    <w:p w14:paraId="745AABA3" w14:textId="77A8501B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5DF69CE9" wp14:editId="5A548612">
            <wp:extent cx="4763135" cy="228600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78B38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Sucesso!</w:t>
      </w:r>
    </w:p>
    <w:p w14:paraId="6624B8AF" w14:textId="77777777" w:rsidR="005B7408" w:rsidRPr="00DF0AFC" w:rsidRDefault="005B7408" w:rsidP="00DF0AFC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DF0AFC">
        <w:rPr>
          <w:rFonts w:ascii="Open Sans" w:hAnsi="Open Sans" w:cs="Open Sans"/>
          <w:color w:val="00C86F"/>
          <w:sz w:val="26"/>
          <w:szCs w:val="26"/>
        </w:rPr>
        <w:t>Colocando Set no Modelo</w:t>
      </w:r>
    </w:p>
    <w:p w14:paraId="14B058FC" w14:textId="77777777" w:rsidR="00DF0AFC" w:rsidRDefault="00DF0AFC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29CE0D82" w14:textId="29DCBFA1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Vimos acima as operações básica com conjuntos. Mas como trabalhamos com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HashSet&lt;string&gt;</w:t>
      </w:r>
      <w:r>
        <w:rPr>
          <w:color w:val="3D464D"/>
          <w:sz w:val="27"/>
          <w:szCs w:val="27"/>
        </w:rPr>
        <w:t>, existem conceitos mais avançados de conjuntos que não pudemos mostrar ainda.</w:t>
      </w:r>
    </w:p>
    <w:p w14:paraId="60E8F856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Portanto, vamos começar a introduzir conjuntos no modelo de classes que vimos nas aulas anteriores.</w:t>
      </w:r>
    </w:p>
    <w:p w14:paraId="648BD95A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Então, vamos criar um novo projeto </w:t>
      </w:r>
      <w:r>
        <w:rPr>
          <w:rStyle w:val="Forte"/>
          <w:color w:val="3D464D"/>
          <w:sz w:val="27"/>
          <w:szCs w:val="27"/>
        </w:rPr>
        <w:t>Console Application</w:t>
      </w:r>
      <w:r>
        <w:rPr>
          <w:color w:val="3D464D"/>
          <w:sz w:val="27"/>
          <w:szCs w:val="27"/>
        </w:rPr>
        <w:t> e vamos pôr a mão na massa!</w:t>
      </w:r>
    </w:p>
    <w:p w14:paraId="641E30ED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Primeiro, vamos declarar o curso, definindo seu nome e o nome do instrutor:</w:t>
      </w:r>
    </w:p>
    <w:p w14:paraId="7547EF21" w14:textId="0D035979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Curso</w:t>
      </w:r>
      <w:r>
        <w:rPr>
          <w:rStyle w:val="pln"/>
          <w:color w:val="3D464D"/>
        </w:rPr>
        <w:t xml:space="preserve"> csharpColecoes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Curso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"C# Colecoes"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"Marcelo Oliveira"</w:t>
      </w:r>
      <w:r>
        <w:rPr>
          <w:rStyle w:val="pun"/>
          <w:color w:val="999999"/>
        </w:rPr>
        <w:t>);</w:t>
      </w:r>
    </w:p>
    <w:p w14:paraId="63ADA891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em seguida adicionar 3 aulas a esse curso:</w:t>
      </w:r>
    </w:p>
    <w:p w14:paraId="1828ABF4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Aula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"Trabalhando com Listas"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21</w:t>
      </w:r>
      <w:r>
        <w:rPr>
          <w:rStyle w:val="pun"/>
          <w:color w:val="999999"/>
        </w:rPr>
        <w:t>));</w:t>
      </w:r>
    </w:p>
    <w:p w14:paraId="6B596AFB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Aula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"Criando uma Aula"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20</w:t>
      </w:r>
      <w:r>
        <w:rPr>
          <w:rStyle w:val="pun"/>
          <w:color w:val="999999"/>
        </w:rPr>
        <w:t>));</w:t>
      </w:r>
    </w:p>
    <w:p w14:paraId="606A19FD" w14:textId="48ECE84F" w:rsidR="005B7408" w:rsidRDefault="005B7408" w:rsidP="005B7408">
      <w:pPr>
        <w:pStyle w:val="Pr-formataoHTML"/>
        <w:shd w:val="clear" w:color="auto" w:fill="F0F3F5"/>
        <w:rPr>
          <w:rStyle w:val="pun"/>
          <w:color w:val="999999"/>
        </w:rPr>
      </w:pPr>
      <w:r>
        <w:rPr>
          <w:rStyle w:val="pln"/>
          <w:color w:val="3D464D"/>
        </w:rPr>
        <w:t>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Aula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"Modelando com Coleções"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24</w:t>
      </w:r>
      <w:r>
        <w:rPr>
          <w:rStyle w:val="pun"/>
          <w:color w:val="999999"/>
        </w:rPr>
        <w:t>));</w:t>
      </w:r>
    </w:p>
    <w:p w14:paraId="4398EECC" w14:textId="77777777" w:rsidR="00910F7B" w:rsidRDefault="00910F7B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</w:p>
    <w:p w14:paraId="6173F405" w14:textId="77777777" w:rsidR="005B7408" w:rsidRPr="00910F7B" w:rsidRDefault="005B7408" w:rsidP="00910F7B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910F7B">
        <w:rPr>
          <w:rFonts w:ascii="Open Sans" w:hAnsi="Open Sans" w:cs="Open Sans"/>
          <w:color w:val="00C86F"/>
          <w:sz w:val="26"/>
          <w:szCs w:val="26"/>
        </w:rPr>
        <w:t>Adicionando alunos ao curso</w:t>
      </w:r>
    </w:p>
    <w:p w14:paraId="79A1CD70" w14:textId="77777777" w:rsidR="00910F7B" w:rsidRDefault="00910F7B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38656059" w14:textId="5D0DE89E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chegou a vez de adicionarmos os alunos ao nosso curso. Só que em vez de usarmos strings, podemos também definir número de matrícula. E para manter duas informações para cada aluno, nada melhor do que criar uma classe para esse propósito. Crie uma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</w:t>
      </w:r>
      <w:r>
        <w:rPr>
          <w:color w:val="3D464D"/>
          <w:sz w:val="27"/>
          <w:szCs w:val="27"/>
        </w:rPr>
        <w:t> com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Nome</w:t>
      </w:r>
      <w:r>
        <w:rPr>
          <w:color w:val="3D464D"/>
          <w:sz w:val="27"/>
          <w:szCs w:val="27"/>
        </w:rPr>
        <w:t> 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NumeroMatricula</w:t>
      </w:r>
      <w:r>
        <w:rPr>
          <w:color w:val="3D464D"/>
          <w:sz w:val="27"/>
          <w:szCs w:val="27"/>
        </w:rPr>
        <w:t>:</w:t>
      </w:r>
    </w:p>
    <w:p w14:paraId="242E0BD4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class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</w:p>
    <w:p w14:paraId="15888129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30CFBDC3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>
        <w:rPr>
          <w:rStyle w:val="pln"/>
          <w:color w:val="3D464D"/>
        </w:rPr>
        <w:t xml:space="preserve">    </w:t>
      </w:r>
      <w:r w:rsidRPr="005B7408">
        <w:rPr>
          <w:rStyle w:val="kwd"/>
          <w:color w:val="0077AA"/>
          <w:lang w:val="en-US"/>
        </w:rPr>
        <w:t>private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string</w:t>
      </w:r>
      <w:r w:rsidRPr="005B7408">
        <w:rPr>
          <w:rStyle w:val="pln"/>
          <w:color w:val="3D464D"/>
          <w:lang w:val="en-US"/>
        </w:rPr>
        <w:t xml:space="preserve"> nome</w:t>
      </w:r>
      <w:r w:rsidRPr="005B7408">
        <w:rPr>
          <w:rStyle w:val="pun"/>
          <w:color w:val="999999"/>
          <w:lang w:val="en-US"/>
        </w:rPr>
        <w:t>;</w:t>
      </w:r>
    </w:p>
    <w:p w14:paraId="2CAFC0B3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</w:t>
      </w:r>
      <w:r w:rsidRPr="005B7408">
        <w:rPr>
          <w:rStyle w:val="kwd"/>
          <w:color w:val="0077AA"/>
          <w:lang w:val="en-US"/>
        </w:rPr>
        <w:t>private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int</w:t>
      </w:r>
      <w:r w:rsidRPr="005B7408">
        <w:rPr>
          <w:rStyle w:val="pln"/>
          <w:color w:val="3D464D"/>
          <w:lang w:val="en-US"/>
        </w:rPr>
        <w:t xml:space="preserve"> numeroMatricula</w:t>
      </w:r>
      <w:r w:rsidRPr="005B7408">
        <w:rPr>
          <w:rStyle w:val="pun"/>
          <w:color w:val="999999"/>
          <w:lang w:val="en-US"/>
        </w:rPr>
        <w:t>;</w:t>
      </w:r>
    </w:p>
    <w:p w14:paraId="6D806B37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729E152A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</w:t>
      </w:r>
      <w:r w:rsidRPr="005B7408">
        <w:rPr>
          <w:rStyle w:val="kwd"/>
          <w:color w:val="0077AA"/>
          <w:lang w:val="en-US"/>
        </w:rPr>
        <w:t>public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string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typ"/>
          <w:color w:val="A67F59"/>
          <w:lang w:val="en-US"/>
        </w:rPr>
        <w:t>Nome</w:t>
      </w:r>
    </w:p>
    <w:p w14:paraId="359ED396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</w:t>
      </w:r>
      <w:r w:rsidRPr="005B7408">
        <w:rPr>
          <w:rStyle w:val="pun"/>
          <w:color w:val="999999"/>
          <w:lang w:val="en-US"/>
        </w:rPr>
        <w:t>{</w:t>
      </w:r>
    </w:p>
    <w:p w14:paraId="2927E78D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    </w:t>
      </w:r>
      <w:r w:rsidRPr="005B7408">
        <w:rPr>
          <w:rStyle w:val="kwd"/>
          <w:color w:val="0077AA"/>
          <w:lang w:val="en-US"/>
        </w:rPr>
        <w:t>get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pun"/>
          <w:color w:val="999999"/>
          <w:lang w:val="en-US"/>
        </w:rPr>
        <w:t>{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return</w:t>
      </w:r>
      <w:r w:rsidRPr="005B7408">
        <w:rPr>
          <w:rStyle w:val="pln"/>
          <w:color w:val="3D464D"/>
          <w:lang w:val="en-US"/>
        </w:rPr>
        <w:t xml:space="preserve"> nome</w:t>
      </w:r>
      <w:r w:rsidRPr="005B7408">
        <w:rPr>
          <w:rStyle w:val="pun"/>
          <w:color w:val="999999"/>
          <w:lang w:val="en-US"/>
        </w:rPr>
        <w:t>;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pun"/>
          <w:color w:val="999999"/>
          <w:lang w:val="en-US"/>
        </w:rPr>
        <w:t>}</w:t>
      </w:r>
    </w:p>
    <w:p w14:paraId="7AEADFB1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    </w:t>
      </w:r>
      <w:r w:rsidRPr="005B7408">
        <w:rPr>
          <w:rStyle w:val="kwd"/>
          <w:color w:val="0077AA"/>
          <w:lang w:val="en-US"/>
        </w:rPr>
        <w:t>set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pun"/>
          <w:color w:val="999999"/>
          <w:lang w:val="en-US"/>
        </w:rPr>
        <w:t>{</w:t>
      </w:r>
      <w:r w:rsidRPr="005B7408">
        <w:rPr>
          <w:rStyle w:val="pln"/>
          <w:color w:val="3D464D"/>
          <w:lang w:val="en-US"/>
        </w:rPr>
        <w:t xml:space="preserve"> nome </w:t>
      </w:r>
      <w:r w:rsidRPr="005B7408">
        <w:rPr>
          <w:rStyle w:val="pun"/>
          <w:color w:val="999999"/>
          <w:lang w:val="en-US"/>
        </w:rPr>
        <w:t>=</w:t>
      </w:r>
      <w:r w:rsidRPr="005B7408">
        <w:rPr>
          <w:rStyle w:val="pln"/>
          <w:color w:val="3D464D"/>
          <w:lang w:val="en-US"/>
        </w:rPr>
        <w:t xml:space="preserve"> value</w:t>
      </w:r>
      <w:r w:rsidRPr="005B7408">
        <w:rPr>
          <w:rStyle w:val="pun"/>
          <w:color w:val="999999"/>
          <w:lang w:val="en-US"/>
        </w:rPr>
        <w:t>;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pun"/>
          <w:color w:val="999999"/>
          <w:lang w:val="en-US"/>
        </w:rPr>
        <w:t>}</w:t>
      </w:r>
    </w:p>
    <w:p w14:paraId="1F94707B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</w:t>
      </w:r>
      <w:r w:rsidRPr="005B7408">
        <w:rPr>
          <w:rStyle w:val="pun"/>
          <w:color w:val="999999"/>
          <w:lang w:val="en-US"/>
        </w:rPr>
        <w:t>}</w:t>
      </w:r>
    </w:p>
    <w:p w14:paraId="1CABD6CF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075C788D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</w:t>
      </w:r>
      <w:r w:rsidRPr="005B7408">
        <w:rPr>
          <w:rStyle w:val="kwd"/>
          <w:color w:val="0077AA"/>
          <w:lang w:val="en-US"/>
        </w:rPr>
        <w:t>public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int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typ"/>
          <w:color w:val="A67F59"/>
          <w:lang w:val="en-US"/>
        </w:rPr>
        <w:t>NumeroMatricula</w:t>
      </w:r>
    </w:p>
    <w:p w14:paraId="0189794A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</w:t>
      </w:r>
      <w:r w:rsidRPr="005B7408">
        <w:rPr>
          <w:rStyle w:val="pun"/>
          <w:color w:val="999999"/>
          <w:lang w:val="en-US"/>
        </w:rPr>
        <w:t>{</w:t>
      </w:r>
    </w:p>
    <w:p w14:paraId="11FECAFA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    </w:t>
      </w:r>
      <w:r w:rsidRPr="005B7408">
        <w:rPr>
          <w:rStyle w:val="kwd"/>
          <w:color w:val="0077AA"/>
          <w:lang w:val="en-US"/>
        </w:rPr>
        <w:t>get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pun"/>
          <w:color w:val="999999"/>
          <w:lang w:val="en-US"/>
        </w:rPr>
        <w:t>{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return</w:t>
      </w:r>
      <w:r w:rsidRPr="005B7408">
        <w:rPr>
          <w:rStyle w:val="pln"/>
          <w:color w:val="3D464D"/>
          <w:lang w:val="en-US"/>
        </w:rPr>
        <w:t xml:space="preserve"> numeroMatricula</w:t>
      </w:r>
      <w:r w:rsidRPr="005B7408">
        <w:rPr>
          <w:rStyle w:val="pun"/>
          <w:color w:val="999999"/>
          <w:lang w:val="en-US"/>
        </w:rPr>
        <w:t>;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pun"/>
          <w:color w:val="999999"/>
          <w:lang w:val="en-US"/>
        </w:rPr>
        <w:t>}</w:t>
      </w:r>
    </w:p>
    <w:p w14:paraId="76BD8A0C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    </w:t>
      </w:r>
      <w:r w:rsidRPr="005B7408">
        <w:rPr>
          <w:rStyle w:val="kwd"/>
          <w:color w:val="0077AA"/>
          <w:lang w:val="en-US"/>
        </w:rPr>
        <w:t>set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pun"/>
          <w:color w:val="999999"/>
          <w:lang w:val="en-US"/>
        </w:rPr>
        <w:t>{</w:t>
      </w:r>
      <w:r w:rsidRPr="005B7408">
        <w:rPr>
          <w:rStyle w:val="pln"/>
          <w:color w:val="3D464D"/>
          <w:lang w:val="en-US"/>
        </w:rPr>
        <w:t xml:space="preserve"> numeroMatricula </w:t>
      </w:r>
      <w:r w:rsidRPr="005B7408">
        <w:rPr>
          <w:rStyle w:val="pun"/>
          <w:color w:val="999999"/>
          <w:lang w:val="en-US"/>
        </w:rPr>
        <w:t>=</w:t>
      </w:r>
      <w:r w:rsidRPr="005B7408">
        <w:rPr>
          <w:rStyle w:val="pln"/>
          <w:color w:val="3D464D"/>
          <w:lang w:val="en-US"/>
        </w:rPr>
        <w:t xml:space="preserve"> value</w:t>
      </w:r>
      <w:r w:rsidRPr="005B7408">
        <w:rPr>
          <w:rStyle w:val="pun"/>
          <w:color w:val="999999"/>
          <w:lang w:val="en-US"/>
        </w:rPr>
        <w:t>;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pun"/>
          <w:color w:val="999999"/>
          <w:lang w:val="en-US"/>
        </w:rPr>
        <w:t>}</w:t>
      </w:r>
    </w:p>
    <w:p w14:paraId="6065E0A9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 w:rsidRPr="005B7408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}</w:t>
      </w:r>
    </w:p>
    <w:p w14:paraId="3F68A403" w14:textId="1F8CBE46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2C68E128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para preencher essas informações, é bom definir um construtor passando o nome e o número da matrícula:</w:t>
      </w:r>
    </w:p>
    <w:p w14:paraId="4E927BBF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public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nome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numeroMatricula</w:t>
      </w:r>
      <w:r>
        <w:rPr>
          <w:rStyle w:val="pun"/>
          <w:color w:val="999999"/>
        </w:rPr>
        <w:t>)</w:t>
      </w:r>
    </w:p>
    <w:p w14:paraId="64A21B69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3A0280DC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this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nome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nome</w:t>
      </w:r>
      <w:r>
        <w:rPr>
          <w:rStyle w:val="pun"/>
          <w:color w:val="999999"/>
        </w:rPr>
        <w:t>;</w:t>
      </w:r>
    </w:p>
    <w:p w14:paraId="0D16391D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this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numeroMatricula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numeroMatricula</w:t>
      </w:r>
      <w:r>
        <w:rPr>
          <w:rStyle w:val="pun"/>
          <w:color w:val="999999"/>
        </w:rPr>
        <w:t>;</w:t>
      </w:r>
    </w:p>
    <w:p w14:paraId="2899C210" w14:textId="756C5805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2DB69FF4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Agora sim, podemos começar a trabalhar com alunos no curso.</w:t>
      </w:r>
    </w:p>
    <w:p w14:paraId="522319B3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Voltando ao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Program.cs</w:t>
      </w:r>
      <w:r>
        <w:rPr>
          <w:color w:val="3D464D"/>
          <w:sz w:val="27"/>
          <w:szCs w:val="27"/>
        </w:rPr>
        <w:t>, vamos instanciar três alunos:</w:t>
      </w:r>
    </w:p>
    <w:p w14:paraId="279DBB80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a1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"Vanessa Tonini"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34672</w:t>
      </w:r>
      <w:r>
        <w:rPr>
          <w:rStyle w:val="pun"/>
          <w:color w:val="999999"/>
        </w:rPr>
        <w:t>);</w:t>
      </w:r>
    </w:p>
    <w:p w14:paraId="692EDE50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a2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"Ana Losnak"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5617</w:t>
      </w:r>
      <w:r>
        <w:rPr>
          <w:rStyle w:val="pun"/>
          <w:color w:val="999999"/>
        </w:rPr>
        <w:t>);</w:t>
      </w:r>
    </w:p>
    <w:p w14:paraId="46138179" w14:textId="5879BACA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a3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"Rafael Nercessian"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17645</w:t>
      </w:r>
      <w:r>
        <w:rPr>
          <w:rStyle w:val="pun"/>
          <w:color w:val="999999"/>
        </w:rPr>
        <w:t>);</w:t>
      </w:r>
    </w:p>
    <w:p w14:paraId="755AD3B3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como vamos adicionar esses alunos ao curso? Basta criar um método novo, e em seguida vamos ver o que podemos fazer!</w:t>
      </w:r>
    </w:p>
    <w:p w14:paraId="38786494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Matricula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a1</w:t>
      </w:r>
      <w:r>
        <w:rPr>
          <w:rStyle w:val="pun"/>
          <w:color w:val="999999"/>
        </w:rPr>
        <w:t>);</w:t>
      </w:r>
    </w:p>
    <w:p w14:paraId="7DB740A1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Matricula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a2</w:t>
      </w:r>
      <w:r>
        <w:rPr>
          <w:rStyle w:val="pun"/>
          <w:color w:val="999999"/>
        </w:rPr>
        <w:t>);</w:t>
      </w:r>
    </w:p>
    <w:p w14:paraId="7A374989" w14:textId="50FFC4B4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Matricula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a3</w:t>
      </w:r>
      <w:r>
        <w:rPr>
          <w:rStyle w:val="pun"/>
          <w:color w:val="999999"/>
        </w:rPr>
        <w:t>);</w:t>
      </w:r>
    </w:p>
    <w:p w14:paraId="360D0016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Opa! Não existe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Matricula</w:t>
      </w:r>
      <w:r>
        <w:rPr>
          <w:color w:val="3D464D"/>
          <w:sz w:val="27"/>
          <w:szCs w:val="27"/>
        </w:rPr>
        <w:t>! O que fazer? Calma, basta teclar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CTRL + PONTO</w:t>
      </w:r>
      <w:r>
        <w:rPr>
          <w:color w:val="3D464D"/>
          <w:sz w:val="27"/>
          <w:szCs w:val="27"/>
        </w:rPr>
        <w:t> sobre o nome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Matricula</w:t>
      </w:r>
      <w:r>
        <w:rPr>
          <w:color w:val="3D464D"/>
          <w:sz w:val="27"/>
          <w:szCs w:val="27"/>
        </w:rPr>
        <w:t> que o Visual Studio cria o método para nós!</w:t>
      </w:r>
    </w:p>
    <w:p w14:paraId="2BC91473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Matricula</w:t>
      </w:r>
      <w:r>
        <w:rPr>
          <w:rStyle w:val="pun"/>
          <w:color w:val="999999"/>
        </w:rPr>
        <w:t>(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a1</w:t>
      </w:r>
      <w:r>
        <w:rPr>
          <w:rStyle w:val="pun"/>
          <w:color w:val="999999"/>
        </w:rPr>
        <w:t>)</w:t>
      </w:r>
    </w:p>
    <w:p w14:paraId="5C224C0E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2ACC8B7B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</w:p>
    <w:p w14:paraId="040FB1B9" w14:textId="7F2A07C0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6921B6FC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Lembre-se de renomear o parâmetro para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</w:t>
      </w:r>
      <w:r>
        <w:rPr>
          <w:color w:val="3D464D"/>
          <w:sz w:val="27"/>
          <w:szCs w:val="27"/>
        </w:rPr>
        <w:t>:</w:t>
      </w:r>
    </w:p>
    <w:p w14:paraId="4D75C4E7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Matricula</w:t>
      </w:r>
      <w:r>
        <w:rPr>
          <w:rStyle w:val="pun"/>
          <w:color w:val="999999"/>
        </w:rPr>
        <w:t>(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)</w:t>
      </w:r>
    </w:p>
    <w:p w14:paraId="3A0FA637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05684CB9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</w:p>
    <w:p w14:paraId="0D54064A" w14:textId="0A785334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6B81F762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Nesse ponto haverá o código para adicionar um aluno ao curso. Mas um curso não possui nenhuma coleção de alunos. Vamos criar essa coleção agora, definindo no escopo da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Curso</w:t>
      </w:r>
      <w:r>
        <w:rPr>
          <w:color w:val="3D464D"/>
          <w:sz w:val="27"/>
          <w:szCs w:val="27"/>
        </w:rPr>
        <w:t> um campo privado que será uma coleção do tipo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HashSet&lt;T&gt;</w:t>
      </w:r>
      <w:r>
        <w:rPr>
          <w:color w:val="3D464D"/>
          <w:sz w:val="27"/>
          <w:szCs w:val="27"/>
        </w:rPr>
        <w:t>:</w:t>
      </w:r>
    </w:p>
    <w:p w14:paraId="73FC54C6" w14:textId="451CAE82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kwd"/>
          <w:color w:val="0077AA"/>
        </w:rPr>
        <w:t>private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ISet</w:t>
      </w:r>
      <w:r>
        <w:rPr>
          <w:rStyle w:val="pun"/>
          <w:color w:val="999999"/>
        </w:rPr>
        <w:t>&lt;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&gt;</w:t>
      </w:r>
      <w:r>
        <w:rPr>
          <w:rStyle w:val="pln"/>
          <w:color w:val="3D464D"/>
        </w:rPr>
        <w:t xml:space="preserve"> alunos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HashSet</w:t>
      </w:r>
      <w:r>
        <w:rPr>
          <w:rStyle w:val="pun"/>
          <w:color w:val="999999"/>
        </w:rPr>
        <w:t>&lt;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&gt;();</w:t>
      </w:r>
    </w:p>
    <w:p w14:paraId="324D189B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Pronto! Agora basta adicionar o aluno que está sendo matriculado à coleção:</w:t>
      </w:r>
    </w:p>
    <w:p w14:paraId="52B5C2B5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Matricula</w:t>
      </w:r>
      <w:r>
        <w:rPr>
          <w:rStyle w:val="pun"/>
          <w:color w:val="999999"/>
        </w:rPr>
        <w:t>(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)</w:t>
      </w:r>
    </w:p>
    <w:p w14:paraId="21FB6FC6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5FBC67C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</w:t>
      </w:r>
      <w:r>
        <w:rPr>
          <w:rStyle w:val="pun"/>
          <w:color w:val="999999"/>
        </w:rPr>
        <w:t>);</w:t>
      </w:r>
    </w:p>
    <w:p w14:paraId="66FA6ECB" w14:textId="6AFC5FB3" w:rsidR="005B7408" w:rsidRDefault="005B7408" w:rsidP="005B7408">
      <w:pPr>
        <w:pStyle w:val="Pr-formataoHTML"/>
        <w:shd w:val="clear" w:color="auto" w:fill="F0F3F5"/>
        <w:rPr>
          <w:rStyle w:val="pun"/>
          <w:color w:val="999999"/>
        </w:rPr>
      </w:pPr>
      <w:r>
        <w:rPr>
          <w:rStyle w:val="pun"/>
          <w:color w:val="999999"/>
        </w:rPr>
        <w:t>}</w:t>
      </w:r>
    </w:p>
    <w:p w14:paraId="6EF04EA9" w14:textId="77777777" w:rsidR="00910F7B" w:rsidRDefault="00910F7B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</w:p>
    <w:p w14:paraId="3079433B" w14:textId="14069452" w:rsidR="005B7408" w:rsidRDefault="005B7408" w:rsidP="00910F7B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910F7B">
        <w:rPr>
          <w:rFonts w:ascii="Open Sans" w:hAnsi="Open Sans" w:cs="Open Sans"/>
          <w:color w:val="00C86F"/>
          <w:sz w:val="26"/>
          <w:szCs w:val="26"/>
        </w:rPr>
        <w:t>Imprimindo os alunos</w:t>
      </w:r>
    </w:p>
    <w:p w14:paraId="5B74C90E" w14:textId="77777777" w:rsidR="00910F7B" w:rsidRPr="00910F7B" w:rsidRDefault="00910F7B" w:rsidP="00910F7B"/>
    <w:p w14:paraId="3714EDF9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Voltando ao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Main</w:t>
      </w:r>
      <w:r>
        <w:rPr>
          <w:color w:val="3D464D"/>
          <w:sz w:val="27"/>
          <w:szCs w:val="27"/>
        </w:rPr>
        <w:t> da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Program</w:t>
      </w:r>
      <w:r>
        <w:rPr>
          <w:color w:val="3D464D"/>
          <w:sz w:val="27"/>
          <w:szCs w:val="27"/>
        </w:rPr>
        <w:t>, vamos fazer um laço pra varrer os alunos do curso e imprimi-los:</w:t>
      </w:r>
    </w:p>
    <w:p w14:paraId="38FA447F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"Imprimindo os alunos matriculados"</w:t>
      </w:r>
      <w:r>
        <w:rPr>
          <w:rStyle w:val="pun"/>
          <w:color w:val="999999"/>
        </w:rPr>
        <w:t>);</w:t>
      </w:r>
    </w:p>
    <w:p w14:paraId="74228A36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foreach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var</w:t>
      </w:r>
      <w:r>
        <w:rPr>
          <w:rStyle w:val="pln"/>
          <w:color w:val="3D464D"/>
        </w:rPr>
        <w:t xml:space="preserve"> aluno </w:t>
      </w:r>
      <w:r>
        <w:rPr>
          <w:rStyle w:val="kwd"/>
          <w:color w:val="0077AA"/>
        </w:rPr>
        <w:t>in</w:t>
      </w:r>
      <w:r>
        <w:rPr>
          <w:rStyle w:val="pln"/>
          <w:color w:val="3D464D"/>
        </w:rPr>
        <w:t xml:space="preserve"> 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Alunos</w:t>
      </w:r>
      <w:r>
        <w:rPr>
          <w:rStyle w:val="pun"/>
          <w:color w:val="999999"/>
        </w:rPr>
        <w:t>)</w:t>
      </w:r>
    </w:p>
    <w:p w14:paraId="6C1D1DCB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340CEF68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</w:p>
    <w:p w14:paraId="6F492997" w14:textId="04194058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64CD8AA0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note que não existe uma propriedade pública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Alunos</w:t>
      </w:r>
      <w:r>
        <w:rPr>
          <w:color w:val="3D464D"/>
          <w:sz w:val="27"/>
          <w:szCs w:val="27"/>
        </w:rPr>
        <w:t>! Tudo bem, basta criar na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Curso</w:t>
      </w:r>
      <w:r>
        <w:rPr>
          <w:color w:val="3D464D"/>
          <w:sz w:val="27"/>
          <w:szCs w:val="27"/>
        </w:rPr>
        <w:t>:</w:t>
      </w:r>
    </w:p>
    <w:p w14:paraId="3C4C173C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public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ISet</w:t>
      </w:r>
      <w:r>
        <w:rPr>
          <w:rStyle w:val="pun"/>
          <w:color w:val="999999"/>
        </w:rPr>
        <w:t>&lt;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&gt;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Alunos</w:t>
      </w:r>
    </w:p>
    <w:p w14:paraId="4E241CFB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5A78AE43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lastRenderedPageBreak/>
        <w:t xml:space="preserve">    </w:t>
      </w:r>
      <w:r>
        <w:rPr>
          <w:rStyle w:val="kwd"/>
          <w:color w:val="0077AA"/>
        </w:rPr>
        <w:t>get</w:t>
      </w:r>
    </w:p>
    <w:p w14:paraId="62C21B73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{</w:t>
      </w:r>
    </w:p>
    <w:p w14:paraId="4BA4062F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kwd"/>
          <w:color w:val="0077AA"/>
        </w:rPr>
        <w:t>return</w:t>
      </w:r>
      <w:r>
        <w:rPr>
          <w:rStyle w:val="pln"/>
          <w:color w:val="3D464D"/>
        </w:rPr>
        <w:t xml:space="preserve"> alunos</w:t>
      </w:r>
      <w:r>
        <w:rPr>
          <w:rStyle w:val="pun"/>
          <w:color w:val="999999"/>
        </w:rPr>
        <w:t>;</w:t>
      </w:r>
    </w:p>
    <w:p w14:paraId="6E8E1921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5C6701F2" w14:textId="57C61F3F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76C27D99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note que essa propriedade expõe os alunos da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Curso</w:t>
      </w:r>
      <w:r>
        <w:rPr>
          <w:color w:val="3D464D"/>
          <w:sz w:val="27"/>
          <w:szCs w:val="27"/>
        </w:rPr>
        <w:t>, e nada impede que um código externo modifique a coleção sem permissões. Vamos utilizar a mesma técnica de proteção da coleção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Aulas</w:t>
      </w:r>
      <w:r>
        <w:rPr>
          <w:color w:val="3D464D"/>
          <w:sz w:val="27"/>
          <w:szCs w:val="27"/>
        </w:rPr>
        <w:t> que vimos na aula passada, retornando uma instância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ReadOnlyCollection</w:t>
      </w:r>
      <w:r>
        <w:rPr>
          <w:color w:val="3D464D"/>
          <w:sz w:val="27"/>
          <w:szCs w:val="27"/>
        </w:rPr>
        <w:t>, contendo a cópia dos alunos:</w:t>
      </w:r>
    </w:p>
    <w:p w14:paraId="1E594AE0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public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IList</w:t>
      </w:r>
      <w:r>
        <w:rPr>
          <w:rStyle w:val="pun"/>
          <w:color w:val="999999"/>
        </w:rPr>
        <w:t>&lt;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&gt;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Alunos</w:t>
      </w:r>
    </w:p>
    <w:p w14:paraId="629A2341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E475113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get</w:t>
      </w:r>
    </w:p>
    <w:p w14:paraId="20FE254A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{</w:t>
      </w:r>
    </w:p>
    <w:p w14:paraId="50E94420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>
        <w:rPr>
          <w:rStyle w:val="pln"/>
          <w:color w:val="3D464D"/>
        </w:rPr>
        <w:t xml:space="preserve">        </w:t>
      </w:r>
      <w:r w:rsidRPr="005B7408">
        <w:rPr>
          <w:rStyle w:val="kwd"/>
          <w:color w:val="0077AA"/>
          <w:lang w:val="en-US"/>
        </w:rPr>
        <w:t>return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new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typ"/>
          <w:color w:val="A67F59"/>
          <w:lang w:val="en-US"/>
        </w:rPr>
        <w:t>ReadOnlyCollection</w:t>
      </w:r>
      <w:r w:rsidRPr="005B7408">
        <w:rPr>
          <w:rStyle w:val="pun"/>
          <w:color w:val="999999"/>
          <w:lang w:val="en-US"/>
        </w:rPr>
        <w:t>&lt;</w:t>
      </w:r>
      <w:r w:rsidRPr="005B7408">
        <w:rPr>
          <w:rStyle w:val="typ"/>
          <w:color w:val="A67F59"/>
          <w:lang w:val="en-US"/>
        </w:rPr>
        <w:t>Aluno</w:t>
      </w:r>
      <w:r w:rsidRPr="005B7408">
        <w:rPr>
          <w:rStyle w:val="pun"/>
          <w:color w:val="999999"/>
          <w:lang w:val="en-US"/>
        </w:rPr>
        <w:t>&gt;(</w:t>
      </w:r>
      <w:r w:rsidRPr="005B7408">
        <w:rPr>
          <w:rStyle w:val="pln"/>
          <w:color w:val="3D464D"/>
          <w:lang w:val="en-US"/>
        </w:rPr>
        <w:t>alunos</w:t>
      </w:r>
      <w:r w:rsidRPr="005B7408">
        <w:rPr>
          <w:rStyle w:val="pun"/>
          <w:color w:val="999999"/>
          <w:lang w:val="en-US"/>
        </w:rPr>
        <w:t>.</w:t>
      </w:r>
      <w:r w:rsidRPr="005B7408">
        <w:rPr>
          <w:rStyle w:val="typ"/>
          <w:color w:val="A67F59"/>
          <w:lang w:val="en-US"/>
        </w:rPr>
        <w:t>ToList</w:t>
      </w:r>
      <w:r w:rsidRPr="005B7408">
        <w:rPr>
          <w:rStyle w:val="pun"/>
          <w:color w:val="999999"/>
          <w:lang w:val="en-US"/>
        </w:rPr>
        <w:t>());</w:t>
      </w:r>
    </w:p>
    <w:p w14:paraId="1FE75AF7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 w:rsidRPr="005B7408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}</w:t>
      </w:r>
    </w:p>
    <w:p w14:paraId="09997952" w14:textId="66A9A553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5FCFEC1E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sim vamos imprimir os alunos 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Program.cs</w:t>
      </w:r>
      <w:r>
        <w:rPr>
          <w:color w:val="3D464D"/>
          <w:sz w:val="27"/>
          <w:szCs w:val="27"/>
        </w:rPr>
        <w:t>:</w:t>
      </w:r>
    </w:p>
    <w:p w14:paraId="46A236FB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foreach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var</w:t>
      </w:r>
      <w:r>
        <w:rPr>
          <w:rStyle w:val="pln"/>
          <w:color w:val="3D464D"/>
        </w:rPr>
        <w:t xml:space="preserve"> aluno </w:t>
      </w:r>
      <w:r>
        <w:rPr>
          <w:rStyle w:val="kwd"/>
          <w:color w:val="0077AA"/>
        </w:rPr>
        <w:t>in</w:t>
      </w:r>
      <w:r>
        <w:rPr>
          <w:rStyle w:val="pln"/>
          <w:color w:val="3D464D"/>
        </w:rPr>
        <w:t xml:space="preserve"> 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Alunos</w:t>
      </w:r>
      <w:r>
        <w:rPr>
          <w:rStyle w:val="pun"/>
          <w:color w:val="999999"/>
        </w:rPr>
        <w:t>)</w:t>
      </w:r>
    </w:p>
    <w:p w14:paraId="58240D3B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7A1C664C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</w:t>
      </w:r>
      <w:r>
        <w:rPr>
          <w:rStyle w:val="pun"/>
          <w:color w:val="999999"/>
        </w:rPr>
        <w:t>);</w:t>
      </w:r>
    </w:p>
    <w:p w14:paraId="2E8D77F5" w14:textId="15386182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043FBFB5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Opa! A linha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Console.WriteLine(aluno);</w:t>
      </w:r>
      <w:r>
        <w:rPr>
          <w:color w:val="3D464D"/>
          <w:sz w:val="27"/>
          <w:szCs w:val="27"/>
        </w:rPr>
        <w:t> não imprime os dados do aluno como desejamos. Vamos então implementar o método </w:t>
      </w:r>
      <w:r>
        <w:rPr>
          <w:rStyle w:val="nfase"/>
          <w:color w:val="3D464D"/>
          <w:sz w:val="27"/>
          <w:szCs w:val="27"/>
        </w:rPr>
        <w:t>override</w:t>
      </w:r>
      <w:r>
        <w:rPr>
          <w:color w:val="3D464D"/>
          <w:sz w:val="27"/>
          <w:szCs w:val="27"/>
        </w:rPr>
        <w:t>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ToString()</w:t>
      </w:r>
      <w:r>
        <w:rPr>
          <w:color w:val="3D464D"/>
          <w:sz w:val="27"/>
          <w:szCs w:val="27"/>
        </w:rPr>
        <w:t>:</w:t>
      </w:r>
    </w:p>
    <w:p w14:paraId="1CAA4418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public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override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ToString</w:t>
      </w:r>
      <w:r>
        <w:rPr>
          <w:rStyle w:val="pun"/>
          <w:color w:val="999999"/>
        </w:rPr>
        <w:t>()</w:t>
      </w:r>
    </w:p>
    <w:p w14:paraId="4B030F2E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F6A35F8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return</w:t>
      </w:r>
      <w:r>
        <w:rPr>
          <w:rStyle w:val="pln"/>
          <w:color w:val="3D464D"/>
        </w:rPr>
        <w:t xml:space="preserve"> $</w:t>
      </w:r>
      <w:r>
        <w:rPr>
          <w:rStyle w:val="str"/>
          <w:color w:val="669900"/>
        </w:rPr>
        <w:t>"[Nome: {nome}, Matrícula: {numeroMatricula}]"</w:t>
      </w:r>
      <w:r>
        <w:rPr>
          <w:rStyle w:val="pun"/>
          <w:color w:val="999999"/>
        </w:rPr>
        <w:t>;</w:t>
      </w:r>
    </w:p>
    <w:p w14:paraId="38A55844" w14:textId="35125C37" w:rsidR="005B7408" w:rsidRDefault="005B7408" w:rsidP="005B7408">
      <w:pPr>
        <w:pStyle w:val="Pr-formataoHTML"/>
        <w:shd w:val="clear" w:color="auto" w:fill="F0F3F5"/>
        <w:rPr>
          <w:rStyle w:val="pun"/>
          <w:color w:val="999999"/>
        </w:rPr>
      </w:pPr>
      <w:r>
        <w:rPr>
          <w:rStyle w:val="pun"/>
          <w:color w:val="999999"/>
        </w:rPr>
        <w:t>}</w:t>
      </w:r>
    </w:p>
    <w:p w14:paraId="1C6884DF" w14:textId="77777777" w:rsidR="00910F7B" w:rsidRDefault="00910F7B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</w:p>
    <w:p w14:paraId="3A37F521" w14:textId="70BE1F26" w:rsidR="005B7408" w:rsidRDefault="005B7408" w:rsidP="00910F7B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910F7B">
        <w:rPr>
          <w:rFonts w:ascii="Open Sans" w:hAnsi="Open Sans" w:cs="Open Sans"/>
          <w:color w:val="00C86F"/>
          <w:sz w:val="26"/>
          <w:szCs w:val="26"/>
        </w:rPr>
        <w:t>Verificando se um item existe no HashSet</w:t>
      </w:r>
    </w:p>
    <w:p w14:paraId="48BDE13A" w14:textId="77777777" w:rsidR="00910F7B" w:rsidRPr="00910F7B" w:rsidRDefault="00910F7B" w:rsidP="00910F7B"/>
    <w:p w14:paraId="0FC3D752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Uma das especialidades de um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 é realizar operações de conjuntos matemáticos, como por exemplo quando queremos saber se item existe no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. Vamos criar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EstaMatriculado</w:t>
      </w:r>
      <w:r>
        <w:rPr>
          <w:color w:val="3D464D"/>
          <w:sz w:val="27"/>
          <w:szCs w:val="27"/>
        </w:rPr>
        <w:t> para fazer essa verificação:</w:t>
      </w:r>
    </w:p>
    <w:p w14:paraId="67282094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$</w:t>
      </w:r>
      <w:r>
        <w:rPr>
          <w:rStyle w:val="str"/>
          <w:color w:val="669900"/>
        </w:rPr>
        <w:t>"O aluno a1 {a1.Nome} está matriculado?"</w:t>
      </w:r>
      <w:r>
        <w:rPr>
          <w:rStyle w:val="pun"/>
          <w:color w:val="999999"/>
        </w:rPr>
        <w:t>);</w:t>
      </w:r>
    </w:p>
    <w:p w14:paraId="0976CC06" w14:textId="656B001A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EstaMatriculado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a1</w:t>
      </w:r>
      <w:r>
        <w:rPr>
          <w:rStyle w:val="pun"/>
          <w:color w:val="999999"/>
        </w:rPr>
        <w:t>));</w:t>
      </w:r>
    </w:p>
    <w:p w14:paraId="4B8EE3FA" w14:textId="77777777" w:rsidR="00910F7B" w:rsidRDefault="00910F7B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2D7DB821" w14:textId="0A2F16EB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implementamos o novo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EstaMatriculado</w:t>
      </w:r>
      <w:r>
        <w:rPr>
          <w:color w:val="3D464D"/>
          <w:sz w:val="27"/>
          <w:szCs w:val="27"/>
        </w:rPr>
        <w:t> na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Curso</w:t>
      </w:r>
      <w:r>
        <w:rPr>
          <w:color w:val="3D464D"/>
          <w:sz w:val="27"/>
          <w:szCs w:val="27"/>
        </w:rPr>
        <w:t>:</w:t>
      </w:r>
    </w:p>
    <w:p w14:paraId="4B0D9B6F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public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bool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EstaMatriculado</w:t>
      </w:r>
      <w:r>
        <w:rPr>
          <w:rStyle w:val="pun"/>
          <w:color w:val="999999"/>
        </w:rPr>
        <w:t>(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)</w:t>
      </w:r>
    </w:p>
    <w:p w14:paraId="6410DC2C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75DB5E92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return</w:t>
      </w:r>
      <w:r>
        <w:rPr>
          <w:rStyle w:val="pln"/>
          <w:color w:val="3D464D"/>
        </w:rPr>
        <w:t xml:space="preserve"> 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Contains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</w:t>
      </w:r>
      <w:r>
        <w:rPr>
          <w:rStyle w:val="pun"/>
          <w:color w:val="999999"/>
        </w:rPr>
        <w:t>);</w:t>
      </w:r>
    </w:p>
    <w:p w14:paraId="7BC7F807" w14:textId="54EFDAC8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21F7B15D" w14:textId="77777777" w:rsidR="00910F7B" w:rsidRDefault="00910F7B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41832173" w14:textId="43CCC6E9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Nada demais até aqui, certo?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Contains</w:t>
      </w:r>
      <w:r>
        <w:rPr>
          <w:color w:val="3D464D"/>
          <w:sz w:val="27"/>
          <w:szCs w:val="27"/>
        </w:rPr>
        <w:t> apenas retorna um boolean indicando se o elemento está ou não no conjunto.</w:t>
      </w:r>
    </w:p>
    <w:p w14:paraId="4855446E" w14:textId="77777777" w:rsidR="00910F7B" w:rsidRDefault="00910F7B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5EA70AD3" w14:textId="77777777" w:rsidR="005B7408" w:rsidRPr="00910F7B" w:rsidRDefault="005B7408" w:rsidP="00910F7B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910F7B">
        <w:rPr>
          <w:rFonts w:ascii="Open Sans" w:hAnsi="Open Sans" w:cs="Open Sans"/>
          <w:color w:val="00C86F"/>
          <w:sz w:val="26"/>
          <w:szCs w:val="26"/>
        </w:rPr>
        <w:t>Comparando instâncias diferentes, mas com mesmos valores</w:t>
      </w:r>
    </w:p>
    <w:p w14:paraId="007907E1" w14:textId="77777777" w:rsidR="00910F7B" w:rsidRDefault="00910F7B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49571685" w14:textId="365BF2A9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e se declaramos uma nova instância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</w:t>
      </w:r>
      <w:r>
        <w:rPr>
          <w:color w:val="3D464D"/>
          <w:sz w:val="27"/>
          <w:szCs w:val="27"/>
        </w:rPr>
        <w:t>, porém com informações idênticas a de um aluno preexistente?</w:t>
      </w:r>
    </w:p>
    <w:p w14:paraId="2D07CC4D" w14:textId="10A915BB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tonini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"Vanessa Tonini"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34672</w:t>
      </w:r>
      <w:r>
        <w:rPr>
          <w:rStyle w:val="pun"/>
          <w:color w:val="999999"/>
        </w:rPr>
        <w:t>);</w:t>
      </w:r>
    </w:p>
    <w:p w14:paraId="1F35739A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Veja: A aluna com os dados acima já existe, e já foi adicionada uma vez ao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.</w:t>
      </w:r>
    </w:p>
    <w:p w14:paraId="60A09550" w14:textId="41B37010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"Tonini está matriculada?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EstaMatriculado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tonini</w:t>
      </w:r>
      <w:r>
        <w:rPr>
          <w:rStyle w:val="pun"/>
          <w:color w:val="999999"/>
        </w:rPr>
        <w:t>));</w:t>
      </w:r>
    </w:p>
    <w:p w14:paraId="0B8D0B03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Opa! Desta vez,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EstaMatriculado</w:t>
      </w:r>
      <w:r>
        <w:rPr>
          <w:color w:val="3D464D"/>
          <w:sz w:val="27"/>
          <w:szCs w:val="27"/>
        </w:rPr>
        <w:t> retornou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false</w:t>
      </w:r>
      <w:r>
        <w:rPr>
          <w:color w:val="3D464D"/>
          <w:sz w:val="27"/>
          <w:szCs w:val="27"/>
        </w:rPr>
        <w:t>! Nossa aluna está ou não matriculada, afinal?</w:t>
      </w:r>
    </w:p>
    <w:p w14:paraId="3CEC299D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Algo está estranho... vamos fazer outra verificação:</w:t>
      </w:r>
    </w:p>
    <w:p w14:paraId="4B05365D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"a1 é equals a Tonini?"</w:t>
      </w:r>
      <w:r>
        <w:rPr>
          <w:rStyle w:val="pun"/>
          <w:color w:val="999999"/>
        </w:rPr>
        <w:t>);</w:t>
      </w:r>
    </w:p>
    <w:p w14:paraId="22036ED2" w14:textId="1BDEFA72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a1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Equals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tonini</w:t>
      </w:r>
      <w:r>
        <w:rPr>
          <w:rStyle w:val="pun"/>
          <w:color w:val="999999"/>
        </w:rPr>
        <w:t>));</w:t>
      </w:r>
    </w:p>
    <w:p w14:paraId="78BF2A61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São diferentes! É por isso que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Contains</w:t>
      </w:r>
      <w:r>
        <w:rPr>
          <w:color w:val="3D464D"/>
          <w:sz w:val="27"/>
          <w:szCs w:val="27"/>
        </w:rPr>
        <w:t> que vimos lá na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Curso</w:t>
      </w:r>
      <w:r>
        <w:rPr>
          <w:color w:val="3D464D"/>
          <w:sz w:val="27"/>
          <w:szCs w:val="27"/>
        </w:rPr>
        <w:t> está retornando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false</w:t>
      </w:r>
      <w:r>
        <w:rPr>
          <w:color w:val="3D464D"/>
          <w:sz w:val="27"/>
          <w:szCs w:val="27"/>
        </w:rPr>
        <w:t>! Isso porque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Contains</w:t>
      </w:r>
      <w:r>
        <w:rPr>
          <w:color w:val="3D464D"/>
          <w:sz w:val="27"/>
          <w:szCs w:val="27"/>
        </w:rPr>
        <w:t> verifica os elementos comparando as instâncias em si, e não valores que elas carregam.</w:t>
      </w:r>
    </w:p>
    <w:p w14:paraId="58C9BF00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que fazer então, se queremos considerar instâncias com mesmos valores como equivalentes?</w:t>
      </w:r>
    </w:p>
    <w:p w14:paraId="4EB15544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Precisamos então implementar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Equals()</w:t>
      </w:r>
      <w:r>
        <w:rPr>
          <w:color w:val="3D464D"/>
          <w:sz w:val="27"/>
          <w:szCs w:val="27"/>
        </w:rPr>
        <w:t>. Vamos implementar esse método fazendo um </w:t>
      </w:r>
      <w:r>
        <w:rPr>
          <w:rStyle w:val="nfase"/>
          <w:color w:val="3D464D"/>
          <w:sz w:val="27"/>
          <w:szCs w:val="27"/>
        </w:rPr>
        <w:t>override</w:t>
      </w:r>
      <w:r>
        <w:rPr>
          <w:color w:val="3D464D"/>
          <w:sz w:val="27"/>
          <w:szCs w:val="27"/>
        </w:rPr>
        <w:t> na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</w:t>
      </w:r>
      <w:r>
        <w:rPr>
          <w:color w:val="3D464D"/>
          <w:sz w:val="27"/>
          <w:szCs w:val="27"/>
        </w:rPr>
        <w:t>:</w:t>
      </w:r>
    </w:p>
    <w:p w14:paraId="0420EB9F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kwd"/>
          <w:color w:val="0077AA"/>
          <w:lang w:val="en-US"/>
        </w:rPr>
        <w:t>public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override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bool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typ"/>
          <w:color w:val="A67F59"/>
          <w:lang w:val="en-US"/>
        </w:rPr>
        <w:t>Equals</w:t>
      </w:r>
      <w:r w:rsidRPr="005B7408">
        <w:rPr>
          <w:rStyle w:val="pun"/>
          <w:color w:val="999999"/>
          <w:lang w:val="en-US"/>
        </w:rPr>
        <w:t>(</w:t>
      </w:r>
      <w:r w:rsidRPr="005B7408">
        <w:rPr>
          <w:rStyle w:val="kwd"/>
          <w:color w:val="0077AA"/>
          <w:lang w:val="en-US"/>
        </w:rPr>
        <w:t>object</w:t>
      </w:r>
      <w:r w:rsidRPr="005B7408">
        <w:rPr>
          <w:rStyle w:val="pln"/>
          <w:color w:val="3D464D"/>
          <w:lang w:val="en-US"/>
        </w:rPr>
        <w:t xml:space="preserve"> obj</w:t>
      </w:r>
      <w:r w:rsidRPr="005B7408">
        <w:rPr>
          <w:rStyle w:val="pun"/>
          <w:color w:val="999999"/>
          <w:lang w:val="en-US"/>
        </w:rPr>
        <w:t>)</w:t>
      </w:r>
    </w:p>
    <w:p w14:paraId="7DFBE509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38E85E7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return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base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Equals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obj</w:t>
      </w:r>
      <w:r>
        <w:rPr>
          <w:rStyle w:val="pun"/>
          <w:color w:val="999999"/>
        </w:rPr>
        <w:t>);</w:t>
      </w:r>
    </w:p>
    <w:p w14:paraId="4DB3BDAB" w14:textId="543A98B7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03801F4B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 o código acima é usado pela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Object</w:t>
      </w:r>
      <w:r>
        <w:rPr>
          <w:color w:val="3D464D"/>
          <w:sz w:val="27"/>
          <w:szCs w:val="27"/>
        </w:rPr>
        <w:t> para comparar </w:t>
      </w:r>
      <w:r>
        <w:rPr>
          <w:rStyle w:val="Forte"/>
          <w:color w:val="3D464D"/>
          <w:sz w:val="27"/>
          <w:szCs w:val="27"/>
        </w:rPr>
        <w:t>instâncias</w:t>
      </w:r>
      <w:r>
        <w:rPr>
          <w:color w:val="3D464D"/>
          <w:sz w:val="27"/>
          <w:szCs w:val="27"/>
        </w:rPr>
        <w:t> e não </w:t>
      </w:r>
      <w:r>
        <w:rPr>
          <w:rStyle w:val="Forte"/>
          <w:color w:val="3D464D"/>
          <w:sz w:val="27"/>
          <w:szCs w:val="27"/>
        </w:rPr>
        <w:t>valores</w:t>
      </w:r>
      <w:r>
        <w:rPr>
          <w:color w:val="3D464D"/>
          <w:sz w:val="27"/>
          <w:szCs w:val="27"/>
        </w:rPr>
        <w:t>.</w:t>
      </w:r>
    </w:p>
    <w:p w14:paraId="653D2F60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que precisamos fazer é </w:t>
      </w:r>
      <w:r>
        <w:rPr>
          <w:rStyle w:val="nfase"/>
          <w:color w:val="3D464D"/>
          <w:sz w:val="27"/>
          <w:szCs w:val="27"/>
        </w:rPr>
        <w:t>adaptar</w:t>
      </w:r>
      <w:r>
        <w:rPr>
          <w:color w:val="3D464D"/>
          <w:sz w:val="27"/>
          <w:szCs w:val="27"/>
        </w:rPr>
        <w:t> esse método para comparar </w:t>
      </w:r>
      <w:r>
        <w:rPr>
          <w:rStyle w:val="Forte"/>
          <w:color w:val="3D464D"/>
          <w:sz w:val="27"/>
          <w:szCs w:val="27"/>
        </w:rPr>
        <w:t>valores</w:t>
      </w:r>
      <w:r>
        <w:rPr>
          <w:color w:val="3D464D"/>
          <w:sz w:val="27"/>
          <w:szCs w:val="27"/>
        </w:rPr>
        <w:t> em vez de </w:t>
      </w:r>
      <w:r>
        <w:rPr>
          <w:rStyle w:val="Forte"/>
          <w:color w:val="3D464D"/>
          <w:sz w:val="27"/>
          <w:szCs w:val="27"/>
        </w:rPr>
        <w:t>instâncias</w:t>
      </w:r>
      <w:r>
        <w:rPr>
          <w:color w:val="3D464D"/>
          <w:sz w:val="27"/>
          <w:szCs w:val="27"/>
        </w:rPr>
        <w:t>.</w:t>
      </w:r>
    </w:p>
    <w:p w14:paraId="774F5960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kwd"/>
          <w:color w:val="0077AA"/>
          <w:lang w:val="en-US"/>
        </w:rPr>
        <w:t>public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override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bool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typ"/>
          <w:color w:val="A67F59"/>
          <w:lang w:val="en-US"/>
        </w:rPr>
        <w:t>Equals</w:t>
      </w:r>
      <w:r w:rsidRPr="005B7408">
        <w:rPr>
          <w:rStyle w:val="pun"/>
          <w:color w:val="999999"/>
          <w:lang w:val="en-US"/>
        </w:rPr>
        <w:t>(</w:t>
      </w:r>
      <w:r w:rsidRPr="005B7408">
        <w:rPr>
          <w:rStyle w:val="kwd"/>
          <w:color w:val="0077AA"/>
          <w:lang w:val="en-US"/>
        </w:rPr>
        <w:t>object</w:t>
      </w:r>
      <w:r w:rsidRPr="005B7408">
        <w:rPr>
          <w:rStyle w:val="pln"/>
          <w:color w:val="3D464D"/>
          <w:lang w:val="en-US"/>
        </w:rPr>
        <w:t xml:space="preserve"> obj</w:t>
      </w:r>
      <w:r w:rsidRPr="005B7408">
        <w:rPr>
          <w:rStyle w:val="pun"/>
          <w:color w:val="999999"/>
          <w:lang w:val="en-US"/>
        </w:rPr>
        <w:t>)</w:t>
      </w:r>
    </w:p>
    <w:p w14:paraId="3A24C078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un"/>
          <w:color w:val="999999"/>
          <w:lang w:val="en-US"/>
        </w:rPr>
        <w:t>{</w:t>
      </w:r>
    </w:p>
    <w:p w14:paraId="2EF89A87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</w:t>
      </w:r>
      <w:r w:rsidRPr="005B7408">
        <w:rPr>
          <w:rStyle w:val="kwd"/>
          <w:color w:val="0077AA"/>
          <w:lang w:val="en-US"/>
        </w:rPr>
        <w:t>return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this</w:t>
      </w:r>
      <w:r w:rsidRPr="005B7408">
        <w:rPr>
          <w:rStyle w:val="pun"/>
          <w:color w:val="999999"/>
          <w:lang w:val="en-US"/>
        </w:rPr>
        <w:t>.</w:t>
      </w:r>
      <w:r w:rsidRPr="005B7408">
        <w:rPr>
          <w:rStyle w:val="pln"/>
          <w:color w:val="3D464D"/>
          <w:lang w:val="en-US"/>
        </w:rPr>
        <w:t>nome</w:t>
      </w:r>
      <w:r w:rsidRPr="005B7408">
        <w:rPr>
          <w:rStyle w:val="pun"/>
          <w:color w:val="999999"/>
          <w:lang w:val="en-US"/>
        </w:rPr>
        <w:t>.</w:t>
      </w:r>
      <w:r w:rsidRPr="005B7408">
        <w:rPr>
          <w:rStyle w:val="typ"/>
          <w:color w:val="A67F59"/>
          <w:lang w:val="en-US"/>
        </w:rPr>
        <w:t>Equals</w:t>
      </w:r>
      <w:r w:rsidRPr="005B7408">
        <w:rPr>
          <w:rStyle w:val="pun"/>
          <w:color w:val="999999"/>
          <w:lang w:val="en-US"/>
        </w:rPr>
        <w:t>(</w:t>
      </w:r>
      <w:r w:rsidRPr="005B7408">
        <w:rPr>
          <w:rStyle w:val="pln"/>
          <w:color w:val="3D464D"/>
          <w:lang w:val="en-US"/>
        </w:rPr>
        <w:t>outro</w:t>
      </w:r>
      <w:r w:rsidRPr="005B7408">
        <w:rPr>
          <w:rStyle w:val="pun"/>
          <w:color w:val="999999"/>
          <w:lang w:val="en-US"/>
        </w:rPr>
        <w:t>.</w:t>
      </w:r>
      <w:r w:rsidRPr="005B7408">
        <w:rPr>
          <w:rStyle w:val="pln"/>
          <w:color w:val="3D464D"/>
          <w:lang w:val="en-US"/>
        </w:rPr>
        <w:t>nome</w:t>
      </w:r>
      <w:r w:rsidRPr="005B7408">
        <w:rPr>
          <w:rStyle w:val="pun"/>
          <w:color w:val="999999"/>
          <w:lang w:val="en-US"/>
        </w:rPr>
        <w:t>);</w:t>
      </w:r>
    </w:p>
    <w:p w14:paraId="124D0C34" w14:textId="67019240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30D9F498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Porém, temos que proteger o método para os casos em que comparamos a instância com valor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null</w:t>
      </w:r>
      <w:r>
        <w:rPr>
          <w:color w:val="3D464D"/>
          <w:sz w:val="27"/>
          <w:szCs w:val="27"/>
        </w:rPr>
        <w:t>, caso contrários tomaremos uma exceção:</w:t>
      </w:r>
    </w:p>
    <w:p w14:paraId="34892C8F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kwd"/>
          <w:color w:val="0077AA"/>
          <w:lang w:val="en-US"/>
        </w:rPr>
        <w:t>public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override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bool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typ"/>
          <w:color w:val="A67F59"/>
          <w:lang w:val="en-US"/>
        </w:rPr>
        <w:t>Equals</w:t>
      </w:r>
      <w:r w:rsidRPr="005B7408">
        <w:rPr>
          <w:rStyle w:val="pun"/>
          <w:color w:val="999999"/>
          <w:lang w:val="en-US"/>
        </w:rPr>
        <w:t>(</w:t>
      </w:r>
      <w:r w:rsidRPr="005B7408">
        <w:rPr>
          <w:rStyle w:val="kwd"/>
          <w:color w:val="0077AA"/>
          <w:lang w:val="en-US"/>
        </w:rPr>
        <w:t>object</w:t>
      </w:r>
      <w:r w:rsidRPr="005B7408">
        <w:rPr>
          <w:rStyle w:val="pln"/>
          <w:color w:val="3D464D"/>
          <w:lang w:val="en-US"/>
        </w:rPr>
        <w:t xml:space="preserve"> obj</w:t>
      </w:r>
      <w:r w:rsidRPr="005B7408">
        <w:rPr>
          <w:rStyle w:val="pun"/>
          <w:color w:val="999999"/>
          <w:lang w:val="en-US"/>
        </w:rPr>
        <w:t>)</w:t>
      </w:r>
    </w:p>
    <w:p w14:paraId="0D7F2C6A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62D79667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outro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obj </w:t>
      </w:r>
      <w:r>
        <w:rPr>
          <w:rStyle w:val="kwd"/>
          <w:color w:val="0077AA"/>
        </w:rPr>
        <w:t>as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;</w:t>
      </w:r>
    </w:p>
    <w:p w14:paraId="03B1DA98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</w:p>
    <w:p w14:paraId="591B9F48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>
        <w:rPr>
          <w:rStyle w:val="pln"/>
          <w:color w:val="3D464D"/>
        </w:rPr>
        <w:t xml:space="preserve">    </w:t>
      </w:r>
      <w:r w:rsidRPr="005B7408">
        <w:rPr>
          <w:rStyle w:val="kwd"/>
          <w:color w:val="0077AA"/>
          <w:lang w:val="en-US"/>
        </w:rPr>
        <w:t>if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pun"/>
          <w:color w:val="999999"/>
          <w:lang w:val="en-US"/>
        </w:rPr>
        <w:t>(</w:t>
      </w:r>
      <w:r w:rsidRPr="005B7408">
        <w:rPr>
          <w:rStyle w:val="pln"/>
          <w:color w:val="3D464D"/>
          <w:lang w:val="en-US"/>
        </w:rPr>
        <w:t xml:space="preserve">outro </w:t>
      </w:r>
      <w:r w:rsidRPr="005B7408">
        <w:rPr>
          <w:rStyle w:val="pun"/>
          <w:color w:val="999999"/>
          <w:lang w:val="en-US"/>
        </w:rPr>
        <w:t>==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null</w:t>
      </w:r>
      <w:r w:rsidRPr="005B7408">
        <w:rPr>
          <w:rStyle w:val="pun"/>
          <w:color w:val="999999"/>
          <w:lang w:val="en-US"/>
        </w:rPr>
        <w:t>)</w:t>
      </w:r>
    </w:p>
    <w:p w14:paraId="13BA717D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</w:t>
      </w:r>
      <w:r w:rsidRPr="005B7408">
        <w:rPr>
          <w:rStyle w:val="pun"/>
          <w:color w:val="999999"/>
          <w:lang w:val="en-US"/>
        </w:rPr>
        <w:t>{</w:t>
      </w:r>
    </w:p>
    <w:p w14:paraId="72A08433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    </w:t>
      </w:r>
      <w:r w:rsidRPr="005B7408">
        <w:rPr>
          <w:rStyle w:val="kwd"/>
          <w:color w:val="0077AA"/>
          <w:lang w:val="en-US"/>
        </w:rPr>
        <w:t>return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false</w:t>
      </w:r>
      <w:r w:rsidRPr="005B7408">
        <w:rPr>
          <w:rStyle w:val="pun"/>
          <w:color w:val="999999"/>
          <w:lang w:val="en-US"/>
        </w:rPr>
        <w:t>;</w:t>
      </w:r>
    </w:p>
    <w:p w14:paraId="12FC96C9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</w:t>
      </w:r>
      <w:r w:rsidRPr="005B7408">
        <w:rPr>
          <w:rStyle w:val="pun"/>
          <w:color w:val="999999"/>
          <w:lang w:val="en-US"/>
        </w:rPr>
        <w:t>}</w:t>
      </w:r>
    </w:p>
    <w:p w14:paraId="7F31530A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224BA56A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</w:t>
      </w:r>
      <w:r w:rsidRPr="005B7408">
        <w:rPr>
          <w:rStyle w:val="kwd"/>
          <w:color w:val="0077AA"/>
          <w:lang w:val="en-US"/>
        </w:rPr>
        <w:t>return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this</w:t>
      </w:r>
      <w:r w:rsidRPr="005B7408">
        <w:rPr>
          <w:rStyle w:val="pun"/>
          <w:color w:val="999999"/>
          <w:lang w:val="en-US"/>
        </w:rPr>
        <w:t>.</w:t>
      </w:r>
      <w:r w:rsidRPr="005B7408">
        <w:rPr>
          <w:rStyle w:val="pln"/>
          <w:color w:val="3D464D"/>
          <w:lang w:val="en-US"/>
        </w:rPr>
        <w:t>nome</w:t>
      </w:r>
      <w:r w:rsidRPr="005B7408">
        <w:rPr>
          <w:rStyle w:val="pun"/>
          <w:color w:val="999999"/>
          <w:lang w:val="en-US"/>
        </w:rPr>
        <w:t>.</w:t>
      </w:r>
      <w:r w:rsidRPr="005B7408">
        <w:rPr>
          <w:rStyle w:val="typ"/>
          <w:color w:val="A67F59"/>
          <w:lang w:val="en-US"/>
        </w:rPr>
        <w:t>Equals</w:t>
      </w:r>
      <w:r w:rsidRPr="005B7408">
        <w:rPr>
          <w:rStyle w:val="pun"/>
          <w:color w:val="999999"/>
          <w:lang w:val="en-US"/>
        </w:rPr>
        <w:t>(</w:t>
      </w:r>
      <w:r w:rsidRPr="005B7408">
        <w:rPr>
          <w:rStyle w:val="pln"/>
          <w:color w:val="3D464D"/>
          <w:lang w:val="en-US"/>
        </w:rPr>
        <w:t>outro</w:t>
      </w:r>
      <w:r w:rsidRPr="005B7408">
        <w:rPr>
          <w:rStyle w:val="pun"/>
          <w:color w:val="999999"/>
          <w:lang w:val="en-US"/>
        </w:rPr>
        <w:t>.</w:t>
      </w:r>
      <w:r w:rsidRPr="005B7408">
        <w:rPr>
          <w:rStyle w:val="pln"/>
          <w:color w:val="3D464D"/>
          <w:lang w:val="en-US"/>
        </w:rPr>
        <w:t>nome</w:t>
      </w:r>
      <w:r w:rsidRPr="005B7408">
        <w:rPr>
          <w:rStyle w:val="pun"/>
          <w:color w:val="999999"/>
          <w:lang w:val="en-US"/>
        </w:rPr>
        <w:t>);</w:t>
      </w:r>
    </w:p>
    <w:p w14:paraId="4B1593DF" w14:textId="15DC9AA5" w:rsidR="005B7408" w:rsidRDefault="005B7408" w:rsidP="005B7408">
      <w:pPr>
        <w:pStyle w:val="Pr-formataoHTML"/>
        <w:shd w:val="clear" w:color="auto" w:fill="F0F3F5"/>
        <w:rPr>
          <w:rStyle w:val="pun"/>
          <w:color w:val="999999"/>
        </w:rPr>
      </w:pPr>
      <w:r>
        <w:rPr>
          <w:rStyle w:val="pun"/>
          <w:color w:val="999999"/>
        </w:rPr>
        <w:t>}</w:t>
      </w:r>
    </w:p>
    <w:p w14:paraId="4B256BA1" w14:textId="433BC1BE" w:rsidR="00910F7B" w:rsidRDefault="00910F7B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</w:p>
    <w:p w14:paraId="66846346" w14:textId="7FE158AE" w:rsidR="00910F7B" w:rsidRDefault="00910F7B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</w:p>
    <w:p w14:paraId="03140CC4" w14:textId="77777777" w:rsidR="00910F7B" w:rsidRDefault="00910F7B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</w:p>
    <w:p w14:paraId="15D6ACFA" w14:textId="759EE876" w:rsidR="005B7408" w:rsidRDefault="005B7408" w:rsidP="00910F7B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910F7B">
        <w:rPr>
          <w:rFonts w:ascii="Open Sans" w:hAnsi="Open Sans" w:cs="Open Sans"/>
          <w:color w:val="00C86F"/>
          <w:sz w:val="26"/>
          <w:szCs w:val="26"/>
        </w:rPr>
        <w:lastRenderedPageBreak/>
        <w:t>O método GetHashCode</w:t>
      </w:r>
    </w:p>
    <w:p w14:paraId="6C48E310" w14:textId="77777777" w:rsidR="00910F7B" w:rsidRPr="00910F7B" w:rsidRDefault="00910F7B" w:rsidP="00910F7B"/>
    <w:p w14:paraId="67B6B9ED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espere! Implementar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Equals</w:t>
      </w:r>
      <w:r>
        <w:rPr>
          <w:color w:val="3D464D"/>
          <w:sz w:val="27"/>
          <w:szCs w:val="27"/>
        </w:rPr>
        <w:t> é só parte da história! </w:t>
      </w:r>
      <w:r>
        <w:rPr>
          <w:rStyle w:val="Forte"/>
          <w:color w:val="3D464D"/>
          <w:sz w:val="27"/>
          <w:szCs w:val="27"/>
        </w:rPr>
        <w:t>Sempre que</w:t>
      </w:r>
      <w:r>
        <w:rPr>
          <w:color w:val="3D464D"/>
          <w:sz w:val="27"/>
          <w:szCs w:val="27"/>
        </w:rPr>
        <w:t> implementamos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Equals</w:t>
      </w:r>
      <w:r>
        <w:rPr>
          <w:color w:val="3D464D"/>
          <w:sz w:val="27"/>
          <w:szCs w:val="27"/>
        </w:rPr>
        <w:t> precisamos implementar o </w:t>
      </w:r>
      <w:r>
        <w:rPr>
          <w:rStyle w:val="Forte"/>
          <w:color w:val="3D464D"/>
          <w:sz w:val="27"/>
          <w:szCs w:val="27"/>
        </w:rPr>
        <w:t>código de dispersão</w:t>
      </w:r>
      <w:r>
        <w:rPr>
          <w:color w:val="3D464D"/>
          <w:sz w:val="27"/>
          <w:szCs w:val="27"/>
        </w:rPr>
        <w:t>, ou </w:t>
      </w:r>
      <w:r>
        <w:rPr>
          <w:rStyle w:val="Forte"/>
          <w:color w:val="3D464D"/>
          <w:sz w:val="27"/>
          <w:szCs w:val="27"/>
        </w:rPr>
        <w:t>código de espalhamento</w:t>
      </w:r>
      <w:r>
        <w:rPr>
          <w:color w:val="3D464D"/>
          <w:sz w:val="27"/>
          <w:szCs w:val="27"/>
        </w:rPr>
        <w:t>!</w:t>
      </w:r>
    </w:p>
    <w:p w14:paraId="6807A165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à explicação: a coleção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 usa uma </w:t>
      </w:r>
      <w:r>
        <w:rPr>
          <w:rStyle w:val="nfase"/>
          <w:color w:val="3D464D"/>
          <w:sz w:val="27"/>
          <w:szCs w:val="27"/>
        </w:rPr>
        <w:t>tabela de espalhamento</w:t>
      </w:r>
      <w:r>
        <w:rPr>
          <w:color w:val="3D464D"/>
          <w:sz w:val="27"/>
          <w:szCs w:val="27"/>
        </w:rPr>
        <w:t> para realizar mais rapidamente suas buscas. Imagine que cada vez que você adiciona algo dentro do seu Set para espalhar os objetos, um número mágico é gerado e todos os objetos que o tenham são agrupados. E ao buscar, em vez de comparar o objeto com todos os outros objetos contidos dentro 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 (isso daria muitas comparações), ele gera novamente o mesmo número mágico, e compara apenas com aqueles que também tiveram como resultado esse número. Ou seja, ele compara apenas dentro do grupo de semelhança. No caso da matricula não reconhecida, o aluno a1 estava num grupo diferente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tonini</w:t>
      </w:r>
      <w:r>
        <w:rPr>
          <w:color w:val="3D464D"/>
          <w:sz w:val="27"/>
          <w:szCs w:val="27"/>
        </w:rPr>
        <w:t>, e por isso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Contains</w:t>
      </w:r>
      <w:r>
        <w:rPr>
          <w:color w:val="3D464D"/>
          <w:sz w:val="27"/>
          <w:szCs w:val="27"/>
        </w:rPr>
        <w:t> não conseguia encontrá-lo.</w:t>
      </w:r>
    </w:p>
    <w:p w14:paraId="07C799E7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é gerado esse número mágico? Utilizando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GetHashCode</w:t>
      </w:r>
      <w:r>
        <w:rPr>
          <w:color w:val="3D464D"/>
          <w:sz w:val="27"/>
          <w:szCs w:val="27"/>
        </w:rPr>
        <w:t>, por isso precisamos sobrescrevê-lo, mudando-o para quando criarmos um objeto Aluno com o mesmo nome, que esses objetos gerem o mesmo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GetHashCode</w:t>
      </w:r>
      <w:r>
        <w:rPr>
          <w:color w:val="3D464D"/>
          <w:sz w:val="27"/>
          <w:szCs w:val="27"/>
        </w:rPr>
        <w:t> e portanto, fiquem no mesmo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grupo</w:t>
      </w:r>
      <w:r>
        <w:rPr>
          <w:color w:val="3D464D"/>
          <w:sz w:val="27"/>
          <w:szCs w:val="27"/>
        </w:rPr>
        <w:t>. Podemos por exemplo pegar o primeiro caractere do nome. Dessa maneira, estaremos dividindo os grupos em grupos de alunos que começam com A, B, C, D, ..., 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Vanessa Tonini</w:t>
      </w:r>
      <w:r>
        <w:rPr>
          <w:color w:val="3D464D"/>
          <w:sz w:val="27"/>
          <w:szCs w:val="27"/>
        </w:rPr>
        <w:t> tanto 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a1</w:t>
      </w:r>
      <w:r>
        <w:rPr>
          <w:color w:val="3D464D"/>
          <w:sz w:val="27"/>
          <w:szCs w:val="27"/>
        </w:rPr>
        <w:t> quanto 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tonini</w:t>
      </w:r>
      <w:r>
        <w:rPr>
          <w:color w:val="3D464D"/>
          <w:sz w:val="27"/>
          <w:szCs w:val="27"/>
        </w:rPr>
        <w:t> estarão no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grupo V</w:t>
      </w:r>
      <w:r>
        <w:rPr>
          <w:color w:val="3D464D"/>
          <w:sz w:val="27"/>
          <w:szCs w:val="27"/>
        </w:rPr>
        <w:t>:</w:t>
      </w:r>
    </w:p>
    <w:p w14:paraId="0F67F036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kwd"/>
          <w:color w:val="0077AA"/>
          <w:lang w:val="en-US"/>
        </w:rPr>
        <w:t>public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override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int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typ"/>
          <w:color w:val="A67F59"/>
          <w:lang w:val="en-US"/>
        </w:rPr>
        <w:t>GetHashCode</w:t>
      </w:r>
      <w:r w:rsidRPr="005B7408">
        <w:rPr>
          <w:rStyle w:val="pun"/>
          <w:color w:val="999999"/>
          <w:lang w:val="en-US"/>
        </w:rPr>
        <w:t>()</w:t>
      </w:r>
    </w:p>
    <w:p w14:paraId="2177116C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un"/>
          <w:color w:val="999999"/>
          <w:lang w:val="en-US"/>
        </w:rPr>
        <w:t>{</w:t>
      </w:r>
    </w:p>
    <w:p w14:paraId="6FE432D9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</w:t>
      </w:r>
      <w:r w:rsidRPr="005B7408">
        <w:rPr>
          <w:rStyle w:val="kwd"/>
          <w:color w:val="0077AA"/>
          <w:lang w:val="en-US"/>
        </w:rPr>
        <w:t>return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this</w:t>
      </w:r>
      <w:r w:rsidRPr="005B7408">
        <w:rPr>
          <w:rStyle w:val="pun"/>
          <w:color w:val="999999"/>
          <w:lang w:val="en-US"/>
        </w:rPr>
        <w:t>.</w:t>
      </w:r>
      <w:r w:rsidRPr="005B7408">
        <w:rPr>
          <w:rStyle w:val="pln"/>
          <w:color w:val="3D464D"/>
          <w:lang w:val="en-US"/>
        </w:rPr>
        <w:t>nome</w:t>
      </w:r>
      <w:r w:rsidRPr="005B7408">
        <w:rPr>
          <w:rStyle w:val="pun"/>
          <w:color w:val="999999"/>
          <w:lang w:val="en-US"/>
        </w:rPr>
        <w:t>[</w:t>
      </w:r>
      <w:r w:rsidRPr="005B7408">
        <w:rPr>
          <w:rStyle w:val="lit"/>
          <w:color w:val="990055"/>
          <w:lang w:val="en-US"/>
        </w:rPr>
        <w:t>0</w:t>
      </w:r>
      <w:r w:rsidRPr="005B7408">
        <w:rPr>
          <w:rStyle w:val="pun"/>
          <w:color w:val="999999"/>
          <w:lang w:val="en-US"/>
        </w:rPr>
        <w:t>];</w:t>
      </w:r>
    </w:p>
    <w:p w14:paraId="207FAE23" w14:textId="158A1E18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5D483F91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Testando, vemos que funciona! Mas temos outro probleminha... O espalhamento é feito para que se tenha o menor número possível de objetos dentro de um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grupo</w:t>
      </w:r>
      <w:r>
        <w:rPr>
          <w:color w:val="3D464D"/>
          <w:sz w:val="27"/>
          <w:szCs w:val="27"/>
        </w:rPr>
        <w:t>, e separando alfabeticamente como estamos fazendo, não é a maneira mais eficiente. Se abrirmos a classe String do C#, veremos que ela tem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GetHashCode</w:t>
      </w:r>
      <w:r>
        <w:rPr>
          <w:color w:val="3D464D"/>
          <w:sz w:val="27"/>
          <w:szCs w:val="27"/>
        </w:rPr>
        <w:t> implementado, e ele já faz uma conta bem difícil, para que haja o melhor espalhamento e assim, a busca seja bastante eficiente.</w:t>
      </w:r>
    </w:p>
    <w:p w14:paraId="37BB8920" w14:textId="6AB9AE8B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 wp14:anchorId="58EE8AA2" wp14:editId="14D92DAB">
            <wp:extent cx="5709920" cy="3806190"/>
            <wp:effectExtent l="0" t="0" r="5080" b="381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8563C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Então, podemos fazer com que o nosso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GetHashCode</w:t>
      </w:r>
      <w:r>
        <w:rPr>
          <w:color w:val="3D464D"/>
          <w:sz w:val="27"/>
          <w:szCs w:val="27"/>
        </w:rPr>
        <w:t> devolva o hash da String nome:</w:t>
      </w:r>
    </w:p>
    <w:p w14:paraId="79610BD1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kwd"/>
          <w:color w:val="0077AA"/>
          <w:lang w:val="en-US"/>
        </w:rPr>
        <w:t>public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override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int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typ"/>
          <w:color w:val="A67F59"/>
          <w:lang w:val="en-US"/>
        </w:rPr>
        <w:t>GetHashCode</w:t>
      </w:r>
      <w:r w:rsidRPr="005B7408">
        <w:rPr>
          <w:rStyle w:val="pun"/>
          <w:color w:val="999999"/>
          <w:lang w:val="en-US"/>
        </w:rPr>
        <w:t>()</w:t>
      </w:r>
    </w:p>
    <w:p w14:paraId="1B0F50D5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un"/>
          <w:color w:val="999999"/>
          <w:lang w:val="en-US"/>
        </w:rPr>
        <w:t>{</w:t>
      </w:r>
    </w:p>
    <w:p w14:paraId="359CB141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</w:t>
      </w:r>
      <w:r w:rsidRPr="005B7408">
        <w:rPr>
          <w:rStyle w:val="kwd"/>
          <w:color w:val="0077AA"/>
          <w:lang w:val="en-US"/>
        </w:rPr>
        <w:t>return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this</w:t>
      </w:r>
      <w:r w:rsidRPr="005B7408">
        <w:rPr>
          <w:rStyle w:val="pun"/>
          <w:color w:val="999999"/>
          <w:lang w:val="en-US"/>
        </w:rPr>
        <w:t>.</w:t>
      </w:r>
      <w:r w:rsidRPr="005B7408">
        <w:rPr>
          <w:rStyle w:val="pln"/>
          <w:color w:val="3D464D"/>
          <w:lang w:val="en-US"/>
        </w:rPr>
        <w:t>nome</w:t>
      </w:r>
      <w:r w:rsidRPr="005B7408">
        <w:rPr>
          <w:rStyle w:val="pun"/>
          <w:color w:val="999999"/>
          <w:lang w:val="en-US"/>
        </w:rPr>
        <w:t>.</w:t>
      </w:r>
      <w:r w:rsidRPr="005B7408">
        <w:rPr>
          <w:rStyle w:val="typ"/>
          <w:color w:val="A67F59"/>
          <w:lang w:val="en-US"/>
        </w:rPr>
        <w:t>GetHashCode</w:t>
      </w:r>
      <w:r w:rsidRPr="005B7408">
        <w:rPr>
          <w:rStyle w:val="pun"/>
          <w:color w:val="999999"/>
          <w:lang w:val="en-US"/>
        </w:rPr>
        <w:t>();</w:t>
      </w:r>
    </w:p>
    <w:p w14:paraId="5748D517" w14:textId="6EB12C59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2023C254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rodarmos o código novamente, obteremos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true</w:t>
      </w:r>
      <w:r>
        <w:rPr>
          <w:color w:val="3D464D"/>
          <w:sz w:val="27"/>
          <w:szCs w:val="27"/>
        </w:rPr>
        <w:t> no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Equals</w:t>
      </w:r>
      <w:r>
        <w:rPr>
          <w:color w:val="3D464D"/>
          <w:sz w:val="27"/>
          <w:szCs w:val="27"/>
        </w:rPr>
        <w:t>. Considere a seguinte regra: caso você sobrescreva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Equals</w:t>
      </w:r>
      <w:r>
        <w:rPr>
          <w:color w:val="3D464D"/>
          <w:sz w:val="27"/>
          <w:szCs w:val="27"/>
        </w:rPr>
        <w:t>, obrigatoriamente deverá sobrescrever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GetHashCode</w:t>
      </w:r>
      <w:r>
        <w:rPr>
          <w:color w:val="3D464D"/>
          <w:sz w:val="27"/>
          <w:szCs w:val="27"/>
        </w:rPr>
        <w:t>.</w:t>
      </w:r>
    </w:p>
    <w:p w14:paraId="16E2C45E" w14:textId="6D4A3093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 wp14:anchorId="52494995" wp14:editId="09E33A8F">
            <wp:extent cx="5731510" cy="3580765"/>
            <wp:effectExtent l="0" t="0" r="2540" b="63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4184D" w14:textId="5956E3BA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6098C613" wp14:editId="49944CE6">
            <wp:extent cx="4189095" cy="4763135"/>
            <wp:effectExtent l="0" t="0" r="1905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095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506C3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E assim fechamos nosso capítulo sobre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. Nos vemos em breve, quando apresentaremos nossa nova coleção: os </w:t>
      </w:r>
      <w:r>
        <w:rPr>
          <w:rStyle w:val="Forte"/>
          <w:color w:val="3D464D"/>
          <w:sz w:val="27"/>
          <w:szCs w:val="27"/>
        </w:rPr>
        <w:t>dicionários</w:t>
      </w:r>
      <w:r>
        <w:rPr>
          <w:color w:val="3D464D"/>
          <w:sz w:val="27"/>
          <w:szCs w:val="27"/>
        </w:rPr>
        <w:t>. Até à próxima!</w:t>
      </w:r>
    </w:p>
    <w:p w14:paraId="1AD7D6EE" w14:textId="77777777" w:rsidR="005B7408" w:rsidRPr="00FA2CCB" w:rsidRDefault="005B7408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</w:p>
    <w:p w14:paraId="695E5385" w14:textId="6A3E3568" w:rsidR="00910F7B" w:rsidRDefault="00910F7B" w:rsidP="00910F7B">
      <w:pPr>
        <w:pStyle w:val="Ttulo1"/>
        <w:rPr>
          <w:b/>
          <w:bCs/>
          <w:noProof/>
        </w:rPr>
      </w:pPr>
      <w:bookmarkStart w:id="61" w:name="_Toc63285421"/>
      <w:r w:rsidRPr="00910F7B">
        <w:rPr>
          <w:b/>
          <w:bCs/>
          <w:noProof/>
        </w:rPr>
        <w:t>O que aprendemos?</w:t>
      </w:r>
      <w:bookmarkEnd w:id="61"/>
    </w:p>
    <w:p w14:paraId="1EF37B2B" w14:textId="77777777" w:rsidR="00910F7B" w:rsidRPr="00910F7B" w:rsidRDefault="00910F7B" w:rsidP="00910F7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910F7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 que aprendemos?</w:t>
      </w:r>
    </w:p>
    <w:p w14:paraId="7DC8F07E" w14:textId="77777777" w:rsidR="00910F7B" w:rsidRPr="00910F7B" w:rsidRDefault="00910F7B" w:rsidP="00910F7B">
      <w:pPr>
        <w:numPr>
          <w:ilvl w:val="0"/>
          <w:numId w:val="28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910F7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as propriedades do Set</w:t>
      </w:r>
    </w:p>
    <w:p w14:paraId="20BF03BE" w14:textId="77777777" w:rsidR="00910F7B" w:rsidRPr="00910F7B" w:rsidRDefault="00910F7B" w:rsidP="00910F7B">
      <w:pPr>
        <w:numPr>
          <w:ilvl w:val="1"/>
          <w:numId w:val="28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910F7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não permite duplicidade</w:t>
      </w:r>
    </w:p>
    <w:p w14:paraId="5AFF4E23" w14:textId="77777777" w:rsidR="00910F7B" w:rsidRPr="00910F7B" w:rsidRDefault="00910F7B" w:rsidP="00910F7B">
      <w:pPr>
        <w:numPr>
          <w:ilvl w:val="1"/>
          <w:numId w:val="28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910F7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elementos não são mantidos em ordem específica</w:t>
      </w:r>
    </w:p>
    <w:p w14:paraId="0F6584D0" w14:textId="77777777" w:rsidR="00910F7B" w:rsidRPr="00910F7B" w:rsidRDefault="00910F7B" w:rsidP="00910F7B">
      <w:pPr>
        <w:numPr>
          <w:ilvl w:val="0"/>
          <w:numId w:val="28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910F7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classe </w:t>
      </w:r>
      <w:r w:rsidRPr="00910F7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HashSet</w:t>
      </w:r>
    </w:p>
    <w:p w14:paraId="44A4C8D9" w14:textId="77777777" w:rsidR="00910F7B" w:rsidRPr="00910F7B" w:rsidRDefault="00910F7B" w:rsidP="00910F7B">
      <w:pPr>
        <w:numPr>
          <w:ilvl w:val="0"/>
          <w:numId w:val="28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910F7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adicionando elementos</w:t>
      </w:r>
    </w:p>
    <w:p w14:paraId="00BA09E6" w14:textId="77777777" w:rsidR="00910F7B" w:rsidRPr="00910F7B" w:rsidRDefault="00910F7B" w:rsidP="00910F7B">
      <w:pPr>
        <w:numPr>
          <w:ilvl w:val="0"/>
          <w:numId w:val="28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910F7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removendo elementos</w:t>
      </w:r>
    </w:p>
    <w:p w14:paraId="7C1A6098" w14:textId="77777777" w:rsidR="00910F7B" w:rsidRPr="00910F7B" w:rsidRDefault="00910F7B" w:rsidP="00910F7B">
      <w:pPr>
        <w:numPr>
          <w:ilvl w:val="0"/>
          <w:numId w:val="28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910F7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ordenando elementos</w:t>
      </w:r>
    </w:p>
    <w:p w14:paraId="1AF88F39" w14:textId="77777777" w:rsidR="00910F7B" w:rsidRPr="00910F7B" w:rsidRDefault="00910F7B" w:rsidP="00910F7B">
      <w:pPr>
        <w:numPr>
          <w:ilvl w:val="0"/>
          <w:numId w:val="28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910F7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método </w:t>
      </w:r>
      <w:r w:rsidRPr="00910F7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Equals()</w:t>
      </w:r>
    </w:p>
    <w:p w14:paraId="4C9B4138" w14:textId="77777777" w:rsidR="00910F7B" w:rsidRPr="00910F7B" w:rsidRDefault="00910F7B" w:rsidP="00910F7B">
      <w:pPr>
        <w:numPr>
          <w:ilvl w:val="0"/>
          <w:numId w:val="28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910F7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método </w:t>
      </w:r>
      <w:r w:rsidRPr="00910F7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GetHashCode()</w:t>
      </w:r>
    </w:p>
    <w:p w14:paraId="7B21CE11" w14:textId="7F68A941" w:rsidR="00910F7B" w:rsidRPr="00C90431" w:rsidRDefault="00910F7B" w:rsidP="00910F7B">
      <w:pPr>
        <w:numPr>
          <w:ilvl w:val="0"/>
          <w:numId w:val="28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910F7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entendo código de dispersão e </w:t>
      </w:r>
      <w:r w:rsidRPr="00910F7B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hashing</w:t>
      </w:r>
    </w:p>
    <w:p w14:paraId="6D321D7E" w14:textId="77777777" w:rsidR="00C90431" w:rsidRPr="00910F7B" w:rsidRDefault="00C90431" w:rsidP="00C90431">
      <w:p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4E0F5A0" w14:textId="21E8D386" w:rsidR="00910F7B" w:rsidRPr="00910F7B" w:rsidRDefault="00910F7B" w:rsidP="00910F7B">
      <w:pPr>
        <w:shd w:val="clear" w:color="auto" w:fill="FFFFFF"/>
        <w:spacing w:after="0"/>
        <w:ind w:left="12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910F7B">
        <w:rPr>
          <w:color w:val="3D464D"/>
          <w:sz w:val="27"/>
          <w:szCs w:val="27"/>
          <w:shd w:val="clear" w:color="auto" w:fill="FFFFFF"/>
        </w:rPr>
        <w:t>Com o que aprendemos neste capítulo, conhecemos o que são conjuntos, </w:t>
      </w:r>
      <w:r w:rsidRPr="00910F7B">
        <w:rPr>
          <w:rFonts w:ascii="Courier New" w:hAnsi="Courier New" w:cs="Courier New"/>
          <w:color w:val="3D464D"/>
          <w:sz w:val="20"/>
          <w:szCs w:val="20"/>
          <w:shd w:val="clear" w:color="auto" w:fill="F0F3F5"/>
        </w:rPr>
        <w:t>HashSet</w:t>
      </w:r>
      <w:r w:rsidRPr="00910F7B">
        <w:rPr>
          <w:color w:val="3D464D"/>
          <w:sz w:val="27"/>
          <w:szCs w:val="27"/>
          <w:shd w:val="clear" w:color="auto" w:fill="FFFFFF"/>
        </w:rPr>
        <w:t> e hash code. Agora vamos começar a aprender sobre dicionários. Mas isso fica para o próximo capítulo!</w:t>
      </w:r>
    </w:p>
    <w:p w14:paraId="6F93BBC8" w14:textId="326327A2" w:rsidR="00910F7B" w:rsidRPr="00FA279A" w:rsidRDefault="00FA279A" w:rsidP="00FA279A">
      <w:pPr>
        <w:pStyle w:val="Ttulo1"/>
        <w:rPr>
          <w:b/>
          <w:bCs/>
          <w:noProof/>
        </w:rPr>
      </w:pPr>
      <w:bookmarkStart w:id="62" w:name="_Toc63285422"/>
      <w:r w:rsidRPr="00FA279A">
        <w:rPr>
          <w:b/>
          <w:bCs/>
          <w:noProof/>
        </w:rPr>
        <w:t>Para saber mais</w:t>
      </w:r>
      <w:bookmarkEnd w:id="62"/>
    </w:p>
    <w:p w14:paraId="11D2F980" w14:textId="77777777" w:rsidR="00FA279A" w:rsidRDefault="00FA279A" w:rsidP="00FA279A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63" w:name="_Toc63285423"/>
      <w:r>
        <w:rPr>
          <w:rFonts w:ascii="Open Sans" w:hAnsi="Open Sans" w:cs="Open Sans"/>
          <w:color w:val="3D464D"/>
          <w:spacing w:val="-8"/>
          <w:sz w:val="32"/>
          <w:szCs w:val="32"/>
        </w:rPr>
        <w:t>Conjuntos Ordenados com o SortedSet</w:t>
      </w:r>
      <w:bookmarkEnd w:id="63"/>
    </w:p>
    <w:p w14:paraId="65BA6F53" w14:textId="77777777" w:rsidR="00FA279A" w:rsidRDefault="00FA279A" w:rsidP="00FA279A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Em muitas aplicações além da busca rápida, também precisamos manter a ordenação dos elementos de um conjunto. Nesse tipo de aplicação, podemos utilizar uma nova classe do C# chamada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SortedSet</w:t>
      </w:r>
      <w:r>
        <w:rPr>
          <w:color w:val="3D464D"/>
          <w:sz w:val="27"/>
          <w:szCs w:val="27"/>
        </w:rPr>
        <w:t>.</w:t>
      </w:r>
    </w:p>
    <w:p w14:paraId="3C4DBC76" w14:textId="77777777" w:rsidR="00FA279A" w:rsidRDefault="00FA279A" w:rsidP="00FA279A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SortedSet</w:t>
      </w:r>
      <w:r>
        <w:rPr>
          <w:color w:val="3D464D"/>
          <w:sz w:val="27"/>
          <w:szCs w:val="27"/>
        </w:rPr>
        <w:t> funciona de forma similar ao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, utilizamos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</w:t>
      </w:r>
      <w:r>
        <w:rPr>
          <w:color w:val="3D464D"/>
          <w:sz w:val="27"/>
          <w:szCs w:val="27"/>
        </w:rPr>
        <w:t> para adicionar um elemento, o Remove para remover itens,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Count</w:t>
      </w:r>
      <w:r>
        <w:rPr>
          <w:color w:val="3D464D"/>
          <w:sz w:val="27"/>
          <w:szCs w:val="27"/>
        </w:rPr>
        <w:t> para perguntar quantos elementos estão armazenados 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Contains</w:t>
      </w:r>
      <w:r>
        <w:rPr>
          <w:color w:val="3D464D"/>
          <w:sz w:val="27"/>
          <w:szCs w:val="27"/>
        </w:rPr>
        <w:t> para verificar se um determinado elemento está no conjunto. A diferença é que no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 os elementos são espalhados em categorias e por isso não sabemos qual é a ordem da iteração, já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SortedSet</w:t>
      </w:r>
      <w:r>
        <w:rPr>
          <w:color w:val="3D464D"/>
          <w:sz w:val="27"/>
          <w:szCs w:val="27"/>
        </w:rPr>
        <w:t> guarda os elementos na ordem crescente.</w:t>
      </w:r>
    </w:p>
    <w:p w14:paraId="0D43D7A2" w14:textId="77777777" w:rsidR="00FA279A" w:rsidRDefault="00FA279A" w:rsidP="00FA279A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SABER MAIS: - </w:t>
      </w:r>
      <w:hyperlink r:id="rId113" w:anchor="20-2-conjuntos-ordenados-com-o-sortedset" w:tgtFrame="_blank" w:history="1">
        <w:r>
          <w:rPr>
            <w:rStyle w:val="Hyperlink"/>
            <w:sz w:val="27"/>
            <w:szCs w:val="27"/>
          </w:rPr>
          <w:t>Conjuntos Or</w:t>
        </w:r>
        <w:r>
          <w:rPr>
            <w:rStyle w:val="Hyperlink"/>
            <w:sz w:val="27"/>
            <w:szCs w:val="27"/>
          </w:rPr>
          <w:t>d</w:t>
        </w:r>
        <w:r>
          <w:rPr>
            <w:rStyle w:val="Hyperlink"/>
            <w:sz w:val="27"/>
            <w:szCs w:val="27"/>
          </w:rPr>
          <w:t>enados com o SortedSet</w:t>
        </w:r>
      </w:hyperlink>
      <w:r>
        <w:rPr>
          <w:color w:val="3D464D"/>
          <w:sz w:val="27"/>
          <w:szCs w:val="27"/>
        </w:rPr>
        <w:t> - Caelum Ensino e Inovação</w:t>
      </w:r>
    </w:p>
    <w:p w14:paraId="59065D28" w14:textId="16C2DC5E" w:rsidR="000B774B" w:rsidRDefault="000B774B" w:rsidP="003418F4"/>
    <w:p w14:paraId="4C8CB566" w14:textId="18AD02C4" w:rsidR="00943157" w:rsidRDefault="00943157" w:rsidP="00943157">
      <w:pPr>
        <w:pStyle w:val="Ttulo1"/>
        <w:rPr>
          <w:b/>
          <w:bCs/>
          <w:noProof/>
        </w:rPr>
      </w:pPr>
      <w:bookmarkStart w:id="64" w:name="_Toc63285424"/>
      <w:r w:rsidRPr="00943157">
        <w:rPr>
          <w:b/>
          <w:bCs/>
          <w:noProof/>
        </w:rPr>
        <w:t>Projeto da Aula Atual</w:t>
      </w:r>
      <w:bookmarkEnd w:id="64"/>
    </w:p>
    <w:p w14:paraId="404FC69C" w14:textId="77777777" w:rsidR="00943157" w:rsidRPr="00943157" w:rsidRDefault="00943157" w:rsidP="00943157"/>
    <w:p w14:paraId="187B8354" w14:textId="6C5B10FF" w:rsidR="00943157" w:rsidRPr="00943157" w:rsidRDefault="00943157" w:rsidP="00943157">
      <w:r>
        <w:rPr>
          <w:color w:val="3D464D"/>
          <w:sz w:val="27"/>
          <w:szCs w:val="27"/>
          <w:shd w:val="clear" w:color="auto" w:fill="FFFFFF"/>
        </w:rPr>
        <w:lastRenderedPageBreak/>
        <w:t>Segue o link do projeto até o momento: </w:t>
      </w:r>
      <w:hyperlink r:id="rId114" w:tgtFrame="_blank" w:history="1">
        <w:r>
          <w:rPr>
            <w:rStyle w:val="Hyperlink"/>
            <w:sz w:val="27"/>
            <w:szCs w:val="27"/>
            <w:shd w:val="clear" w:color="auto" w:fill="FFFFFF"/>
          </w:rPr>
          <w:t>https://github.com/alura-cursos/csharp-collections/archive/af4304010dd781ed36e7f5c097b755e521450330.zip</w:t>
        </w:r>
      </w:hyperlink>
    </w:p>
    <w:p w14:paraId="229825D9" w14:textId="485A24CC" w:rsidR="001B1660" w:rsidRPr="001B1660" w:rsidRDefault="001B1660" w:rsidP="001B1660"/>
    <w:p w14:paraId="434D63F1" w14:textId="77777777" w:rsidR="00145021" w:rsidRPr="00145021" w:rsidRDefault="00145021" w:rsidP="00145021"/>
    <w:p w14:paraId="5A304667" w14:textId="0A3F8ED6" w:rsidR="003613B9" w:rsidRDefault="003613B9" w:rsidP="00943157">
      <w:pPr>
        <w:pStyle w:val="Ttulo1"/>
        <w:rPr>
          <w:b/>
          <w:bCs/>
          <w:noProof/>
        </w:rPr>
      </w:pPr>
      <w:bookmarkStart w:id="65" w:name="_Toc63285425"/>
      <w:r w:rsidRPr="00943157">
        <w:rPr>
          <w:b/>
          <w:bCs/>
          <w:noProof/>
        </w:rPr>
        <w:t>Dicionários, Trabalhando com Chave e Valor</w:t>
      </w:r>
      <w:bookmarkEnd w:id="65"/>
    </w:p>
    <w:p w14:paraId="4357591F" w14:textId="0902C8A4" w:rsidR="00943157" w:rsidRDefault="00943157" w:rsidP="00943157"/>
    <w:p w14:paraId="4AD7EEE7" w14:textId="0AEB7729" w:rsidR="00943157" w:rsidRDefault="00943157" w:rsidP="00943157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943157">
        <w:rPr>
          <w:rFonts w:ascii="Open Sans" w:hAnsi="Open Sans" w:cs="Open Sans"/>
          <w:color w:val="00C86F"/>
          <w:sz w:val="26"/>
          <w:szCs w:val="26"/>
        </w:rPr>
        <w:t>Introdução a dicionários</w:t>
      </w:r>
    </w:p>
    <w:p w14:paraId="06472761" w14:textId="77777777" w:rsidR="00943157" w:rsidRPr="00943157" w:rsidRDefault="00943157" w:rsidP="00943157"/>
    <w:p w14:paraId="1E5672CC" w14:textId="77777777" w:rsidR="00943157" w:rsidRDefault="00943157" w:rsidP="00943157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Começando deste ponto? Você pode fazer o </w:t>
      </w:r>
      <w:hyperlink r:id="rId115" w:tgtFrame="_blank" w:history="1">
        <w:r>
          <w:rPr>
            <w:rStyle w:val="Hyperlink"/>
            <w:sz w:val="27"/>
            <w:szCs w:val="27"/>
          </w:rPr>
          <w:t>DOWN</w:t>
        </w:r>
        <w:r>
          <w:rPr>
            <w:rStyle w:val="Hyperlink"/>
            <w:sz w:val="27"/>
            <w:szCs w:val="27"/>
          </w:rPr>
          <w:t>L</w:t>
        </w:r>
        <w:r>
          <w:rPr>
            <w:rStyle w:val="Hyperlink"/>
            <w:sz w:val="27"/>
            <w:szCs w:val="27"/>
          </w:rPr>
          <w:t>OAD</w:t>
        </w:r>
      </w:hyperlink>
      <w:r>
        <w:rPr>
          <w:color w:val="3D464D"/>
          <w:sz w:val="27"/>
          <w:szCs w:val="27"/>
        </w:rPr>
        <w:t> completo do projeto do capítulo anterior e continuar seus estudos a partir deste.</w:t>
      </w:r>
    </w:p>
    <w:p w14:paraId="0F415646" w14:textId="77777777" w:rsidR="00943157" w:rsidRDefault="00943157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757EC563" w14:textId="72BE72A7" w:rsidR="00943157" w:rsidRDefault="00943157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Continuando com o nosso projeto, trabalharemos com dicionários e, para começar, limparemos o console. Sabemos que existe um mecanismo para a verificação da existência do aluno no curso por meio do </w:t>
      </w:r>
      <w:r>
        <w:rPr>
          <w:rStyle w:val="nfase"/>
          <w:color w:val="3D464D"/>
          <w:sz w:val="27"/>
          <w:szCs w:val="27"/>
        </w:rPr>
        <w:t>HashSet</w:t>
      </w:r>
      <w:r>
        <w:rPr>
          <w:color w:val="3D464D"/>
          <w:sz w:val="27"/>
          <w:szCs w:val="27"/>
        </w:rPr>
        <w:t>, agora utilizaremos o método de busca para saber que aluno possui determinado número de matrícula. Perguntaremos isto ao console e implementaremos um novo método chamado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BuscaMatriculado()</w:t>
      </w:r>
      <w:r>
        <w:rPr>
          <w:color w:val="3D464D"/>
          <w:sz w:val="27"/>
          <w:szCs w:val="27"/>
        </w:rPr>
        <w:t>, a ser chamado na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Curso</w:t>
      </w:r>
      <w:r>
        <w:rPr>
          <w:color w:val="3D464D"/>
          <w:sz w:val="27"/>
          <w:szCs w:val="27"/>
        </w:rPr>
        <w:t>.</w:t>
      </w:r>
    </w:p>
    <w:p w14:paraId="1B675988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//limpando o console</w:t>
      </w:r>
    </w:p>
    <w:p w14:paraId="66E285E7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Clear</w:t>
      </w:r>
      <w:r>
        <w:rPr>
          <w:rStyle w:val="pun"/>
          <w:color w:val="999999"/>
        </w:rPr>
        <w:t>();</w:t>
      </w:r>
    </w:p>
    <w:p w14:paraId="1B37E468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</w:p>
    <w:p w14:paraId="4A423C6D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//já temos método para saber se o aluno está matriculado.</w:t>
      </w:r>
    </w:p>
    <w:p w14:paraId="6A1508D9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//mas agora precisamos buscar aluno por número de matrícula</w:t>
      </w:r>
    </w:p>
    <w:p w14:paraId="44015236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</w:p>
    <w:p w14:paraId="01BBB23F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//pergunta: "Quem é o aluno com matrícula 5617?"</w:t>
      </w:r>
    </w:p>
    <w:p w14:paraId="18B1B916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"Quem é o aluno com matrícula 5617?"</w:t>
      </w:r>
      <w:r>
        <w:rPr>
          <w:rStyle w:val="pun"/>
          <w:color w:val="999999"/>
        </w:rPr>
        <w:t>);</w:t>
      </w:r>
    </w:p>
    <w:p w14:paraId="75163C2F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//implementando Curso.BuscaMatriculado</w:t>
      </w:r>
    </w:p>
    <w:p w14:paraId="710FDAF2" w14:textId="4646F7C7" w:rsidR="00943157" w:rsidRDefault="00943157" w:rsidP="00943157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aluno5617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BuscaMatriculado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5617</w:t>
      </w:r>
      <w:r>
        <w:rPr>
          <w:rStyle w:val="pun"/>
          <w:color w:val="999999"/>
        </w:rPr>
        <w:t>);</w:t>
      </w:r>
    </w:p>
    <w:p w14:paraId="084F6A22" w14:textId="77777777" w:rsidR="00943157" w:rsidRDefault="00943157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o método ainda não existe, posicionaremos o mouse em cima dele e, com "Ctrl + .", geraremos o método, para o qual navegaremos por meio do F12 e o implementaremos. Varreremos a coleção até encontrarmos o aluno cujo número de matrícula é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5617</w:t>
      </w:r>
      <w:r>
        <w:rPr>
          <w:color w:val="3D464D"/>
          <w:sz w:val="27"/>
          <w:szCs w:val="27"/>
        </w:rPr>
        <w:t>. Caso isto não ocorra, será lançada uma exceção:</w:t>
      </w:r>
    </w:p>
    <w:p w14:paraId="69A74356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BuscaMatriculado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numeroMatricula</w:t>
      </w:r>
      <w:r>
        <w:rPr>
          <w:rStyle w:val="pun"/>
          <w:color w:val="999999"/>
        </w:rPr>
        <w:t>)</w:t>
      </w:r>
    </w:p>
    <w:p w14:paraId="50CF21CB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355043A3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foreach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var</w:t>
      </w:r>
      <w:r>
        <w:rPr>
          <w:rStyle w:val="pln"/>
          <w:color w:val="3D464D"/>
        </w:rPr>
        <w:t xml:space="preserve"> aluno </w:t>
      </w:r>
      <w:r>
        <w:rPr>
          <w:rStyle w:val="kwd"/>
          <w:color w:val="0077AA"/>
        </w:rPr>
        <w:t>in</w:t>
      </w:r>
      <w:r>
        <w:rPr>
          <w:rStyle w:val="pln"/>
          <w:color w:val="3D464D"/>
        </w:rPr>
        <w:t xml:space="preserve"> alunos</w:t>
      </w:r>
      <w:r>
        <w:rPr>
          <w:rStyle w:val="pun"/>
          <w:color w:val="999999"/>
        </w:rPr>
        <w:t>)</w:t>
      </w:r>
    </w:p>
    <w:p w14:paraId="633F845A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{</w:t>
      </w:r>
    </w:p>
    <w:p w14:paraId="16C55D1F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kwd"/>
          <w:color w:val="0077AA"/>
        </w:rPr>
        <w:t>if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NumeroMatricula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==</w:t>
      </w:r>
      <w:r>
        <w:rPr>
          <w:rStyle w:val="pln"/>
          <w:color w:val="3D464D"/>
        </w:rPr>
        <w:t xml:space="preserve"> numeroMatricula</w:t>
      </w:r>
      <w:r>
        <w:rPr>
          <w:rStyle w:val="pun"/>
          <w:color w:val="999999"/>
        </w:rPr>
        <w:t>)</w:t>
      </w:r>
    </w:p>
    <w:p w14:paraId="2C921B5F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{</w:t>
      </w:r>
    </w:p>
    <w:p w14:paraId="7C30CC52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</w:t>
      </w:r>
      <w:r>
        <w:rPr>
          <w:rStyle w:val="kwd"/>
          <w:color w:val="0077AA"/>
        </w:rPr>
        <w:t>return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;</w:t>
      </w:r>
    </w:p>
    <w:p w14:paraId="771B6A8F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}</w:t>
      </w:r>
    </w:p>
    <w:p w14:paraId="71D3EB0E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69ED62B5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throw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Exception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"Matrícula não encontrada: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numeroMatricula</w:t>
      </w:r>
      <w:r>
        <w:rPr>
          <w:rStyle w:val="pun"/>
          <w:color w:val="999999"/>
        </w:rPr>
        <w:t>);</w:t>
      </w:r>
    </w:p>
    <w:p w14:paraId="52F0A5E0" w14:textId="2B9C6FFA" w:rsidR="00943157" w:rsidRDefault="00943157" w:rsidP="00943157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75186055" w14:textId="77777777" w:rsidR="00943157" w:rsidRDefault="00943157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Voltando 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Program.cs</w:t>
      </w:r>
      <w:r>
        <w:rPr>
          <w:color w:val="3D464D"/>
          <w:sz w:val="27"/>
          <w:szCs w:val="27"/>
        </w:rPr>
        <w:t>, imprimiremos o resultado (o aluno encontrado):</w:t>
      </w:r>
    </w:p>
    <w:p w14:paraId="4334948A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//imprimindo o aluno5617 encontrado</w:t>
      </w:r>
    </w:p>
    <w:p w14:paraId="53334F1E" w14:textId="2B8085C4" w:rsidR="00943157" w:rsidRDefault="00943157" w:rsidP="00943157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"aluno5617: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aluno5617</w:t>
      </w:r>
      <w:r>
        <w:rPr>
          <w:rStyle w:val="pun"/>
          <w:color w:val="999999"/>
        </w:rPr>
        <w:t>);</w:t>
      </w:r>
    </w:p>
    <w:p w14:paraId="726F1BB2" w14:textId="77777777" w:rsidR="00943157" w:rsidRDefault="00943157" w:rsidP="00943157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Vamos rodar a aplicação e ver o que acontece? Obteremos o seguinte:</w:t>
      </w:r>
    </w:p>
    <w:p w14:paraId="2B8667CA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Quem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é</w:t>
      </w:r>
      <w:r>
        <w:rPr>
          <w:rStyle w:val="pln"/>
          <w:color w:val="3D464D"/>
        </w:rPr>
        <w:t xml:space="preserve"> o aluno com matr</w:t>
      </w:r>
      <w:r>
        <w:rPr>
          <w:rStyle w:val="pun"/>
          <w:color w:val="999999"/>
        </w:rPr>
        <w:t>í</w:t>
      </w:r>
      <w:r>
        <w:rPr>
          <w:rStyle w:val="pln"/>
          <w:color w:val="3D464D"/>
        </w:rPr>
        <w:t xml:space="preserve">cula </w:t>
      </w:r>
      <w:r>
        <w:rPr>
          <w:rStyle w:val="lit"/>
          <w:color w:val="990055"/>
        </w:rPr>
        <w:t>5617</w:t>
      </w:r>
      <w:r>
        <w:rPr>
          <w:rStyle w:val="pun"/>
          <w:color w:val="999999"/>
        </w:rPr>
        <w:t>?</w:t>
      </w:r>
    </w:p>
    <w:p w14:paraId="5E48680E" w14:textId="7C986FAA" w:rsidR="00943157" w:rsidRDefault="00943157" w:rsidP="00943157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aluno5617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[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Ana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Losnak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matricula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5617</w:t>
      </w:r>
      <w:r>
        <w:rPr>
          <w:rStyle w:val="pun"/>
          <w:color w:val="999999"/>
        </w:rPr>
        <w:t>]</w:t>
      </w:r>
    </w:p>
    <w:p w14:paraId="1ACCB95B" w14:textId="77777777" w:rsidR="00943157" w:rsidRDefault="00943157" w:rsidP="00943157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Será que esta busca pode ser melhorada?</w:t>
      </w:r>
    </w:p>
    <w:p w14:paraId="3AEF8A7C" w14:textId="77777777" w:rsidR="00943157" w:rsidRDefault="00943157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.NET Framework felizmente possui um tipo de coleção específico, o </w:t>
      </w:r>
      <w:r>
        <w:rPr>
          <w:rStyle w:val="Forte"/>
          <w:color w:val="3D464D"/>
          <w:sz w:val="27"/>
          <w:szCs w:val="27"/>
        </w:rPr>
        <w:t>dicionário</w:t>
      </w:r>
      <w:r>
        <w:rPr>
          <w:color w:val="3D464D"/>
          <w:sz w:val="27"/>
          <w:szCs w:val="27"/>
        </w:rPr>
        <w:t>, que permite associar uma chave (no caso, a matrícula) a um valor (o nome do aluno).</w:t>
      </w:r>
    </w:p>
    <w:p w14:paraId="12A09A41" w14:textId="77777777" w:rsidR="00943157" w:rsidRDefault="00943157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 início da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Curso</w:t>
      </w:r>
      <w:r>
        <w:rPr>
          <w:color w:val="3D464D"/>
          <w:sz w:val="27"/>
          <w:szCs w:val="27"/>
        </w:rPr>
        <w:t>, em que já temos o conjunto (</w:t>
      </w:r>
      <w:r>
        <w:rPr>
          <w:rStyle w:val="nfase"/>
          <w:color w:val="3D464D"/>
          <w:sz w:val="27"/>
          <w:szCs w:val="27"/>
        </w:rPr>
        <w:t>HashSet</w:t>
      </w:r>
      <w:r>
        <w:rPr>
          <w:color w:val="3D464D"/>
          <w:sz w:val="27"/>
          <w:szCs w:val="27"/>
        </w:rPr>
        <w:t>) declarado, implementaremos um dicionário para trabalho paralelo, bem como a interface privada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IDictionary&lt;&gt;</w:t>
      </w:r>
      <w:r>
        <w:rPr>
          <w:color w:val="3D464D"/>
          <w:sz w:val="27"/>
          <w:szCs w:val="27"/>
        </w:rPr>
        <w:t>:</w:t>
      </w:r>
    </w:p>
    <w:p w14:paraId="364A75F9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class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Curso</w:t>
      </w:r>
    </w:p>
    <w:p w14:paraId="619C9A6F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FDD9161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com"/>
          <w:color w:val="708090"/>
        </w:rPr>
        <w:t>//implementando um dicionário de alunos</w:t>
      </w:r>
    </w:p>
    <w:p w14:paraId="021F1627" w14:textId="77777777" w:rsidR="00943157" w:rsidRPr="00943157" w:rsidRDefault="00943157" w:rsidP="00943157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>
        <w:rPr>
          <w:rStyle w:val="pln"/>
          <w:color w:val="3D464D"/>
        </w:rPr>
        <w:t xml:space="preserve">    </w:t>
      </w:r>
      <w:r w:rsidRPr="00943157">
        <w:rPr>
          <w:rStyle w:val="kwd"/>
          <w:color w:val="0077AA"/>
          <w:lang w:val="en-US"/>
        </w:rPr>
        <w:t>private</w:t>
      </w:r>
      <w:r w:rsidRPr="00943157">
        <w:rPr>
          <w:rStyle w:val="pln"/>
          <w:color w:val="3D464D"/>
          <w:lang w:val="en-US"/>
        </w:rPr>
        <w:t xml:space="preserve"> </w:t>
      </w:r>
      <w:r w:rsidRPr="00943157">
        <w:rPr>
          <w:rStyle w:val="typ"/>
          <w:color w:val="A67F59"/>
          <w:lang w:val="en-US"/>
        </w:rPr>
        <w:t>IDictionary</w:t>
      </w:r>
      <w:r w:rsidRPr="00943157">
        <w:rPr>
          <w:rStyle w:val="pun"/>
          <w:color w:val="999999"/>
          <w:lang w:val="en-US"/>
        </w:rPr>
        <w:t>&lt;</w:t>
      </w:r>
      <w:r w:rsidRPr="00943157">
        <w:rPr>
          <w:rStyle w:val="kwd"/>
          <w:color w:val="0077AA"/>
          <w:lang w:val="en-US"/>
        </w:rPr>
        <w:t>int</w:t>
      </w:r>
      <w:r w:rsidRPr="00943157">
        <w:rPr>
          <w:rStyle w:val="pun"/>
          <w:color w:val="999999"/>
          <w:lang w:val="en-US"/>
        </w:rPr>
        <w:t>,</w:t>
      </w:r>
      <w:r w:rsidRPr="00943157">
        <w:rPr>
          <w:rStyle w:val="pln"/>
          <w:color w:val="3D464D"/>
          <w:lang w:val="en-US"/>
        </w:rPr>
        <w:t xml:space="preserve"> </w:t>
      </w:r>
      <w:r w:rsidRPr="00943157">
        <w:rPr>
          <w:rStyle w:val="typ"/>
          <w:color w:val="A67F59"/>
          <w:lang w:val="en-US"/>
        </w:rPr>
        <w:t>Aluno</w:t>
      </w:r>
      <w:r w:rsidRPr="00943157">
        <w:rPr>
          <w:rStyle w:val="pun"/>
          <w:color w:val="999999"/>
          <w:lang w:val="en-US"/>
        </w:rPr>
        <w:t>&gt;</w:t>
      </w:r>
      <w:r w:rsidRPr="00943157">
        <w:rPr>
          <w:rStyle w:val="pln"/>
          <w:color w:val="3D464D"/>
          <w:lang w:val="en-US"/>
        </w:rPr>
        <w:t xml:space="preserve"> dicionarioAlunos </w:t>
      </w:r>
      <w:r w:rsidRPr="00943157">
        <w:rPr>
          <w:rStyle w:val="pun"/>
          <w:color w:val="999999"/>
          <w:lang w:val="en-US"/>
        </w:rPr>
        <w:t>=</w:t>
      </w:r>
      <w:r w:rsidRPr="00943157">
        <w:rPr>
          <w:rStyle w:val="pln"/>
          <w:color w:val="3D464D"/>
          <w:lang w:val="en-US"/>
        </w:rPr>
        <w:t xml:space="preserve"> </w:t>
      </w:r>
      <w:r w:rsidRPr="00943157">
        <w:rPr>
          <w:rStyle w:val="kwd"/>
          <w:color w:val="0077AA"/>
          <w:lang w:val="en-US"/>
        </w:rPr>
        <w:t>new</w:t>
      </w:r>
      <w:r w:rsidRPr="00943157">
        <w:rPr>
          <w:rStyle w:val="pln"/>
          <w:color w:val="3D464D"/>
          <w:lang w:val="en-US"/>
        </w:rPr>
        <w:t xml:space="preserve"> </w:t>
      </w:r>
      <w:r w:rsidRPr="00943157">
        <w:rPr>
          <w:rStyle w:val="typ"/>
          <w:color w:val="A67F59"/>
          <w:lang w:val="en-US"/>
        </w:rPr>
        <w:t>Dictionary</w:t>
      </w:r>
      <w:r w:rsidRPr="00943157">
        <w:rPr>
          <w:rStyle w:val="pun"/>
          <w:color w:val="999999"/>
          <w:lang w:val="en-US"/>
        </w:rPr>
        <w:t>&lt;</w:t>
      </w:r>
      <w:r w:rsidRPr="00943157">
        <w:rPr>
          <w:rStyle w:val="kwd"/>
          <w:color w:val="0077AA"/>
          <w:lang w:val="en-US"/>
        </w:rPr>
        <w:t>int</w:t>
      </w:r>
      <w:r w:rsidRPr="00943157">
        <w:rPr>
          <w:rStyle w:val="pun"/>
          <w:color w:val="999999"/>
          <w:lang w:val="en-US"/>
        </w:rPr>
        <w:t>,</w:t>
      </w:r>
      <w:r w:rsidRPr="00943157">
        <w:rPr>
          <w:rStyle w:val="pln"/>
          <w:color w:val="3D464D"/>
          <w:lang w:val="en-US"/>
        </w:rPr>
        <w:t xml:space="preserve"> </w:t>
      </w:r>
      <w:r w:rsidRPr="00943157">
        <w:rPr>
          <w:rStyle w:val="typ"/>
          <w:color w:val="A67F59"/>
          <w:lang w:val="en-US"/>
        </w:rPr>
        <w:t>Aluno</w:t>
      </w:r>
      <w:r w:rsidRPr="00943157">
        <w:rPr>
          <w:rStyle w:val="pun"/>
          <w:color w:val="999999"/>
          <w:lang w:val="en-US"/>
        </w:rPr>
        <w:t>&gt;();</w:t>
      </w:r>
    </w:p>
    <w:p w14:paraId="7DA17675" w14:textId="77777777" w:rsidR="00943157" w:rsidRPr="00943157" w:rsidRDefault="00943157" w:rsidP="00943157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364A71B9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 w:rsidRPr="00943157">
        <w:rPr>
          <w:rStyle w:val="pln"/>
          <w:color w:val="3D464D"/>
          <w:lang w:val="en-US"/>
        </w:rPr>
        <w:t xml:space="preserve">    </w:t>
      </w:r>
      <w:r>
        <w:rPr>
          <w:rStyle w:val="com"/>
          <w:color w:val="708090"/>
        </w:rPr>
        <w:t>//...</w:t>
      </w:r>
    </w:p>
    <w:p w14:paraId="60F9A37E" w14:textId="7F00C730" w:rsidR="00943157" w:rsidRDefault="00943157" w:rsidP="00943157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6401F815" w14:textId="77777777" w:rsidR="00943157" w:rsidRDefault="00943157" w:rsidP="00943157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 ora, o dicionário está vazio, tendo sua utilidade assim que for alimentada, a partir do método de matricular os alunos.</w:t>
      </w:r>
    </w:p>
    <w:p w14:paraId="3A971944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Matricula</w:t>
      </w:r>
      <w:r>
        <w:rPr>
          <w:rStyle w:val="pun"/>
          <w:color w:val="999999"/>
        </w:rPr>
        <w:t>(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)</w:t>
      </w:r>
    </w:p>
    <w:p w14:paraId="51B12529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13EB7F79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this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</w:t>
      </w:r>
      <w:r>
        <w:rPr>
          <w:rStyle w:val="pun"/>
          <w:color w:val="999999"/>
        </w:rPr>
        <w:t>);</w:t>
      </w:r>
    </w:p>
    <w:p w14:paraId="4C85F5CF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this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dicionarioAlunos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NumeroMatricula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);</w:t>
      </w:r>
    </w:p>
    <w:p w14:paraId="4A33F086" w14:textId="5BE67525" w:rsidR="00943157" w:rsidRDefault="00943157" w:rsidP="00943157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459F14DA" w14:textId="77777777" w:rsidR="00943157" w:rsidRDefault="00943157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é necessário modificarmos o método de busca para que ela seja feita não mais no </w:t>
      </w:r>
      <w:r>
        <w:rPr>
          <w:rStyle w:val="nfase"/>
          <w:color w:val="3D464D"/>
          <w:sz w:val="27"/>
          <w:szCs w:val="27"/>
        </w:rPr>
        <w:t>HashSet</w:t>
      </w:r>
      <w:r>
        <w:rPr>
          <w:color w:val="3D464D"/>
          <w:sz w:val="27"/>
          <w:szCs w:val="27"/>
        </w:rPr>
        <w:t> e sim no dicionário. Vamos navegar ao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BuscaMatriculado()</w:t>
      </w:r>
      <w:r>
        <w:rPr>
          <w:color w:val="3D464D"/>
          <w:sz w:val="27"/>
          <w:szCs w:val="27"/>
        </w:rPr>
        <w:t> e trocar seu corpo por outro tipo de busca:</w:t>
      </w:r>
    </w:p>
    <w:p w14:paraId="02EFD6AD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BuscaMatriculado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numeroMatricula</w:t>
      </w:r>
      <w:r>
        <w:rPr>
          <w:rStyle w:val="pun"/>
          <w:color w:val="999999"/>
        </w:rPr>
        <w:t>)</w:t>
      </w:r>
    </w:p>
    <w:p w14:paraId="460B5867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3C4B520B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return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this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dicionarioAlunos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numeroMatricula</w:t>
      </w:r>
      <w:r>
        <w:rPr>
          <w:rStyle w:val="pun"/>
          <w:color w:val="999999"/>
        </w:rPr>
        <w:t>];</w:t>
      </w:r>
    </w:p>
    <w:p w14:paraId="30974CAF" w14:textId="3328FE42" w:rsidR="00943157" w:rsidRDefault="00943157" w:rsidP="00943157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3765A380" w14:textId="77777777" w:rsidR="00943157" w:rsidRDefault="00943157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Indo 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Program.cs</w:t>
      </w:r>
      <w:r>
        <w:rPr>
          <w:color w:val="3D464D"/>
          <w:sz w:val="27"/>
          <w:szCs w:val="27"/>
        </w:rPr>
        <w:t>, rodaremos a aplicação e obteremos o mesmo resultado anterior, com a aluna Ana Losnak. A troca foi efetuada com sucesso! No entanto, pode ser que busquemos uma chave inexistente, como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5618</w:t>
      </w:r>
      <w:r>
        <w:rPr>
          <w:color w:val="3D464D"/>
          <w:sz w:val="27"/>
          <w:szCs w:val="27"/>
        </w:rPr>
        <w:t>, por exemplo. O que ocorrerá neste caso?</w:t>
      </w:r>
    </w:p>
    <w:p w14:paraId="513E3BBE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//quem é o aluno 5618?</w:t>
      </w:r>
    </w:p>
    <w:p w14:paraId="5B86C47C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"Quem é o aluno 5618?"</w:t>
      </w:r>
      <w:r>
        <w:rPr>
          <w:rStyle w:val="pun"/>
          <w:color w:val="999999"/>
        </w:rPr>
        <w:t>);</w:t>
      </w:r>
    </w:p>
    <w:p w14:paraId="5C2CA86E" w14:textId="46AF0072" w:rsidR="00943157" w:rsidRDefault="00943157" w:rsidP="00943157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BuscaMatriculado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5618</w:t>
      </w:r>
      <w:r>
        <w:rPr>
          <w:rStyle w:val="pun"/>
          <w:color w:val="999999"/>
        </w:rPr>
        <w:t>));</w:t>
      </w:r>
    </w:p>
    <w:p w14:paraId="38466691" w14:textId="0C3F88F7" w:rsidR="00943157" w:rsidRDefault="00E243AA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50233F65" wp14:editId="7343D497">
            <wp:extent cx="5731510" cy="1474470"/>
            <wp:effectExtent l="0" t="0" r="254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3D464D"/>
          <w:sz w:val="27"/>
          <w:szCs w:val="27"/>
        </w:rPr>
        <w:t xml:space="preserve"> </w:t>
      </w:r>
      <w:r w:rsidR="00943157">
        <w:rPr>
          <w:color w:val="3D464D"/>
          <w:sz w:val="27"/>
          <w:szCs w:val="27"/>
        </w:rPr>
        <w:t>Ao rodarmos a aplicação, ocorre um erro que diz: </w:t>
      </w:r>
      <w:r w:rsidR="00943157">
        <w:rPr>
          <w:rStyle w:val="Forte"/>
          <w:color w:val="3D464D"/>
          <w:sz w:val="27"/>
          <w:szCs w:val="27"/>
        </w:rPr>
        <w:t>a chave fornecida não estava presente no dicionário</w:t>
      </w:r>
      <w:r w:rsidR="00943157">
        <w:rPr>
          <w:color w:val="3D464D"/>
          <w:sz w:val="27"/>
          <w:szCs w:val="27"/>
        </w:rPr>
        <w:t>. Talvez tenhamos que tenhamos que tratar isto para que o erro não apareça ao usuário final. Poderemos retornar um valor nulo, por exemplo. Para isso, modificaremos o método </w:t>
      </w:r>
      <w:r w:rsidR="00943157">
        <w:rPr>
          <w:rStyle w:val="CdigoHTML"/>
          <w:color w:val="3D464D"/>
          <w:sz w:val="23"/>
          <w:szCs w:val="23"/>
          <w:shd w:val="clear" w:color="auto" w:fill="F0F3F5"/>
        </w:rPr>
        <w:t>BuscaMatriculado()</w:t>
      </w:r>
      <w:r w:rsidR="00943157">
        <w:rPr>
          <w:color w:val="3D464D"/>
          <w:sz w:val="27"/>
          <w:szCs w:val="27"/>
        </w:rPr>
        <w:t>, para o qual iremos utilizando a tecla F12.</w:t>
      </w:r>
    </w:p>
    <w:p w14:paraId="7FD9A403" w14:textId="77777777" w:rsidR="00943157" w:rsidRDefault="00943157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Em vez de utilizarmos a sintaxe dos colchetes, chamaremos outro método 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dicionarioAlunos</w:t>
      </w:r>
      <w:r>
        <w:rPr>
          <w:color w:val="3D464D"/>
          <w:sz w:val="27"/>
          <w:szCs w:val="27"/>
        </w:rPr>
        <w:t> para "tentarmos a obtenção do valor"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TryGetValue</w:t>
      </w:r>
      <w:r>
        <w:rPr>
          <w:color w:val="3D464D"/>
          <w:sz w:val="27"/>
          <w:szCs w:val="27"/>
        </w:rPr>
        <w:t>), passando a mesma chave que estávamos buscando anteriormente, juntamente com um parâmetro de saída, retornando exatamente o valor que buscamos.</w:t>
      </w:r>
    </w:p>
    <w:p w14:paraId="5B75F10A" w14:textId="77777777" w:rsidR="00943157" w:rsidRDefault="00943157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</w:t>
      </w:r>
      <w:r>
        <w:rPr>
          <w:color w:val="3D464D"/>
          <w:sz w:val="27"/>
          <w:szCs w:val="27"/>
        </w:rPr>
        <w:t> ainda não existe no escopo deste método, precisaremos declará-lo, e ele será preenchido pelo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TryGetValue</w:t>
      </w:r>
      <w:r>
        <w:rPr>
          <w:color w:val="3D464D"/>
          <w:sz w:val="27"/>
          <w:szCs w:val="27"/>
        </w:rPr>
        <w:t> caso seja encontrado no dicionário, neste caso, retornando:</w:t>
      </w:r>
    </w:p>
    <w:p w14:paraId="56ACE07A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BuscaMatriculado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numeroMatricula</w:t>
      </w:r>
      <w:r>
        <w:rPr>
          <w:rStyle w:val="pun"/>
          <w:color w:val="999999"/>
        </w:rPr>
        <w:t>)</w:t>
      </w:r>
    </w:p>
    <w:p w14:paraId="412C8BFA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6502BF9F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aluno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null</w:t>
      </w:r>
      <w:r>
        <w:rPr>
          <w:rStyle w:val="pun"/>
          <w:color w:val="999999"/>
        </w:rPr>
        <w:t>;</w:t>
      </w:r>
    </w:p>
    <w:p w14:paraId="357E33BE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this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dicionarioAlunos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TryGetValue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numeroMatricula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out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);</w:t>
      </w:r>
    </w:p>
    <w:p w14:paraId="4593D8F7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return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;</w:t>
      </w:r>
    </w:p>
    <w:p w14:paraId="53F74682" w14:textId="42B0E06B" w:rsidR="00943157" w:rsidRDefault="00943157" w:rsidP="00943157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5058CDB4" w14:textId="4A9A5A6D" w:rsidR="00943157" w:rsidRDefault="00943157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Feita esta implementação, voltaremos 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Program.cs</w:t>
      </w:r>
      <w:r>
        <w:rPr>
          <w:color w:val="3D464D"/>
          <w:sz w:val="27"/>
          <w:szCs w:val="27"/>
        </w:rPr>
        <w:t> e rodaremos a aplicação. Veremos que a pergunta "Quem é o aluno 5618" é feita, seguida de uma linha em branco, ou seja, concatenando-se nulo.</w:t>
      </w:r>
    </w:p>
    <w:p w14:paraId="1E8BEB8E" w14:textId="317EFFC1" w:rsidR="0014543C" w:rsidRDefault="0014543C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noProof/>
        </w:rPr>
        <w:drawing>
          <wp:inline distT="0" distB="0" distL="0" distR="0" wp14:anchorId="419401AE" wp14:editId="034BE9C9">
            <wp:extent cx="5731510" cy="2232025"/>
            <wp:effectExtent l="0" t="0" r="254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6281" w14:textId="6261D02A" w:rsidR="0014543C" w:rsidRDefault="0014543C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5D7BD4F1" w14:textId="72A4FACA" w:rsidR="0014543C" w:rsidRDefault="0014543C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3E35FE09" w14:textId="385F736A" w:rsidR="0014543C" w:rsidRDefault="0014543C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40DB82AC" w14:textId="4030E02B" w:rsidR="0014543C" w:rsidRDefault="0014543C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2E14A9BD" w14:textId="69C08283" w:rsidR="0014543C" w:rsidRDefault="0014543C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195BC70A" w14:textId="77777777" w:rsidR="0014543C" w:rsidRDefault="0014543C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13590CE7" w14:textId="70EF903D" w:rsidR="0014543C" w:rsidRPr="0014543C" w:rsidRDefault="0014543C" w:rsidP="0014543C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14543C">
        <w:rPr>
          <w:rFonts w:ascii="Open Sans" w:hAnsi="Open Sans" w:cs="Open Sans"/>
          <w:color w:val="00C86F"/>
          <w:sz w:val="26"/>
          <w:szCs w:val="26"/>
        </w:rPr>
        <w:lastRenderedPageBreak/>
        <w:t>Declarando um dicionário</w:t>
      </w:r>
    </w:p>
    <w:p w14:paraId="13B7980C" w14:textId="7EFA5668" w:rsidR="0014543C" w:rsidRDefault="0014543C" w:rsidP="00145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Vanessa é desenvolvedora C# e acaba de criar uma classe </w:t>
      </w:r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Aluno</w:t>
      </w: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64D1C4C5" w14:textId="77777777" w:rsidR="0014543C" w:rsidRPr="0014543C" w:rsidRDefault="0014543C" w:rsidP="00145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550B8AA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Aluno</w:t>
      </w:r>
    </w:p>
    <w:p w14:paraId="04C8FCFF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2D9E6EB2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nome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32097503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Nome</w:t>
      </w:r>
    </w:p>
    <w:p w14:paraId="2FDABF78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75F02E17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nome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A251DD8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nome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CF6BA1E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04ED1C9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2AD2F166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numeroMatricula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7983A6AD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NumeroMatricula</w:t>
      </w:r>
    </w:p>
    <w:p w14:paraId="4A9E25C5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301BD833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numeroMatricula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3741EA01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set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numeroMatricula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value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76BAFB28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7E4222B7" w14:textId="5E76B678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A3AC9FB" w14:textId="77777777" w:rsidR="0014543C" w:rsidRPr="0014543C" w:rsidRDefault="0014543C" w:rsidP="0014543C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Agora Vanessa precisa implementar um dicionário de alunos, utilizando a classe acima.</w:t>
      </w:r>
    </w:p>
    <w:p w14:paraId="4C6373A1" w14:textId="0B4311EF" w:rsidR="0014543C" w:rsidRDefault="0014543C" w:rsidP="0014543C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Como Vanessa deve declarar esse dicionário?</w:t>
      </w:r>
    </w:p>
    <w:p w14:paraId="556C7D5B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en-US" w:eastAsia="pt-BR"/>
        </w:rPr>
      </w:pP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Dictionary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Aluno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alunos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Dictionary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Aluno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&gt;();</w:t>
      </w:r>
    </w:p>
    <w:p w14:paraId="40B35A6B" w14:textId="77777777" w:rsidR="0014543C" w:rsidRDefault="0014543C" w:rsidP="0014543C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</w:p>
    <w:p w14:paraId="3E11DE1B" w14:textId="4A306C64" w:rsidR="0014543C" w:rsidRDefault="0014543C" w:rsidP="0014543C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Dictionary</w:t>
      </w:r>
      <w:r w:rsidRPr="0014543C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é uma classe que exige dois tipos de parâmetros genéricos: o tipo da chave (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numeroMatricula</w:t>
      </w:r>
      <w:r w:rsidRPr="0014543C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), seguido do tipo do tipo do valor (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Aluno</w:t>
      </w:r>
      <w:r w:rsidRPr="0014543C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);</w:t>
      </w:r>
    </w:p>
    <w:p w14:paraId="3EBB1DC8" w14:textId="77777777" w:rsidR="0014543C" w:rsidRPr="0014543C" w:rsidRDefault="0014543C" w:rsidP="0014543C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</w:p>
    <w:p w14:paraId="5977B1E5" w14:textId="7ED42AE1" w:rsidR="0014543C" w:rsidRDefault="0014543C" w:rsidP="0014543C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14543C">
        <w:rPr>
          <w:rFonts w:ascii="Open Sans" w:hAnsi="Open Sans" w:cs="Open Sans"/>
          <w:color w:val="00C86F"/>
          <w:sz w:val="26"/>
          <w:szCs w:val="26"/>
        </w:rPr>
        <w:t>Adicionando/substituindo elementos</w:t>
      </w:r>
    </w:p>
    <w:p w14:paraId="1ED80B4B" w14:textId="77777777" w:rsidR="0014543C" w:rsidRDefault="0014543C" w:rsidP="00145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D685BCF" w14:textId="77777777" w:rsidR="0014543C" w:rsidRDefault="0014543C" w:rsidP="00145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Alice precisa utilizar um dicionário de clientes e, para isso, declara uma variável como </w:t>
      </w:r>
    </w:p>
    <w:p w14:paraId="084A48E3" w14:textId="6135F0EB" w:rsidR="0014543C" w:rsidRPr="0014543C" w:rsidRDefault="0014543C" w:rsidP="00145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</w:pPr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en-US" w:eastAsia="pt-BR"/>
        </w:rPr>
        <w:t>Dictionary&lt;string, Cliente&gt; clientes = new Dictionary&lt;string, Cliente&gt;()</w:t>
      </w: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  <w:t>.</w:t>
      </w:r>
    </w:p>
    <w:p w14:paraId="24DADF7E" w14:textId="77777777" w:rsidR="0014543C" w:rsidRPr="0014543C" w:rsidRDefault="0014543C" w:rsidP="00145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Alice está em dúvida sobre em que momento utilizar um indexador do dicionário ou o método </w:t>
      </w:r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Add()</w:t>
      </w: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definir itens.</w:t>
      </w:r>
    </w:p>
    <w:p w14:paraId="7BBCB2FF" w14:textId="5796F861" w:rsidR="0014543C" w:rsidRDefault="0014543C" w:rsidP="0014543C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Qual a diferença entre essas duas técnicas?</w:t>
      </w:r>
    </w:p>
    <w:p w14:paraId="416C75BD" w14:textId="77777777" w:rsidR="0014543C" w:rsidRPr="0014543C" w:rsidRDefault="0014543C" w:rsidP="0014543C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14543C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O indexador pode adicionar ou substituir itens. Já o método </w:t>
      </w:r>
      <w:r w:rsidRPr="0014543C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Add()</w:t>
      </w:r>
      <w:r w:rsidRPr="0014543C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pode somente adicionar itens.</w:t>
      </w:r>
    </w:p>
    <w:p w14:paraId="78ED9EF6" w14:textId="1DD8DE65" w:rsidR="0014543C" w:rsidRPr="0014543C" w:rsidRDefault="0014543C" w:rsidP="0014543C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Alice pode usar 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clientes[chave_do_cliente] = new Cliente(...)</w:t>
      </w:r>
      <w:r w:rsidRPr="0014543C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para adicionar ou substituir clientes. Mas o método 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Add()</w:t>
      </w:r>
      <w:r w:rsidRPr="0014543C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só pode ser usado para adicionar elementos ao dicionário.</w:t>
      </w:r>
    </w:p>
    <w:p w14:paraId="55C37588" w14:textId="77777777" w:rsidR="0014543C" w:rsidRPr="0014543C" w:rsidRDefault="0014543C" w:rsidP="0014543C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6DC87A5" w14:textId="27615961" w:rsidR="0014543C" w:rsidRDefault="0014543C" w:rsidP="0014543C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14543C">
        <w:rPr>
          <w:rFonts w:ascii="Open Sans" w:hAnsi="Open Sans" w:cs="Open Sans"/>
          <w:color w:val="00C86F"/>
          <w:sz w:val="26"/>
          <w:szCs w:val="26"/>
        </w:rPr>
        <w:lastRenderedPageBreak/>
        <w:t>Funcionamento de um dicionário</w:t>
      </w:r>
    </w:p>
    <w:p w14:paraId="5CAEB60E" w14:textId="77777777" w:rsidR="005F09F4" w:rsidRPr="005F09F4" w:rsidRDefault="005F09F4" w:rsidP="005F09F4"/>
    <w:p w14:paraId="5EB9C0D2" w14:textId="77777777" w:rsidR="0014543C" w:rsidRPr="0014543C" w:rsidRDefault="0014543C" w:rsidP="00145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que acontecerá se tentarmos adicionar ao nosso dicionário um aluno com uma chave preexistente? Vamos fazer um teste cadastrando e rodando a aplicação com um novo aluno cujo número de matrícula é </w:t>
      </w:r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5617</w:t>
      </w: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17272F81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fabio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14543C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"Fabio Gushiken"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5617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5561AF7" w14:textId="2D8B6CFC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Matricula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fabio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3554AEC" w14:textId="358B0C6E" w:rsidR="0014543C" w:rsidRDefault="0014543C" w:rsidP="0014543C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Aparece um erro: "Já foi adicionado um item com a mesma chave"!!</w:t>
      </w:r>
    </w:p>
    <w:p w14:paraId="3268AD88" w14:textId="2E7D63F3" w:rsidR="005F09F4" w:rsidRPr="0014543C" w:rsidRDefault="005F09F4" w:rsidP="0014543C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B70368C" wp14:editId="547564C1">
            <wp:extent cx="5731510" cy="2381885"/>
            <wp:effectExtent l="0" t="0" r="254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2DBA" w14:textId="77777777" w:rsidR="0014543C" w:rsidRPr="0014543C" w:rsidRDefault="0014543C" w:rsidP="00145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Uma das características de um dicionário é justamente esta: </w:t>
      </w:r>
      <w:r w:rsidRPr="005F09F4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a chave é única</w:t>
      </w: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Não é possível armazenar mais de um valor em uma chave. Vamos comentar a linha que acabamos de criar e testar o que acontece ao substituirmos o aluno com a chave </w:t>
      </w:r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5617</w:t>
      </w: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pelo valor do aluno </w:t>
      </w:r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fabio</w:t>
      </w: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526F2B49" w14:textId="77777777" w:rsidR="0014543C" w:rsidRPr="0014543C" w:rsidRDefault="0014543C" w:rsidP="00145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Na classe </w:t>
      </w:r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teremos:</w:t>
      </w:r>
    </w:p>
    <w:p w14:paraId="0DDC6CE2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14543C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//e se quisermos trocar o aluno que tem a mesma chave?</w:t>
      </w:r>
    </w:p>
    <w:p w14:paraId="5C49DA04" w14:textId="58E0DBA2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SubstituiAluno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fabio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83DA2F9" w14:textId="77777777" w:rsidR="0014543C" w:rsidRPr="0014543C" w:rsidRDefault="0014543C" w:rsidP="00145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Criaremos o método </w:t>
      </w:r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SubstituiAluno()</w:t>
      </w: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com o cursor em cima e usando "Ctrl + .". Com F12, navegaremos a ele e o implementaremos. Este código de substituição precisará atribuir um novo valor àquele preexistente na chave que estamos verificando. Para isto, referenciaremos o dicionário e usaremos uma sintaxe muito similar àquela de arrays, com colchetes.</w:t>
      </w:r>
    </w:p>
    <w:p w14:paraId="0FA1E3EE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internal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void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SubstituiAluno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aluno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50B1E126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531757C7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dicionarioAlunos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aluno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NumeroMatricula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aluno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418F597D" w14:textId="4556B8C2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368F557" w14:textId="77777777" w:rsidR="0014543C" w:rsidRPr="0014543C" w:rsidRDefault="0014543C" w:rsidP="00145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Voltaremos a </w:t>
      </w:r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faremos uma pergunta para verificar qual aluno possui a matrícula </w:t>
      </w:r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5617</w:t>
      </w: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5C98D7C8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14543C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//pergunta: "Quem é o Aluno 5617 agora?"</w:t>
      </w:r>
    </w:p>
    <w:p w14:paraId="6E9AF0F1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14543C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"Quem é o Aluno 5617 agora?"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91A2CDC" w14:textId="2AFABB53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BuscaMatriculado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14543C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5617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C37CF90" w14:textId="77777777" w:rsidR="0014543C" w:rsidRPr="0014543C" w:rsidRDefault="0014543C" w:rsidP="0014543C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mais uma vez, e obteremos:</w:t>
      </w:r>
    </w:p>
    <w:p w14:paraId="54228068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lastRenderedPageBreak/>
        <w:t>Quem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o 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5617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agora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?</w:t>
      </w:r>
    </w:p>
    <w:p w14:paraId="4AA4FF5B" w14:textId="6FF1389D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Fabio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Gushiken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matricula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5617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36E51D47" w14:textId="77777777" w:rsidR="0014543C" w:rsidRPr="0014543C" w:rsidRDefault="0014543C" w:rsidP="00145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Deste modo conseguimos substituir um aluno para uma matrícula que já existia antes. Para terminar, veremos como um dicionário é implementado internamente. Assim como o </w:t>
      </w:r>
      <w:r w:rsidRPr="0014543C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HashSet</w:t>
      </w: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ele também faz uso de um código de dispersão. No diagrama abaixo veremos que de um lado há as chaves e, do outro, os valores.</w:t>
      </w:r>
    </w:p>
    <w:p w14:paraId="0EA0F0C2" w14:textId="3D99437D" w:rsidR="0014543C" w:rsidRPr="0014543C" w:rsidRDefault="0014543C" w:rsidP="0014543C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noProof/>
          <w:color w:val="3D464D"/>
          <w:sz w:val="27"/>
          <w:szCs w:val="27"/>
          <w:lang w:val="pt-BR" w:eastAsia="pt-BR"/>
        </w:rPr>
        <w:drawing>
          <wp:inline distT="0" distB="0" distL="0" distR="0" wp14:anchorId="763B5F09" wp14:editId="5C6F86F5">
            <wp:extent cx="4859020" cy="2955925"/>
            <wp:effectExtent l="0" t="0" r="0" b="0"/>
            <wp:docPr id="106" name="Imagem 106" descr="esquema de tabela de dispersão, com os valores no centro, as chaves (nomes dos alunos à esquerda) e os valores (nomes e matrículas) à dire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squema de tabela de dispersão, com os valores no centro, as chaves (nomes dos alunos à esquerda) e os valores (nomes e matrículas) à direita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2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0EC49" w14:textId="77777777" w:rsidR="0014543C" w:rsidRPr="0014543C" w:rsidRDefault="0014543C" w:rsidP="0014543C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buscarmos pela chave, o .NET Framework irá pegá-la internamente e rodar um algoritmo para a obtenção do código de dispersão, que indicará o grupo de valores em que cairá o valor que estamos armazenando, como se fossem gavetas ou caixas que os armazenam.</w:t>
      </w:r>
    </w:p>
    <w:p w14:paraId="08B59400" w14:textId="77777777" w:rsidR="0014543C" w:rsidRPr="0014543C" w:rsidRDefault="0014543C" w:rsidP="00145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busca pode ser mais ou menos eficiente de acordo com o código de dispersão. Na grande maioria dos casos, como no do dicionário, é possível confiar no algoritmo gerado no </w:t>
      </w:r>
      <w:r w:rsidRPr="0014543C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GetHashCode</w:t>
      </w: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do próprio programa. Observando o diagrama, para obtermos o valor </w:t>
      </w:r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Rafael Rollo</w:t>
      </w: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ou </w:t>
      </w:r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Rafael Nercessian</w:t>
      </w: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ambos caíram no mesmo grupo, pois seus valores foram calculados para o mesmo </w:t>
      </w:r>
      <w:r w:rsidRPr="0014543C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hash code</w:t>
      </w: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(código de dispersão) do dicionário.</w:t>
      </w:r>
    </w:p>
    <w:p w14:paraId="38FB718F" w14:textId="77777777" w:rsidR="0014543C" w:rsidRPr="0014543C" w:rsidRDefault="0014543C" w:rsidP="0014543C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próximo vídeo veremos como trabalhar com listas ligadas, pilhas e filas. Até lá!</w:t>
      </w:r>
    </w:p>
    <w:p w14:paraId="69F595BE" w14:textId="77777777" w:rsidR="0014543C" w:rsidRPr="0014543C" w:rsidRDefault="0014543C" w:rsidP="0014543C"/>
    <w:p w14:paraId="2C7DEDA7" w14:textId="77777777" w:rsidR="0014543C" w:rsidRPr="0014543C" w:rsidRDefault="0014543C" w:rsidP="0014543C">
      <w:pPr>
        <w:rPr>
          <w:lang w:val="pt-BR"/>
        </w:rPr>
      </w:pPr>
    </w:p>
    <w:p w14:paraId="4CCC9C92" w14:textId="77777777" w:rsidR="0014543C" w:rsidRDefault="0014543C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13F29F66" w14:textId="5E643544" w:rsidR="00E153E6" w:rsidRDefault="00E153E6" w:rsidP="00E153E6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E153E6">
        <w:rPr>
          <w:rFonts w:ascii="Open Sans" w:hAnsi="Open Sans" w:cs="Open Sans"/>
          <w:color w:val="00C86F"/>
          <w:sz w:val="26"/>
          <w:szCs w:val="26"/>
        </w:rPr>
        <w:lastRenderedPageBreak/>
        <w:t xml:space="preserve">Dicionários e hashing </w:t>
      </w:r>
    </w:p>
    <w:p w14:paraId="455C67B7" w14:textId="419BBED4" w:rsidR="00E153E6" w:rsidRDefault="00E153E6" w:rsidP="00E153E6">
      <w:pPr>
        <w:rPr>
          <w:color w:val="3D464D"/>
          <w:sz w:val="27"/>
          <w:szCs w:val="27"/>
          <w:shd w:val="clear" w:color="auto" w:fill="FFFFFF"/>
        </w:rPr>
      </w:pPr>
      <w:r w:rsidRPr="00E153E6">
        <w:rPr>
          <w:color w:val="3D464D"/>
          <w:sz w:val="27"/>
          <w:szCs w:val="27"/>
          <w:shd w:val="clear" w:color="auto" w:fill="FFFFFF"/>
        </w:rPr>
        <w:t>Você sabe como os elementos de um dicionário são espalhados na memória? Que informação é usada por um </w:t>
      </w:r>
      <w:r w:rsidRPr="00E153E6">
        <w:rPr>
          <w:rFonts w:ascii="Courier New" w:hAnsi="Courier New" w:cs="Courier New"/>
          <w:color w:val="3D464D"/>
          <w:sz w:val="20"/>
          <w:szCs w:val="20"/>
          <w:shd w:val="clear" w:color="auto" w:fill="F0F3F5"/>
        </w:rPr>
        <w:t>Dictionary&lt;TKey, TValue&gt;</w:t>
      </w:r>
      <w:r w:rsidRPr="00E153E6">
        <w:rPr>
          <w:color w:val="3D464D"/>
          <w:sz w:val="27"/>
          <w:szCs w:val="27"/>
          <w:shd w:val="clear" w:color="auto" w:fill="FFFFFF"/>
        </w:rPr>
        <w:t> para mapear um elemento para um grupo de dispersão?</w:t>
      </w:r>
    </w:p>
    <w:p w14:paraId="42A7C858" w14:textId="77777777" w:rsidR="00E153E6" w:rsidRDefault="00E153E6" w:rsidP="00E153E6">
      <w:pPr>
        <w:pStyle w:val="NormalWeb"/>
        <w:spacing w:before="0" w:beforeAutospacing="0" w:after="0" w:afterAutospacing="0"/>
        <w:rPr>
          <w:sz w:val="26"/>
          <w:szCs w:val="26"/>
        </w:rPr>
      </w:pPr>
      <w:r>
        <w:rPr>
          <w:sz w:val="26"/>
          <w:szCs w:val="26"/>
        </w:rPr>
        <w:t>O código de dispersão (hash) da chave do elemento</w:t>
      </w:r>
    </w:p>
    <w:p w14:paraId="39BDBFD2" w14:textId="5DB7873E" w:rsidR="00E153E6" w:rsidRDefault="00E153E6" w:rsidP="00E153E6">
      <w:pPr>
        <w:pStyle w:val="NormalWeb"/>
        <w:spacing w:before="0" w:beforeAutospacing="0" w:after="0" w:afterAutospacing="0"/>
        <w:rPr>
          <w:color w:val="6E757A"/>
          <w:sz w:val="23"/>
          <w:szCs w:val="23"/>
          <w:shd w:val="clear" w:color="auto" w:fill="FFFFFF"/>
        </w:rPr>
      </w:pPr>
      <w:r>
        <w:rPr>
          <w:color w:val="6E757A"/>
          <w:sz w:val="23"/>
          <w:szCs w:val="23"/>
          <w:shd w:val="clear" w:color="auto" w:fill="FFFFFF"/>
        </w:rPr>
        <w:t>É pelo Hash Code da chave (key) do elemento que o dicionário sabe onde posicionar o elemento na memória.</w:t>
      </w:r>
    </w:p>
    <w:p w14:paraId="64CC4ADC" w14:textId="77777777" w:rsidR="00E153E6" w:rsidRDefault="00E153E6" w:rsidP="00E153E6">
      <w:pPr>
        <w:pStyle w:val="NormalWeb"/>
        <w:spacing w:before="0" w:beforeAutospacing="0" w:after="0" w:afterAutospacing="0"/>
        <w:rPr>
          <w:color w:val="6E757A"/>
          <w:sz w:val="23"/>
          <w:szCs w:val="23"/>
          <w:shd w:val="clear" w:color="auto" w:fill="FFFFFF"/>
        </w:rPr>
      </w:pPr>
    </w:p>
    <w:p w14:paraId="1C9E210A" w14:textId="6EE23FD1" w:rsidR="00E153E6" w:rsidRDefault="00E153E6" w:rsidP="00E153E6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E153E6">
        <w:rPr>
          <w:rFonts w:ascii="Open Sans" w:hAnsi="Open Sans" w:cs="Open Sans"/>
          <w:color w:val="00C86F"/>
          <w:sz w:val="26"/>
          <w:szCs w:val="26"/>
        </w:rPr>
        <w:t xml:space="preserve">Mão na Massa:Dicionários </w:t>
      </w:r>
    </w:p>
    <w:p w14:paraId="78B71E0C" w14:textId="77777777" w:rsidR="00E153E6" w:rsidRPr="00E153E6" w:rsidRDefault="00E153E6" w:rsidP="00E153E6"/>
    <w:p w14:paraId="05E67329" w14:textId="77777777" w:rsidR="00E153E6" w:rsidRDefault="00E153E6" w:rsidP="00E153E6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Começando deste ponto? Você pode fazer o </w:t>
      </w:r>
      <w:hyperlink r:id="rId119" w:tgtFrame="_blank" w:history="1">
        <w:r>
          <w:rPr>
            <w:rStyle w:val="Hyperlink"/>
            <w:sz w:val="27"/>
            <w:szCs w:val="27"/>
          </w:rPr>
          <w:t>DOWNLOAD</w:t>
        </w:r>
      </w:hyperlink>
      <w:r>
        <w:rPr>
          <w:color w:val="3D464D"/>
          <w:sz w:val="27"/>
          <w:szCs w:val="27"/>
        </w:rPr>
        <w:t> completo do projeto do capítulo anterior e continuar seus estudos a partir deste capítulo.</w:t>
      </w:r>
    </w:p>
    <w:p w14:paraId="74DC9208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chegamos a mais um </w:t>
      </w:r>
      <w:r>
        <w:rPr>
          <w:rStyle w:val="Forte"/>
          <w:color w:val="3D464D"/>
          <w:sz w:val="27"/>
          <w:szCs w:val="27"/>
        </w:rPr>
        <w:t>Mão na Massa</w:t>
      </w:r>
      <w:r>
        <w:rPr>
          <w:color w:val="3D464D"/>
          <w:sz w:val="27"/>
          <w:szCs w:val="27"/>
        </w:rPr>
        <w:t>!</w:t>
      </w:r>
    </w:p>
    <w:p w14:paraId="4CDB2834" w14:textId="2E7A3F10" w:rsidR="00E153E6" w:rsidRDefault="00E153E6" w:rsidP="00E153E6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247DB71C" wp14:editId="7A2D148C">
            <wp:extent cx="3509010" cy="967740"/>
            <wp:effectExtent l="0" t="0" r="0" b="381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230EE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Que tal fazermos uma busca por alunos matriculados num curso? Vamos criar um projeto </w:t>
      </w:r>
      <w:r>
        <w:rPr>
          <w:rStyle w:val="Forte"/>
          <w:color w:val="3D464D"/>
          <w:sz w:val="27"/>
          <w:szCs w:val="27"/>
        </w:rPr>
        <w:t>Console Application</w:t>
      </w:r>
      <w:r>
        <w:rPr>
          <w:color w:val="3D464D"/>
          <w:sz w:val="27"/>
          <w:szCs w:val="27"/>
        </w:rPr>
        <w:t>, e aproveitar um pouco do código do capítulo anterior, onde já temos o curso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csharpColecoes</w:t>
      </w:r>
      <w:r>
        <w:rPr>
          <w:color w:val="3D464D"/>
          <w:sz w:val="27"/>
          <w:szCs w:val="27"/>
        </w:rPr>
        <w:t>, aulas e alunos matriculados:</w:t>
      </w:r>
    </w:p>
    <w:p w14:paraId="7F3BCC5C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kwd"/>
          <w:color w:val="0077AA"/>
          <w:lang w:val="en-US"/>
        </w:rPr>
        <w:t>public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kwd"/>
          <w:color w:val="0077AA"/>
          <w:lang w:val="en-US"/>
        </w:rPr>
        <w:t>class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typ"/>
          <w:color w:val="A67F59"/>
          <w:lang w:val="en-US"/>
        </w:rPr>
        <w:t>Program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pun"/>
          <w:color w:val="999999"/>
          <w:lang w:val="en-US"/>
        </w:rPr>
        <w:t>{</w:t>
      </w:r>
    </w:p>
    <w:p w14:paraId="341BE494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2D1CBEAF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pln"/>
          <w:color w:val="3D464D"/>
          <w:lang w:val="en-US"/>
        </w:rPr>
        <w:t xml:space="preserve">    </w:t>
      </w:r>
      <w:r w:rsidRPr="00E153E6">
        <w:rPr>
          <w:rStyle w:val="kwd"/>
          <w:color w:val="0077AA"/>
          <w:lang w:val="en-US"/>
        </w:rPr>
        <w:t>public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kwd"/>
          <w:color w:val="0077AA"/>
          <w:lang w:val="en-US"/>
        </w:rPr>
        <w:t>static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kwd"/>
          <w:color w:val="0077AA"/>
          <w:lang w:val="en-US"/>
        </w:rPr>
        <w:t>void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typ"/>
          <w:color w:val="A67F59"/>
          <w:lang w:val="en-US"/>
        </w:rPr>
        <w:t>Main</w:t>
      </w:r>
      <w:r w:rsidRPr="00E153E6">
        <w:rPr>
          <w:rStyle w:val="pun"/>
          <w:color w:val="999999"/>
          <w:lang w:val="en-US"/>
        </w:rPr>
        <w:t>(</w:t>
      </w:r>
      <w:r w:rsidRPr="00E153E6">
        <w:rPr>
          <w:rStyle w:val="kwd"/>
          <w:color w:val="0077AA"/>
          <w:lang w:val="en-US"/>
        </w:rPr>
        <w:t>string</w:t>
      </w:r>
      <w:r w:rsidRPr="00E153E6">
        <w:rPr>
          <w:rStyle w:val="pun"/>
          <w:color w:val="999999"/>
          <w:lang w:val="en-US"/>
        </w:rPr>
        <w:t>[]</w:t>
      </w:r>
      <w:r w:rsidRPr="00E153E6">
        <w:rPr>
          <w:rStyle w:val="pln"/>
          <w:color w:val="3D464D"/>
          <w:lang w:val="en-US"/>
        </w:rPr>
        <w:t xml:space="preserve"> args</w:t>
      </w:r>
      <w:r w:rsidRPr="00E153E6">
        <w:rPr>
          <w:rStyle w:val="pun"/>
          <w:color w:val="999999"/>
          <w:lang w:val="en-US"/>
        </w:rPr>
        <w:t>)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pun"/>
          <w:color w:val="999999"/>
          <w:lang w:val="en-US"/>
        </w:rPr>
        <w:t>{</w:t>
      </w:r>
    </w:p>
    <w:p w14:paraId="42CC0CE6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 w:rsidRPr="00E153E6">
        <w:rPr>
          <w:rStyle w:val="pln"/>
          <w:color w:val="3D464D"/>
          <w:lang w:val="en-US"/>
        </w:rPr>
        <w:t xml:space="preserve">        </w:t>
      </w:r>
      <w:r>
        <w:rPr>
          <w:rStyle w:val="typ"/>
          <w:color w:val="A67F59"/>
        </w:rPr>
        <w:t>Curso</w:t>
      </w:r>
      <w:r>
        <w:rPr>
          <w:rStyle w:val="pln"/>
          <w:color w:val="3D464D"/>
        </w:rPr>
        <w:t xml:space="preserve"> csharpColecoes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Curso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"Dominando as coleções do C#"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"Marcelo Oliveira"</w:t>
      </w:r>
      <w:r>
        <w:rPr>
          <w:rStyle w:val="pun"/>
          <w:color w:val="999999"/>
        </w:rPr>
        <w:t>);</w:t>
      </w:r>
    </w:p>
    <w:p w14:paraId="2917BEC7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</w:p>
    <w:p w14:paraId="0EFEAF5D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Aula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"Trabalhando com Listas"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21</w:t>
      </w:r>
      <w:r>
        <w:rPr>
          <w:rStyle w:val="pun"/>
          <w:color w:val="999999"/>
        </w:rPr>
        <w:t>));</w:t>
      </w:r>
    </w:p>
    <w:p w14:paraId="5B9A38CF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Aula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"Criando uma Aula"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20</w:t>
      </w:r>
      <w:r>
        <w:rPr>
          <w:rStyle w:val="pun"/>
          <w:color w:val="999999"/>
        </w:rPr>
        <w:t>));</w:t>
      </w:r>
    </w:p>
    <w:p w14:paraId="4682359D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Aula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"Modelando com Coleções"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24</w:t>
      </w:r>
      <w:r>
        <w:rPr>
          <w:rStyle w:val="pun"/>
          <w:color w:val="999999"/>
        </w:rPr>
        <w:t>));</w:t>
      </w:r>
    </w:p>
    <w:p w14:paraId="0C4FAEC4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</w:p>
    <w:p w14:paraId="67F049CD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a1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"Vanessa Tonini"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34672</w:t>
      </w:r>
      <w:r>
        <w:rPr>
          <w:rStyle w:val="pun"/>
          <w:color w:val="999999"/>
        </w:rPr>
        <w:t>);</w:t>
      </w:r>
    </w:p>
    <w:p w14:paraId="084C2AF2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a2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"Ana Losnak"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5617</w:t>
      </w:r>
      <w:r>
        <w:rPr>
          <w:rStyle w:val="pun"/>
          <w:color w:val="999999"/>
        </w:rPr>
        <w:t>);</w:t>
      </w:r>
    </w:p>
    <w:p w14:paraId="6D1847D9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a3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"Rafael Nercessian"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17645</w:t>
      </w:r>
      <w:r>
        <w:rPr>
          <w:rStyle w:val="pun"/>
          <w:color w:val="999999"/>
        </w:rPr>
        <w:t>);</w:t>
      </w:r>
    </w:p>
    <w:p w14:paraId="57894A0A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</w:p>
    <w:p w14:paraId="48EA455D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Matricula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a1</w:t>
      </w:r>
      <w:r>
        <w:rPr>
          <w:rStyle w:val="pun"/>
          <w:color w:val="999999"/>
        </w:rPr>
        <w:t>);</w:t>
      </w:r>
    </w:p>
    <w:p w14:paraId="5E73D18E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Matricula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a2</w:t>
      </w:r>
      <w:r>
        <w:rPr>
          <w:rStyle w:val="pun"/>
          <w:color w:val="999999"/>
        </w:rPr>
        <w:t>);</w:t>
      </w:r>
    </w:p>
    <w:p w14:paraId="1C3B2D73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Matricula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a3</w:t>
      </w:r>
      <w:r>
        <w:rPr>
          <w:rStyle w:val="pun"/>
          <w:color w:val="999999"/>
        </w:rPr>
        <w:t>);</w:t>
      </w:r>
    </w:p>
    <w:p w14:paraId="254B47BB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</w:p>
    <w:p w14:paraId="540B9831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kwd"/>
          <w:color w:val="0077AA"/>
        </w:rPr>
        <w:t>foreach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var</w:t>
      </w:r>
      <w:r>
        <w:rPr>
          <w:rStyle w:val="pln"/>
          <w:color w:val="3D464D"/>
        </w:rPr>
        <w:t xml:space="preserve"> aula </w:t>
      </w:r>
      <w:r>
        <w:rPr>
          <w:rStyle w:val="kwd"/>
          <w:color w:val="0077AA"/>
        </w:rPr>
        <w:t>in</w:t>
      </w:r>
      <w:r>
        <w:rPr>
          <w:rStyle w:val="pln"/>
          <w:color w:val="3D464D"/>
        </w:rPr>
        <w:t xml:space="preserve"> 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Aulas</w:t>
      </w:r>
      <w:r>
        <w:rPr>
          <w:rStyle w:val="pun"/>
          <w:color w:val="999999"/>
        </w:rPr>
        <w:t>)</w:t>
      </w:r>
    </w:p>
    <w:p w14:paraId="5BDA5FAC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{</w:t>
      </w:r>
    </w:p>
    <w:p w14:paraId="63953B73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</w:t>
      </w:r>
      <w:r>
        <w:rPr>
          <w:rStyle w:val="pun"/>
          <w:color w:val="999999"/>
        </w:rPr>
        <w:t>);</w:t>
      </w:r>
    </w:p>
    <w:p w14:paraId="6F168F2E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}</w:t>
      </w:r>
    </w:p>
    <w:p w14:paraId="4F7FC0D6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7315A596" w14:textId="2408AC92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207E4F26" w14:textId="77777777" w:rsidR="00E153E6" w:rsidRDefault="00E153E6" w:rsidP="00E153E6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Dentro de Curso criamos um método que verifica se o aluno está matriculado, mas agora queremos saber algo diferente, queremos buscar um aluno dentro do curso utilizando o seu número de matrícula.</w:t>
      </w:r>
    </w:p>
    <w:p w14:paraId="28AF2EC3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"Quem é o aluno com matricula 5617?"</w:t>
      </w:r>
      <w:r>
        <w:rPr>
          <w:rStyle w:val="pun"/>
          <w:color w:val="999999"/>
        </w:rPr>
        <w:t>);</w:t>
      </w:r>
    </w:p>
    <w:p w14:paraId="63A1AD07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aluno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BuscaMatriculado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5617</w:t>
      </w:r>
      <w:r>
        <w:rPr>
          <w:rStyle w:val="pun"/>
          <w:color w:val="999999"/>
        </w:rPr>
        <w:t>);</w:t>
      </w:r>
    </w:p>
    <w:p w14:paraId="4C77DC9B" w14:textId="7BD11A67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"aluno5617: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);</w:t>
      </w:r>
    </w:p>
    <w:p w14:paraId="2D56F1D6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sempre, fazemos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CTRL+PONTO</w:t>
      </w:r>
      <w:r>
        <w:rPr>
          <w:color w:val="3D464D"/>
          <w:sz w:val="27"/>
          <w:szCs w:val="27"/>
        </w:rPr>
        <w:t> e pedimos para o Visual Studio criar a estrutura do método para nós. Como podemos descobrir se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</w:t>
      </w:r>
      <w:r>
        <w:rPr>
          <w:color w:val="3D464D"/>
          <w:sz w:val="27"/>
          <w:szCs w:val="27"/>
        </w:rPr>
        <w:t> com matrícula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5617</w:t>
      </w:r>
      <w:r>
        <w:rPr>
          <w:color w:val="3D464D"/>
          <w:sz w:val="27"/>
          <w:szCs w:val="27"/>
        </w:rPr>
        <w:t> está no curso? De um jeito simples, basta fazermos um foreach em alunos…</w:t>
      </w:r>
    </w:p>
    <w:p w14:paraId="7B887C2D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BuscaMatriculado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numero</w:t>
      </w:r>
      <w:r>
        <w:rPr>
          <w:rStyle w:val="pun"/>
          <w:color w:val="999999"/>
        </w:rPr>
        <w:t>)</w:t>
      </w:r>
    </w:p>
    <w:p w14:paraId="3E10B798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pun"/>
          <w:color w:val="999999"/>
          <w:lang w:val="en-US"/>
        </w:rPr>
        <w:t>{</w:t>
      </w:r>
    </w:p>
    <w:p w14:paraId="226015C4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pln"/>
          <w:color w:val="3D464D"/>
          <w:lang w:val="en-US"/>
        </w:rPr>
        <w:t xml:space="preserve">    </w:t>
      </w:r>
      <w:r w:rsidRPr="00E153E6">
        <w:rPr>
          <w:rStyle w:val="kwd"/>
          <w:color w:val="0077AA"/>
          <w:lang w:val="en-US"/>
        </w:rPr>
        <w:t>foreach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pun"/>
          <w:color w:val="999999"/>
          <w:lang w:val="en-US"/>
        </w:rPr>
        <w:t>(</w:t>
      </w:r>
      <w:r w:rsidRPr="00E153E6">
        <w:rPr>
          <w:rStyle w:val="kwd"/>
          <w:color w:val="0077AA"/>
          <w:lang w:val="en-US"/>
        </w:rPr>
        <w:t>var</w:t>
      </w:r>
      <w:r w:rsidRPr="00E153E6">
        <w:rPr>
          <w:rStyle w:val="pln"/>
          <w:color w:val="3D464D"/>
          <w:lang w:val="en-US"/>
        </w:rPr>
        <w:t xml:space="preserve"> aluno </w:t>
      </w:r>
      <w:r w:rsidRPr="00E153E6">
        <w:rPr>
          <w:rStyle w:val="kwd"/>
          <w:color w:val="0077AA"/>
          <w:lang w:val="en-US"/>
        </w:rPr>
        <w:t>in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kwd"/>
          <w:color w:val="0077AA"/>
          <w:lang w:val="en-US"/>
        </w:rPr>
        <w:t>this</w:t>
      </w:r>
      <w:r w:rsidRPr="00E153E6">
        <w:rPr>
          <w:rStyle w:val="pun"/>
          <w:color w:val="999999"/>
          <w:lang w:val="en-US"/>
        </w:rPr>
        <w:t>.</w:t>
      </w:r>
      <w:r w:rsidRPr="00E153E6">
        <w:rPr>
          <w:rStyle w:val="pln"/>
          <w:color w:val="3D464D"/>
          <w:lang w:val="en-US"/>
        </w:rPr>
        <w:t>alunos</w:t>
      </w:r>
      <w:r w:rsidRPr="00E153E6">
        <w:rPr>
          <w:rStyle w:val="pun"/>
          <w:color w:val="999999"/>
          <w:lang w:val="en-US"/>
        </w:rPr>
        <w:t>)</w:t>
      </w:r>
    </w:p>
    <w:p w14:paraId="5B2FC7FC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 w:rsidRPr="00E153E6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{</w:t>
      </w:r>
    </w:p>
    <w:p w14:paraId="5317E8D6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…</w:t>
      </w:r>
    </w:p>
    <w:p w14:paraId="574C2EDC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20AE94F3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throw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KeyNotFoundException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"Matricula não encontrada: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numero</w:t>
      </w:r>
      <w:r>
        <w:rPr>
          <w:rStyle w:val="pun"/>
          <w:color w:val="999999"/>
        </w:rPr>
        <w:t>);</w:t>
      </w:r>
    </w:p>
    <w:p w14:paraId="6494FEC0" w14:textId="1FEED88E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42FDE8BC" w14:textId="77777777" w:rsidR="00E153E6" w:rsidRDefault="00E153E6" w:rsidP="00E153E6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... e testar se o número é igual, correto?</w:t>
      </w:r>
    </w:p>
    <w:p w14:paraId="21D65E19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BuscaMatriculado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numero</w:t>
      </w:r>
      <w:r>
        <w:rPr>
          <w:rStyle w:val="pun"/>
          <w:color w:val="999999"/>
        </w:rPr>
        <w:t>)</w:t>
      </w:r>
    </w:p>
    <w:p w14:paraId="37E4AAD7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pun"/>
          <w:color w:val="999999"/>
          <w:lang w:val="en-US"/>
        </w:rPr>
        <w:t>{</w:t>
      </w:r>
    </w:p>
    <w:p w14:paraId="5A7AD810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pln"/>
          <w:color w:val="3D464D"/>
          <w:lang w:val="en-US"/>
        </w:rPr>
        <w:t xml:space="preserve">    </w:t>
      </w:r>
      <w:r w:rsidRPr="00E153E6">
        <w:rPr>
          <w:rStyle w:val="kwd"/>
          <w:color w:val="0077AA"/>
          <w:lang w:val="en-US"/>
        </w:rPr>
        <w:t>foreach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pun"/>
          <w:color w:val="999999"/>
          <w:lang w:val="en-US"/>
        </w:rPr>
        <w:t>(</w:t>
      </w:r>
      <w:r w:rsidRPr="00E153E6">
        <w:rPr>
          <w:rStyle w:val="kwd"/>
          <w:color w:val="0077AA"/>
          <w:lang w:val="en-US"/>
        </w:rPr>
        <w:t>var</w:t>
      </w:r>
      <w:r w:rsidRPr="00E153E6">
        <w:rPr>
          <w:rStyle w:val="pln"/>
          <w:color w:val="3D464D"/>
          <w:lang w:val="en-US"/>
        </w:rPr>
        <w:t xml:space="preserve"> aluno </w:t>
      </w:r>
      <w:r w:rsidRPr="00E153E6">
        <w:rPr>
          <w:rStyle w:val="kwd"/>
          <w:color w:val="0077AA"/>
          <w:lang w:val="en-US"/>
        </w:rPr>
        <w:t>in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kwd"/>
          <w:color w:val="0077AA"/>
          <w:lang w:val="en-US"/>
        </w:rPr>
        <w:t>this</w:t>
      </w:r>
      <w:r w:rsidRPr="00E153E6">
        <w:rPr>
          <w:rStyle w:val="pun"/>
          <w:color w:val="999999"/>
          <w:lang w:val="en-US"/>
        </w:rPr>
        <w:t>.</w:t>
      </w:r>
      <w:r w:rsidRPr="00E153E6">
        <w:rPr>
          <w:rStyle w:val="pln"/>
          <w:color w:val="3D464D"/>
          <w:lang w:val="en-US"/>
        </w:rPr>
        <w:t>alunos</w:t>
      </w:r>
      <w:r w:rsidRPr="00E153E6">
        <w:rPr>
          <w:rStyle w:val="pun"/>
          <w:color w:val="999999"/>
          <w:lang w:val="en-US"/>
        </w:rPr>
        <w:t>)</w:t>
      </w:r>
    </w:p>
    <w:p w14:paraId="35BFD579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 w:rsidRPr="00E153E6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{</w:t>
      </w:r>
    </w:p>
    <w:p w14:paraId="1B6D5FDF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kwd"/>
          <w:color w:val="0077AA"/>
        </w:rPr>
        <w:t>if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NumeroMatricula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==</w:t>
      </w:r>
      <w:r>
        <w:rPr>
          <w:rStyle w:val="pln"/>
          <w:color w:val="3D464D"/>
        </w:rPr>
        <w:t xml:space="preserve"> numero</w:t>
      </w:r>
      <w:r>
        <w:rPr>
          <w:rStyle w:val="pun"/>
          <w:color w:val="999999"/>
        </w:rPr>
        <w:t>)</w:t>
      </w:r>
    </w:p>
    <w:p w14:paraId="4E03AA7A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{</w:t>
      </w:r>
    </w:p>
    <w:p w14:paraId="7DAFFA8F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</w:t>
      </w:r>
      <w:r>
        <w:rPr>
          <w:rStyle w:val="kwd"/>
          <w:color w:val="0077AA"/>
        </w:rPr>
        <w:t>return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;</w:t>
      </w:r>
    </w:p>
    <w:p w14:paraId="632C43E5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}</w:t>
      </w:r>
    </w:p>
    <w:p w14:paraId="3435A373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08CC44E7" w14:textId="28F6923C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1F7C0865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caso não achemos, jogamos uma exception já existente do .NET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KeyNotFoundException</w:t>
      </w:r>
      <w:r>
        <w:rPr>
          <w:color w:val="3D464D"/>
          <w:sz w:val="27"/>
          <w:szCs w:val="27"/>
        </w:rPr>
        <w:t>):</w:t>
      </w:r>
    </w:p>
    <w:p w14:paraId="745AC030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BuscaMatriculado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numero</w:t>
      </w:r>
      <w:r>
        <w:rPr>
          <w:rStyle w:val="pun"/>
          <w:color w:val="999999"/>
        </w:rPr>
        <w:t>)</w:t>
      </w:r>
    </w:p>
    <w:p w14:paraId="588BE5CD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pun"/>
          <w:color w:val="999999"/>
          <w:lang w:val="en-US"/>
        </w:rPr>
        <w:t>{</w:t>
      </w:r>
    </w:p>
    <w:p w14:paraId="09FBC6C3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pln"/>
          <w:color w:val="3D464D"/>
          <w:lang w:val="en-US"/>
        </w:rPr>
        <w:t xml:space="preserve">    </w:t>
      </w:r>
      <w:r w:rsidRPr="00E153E6">
        <w:rPr>
          <w:rStyle w:val="kwd"/>
          <w:color w:val="0077AA"/>
          <w:lang w:val="en-US"/>
        </w:rPr>
        <w:t>foreach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pun"/>
          <w:color w:val="999999"/>
          <w:lang w:val="en-US"/>
        </w:rPr>
        <w:t>(</w:t>
      </w:r>
      <w:r w:rsidRPr="00E153E6">
        <w:rPr>
          <w:rStyle w:val="kwd"/>
          <w:color w:val="0077AA"/>
          <w:lang w:val="en-US"/>
        </w:rPr>
        <w:t>var</w:t>
      </w:r>
      <w:r w:rsidRPr="00E153E6">
        <w:rPr>
          <w:rStyle w:val="pln"/>
          <w:color w:val="3D464D"/>
          <w:lang w:val="en-US"/>
        </w:rPr>
        <w:t xml:space="preserve"> aluno </w:t>
      </w:r>
      <w:r w:rsidRPr="00E153E6">
        <w:rPr>
          <w:rStyle w:val="kwd"/>
          <w:color w:val="0077AA"/>
          <w:lang w:val="en-US"/>
        </w:rPr>
        <w:t>in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kwd"/>
          <w:color w:val="0077AA"/>
          <w:lang w:val="en-US"/>
        </w:rPr>
        <w:t>this</w:t>
      </w:r>
      <w:r w:rsidRPr="00E153E6">
        <w:rPr>
          <w:rStyle w:val="pun"/>
          <w:color w:val="999999"/>
          <w:lang w:val="en-US"/>
        </w:rPr>
        <w:t>.</w:t>
      </w:r>
      <w:r w:rsidRPr="00E153E6">
        <w:rPr>
          <w:rStyle w:val="pln"/>
          <w:color w:val="3D464D"/>
          <w:lang w:val="en-US"/>
        </w:rPr>
        <w:t>alunos</w:t>
      </w:r>
      <w:r w:rsidRPr="00E153E6">
        <w:rPr>
          <w:rStyle w:val="pun"/>
          <w:color w:val="999999"/>
          <w:lang w:val="en-US"/>
        </w:rPr>
        <w:t>)</w:t>
      </w:r>
    </w:p>
    <w:p w14:paraId="1B04DFCA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 w:rsidRPr="00E153E6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{</w:t>
      </w:r>
    </w:p>
    <w:p w14:paraId="2509FDA9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kwd"/>
          <w:color w:val="0077AA"/>
        </w:rPr>
        <w:t>if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NumeroMatricula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==</w:t>
      </w:r>
      <w:r>
        <w:rPr>
          <w:rStyle w:val="pln"/>
          <w:color w:val="3D464D"/>
        </w:rPr>
        <w:t xml:space="preserve"> numero</w:t>
      </w:r>
      <w:r>
        <w:rPr>
          <w:rStyle w:val="pun"/>
          <w:color w:val="999999"/>
        </w:rPr>
        <w:t>)</w:t>
      </w:r>
    </w:p>
    <w:p w14:paraId="0B54F57E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{</w:t>
      </w:r>
    </w:p>
    <w:p w14:paraId="555AA5FC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</w:t>
      </w:r>
      <w:r>
        <w:rPr>
          <w:rStyle w:val="kwd"/>
          <w:color w:val="0077AA"/>
        </w:rPr>
        <w:t>return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;</w:t>
      </w:r>
    </w:p>
    <w:p w14:paraId="119E8BC4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}</w:t>
      </w:r>
    </w:p>
    <w:p w14:paraId="0A64A22B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51ADF56E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throw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KeyNotFoundException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"Matricula não encontrada: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numero</w:t>
      </w:r>
      <w:r>
        <w:rPr>
          <w:rStyle w:val="pun"/>
          <w:color w:val="999999"/>
        </w:rPr>
        <w:t>);</w:t>
      </w:r>
    </w:p>
    <w:p w14:paraId="19AD6471" w14:textId="1654C8B0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2BF2F09C" w14:textId="77777777" w:rsidR="00E153E6" w:rsidRDefault="00E153E6" w:rsidP="00E153E6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testar e ver se funciona.</w:t>
      </w:r>
    </w:p>
    <w:p w14:paraId="220554EF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Quem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é</w:t>
      </w:r>
      <w:r>
        <w:rPr>
          <w:rStyle w:val="pln"/>
          <w:color w:val="3D464D"/>
        </w:rPr>
        <w:t xml:space="preserve"> o aluno com matr</w:t>
      </w:r>
      <w:r>
        <w:rPr>
          <w:rStyle w:val="pun"/>
          <w:color w:val="999999"/>
        </w:rPr>
        <w:t>í</w:t>
      </w:r>
      <w:r>
        <w:rPr>
          <w:rStyle w:val="pln"/>
          <w:color w:val="3D464D"/>
        </w:rPr>
        <w:t xml:space="preserve">cula </w:t>
      </w:r>
      <w:r>
        <w:rPr>
          <w:rStyle w:val="lit"/>
          <w:color w:val="990055"/>
        </w:rPr>
        <w:t>5617</w:t>
      </w:r>
      <w:r>
        <w:rPr>
          <w:rStyle w:val="pun"/>
          <w:color w:val="999999"/>
        </w:rPr>
        <w:t>?</w:t>
      </w:r>
    </w:p>
    <w:p w14:paraId="41981A82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aluno5617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[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Ana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Losnak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matricula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5617</w:t>
      </w:r>
      <w:r>
        <w:rPr>
          <w:rStyle w:val="pun"/>
          <w:color w:val="999999"/>
        </w:rPr>
        <w:t>]</w:t>
      </w:r>
    </w:p>
    <w:p w14:paraId="033DC439" w14:textId="4DA3C6F4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Pressione</w:t>
      </w:r>
      <w:r>
        <w:rPr>
          <w:rStyle w:val="pln"/>
          <w:color w:val="3D464D"/>
        </w:rPr>
        <w:t xml:space="preserve"> qualquer tecla para continuar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.</w:t>
      </w:r>
    </w:p>
    <w:p w14:paraId="739D6DC2" w14:textId="77777777" w:rsidR="00E153E6" w:rsidRDefault="00E153E6" w:rsidP="00E153E6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Funciona conforme o esperado!</w:t>
      </w:r>
    </w:p>
    <w:p w14:paraId="7988AE60" w14:textId="77777777" w:rsidR="00E153E6" w:rsidRPr="00E153E6" w:rsidRDefault="00E153E6" w:rsidP="00E153E6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E153E6">
        <w:rPr>
          <w:rFonts w:ascii="Open Sans" w:hAnsi="Open Sans" w:cs="Open Sans"/>
          <w:color w:val="00C86F"/>
          <w:sz w:val="26"/>
          <w:szCs w:val="26"/>
        </w:rPr>
        <w:t>Uma nova estrutura</w:t>
      </w:r>
    </w:p>
    <w:p w14:paraId="0B96963C" w14:textId="77777777" w:rsidR="00E153E6" w:rsidRDefault="00E153E6" w:rsidP="00E153E6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Uma pergunta: com que frequência faremos essa busca no curso? Frequentemente, correto? Além disso, o número de alunos pode ficar muito grande e a nossa busca será muito custosa.</w:t>
      </w:r>
    </w:p>
    <w:p w14:paraId="2B0E2AEE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Interessante vermos que temos a estrutura de dados eficiente para fazer associações, ou seja, dado um número (a matrícula), teremos um aluno associado correspondente, como se fosse uma tabela. O nome da estrutura que faz muito bem isso é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Dictionary</w:t>
      </w:r>
      <w:r>
        <w:rPr>
          <w:color w:val="3D464D"/>
          <w:sz w:val="27"/>
          <w:szCs w:val="27"/>
        </w:rPr>
        <w:t>.</w:t>
      </w:r>
    </w:p>
    <w:p w14:paraId="5991A99A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dito antes,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Dictionary</w:t>
      </w:r>
      <w:r>
        <w:rPr>
          <w:color w:val="3D464D"/>
          <w:sz w:val="27"/>
          <w:szCs w:val="27"/>
        </w:rPr>
        <w:t> é muito bom em fazer associações. No nosso caso, queremos fazer uma associação entre um número inteiro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int</w:t>
      </w:r>
      <w:r>
        <w:rPr>
          <w:color w:val="3D464D"/>
          <w:sz w:val="27"/>
          <w:szCs w:val="27"/>
        </w:rPr>
        <w:t>) e um aluno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</w:t>
      </w:r>
      <w:r>
        <w:rPr>
          <w:color w:val="3D464D"/>
          <w:sz w:val="27"/>
          <w:szCs w:val="27"/>
        </w:rPr>
        <w:t>). Como podemos fazê-la, então? Devemos fazer isso dentro da nossa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Curso</w:t>
      </w:r>
      <w:r>
        <w:rPr>
          <w:color w:val="3D464D"/>
          <w:sz w:val="27"/>
          <w:szCs w:val="27"/>
        </w:rPr>
        <w:t>, pois nossa intenção inicial era exatamente isso: buscar um aluno dentro de um curso. A implementação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IDictionary</w:t>
      </w:r>
      <w:r>
        <w:rPr>
          <w:color w:val="3D464D"/>
          <w:sz w:val="27"/>
          <w:szCs w:val="27"/>
        </w:rPr>
        <w:t> mais usada é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Dictionary</w:t>
      </w:r>
      <w:r>
        <w:rPr>
          <w:color w:val="3D464D"/>
          <w:sz w:val="27"/>
          <w:szCs w:val="27"/>
        </w:rPr>
        <w:t>:</w:t>
      </w:r>
    </w:p>
    <w:p w14:paraId="44245B2D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class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Curso</w:t>
      </w:r>
    </w:p>
    <w:p w14:paraId="41CAAC35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pun"/>
          <w:color w:val="999999"/>
          <w:lang w:val="en-US"/>
        </w:rPr>
        <w:t>{</w:t>
      </w:r>
    </w:p>
    <w:p w14:paraId="173D4573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pln"/>
          <w:color w:val="3D464D"/>
          <w:lang w:val="en-US"/>
        </w:rPr>
        <w:t xml:space="preserve">    </w:t>
      </w:r>
      <w:r w:rsidRPr="00E153E6">
        <w:rPr>
          <w:rStyle w:val="kwd"/>
          <w:color w:val="0077AA"/>
          <w:lang w:val="en-US"/>
        </w:rPr>
        <w:t>private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typ"/>
          <w:color w:val="A67F59"/>
          <w:lang w:val="en-US"/>
        </w:rPr>
        <w:t>IDictionary</w:t>
      </w:r>
      <w:r w:rsidRPr="00E153E6">
        <w:rPr>
          <w:rStyle w:val="pun"/>
          <w:color w:val="999999"/>
          <w:lang w:val="en-US"/>
        </w:rPr>
        <w:t>&lt;</w:t>
      </w:r>
      <w:r w:rsidRPr="00E153E6">
        <w:rPr>
          <w:rStyle w:val="kwd"/>
          <w:color w:val="0077AA"/>
          <w:lang w:val="en-US"/>
        </w:rPr>
        <w:t>int</w:t>
      </w:r>
      <w:r w:rsidRPr="00E153E6">
        <w:rPr>
          <w:rStyle w:val="pun"/>
          <w:color w:val="999999"/>
          <w:lang w:val="en-US"/>
        </w:rPr>
        <w:t>,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typ"/>
          <w:color w:val="A67F59"/>
          <w:lang w:val="en-US"/>
        </w:rPr>
        <w:t>Aluno</w:t>
      </w:r>
      <w:r w:rsidRPr="00E153E6">
        <w:rPr>
          <w:rStyle w:val="pun"/>
          <w:color w:val="999999"/>
          <w:lang w:val="en-US"/>
        </w:rPr>
        <w:t>&gt;</w:t>
      </w:r>
      <w:r w:rsidRPr="00E153E6">
        <w:rPr>
          <w:rStyle w:val="pln"/>
          <w:color w:val="3D464D"/>
          <w:lang w:val="en-US"/>
        </w:rPr>
        <w:t xml:space="preserve"> matriculaParaAluno </w:t>
      </w:r>
      <w:r w:rsidRPr="00E153E6">
        <w:rPr>
          <w:rStyle w:val="pun"/>
          <w:color w:val="999999"/>
          <w:lang w:val="en-US"/>
        </w:rPr>
        <w:t>=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kwd"/>
          <w:color w:val="0077AA"/>
          <w:lang w:val="en-US"/>
        </w:rPr>
        <w:t>new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typ"/>
          <w:color w:val="A67F59"/>
          <w:lang w:val="en-US"/>
        </w:rPr>
        <w:t>Dictionary</w:t>
      </w:r>
      <w:r w:rsidRPr="00E153E6">
        <w:rPr>
          <w:rStyle w:val="pun"/>
          <w:color w:val="999999"/>
          <w:lang w:val="en-US"/>
        </w:rPr>
        <w:t>&lt;</w:t>
      </w:r>
      <w:r w:rsidRPr="00E153E6">
        <w:rPr>
          <w:rStyle w:val="kwd"/>
          <w:color w:val="0077AA"/>
          <w:lang w:val="en-US"/>
        </w:rPr>
        <w:t>int</w:t>
      </w:r>
      <w:r w:rsidRPr="00E153E6">
        <w:rPr>
          <w:rStyle w:val="pun"/>
          <w:color w:val="999999"/>
          <w:lang w:val="en-US"/>
        </w:rPr>
        <w:t>,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typ"/>
          <w:color w:val="A67F59"/>
          <w:lang w:val="en-US"/>
        </w:rPr>
        <w:t>Aluno</w:t>
      </w:r>
      <w:r w:rsidRPr="00E153E6">
        <w:rPr>
          <w:rStyle w:val="pun"/>
          <w:color w:val="999999"/>
          <w:lang w:val="en-US"/>
        </w:rPr>
        <w:t>&gt;();</w:t>
      </w:r>
    </w:p>
    <w:p w14:paraId="249DF83D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 w:rsidRPr="00E153E6">
        <w:rPr>
          <w:rStyle w:val="pln"/>
          <w:color w:val="3D464D"/>
          <w:lang w:val="en-US"/>
        </w:rPr>
        <w:t xml:space="preserve">     </w:t>
      </w:r>
      <w:r>
        <w:rPr>
          <w:rStyle w:val="pun"/>
          <w:color w:val="999999"/>
        </w:rPr>
        <w:t>.</w:t>
      </w:r>
    </w:p>
    <w:p w14:paraId="5B48FD1F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.</w:t>
      </w:r>
    </w:p>
    <w:p w14:paraId="1A237A9C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.</w:t>
      </w:r>
    </w:p>
    <w:p w14:paraId="5E237F2C" w14:textId="1F144F44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12D2A649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Ao fazer isso, teremos um dicionário completamente vazio. Então, podemos modificar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Matricula()</w:t>
      </w:r>
      <w:r>
        <w:rPr>
          <w:color w:val="3D464D"/>
          <w:sz w:val="27"/>
          <w:szCs w:val="27"/>
        </w:rPr>
        <w:t> para que, além de adicionar o aluno dentro 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, ele também relacione o número de matricula com o aluno:</w:t>
      </w:r>
    </w:p>
    <w:p w14:paraId="3641F631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Matricula</w:t>
      </w:r>
      <w:r>
        <w:rPr>
          <w:rStyle w:val="pun"/>
          <w:color w:val="999999"/>
        </w:rPr>
        <w:t>(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)</w:t>
      </w:r>
    </w:p>
    <w:p w14:paraId="1B8E8E12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6ECFAF7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com"/>
          <w:color w:val="708090"/>
        </w:rPr>
        <w:t>// adiciona no Set de alunos</w:t>
      </w:r>
    </w:p>
    <w:p w14:paraId="0C64B8F0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this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</w:t>
      </w:r>
      <w:r>
        <w:rPr>
          <w:rStyle w:val="pun"/>
          <w:color w:val="999999"/>
        </w:rPr>
        <w:t>);</w:t>
      </w:r>
    </w:p>
    <w:p w14:paraId="0F17958C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com"/>
          <w:color w:val="708090"/>
        </w:rPr>
        <w:t>// cria a relação no Dictionary</w:t>
      </w:r>
    </w:p>
    <w:p w14:paraId="16D0E4D8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this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matriculaParaAluno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NumeroMatricula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);</w:t>
      </w:r>
    </w:p>
    <w:p w14:paraId="66E7E2CC" w14:textId="6931A843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68F48C04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Estamos fazendo algo parecido com uma tabela </w:t>
      </w:r>
      <w:r>
        <w:rPr>
          <w:rStyle w:val="Forte"/>
          <w:color w:val="3D464D"/>
          <w:sz w:val="27"/>
          <w:szCs w:val="27"/>
        </w:rPr>
        <w:t>Excel</w:t>
      </w:r>
      <w:r>
        <w:rPr>
          <w:color w:val="3D464D"/>
          <w:sz w:val="27"/>
          <w:szCs w:val="27"/>
        </w:rPr>
        <w:t>. Temos duas colunas aluno e matricula e vamos adicionando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</w:t>
      </w:r>
      <w:r>
        <w:rPr>
          <w:color w:val="3D464D"/>
          <w:sz w:val="27"/>
          <w:szCs w:val="27"/>
        </w:rPr>
        <w:t>) a chave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matricula</w:t>
      </w:r>
      <w:r>
        <w:rPr>
          <w:color w:val="3D464D"/>
          <w:sz w:val="27"/>
          <w:szCs w:val="27"/>
        </w:rPr>
        <w:t> e o valor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</w:t>
      </w:r>
      <w:r>
        <w:rPr>
          <w:color w:val="3D464D"/>
          <w:sz w:val="27"/>
          <w:szCs w:val="27"/>
        </w:rPr>
        <w:t>. E o que isso vai nos ajudar? Bem, podemos mudar o nosso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BuscaMatriculado()</w:t>
      </w:r>
      <w:r>
        <w:rPr>
          <w:color w:val="3D464D"/>
          <w:sz w:val="27"/>
          <w:szCs w:val="27"/>
        </w:rPr>
        <w:t> e deixá-lo mais simples:</w:t>
      </w:r>
    </w:p>
    <w:p w14:paraId="08AC627A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BuscaMatriculado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numero</w:t>
      </w:r>
      <w:r>
        <w:rPr>
          <w:rStyle w:val="pun"/>
          <w:color w:val="999999"/>
        </w:rPr>
        <w:t>)</w:t>
      </w:r>
    </w:p>
    <w:p w14:paraId="584AA0CF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20811C5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kwd"/>
          <w:color w:val="0077AA"/>
        </w:rPr>
        <w:t>return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this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matriculaParaAluno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numero</w:t>
      </w:r>
      <w:r>
        <w:rPr>
          <w:rStyle w:val="pun"/>
          <w:color w:val="999999"/>
        </w:rPr>
        <w:t>];</w:t>
      </w:r>
    </w:p>
    <w:p w14:paraId="4A9E93F9" w14:textId="3110F3E6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409F9664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Muito melhor, não? Em vez de utilizarmos um for que poderia demorar bastante dependendo da quantidade de alunos, basta passarmos uma chave (que definimos ao criar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Dictionary</w:t>
      </w:r>
      <w:r>
        <w:rPr>
          <w:color w:val="3D464D"/>
          <w:sz w:val="27"/>
          <w:szCs w:val="27"/>
        </w:rPr>
        <w:t> como sendo um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int</w:t>
      </w:r>
      <w:r>
        <w:rPr>
          <w:color w:val="3D464D"/>
          <w:sz w:val="27"/>
          <w:szCs w:val="27"/>
        </w:rPr>
        <w:t xml:space="preserve">) e ele irá nos retornar o aluno relacionado. E ainda ganharemos em performance, pois o algoritmo implementado </w:t>
      </w:r>
      <w:r>
        <w:rPr>
          <w:color w:val="3D464D"/>
          <w:sz w:val="27"/>
          <w:szCs w:val="27"/>
        </w:rPr>
        <w:lastRenderedPageBreak/>
        <w:t>dentro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Dictionary</w:t>
      </w:r>
      <w:r>
        <w:rPr>
          <w:color w:val="3D464D"/>
          <w:sz w:val="27"/>
          <w:szCs w:val="27"/>
        </w:rPr>
        <w:t> é bastante otimizado para velocidade (usa o mesmo princípio da </w:t>
      </w:r>
      <w:r>
        <w:rPr>
          <w:rStyle w:val="nfase"/>
          <w:color w:val="3D464D"/>
          <w:sz w:val="27"/>
          <w:szCs w:val="27"/>
        </w:rPr>
        <w:t>tabela de espalhamento</w:t>
      </w:r>
      <w:r>
        <w:rPr>
          <w:color w:val="3D464D"/>
          <w:sz w:val="27"/>
          <w:szCs w:val="27"/>
        </w:rPr>
        <w:t>).</w:t>
      </w:r>
    </w:p>
    <w:p w14:paraId="4559597D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se testarmos um aluno inexistente? Passando para o método, por exemplo, uma matrícula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5618</w:t>
      </w:r>
      <w:r>
        <w:rPr>
          <w:color w:val="3D464D"/>
          <w:sz w:val="27"/>
          <w:szCs w:val="27"/>
        </w:rPr>
        <w:t>?</w:t>
      </w:r>
    </w:p>
    <w:p w14:paraId="0FCADE1D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Quem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é</w:t>
      </w:r>
      <w:r>
        <w:rPr>
          <w:rStyle w:val="pln"/>
          <w:color w:val="3D464D"/>
        </w:rPr>
        <w:t xml:space="preserve"> o aluno </w:t>
      </w:r>
      <w:r>
        <w:rPr>
          <w:rStyle w:val="lit"/>
          <w:color w:val="990055"/>
        </w:rPr>
        <w:t>5618</w:t>
      </w:r>
      <w:r>
        <w:rPr>
          <w:rStyle w:val="pun"/>
          <w:color w:val="999999"/>
        </w:rPr>
        <w:t>?</w:t>
      </w:r>
    </w:p>
    <w:p w14:paraId="74B7BFDF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</w:p>
    <w:p w14:paraId="4848B6D6" w14:textId="7269850F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Exce</w:t>
      </w:r>
      <w:r>
        <w:rPr>
          <w:rStyle w:val="pun"/>
          <w:color w:val="999999"/>
        </w:rPr>
        <w:t>çã</w:t>
      </w:r>
      <w:r>
        <w:rPr>
          <w:rStyle w:val="pln"/>
          <w:color w:val="3D464D"/>
        </w:rPr>
        <w:t xml:space="preserve">o </w:t>
      </w:r>
      <w:r>
        <w:rPr>
          <w:rStyle w:val="typ"/>
          <w:color w:val="A67F59"/>
        </w:rPr>
        <w:t>Sem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Tratamento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System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Collections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Generic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KeyNotFoundException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A chave fornecida n</w:t>
      </w:r>
      <w:r>
        <w:rPr>
          <w:rStyle w:val="pun"/>
          <w:color w:val="999999"/>
        </w:rPr>
        <w:t>ã</w:t>
      </w:r>
      <w:r>
        <w:rPr>
          <w:rStyle w:val="pln"/>
          <w:color w:val="3D464D"/>
        </w:rPr>
        <w:t xml:space="preserve">o estava presente </w:t>
      </w:r>
      <w:r>
        <w:rPr>
          <w:rStyle w:val="kwd"/>
          <w:color w:val="0077AA"/>
        </w:rPr>
        <w:t>no</w:t>
      </w:r>
      <w:r>
        <w:rPr>
          <w:rStyle w:val="pln"/>
          <w:color w:val="3D464D"/>
        </w:rPr>
        <w:t xml:space="preserve"> dicion</w:t>
      </w:r>
      <w:r>
        <w:rPr>
          <w:rStyle w:val="pun"/>
          <w:color w:val="999999"/>
        </w:rPr>
        <w:t>á</w:t>
      </w:r>
      <w:r>
        <w:rPr>
          <w:rStyle w:val="pln"/>
          <w:color w:val="3D464D"/>
        </w:rPr>
        <w:t>rio</w:t>
      </w:r>
      <w:r>
        <w:rPr>
          <w:rStyle w:val="pun"/>
          <w:color w:val="999999"/>
        </w:rPr>
        <w:t>.</w:t>
      </w:r>
    </w:p>
    <w:p w14:paraId="289B0E14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 aplicação aborta com uma exceção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KeyNotFoundException</w:t>
      </w:r>
      <w:r>
        <w:rPr>
          <w:color w:val="3D464D"/>
          <w:sz w:val="27"/>
          <w:szCs w:val="27"/>
        </w:rPr>
        <w:t>. Essa solução pode não ser amigável, e certas ocasiões em que o elemento não foi encontrado no dicionário não queremos que “estoure” uma exceção no código, mas sim que ele retorne um valor nulo. Felizmente podemos implementar isso com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TryGetValue</w:t>
      </w:r>
      <w:r>
        <w:rPr>
          <w:color w:val="3D464D"/>
          <w:sz w:val="27"/>
          <w:szCs w:val="27"/>
        </w:rPr>
        <w:t>:</w:t>
      </w:r>
    </w:p>
    <w:p w14:paraId="5F77E30A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BuscaMatriculado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numero</w:t>
      </w:r>
      <w:r>
        <w:rPr>
          <w:rStyle w:val="pun"/>
          <w:color w:val="999999"/>
        </w:rPr>
        <w:t>)</w:t>
      </w:r>
    </w:p>
    <w:p w14:paraId="154DE54E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pun"/>
          <w:color w:val="999999"/>
          <w:lang w:val="en-US"/>
        </w:rPr>
        <w:t>{</w:t>
      </w:r>
    </w:p>
    <w:p w14:paraId="68629FAD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pln"/>
          <w:color w:val="3D464D"/>
          <w:lang w:val="en-US"/>
        </w:rPr>
        <w:t xml:space="preserve">    </w:t>
      </w:r>
      <w:r w:rsidRPr="00E153E6">
        <w:rPr>
          <w:rStyle w:val="typ"/>
          <w:color w:val="A67F59"/>
          <w:lang w:val="en-US"/>
        </w:rPr>
        <w:t>Aluno</w:t>
      </w:r>
      <w:r w:rsidRPr="00E153E6">
        <w:rPr>
          <w:rStyle w:val="pln"/>
          <w:color w:val="3D464D"/>
          <w:lang w:val="en-US"/>
        </w:rPr>
        <w:t xml:space="preserve"> result </w:t>
      </w:r>
      <w:r w:rsidRPr="00E153E6">
        <w:rPr>
          <w:rStyle w:val="pun"/>
          <w:color w:val="999999"/>
          <w:lang w:val="en-US"/>
        </w:rPr>
        <w:t>=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kwd"/>
          <w:color w:val="0077AA"/>
          <w:lang w:val="en-US"/>
        </w:rPr>
        <w:t>null</w:t>
      </w:r>
      <w:r w:rsidRPr="00E153E6">
        <w:rPr>
          <w:rStyle w:val="pun"/>
          <w:color w:val="999999"/>
          <w:lang w:val="en-US"/>
        </w:rPr>
        <w:t>;</w:t>
      </w:r>
    </w:p>
    <w:p w14:paraId="2A948E7C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pln"/>
          <w:color w:val="3D464D"/>
          <w:lang w:val="en-US"/>
        </w:rPr>
        <w:t xml:space="preserve">    </w:t>
      </w:r>
      <w:r w:rsidRPr="00E153E6">
        <w:rPr>
          <w:rStyle w:val="kwd"/>
          <w:color w:val="0077AA"/>
          <w:lang w:val="en-US"/>
        </w:rPr>
        <w:t>this</w:t>
      </w:r>
      <w:r w:rsidRPr="00E153E6">
        <w:rPr>
          <w:rStyle w:val="pun"/>
          <w:color w:val="999999"/>
          <w:lang w:val="en-US"/>
        </w:rPr>
        <w:t>.</w:t>
      </w:r>
      <w:r w:rsidRPr="00E153E6">
        <w:rPr>
          <w:rStyle w:val="pln"/>
          <w:color w:val="3D464D"/>
          <w:lang w:val="en-US"/>
        </w:rPr>
        <w:t>matriculaParaAluno</w:t>
      </w:r>
      <w:r w:rsidRPr="00E153E6">
        <w:rPr>
          <w:rStyle w:val="pun"/>
          <w:color w:val="999999"/>
          <w:lang w:val="en-US"/>
        </w:rPr>
        <w:t>.</w:t>
      </w:r>
      <w:r w:rsidRPr="00E153E6">
        <w:rPr>
          <w:rStyle w:val="typ"/>
          <w:color w:val="A67F59"/>
          <w:lang w:val="en-US"/>
        </w:rPr>
        <w:t>TryGetValue</w:t>
      </w:r>
      <w:r w:rsidRPr="00E153E6">
        <w:rPr>
          <w:rStyle w:val="pun"/>
          <w:color w:val="999999"/>
          <w:lang w:val="en-US"/>
        </w:rPr>
        <w:t>(</w:t>
      </w:r>
      <w:r w:rsidRPr="00E153E6">
        <w:rPr>
          <w:rStyle w:val="pln"/>
          <w:color w:val="3D464D"/>
          <w:lang w:val="en-US"/>
        </w:rPr>
        <w:t>numero</w:t>
      </w:r>
      <w:r w:rsidRPr="00E153E6">
        <w:rPr>
          <w:rStyle w:val="pun"/>
          <w:color w:val="999999"/>
          <w:lang w:val="en-US"/>
        </w:rPr>
        <w:t>,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kwd"/>
          <w:color w:val="0077AA"/>
          <w:lang w:val="en-US"/>
        </w:rPr>
        <w:t>out</w:t>
      </w:r>
      <w:r w:rsidRPr="00E153E6">
        <w:rPr>
          <w:rStyle w:val="pln"/>
          <w:color w:val="3D464D"/>
          <w:lang w:val="en-US"/>
        </w:rPr>
        <w:t xml:space="preserve"> result</w:t>
      </w:r>
      <w:r w:rsidRPr="00E153E6">
        <w:rPr>
          <w:rStyle w:val="pun"/>
          <w:color w:val="999999"/>
          <w:lang w:val="en-US"/>
        </w:rPr>
        <w:t>);</w:t>
      </w:r>
    </w:p>
    <w:p w14:paraId="202AEE56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pln"/>
          <w:color w:val="3D464D"/>
          <w:lang w:val="en-US"/>
        </w:rPr>
        <w:t xml:space="preserve">    </w:t>
      </w:r>
      <w:r w:rsidRPr="00E153E6">
        <w:rPr>
          <w:rStyle w:val="kwd"/>
          <w:color w:val="0077AA"/>
          <w:lang w:val="en-US"/>
        </w:rPr>
        <w:t>return</w:t>
      </w:r>
      <w:r w:rsidRPr="00E153E6">
        <w:rPr>
          <w:rStyle w:val="pln"/>
          <w:color w:val="3D464D"/>
          <w:lang w:val="en-US"/>
        </w:rPr>
        <w:t xml:space="preserve"> result</w:t>
      </w:r>
      <w:r w:rsidRPr="00E153E6">
        <w:rPr>
          <w:rStyle w:val="pun"/>
          <w:color w:val="999999"/>
          <w:lang w:val="en-US"/>
        </w:rPr>
        <w:t>;</w:t>
      </w:r>
    </w:p>
    <w:p w14:paraId="2A061111" w14:textId="55228DBA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45C97904" w14:textId="77777777" w:rsidR="00E153E6" w:rsidRDefault="00E153E6" w:rsidP="00E153E6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retorno será null.</w:t>
      </w:r>
    </w:p>
    <w:p w14:paraId="5D345F00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Perceba que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TryGetValue</w:t>
      </w:r>
      <w:r>
        <w:rPr>
          <w:color w:val="3D464D"/>
          <w:sz w:val="27"/>
          <w:szCs w:val="27"/>
        </w:rPr>
        <w:t> precisa de uma variável como parâmetro out, ou seja o próprio parâmetro é modificado pelo método e retornado como resultado da consulta ao dicionário.</w:t>
      </w:r>
    </w:p>
    <w:p w14:paraId="3D2D66F4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Caso consultemos a documentação, veremos que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TryGetValue</w:t>
      </w:r>
      <w:r>
        <w:rPr>
          <w:color w:val="3D464D"/>
          <w:sz w:val="27"/>
          <w:szCs w:val="27"/>
        </w:rPr>
        <w:t> retorna duas opções: o valor relacionado ou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null</w:t>
      </w:r>
      <w:r>
        <w:rPr>
          <w:color w:val="3D464D"/>
          <w:sz w:val="27"/>
          <w:szCs w:val="27"/>
        </w:rPr>
        <w:t>. Isso nos ajuda por não ter que lançar uma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exception</w:t>
      </w:r>
      <w:r>
        <w:rPr>
          <w:color w:val="3D464D"/>
          <w:sz w:val="27"/>
          <w:szCs w:val="27"/>
        </w:rPr>
        <w:t> avisando que determinada matrícula não foi encontrada.</w:t>
      </w:r>
    </w:p>
    <w:p w14:paraId="11D38452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Você sempre pode olhar a documentação e estudar a quantidade enorme de métodos que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Dictionary</w:t>
      </w:r>
      <w:r>
        <w:rPr>
          <w:color w:val="3D464D"/>
          <w:sz w:val="27"/>
          <w:szCs w:val="27"/>
        </w:rPr>
        <w:t> já implementou para nós.</w:t>
      </w:r>
    </w:p>
    <w:p w14:paraId="7A8803EB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Lembrando que a chave que definimos na declaração 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Dictionary</w:t>
      </w:r>
      <w:r>
        <w:rPr>
          <w:color w:val="3D464D"/>
          <w:sz w:val="27"/>
          <w:szCs w:val="27"/>
        </w:rPr>
        <w:t> tem que ser única. Podemos testar adicionando um aluno com o mesmo número de matrícula que outro, e tentando buscar esse número de matrícula:</w:t>
      </w:r>
    </w:p>
    <w:p w14:paraId="4F0B4F2C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a4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"Fabio Gushiken"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5617</w:t>
      </w:r>
      <w:r>
        <w:rPr>
          <w:rStyle w:val="pun"/>
          <w:color w:val="999999"/>
        </w:rPr>
        <w:t>);</w:t>
      </w:r>
    </w:p>
    <w:p w14:paraId="7FE92E1C" w14:textId="29A40D63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Matricula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a4</w:t>
      </w:r>
      <w:r>
        <w:rPr>
          <w:rStyle w:val="pun"/>
          <w:color w:val="999999"/>
        </w:rPr>
        <w:t>);</w:t>
      </w:r>
    </w:p>
    <w:p w14:paraId="2F9AF44A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Exce</w:t>
      </w:r>
      <w:r>
        <w:rPr>
          <w:rStyle w:val="pun"/>
          <w:color w:val="999999"/>
        </w:rPr>
        <w:t>çã</w:t>
      </w:r>
      <w:r>
        <w:rPr>
          <w:rStyle w:val="pln"/>
          <w:color w:val="3D464D"/>
        </w:rPr>
        <w:t xml:space="preserve">o </w:t>
      </w:r>
      <w:r>
        <w:rPr>
          <w:rStyle w:val="typ"/>
          <w:color w:val="A67F59"/>
        </w:rPr>
        <w:t>Sem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Tratamento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System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ArgumentException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J</w:t>
      </w:r>
      <w:r>
        <w:rPr>
          <w:rStyle w:val="pun"/>
          <w:color w:val="999999"/>
        </w:rPr>
        <w:t>á</w:t>
      </w:r>
      <w:r>
        <w:rPr>
          <w:rStyle w:val="pln"/>
          <w:color w:val="3D464D"/>
        </w:rPr>
        <w:t xml:space="preserve"> foi adicionado um item com a mesma chave</w:t>
      </w:r>
      <w:r>
        <w:rPr>
          <w:rStyle w:val="pun"/>
          <w:color w:val="999999"/>
        </w:rPr>
        <w:t>.</w:t>
      </w:r>
    </w:p>
    <w:p w14:paraId="669A8822" w14:textId="15A24943" w:rsidR="00E153E6" w:rsidRP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r>
        <w:rPr>
          <w:rStyle w:val="pln"/>
          <w:color w:val="3D464D"/>
        </w:rPr>
        <w:t xml:space="preserve">   </w:t>
      </w:r>
      <w:r w:rsidRPr="00E153E6">
        <w:rPr>
          <w:rStyle w:val="pln"/>
          <w:color w:val="3D464D"/>
          <w:lang w:val="en-US"/>
        </w:rPr>
        <w:t xml:space="preserve">em </w:t>
      </w:r>
      <w:r w:rsidRPr="00E153E6">
        <w:rPr>
          <w:rStyle w:val="typ"/>
          <w:color w:val="A67F59"/>
          <w:lang w:val="en-US"/>
        </w:rPr>
        <w:t>System</w:t>
      </w:r>
      <w:r w:rsidRPr="00E153E6">
        <w:rPr>
          <w:rStyle w:val="pun"/>
          <w:color w:val="999999"/>
          <w:lang w:val="en-US"/>
        </w:rPr>
        <w:t>.</w:t>
      </w:r>
      <w:r w:rsidRPr="00E153E6">
        <w:rPr>
          <w:rStyle w:val="typ"/>
          <w:color w:val="A67F59"/>
          <w:lang w:val="en-US"/>
        </w:rPr>
        <w:t>ThrowHelper</w:t>
      </w:r>
      <w:r w:rsidRPr="00E153E6">
        <w:rPr>
          <w:rStyle w:val="pun"/>
          <w:color w:val="999999"/>
          <w:lang w:val="en-US"/>
        </w:rPr>
        <w:t>.</w:t>
      </w:r>
      <w:r w:rsidRPr="00E153E6">
        <w:rPr>
          <w:rStyle w:val="typ"/>
          <w:color w:val="A67F59"/>
          <w:lang w:val="en-US"/>
        </w:rPr>
        <w:t>ThrowArgumentException</w:t>
      </w:r>
      <w:r w:rsidRPr="00E153E6">
        <w:rPr>
          <w:rStyle w:val="pun"/>
          <w:color w:val="999999"/>
          <w:lang w:val="en-US"/>
        </w:rPr>
        <w:t>(</w:t>
      </w:r>
      <w:r w:rsidRPr="00E153E6">
        <w:rPr>
          <w:rStyle w:val="typ"/>
          <w:color w:val="A67F59"/>
          <w:lang w:val="en-US"/>
        </w:rPr>
        <w:t>ExceptionResource</w:t>
      </w:r>
      <w:r w:rsidRPr="00E153E6">
        <w:rPr>
          <w:rStyle w:val="pln"/>
          <w:color w:val="3D464D"/>
          <w:lang w:val="en-US"/>
        </w:rPr>
        <w:t xml:space="preserve"> resource</w:t>
      </w:r>
      <w:r w:rsidRPr="00E153E6">
        <w:rPr>
          <w:rStyle w:val="pun"/>
          <w:color w:val="999999"/>
          <w:lang w:val="en-US"/>
        </w:rPr>
        <w:t>)</w:t>
      </w:r>
    </w:p>
    <w:p w14:paraId="5165649B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Veja que o dicionário “se defende” de uma inclusão inválida, pois já existe um aluno na chave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5617</w:t>
      </w:r>
      <w:r>
        <w:rPr>
          <w:color w:val="3D464D"/>
          <w:sz w:val="27"/>
          <w:szCs w:val="27"/>
        </w:rPr>
        <w:t>. Em algumas situações, porém, precisamos substituir o elemento antigo por um novo, e nesse caso precisamos de uma outra técnica. Vamos criar um novo método,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SubstituiMatricula</w:t>
      </w:r>
      <w:r>
        <w:rPr>
          <w:color w:val="3D464D"/>
          <w:sz w:val="27"/>
          <w:szCs w:val="27"/>
        </w:rPr>
        <w:t>, para “esquecer” o aluno antigo e trocá-lo por um novo:</w:t>
      </w:r>
    </w:p>
    <w:p w14:paraId="39D1697F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Clicando com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CTRL+PONTO</w:t>
      </w:r>
      <w:r>
        <w:rPr>
          <w:color w:val="3D464D"/>
          <w:sz w:val="27"/>
          <w:szCs w:val="27"/>
        </w:rPr>
        <w:t> sobre o nome do método, conseguimos fazer o Visual Studio criar esse método na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Curso</w:t>
      </w:r>
      <w:r>
        <w:rPr>
          <w:color w:val="3D464D"/>
          <w:sz w:val="27"/>
          <w:szCs w:val="27"/>
        </w:rPr>
        <w:t>:</w:t>
      </w:r>
    </w:p>
    <w:p w14:paraId="31C90926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SubstituiMatricula</w:t>
      </w:r>
      <w:r>
        <w:rPr>
          <w:rStyle w:val="pun"/>
          <w:color w:val="999999"/>
        </w:rPr>
        <w:t>(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a4</w:t>
      </w:r>
      <w:r>
        <w:rPr>
          <w:rStyle w:val="pun"/>
          <w:color w:val="999999"/>
        </w:rPr>
        <w:t>)</w:t>
      </w:r>
    </w:p>
    <w:p w14:paraId="0870D2BF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6B5197FD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throw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NotImplementedException</w:t>
      </w:r>
      <w:r>
        <w:rPr>
          <w:rStyle w:val="pun"/>
          <w:color w:val="999999"/>
        </w:rPr>
        <w:t>();</w:t>
      </w:r>
    </w:p>
    <w:p w14:paraId="3440C45D" w14:textId="0DE14EF5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33B9FC94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Então precisamos adaptar o método já existente,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Matricula()</w:t>
      </w:r>
      <w:r>
        <w:rPr>
          <w:color w:val="3D464D"/>
          <w:sz w:val="27"/>
          <w:szCs w:val="27"/>
        </w:rPr>
        <w:t>, para nosso novo método de substituição:</w:t>
      </w:r>
    </w:p>
    <w:p w14:paraId="011B769D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SubstituiMatricula</w:t>
      </w:r>
      <w:r>
        <w:rPr>
          <w:rStyle w:val="pun"/>
          <w:color w:val="999999"/>
        </w:rPr>
        <w:t>(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)</w:t>
      </w:r>
    </w:p>
    <w:p w14:paraId="15A20508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03A7CCE4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this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</w:t>
      </w:r>
      <w:r>
        <w:rPr>
          <w:rStyle w:val="pun"/>
          <w:color w:val="999999"/>
        </w:rPr>
        <w:t>);</w:t>
      </w:r>
    </w:p>
    <w:p w14:paraId="576C02A8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this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matriculaParaAluno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aluno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NumeroMatricula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;</w:t>
      </w:r>
    </w:p>
    <w:p w14:paraId="65AED596" w14:textId="179EC8A6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7F44C8E2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Perceba que, quando fazemos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this.matriculaParaAluno[aluno.NumeroMatricula] = aluno;</w:t>
      </w:r>
      <w:r>
        <w:rPr>
          <w:color w:val="3D464D"/>
          <w:sz w:val="27"/>
          <w:szCs w:val="27"/>
        </w:rPr>
        <w:t>, estamos acessando diretamente o valor contido no elemento que tem a chave igual 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aluno.NumeroMatricula</w:t>
      </w:r>
      <w:r>
        <w:rPr>
          <w:color w:val="3D464D"/>
          <w:sz w:val="27"/>
          <w:szCs w:val="27"/>
        </w:rPr>
        <w:t>.</w:t>
      </w:r>
    </w:p>
    <w:p w14:paraId="0CDB8DCD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precisamos do código para confirmar que o aluno com matrícula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5617</w:t>
      </w:r>
      <w:r>
        <w:rPr>
          <w:color w:val="3D464D"/>
          <w:sz w:val="27"/>
          <w:szCs w:val="27"/>
        </w:rPr>
        <w:t> foi realmente sobreposto pelo novo aluno:</w:t>
      </w:r>
    </w:p>
    <w:p w14:paraId="5DDBA326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"Quem é o aluno com matrícula 5617?"</w:t>
      </w:r>
      <w:r>
        <w:rPr>
          <w:rStyle w:val="pun"/>
          <w:color w:val="999999"/>
        </w:rPr>
        <w:t>);</w:t>
      </w:r>
    </w:p>
    <w:p w14:paraId="4E0ED30D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aluno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BuscaMatriculado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5617</w:t>
      </w:r>
      <w:r>
        <w:rPr>
          <w:rStyle w:val="pun"/>
          <w:color w:val="999999"/>
        </w:rPr>
        <w:t>);</w:t>
      </w:r>
    </w:p>
    <w:p w14:paraId="29C3894B" w14:textId="41845242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"aluno: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);</w:t>
      </w:r>
    </w:p>
    <w:p w14:paraId="4D76C77B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Quem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é</w:t>
      </w:r>
      <w:r>
        <w:rPr>
          <w:rStyle w:val="pln"/>
          <w:color w:val="3D464D"/>
        </w:rPr>
        <w:t xml:space="preserve"> o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5617</w:t>
      </w:r>
      <w:r>
        <w:rPr>
          <w:rStyle w:val="pln"/>
          <w:color w:val="3D464D"/>
        </w:rPr>
        <w:t xml:space="preserve"> agora</w:t>
      </w:r>
      <w:r>
        <w:rPr>
          <w:rStyle w:val="pun"/>
          <w:color w:val="999999"/>
        </w:rPr>
        <w:t>?</w:t>
      </w:r>
    </w:p>
    <w:p w14:paraId="60CF8D3A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[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Fabio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Gushiken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matricula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5617</w:t>
      </w:r>
      <w:r>
        <w:rPr>
          <w:rStyle w:val="pun"/>
          <w:color w:val="999999"/>
        </w:rPr>
        <w:t>]</w:t>
      </w:r>
    </w:p>
    <w:p w14:paraId="1569D838" w14:textId="0C549289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Pressione</w:t>
      </w:r>
      <w:r>
        <w:rPr>
          <w:rStyle w:val="pln"/>
          <w:color w:val="3D464D"/>
        </w:rPr>
        <w:t xml:space="preserve"> qualquer tecla para continuar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.</w:t>
      </w:r>
    </w:p>
    <w:p w14:paraId="18989046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assim fechamos mais um </w:t>
      </w:r>
      <w:r>
        <w:rPr>
          <w:rStyle w:val="Forte"/>
          <w:color w:val="3D464D"/>
          <w:sz w:val="27"/>
          <w:szCs w:val="27"/>
        </w:rPr>
        <w:t>Mão na Massa</w:t>
      </w:r>
      <w:r>
        <w:rPr>
          <w:color w:val="3D464D"/>
          <w:sz w:val="27"/>
          <w:szCs w:val="27"/>
        </w:rPr>
        <w:t>! No próximo capítulo vamos apresentar mais coleções: Listas Ligadas, Pilha e Filas. Até Logo!</w:t>
      </w:r>
    </w:p>
    <w:p w14:paraId="777233C4" w14:textId="1802DB3B" w:rsidR="00E153E6" w:rsidRDefault="00E153E6" w:rsidP="00E153E6"/>
    <w:p w14:paraId="40A13316" w14:textId="7DCBC053" w:rsidR="00E153E6" w:rsidRDefault="00E153E6" w:rsidP="00E153E6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E153E6">
        <w:rPr>
          <w:rFonts w:ascii="Open Sans" w:hAnsi="Open Sans" w:cs="Open Sans"/>
          <w:color w:val="00C86F"/>
          <w:sz w:val="26"/>
          <w:szCs w:val="26"/>
        </w:rPr>
        <w:t>O que aprendemos?</w:t>
      </w:r>
    </w:p>
    <w:p w14:paraId="0C9E23EC" w14:textId="29D4BA46" w:rsidR="00E153E6" w:rsidRDefault="00E153E6" w:rsidP="00E153E6"/>
    <w:p w14:paraId="4A0FBF91" w14:textId="77777777" w:rsidR="00E153E6" w:rsidRPr="00E153E6" w:rsidRDefault="00E153E6" w:rsidP="00E153E6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153E6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 que aprendemos?</w:t>
      </w:r>
    </w:p>
    <w:p w14:paraId="5934FABC" w14:textId="77777777" w:rsidR="00E153E6" w:rsidRPr="00E153E6" w:rsidRDefault="00E153E6" w:rsidP="00E153E6">
      <w:pPr>
        <w:numPr>
          <w:ilvl w:val="0"/>
          <w:numId w:val="29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153E6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Introdução ao dicionário</w:t>
      </w:r>
    </w:p>
    <w:p w14:paraId="6083EF10" w14:textId="77777777" w:rsidR="00E153E6" w:rsidRPr="00E153E6" w:rsidRDefault="00E153E6" w:rsidP="00E153E6">
      <w:pPr>
        <w:numPr>
          <w:ilvl w:val="0"/>
          <w:numId w:val="29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153E6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Sintaxe C# de um dicionário</w:t>
      </w:r>
    </w:p>
    <w:p w14:paraId="407720D0" w14:textId="77777777" w:rsidR="00E153E6" w:rsidRPr="00E153E6" w:rsidRDefault="00E153E6" w:rsidP="00E153E6">
      <w:pPr>
        <w:numPr>
          <w:ilvl w:val="0"/>
          <w:numId w:val="29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153E6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Armazenando valor pela chave</w:t>
      </w:r>
    </w:p>
    <w:p w14:paraId="3532A9E6" w14:textId="77777777" w:rsidR="00E153E6" w:rsidRPr="00E153E6" w:rsidRDefault="00E153E6" w:rsidP="00E153E6">
      <w:pPr>
        <w:numPr>
          <w:ilvl w:val="0"/>
          <w:numId w:val="29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153E6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Recuperando valores pela chave</w:t>
      </w:r>
    </w:p>
    <w:p w14:paraId="73ACAA54" w14:textId="77777777" w:rsidR="00E153E6" w:rsidRPr="00E153E6" w:rsidRDefault="00E153E6" w:rsidP="00E153E6">
      <w:pPr>
        <w:numPr>
          <w:ilvl w:val="0"/>
          <w:numId w:val="29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153E6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Obtendo valor com segurança com </w:t>
      </w:r>
      <w:r w:rsidRPr="00E153E6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TryGetValue</w:t>
      </w:r>
    </w:p>
    <w:p w14:paraId="420F472F" w14:textId="77777777" w:rsidR="00E153E6" w:rsidRPr="00E153E6" w:rsidRDefault="00E153E6" w:rsidP="00E153E6">
      <w:pPr>
        <w:numPr>
          <w:ilvl w:val="0"/>
          <w:numId w:val="29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153E6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Substituindo um valor com uma chave preexistente</w:t>
      </w:r>
    </w:p>
    <w:p w14:paraId="60FAE958" w14:textId="38503B1A" w:rsidR="00E153E6" w:rsidRDefault="00E153E6" w:rsidP="00E153E6">
      <w:pPr>
        <w:rPr>
          <w:lang w:val="pt-BR"/>
        </w:rPr>
      </w:pPr>
    </w:p>
    <w:p w14:paraId="78F82FEE" w14:textId="4E496331" w:rsidR="00E153E6" w:rsidRDefault="00E153E6" w:rsidP="00E153E6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E153E6">
        <w:rPr>
          <w:rFonts w:ascii="Open Sans" w:hAnsi="Open Sans" w:cs="Open Sans"/>
          <w:color w:val="00C86F"/>
          <w:sz w:val="26"/>
          <w:szCs w:val="26"/>
        </w:rPr>
        <w:t>Consolidando seu conhecimento</w:t>
      </w:r>
    </w:p>
    <w:p w14:paraId="706F3034" w14:textId="0A98A03D" w:rsidR="00E153E6" w:rsidRDefault="00E153E6" w:rsidP="00E153E6">
      <w:pPr>
        <w:rPr>
          <w:color w:val="3D464D"/>
          <w:sz w:val="27"/>
          <w:szCs w:val="27"/>
          <w:shd w:val="clear" w:color="auto" w:fill="FFFFFF"/>
        </w:rPr>
      </w:pPr>
      <w:r>
        <w:rPr>
          <w:color w:val="3D464D"/>
          <w:sz w:val="27"/>
          <w:szCs w:val="27"/>
          <w:shd w:val="clear" w:color="auto" w:fill="FFFFFF"/>
        </w:rPr>
        <w:t>Chegou a hora de você seguir todos os passos realizados por mim durante esta aula. Caso já tenha feito, excelente. Se ainda não, é importante que você execute o que foi visto no vídeo para poder continuar com o próximo capítulo.</w:t>
      </w:r>
    </w:p>
    <w:p w14:paraId="5A5EA709" w14:textId="20A7579E" w:rsidR="00E153E6" w:rsidRDefault="00E153E6" w:rsidP="00E153E6">
      <w:pPr>
        <w:rPr>
          <w:color w:val="3D464D"/>
          <w:sz w:val="27"/>
          <w:szCs w:val="27"/>
          <w:shd w:val="clear" w:color="auto" w:fill="FFFFFF"/>
        </w:rPr>
      </w:pPr>
      <w:r>
        <w:rPr>
          <w:color w:val="3D464D"/>
          <w:sz w:val="27"/>
          <w:szCs w:val="27"/>
          <w:shd w:val="clear" w:color="auto" w:fill="FFFFFF"/>
        </w:rPr>
        <w:t>Com o que vimos nesta aula, já temos uma boa base para trabalhar com dicionários, e vamos ver em seguida os últimos tipos de coleção do curso: listas ligadas, pilhas e filas. Mas isso fica para o próximo capítulo!</w:t>
      </w:r>
    </w:p>
    <w:p w14:paraId="4ED8F940" w14:textId="77777777" w:rsidR="00E153E6" w:rsidRPr="00E153E6" w:rsidRDefault="00E153E6" w:rsidP="00E153E6">
      <w:pPr>
        <w:rPr>
          <w:rFonts w:ascii="Open Sans" w:hAnsi="Open Sans" w:cs="Open Sans"/>
          <w:color w:val="00C86F"/>
          <w:sz w:val="26"/>
          <w:szCs w:val="26"/>
        </w:rPr>
      </w:pPr>
    </w:p>
    <w:p w14:paraId="096A31CF" w14:textId="31273DC8" w:rsidR="00226E05" w:rsidRDefault="00E153E6" w:rsidP="00226E05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E153E6">
        <w:rPr>
          <w:rFonts w:ascii="Open Sans" w:hAnsi="Open Sans" w:cs="Open Sans"/>
          <w:color w:val="00C86F"/>
          <w:sz w:val="26"/>
          <w:szCs w:val="26"/>
        </w:rPr>
        <w:lastRenderedPageBreak/>
        <w:t>Para saber mais</w:t>
      </w:r>
    </w:p>
    <w:p w14:paraId="4647CAAA" w14:textId="7B6FC1C9" w:rsidR="00E153E6" w:rsidRPr="00226E05" w:rsidRDefault="00E153E6" w:rsidP="00226E05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226E05">
        <w:rPr>
          <w:rFonts w:ascii="Times New Roman" w:eastAsia="Times New Roman" w:hAnsi="Times New Roman" w:cs="Times New Roman"/>
          <w:caps/>
          <w:color w:val="3D464D"/>
          <w:sz w:val="27"/>
          <w:szCs w:val="27"/>
        </w:rPr>
        <w:t>Iterando no dicionário</w:t>
      </w:r>
    </w:p>
    <w:p w14:paraId="4B36A7BC" w14:textId="77777777" w:rsidR="00E153E6" w:rsidRDefault="00E153E6" w:rsidP="00E153E6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Além de fazermos buscas rápidas, podemos também iterar nos elementos que estão armazenados, para isso também utilizamos o foreach do C#. Porém qual será o tipo que utilizaremos dentro do foreach?</w:t>
      </w:r>
    </w:p>
    <w:p w14:paraId="111F913C" w14:textId="17F8512D" w:rsidR="00E153E6" w:rsidRDefault="00E153E6" w:rsidP="00226E05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Saiba mais sobre iteração com dicionário em:</w:t>
      </w:r>
      <w:r w:rsidR="00226E05">
        <w:rPr>
          <w:color w:val="3D464D"/>
          <w:sz w:val="27"/>
          <w:szCs w:val="27"/>
        </w:rPr>
        <w:t xml:space="preserve"> </w:t>
      </w:r>
      <w:hyperlink r:id="rId121" w:anchor="20-7-iterando-no-dicionario" w:tgtFrame="_blank" w:history="1">
        <w:r>
          <w:rPr>
            <w:rStyle w:val="Hyperlink"/>
            <w:sz w:val="27"/>
            <w:szCs w:val="27"/>
          </w:rPr>
          <w:t>Iterando no dicionário</w:t>
        </w:r>
      </w:hyperlink>
      <w:r>
        <w:rPr>
          <w:color w:val="3D464D"/>
          <w:sz w:val="27"/>
          <w:szCs w:val="27"/>
        </w:rPr>
        <w:t> - Caelum Ensino e Inovação</w:t>
      </w:r>
    </w:p>
    <w:p w14:paraId="28A63594" w14:textId="34867B1E" w:rsidR="00E153E6" w:rsidRDefault="00E153E6" w:rsidP="00E153E6"/>
    <w:p w14:paraId="262E0D0F" w14:textId="7D2741F8" w:rsidR="00E153E6" w:rsidRDefault="00E153E6" w:rsidP="00E153E6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E153E6">
        <w:rPr>
          <w:rFonts w:ascii="Open Sans" w:hAnsi="Open Sans" w:cs="Open Sans"/>
          <w:color w:val="00C86F"/>
          <w:sz w:val="26"/>
          <w:szCs w:val="26"/>
        </w:rPr>
        <w:t>Projeto da Aula Atual</w:t>
      </w:r>
    </w:p>
    <w:p w14:paraId="661AD3BC" w14:textId="72F02DE8" w:rsidR="00226E05" w:rsidRPr="00226E05" w:rsidRDefault="00226E05" w:rsidP="00226E05">
      <w:r>
        <w:rPr>
          <w:color w:val="3D464D"/>
          <w:sz w:val="27"/>
          <w:szCs w:val="27"/>
          <w:shd w:val="clear" w:color="auto" w:fill="FFFFFF"/>
        </w:rPr>
        <w:t>Segue o link do projeto até o momento: </w:t>
      </w:r>
      <w:hyperlink r:id="rId122" w:tgtFrame="_blank" w:history="1">
        <w:r>
          <w:rPr>
            <w:rStyle w:val="Hyperlink"/>
            <w:sz w:val="27"/>
            <w:szCs w:val="27"/>
            <w:shd w:val="clear" w:color="auto" w:fill="FFFFFF"/>
          </w:rPr>
          <w:t>https://github.com/alura-cursos/csharp-collections/archive/8045a0955c27d372e80c086093a2e807bbb2d160.zip</w:t>
        </w:r>
      </w:hyperlink>
    </w:p>
    <w:p w14:paraId="2EC2FB60" w14:textId="57DDCE8E" w:rsidR="00226E05" w:rsidRDefault="00226E05" w:rsidP="00226E05">
      <w:pPr>
        <w:pStyle w:val="Ttulo1"/>
        <w:rPr>
          <w:b/>
          <w:bCs/>
          <w:noProof/>
        </w:rPr>
      </w:pPr>
      <w:bookmarkStart w:id="66" w:name="_Toc63285426"/>
      <w:r w:rsidRPr="00226E05">
        <w:rPr>
          <w:b/>
          <w:bCs/>
          <w:noProof/>
        </w:rPr>
        <w:t>Lista Ligada, Pilha e Fila</w:t>
      </w:r>
      <w:bookmarkEnd w:id="66"/>
    </w:p>
    <w:p w14:paraId="734A0BA7" w14:textId="7AADFF59" w:rsidR="00226E05" w:rsidRDefault="00226E05" w:rsidP="00226E05"/>
    <w:p w14:paraId="0029F8F0" w14:textId="18D8C6B7" w:rsidR="00226E05" w:rsidRDefault="00226E05" w:rsidP="00226E05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226E05">
        <w:rPr>
          <w:rFonts w:ascii="Open Sans" w:hAnsi="Open Sans" w:cs="Open Sans"/>
          <w:color w:val="00C86F"/>
          <w:sz w:val="26"/>
          <w:szCs w:val="26"/>
        </w:rPr>
        <w:t>LinkedList</w:t>
      </w:r>
    </w:p>
    <w:p w14:paraId="4F4C1573" w14:textId="77777777" w:rsidR="00226E05" w:rsidRPr="00226E05" w:rsidRDefault="00226E05" w:rsidP="00226E05"/>
    <w:p w14:paraId="5ED734C0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vídeo trabalharemos com um novo projeto </w:t>
      </w:r>
      <w:r w:rsidRPr="00226E05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Console Application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um tipo de coleção do .NET Framework. Antes, revisaremos o que foi visto até aqui criando uma lista de frutas, que inicializaremos com alguns valores (frutas).</w:t>
      </w:r>
    </w:p>
    <w:p w14:paraId="010FA0E4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frutas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</w:p>
    <w:p w14:paraId="4F9BF6F6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D5E14AF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"abacate"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"banana"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"caqui"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"damasco"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"figo"</w:t>
      </w:r>
    </w:p>
    <w:p w14:paraId="0D4C504C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};</w:t>
      </w:r>
    </w:p>
    <w:p w14:paraId="43B13B77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//vamos imprimir essa lista</w:t>
      </w:r>
    </w:p>
    <w:p w14:paraId="0143257E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foreach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fruta </w:t>
      </w: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frutas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0801FD69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F63662F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fruta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353F187" w14:textId="7EC011E1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6659F1C" w14:textId="77777777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aplicação, teremos:</w:t>
      </w:r>
    </w:p>
    <w:p w14:paraId="7395D18E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abacate</w:t>
      </w:r>
    </w:p>
    <w:p w14:paraId="5595335D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banana</w:t>
      </w:r>
    </w:p>
    <w:p w14:paraId="57E05D83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caqui</w:t>
      </w:r>
    </w:p>
    <w:p w14:paraId="5570458D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damasco</w:t>
      </w:r>
    </w:p>
    <w:p w14:paraId="4F291FB1" w14:textId="297AECF6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figo</w:t>
      </w:r>
    </w:p>
    <w:p w14:paraId="77B1B199" w14:textId="77777777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Esta lista é armazenada em memória em um array interno, com posições sequenciais. Caso queiramos adicionar um elemento ao fim da lista, apenas a última posição será alterada, sendo possível removê-lo posteriormente, e redimensionar a lista.</w:t>
      </w:r>
    </w:p>
    <w:p w14:paraId="76F734C9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Para inserirmos um elemento no meio da lista, algo que exige mais esforço computacional, usaremos como exemplo a imagem abaixo, com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caju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ocupando a posição após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banana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antes ocupada por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caqui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damasco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figo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estavam na sequência, também serão deslocados à direita.</w:t>
      </w:r>
    </w:p>
    <w:p w14:paraId="04B10D1E" w14:textId="76FF764B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noProof/>
          <w:color w:val="3D464D"/>
          <w:sz w:val="27"/>
          <w:szCs w:val="27"/>
          <w:lang w:val="pt-BR" w:eastAsia="pt-BR"/>
        </w:rPr>
        <w:drawing>
          <wp:inline distT="0" distB="0" distL="0" distR="0" wp14:anchorId="4222E0D4" wp14:editId="52CF5512">
            <wp:extent cx="5731510" cy="610870"/>
            <wp:effectExtent l="0" t="0" r="2540" b="0"/>
            <wp:docPr id="112" name="Imagem 112" descr="frutas ocupando retângulos alinhados horizontalmente e representando a memória, e setas vermelhas indicando deslocamento de elemen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rutas ocupando retângulos alinhados horizontalmente e representando a memória, e setas vermelhas indicando deslocamento de elementos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0E263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Por causa dos deslocamentos, há necessidade de maior processamento. Se quisermos remover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caju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 que acontecerá? Não poderemos ter um "buraco" no meio do array de listagem. Neste caso, </w:t>
      </w:r>
      <w:r w:rsidRPr="00226E0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os elementos seguintes precisarão ser realocados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509A312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uma lista pequena, este processo é relativamente rápido, porém </w:t>
      </w:r>
      <w:r w:rsidRPr="00226E0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 desempenho será afetado conforme o tamanho da lista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sendo portanto ineficiente para listas maiores. Para estes casos, em que inserções ou remoções ocorrem frequentemente, é necessário utilizar outro tipo de coleção do .NET Framework, a </w:t>
      </w:r>
      <w:r w:rsidRPr="00226E0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Lista Ligada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(ou </w:t>
      </w:r>
      <w:r w:rsidRPr="00226E05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linked list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</w:t>
      </w:r>
    </w:p>
    <w:p w14:paraId="2DC1985F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 ela, poderemos esquecer a organização em memória sequenciada, já que </w:t>
      </w:r>
      <w:r w:rsidRPr="00226E0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seus elementos não precisam estar memorizados em sequência para representar a ordem desejada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Cada elemento contém sua posição anterior, atual e seguinte, e chamamos isto de </w:t>
      </w:r>
      <w:r w:rsidRPr="00226E0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nó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Ou seja, </w:t>
      </w:r>
      <w:r w:rsidRPr="00226E0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cada elemento é um nó que contém um valor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6FF3C24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Na imagem abaixo, temos em memória uma lista ligada com cada valor representando um dia da semana.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d1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domingo, e aparece ao fim da lista;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d5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quinta-feira, aparece antes de domingo e depois de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d7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é sábado. Como se mantém uma ordem em uma lista dessas?</w:t>
      </w:r>
    </w:p>
    <w:p w14:paraId="38B323CB" w14:textId="63591E81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noProof/>
          <w:color w:val="3D464D"/>
          <w:sz w:val="27"/>
          <w:szCs w:val="27"/>
          <w:lang w:val="pt-BR" w:eastAsia="pt-BR"/>
        </w:rPr>
        <w:drawing>
          <wp:inline distT="0" distB="0" distL="0" distR="0" wp14:anchorId="4F17FB7B" wp14:editId="42D79417">
            <wp:extent cx="5731510" cy="674370"/>
            <wp:effectExtent l="0" t="0" r="2540" b="0"/>
            <wp:docPr id="111" name="Imagem 111" descr="memória sendo representada com uma lista alinhada horizontalmente, com os valores dentro de círculos colori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emória sendo representada com uma lista alinhada horizontalmente, com os valores dentro de círculos coloridos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1002E" w14:textId="77777777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diagrama abaixo, veremos as ligações entre os elementos (ou nós) desta lista ligada:</w:t>
      </w:r>
    </w:p>
    <w:p w14:paraId="4920D1F5" w14:textId="392319FF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noProof/>
          <w:color w:val="3D464D"/>
          <w:sz w:val="27"/>
          <w:szCs w:val="27"/>
          <w:lang w:val="pt-BR" w:eastAsia="pt-BR"/>
        </w:rPr>
        <w:drawing>
          <wp:inline distT="0" distB="0" distL="0" distR="0" wp14:anchorId="66178F0C" wp14:editId="453C6608">
            <wp:extent cx="5731510" cy="1051560"/>
            <wp:effectExtent l="0" t="0" r="2540" b="0"/>
            <wp:docPr id="110" name="Imagem 110" descr="a mesma memória com os valores dentro de círculos coloridos, agora com setas apontando um elemento a outro em ordem numér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 mesma memória com os valores dentro de círculos coloridos, agora com setas apontando um elemento a outro em ordem numérica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37767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O elemento inicial,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d1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(domingo), aponta ao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d2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(segunda-feira), que por sua vez aponta para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d3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(terça), e assim por diante. Neste momento, instanciaremos uma lista ligada cujos elementos precisarão ser incluídos um a um.</w:t>
      </w:r>
    </w:p>
    <w:p w14:paraId="6AA86443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Como a lista ainda está vazia, adicionaremos o primeiro elemento (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AddFirst()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passando uma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com o valor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quarta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591B40DF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//instanciando uma nova lista ligada: dias da semana</w:t>
      </w:r>
    </w:p>
    <w:p w14:paraId="05947F63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LinkedList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dias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LinkedList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2CE79A4F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//adicionando um dia qualquer: "quarta"</w:t>
      </w:r>
    </w:p>
    <w:p w14:paraId="4C179C05" w14:textId="6BE15588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d4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dias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AddFirst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"quarta"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0C9450E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Quando passamos o mouse em cima de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AddFirst()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vê-se que é retornado um nó chamado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LinkedListNode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É ele que irá armazenar o valor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quarta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agora o primeiro elemento da nossa lista ligada. Cada elemento desta lista é um nó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LinkedListNode&lt;T&gt;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não uma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como poderíamos imaginar.</w:t>
      </w:r>
    </w:p>
    <w:p w14:paraId="046B10BE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Isto é necessário pois uma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um objeto que não contém informações de ponteiros, então, para a implementação desta lista ligada, a Microsoft precisou de um tipo de objeto que encapsulasse o valor - neste caso a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-, sendo que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LinkedListNode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o objeto com os ponteiros referentes a posições anteriores e posteriores.</w:t>
      </w:r>
    </w:p>
    <w:p w14:paraId="1A6DF6A8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alcançarmos o valor de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d4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acessaremos a propriedade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d4.Value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079C5643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//mas e o valor "quarta"? está na propriedade d4.Value</w:t>
      </w:r>
    </w:p>
    <w:p w14:paraId="13A609E8" w14:textId="3E9B3D24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"d4.Value: "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d4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Value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3D6BA48" w14:textId="77777777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 "Ctrl + F5", rodaremos a aplicação. O resultado impresso é:</w:t>
      </w:r>
    </w:p>
    <w:p w14:paraId="3FB5546B" w14:textId="648555EF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d4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Value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quarta</w:t>
      </w:r>
    </w:p>
    <w:p w14:paraId="2A7454CE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 se quisermos adicionar mais itens? É importante notar que o </w:t>
      </w:r>
      <w:r w:rsidRPr="00226E05">
        <w:rPr>
          <w:rFonts w:ascii="Courier New" w:eastAsia="Times New Roman" w:hAnsi="Courier New" w:cs="Courier New"/>
          <w:b/>
          <w:bCs/>
          <w:color w:val="3D464D"/>
          <w:sz w:val="23"/>
          <w:szCs w:val="23"/>
          <w:shd w:val="clear" w:color="auto" w:fill="F0F3F5"/>
          <w:lang w:val="pt-BR" w:eastAsia="pt-BR"/>
        </w:rPr>
        <w:t>LinkedList</w:t>
      </w:r>
      <w:r w:rsidRPr="00226E0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 não possui </w:t>
      </w:r>
      <w:r w:rsidRPr="00226E05">
        <w:rPr>
          <w:rFonts w:ascii="Courier New" w:eastAsia="Times New Roman" w:hAnsi="Courier New" w:cs="Courier New"/>
          <w:b/>
          <w:bCs/>
          <w:color w:val="3D464D"/>
          <w:sz w:val="23"/>
          <w:szCs w:val="23"/>
          <w:shd w:val="clear" w:color="auto" w:fill="F0F3F5"/>
          <w:lang w:val="pt-BR" w:eastAsia="pt-BR"/>
        </w:rPr>
        <w:t>Add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como vimos em outras coleções! Na verdade, ele possui estas quatro formas de adição:</w:t>
      </w:r>
    </w:p>
    <w:p w14:paraId="4BE624B3" w14:textId="77777777" w:rsidR="00226E05" w:rsidRPr="00226E05" w:rsidRDefault="00226E05" w:rsidP="00226E05">
      <w:pPr>
        <w:numPr>
          <w:ilvl w:val="0"/>
          <w:numId w:val="31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como primeiro nó (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AddFirst()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);</w:t>
      </w:r>
    </w:p>
    <w:p w14:paraId="571AB3E7" w14:textId="77777777" w:rsidR="00226E05" w:rsidRPr="00226E05" w:rsidRDefault="00226E05" w:rsidP="00226E05">
      <w:pPr>
        <w:numPr>
          <w:ilvl w:val="0"/>
          <w:numId w:val="31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como último nó (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AddLast()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);</w:t>
      </w:r>
    </w:p>
    <w:p w14:paraId="36748CB2" w14:textId="77777777" w:rsidR="00226E05" w:rsidRPr="00226E05" w:rsidRDefault="00226E05" w:rsidP="00226E05">
      <w:pPr>
        <w:numPr>
          <w:ilvl w:val="0"/>
          <w:numId w:val="31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antes de um nó previamente conhecido (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AddBefore()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);</w:t>
      </w:r>
    </w:p>
    <w:p w14:paraId="30465218" w14:textId="77777777" w:rsidR="00226E05" w:rsidRPr="00226E05" w:rsidRDefault="00226E05" w:rsidP="00226E05">
      <w:pPr>
        <w:numPr>
          <w:ilvl w:val="0"/>
          <w:numId w:val="31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depois de um nó previamente conhecido (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AddAfter()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</w:t>
      </w:r>
    </w:p>
    <w:p w14:paraId="14C83CDC" w14:textId="77777777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Vamos adicionar, então, um novo valor (segunda-feira), antes de quarta-feira:</w:t>
      </w:r>
    </w:p>
    <w:p w14:paraId="60D38B1A" w14:textId="6A3E9314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d2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dias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AddBefore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d4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"segunda"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E8C53B7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d2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d4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ligados entre si, como acessaremos um nó através do outro? Para pegar o nó seguinte a partir de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d2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 exemplo, teremos que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d2.Next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igual a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d4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Em relação a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d4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colocaremos que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d4.Previous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igual a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d2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58746334" w14:textId="77777777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Continuando com nossa lista ligada, adicionaremos terça depois de segunda-feira:</w:t>
      </w:r>
    </w:p>
    <w:p w14:paraId="040EA5ED" w14:textId="7D9D5D9F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d3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dias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AddAfter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d2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"terça"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1001504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momento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d3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se encontra entre dois elementos,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d2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d4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Perceba que os "ponteiros", ou referências de ambos os elementos foram redirecionados para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d3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!</w:t>
      </w:r>
    </w:p>
    <w:p w14:paraId="3B3322D4" w14:textId="77777777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Em seguida, adicionaremos sexta depois de quarta-feira:</w:t>
      </w:r>
    </w:p>
    <w:p w14:paraId="33CBF9D4" w14:textId="191DAA8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d6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dias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AddAfter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d4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"sexta"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33C198D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d6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agora aparece na última posição da fila. Continuando, acrescentaremos sábado após sexta:</w:t>
      </w:r>
    </w:p>
    <w:p w14:paraId="23AD0067" w14:textId="2223C9FF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d7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dias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AddAfter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d6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"sábado"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EF54284" w14:textId="77777777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Colocando quinta antes de sexta, teremos:</w:t>
      </w:r>
    </w:p>
    <w:p w14:paraId="62058649" w14:textId="52090404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d5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dias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AddBefore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d6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"quinta"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8FD918A" w14:textId="77777777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domingo antes de segunda, digitaremos:</w:t>
      </w:r>
    </w:p>
    <w:p w14:paraId="02C507A5" w14:textId="3EEBF920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d1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dias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AddBefore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d2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"domingo"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BC2F45F" w14:textId="77777777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Visualmente, a memória ficará assim:</w:t>
      </w:r>
    </w:p>
    <w:p w14:paraId="6125B987" w14:textId="46A5FE85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noProof/>
          <w:color w:val="3D464D"/>
          <w:sz w:val="27"/>
          <w:szCs w:val="27"/>
          <w:lang w:val="pt-BR" w:eastAsia="pt-BR"/>
        </w:rPr>
        <w:drawing>
          <wp:inline distT="0" distB="0" distL="0" distR="0" wp14:anchorId="30D7B8BF" wp14:editId="06F6D715">
            <wp:extent cx="5731510" cy="730885"/>
            <wp:effectExtent l="0" t="0" r="2540" b="0"/>
            <wp:docPr id="109" name="Imagem 109" descr="memória com valores dentro de círculos coloridos, com setas apontando um elemento a outro nas dois senti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emória com valores dentro de círculos coloridos, com setas apontando um elemento a outro nas dois sentidos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B58CA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Imprimiremos a lista ligada da mesma forma que fazemos com uma lista qualquer, por meio do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a varrerá.</w:t>
      </w:r>
    </w:p>
    <w:p w14:paraId="089A3B0B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foreach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dia </w:t>
      </w: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dias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1FD7B9A3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1F9753D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dia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A136287" w14:textId="7DC11B23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4B7A5D0" w14:textId="77777777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o código, teremos com sucesso a impressão:</w:t>
      </w:r>
    </w:p>
    <w:p w14:paraId="7461156B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domingo</w:t>
      </w:r>
    </w:p>
    <w:p w14:paraId="4B7FA98C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segunda</w:t>
      </w:r>
    </w:p>
    <w:p w14:paraId="7B984D7A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ter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</w:t>
      </w:r>
    </w:p>
    <w:p w14:paraId="1CE1378F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quarta</w:t>
      </w:r>
    </w:p>
    <w:p w14:paraId="071D34B5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quinta</w:t>
      </w:r>
    </w:p>
    <w:p w14:paraId="067BA95F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sexta</w:t>
      </w:r>
    </w:p>
    <w:p w14:paraId="511D5C08" w14:textId="743AF7BC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á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bado</w:t>
      </w:r>
    </w:p>
    <w:p w14:paraId="6E60736C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entanto, não conseguiremos imprimir utilizando o laço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pois </w:t>
      </w:r>
      <w:r w:rsidRPr="00226E0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 </w:t>
      </w:r>
      <w:r w:rsidRPr="00226E05">
        <w:rPr>
          <w:rFonts w:ascii="Courier New" w:eastAsia="Times New Roman" w:hAnsi="Courier New" w:cs="Courier New"/>
          <w:b/>
          <w:bCs/>
          <w:color w:val="3D464D"/>
          <w:sz w:val="23"/>
          <w:szCs w:val="23"/>
          <w:shd w:val="clear" w:color="auto" w:fill="F0F3F5"/>
          <w:lang w:val="pt-BR" w:eastAsia="pt-BR"/>
        </w:rPr>
        <w:t>LinkedList</w:t>
      </w:r>
      <w:r w:rsidRPr="00226E0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 não dá suporte ao acesso por meio de índices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No caso de querermos usar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dias[0]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 exemplo, teremos uma </w:t>
      </w:r>
      <w:r w:rsidRPr="00226E0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sintaxe inválida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0538F23F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Como já foi dito,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LinkedList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facilita muito o acesso à inserção e remoção rápidas, porém, ele não é tão eficiente na realização de buscas. Para isto, utilizaremos o método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Find()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como neste exemplo:</w:t>
      </w:r>
    </w:p>
    <w:p w14:paraId="74B1FFAC" w14:textId="153EE86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quarta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dias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Find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"quarta"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BAA70CD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Poderemos remover um elemento através do nome do nó, como também pela referência do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LinkedListNode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Para removermos quarta-feira, existem as opções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dias.Remove("quarta")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ou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dias.Remove(d4)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04B66A7A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após escolhermos uma delas, imprimindo novamente a lista com o laço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651F837D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dias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Remove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"quarta"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50442F5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foreach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dia </w:t>
      </w: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dias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0F895DBD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3DDDFFF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dia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1E7064B" w14:textId="296669B2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6E917C0" w14:textId="77777777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Obteremos o seguinte:</w:t>
      </w:r>
    </w:p>
    <w:p w14:paraId="17411CE9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domingo</w:t>
      </w:r>
    </w:p>
    <w:p w14:paraId="37FEC94C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segunda</w:t>
      </w:r>
    </w:p>
    <w:p w14:paraId="447D3A5B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ter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</w:t>
      </w:r>
    </w:p>
    <w:p w14:paraId="1334956B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quinta</w:t>
      </w:r>
    </w:p>
    <w:p w14:paraId="6354F3F9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sexta</w:t>
      </w:r>
    </w:p>
    <w:p w14:paraId="4D2089F2" w14:textId="58F1A6EE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á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bado</w:t>
      </w:r>
    </w:p>
    <w:p w14:paraId="7458F7BB" w14:textId="287040E6" w:rsid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vídeo vimos os prós e os contras de implementarmos listas ligadas!</w:t>
      </w:r>
    </w:p>
    <w:p w14:paraId="7C623F97" w14:textId="77777777" w:rsidR="000C73FE" w:rsidRPr="000C73FE" w:rsidRDefault="000C73FE" w:rsidP="000C73FE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0C73FE">
        <w:rPr>
          <w:color w:val="00C86F"/>
          <w:sz w:val="26"/>
          <w:szCs w:val="26"/>
        </w:rPr>
        <w:t>Ordem de uma lista ligada</w:t>
      </w:r>
    </w:p>
    <w:p w14:paraId="1F866042" w14:textId="77777777" w:rsidR="000C73FE" w:rsidRPr="000C73FE" w:rsidRDefault="000C73FE" w:rsidP="000C73F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C73F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Imagine uma lista ligada (</w:t>
      </w:r>
      <w:r w:rsidRPr="000C73F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LinkedList</w:t>
      </w:r>
      <w:r w:rsidRPr="000C73F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de produtos, declarada como:</w:t>
      </w:r>
    </w:p>
    <w:p w14:paraId="01278FA9" w14:textId="499DED6C" w:rsidR="000C73FE" w:rsidRPr="000C73FE" w:rsidRDefault="000C73FE" w:rsidP="000C73F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C73F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LinkedList</w:t>
      </w:r>
      <w:r w:rsidRPr="000C73F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0C73F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Produto</w:t>
      </w:r>
      <w:r w:rsidRPr="000C73F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0C73F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produtos </w:t>
      </w:r>
      <w:r w:rsidRPr="000C73F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C73F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C73F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C73F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C73F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LinkedList</w:t>
      </w:r>
      <w:r w:rsidRPr="000C73F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0C73F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Produto</w:t>
      </w:r>
      <w:r w:rsidRPr="000C73F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&gt;();</w:t>
      </w:r>
    </w:p>
    <w:p w14:paraId="65BEE50A" w14:textId="77777777" w:rsidR="000C73FE" w:rsidRPr="000C73FE" w:rsidRDefault="000C73FE" w:rsidP="000C73F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C73F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Como é que essa lista de produtos mantém a ordem dos produtos?</w:t>
      </w:r>
    </w:p>
    <w:p w14:paraId="274D166F" w14:textId="77777777" w:rsidR="000C73FE" w:rsidRPr="000C73FE" w:rsidRDefault="000C73FE" w:rsidP="000C73FE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0C73FE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Pela mesma ordem determinada pela associação entre os nós.</w:t>
      </w:r>
    </w:p>
    <w:p w14:paraId="53625A65" w14:textId="18FA8DD0" w:rsidR="000C73FE" w:rsidRPr="000C73FE" w:rsidRDefault="000C73FE" w:rsidP="000C73FE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I Cada elemento de um </w:t>
      </w:r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LinkedList</w:t>
      </w:r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é um nó, ou seja, um objeto </w:t>
      </w:r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LinkedListNode</w:t>
      </w:r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que mantém duas referências, apontando para o nó anterior e outra apontando para o próximo nó, e essa lista pode ser navegada pela ordem definida pela associação entre esses nós.</w:t>
      </w:r>
    </w:p>
    <w:p w14:paraId="7576766B" w14:textId="77777777" w:rsidR="000C73FE" w:rsidRPr="00226E05" w:rsidRDefault="000C73FE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5105370" w14:textId="77777777" w:rsidR="000C73FE" w:rsidRPr="000C73FE" w:rsidRDefault="000C73FE" w:rsidP="000C73FE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0C73FE">
        <w:rPr>
          <w:color w:val="00C86F"/>
          <w:sz w:val="26"/>
          <w:szCs w:val="26"/>
        </w:rPr>
        <w:t>Incluindo elementos num `LinkedList`</w:t>
      </w:r>
    </w:p>
    <w:p w14:paraId="17EFDC4F" w14:textId="0ED54D04" w:rsidR="00943157" w:rsidRDefault="000C73FE" w:rsidP="00943157">
      <w:pPr>
        <w:rPr>
          <w:color w:val="3D464D"/>
          <w:sz w:val="27"/>
          <w:szCs w:val="27"/>
          <w:shd w:val="clear" w:color="auto" w:fill="FFFFFF"/>
        </w:rPr>
      </w:pPr>
      <w:r w:rsidRPr="000C73FE">
        <w:rPr>
          <w:color w:val="3D464D"/>
          <w:sz w:val="27"/>
          <w:szCs w:val="27"/>
          <w:shd w:val="clear" w:color="auto" w:fill="FFFFFF"/>
        </w:rPr>
        <w:t>Quais dos métodos podem ser usados para inserir nós numa </w:t>
      </w:r>
      <w:r w:rsidRPr="000C73FE">
        <w:rPr>
          <w:rFonts w:ascii="Courier New" w:hAnsi="Courier New" w:cs="Courier New"/>
          <w:color w:val="3D464D"/>
          <w:sz w:val="20"/>
          <w:szCs w:val="20"/>
          <w:shd w:val="clear" w:color="auto" w:fill="F0F3F5"/>
        </w:rPr>
        <w:t>LinkedList</w:t>
      </w:r>
      <w:r w:rsidRPr="000C73FE">
        <w:rPr>
          <w:color w:val="3D464D"/>
          <w:sz w:val="27"/>
          <w:szCs w:val="27"/>
          <w:shd w:val="clear" w:color="auto" w:fill="FFFFFF"/>
        </w:rPr>
        <w:t>?</w:t>
      </w:r>
    </w:p>
    <w:p w14:paraId="2697AC6D" w14:textId="77777777" w:rsidR="000C73FE" w:rsidRPr="000C73FE" w:rsidRDefault="000C73FE" w:rsidP="000C73FE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0C73FE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AddBefore</w:t>
      </w:r>
    </w:p>
    <w:p w14:paraId="23BEAAD7" w14:textId="77777777" w:rsidR="000C73FE" w:rsidRPr="000C73FE" w:rsidRDefault="000C73FE" w:rsidP="000C73FE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Isso aí! O método </w:t>
      </w:r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AddBefore(LinkedListNode&lt;T&gt; node, T value)</w:t>
      </w:r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serve para adicionar um elemento </w:t>
      </w:r>
      <w:r w:rsidRPr="000C73FE">
        <w:rPr>
          <w:rFonts w:ascii="Times New Roman" w:eastAsia="Times New Roman" w:hAnsi="Times New Roman" w:cs="Times New Roman"/>
          <w:b/>
          <w:bCs/>
          <w:color w:val="6E757A"/>
          <w:sz w:val="23"/>
          <w:szCs w:val="23"/>
          <w:shd w:val="clear" w:color="auto" w:fill="FFFFFF"/>
          <w:lang w:val="pt-BR" w:eastAsia="pt-BR"/>
        </w:rPr>
        <w:t>antes</w:t>
      </w:r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do nó especificado.</w:t>
      </w:r>
    </w:p>
    <w:p w14:paraId="76FAE1CB" w14:textId="77777777" w:rsidR="000C73FE" w:rsidRPr="000C73FE" w:rsidRDefault="000C73FE" w:rsidP="000C73FE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0C73FE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AddFirst</w:t>
      </w:r>
    </w:p>
    <w:p w14:paraId="11B51C10" w14:textId="77777777" w:rsidR="000C73FE" w:rsidRPr="000C73FE" w:rsidRDefault="000C73FE" w:rsidP="000C73FE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Isso aí! O método </w:t>
      </w:r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AddFirst(T value)</w:t>
      </w:r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serve para adicionar um elemento como primeiro nó do </w:t>
      </w:r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LinkedList</w:t>
      </w:r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.</w:t>
      </w:r>
    </w:p>
    <w:p w14:paraId="7445B450" w14:textId="77777777" w:rsidR="000C73FE" w:rsidRPr="000C73FE" w:rsidRDefault="000C73FE" w:rsidP="000C73FE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0C73FE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AddLast</w:t>
      </w:r>
    </w:p>
    <w:p w14:paraId="31236277" w14:textId="77777777" w:rsidR="000C73FE" w:rsidRPr="000C73FE" w:rsidRDefault="000C73FE" w:rsidP="000C73FE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Isso aí! O método </w:t>
      </w:r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AddLast(T value)</w:t>
      </w:r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serve para adicionar um elemento como último nó do </w:t>
      </w:r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LinkedList</w:t>
      </w:r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.</w:t>
      </w:r>
    </w:p>
    <w:p w14:paraId="3EC06E16" w14:textId="77777777" w:rsidR="000C73FE" w:rsidRPr="000C73FE" w:rsidRDefault="000C73FE" w:rsidP="000C73FE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0C73FE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AddAfter</w:t>
      </w:r>
    </w:p>
    <w:p w14:paraId="61BE752C" w14:textId="13D5CA4E" w:rsidR="000C73FE" w:rsidRDefault="000C73FE" w:rsidP="000C73FE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lastRenderedPageBreak/>
        <w:t>Isso aí! O método </w:t>
      </w:r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AddAfter(LinkedListNode&lt;T&gt; node, T value)</w:t>
      </w:r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serve para adicionar um elemento </w:t>
      </w:r>
      <w:r w:rsidRPr="000C73FE">
        <w:rPr>
          <w:rFonts w:ascii="Times New Roman" w:eastAsia="Times New Roman" w:hAnsi="Times New Roman" w:cs="Times New Roman"/>
          <w:b/>
          <w:bCs/>
          <w:color w:val="6E757A"/>
          <w:sz w:val="23"/>
          <w:szCs w:val="23"/>
          <w:shd w:val="clear" w:color="auto" w:fill="FFFFFF"/>
          <w:lang w:val="pt-BR" w:eastAsia="pt-BR"/>
        </w:rPr>
        <w:t>depois</w:t>
      </w:r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do nó especificado.</w:t>
      </w:r>
    </w:p>
    <w:p w14:paraId="0BBEC704" w14:textId="77777777" w:rsidR="000C73FE" w:rsidRPr="000C73FE" w:rsidRDefault="000C73FE" w:rsidP="000C73FE">
      <w:pPr>
        <w:spacing w:after="0"/>
        <w:rPr>
          <w:rFonts w:ascii="Open Sans" w:hAnsi="Open Sans" w:cs="Open Sans"/>
          <w:color w:val="00C86F"/>
          <w:sz w:val="26"/>
          <w:szCs w:val="26"/>
        </w:rPr>
      </w:pPr>
    </w:p>
    <w:p w14:paraId="01E0CF8D" w14:textId="77777777" w:rsidR="000C73FE" w:rsidRPr="000C73FE" w:rsidRDefault="000C73FE" w:rsidP="000C73FE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0C73FE">
        <w:rPr>
          <w:rFonts w:ascii="Open Sans" w:hAnsi="Open Sans" w:cs="Open Sans"/>
          <w:color w:val="00C86F"/>
          <w:sz w:val="26"/>
          <w:szCs w:val="26"/>
        </w:rPr>
        <w:t> Stack</w:t>
      </w:r>
    </w:p>
    <w:p w14:paraId="30F53D57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Neste vídeo trabalharemos com outro projeto novo, em que implementaremos a solução de um problema de navegação de browser, ou navegador Web. Abrindo o site da </w:t>
      </w:r>
      <w:hyperlink r:id="rId127" w:tgtFrame="_blank" w:history="1">
        <w:r>
          <w:rPr>
            <w:rStyle w:val="Hyperlink"/>
            <w:sz w:val="27"/>
            <w:szCs w:val="27"/>
          </w:rPr>
          <w:t>Alura</w:t>
        </w:r>
      </w:hyperlink>
      <w:r>
        <w:rPr>
          <w:color w:val="3D464D"/>
          <w:sz w:val="27"/>
          <w:szCs w:val="27"/>
        </w:rPr>
        <w:t> no Google Chrome como exemplo, veremos as páginas navegadas anteriormente por meio do botão "Voltar" (a seta para a esquerda localizada ao lado do campo de endereço). Do mesmo modo, se clicarmos no botão de "Avançar" (a seta para a direita), faremos o caminho inverso.</w:t>
      </w:r>
    </w:p>
    <w:p w14:paraId="4B3EF5F7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Neste momento veremos como implementar um novo tipo de coleção do .NET Framework, criando inicialmente uma instância de um navegador, sendo que a classe ainda não existe. Utilizaremos "Ctrl + ." e selecionaremos "</w:t>
      </w:r>
      <w:r>
        <w:rPr>
          <w:rStyle w:val="nfase"/>
          <w:color w:val="3D464D"/>
          <w:sz w:val="27"/>
          <w:szCs w:val="27"/>
        </w:rPr>
        <w:t>Generate class</w:t>
      </w:r>
      <w:r>
        <w:rPr>
          <w:color w:val="3D464D"/>
          <w:sz w:val="27"/>
          <w:szCs w:val="27"/>
        </w:rPr>
        <w:t> 'Navegador'":</w:t>
      </w:r>
    </w:p>
    <w:p w14:paraId="496EE9E2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class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Program</w:t>
      </w:r>
    </w:p>
    <w:p w14:paraId="3F0F652F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CA98CFF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static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Main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string</w:t>
      </w:r>
      <w:r>
        <w:rPr>
          <w:rStyle w:val="pun"/>
          <w:color w:val="999999"/>
        </w:rPr>
        <w:t>[]</w:t>
      </w:r>
      <w:r>
        <w:rPr>
          <w:rStyle w:val="pln"/>
          <w:color w:val="3D464D"/>
        </w:rPr>
        <w:t xml:space="preserve"> args</w:t>
      </w:r>
      <w:r>
        <w:rPr>
          <w:rStyle w:val="pun"/>
          <w:color w:val="999999"/>
        </w:rPr>
        <w:t>)</w:t>
      </w:r>
    </w:p>
    <w:p w14:paraId="1F92F312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{</w:t>
      </w:r>
    </w:p>
    <w:p w14:paraId="6383CA9C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kwd"/>
          <w:color w:val="0077AA"/>
        </w:rPr>
        <w:t>var</w:t>
      </w:r>
      <w:r>
        <w:rPr>
          <w:rStyle w:val="pln"/>
          <w:color w:val="3D464D"/>
        </w:rPr>
        <w:t xml:space="preserve"> navegador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Navegador</w:t>
      </w:r>
      <w:r>
        <w:rPr>
          <w:rStyle w:val="pun"/>
          <w:color w:val="999999"/>
        </w:rPr>
        <w:t>();</w:t>
      </w:r>
    </w:p>
    <w:p w14:paraId="5200B10A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7F94BBD3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14:paraId="07F67CC6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</w:p>
    <w:p w14:paraId="161D79CB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class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Navegador</w:t>
      </w:r>
    </w:p>
    <w:p w14:paraId="03D62DA0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AA11489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private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atual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"vazia"</w:t>
      </w:r>
      <w:r>
        <w:rPr>
          <w:rStyle w:val="pun"/>
          <w:color w:val="999999"/>
        </w:rPr>
        <w:t>;</w:t>
      </w:r>
    </w:p>
    <w:p w14:paraId="209DBB91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</w:p>
    <w:p w14:paraId="5E315D73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public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Navegador</w:t>
      </w:r>
      <w:r>
        <w:rPr>
          <w:rStyle w:val="pun"/>
          <w:color w:val="999999"/>
        </w:rPr>
        <w:t>()</w:t>
      </w:r>
    </w:p>
    <w:p w14:paraId="26DAF253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{</w:t>
      </w:r>
    </w:p>
    <w:p w14:paraId="388F230F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atual</w:t>
      </w:r>
      <w:r>
        <w:rPr>
          <w:rStyle w:val="pun"/>
          <w:color w:val="999999"/>
        </w:rPr>
        <w:t>);</w:t>
      </w:r>
    </w:p>
    <w:p w14:paraId="6640C62C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5DFF6A03" w14:textId="4AAA36D4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2A92E1BD" w14:textId="77777777" w:rsidR="000C73FE" w:rsidRDefault="000C73FE" w:rsidP="000C73FE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Rodaremos este código com "Ctrl + F5" e obteremos a impressão:</w:t>
      </w:r>
    </w:p>
    <w:p w14:paraId="5FEAD1AC" w14:textId="7F0640BF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vazia</w:t>
      </w:r>
    </w:p>
    <w:p w14:paraId="4E7A8E4C" w14:textId="77777777" w:rsidR="000C73FE" w:rsidRDefault="000C73FE" w:rsidP="000C73FE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melhorar isto imprimindo assim:</w:t>
      </w:r>
    </w:p>
    <w:p w14:paraId="4EB1D924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class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Navegador</w:t>
      </w:r>
    </w:p>
    <w:p w14:paraId="17E42AA0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2743E8DC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private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atual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"vazia"</w:t>
      </w:r>
      <w:r>
        <w:rPr>
          <w:rStyle w:val="pun"/>
          <w:color w:val="999999"/>
        </w:rPr>
        <w:t>;</w:t>
      </w:r>
    </w:p>
    <w:p w14:paraId="73490441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</w:p>
    <w:p w14:paraId="533524A1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public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Navegador</w:t>
      </w:r>
      <w:r>
        <w:rPr>
          <w:rStyle w:val="pun"/>
          <w:color w:val="999999"/>
        </w:rPr>
        <w:t>()</w:t>
      </w:r>
    </w:p>
    <w:p w14:paraId="38CB076F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{</w:t>
      </w:r>
    </w:p>
    <w:p w14:paraId="5FE90A15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"Página atual: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atual</w:t>
      </w:r>
      <w:r>
        <w:rPr>
          <w:rStyle w:val="pun"/>
          <w:color w:val="999999"/>
        </w:rPr>
        <w:t>);</w:t>
      </w:r>
    </w:p>
    <w:p w14:paraId="0A34C2E4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25255097" w14:textId="2DEEE882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23916755" w14:textId="77777777" w:rsidR="000C73FE" w:rsidRDefault="000C73FE" w:rsidP="000C73FE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Ao que será retornado</w:t>
      </w:r>
    </w:p>
    <w:p w14:paraId="1C35DD61" w14:textId="415A864A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lastRenderedPageBreak/>
        <w:t>P</w:t>
      </w:r>
      <w:r>
        <w:rPr>
          <w:rStyle w:val="pun"/>
          <w:color w:val="999999"/>
        </w:rPr>
        <w:t>á</w:t>
      </w:r>
      <w:r>
        <w:rPr>
          <w:rStyle w:val="pln"/>
          <w:color w:val="3D464D"/>
        </w:rPr>
        <w:t>gina atual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vazia</w:t>
      </w:r>
    </w:p>
    <w:p w14:paraId="597AA03D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simularemos o processo de navegação entre páginas anteriores e posteriores a partir do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NavegarPara()</w:t>
      </w:r>
      <w:r>
        <w:rPr>
          <w:color w:val="3D464D"/>
          <w:sz w:val="27"/>
          <w:szCs w:val="27"/>
        </w:rPr>
        <w:t>, ainda inexistente, que será extraído, redefinindo-se a página atual da navegação:</w:t>
      </w:r>
    </w:p>
    <w:p w14:paraId="5062215F" w14:textId="77777777" w:rsidR="000C73FE" w:rsidRPr="000C73FE" w:rsidRDefault="000C73FE" w:rsidP="000C73FE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0C73FE">
        <w:rPr>
          <w:rStyle w:val="kwd"/>
          <w:color w:val="0077AA"/>
          <w:lang w:val="en-US"/>
        </w:rPr>
        <w:t>class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typ"/>
          <w:color w:val="A67F59"/>
          <w:lang w:val="en-US"/>
        </w:rPr>
        <w:t>Program</w:t>
      </w:r>
    </w:p>
    <w:p w14:paraId="5FA711DA" w14:textId="77777777" w:rsidR="000C73FE" w:rsidRPr="000C73FE" w:rsidRDefault="000C73FE" w:rsidP="000C73FE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0C73FE">
        <w:rPr>
          <w:rStyle w:val="pun"/>
          <w:color w:val="999999"/>
          <w:lang w:val="en-US"/>
        </w:rPr>
        <w:t>{</w:t>
      </w:r>
    </w:p>
    <w:p w14:paraId="2764B7F5" w14:textId="77777777" w:rsidR="000C73FE" w:rsidRPr="000C73FE" w:rsidRDefault="000C73FE" w:rsidP="000C73FE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0C73FE">
        <w:rPr>
          <w:rStyle w:val="pln"/>
          <w:color w:val="3D464D"/>
          <w:lang w:val="en-US"/>
        </w:rPr>
        <w:t xml:space="preserve">    </w:t>
      </w:r>
      <w:r w:rsidRPr="000C73FE">
        <w:rPr>
          <w:rStyle w:val="kwd"/>
          <w:color w:val="0077AA"/>
          <w:lang w:val="en-US"/>
        </w:rPr>
        <w:t>static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kwd"/>
          <w:color w:val="0077AA"/>
          <w:lang w:val="en-US"/>
        </w:rPr>
        <w:t>void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typ"/>
          <w:color w:val="A67F59"/>
          <w:lang w:val="en-US"/>
        </w:rPr>
        <w:t>Main</w:t>
      </w:r>
      <w:r w:rsidRPr="000C73FE">
        <w:rPr>
          <w:rStyle w:val="pun"/>
          <w:color w:val="999999"/>
          <w:lang w:val="en-US"/>
        </w:rPr>
        <w:t>(</w:t>
      </w:r>
      <w:r w:rsidRPr="000C73FE">
        <w:rPr>
          <w:rStyle w:val="kwd"/>
          <w:color w:val="0077AA"/>
          <w:lang w:val="en-US"/>
        </w:rPr>
        <w:t>string</w:t>
      </w:r>
      <w:r w:rsidRPr="000C73FE">
        <w:rPr>
          <w:rStyle w:val="pun"/>
          <w:color w:val="999999"/>
          <w:lang w:val="en-US"/>
        </w:rPr>
        <w:t>[]</w:t>
      </w:r>
      <w:r w:rsidRPr="000C73FE">
        <w:rPr>
          <w:rStyle w:val="pln"/>
          <w:color w:val="3D464D"/>
          <w:lang w:val="en-US"/>
        </w:rPr>
        <w:t xml:space="preserve"> args</w:t>
      </w:r>
      <w:r w:rsidRPr="000C73FE">
        <w:rPr>
          <w:rStyle w:val="pun"/>
          <w:color w:val="999999"/>
          <w:lang w:val="en-US"/>
        </w:rPr>
        <w:t>)</w:t>
      </w:r>
    </w:p>
    <w:p w14:paraId="5DF1EAB9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 w:rsidRPr="000C73FE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{</w:t>
      </w:r>
    </w:p>
    <w:p w14:paraId="24C6A84E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kwd"/>
          <w:color w:val="0077AA"/>
        </w:rPr>
        <w:t>var</w:t>
      </w:r>
      <w:r>
        <w:rPr>
          <w:rStyle w:val="pln"/>
          <w:color w:val="3D464D"/>
        </w:rPr>
        <w:t xml:space="preserve"> navegador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Navegador</w:t>
      </w:r>
      <w:r>
        <w:rPr>
          <w:rStyle w:val="pun"/>
          <w:color w:val="999999"/>
        </w:rPr>
        <w:t>();</w:t>
      </w:r>
    </w:p>
    <w:p w14:paraId="74337DCB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</w:p>
    <w:p w14:paraId="766DBD31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NavegarPara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"google.com"</w:t>
      </w:r>
      <w:r>
        <w:rPr>
          <w:rStyle w:val="pun"/>
          <w:color w:val="999999"/>
        </w:rPr>
        <w:t>);</w:t>
      </w:r>
    </w:p>
    <w:p w14:paraId="6B000918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7B69C724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14:paraId="24099FCC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</w:p>
    <w:p w14:paraId="2044285B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class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Navegador</w:t>
      </w:r>
    </w:p>
    <w:p w14:paraId="71CCFD54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601F6A49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private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atual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"vazia"</w:t>
      </w:r>
      <w:r>
        <w:rPr>
          <w:rStyle w:val="pun"/>
          <w:color w:val="999999"/>
        </w:rPr>
        <w:t>;</w:t>
      </w:r>
    </w:p>
    <w:p w14:paraId="303D6C94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</w:p>
    <w:p w14:paraId="3F7B3F7C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public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Navegador</w:t>
      </w:r>
      <w:r>
        <w:rPr>
          <w:rStyle w:val="pun"/>
          <w:color w:val="999999"/>
        </w:rPr>
        <w:t>()</w:t>
      </w:r>
    </w:p>
    <w:p w14:paraId="763F4A17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{</w:t>
      </w:r>
    </w:p>
    <w:p w14:paraId="750A5095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"Página atual: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atual</w:t>
      </w:r>
      <w:r>
        <w:rPr>
          <w:rStyle w:val="pun"/>
          <w:color w:val="999999"/>
        </w:rPr>
        <w:t>);</w:t>
      </w:r>
    </w:p>
    <w:p w14:paraId="27C26AA1" w14:textId="77777777" w:rsidR="000C73FE" w:rsidRPr="000C73FE" w:rsidRDefault="000C73FE" w:rsidP="000C73FE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>
        <w:rPr>
          <w:rStyle w:val="pln"/>
          <w:color w:val="3D464D"/>
        </w:rPr>
        <w:t xml:space="preserve">    </w:t>
      </w:r>
      <w:r w:rsidRPr="000C73FE">
        <w:rPr>
          <w:rStyle w:val="pun"/>
          <w:color w:val="999999"/>
          <w:lang w:val="en-US"/>
        </w:rPr>
        <w:t>}</w:t>
      </w:r>
    </w:p>
    <w:p w14:paraId="688157C3" w14:textId="77777777" w:rsidR="000C73FE" w:rsidRPr="000C73FE" w:rsidRDefault="000C73FE" w:rsidP="000C73FE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4510B34C" w14:textId="77777777" w:rsidR="000C73FE" w:rsidRPr="000C73FE" w:rsidRDefault="000C73FE" w:rsidP="000C73FE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0C73FE">
        <w:rPr>
          <w:rStyle w:val="pln"/>
          <w:color w:val="3D464D"/>
          <w:lang w:val="en-US"/>
        </w:rPr>
        <w:t xml:space="preserve">    </w:t>
      </w:r>
      <w:r w:rsidRPr="000C73FE">
        <w:rPr>
          <w:rStyle w:val="kwd"/>
          <w:color w:val="0077AA"/>
          <w:lang w:val="en-US"/>
        </w:rPr>
        <w:t>internal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kwd"/>
          <w:color w:val="0077AA"/>
          <w:lang w:val="en-US"/>
        </w:rPr>
        <w:t>void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typ"/>
          <w:color w:val="A67F59"/>
          <w:lang w:val="en-US"/>
        </w:rPr>
        <w:t>NavegarPara</w:t>
      </w:r>
      <w:r w:rsidRPr="000C73FE">
        <w:rPr>
          <w:rStyle w:val="pun"/>
          <w:color w:val="999999"/>
          <w:lang w:val="en-US"/>
        </w:rPr>
        <w:t>(</w:t>
      </w:r>
      <w:r w:rsidRPr="000C73FE">
        <w:rPr>
          <w:rStyle w:val="kwd"/>
          <w:color w:val="0077AA"/>
          <w:lang w:val="en-US"/>
        </w:rPr>
        <w:t>string</w:t>
      </w:r>
      <w:r w:rsidRPr="000C73FE">
        <w:rPr>
          <w:rStyle w:val="pln"/>
          <w:color w:val="3D464D"/>
          <w:lang w:val="en-US"/>
        </w:rPr>
        <w:t xml:space="preserve"> url</w:t>
      </w:r>
      <w:r w:rsidRPr="000C73FE">
        <w:rPr>
          <w:rStyle w:val="pun"/>
          <w:color w:val="999999"/>
          <w:lang w:val="en-US"/>
        </w:rPr>
        <w:t>)</w:t>
      </w:r>
    </w:p>
    <w:p w14:paraId="2CBB542F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 w:rsidRPr="000C73FE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{</w:t>
      </w:r>
    </w:p>
    <w:p w14:paraId="2999664B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atual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url</w:t>
      </w:r>
      <w:r>
        <w:rPr>
          <w:rStyle w:val="pun"/>
          <w:color w:val="999999"/>
        </w:rPr>
        <w:t>;</w:t>
      </w:r>
    </w:p>
    <w:p w14:paraId="7CF60F34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"Página atual: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atual</w:t>
      </w:r>
      <w:r>
        <w:rPr>
          <w:rStyle w:val="pun"/>
          <w:color w:val="999999"/>
        </w:rPr>
        <w:t>);</w:t>
      </w:r>
    </w:p>
    <w:p w14:paraId="06B2346E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7D922138" w14:textId="48DE8E2A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6A116990" w14:textId="77777777" w:rsidR="000C73FE" w:rsidRDefault="000C73FE" w:rsidP="000C73FE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Rodaremos novamente a aplicação e teremos:</w:t>
      </w:r>
    </w:p>
    <w:p w14:paraId="390B9BD8" w14:textId="1D00AD76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P</w:t>
      </w:r>
      <w:r>
        <w:rPr>
          <w:rStyle w:val="pun"/>
          <w:color w:val="999999"/>
        </w:rPr>
        <w:t>á</w:t>
      </w:r>
      <w:r>
        <w:rPr>
          <w:rStyle w:val="pln"/>
          <w:color w:val="3D464D"/>
        </w:rPr>
        <w:t>gina atual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google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com</w:t>
      </w:r>
    </w:p>
    <w:p w14:paraId="0D6681D7" w14:textId="77777777" w:rsidR="000C73FE" w:rsidRDefault="000C73FE" w:rsidP="000C73FE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Faremos o mesmo processo para sermos redirecionados aos sites da Caelum e da Alura:</w:t>
      </w:r>
    </w:p>
    <w:p w14:paraId="308FDCD0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var</w:t>
      </w:r>
      <w:r>
        <w:rPr>
          <w:rStyle w:val="pln"/>
          <w:color w:val="3D464D"/>
        </w:rPr>
        <w:t xml:space="preserve"> navegador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Navegador</w:t>
      </w:r>
      <w:r>
        <w:rPr>
          <w:rStyle w:val="pun"/>
          <w:color w:val="999999"/>
        </w:rPr>
        <w:t>();</w:t>
      </w:r>
    </w:p>
    <w:p w14:paraId="1A16EAE3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</w:p>
    <w:p w14:paraId="7C3DB956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NavegarPara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"google.com"</w:t>
      </w:r>
      <w:r>
        <w:rPr>
          <w:rStyle w:val="pun"/>
          <w:color w:val="999999"/>
        </w:rPr>
        <w:t>);</w:t>
      </w:r>
    </w:p>
    <w:p w14:paraId="66FC2541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NavegarPara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"caelum.com.br"</w:t>
      </w:r>
      <w:r>
        <w:rPr>
          <w:rStyle w:val="pun"/>
          <w:color w:val="999999"/>
        </w:rPr>
        <w:t>);</w:t>
      </w:r>
    </w:p>
    <w:p w14:paraId="722E291E" w14:textId="3E0B574B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NavegarPara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"alura.com.br"</w:t>
      </w:r>
      <w:r>
        <w:rPr>
          <w:rStyle w:val="pun"/>
          <w:color w:val="999999"/>
        </w:rPr>
        <w:t>);</w:t>
      </w:r>
    </w:p>
    <w:p w14:paraId="6FEC636C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Desta vez, navegaremos à página anterior criando um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Anterior()</w:t>
      </w:r>
      <w:r>
        <w:rPr>
          <w:color w:val="3D464D"/>
          <w:sz w:val="27"/>
          <w:szCs w:val="27"/>
        </w:rPr>
        <w:t> e utilizando "Ctrl + .".</w:t>
      </w:r>
    </w:p>
    <w:p w14:paraId="5AAF2C6E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Anterior</w:t>
      </w:r>
      <w:r>
        <w:rPr>
          <w:rStyle w:val="pun"/>
          <w:color w:val="999999"/>
        </w:rPr>
        <w:t>()</w:t>
      </w:r>
    </w:p>
    <w:p w14:paraId="0D485E17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2C4E61F0" w14:textId="5420A067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560FF5E6" w14:textId="77777777" w:rsidR="000C73FE" w:rsidRDefault="000C73FE" w:rsidP="000C73FE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 entanto, quando navegamos a outras páginas, perdemos o valor da página atual.</w:t>
      </w:r>
    </w:p>
    <w:p w14:paraId="3D595DDC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NavegarPara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"alura.com.br"</w:t>
      </w:r>
      <w:r>
        <w:rPr>
          <w:rStyle w:val="pun"/>
          <w:color w:val="999999"/>
        </w:rPr>
        <w:t>);</w:t>
      </w:r>
    </w:p>
    <w:p w14:paraId="28728A94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</w:p>
    <w:p w14:paraId="4D3B1872" w14:textId="02B66630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Anterior</w:t>
      </w:r>
      <w:r>
        <w:rPr>
          <w:rStyle w:val="pun"/>
          <w:color w:val="999999"/>
        </w:rPr>
        <w:t>();</w:t>
      </w:r>
    </w:p>
    <w:p w14:paraId="6F25AE98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Portanto, é necessário alterarmos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NavegarPara()</w:t>
      </w:r>
      <w:r>
        <w:rPr>
          <w:color w:val="3D464D"/>
          <w:sz w:val="27"/>
          <w:szCs w:val="27"/>
        </w:rPr>
        <w:t> para salvar a página atual a ser substituída. Para isto, criaremos uma coleção denominada </w:t>
      </w:r>
      <w:r>
        <w:rPr>
          <w:rStyle w:val="Forte"/>
          <w:color w:val="3D464D"/>
          <w:sz w:val="27"/>
          <w:szCs w:val="27"/>
        </w:rPr>
        <w:t>Pilha</w:t>
      </w:r>
      <w:r>
        <w:rPr>
          <w:color w:val="3D464D"/>
          <w:sz w:val="27"/>
          <w:szCs w:val="27"/>
        </w:rPr>
        <w:t>, ou </w:t>
      </w:r>
      <w:r>
        <w:rPr>
          <w:rStyle w:val="nfase"/>
          <w:b/>
          <w:bCs/>
          <w:color w:val="3D464D"/>
          <w:sz w:val="27"/>
          <w:szCs w:val="27"/>
        </w:rPr>
        <w:t>Stack</w:t>
      </w:r>
      <w:r>
        <w:rPr>
          <w:color w:val="3D464D"/>
          <w:sz w:val="27"/>
          <w:szCs w:val="27"/>
        </w:rPr>
        <w:t>, em inglês.</w:t>
      </w:r>
    </w:p>
    <w:p w14:paraId="13A7ED9D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 escopo da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Navegador</w:t>
      </w:r>
      <w:r>
        <w:rPr>
          <w:color w:val="3D464D"/>
          <w:sz w:val="27"/>
          <w:szCs w:val="27"/>
        </w:rPr>
        <w:t>, digitaremos:</w:t>
      </w:r>
    </w:p>
    <w:p w14:paraId="2C536532" w14:textId="2A7AFFF4" w:rsidR="000C73FE" w:rsidRP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r w:rsidRPr="000C73FE">
        <w:rPr>
          <w:rStyle w:val="kwd"/>
          <w:color w:val="0077AA"/>
          <w:lang w:val="en-US"/>
        </w:rPr>
        <w:t>private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kwd"/>
          <w:color w:val="0077AA"/>
          <w:lang w:val="en-US"/>
        </w:rPr>
        <w:t>readonly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typ"/>
          <w:color w:val="A67F59"/>
          <w:lang w:val="en-US"/>
        </w:rPr>
        <w:t>Stack</w:t>
      </w:r>
      <w:r w:rsidRPr="000C73FE">
        <w:rPr>
          <w:rStyle w:val="str"/>
          <w:color w:val="669900"/>
          <w:lang w:val="en-US"/>
        </w:rPr>
        <w:t>&lt;string&gt;</w:t>
      </w:r>
      <w:r w:rsidRPr="000C73FE">
        <w:rPr>
          <w:rStyle w:val="pln"/>
          <w:color w:val="3D464D"/>
          <w:lang w:val="en-US"/>
        </w:rPr>
        <w:t xml:space="preserve"> historicoAnterior </w:t>
      </w:r>
      <w:r w:rsidRPr="000C73FE">
        <w:rPr>
          <w:rStyle w:val="pun"/>
          <w:color w:val="999999"/>
          <w:lang w:val="en-US"/>
        </w:rPr>
        <w:t>=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kwd"/>
          <w:color w:val="0077AA"/>
          <w:lang w:val="en-US"/>
        </w:rPr>
        <w:t>new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typ"/>
          <w:color w:val="A67F59"/>
          <w:lang w:val="en-US"/>
        </w:rPr>
        <w:t>Stack</w:t>
      </w:r>
      <w:r w:rsidRPr="000C73FE">
        <w:rPr>
          <w:rStyle w:val="str"/>
          <w:color w:val="669900"/>
          <w:lang w:val="en-US"/>
        </w:rPr>
        <w:t>&lt;string&gt;</w:t>
      </w:r>
      <w:r w:rsidRPr="000C73FE">
        <w:rPr>
          <w:rStyle w:val="pun"/>
          <w:color w:val="999999"/>
          <w:lang w:val="en-US"/>
        </w:rPr>
        <w:t>();</w:t>
      </w:r>
    </w:p>
    <w:p w14:paraId="165DFBBE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Salvaremos 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historicoAnterior</w:t>
      </w:r>
      <w:r>
        <w:rPr>
          <w:color w:val="3D464D"/>
          <w:sz w:val="27"/>
          <w:szCs w:val="27"/>
        </w:rPr>
        <w:t> a página que deixou de ser a atual, e não poderemos usar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Add()</w:t>
      </w:r>
      <w:r>
        <w:rPr>
          <w:color w:val="3D464D"/>
          <w:sz w:val="27"/>
          <w:szCs w:val="27"/>
        </w:rPr>
        <w:t> para adicioná-la em nosso histórico, pois este método não funciona neste caso de coleção especializada.</w:t>
      </w:r>
    </w:p>
    <w:p w14:paraId="2E8F73ED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Chamaremos outro método,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Push()</w:t>
      </w:r>
      <w:r>
        <w:rPr>
          <w:color w:val="3D464D"/>
          <w:sz w:val="27"/>
          <w:szCs w:val="27"/>
        </w:rPr>
        <w:t>, que receberá nossa página atual.</w:t>
      </w:r>
    </w:p>
    <w:p w14:paraId="505F2503" w14:textId="77777777" w:rsidR="000C73FE" w:rsidRPr="000C73FE" w:rsidRDefault="000C73FE" w:rsidP="000C73FE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0C73FE">
        <w:rPr>
          <w:rStyle w:val="kwd"/>
          <w:color w:val="0077AA"/>
          <w:lang w:val="en-US"/>
        </w:rPr>
        <w:t>internal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kwd"/>
          <w:color w:val="0077AA"/>
          <w:lang w:val="en-US"/>
        </w:rPr>
        <w:t>void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typ"/>
          <w:color w:val="A67F59"/>
          <w:lang w:val="en-US"/>
        </w:rPr>
        <w:t>NavegarPara</w:t>
      </w:r>
      <w:r w:rsidRPr="000C73FE">
        <w:rPr>
          <w:rStyle w:val="pun"/>
          <w:color w:val="999999"/>
          <w:lang w:val="en-US"/>
        </w:rPr>
        <w:t>(</w:t>
      </w:r>
      <w:r w:rsidRPr="000C73FE">
        <w:rPr>
          <w:rStyle w:val="kwd"/>
          <w:color w:val="0077AA"/>
          <w:lang w:val="en-US"/>
        </w:rPr>
        <w:t>string</w:t>
      </w:r>
      <w:r w:rsidRPr="000C73FE">
        <w:rPr>
          <w:rStyle w:val="pln"/>
          <w:color w:val="3D464D"/>
          <w:lang w:val="en-US"/>
        </w:rPr>
        <w:t xml:space="preserve"> url</w:t>
      </w:r>
      <w:r w:rsidRPr="000C73FE">
        <w:rPr>
          <w:rStyle w:val="pun"/>
          <w:color w:val="999999"/>
          <w:lang w:val="en-US"/>
        </w:rPr>
        <w:t>)</w:t>
      </w:r>
    </w:p>
    <w:p w14:paraId="6D1BBCBA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5C242733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historicoAnterior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Push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atual</w:t>
      </w:r>
      <w:r>
        <w:rPr>
          <w:rStyle w:val="pun"/>
          <w:color w:val="999999"/>
        </w:rPr>
        <w:t>);</w:t>
      </w:r>
    </w:p>
    <w:p w14:paraId="7200C4A3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atual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url</w:t>
      </w:r>
      <w:r>
        <w:rPr>
          <w:rStyle w:val="pun"/>
          <w:color w:val="999999"/>
        </w:rPr>
        <w:t>;</w:t>
      </w:r>
    </w:p>
    <w:p w14:paraId="22849DBF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"Página atual: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atual</w:t>
      </w:r>
      <w:r>
        <w:rPr>
          <w:rStyle w:val="pun"/>
          <w:color w:val="999999"/>
        </w:rPr>
        <w:t>);</w:t>
      </w:r>
    </w:p>
    <w:p w14:paraId="54A47E07" w14:textId="4BB9F62E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4583C3FC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Feito isso, poderemos implementar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Anterior()</w:t>
      </w:r>
      <w:r>
        <w:rPr>
          <w:color w:val="3D464D"/>
          <w:sz w:val="27"/>
          <w:szCs w:val="27"/>
        </w:rPr>
        <w:t> para obtenção da página contida no histórico, utilizando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Pop()</w:t>
      </w:r>
      <w:r>
        <w:rPr>
          <w:color w:val="3D464D"/>
          <w:sz w:val="27"/>
          <w:szCs w:val="27"/>
        </w:rPr>
        <w:t>, responsável por </w:t>
      </w:r>
      <w:r>
        <w:rPr>
          <w:rStyle w:val="Forte"/>
          <w:color w:val="3D464D"/>
          <w:sz w:val="27"/>
          <w:szCs w:val="27"/>
        </w:rPr>
        <w:t>pegar o próximo elemento de uma pilha</w:t>
      </w:r>
      <w:r>
        <w:rPr>
          <w:color w:val="3D464D"/>
          <w:sz w:val="27"/>
          <w:szCs w:val="27"/>
        </w:rPr>
        <w:t>. Ele retorna uma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string</w:t>
      </w:r>
      <w:r>
        <w:rPr>
          <w:color w:val="3D464D"/>
          <w:sz w:val="27"/>
          <w:szCs w:val="27"/>
        </w:rPr>
        <w:t>, portanto precisaremos armazená-la em algum lugar.</w:t>
      </w:r>
    </w:p>
    <w:p w14:paraId="6B027489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Anterior</w:t>
      </w:r>
      <w:r>
        <w:rPr>
          <w:rStyle w:val="pun"/>
          <w:color w:val="999999"/>
        </w:rPr>
        <w:t>()</w:t>
      </w:r>
    </w:p>
    <w:p w14:paraId="583D8B60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C18D963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atual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historicoAnterior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Pop</w:t>
      </w:r>
      <w:r>
        <w:rPr>
          <w:rStyle w:val="pun"/>
          <w:color w:val="999999"/>
        </w:rPr>
        <w:t>();</w:t>
      </w:r>
    </w:p>
    <w:p w14:paraId="705879F0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"Página atual: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atual</w:t>
      </w:r>
      <w:r>
        <w:rPr>
          <w:rStyle w:val="pun"/>
          <w:color w:val="999999"/>
        </w:rPr>
        <w:t>);</w:t>
      </w:r>
    </w:p>
    <w:p w14:paraId="0D4AD743" w14:textId="38261894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0B30EE8C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Rodaremos a aplicação e verificaremos que passamos de uma página atual vazia para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google.com</w:t>
      </w:r>
      <w:r>
        <w:rPr>
          <w:color w:val="3D464D"/>
          <w:sz w:val="27"/>
          <w:szCs w:val="27"/>
        </w:rPr>
        <w:t>, depois para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caelum.com.br</w:t>
      </w:r>
      <w:r>
        <w:rPr>
          <w:color w:val="3D464D"/>
          <w:sz w:val="27"/>
          <w:szCs w:val="27"/>
        </w:rPr>
        <w:t>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alura.com.br</w:t>
      </w:r>
      <w:r>
        <w:rPr>
          <w:color w:val="3D464D"/>
          <w:sz w:val="27"/>
          <w:szCs w:val="27"/>
        </w:rPr>
        <w:t> e por fim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caelum.com.br</w:t>
      </w:r>
      <w:r>
        <w:rPr>
          <w:color w:val="3D464D"/>
          <w:sz w:val="27"/>
          <w:szCs w:val="27"/>
        </w:rPr>
        <w:t>, o que quer dizer que conseguimos voltar com sucesso.</w:t>
      </w:r>
    </w:p>
    <w:p w14:paraId="6F3C3617" w14:textId="77777777" w:rsidR="000C73FE" w:rsidRDefault="000C73FE" w:rsidP="000C73FE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Navegaremos à página anterior para chegar à página do Google:</w:t>
      </w:r>
    </w:p>
    <w:p w14:paraId="73F40A43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var</w:t>
      </w:r>
      <w:r>
        <w:rPr>
          <w:rStyle w:val="pln"/>
          <w:color w:val="3D464D"/>
        </w:rPr>
        <w:t xml:space="preserve"> navegador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Navegador</w:t>
      </w:r>
      <w:r>
        <w:rPr>
          <w:rStyle w:val="pun"/>
          <w:color w:val="999999"/>
        </w:rPr>
        <w:t>();</w:t>
      </w:r>
    </w:p>
    <w:p w14:paraId="743A9A8E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</w:p>
    <w:p w14:paraId="07484149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NavegarPara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"google.com"</w:t>
      </w:r>
      <w:r>
        <w:rPr>
          <w:rStyle w:val="pun"/>
          <w:color w:val="999999"/>
        </w:rPr>
        <w:t>);</w:t>
      </w:r>
    </w:p>
    <w:p w14:paraId="79FD3F32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NavegarPara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"caelum.com.br"</w:t>
      </w:r>
      <w:r>
        <w:rPr>
          <w:rStyle w:val="pun"/>
          <w:color w:val="999999"/>
        </w:rPr>
        <w:t>);</w:t>
      </w:r>
    </w:p>
    <w:p w14:paraId="036E4B6B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NavegarPara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"alura.com.br"</w:t>
      </w:r>
      <w:r>
        <w:rPr>
          <w:rStyle w:val="pun"/>
          <w:color w:val="999999"/>
        </w:rPr>
        <w:t>);</w:t>
      </w:r>
    </w:p>
    <w:p w14:paraId="394FEADD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</w:p>
    <w:p w14:paraId="49F1F375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Anterior</w:t>
      </w:r>
      <w:r>
        <w:rPr>
          <w:rStyle w:val="pun"/>
          <w:color w:val="999999"/>
        </w:rPr>
        <w:t>();</w:t>
      </w:r>
    </w:p>
    <w:p w14:paraId="62159ACE" w14:textId="2889C5C0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Anterior</w:t>
      </w:r>
      <w:r>
        <w:rPr>
          <w:rStyle w:val="pun"/>
          <w:color w:val="999999"/>
        </w:rPr>
        <w:t>();</w:t>
      </w:r>
    </w:p>
    <w:p w14:paraId="71E0BFBA" w14:textId="77777777" w:rsidR="000C73FE" w:rsidRDefault="000C73FE" w:rsidP="000C73FE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 "Ctrl + F5", obteremos a sequência de visitações da seguinte forma:</w:t>
      </w:r>
    </w:p>
    <w:p w14:paraId="56283C2E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P</w:t>
      </w:r>
      <w:r>
        <w:rPr>
          <w:rStyle w:val="pun"/>
          <w:color w:val="999999"/>
        </w:rPr>
        <w:t>á</w:t>
      </w:r>
      <w:r>
        <w:rPr>
          <w:rStyle w:val="pln"/>
          <w:color w:val="3D464D"/>
        </w:rPr>
        <w:t>gina atual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vazia</w:t>
      </w:r>
    </w:p>
    <w:p w14:paraId="6099830E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P</w:t>
      </w:r>
      <w:r>
        <w:rPr>
          <w:rStyle w:val="pun"/>
          <w:color w:val="999999"/>
        </w:rPr>
        <w:t>á</w:t>
      </w:r>
      <w:r>
        <w:rPr>
          <w:rStyle w:val="pln"/>
          <w:color w:val="3D464D"/>
        </w:rPr>
        <w:t>gina atual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google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com</w:t>
      </w:r>
    </w:p>
    <w:p w14:paraId="7C45A1D3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P</w:t>
      </w:r>
      <w:r>
        <w:rPr>
          <w:rStyle w:val="pun"/>
          <w:color w:val="999999"/>
        </w:rPr>
        <w:t>á</w:t>
      </w:r>
      <w:r>
        <w:rPr>
          <w:rStyle w:val="pln"/>
          <w:color w:val="3D464D"/>
        </w:rPr>
        <w:t>gina atual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caelum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com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br</w:t>
      </w:r>
    </w:p>
    <w:p w14:paraId="165E1184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P</w:t>
      </w:r>
      <w:r>
        <w:rPr>
          <w:rStyle w:val="pun"/>
          <w:color w:val="999999"/>
        </w:rPr>
        <w:t>á</w:t>
      </w:r>
      <w:r>
        <w:rPr>
          <w:rStyle w:val="pln"/>
          <w:color w:val="3D464D"/>
        </w:rPr>
        <w:t>gina atual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alura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com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br</w:t>
      </w:r>
    </w:p>
    <w:p w14:paraId="31D2C427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P</w:t>
      </w:r>
      <w:r>
        <w:rPr>
          <w:rStyle w:val="pun"/>
          <w:color w:val="999999"/>
        </w:rPr>
        <w:t>á</w:t>
      </w:r>
      <w:r>
        <w:rPr>
          <w:rStyle w:val="pln"/>
          <w:color w:val="3D464D"/>
        </w:rPr>
        <w:t>gina atual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caelum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com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br</w:t>
      </w:r>
    </w:p>
    <w:p w14:paraId="7DBBE5C7" w14:textId="48742460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P</w:t>
      </w:r>
      <w:r>
        <w:rPr>
          <w:rStyle w:val="pun"/>
          <w:color w:val="999999"/>
        </w:rPr>
        <w:t>á</w:t>
      </w:r>
      <w:r>
        <w:rPr>
          <w:rStyle w:val="pln"/>
          <w:color w:val="3D464D"/>
        </w:rPr>
        <w:t>gina atual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google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com</w:t>
      </w:r>
    </w:p>
    <w:p w14:paraId="2C6B0CCA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Repetindo o procedimento, voltaremos à página vazia. Nosso histórico está funcionando! No entanto, se tentarmos voltar mais uma vez, ocorrerá um </w:t>
      </w:r>
      <w:r>
        <w:rPr>
          <w:rStyle w:val="Forte"/>
          <w:color w:val="3D464D"/>
          <w:sz w:val="27"/>
          <w:szCs w:val="27"/>
        </w:rPr>
        <w:t xml:space="preserve">erro de </w:t>
      </w:r>
      <w:r>
        <w:rPr>
          <w:rStyle w:val="Forte"/>
          <w:color w:val="3D464D"/>
          <w:sz w:val="27"/>
          <w:szCs w:val="27"/>
        </w:rPr>
        <w:lastRenderedPageBreak/>
        <w:t>exceção sem tratamento, pois a pilha está vazia</w:t>
      </w:r>
      <w:r>
        <w:rPr>
          <w:color w:val="3D464D"/>
          <w:sz w:val="27"/>
          <w:szCs w:val="27"/>
        </w:rPr>
        <w:t>. Neste caso, não poderemos utilizar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Pop()</w:t>
      </w:r>
      <w:r>
        <w:rPr>
          <w:color w:val="3D464D"/>
          <w:sz w:val="27"/>
          <w:szCs w:val="27"/>
        </w:rPr>
        <w:t> pois não existe nada ali para ser removido.</w:t>
      </w:r>
    </w:p>
    <w:p w14:paraId="21D660D9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Portanto, colocaremos uma proteção verificando se há algum elemento na pilha, acrescentando uma condição no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Anterior()</w:t>
      </w:r>
      <w:r>
        <w:rPr>
          <w:color w:val="3D464D"/>
          <w:sz w:val="27"/>
          <w:szCs w:val="27"/>
        </w:rPr>
        <w:t>:</w:t>
      </w:r>
    </w:p>
    <w:p w14:paraId="384E38E7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Anterior</w:t>
      </w:r>
      <w:r>
        <w:rPr>
          <w:rStyle w:val="pun"/>
          <w:color w:val="999999"/>
        </w:rPr>
        <w:t>()</w:t>
      </w:r>
    </w:p>
    <w:p w14:paraId="2BE9C81E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2AEE457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if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historicoAnterior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Any</w:t>
      </w:r>
      <w:r>
        <w:rPr>
          <w:rStyle w:val="pun"/>
          <w:color w:val="999999"/>
        </w:rPr>
        <w:t>())</w:t>
      </w:r>
    </w:p>
    <w:p w14:paraId="4A7AB559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{</w:t>
      </w:r>
    </w:p>
    <w:p w14:paraId="608BE5B5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atual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historicoAnterior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Pop</w:t>
      </w:r>
      <w:r>
        <w:rPr>
          <w:rStyle w:val="pun"/>
          <w:color w:val="999999"/>
        </w:rPr>
        <w:t>();</w:t>
      </w:r>
    </w:p>
    <w:p w14:paraId="71F82A71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"Página atual: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atual</w:t>
      </w:r>
      <w:r>
        <w:rPr>
          <w:rStyle w:val="pun"/>
          <w:color w:val="999999"/>
        </w:rPr>
        <w:t>);</w:t>
      </w:r>
    </w:p>
    <w:p w14:paraId="58811B26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6BFB626F" w14:textId="2AA4579C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25FC302A" w14:textId="77777777" w:rsidR="000C73FE" w:rsidRDefault="000C73FE" w:rsidP="000C73FE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Rodando o código, o programa não dá mais erro. Continuando, vamos tentar navegar para a frente agora.</w:t>
      </w:r>
    </w:p>
    <w:p w14:paraId="56D08E34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var</w:t>
      </w:r>
      <w:r>
        <w:rPr>
          <w:rStyle w:val="pln"/>
          <w:color w:val="3D464D"/>
        </w:rPr>
        <w:t xml:space="preserve"> navegador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Navegador</w:t>
      </w:r>
      <w:r>
        <w:rPr>
          <w:rStyle w:val="pun"/>
          <w:color w:val="999999"/>
        </w:rPr>
        <w:t>();</w:t>
      </w:r>
    </w:p>
    <w:p w14:paraId="19EC3DA8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</w:p>
    <w:p w14:paraId="17060491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NavegarPara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"google.com"</w:t>
      </w:r>
      <w:r>
        <w:rPr>
          <w:rStyle w:val="pun"/>
          <w:color w:val="999999"/>
        </w:rPr>
        <w:t>);</w:t>
      </w:r>
    </w:p>
    <w:p w14:paraId="5CE9DA6F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NavegarPara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"caelum.com.br"</w:t>
      </w:r>
      <w:r>
        <w:rPr>
          <w:rStyle w:val="pun"/>
          <w:color w:val="999999"/>
        </w:rPr>
        <w:t>);</w:t>
      </w:r>
    </w:p>
    <w:p w14:paraId="126DB12A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NavegarPara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"alura.com.br"</w:t>
      </w:r>
      <w:r>
        <w:rPr>
          <w:rStyle w:val="pun"/>
          <w:color w:val="999999"/>
        </w:rPr>
        <w:t>);</w:t>
      </w:r>
    </w:p>
    <w:p w14:paraId="15324DC2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</w:p>
    <w:p w14:paraId="45DDD97A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Anterior</w:t>
      </w:r>
      <w:r>
        <w:rPr>
          <w:rStyle w:val="pun"/>
          <w:color w:val="999999"/>
        </w:rPr>
        <w:t>();</w:t>
      </w:r>
    </w:p>
    <w:p w14:paraId="6AECFA87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Anterior</w:t>
      </w:r>
      <w:r>
        <w:rPr>
          <w:rStyle w:val="pun"/>
          <w:color w:val="999999"/>
        </w:rPr>
        <w:t>();</w:t>
      </w:r>
    </w:p>
    <w:p w14:paraId="20540BC0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Anterior</w:t>
      </w:r>
      <w:r>
        <w:rPr>
          <w:rStyle w:val="pun"/>
          <w:color w:val="999999"/>
        </w:rPr>
        <w:t>();</w:t>
      </w:r>
    </w:p>
    <w:p w14:paraId="53537E38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Anterior</w:t>
      </w:r>
      <w:r>
        <w:rPr>
          <w:rStyle w:val="pun"/>
          <w:color w:val="999999"/>
        </w:rPr>
        <w:t>();</w:t>
      </w:r>
    </w:p>
    <w:p w14:paraId="451E1065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</w:p>
    <w:p w14:paraId="2D67DBAB" w14:textId="7DC1C240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Proximo</w:t>
      </w:r>
      <w:r>
        <w:rPr>
          <w:rStyle w:val="pun"/>
          <w:color w:val="999999"/>
        </w:rPr>
        <w:t>();</w:t>
      </w:r>
    </w:p>
    <w:p w14:paraId="0462F4F5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Main()</w:t>
      </w:r>
      <w:r>
        <w:rPr>
          <w:color w:val="3D464D"/>
          <w:sz w:val="27"/>
          <w:szCs w:val="27"/>
        </w:rPr>
        <w:t>, implementaremos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Proximo()</w:t>
      </w:r>
      <w:r>
        <w:rPr>
          <w:color w:val="3D464D"/>
          <w:sz w:val="27"/>
          <w:szCs w:val="27"/>
        </w:rPr>
        <w:t>, assim como fizemos com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Anterior()</w:t>
      </w:r>
      <w:r>
        <w:rPr>
          <w:color w:val="3D464D"/>
          <w:sz w:val="27"/>
          <w:szCs w:val="27"/>
        </w:rPr>
        <w:t>. Desta vez, pegaremos o histórico do próximo, ou seja, teremos </w:t>
      </w:r>
      <w:r>
        <w:rPr>
          <w:rStyle w:val="Forte"/>
          <w:color w:val="3D464D"/>
          <w:sz w:val="27"/>
          <w:szCs w:val="27"/>
        </w:rPr>
        <w:t>dois tipos de históricos</w:t>
      </w:r>
      <w:r>
        <w:rPr>
          <w:color w:val="3D464D"/>
          <w:sz w:val="27"/>
          <w:szCs w:val="27"/>
        </w:rPr>
        <w:t>. Na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Navegador</w:t>
      </w:r>
      <w:r>
        <w:rPr>
          <w:color w:val="3D464D"/>
          <w:sz w:val="27"/>
          <w:szCs w:val="27"/>
        </w:rPr>
        <w:t> criaremos uma nova pilha para este novo histórico:</w:t>
      </w:r>
    </w:p>
    <w:p w14:paraId="635C1991" w14:textId="77777777" w:rsidR="000C73FE" w:rsidRPr="000C73FE" w:rsidRDefault="000C73FE" w:rsidP="000C73FE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0C73FE">
        <w:rPr>
          <w:rStyle w:val="kwd"/>
          <w:color w:val="0077AA"/>
          <w:lang w:val="en-US"/>
        </w:rPr>
        <w:t>private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kwd"/>
          <w:color w:val="0077AA"/>
          <w:lang w:val="en-US"/>
        </w:rPr>
        <w:t>readonly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typ"/>
          <w:color w:val="A67F59"/>
          <w:lang w:val="en-US"/>
        </w:rPr>
        <w:t>Stack</w:t>
      </w:r>
      <w:r w:rsidRPr="000C73FE">
        <w:rPr>
          <w:rStyle w:val="str"/>
          <w:color w:val="669900"/>
          <w:lang w:val="en-US"/>
        </w:rPr>
        <w:t>&lt;string&gt;</w:t>
      </w:r>
      <w:r w:rsidRPr="000C73FE">
        <w:rPr>
          <w:rStyle w:val="pln"/>
          <w:color w:val="3D464D"/>
          <w:lang w:val="en-US"/>
        </w:rPr>
        <w:t xml:space="preserve"> historicoAnterior </w:t>
      </w:r>
      <w:r w:rsidRPr="000C73FE">
        <w:rPr>
          <w:rStyle w:val="pun"/>
          <w:color w:val="999999"/>
          <w:lang w:val="en-US"/>
        </w:rPr>
        <w:t>=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kwd"/>
          <w:color w:val="0077AA"/>
          <w:lang w:val="en-US"/>
        </w:rPr>
        <w:t>new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typ"/>
          <w:color w:val="A67F59"/>
          <w:lang w:val="en-US"/>
        </w:rPr>
        <w:t>Stack</w:t>
      </w:r>
      <w:r w:rsidRPr="000C73FE">
        <w:rPr>
          <w:rStyle w:val="str"/>
          <w:color w:val="669900"/>
          <w:lang w:val="en-US"/>
        </w:rPr>
        <w:t>&lt;string&gt;</w:t>
      </w:r>
      <w:r w:rsidRPr="000C73FE">
        <w:rPr>
          <w:rStyle w:val="pun"/>
          <w:color w:val="999999"/>
          <w:lang w:val="en-US"/>
        </w:rPr>
        <w:t>();</w:t>
      </w:r>
    </w:p>
    <w:p w14:paraId="5F4DC337" w14:textId="0D461580" w:rsidR="000C73FE" w:rsidRP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r w:rsidRPr="000C73FE">
        <w:rPr>
          <w:rStyle w:val="kwd"/>
          <w:color w:val="0077AA"/>
          <w:lang w:val="en-US"/>
        </w:rPr>
        <w:t>private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kwd"/>
          <w:color w:val="0077AA"/>
          <w:lang w:val="en-US"/>
        </w:rPr>
        <w:t>readonly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typ"/>
          <w:color w:val="A67F59"/>
          <w:lang w:val="en-US"/>
        </w:rPr>
        <w:t>Stack</w:t>
      </w:r>
      <w:r w:rsidRPr="000C73FE">
        <w:rPr>
          <w:rStyle w:val="str"/>
          <w:color w:val="669900"/>
          <w:lang w:val="en-US"/>
        </w:rPr>
        <w:t>&lt;string&gt;</w:t>
      </w:r>
      <w:r w:rsidRPr="000C73FE">
        <w:rPr>
          <w:rStyle w:val="pln"/>
          <w:color w:val="3D464D"/>
          <w:lang w:val="en-US"/>
        </w:rPr>
        <w:t xml:space="preserve"> historicoProximo </w:t>
      </w:r>
      <w:r w:rsidRPr="000C73FE">
        <w:rPr>
          <w:rStyle w:val="pun"/>
          <w:color w:val="999999"/>
          <w:lang w:val="en-US"/>
        </w:rPr>
        <w:t>=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kwd"/>
          <w:color w:val="0077AA"/>
          <w:lang w:val="en-US"/>
        </w:rPr>
        <w:t>new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typ"/>
          <w:color w:val="A67F59"/>
          <w:lang w:val="en-US"/>
        </w:rPr>
        <w:t>Stack</w:t>
      </w:r>
      <w:r w:rsidRPr="000C73FE">
        <w:rPr>
          <w:rStyle w:val="str"/>
          <w:color w:val="669900"/>
          <w:lang w:val="en-US"/>
        </w:rPr>
        <w:t>&lt;string&gt;</w:t>
      </w:r>
      <w:r w:rsidRPr="000C73FE">
        <w:rPr>
          <w:rStyle w:val="pun"/>
          <w:color w:val="999999"/>
          <w:lang w:val="en-US"/>
        </w:rPr>
        <w:t>();</w:t>
      </w:r>
    </w:p>
    <w:p w14:paraId="4546F244" w14:textId="77777777" w:rsidR="000C73FE" w:rsidRDefault="000C73FE" w:rsidP="000C73FE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o código referente ao novo método ficará assim:</w:t>
      </w:r>
    </w:p>
    <w:p w14:paraId="4DC8FA03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Proximo</w:t>
      </w:r>
      <w:r>
        <w:rPr>
          <w:rStyle w:val="pun"/>
          <w:color w:val="999999"/>
        </w:rPr>
        <w:t>()</w:t>
      </w:r>
    </w:p>
    <w:p w14:paraId="322C20BA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61F05F07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atual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historicoProximo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Pop</w:t>
      </w:r>
      <w:r>
        <w:rPr>
          <w:rStyle w:val="pun"/>
          <w:color w:val="999999"/>
        </w:rPr>
        <w:t>();</w:t>
      </w:r>
    </w:p>
    <w:p w14:paraId="5D7A791E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"Página atual: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atual</w:t>
      </w:r>
      <w:r>
        <w:rPr>
          <w:rStyle w:val="pun"/>
          <w:color w:val="999999"/>
        </w:rPr>
        <w:t>);</w:t>
      </w:r>
    </w:p>
    <w:p w14:paraId="3E854B1E" w14:textId="54B399E7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1A9F81DC" w14:textId="77777777" w:rsidR="000C73FE" w:rsidRDefault="000C73FE" w:rsidP="000C73FE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rodar e ver o que acontece?</w:t>
      </w:r>
    </w:p>
    <w:p w14:paraId="7445A518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Deu erro! Somos informados de que a pilha está vazia, precisaremos alimentá-la. Isto é, ao navegarmos a uma página anterior, precisaremos alimentar a pilha 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historicoProximo</w:t>
      </w:r>
      <w:r>
        <w:rPr>
          <w:color w:val="3D464D"/>
          <w:sz w:val="27"/>
          <w:szCs w:val="27"/>
        </w:rPr>
        <w:t>.</w:t>
      </w:r>
    </w:p>
    <w:p w14:paraId="2EDB7132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Voltando ao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Anterior()</w:t>
      </w:r>
      <w:r>
        <w:rPr>
          <w:color w:val="3D464D"/>
          <w:sz w:val="27"/>
          <w:szCs w:val="27"/>
        </w:rPr>
        <w:t>, faremos algumas alterações:</w:t>
      </w:r>
    </w:p>
    <w:p w14:paraId="33925F29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if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historicoAnterior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Any</w:t>
      </w:r>
      <w:r>
        <w:rPr>
          <w:rStyle w:val="pun"/>
          <w:color w:val="999999"/>
        </w:rPr>
        <w:t>())</w:t>
      </w:r>
    </w:p>
    <w:p w14:paraId="11597320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2FA25430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lastRenderedPageBreak/>
        <w:t xml:space="preserve">    historicoProximo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Push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atual</w:t>
      </w:r>
      <w:r>
        <w:rPr>
          <w:rStyle w:val="pun"/>
          <w:color w:val="999999"/>
        </w:rPr>
        <w:t>);</w:t>
      </w:r>
    </w:p>
    <w:p w14:paraId="01848CCF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atual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historicoAnterior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Pop</w:t>
      </w:r>
      <w:r>
        <w:rPr>
          <w:rStyle w:val="pun"/>
          <w:color w:val="999999"/>
        </w:rPr>
        <w:t>();</w:t>
      </w:r>
    </w:p>
    <w:p w14:paraId="551A8CBB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"Página atual: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atual</w:t>
      </w:r>
      <w:r>
        <w:rPr>
          <w:rStyle w:val="pun"/>
          <w:color w:val="999999"/>
        </w:rPr>
        <w:t>);</w:t>
      </w:r>
    </w:p>
    <w:p w14:paraId="7695D03A" w14:textId="7C067CF3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6C6234C2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Rodando o código de novo, teremos que, após voltarmos à página vazia, acessamos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google.com</w:t>
      </w:r>
      <w:r>
        <w:rPr>
          <w:color w:val="3D464D"/>
          <w:sz w:val="27"/>
          <w:szCs w:val="27"/>
        </w:rPr>
        <w:t> com sucesso. Ao seguirmos à próxima página, alimentaremos o histórico anterior, pois elas se complementam.</w:t>
      </w:r>
    </w:p>
    <w:p w14:paraId="0E8EE1B4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Caso nosso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historicoProximo</w:t>
      </w:r>
      <w:r>
        <w:rPr>
          <w:color w:val="3D464D"/>
          <w:sz w:val="27"/>
          <w:szCs w:val="27"/>
        </w:rPr>
        <w:t> possuir algum elemento, aí sim será possível navegarmos adiante. Caso contrário obteremos o mesmo erro de pilha vazia.</w:t>
      </w:r>
    </w:p>
    <w:p w14:paraId="1A75672C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Proximo</w:t>
      </w:r>
      <w:r>
        <w:rPr>
          <w:rStyle w:val="pun"/>
          <w:color w:val="999999"/>
        </w:rPr>
        <w:t>()</w:t>
      </w:r>
    </w:p>
    <w:p w14:paraId="2503BFFA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1BE8AE1E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if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historicoProximo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Any</w:t>
      </w:r>
      <w:r>
        <w:rPr>
          <w:rStyle w:val="pun"/>
          <w:color w:val="999999"/>
        </w:rPr>
        <w:t>())</w:t>
      </w:r>
    </w:p>
    <w:p w14:paraId="486C75A3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{</w:t>
      </w:r>
    </w:p>
    <w:p w14:paraId="03E9C5A9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historicoAnterior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Push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atual</w:t>
      </w:r>
      <w:r>
        <w:rPr>
          <w:rStyle w:val="pun"/>
          <w:color w:val="999999"/>
        </w:rPr>
        <w:t>);</w:t>
      </w:r>
    </w:p>
    <w:p w14:paraId="3A5096E6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atual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historicoProximo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Pop</w:t>
      </w:r>
      <w:r>
        <w:rPr>
          <w:rStyle w:val="pun"/>
          <w:color w:val="999999"/>
        </w:rPr>
        <w:t>();</w:t>
      </w:r>
    </w:p>
    <w:p w14:paraId="40B9B95D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"Página atual: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atual</w:t>
      </w:r>
      <w:r>
        <w:rPr>
          <w:rStyle w:val="pun"/>
          <w:color w:val="999999"/>
        </w:rPr>
        <w:t>);</w:t>
      </w:r>
    </w:p>
    <w:p w14:paraId="30090D63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66535851" w14:textId="1FF46B2B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267014F6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 aplicação roda com sucesso, e conseguimos implementar estas duas funcionalidades, os dois botões do navegador. Vimos como funciona a pilha, com a prioridade de que "o último elemento que entra é o primeiro que sai", o que chamamos de </w:t>
      </w:r>
      <w:r>
        <w:rPr>
          <w:rStyle w:val="Forte"/>
          <w:color w:val="3D464D"/>
          <w:sz w:val="27"/>
          <w:szCs w:val="27"/>
        </w:rPr>
        <w:t>LIFO</w:t>
      </w:r>
      <w:r>
        <w:rPr>
          <w:color w:val="3D464D"/>
          <w:sz w:val="27"/>
          <w:szCs w:val="27"/>
        </w:rPr>
        <w:t>, em inglês, "</w:t>
      </w:r>
      <w:r>
        <w:rPr>
          <w:rStyle w:val="nfase"/>
          <w:b/>
          <w:bCs/>
          <w:color w:val="3D464D"/>
          <w:sz w:val="27"/>
          <w:szCs w:val="27"/>
        </w:rPr>
        <w:t>Last in, first out</w:t>
      </w:r>
      <w:r>
        <w:rPr>
          <w:color w:val="3D464D"/>
          <w:sz w:val="27"/>
          <w:szCs w:val="27"/>
        </w:rPr>
        <w:t>".</w:t>
      </w:r>
    </w:p>
    <w:p w14:paraId="7B51CA49" w14:textId="77777777" w:rsidR="000C73FE" w:rsidRPr="000C73FE" w:rsidRDefault="000C73FE" w:rsidP="00943157"/>
    <w:p w14:paraId="5709F6A7" w14:textId="77777777" w:rsidR="004C4B29" w:rsidRDefault="004C4B2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>
        <w:rPr>
          <w:rFonts w:ascii="Open Sans" w:hAnsi="Open Sans" w:cs="Open Sans"/>
          <w:color w:val="00C86F"/>
          <w:sz w:val="26"/>
          <w:szCs w:val="26"/>
        </w:rPr>
        <w:t>Arrays e Tipos genéricos</w:t>
      </w:r>
    </w:p>
    <w:p w14:paraId="34484DB8" w14:textId="77777777" w:rsidR="004C4B29" w:rsidRPr="003747B8" w:rsidRDefault="004C4B2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  <w:u w:val="single"/>
        </w:rPr>
      </w:pPr>
      <w:r>
        <w:rPr>
          <w:rFonts w:ascii="Open Sans" w:hAnsi="Open Sans" w:cs="Open Sans"/>
          <w:color w:val="00C86F"/>
          <w:sz w:val="26"/>
          <w:szCs w:val="26"/>
        </w:rPr>
        <w:t>Collections</w:t>
      </w:r>
    </w:p>
    <w:p w14:paraId="54DA58A5" w14:textId="105AFD00" w:rsidR="004C4B29" w:rsidRDefault="003613B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613B9">
        <w:rPr>
          <w:rFonts w:ascii="Open Sans" w:hAnsi="Open Sans" w:cs="Open Sans"/>
          <w:color w:val="00C86F"/>
          <w:sz w:val="26"/>
          <w:szCs w:val="26"/>
        </w:rPr>
        <w:t>Qual Coleção Usar</w:t>
      </w:r>
    </w:p>
    <w:p w14:paraId="0DA8AD6A" w14:textId="155F0412" w:rsidR="00326A49" w:rsidRDefault="00326A49" w:rsidP="00326A49">
      <w:pPr>
        <w:pStyle w:val="Ttulo1"/>
        <w:rPr>
          <w:b/>
          <w:bCs/>
          <w:noProof/>
        </w:rPr>
      </w:pPr>
      <w:bookmarkStart w:id="67" w:name="_Toc63285427"/>
      <w:r w:rsidRPr="00326A49">
        <w:rPr>
          <w:b/>
          <w:bCs/>
          <w:noProof/>
        </w:rPr>
        <w:t>C# parte 8: List, lambda, linq</w:t>
      </w:r>
      <w:bookmarkEnd w:id="67"/>
    </w:p>
    <w:p w14:paraId="2715A4D8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Olá! Sou Guilherme Costa e dou as boas-vindas à parte 8 da série de cursos de C#. Nela, estudaremos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List&lt;T&gt;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consiste na implementação de lista, dentro do .NET.</w:t>
      </w:r>
    </w:p>
    <w:p w14:paraId="0461C498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Perceberemos que esse tipo também lida com os métodos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Remove()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No entanto,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List&lt;T&gt;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implementa o método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AdicionarVarios()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Teremos que criá-lo e chamá-lo por meio de uma referência de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List&lt;T&gt;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Durante esse processo, aprenderemos o que é um método de extensão, desenvolvendo o nosso próprio que, no caso, será um método genérico. Entenderemos como ele e a inferência de tipos do compilador funcionam para métodos como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AdicionarVarios()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35BFB1B1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Ainda sobre inferência de tipo, estudaremos os benefícios de utilizar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var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palavra reservada da linguagem C#. Exploraremos o mecanismo do inicializador de listas e a organização delas, um problema natural de lidar com diversos itens.</w:t>
      </w:r>
    </w:p>
    <w:p w14:paraId="1610AF2A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Sendo assim, conheceremos meios de ordenar listas de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int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a própria lista do tipo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ContaCorrente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Para ordenarmos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ContaCorrente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passaremos por diversas interfaces do .NET, como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IComparable()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entendendo como ela funciona e como devemos implementar o método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suas particularidades.</w:t>
      </w:r>
    </w:p>
    <w:p w14:paraId="191CAC43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Utilizaremos uma implementação específica e padrão para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ContaCorrente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mas acabaremos querendo ordenar de outras formas. Isso nos levará à interface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IComparer()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é genérica no tipo que queremos ordenar.</w:t>
      </w:r>
    </w:p>
    <w:p w14:paraId="7C093D2F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longo do curso, nos depararemos com muitos códigos, descobrindo outras formas de fazer isso, utilizando operadores de link, conhecendo o mecanismo de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OrderBy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Where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além de entender códigos diferentes de uma expressão </w:t>
      </w:r>
      <w:r w:rsidRPr="00326A49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lambda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como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(conta =&gt; conta.Numero)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(conta =&gt; conta != null)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retorna um Booleano — verdadeiro ou falso.</w:t>
      </w:r>
    </w:p>
    <w:p w14:paraId="792BF463" w14:textId="77777777" w:rsidR="00326A49" w:rsidRPr="00326A49" w:rsidRDefault="00326A49" w:rsidP="00326A49">
      <w:pPr>
        <w:rPr>
          <w:lang w:val="pt-BR"/>
        </w:rPr>
      </w:pPr>
    </w:p>
    <w:p w14:paraId="578A0A4F" w14:textId="65BA52C3" w:rsidR="00326A49" w:rsidRDefault="00326A49" w:rsidP="00326A49"/>
    <w:p w14:paraId="215DA63A" w14:textId="4922B75C" w:rsid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t xml:space="preserve">ListT e métodos de extensão </w:t>
      </w:r>
    </w:p>
    <w:p w14:paraId="53E1102C" w14:textId="5356FD2C" w:rsidR="00326A49" w:rsidRDefault="00326A49" w:rsidP="00326A49">
      <w:pPr>
        <w:pStyle w:val="Ttulo1"/>
        <w:rPr>
          <w:b/>
          <w:bCs/>
          <w:noProof/>
        </w:rPr>
      </w:pPr>
      <w:bookmarkStart w:id="68" w:name="_Toc63285428"/>
      <w:r w:rsidRPr="00326A49">
        <w:rPr>
          <w:b/>
          <w:bCs/>
          <w:noProof/>
        </w:rPr>
        <w:t>Classe List do dotNet</w:t>
      </w:r>
      <w:bookmarkEnd w:id="68"/>
    </w:p>
    <w:p w14:paraId="4E38CC58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continuar os estudos? Para começar a parte 8 da série de cursos de C#, analisaremos o trabalho — muito legal — que fizemos 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Program.cs</w:t>
      </w:r>
      <w:r>
        <w:rPr>
          <w:color w:val="3D464D"/>
          <w:sz w:val="27"/>
          <w:szCs w:val="27"/>
        </w:rPr>
        <w:t>, criando a seguinte lista genérica:</w:t>
      </w:r>
    </w:p>
    <w:p w14:paraId="74043324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Lista</w:t>
      </w:r>
      <w:r>
        <w:rPr>
          <w:rStyle w:val="str"/>
          <w:color w:val="669900"/>
        </w:rPr>
        <w:t>&lt;int&gt;</w:t>
      </w:r>
      <w:r>
        <w:rPr>
          <w:rStyle w:val="pln"/>
          <w:color w:val="3D464D"/>
        </w:rPr>
        <w:t xml:space="preserve"> idades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Lista</w:t>
      </w:r>
      <w:r>
        <w:rPr>
          <w:rStyle w:val="str"/>
          <w:color w:val="669900"/>
        </w:rPr>
        <w:t>&lt;int&gt;</w:t>
      </w:r>
      <w:r>
        <w:rPr>
          <w:rStyle w:val="pun"/>
          <w:color w:val="999999"/>
        </w:rPr>
        <w:t>();</w:t>
      </w:r>
    </w:p>
    <w:p w14:paraId="602AF0D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6A66AFF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);</w:t>
      </w:r>
    </w:p>
    <w:p w14:paraId="007874B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2823356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14</w:t>
      </w:r>
      <w:r>
        <w:rPr>
          <w:rStyle w:val="pun"/>
          <w:color w:val="999999"/>
        </w:rPr>
        <w:t>);</w:t>
      </w:r>
    </w:p>
    <w:p w14:paraId="69C37EF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25</w:t>
      </w:r>
      <w:r>
        <w:rPr>
          <w:rStyle w:val="pun"/>
          <w:color w:val="999999"/>
        </w:rPr>
        <w:t>);</w:t>
      </w:r>
    </w:p>
    <w:p w14:paraId="0BEB907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38</w:t>
      </w:r>
      <w:r>
        <w:rPr>
          <w:rStyle w:val="pun"/>
          <w:color w:val="999999"/>
        </w:rPr>
        <w:t>);</w:t>
      </w:r>
    </w:p>
    <w:p w14:paraId="6711A0E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61</w:t>
      </w:r>
      <w:r>
        <w:rPr>
          <w:rStyle w:val="pun"/>
          <w:color w:val="999999"/>
        </w:rPr>
        <w:t>);</w:t>
      </w:r>
    </w:p>
    <w:p w14:paraId="2A55E9C6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3CF62B7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for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i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&lt;</w:t>
      </w:r>
      <w:r>
        <w:rPr>
          <w:rStyle w:val="pln"/>
          <w:color w:val="3D464D"/>
        </w:rPr>
        <w:t xml:space="preserve"> 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Tamanho</w:t>
      </w:r>
      <w:r>
        <w:rPr>
          <w:rStyle w:val="pun"/>
          <w:color w:val="999999"/>
        </w:rPr>
        <w:t>;</w:t>
      </w:r>
      <w:r>
        <w:rPr>
          <w:rStyle w:val="pln"/>
          <w:color w:val="3D464D"/>
        </w:rPr>
        <w:t xml:space="preserve"> i</w:t>
      </w:r>
      <w:r>
        <w:rPr>
          <w:rStyle w:val="pun"/>
          <w:color w:val="999999"/>
        </w:rPr>
        <w:t>++)</w:t>
      </w:r>
    </w:p>
    <w:p w14:paraId="4AED781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13244B9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7273CB4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14:paraId="5F4A0ED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3728938B" w14:textId="3C9BD8C8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ReadLine</w:t>
      </w:r>
      <w:r>
        <w:rPr>
          <w:rStyle w:val="pun"/>
          <w:color w:val="999999"/>
        </w:rPr>
        <w:t>();</w:t>
      </w:r>
    </w:p>
    <w:p w14:paraId="2AB106E0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Nela, temos várias chamadas para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Adicionar()</w:t>
      </w:r>
      <w:r>
        <w:rPr>
          <w:color w:val="3D464D"/>
          <w:sz w:val="27"/>
          <w:szCs w:val="27"/>
        </w:rPr>
        <w:t>. Se executarmos a aplicação, teremos as idades listadas como retorno:</w:t>
      </w:r>
    </w:p>
    <w:p w14:paraId="64618EDF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0DB2F68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5</w:t>
      </w:r>
    </w:p>
    <w:p w14:paraId="25A75F26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20F9F5B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30536CA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0B7D1FD6" w14:textId="41D84194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61</w:t>
      </w:r>
    </w:p>
    <w:p w14:paraId="5A3B194D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Abaixo da lista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Adicionar()</w:t>
      </w:r>
      <w:r>
        <w:rPr>
          <w:color w:val="3D464D"/>
          <w:sz w:val="27"/>
          <w:szCs w:val="27"/>
        </w:rPr>
        <w:t>, podemos inserir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Remover()</w:t>
      </w:r>
      <w:r>
        <w:rPr>
          <w:color w:val="3D464D"/>
          <w:sz w:val="27"/>
          <w:szCs w:val="27"/>
        </w:rPr>
        <w:t> para retirar algum item. No caso, removeremos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</w:t>
      </w:r>
      <w:r>
        <w:rPr>
          <w:color w:val="3D464D"/>
          <w:sz w:val="27"/>
          <w:szCs w:val="27"/>
        </w:rPr>
        <w:t>:</w:t>
      </w:r>
    </w:p>
    <w:p w14:paraId="2846808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Lista</w:t>
      </w:r>
      <w:r>
        <w:rPr>
          <w:rStyle w:val="str"/>
          <w:color w:val="669900"/>
        </w:rPr>
        <w:t>&lt;int&gt;</w:t>
      </w:r>
      <w:r>
        <w:rPr>
          <w:rStyle w:val="pln"/>
          <w:color w:val="3D464D"/>
        </w:rPr>
        <w:t xml:space="preserve"> idades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Lista</w:t>
      </w:r>
      <w:r>
        <w:rPr>
          <w:rStyle w:val="str"/>
          <w:color w:val="669900"/>
        </w:rPr>
        <w:t>&lt;int&gt;</w:t>
      </w:r>
      <w:r>
        <w:rPr>
          <w:rStyle w:val="pun"/>
          <w:color w:val="999999"/>
        </w:rPr>
        <w:t>();</w:t>
      </w:r>
    </w:p>
    <w:p w14:paraId="33BDA7E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0DDF92E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);</w:t>
      </w:r>
    </w:p>
    <w:p w14:paraId="55145C8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092F478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14</w:t>
      </w:r>
      <w:r>
        <w:rPr>
          <w:rStyle w:val="pun"/>
          <w:color w:val="999999"/>
        </w:rPr>
        <w:t>);</w:t>
      </w:r>
    </w:p>
    <w:p w14:paraId="75D778E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25</w:t>
      </w:r>
      <w:r>
        <w:rPr>
          <w:rStyle w:val="pun"/>
          <w:color w:val="999999"/>
        </w:rPr>
        <w:t>);</w:t>
      </w:r>
    </w:p>
    <w:p w14:paraId="66472477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38</w:t>
      </w:r>
      <w:r>
        <w:rPr>
          <w:rStyle w:val="pun"/>
          <w:color w:val="999999"/>
        </w:rPr>
        <w:t>);</w:t>
      </w:r>
    </w:p>
    <w:p w14:paraId="524ED98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61</w:t>
      </w:r>
      <w:r>
        <w:rPr>
          <w:rStyle w:val="pun"/>
          <w:color w:val="999999"/>
        </w:rPr>
        <w:t>);</w:t>
      </w:r>
    </w:p>
    <w:p w14:paraId="35FCB46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3AA21735" w14:textId="2058AB33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Remover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776117C7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Ao executar, nossa expectativa será atendida: a lista de idades aparecerá sem o número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</w:t>
      </w:r>
      <w:r>
        <w:rPr>
          <w:color w:val="3D464D"/>
          <w:sz w:val="27"/>
          <w:szCs w:val="27"/>
        </w:rPr>
        <w:t>:</w:t>
      </w:r>
    </w:p>
    <w:p w14:paraId="62DA3117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679A2CA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20B0C337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383DCAB4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35963E4C" w14:textId="04AC949B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61</w:t>
      </w:r>
    </w:p>
    <w:p w14:paraId="5FE0BA75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Essa foi a lista genérica que criamos com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Adicionar()</w:t>
      </w:r>
      <w:r>
        <w:rPr>
          <w:color w:val="3D464D"/>
          <w:sz w:val="27"/>
          <w:szCs w:val="27"/>
        </w:rPr>
        <w:t>, método genérico que espera um argumento do tipo genérico também.</w:t>
      </w:r>
    </w:p>
    <w:p w14:paraId="4B5DF3F8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Mas, será que nosso problema em lidar com </w:t>
      </w:r>
      <w:r>
        <w:rPr>
          <w:rStyle w:val="nfase"/>
          <w:color w:val="3D464D"/>
          <w:sz w:val="27"/>
          <w:szCs w:val="27"/>
        </w:rPr>
        <w:t>arrays</w:t>
      </w:r>
      <w:r>
        <w:rPr>
          <w:color w:val="3D464D"/>
          <w:sz w:val="27"/>
          <w:szCs w:val="27"/>
        </w:rPr>
        <w:t> e manipular esses dados até criarmos a lista é um problema tão raro? Na verdade, não, pois isso faz parte de vários programas que acabamos usando no cotidiano. Por exemplo, se abrirmos o Windows Explorer, no explorador de arquivos, encontramos uma lista de itens.</w:t>
      </w:r>
    </w:p>
    <w:p w14:paraId="6E654649" w14:textId="5D5A01F7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4593A284" wp14:editId="08EF3F3F">
            <wp:extent cx="5731510" cy="2641600"/>
            <wp:effectExtent l="0" t="0" r="2540" b="6350"/>
            <wp:docPr id="34" name="Imagem 34" descr="Pasta de arquivos do Windows, com oito pastas e um arquivo listad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sta de arquivos do Windows, com oito pastas e um arquivo listados.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64C84" w14:textId="77777777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 caso do exemplo, esses itens seriam as pastas e o arquivo. Contudo, para gerar essa visualização na tela, temos uma lista, com várias pastas e um arquivo.</w:t>
      </w:r>
    </w:p>
    <w:p w14:paraId="29F2304F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Outro exemplo de lista bastante comum no nosso dia a dia, é o que encontramos quando realizamos qualquer busca na internet. Se acessarmos o </w:t>
      </w:r>
      <w:hyperlink r:id="rId129" w:tgtFrame="_blank" w:history="1">
        <w:r>
          <w:rPr>
            <w:rStyle w:val="Hyperlink"/>
            <w:sz w:val="27"/>
            <w:szCs w:val="27"/>
          </w:rPr>
          <w:t>Google</w:t>
        </w:r>
      </w:hyperlink>
      <w:r>
        <w:rPr>
          <w:color w:val="3D464D"/>
          <w:sz w:val="27"/>
          <w:szCs w:val="27"/>
        </w:rPr>
        <w:t> e digitarmos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microsoft visual studio</w:t>
      </w:r>
      <w:r>
        <w:rPr>
          <w:color w:val="3D464D"/>
          <w:sz w:val="27"/>
          <w:szCs w:val="27"/>
        </w:rPr>
        <w:t>, teremos uma </w:t>
      </w:r>
      <w:hyperlink r:id="rId130" w:tgtFrame="_blank" w:history="1">
        <w:r>
          <w:rPr>
            <w:rStyle w:val="Hyperlink"/>
            <w:sz w:val="27"/>
            <w:szCs w:val="27"/>
          </w:rPr>
          <w:t>lista de resultados</w:t>
        </w:r>
      </w:hyperlink>
      <w:r>
        <w:rPr>
          <w:color w:val="3D464D"/>
          <w:sz w:val="27"/>
          <w:szCs w:val="27"/>
        </w:rPr>
        <w:t>. Ainda no final da página, abaixo dos resultados, encontramos uma lista de sugestões relacionadas e outra lista de páginas com mais resultados.</w:t>
      </w:r>
    </w:p>
    <w:p w14:paraId="4B33FDB2" w14:textId="5EB3397D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 wp14:anchorId="4BCE8E60" wp14:editId="31F6A8B7">
            <wp:extent cx="5731510" cy="2739390"/>
            <wp:effectExtent l="0" t="0" r="254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87BF1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Ou seja, lista é algo muito comum. Mas se é tão comum assim, será que todo desenvolvedor e toda desenvolvedora que desenvolve com C# precisa criar sua própria lista, repetidas vezes? Na verdade, existe uma lista, dentro do .NET, que é muito semelhante à que criamos. Inclusive no nome: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</w:t>
      </w:r>
      <w:r>
        <w:rPr>
          <w:color w:val="3D464D"/>
          <w:sz w:val="27"/>
          <w:szCs w:val="27"/>
        </w:rPr>
        <w:t>, que é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Lista</w:t>
      </w:r>
      <w:r>
        <w:rPr>
          <w:color w:val="3D464D"/>
          <w:sz w:val="27"/>
          <w:szCs w:val="27"/>
        </w:rPr>
        <w:t> em português, como temos no código acima.</w:t>
      </w:r>
    </w:p>
    <w:p w14:paraId="08D7A412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substituirmos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Lista</w:t>
      </w:r>
      <w:r>
        <w:rPr>
          <w:color w:val="3D464D"/>
          <w:sz w:val="27"/>
          <w:szCs w:val="27"/>
        </w:rPr>
        <w:t> por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</w:t>
      </w:r>
      <w:r>
        <w:rPr>
          <w:color w:val="3D464D"/>
          <w:sz w:val="27"/>
          <w:szCs w:val="27"/>
        </w:rPr>
        <w:t>:</w:t>
      </w:r>
    </w:p>
    <w:p w14:paraId="53BE0002" w14:textId="6BCD9FF3" w:rsidR="00326A49" w:rsidRP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ln"/>
          <w:color w:val="3D464D"/>
          <w:lang w:val="en-US"/>
        </w:rPr>
        <w:t xml:space="preserve"> idades </w:t>
      </w:r>
      <w:r w:rsidRPr="00326A49">
        <w:rPr>
          <w:rStyle w:val="pun"/>
          <w:color w:val="999999"/>
          <w:lang w:val="en-US"/>
        </w:rPr>
        <w:t>=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new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un"/>
          <w:color w:val="999999"/>
          <w:lang w:val="en-US"/>
        </w:rPr>
        <w:t>();</w:t>
      </w:r>
    </w:p>
    <w:p w14:paraId="3B1332C8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Visual Studio já encontrará essa classe genérica, que permite o uso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int</w:t>
      </w:r>
      <w:r>
        <w:rPr>
          <w:color w:val="3D464D"/>
          <w:sz w:val="27"/>
          <w:szCs w:val="27"/>
        </w:rPr>
        <w:t> como argumento genérico. No entanto, perceba 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Adicionar()</w:t>
      </w:r>
      <w:r>
        <w:rPr>
          <w:color w:val="3D464D"/>
          <w:sz w:val="27"/>
          <w:szCs w:val="27"/>
        </w:rPr>
        <w:t>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Remover()</w:t>
      </w:r>
      <w:r>
        <w:rPr>
          <w:color w:val="3D464D"/>
          <w:sz w:val="27"/>
          <w:szCs w:val="27"/>
        </w:rPr>
        <w:t> 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Tamanho</w:t>
      </w:r>
      <w:r>
        <w:rPr>
          <w:color w:val="3D464D"/>
          <w:sz w:val="27"/>
          <w:szCs w:val="27"/>
        </w:rPr>
        <w:t> ficarão sublinhados em vermelho, por estarem em português.</w:t>
      </w:r>
    </w:p>
    <w:p w14:paraId="6A8FE544" w14:textId="77777777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os alterarmos para inglês, o sublinhado vermelho abaixo deles desaparecerá. Sendo assim, aplicaremos as respectivas substituições:</w:t>
      </w:r>
    </w:p>
    <w:p w14:paraId="2D5B4DE7" w14:textId="77777777" w:rsidR="00326A49" w:rsidRDefault="00326A49" w:rsidP="00326A49">
      <w:pPr>
        <w:numPr>
          <w:ilvl w:val="0"/>
          <w:numId w:val="22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CdigoHTML"/>
          <w:color w:val="3D464D"/>
          <w:sz w:val="23"/>
          <w:szCs w:val="23"/>
          <w:shd w:val="clear" w:color="auto" w:fill="F0F3F5"/>
        </w:rPr>
        <w:t>Adicionar</w:t>
      </w:r>
      <w:r>
        <w:rPr>
          <w:color w:val="3D464D"/>
          <w:sz w:val="27"/>
          <w:szCs w:val="27"/>
        </w:rPr>
        <w:t> por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</w:t>
      </w:r>
      <w:r>
        <w:rPr>
          <w:color w:val="3D464D"/>
          <w:sz w:val="27"/>
          <w:szCs w:val="27"/>
        </w:rPr>
        <w:t>;</w:t>
      </w:r>
    </w:p>
    <w:p w14:paraId="22C8557C" w14:textId="77777777" w:rsidR="00326A49" w:rsidRDefault="00326A49" w:rsidP="00326A49">
      <w:pPr>
        <w:numPr>
          <w:ilvl w:val="0"/>
          <w:numId w:val="22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CdigoHTML"/>
          <w:color w:val="3D464D"/>
          <w:sz w:val="23"/>
          <w:szCs w:val="23"/>
          <w:shd w:val="clear" w:color="auto" w:fill="F0F3F5"/>
        </w:rPr>
        <w:t>Remover</w:t>
      </w:r>
      <w:r>
        <w:rPr>
          <w:color w:val="3D464D"/>
          <w:sz w:val="27"/>
          <w:szCs w:val="27"/>
        </w:rPr>
        <w:t> por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</w:t>
      </w:r>
      <w:r>
        <w:rPr>
          <w:color w:val="3D464D"/>
          <w:sz w:val="27"/>
          <w:szCs w:val="27"/>
        </w:rPr>
        <w:t>;</w:t>
      </w:r>
    </w:p>
    <w:p w14:paraId="7A844338" w14:textId="77777777" w:rsidR="00326A49" w:rsidRDefault="00326A49" w:rsidP="00326A49">
      <w:pPr>
        <w:numPr>
          <w:ilvl w:val="0"/>
          <w:numId w:val="22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CdigoHTML"/>
          <w:color w:val="3D464D"/>
          <w:sz w:val="23"/>
          <w:szCs w:val="23"/>
          <w:shd w:val="clear" w:color="auto" w:fill="F0F3F5"/>
        </w:rPr>
        <w:t>Tamanho</w:t>
      </w:r>
      <w:r>
        <w:rPr>
          <w:color w:val="3D464D"/>
          <w:sz w:val="27"/>
          <w:szCs w:val="27"/>
        </w:rPr>
        <w:t> por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Count</w:t>
      </w:r>
      <w:r>
        <w:rPr>
          <w:color w:val="3D464D"/>
          <w:sz w:val="27"/>
          <w:szCs w:val="27"/>
        </w:rPr>
        <w:t>, propriedade do .NET responsável pela contagem de itens que compõem a lista.</w:t>
      </w:r>
    </w:p>
    <w:p w14:paraId="3F13BEFE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ln"/>
          <w:color w:val="3D464D"/>
          <w:lang w:val="en-US"/>
        </w:rPr>
        <w:t xml:space="preserve"> idades </w:t>
      </w:r>
      <w:r w:rsidRPr="00326A49">
        <w:rPr>
          <w:rStyle w:val="pun"/>
          <w:color w:val="999999"/>
          <w:lang w:val="en-US"/>
        </w:rPr>
        <w:t>=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new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un"/>
          <w:color w:val="999999"/>
          <w:lang w:val="en-US"/>
        </w:rPr>
        <w:t>();</w:t>
      </w:r>
    </w:p>
    <w:p w14:paraId="7392F5A8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67E710A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);</w:t>
      </w:r>
    </w:p>
    <w:p w14:paraId="2676188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1B98C32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14</w:t>
      </w:r>
      <w:r>
        <w:rPr>
          <w:rStyle w:val="pun"/>
          <w:color w:val="999999"/>
        </w:rPr>
        <w:t>);</w:t>
      </w:r>
    </w:p>
    <w:p w14:paraId="4E8442A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25</w:t>
      </w:r>
      <w:r>
        <w:rPr>
          <w:rStyle w:val="pun"/>
          <w:color w:val="999999"/>
        </w:rPr>
        <w:t>);</w:t>
      </w:r>
    </w:p>
    <w:p w14:paraId="42FEE2E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38</w:t>
      </w:r>
      <w:r>
        <w:rPr>
          <w:rStyle w:val="pun"/>
          <w:color w:val="999999"/>
        </w:rPr>
        <w:t>);</w:t>
      </w:r>
    </w:p>
    <w:p w14:paraId="4754968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61</w:t>
      </w:r>
      <w:r>
        <w:rPr>
          <w:rStyle w:val="pun"/>
          <w:color w:val="999999"/>
        </w:rPr>
        <w:t>);</w:t>
      </w:r>
    </w:p>
    <w:p w14:paraId="131ECF1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1FFBABB4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Remove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14F6E60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5EE3082F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for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i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&lt;</w:t>
      </w:r>
      <w:r>
        <w:rPr>
          <w:rStyle w:val="pln"/>
          <w:color w:val="3D464D"/>
        </w:rPr>
        <w:t xml:space="preserve"> 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Count</w:t>
      </w:r>
      <w:r>
        <w:rPr>
          <w:rStyle w:val="pun"/>
          <w:color w:val="999999"/>
        </w:rPr>
        <w:t>;</w:t>
      </w:r>
      <w:r>
        <w:rPr>
          <w:rStyle w:val="pln"/>
          <w:color w:val="3D464D"/>
        </w:rPr>
        <w:t xml:space="preserve"> i</w:t>
      </w:r>
      <w:r>
        <w:rPr>
          <w:rStyle w:val="pun"/>
          <w:color w:val="999999"/>
        </w:rPr>
        <w:t>++)</w:t>
      </w:r>
    </w:p>
    <w:p w14:paraId="46BDE00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7D47FDB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4DDCACB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lastRenderedPageBreak/>
        <w:t>}</w:t>
      </w:r>
    </w:p>
    <w:p w14:paraId="25DAEFE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5B3146D4" w14:textId="4A7E1C78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ReadLine</w:t>
      </w:r>
      <w:r>
        <w:rPr>
          <w:rStyle w:val="pun"/>
          <w:color w:val="999999"/>
        </w:rPr>
        <w:t>();</w:t>
      </w:r>
    </w:p>
    <w:p w14:paraId="0C7726C9" w14:textId="77777777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nos certificarmos de que as substituições são equivalentes, executaremos a aplicação novamente:</w:t>
      </w:r>
    </w:p>
    <w:p w14:paraId="5217927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6D5B71F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6830FA0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39F5005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0719DD20" w14:textId="631716B6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61</w:t>
      </w:r>
    </w:p>
    <w:p w14:paraId="0644C2DC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Obtivemos a mesma saída, indicando que o código é executado, sem problemas. Se comentarmos a linha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Remove()</w:t>
      </w:r>
      <w:r>
        <w:rPr>
          <w:color w:val="3D464D"/>
          <w:sz w:val="27"/>
          <w:szCs w:val="27"/>
        </w:rPr>
        <w:t>, adicionando duas barras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//</w:t>
      </w:r>
      <w:r>
        <w:rPr>
          <w:color w:val="3D464D"/>
          <w:sz w:val="27"/>
          <w:szCs w:val="27"/>
        </w:rPr>
        <w:t>) no início dela:</w:t>
      </w:r>
    </w:p>
    <w:p w14:paraId="16F4282C" w14:textId="07CF2C45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com"/>
          <w:color w:val="708090"/>
        </w:rPr>
        <w:t>// idades.Remove(5);</w:t>
      </w:r>
    </w:p>
    <w:p w14:paraId="2FB5E6F1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número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</w:t>
      </w:r>
      <w:r>
        <w:rPr>
          <w:color w:val="3D464D"/>
          <w:sz w:val="27"/>
          <w:szCs w:val="27"/>
        </w:rPr>
        <w:t> voltará a ser impresso na lista:</w:t>
      </w:r>
    </w:p>
    <w:p w14:paraId="706985E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1B433E1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5</w:t>
      </w:r>
    </w:p>
    <w:p w14:paraId="7DB201B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30F807D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3651BED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79120721" w14:textId="31E218FA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61</w:t>
      </w:r>
    </w:p>
    <w:p w14:paraId="43A86776" w14:textId="77777777" w:rsidR="00326A49" w:rsidRDefault="00326A49" w:rsidP="00326A49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Na série do curso </w:t>
      </w:r>
      <w:hyperlink r:id="rId132" w:tgtFrame="_blank" w:history="1">
        <w:r>
          <w:rPr>
            <w:rStyle w:val="Hyperlink"/>
            <w:sz w:val="27"/>
            <w:szCs w:val="27"/>
          </w:rPr>
          <w:t>C# Collections Parte 1</w:t>
        </w:r>
      </w:hyperlink>
      <w:r>
        <w:rPr>
          <w:color w:val="3D464D"/>
          <w:sz w:val="27"/>
          <w:szCs w:val="27"/>
        </w:rPr>
        <w:t> você encontra mais conteúdo sobre lista,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, </w:t>
      </w:r>
      <w:r>
        <w:rPr>
          <w:rStyle w:val="nfase"/>
          <w:color w:val="3D464D"/>
          <w:sz w:val="27"/>
          <w:szCs w:val="27"/>
        </w:rPr>
        <w:t>sets</w:t>
      </w:r>
      <w:r>
        <w:rPr>
          <w:color w:val="3D464D"/>
          <w:sz w:val="27"/>
          <w:szCs w:val="27"/>
        </w:rPr>
        <w:t> e outros tipos de coleções do .NET.</w:t>
      </w:r>
    </w:p>
    <w:p w14:paraId="2E95F80E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Continuando, constatamos que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</w:t>
      </w:r>
      <w:r>
        <w:rPr>
          <w:color w:val="3D464D"/>
          <w:sz w:val="27"/>
          <w:szCs w:val="27"/>
        </w:rPr>
        <w:t> possui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Add()</w:t>
      </w:r>
      <w:r>
        <w:rPr>
          <w:color w:val="3D464D"/>
          <w:sz w:val="27"/>
          <w:szCs w:val="27"/>
        </w:rPr>
        <w:t> 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Remove()</w:t>
      </w:r>
      <w:r>
        <w:rPr>
          <w:color w:val="3D464D"/>
          <w:sz w:val="27"/>
          <w:szCs w:val="27"/>
        </w:rPr>
        <w:t>. Mas há outro método bastante interessante 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Lista.cs</w:t>
      </w:r>
      <w:r>
        <w:rPr>
          <w:color w:val="3D464D"/>
          <w:sz w:val="27"/>
          <w:szCs w:val="27"/>
        </w:rPr>
        <w:t>,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:</w:t>
      </w:r>
    </w:p>
    <w:p w14:paraId="4A59F0E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public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AdicionarVarios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params</w:t>
      </w:r>
      <w:r>
        <w:rPr>
          <w:rStyle w:val="pln"/>
          <w:color w:val="3D464D"/>
        </w:rPr>
        <w:t xml:space="preserve"> T</w:t>
      </w:r>
      <w:r>
        <w:rPr>
          <w:rStyle w:val="pun"/>
          <w:color w:val="999999"/>
        </w:rPr>
        <w:t>[]</w:t>
      </w:r>
      <w:r>
        <w:rPr>
          <w:rStyle w:val="pln"/>
          <w:color w:val="3D464D"/>
        </w:rPr>
        <w:t xml:space="preserve"> itens</w:t>
      </w:r>
      <w:r>
        <w:rPr>
          <w:rStyle w:val="pun"/>
          <w:color w:val="999999"/>
        </w:rPr>
        <w:t>)</w:t>
      </w:r>
    </w:p>
    <w:p w14:paraId="777C84A4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un"/>
          <w:color w:val="999999"/>
          <w:lang w:val="en-US"/>
        </w:rPr>
        <w:t>{</w:t>
      </w:r>
    </w:p>
    <w:p w14:paraId="7EF991E4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</w:t>
      </w:r>
      <w:r w:rsidRPr="00326A49">
        <w:rPr>
          <w:rStyle w:val="kwd"/>
          <w:color w:val="0077AA"/>
          <w:lang w:val="en-US"/>
        </w:rPr>
        <w:t>foreach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pun"/>
          <w:color w:val="999999"/>
          <w:lang w:val="en-US"/>
        </w:rPr>
        <w:t>(</w:t>
      </w:r>
      <w:r w:rsidRPr="00326A49">
        <w:rPr>
          <w:rStyle w:val="pln"/>
          <w:color w:val="3D464D"/>
          <w:lang w:val="en-US"/>
        </w:rPr>
        <w:t xml:space="preserve">T item </w:t>
      </w:r>
      <w:r w:rsidRPr="00326A49">
        <w:rPr>
          <w:rStyle w:val="kwd"/>
          <w:color w:val="0077AA"/>
          <w:lang w:val="en-US"/>
        </w:rPr>
        <w:t>in</w:t>
      </w:r>
      <w:r w:rsidRPr="00326A49">
        <w:rPr>
          <w:rStyle w:val="pln"/>
          <w:color w:val="3D464D"/>
          <w:lang w:val="en-US"/>
        </w:rPr>
        <w:t xml:space="preserve"> itens</w:t>
      </w:r>
      <w:r w:rsidRPr="00326A49">
        <w:rPr>
          <w:rStyle w:val="pun"/>
          <w:color w:val="999999"/>
          <w:lang w:val="en-US"/>
        </w:rPr>
        <w:t>)</w:t>
      </w:r>
    </w:p>
    <w:p w14:paraId="475EE40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 w:rsidRPr="00326A49">
        <w:rPr>
          <w:rStyle w:val="pln"/>
          <w:color w:val="3D464D"/>
          <w:lang w:val="en-US"/>
        </w:rPr>
        <w:t xml:space="preserve">        </w:t>
      </w:r>
      <w:r>
        <w:rPr>
          <w:rStyle w:val="pun"/>
          <w:color w:val="999999"/>
        </w:rPr>
        <w:t>{</w:t>
      </w:r>
    </w:p>
    <w:p w14:paraId="1E5E67F7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    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item</w:t>
      </w:r>
      <w:r>
        <w:rPr>
          <w:rStyle w:val="pun"/>
          <w:color w:val="999999"/>
        </w:rPr>
        <w:t>);</w:t>
      </w:r>
    </w:p>
    <w:p w14:paraId="26C7218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}</w:t>
      </w:r>
    </w:p>
    <w:p w14:paraId="405E3E17" w14:textId="49E4F45A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7A80D078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bacana desse método é o argumento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params</w:t>
      </w:r>
      <w:r>
        <w:rPr>
          <w:color w:val="3D464D"/>
          <w:sz w:val="27"/>
          <w:szCs w:val="27"/>
        </w:rPr>
        <w:t>, que permite chamar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 de uma forma bastante natural, sem exigir a criação manual de um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.</w:t>
      </w:r>
    </w:p>
    <w:p w14:paraId="3ACA7CD0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Será que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</w:t>
      </w:r>
      <w:r>
        <w:rPr>
          <w:color w:val="3D464D"/>
          <w:sz w:val="27"/>
          <w:szCs w:val="27"/>
        </w:rPr>
        <w:t> do .NET possui esse método? Para testar, poderíamos adicionar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AddRange()</w:t>
      </w:r>
      <w:r>
        <w:rPr>
          <w:color w:val="3D464D"/>
          <w:sz w:val="27"/>
          <w:szCs w:val="27"/>
        </w:rPr>
        <w:t>, abaixo do trecho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Add()</w:t>
      </w:r>
      <w:r>
        <w:rPr>
          <w:color w:val="3D464D"/>
          <w:sz w:val="27"/>
          <w:szCs w:val="27"/>
        </w:rPr>
        <w:t>, 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Program.cs</w:t>
      </w:r>
      <w:r>
        <w:rPr>
          <w:color w:val="3D464D"/>
          <w:sz w:val="27"/>
          <w:szCs w:val="27"/>
        </w:rPr>
        <w:t>. No entanto, ele não espera um argumento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params</w:t>
      </w:r>
      <w:r>
        <w:rPr>
          <w:color w:val="3D464D"/>
          <w:sz w:val="27"/>
          <w:szCs w:val="27"/>
        </w:rPr>
        <w:t>.</w:t>
      </w:r>
    </w:p>
    <w:p w14:paraId="0522FCBA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Portanto, não seria possível utilizar números como parâmetros, esperando que o compilador crie um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 e depois o passe como argumento, porque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AddRange()</w:t>
      </w:r>
      <w:r>
        <w:rPr>
          <w:color w:val="3D464D"/>
          <w:sz w:val="27"/>
          <w:szCs w:val="27"/>
        </w:rPr>
        <w:t> não funciona dessa forma. Ou seja, implementa-lo como demonstrado no trecho abaixo, não funcionaria:</w:t>
      </w:r>
    </w:p>
    <w:p w14:paraId="2A4611C9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ln"/>
          <w:color w:val="3D464D"/>
          <w:lang w:val="en-US"/>
        </w:rPr>
        <w:t xml:space="preserve"> idades </w:t>
      </w:r>
      <w:r w:rsidRPr="00326A49">
        <w:rPr>
          <w:rStyle w:val="pun"/>
          <w:color w:val="999999"/>
          <w:lang w:val="en-US"/>
        </w:rPr>
        <w:t>=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new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un"/>
          <w:color w:val="999999"/>
          <w:lang w:val="en-US"/>
        </w:rPr>
        <w:t>();</w:t>
      </w:r>
    </w:p>
    <w:p w14:paraId="5D2517EC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731392A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);</w:t>
      </w:r>
    </w:p>
    <w:p w14:paraId="50EDC2F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4C5C934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14</w:t>
      </w:r>
      <w:r>
        <w:rPr>
          <w:rStyle w:val="pun"/>
          <w:color w:val="999999"/>
        </w:rPr>
        <w:t>);</w:t>
      </w:r>
    </w:p>
    <w:p w14:paraId="168A208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25</w:t>
      </w:r>
      <w:r>
        <w:rPr>
          <w:rStyle w:val="pun"/>
          <w:color w:val="999999"/>
        </w:rPr>
        <w:t>);</w:t>
      </w:r>
    </w:p>
    <w:p w14:paraId="4C0F5EF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38</w:t>
      </w:r>
      <w:r>
        <w:rPr>
          <w:rStyle w:val="pun"/>
          <w:color w:val="999999"/>
        </w:rPr>
        <w:t>);</w:t>
      </w:r>
    </w:p>
    <w:p w14:paraId="04BB2E3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61</w:t>
      </w:r>
      <w:r>
        <w:rPr>
          <w:rStyle w:val="pun"/>
          <w:color w:val="999999"/>
        </w:rPr>
        <w:t>);</w:t>
      </w:r>
    </w:p>
    <w:p w14:paraId="1BE8602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3CBC804B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lastRenderedPageBreak/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AddRange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</w:t>
      </w:r>
      <w:r>
        <w:rPr>
          <w:rStyle w:val="pun"/>
          <w:color w:val="999999"/>
        </w:rPr>
        <w:t>);</w:t>
      </w:r>
    </w:p>
    <w:p w14:paraId="2692A0D4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6230A7D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 idades.Remove(5);</w:t>
      </w:r>
    </w:p>
    <w:p w14:paraId="7FA430E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58F6196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for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i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&lt;</w:t>
      </w:r>
      <w:r>
        <w:rPr>
          <w:rStyle w:val="pln"/>
          <w:color w:val="3D464D"/>
        </w:rPr>
        <w:t xml:space="preserve"> 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Count</w:t>
      </w:r>
      <w:r>
        <w:rPr>
          <w:rStyle w:val="pun"/>
          <w:color w:val="999999"/>
        </w:rPr>
        <w:t>;</w:t>
      </w:r>
      <w:r>
        <w:rPr>
          <w:rStyle w:val="pln"/>
          <w:color w:val="3D464D"/>
        </w:rPr>
        <w:t xml:space="preserve"> i</w:t>
      </w:r>
      <w:r>
        <w:rPr>
          <w:rStyle w:val="pun"/>
          <w:color w:val="999999"/>
        </w:rPr>
        <w:t>++)</w:t>
      </w:r>
    </w:p>
    <w:p w14:paraId="7438DFC6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4EDB5F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6E6A1167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14:paraId="762A8C5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59578DA5" w14:textId="6F7F101C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ReadLine</w:t>
      </w:r>
      <w:r>
        <w:rPr>
          <w:rStyle w:val="pun"/>
          <w:color w:val="999999"/>
        </w:rPr>
        <w:t>();</w:t>
      </w:r>
    </w:p>
    <w:p w14:paraId="0EE1E642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criarmos um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 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int</w:t>
      </w:r>
      <w:r>
        <w:rPr>
          <w:color w:val="3D464D"/>
          <w:sz w:val="27"/>
          <w:szCs w:val="27"/>
        </w:rPr>
        <w:t>, utilizando aquela sintaxe que estudamos de inicialização de array</w:t>
      </w:r>
      <w:r>
        <w:rPr>
          <w:rStyle w:val="nfase"/>
          <w:color w:val="3D464D"/>
          <w:sz w:val="27"/>
          <w:szCs w:val="27"/>
        </w:rPr>
        <w:t>* , na qual não precisamos nos preocupar com número inicial de elementos, nem com a adição de item por item no *array</w:t>
      </w:r>
      <w:r>
        <w:rPr>
          <w:color w:val="3D464D"/>
          <w:sz w:val="27"/>
          <w:szCs w:val="27"/>
        </w:rPr>
        <w:t>, da seguinte forma:</w:t>
      </w:r>
    </w:p>
    <w:p w14:paraId="0B4B3A5C" w14:textId="789A0631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AddRange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int</w:t>
      </w:r>
      <w:r>
        <w:rPr>
          <w:rStyle w:val="pun"/>
          <w:color w:val="999999"/>
        </w:rPr>
        <w:t>[]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{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</w:t>
      </w:r>
      <w:r>
        <w:rPr>
          <w:rStyle w:val="pun"/>
          <w:color w:val="999999"/>
        </w:rPr>
        <w:t>});</w:t>
      </w:r>
    </w:p>
    <w:p w14:paraId="600AA0BB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Aplicando essa sintaxe,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AddRange()</w:t>
      </w:r>
      <w:r>
        <w:rPr>
          <w:color w:val="3D464D"/>
          <w:sz w:val="27"/>
          <w:szCs w:val="27"/>
        </w:rPr>
        <w:t> é compilado, sem problemas. Ao executarmos o código após a alteração, obteremos a lista com os números esperados:</w:t>
      </w:r>
    </w:p>
    <w:p w14:paraId="12C5007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2AAEFF7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5</w:t>
      </w:r>
    </w:p>
    <w:p w14:paraId="168A465B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51B9BC4B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5D795BA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13BE817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61</w:t>
      </w:r>
    </w:p>
    <w:p w14:paraId="0E79A3F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6B9456F4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</w:t>
      </w:r>
    </w:p>
    <w:p w14:paraId="34D8C42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</w:t>
      </w:r>
    </w:p>
    <w:p w14:paraId="7AE8F8A2" w14:textId="47EC881A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9</w:t>
      </w:r>
    </w:p>
    <w:p w14:paraId="5697461A" w14:textId="77777777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poderia estar melhor, igual à lista que criamos:</w:t>
      </w:r>
    </w:p>
    <w:p w14:paraId="046938FA" w14:textId="582E227D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AddRange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</w:t>
      </w:r>
      <w:r>
        <w:rPr>
          <w:rStyle w:val="pun"/>
          <w:color w:val="999999"/>
        </w:rPr>
        <w:t>);</w:t>
      </w:r>
    </w:p>
    <w:p w14:paraId="53BB8704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 entanto,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AddRange()</w:t>
      </w:r>
      <w:r>
        <w:rPr>
          <w:color w:val="3D464D"/>
          <w:sz w:val="27"/>
          <w:szCs w:val="27"/>
        </w:rPr>
        <w:t> não é compilado dessa maneira, ficando sublinhado em vermelho. Seria legal se houvesse uma forma de estender 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List.cs</w:t>
      </w:r>
      <w:r>
        <w:rPr>
          <w:color w:val="3D464D"/>
          <w:sz w:val="27"/>
          <w:szCs w:val="27"/>
        </w:rPr>
        <w:t> e colocar o nosso método funcionando na lista também. Pensando nisso, temos uma alternativa, que já estudamos: criar uma classe estática, com métodos auxiliares.</w:t>
      </w:r>
    </w:p>
    <w:p w14:paraId="5C378722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Sendo assim, criaremos uma abrindo o "Gerenciador de Soluções", à direita da tela, e selecionando "ByteBank.SistemaAgencia &gt; Adicionar &gt; Classe...". A nomearemos como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ListExtensoes.cs</w:t>
      </w:r>
      <w:r>
        <w:rPr>
          <w:color w:val="3D464D"/>
          <w:sz w:val="27"/>
          <w:szCs w:val="27"/>
        </w:rPr>
        <w:t>, já que armazenaremos as extensões da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List.cs</w:t>
      </w:r>
      <w:r>
        <w:rPr>
          <w:color w:val="3D464D"/>
          <w:sz w:val="27"/>
          <w:szCs w:val="27"/>
        </w:rPr>
        <w:t> do .NET nela.</w:t>
      </w:r>
    </w:p>
    <w:p w14:paraId="594805A8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ela somente armazenará extensões, ou seja, não possuirá estado, nem será instanciada, a definiremos como estática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static</w:t>
      </w:r>
      <w:r>
        <w:rPr>
          <w:color w:val="3D464D"/>
          <w:sz w:val="27"/>
          <w:szCs w:val="27"/>
        </w:rPr>
        <w:t>) e colocaremos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 no escopo dela, mantendo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List&lt;int&gt;</w:t>
      </w:r>
      <w:r>
        <w:rPr>
          <w:color w:val="3D464D"/>
          <w:sz w:val="27"/>
          <w:szCs w:val="27"/>
        </w:rPr>
        <w:t> — adiante nos preocupamos em torná-lo genérico — como argumento:</w:t>
      </w:r>
    </w:p>
    <w:p w14:paraId="3B0DE3DC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using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System</w:t>
      </w:r>
      <w:r w:rsidRPr="00326A49">
        <w:rPr>
          <w:rStyle w:val="pun"/>
          <w:color w:val="999999"/>
          <w:lang w:val="en-US"/>
        </w:rPr>
        <w:t>;</w:t>
      </w:r>
    </w:p>
    <w:p w14:paraId="1EEB42FE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using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System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Collections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Generic</w:t>
      </w:r>
      <w:r w:rsidRPr="00326A49">
        <w:rPr>
          <w:rStyle w:val="pun"/>
          <w:color w:val="999999"/>
          <w:lang w:val="en-US"/>
        </w:rPr>
        <w:t>;</w:t>
      </w:r>
    </w:p>
    <w:p w14:paraId="4275DC78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using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System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Linq</w:t>
      </w:r>
      <w:r w:rsidRPr="00326A49">
        <w:rPr>
          <w:rStyle w:val="pun"/>
          <w:color w:val="999999"/>
          <w:lang w:val="en-US"/>
        </w:rPr>
        <w:t>;</w:t>
      </w:r>
    </w:p>
    <w:p w14:paraId="3E97CB66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using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System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Text</w:t>
      </w:r>
      <w:r w:rsidRPr="00326A49">
        <w:rPr>
          <w:rStyle w:val="pun"/>
          <w:color w:val="999999"/>
          <w:lang w:val="en-US"/>
        </w:rPr>
        <w:t>;</w:t>
      </w:r>
    </w:p>
    <w:p w14:paraId="6062DFCB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using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System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Threading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Tasks</w:t>
      </w:r>
      <w:r w:rsidRPr="00326A49">
        <w:rPr>
          <w:rStyle w:val="pun"/>
          <w:color w:val="999999"/>
          <w:lang w:val="en-US"/>
        </w:rPr>
        <w:t>;</w:t>
      </w:r>
    </w:p>
    <w:p w14:paraId="4C30637C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776565BC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namespace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ByteBank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SistemaAgencia</w:t>
      </w:r>
    </w:p>
    <w:p w14:paraId="07FCC766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un"/>
          <w:color w:val="999999"/>
          <w:lang w:val="en-US"/>
        </w:rPr>
        <w:t>{</w:t>
      </w:r>
    </w:p>
    <w:p w14:paraId="077A4F54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</w:t>
      </w:r>
      <w:r w:rsidRPr="00326A49">
        <w:rPr>
          <w:rStyle w:val="kwd"/>
          <w:color w:val="0077AA"/>
          <w:lang w:val="en-US"/>
        </w:rPr>
        <w:t>public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static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class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ListExtensoes</w:t>
      </w:r>
    </w:p>
    <w:p w14:paraId="7A41F0A0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</w:t>
      </w:r>
      <w:r w:rsidRPr="00326A49">
        <w:rPr>
          <w:rStyle w:val="pun"/>
          <w:color w:val="999999"/>
          <w:lang w:val="en-US"/>
        </w:rPr>
        <w:t>{</w:t>
      </w:r>
    </w:p>
    <w:p w14:paraId="4EB92349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lastRenderedPageBreak/>
        <w:t xml:space="preserve">        </w:t>
      </w:r>
      <w:r w:rsidRPr="00326A49">
        <w:rPr>
          <w:rStyle w:val="kwd"/>
          <w:color w:val="0077AA"/>
          <w:lang w:val="en-US"/>
        </w:rPr>
        <w:t>public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void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AdicionarVarios</w:t>
      </w:r>
      <w:r w:rsidRPr="00326A49">
        <w:rPr>
          <w:rStyle w:val="pun"/>
          <w:color w:val="999999"/>
          <w:lang w:val="en-US"/>
        </w:rPr>
        <w:t>(</w:t>
      </w:r>
      <w:r w:rsidRPr="00326A49">
        <w:rPr>
          <w:rStyle w:val="kwd"/>
          <w:color w:val="0077AA"/>
          <w:lang w:val="en-US"/>
        </w:rPr>
        <w:t>this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ln"/>
          <w:color w:val="3D464D"/>
          <w:lang w:val="en-US"/>
        </w:rPr>
        <w:t xml:space="preserve"> listaDeInteiros</w:t>
      </w:r>
      <w:r w:rsidRPr="00326A49">
        <w:rPr>
          <w:rStyle w:val="pun"/>
          <w:color w:val="999999"/>
          <w:lang w:val="en-US"/>
        </w:rPr>
        <w:t>,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params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int</w:t>
      </w:r>
      <w:r w:rsidRPr="00326A49">
        <w:rPr>
          <w:rStyle w:val="pun"/>
          <w:color w:val="999999"/>
          <w:lang w:val="en-US"/>
        </w:rPr>
        <w:t>[]</w:t>
      </w:r>
      <w:r w:rsidRPr="00326A49">
        <w:rPr>
          <w:rStyle w:val="pln"/>
          <w:color w:val="3D464D"/>
          <w:lang w:val="en-US"/>
        </w:rPr>
        <w:t xml:space="preserve"> itens</w:t>
      </w:r>
      <w:r w:rsidRPr="00326A49">
        <w:rPr>
          <w:rStyle w:val="pun"/>
          <w:color w:val="999999"/>
          <w:lang w:val="en-US"/>
        </w:rPr>
        <w:t>)</w:t>
      </w:r>
    </w:p>
    <w:p w14:paraId="2F8B766C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</w:t>
      </w:r>
      <w:r w:rsidRPr="00326A49">
        <w:rPr>
          <w:rStyle w:val="pun"/>
          <w:color w:val="999999"/>
          <w:lang w:val="en-US"/>
        </w:rPr>
        <w:t>{</w:t>
      </w:r>
    </w:p>
    <w:p w14:paraId="144ACAFA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    </w:t>
      </w:r>
      <w:r w:rsidRPr="00326A49">
        <w:rPr>
          <w:rStyle w:val="kwd"/>
          <w:color w:val="0077AA"/>
          <w:lang w:val="en-US"/>
        </w:rPr>
        <w:t>foreach</w:t>
      </w:r>
      <w:r w:rsidRPr="00326A49">
        <w:rPr>
          <w:rStyle w:val="pun"/>
          <w:color w:val="999999"/>
          <w:lang w:val="en-US"/>
        </w:rPr>
        <w:t>(</w:t>
      </w:r>
      <w:r w:rsidRPr="00326A49">
        <w:rPr>
          <w:rStyle w:val="kwd"/>
          <w:color w:val="0077AA"/>
          <w:lang w:val="en-US"/>
        </w:rPr>
        <w:t>int</w:t>
      </w:r>
      <w:r w:rsidRPr="00326A49">
        <w:rPr>
          <w:rStyle w:val="pln"/>
          <w:color w:val="3D464D"/>
          <w:lang w:val="en-US"/>
        </w:rPr>
        <w:t xml:space="preserve"> item </w:t>
      </w:r>
      <w:r w:rsidRPr="00326A49">
        <w:rPr>
          <w:rStyle w:val="kwd"/>
          <w:color w:val="0077AA"/>
          <w:lang w:val="en-US"/>
        </w:rPr>
        <w:t>in</w:t>
      </w:r>
      <w:r w:rsidRPr="00326A49">
        <w:rPr>
          <w:rStyle w:val="pln"/>
          <w:color w:val="3D464D"/>
          <w:lang w:val="en-US"/>
        </w:rPr>
        <w:t xml:space="preserve"> itens</w:t>
      </w:r>
      <w:r w:rsidRPr="00326A49">
        <w:rPr>
          <w:rStyle w:val="pun"/>
          <w:color w:val="999999"/>
          <w:lang w:val="en-US"/>
        </w:rPr>
        <w:t>)</w:t>
      </w:r>
    </w:p>
    <w:p w14:paraId="1459A61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 w:rsidRPr="00326A49">
        <w:rPr>
          <w:rStyle w:val="pln"/>
          <w:color w:val="3D464D"/>
          <w:lang w:val="en-US"/>
        </w:rPr>
        <w:t xml:space="preserve">            </w:t>
      </w:r>
      <w:r>
        <w:rPr>
          <w:rStyle w:val="pun"/>
          <w:color w:val="999999"/>
        </w:rPr>
        <w:t>{</w:t>
      </w:r>
    </w:p>
    <w:p w14:paraId="4E44E4CB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    listaDeInteiros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item</w:t>
      </w:r>
      <w:r>
        <w:rPr>
          <w:rStyle w:val="pun"/>
          <w:color w:val="999999"/>
        </w:rPr>
        <w:t>);</w:t>
      </w:r>
    </w:p>
    <w:p w14:paraId="440A1AEF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</w:t>
      </w:r>
      <w:r>
        <w:rPr>
          <w:rStyle w:val="pun"/>
          <w:color w:val="999999"/>
        </w:rPr>
        <w:t>}</w:t>
      </w:r>
    </w:p>
    <w:p w14:paraId="52B81ED6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}</w:t>
      </w:r>
    </w:p>
    <w:p w14:paraId="7C83D3A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685C8F2D" w14:textId="7CEDF577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41EDB0F3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Inserimos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params</w:t>
      </w:r>
      <w:r>
        <w:rPr>
          <w:color w:val="3D464D"/>
          <w:sz w:val="27"/>
          <w:szCs w:val="27"/>
        </w:rPr>
        <w:t> como segundo argumento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, assim basta coletarmos todos os elementos do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itens</w:t>
      </w:r>
      <w:r>
        <w:rPr>
          <w:color w:val="3D464D"/>
          <w:sz w:val="27"/>
          <w:szCs w:val="27"/>
        </w:rPr>
        <w:t> e adicioná-los, um a um, à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listaDeInteiros</w:t>
      </w:r>
      <w:r>
        <w:rPr>
          <w:color w:val="3D464D"/>
          <w:sz w:val="27"/>
          <w:szCs w:val="27"/>
        </w:rPr>
        <w:t>. No corpo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, poderíamos utilizar:</w:t>
      </w:r>
    </w:p>
    <w:p w14:paraId="56AA40EE" w14:textId="77777777" w:rsidR="00326A49" w:rsidRDefault="00326A49" w:rsidP="00326A49">
      <w:pPr>
        <w:numPr>
          <w:ilvl w:val="0"/>
          <w:numId w:val="23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CdigoHTML"/>
          <w:color w:val="3D464D"/>
          <w:sz w:val="23"/>
          <w:szCs w:val="23"/>
          <w:shd w:val="clear" w:color="auto" w:fill="F0F3F5"/>
        </w:rPr>
        <w:t>for</w:t>
      </w:r>
      <w:r>
        <w:rPr>
          <w:color w:val="3D464D"/>
          <w:sz w:val="27"/>
          <w:szCs w:val="27"/>
        </w:rPr>
        <w:t> e variar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</w:t>
      </w:r>
      <w:r>
        <w:rPr>
          <w:color w:val="3D464D"/>
          <w:sz w:val="27"/>
          <w:szCs w:val="27"/>
        </w:rPr>
        <w:t> 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0</w:t>
      </w:r>
      <w:r>
        <w:rPr>
          <w:color w:val="3D464D"/>
          <w:sz w:val="27"/>
          <w:szCs w:val="27"/>
        </w:rPr>
        <w:t> até a quantidade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itens</w:t>
      </w:r>
      <w:r>
        <w:rPr>
          <w:color w:val="3D464D"/>
          <w:sz w:val="27"/>
          <w:szCs w:val="27"/>
        </w:rPr>
        <w:t>;</w:t>
      </w:r>
    </w:p>
    <w:p w14:paraId="5C89BE74" w14:textId="77777777" w:rsidR="00326A49" w:rsidRDefault="00326A49" w:rsidP="00326A49">
      <w:pPr>
        <w:numPr>
          <w:ilvl w:val="0"/>
          <w:numId w:val="23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CdigoHTML"/>
          <w:color w:val="3D464D"/>
          <w:sz w:val="23"/>
          <w:szCs w:val="23"/>
          <w:shd w:val="clear" w:color="auto" w:fill="F0F3F5"/>
        </w:rPr>
        <w:t>foreach()</w:t>
      </w:r>
      <w:r>
        <w:rPr>
          <w:color w:val="3D464D"/>
          <w:sz w:val="27"/>
          <w:szCs w:val="27"/>
        </w:rPr>
        <w:t>, que não traz o índice.</w:t>
      </w:r>
    </w:p>
    <w:p w14:paraId="2B5C59BC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queremos somente varrer item por item, atribuindo uma ação para cada um deles — sem nos preocuparmos com o índice — utilizamos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foreach()</w:t>
      </w:r>
      <w:r>
        <w:rPr>
          <w:color w:val="3D464D"/>
          <w:sz w:val="27"/>
          <w:szCs w:val="27"/>
        </w:rPr>
        <w:t>, estabelecemos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int item in itens</w:t>
      </w:r>
      <w:r>
        <w:rPr>
          <w:color w:val="3D464D"/>
          <w:sz w:val="27"/>
          <w:szCs w:val="27"/>
        </w:rPr>
        <w:t> como argumento e inserimos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listaDeInteiros.Add(item)</w:t>
      </w:r>
      <w:r>
        <w:rPr>
          <w:color w:val="3D464D"/>
          <w:sz w:val="27"/>
          <w:szCs w:val="27"/>
        </w:rPr>
        <w:t> no escopo dele. Com o que escrevemos,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 não é compilado, ficando sublinhado em vermelho. Faltou adicionar o modificador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static</w:t>
      </w:r>
      <w:r>
        <w:rPr>
          <w:color w:val="3D464D"/>
          <w:sz w:val="27"/>
          <w:szCs w:val="27"/>
        </w:rPr>
        <w:t> a ele.</w:t>
      </w:r>
    </w:p>
    <w:p w14:paraId="10EB42DD" w14:textId="77777777" w:rsidR="00326A49" w:rsidRDefault="00326A49" w:rsidP="00326A49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Lembrando que em uma classe estática, os membros também devem ser estáticos.</w:t>
      </w:r>
    </w:p>
    <w:p w14:paraId="2C70C94A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Sendo assim, ao defini-lo como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static</w:t>
      </w:r>
      <w:r>
        <w:rPr>
          <w:color w:val="3D464D"/>
          <w:sz w:val="27"/>
          <w:szCs w:val="27"/>
        </w:rPr>
        <w:t>, o código será compilado:</w:t>
      </w:r>
    </w:p>
    <w:p w14:paraId="7DE6EDC7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namespace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ByteBank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SistemaAgencia</w:t>
      </w:r>
    </w:p>
    <w:p w14:paraId="1F3CD997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un"/>
          <w:color w:val="999999"/>
          <w:lang w:val="en-US"/>
        </w:rPr>
        <w:t>{</w:t>
      </w:r>
    </w:p>
    <w:p w14:paraId="7C7437B7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</w:t>
      </w:r>
      <w:r w:rsidRPr="00326A49">
        <w:rPr>
          <w:rStyle w:val="kwd"/>
          <w:color w:val="0077AA"/>
          <w:lang w:val="en-US"/>
        </w:rPr>
        <w:t>public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static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class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ListExtensoes</w:t>
      </w:r>
    </w:p>
    <w:p w14:paraId="118A5AB9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</w:t>
      </w:r>
      <w:r w:rsidRPr="00326A49">
        <w:rPr>
          <w:rStyle w:val="pun"/>
          <w:color w:val="999999"/>
          <w:lang w:val="en-US"/>
        </w:rPr>
        <w:t>{</w:t>
      </w:r>
    </w:p>
    <w:p w14:paraId="03C72CC6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</w:t>
      </w:r>
      <w:r w:rsidRPr="00326A49">
        <w:rPr>
          <w:rStyle w:val="kwd"/>
          <w:color w:val="0077AA"/>
          <w:lang w:val="en-US"/>
        </w:rPr>
        <w:t>public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static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void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AdicionarVarios</w:t>
      </w:r>
      <w:r w:rsidRPr="00326A49">
        <w:rPr>
          <w:rStyle w:val="pun"/>
          <w:color w:val="999999"/>
          <w:lang w:val="en-US"/>
        </w:rPr>
        <w:t>(</w:t>
      </w:r>
      <w:r w:rsidRPr="00326A49">
        <w:rPr>
          <w:rStyle w:val="kwd"/>
          <w:color w:val="0077AA"/>
          <w:lang w:val="en-US"/>
        </w:rPr>
        <w:t>this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ln"/>
          <w:color w:val="3D464D"/>
          <w:lang w:val="en-US"/>
        </w:rPr>
        <w:t xml:space="preserve"> listaDeInteiros</w:t>
      </w:r>
      <w:r w:rsidRPr="00326A49">
        <w:rPr>
          <w:rStyle w:val="pun"/>
          <w:color w:val="999999"/>
          <w:lang w:val="en-US"/>
        </w:rPr>
        <w:t>,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params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int</w:t>
      </w:r>
      <w:r w:rsidRPr="00326A49">
        <w:rPr>
          <w:rStyle w:val="pun"/>
          <w:color w:val="999999"/>
          <w:lang w:val="en-US"/>
        </w:rPr>
        <w:t>[]</w:t>
      </w:r>
      <w:r w:rsidRPr="00326A49">
        <w:rPr>
          <w:rStyle w:val="pln"/>
          <w:color w:val="3D464D"/>
          <w:lang w:val="en-US"/>
        </w:rPr>
        <w:t xml:space="preserve"> itens</w:t>
      </w:r>
      <w:r w:rsidRPr="00326A49">
        <w:rPr>
          <w:rStyle w:val="pun"/>
          <w:color w:val="999999"/>
          <w:lang w:val="en-US"/>
        </w:rPr>
        <w:t>)</w:t>
      </w:r>
    </w:p>
    <w:p w14:paraId="0B0D58F0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</w:t>
      </w:r>
      <w:r w:rsidRPr="00326A49">
        <w:rPr>
          <w:rStyle w:val="pun"/>
          <w:color w:val="999999"/>
          <w:lang w:val="en-US"/>
        </w:rPr>
        <w:t>{</w:t>
      </w:r>
    </w:p>
    <w:p w14:paraId="1A199AB9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    </w:t>
      </w:r>
      <w:r w:rsidRPr="00326A49">
        <w:rPr>
          <w:rStyle w:val="kwd"/>
          <w:color w:val="0077AA"/>
          <w:lang w:val="en-US"/>
        </w:rPr>
        <w:t>foreach</w:t>
      </w:r>
      <w:r w:rsidRPr="00326A49">
        <w:rPr>
          <w:rStyle w:val="pun"/>
          <w:color w:val="999999"/>
          <w:lang w:val="en-US"/>
        </w:rPr>
        <w:t>(</w:t>
      </w:r>
      <w:r w:rsidRPr="00326A49">
        <w:rPr>
          <w:rStyle w:val="kwd"/>
          <w:color w:val="0077AA"/>
          <w:lang w:val="en-US"/>
        </w:rPr>
        <w:t>int</w:t>
      </w:r>
      <w:r w:rsidRPr="00326A49">
        <w:rPr>
          <w:rStyle w:val="pln"/>
          <w:color w:val="3D464D"/>
          <w:lang w:val="en-US"/>
        </w:rPr>
        <w:t xml:space="preserve"> item </w:t>
      </w:r>
      <w:r w:rsidRPr="00326A49">
        <w:rPr>
          <w:rStyle w:val="kwd"/>
          <w:color w:val="0077AA"/>
          <w:lang w:val="en-US"/>
        </w:rPr>
        <w:t>in</w:t>
      </w:r>
      <w:r w:rsidRPr="00326A49">
        <w:rPr>
          <w:rStyle w:val="pln"/>
          <w:color w:val="3D464D"/>
          <w:lang w:val="en-US"/>
        </w:rPr>
        <w:t xml:space="preserve"> itens</w:t>
      </w:r>
      <w:r w:rsidRPr="00326A49">
        <w:rPr>
          <w:rStyle w:val="pun"/>
          <w:color w:val="999999"/>
          <w:lang w:val="en-US"/>
        </w:rPr>
        <w:t>)</w:t>
      </w:r>
    </w:p>
    <w:p w14:paraId="6351732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 w:rsidRPr="00326A49">
        <w:rPr>
          <w:rStyle w:val="pln"/>
          <w:color w:val="3D464D"/>
          <w:lang w:val="en-US"/>
        </w:rPr>
        <w:t xml:space="preserve">            </w:t>
      </w:r>
      <w:r>
        <w:rPr>
          <w:rStyle w:val="pun"/>
          <w:color w:val="999999"/>
        </w:rPr>
        <w:t>{</w:t>
      </w:r>
    </w:p>
    <w:p w14:paraId="46BAEDF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    listaDeInteiros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item</w:t>
      </w:r>
      <w:r>
        <w:rPr>
          <w:rStyle w:val="pun"/>
          <w:color w:val="999999"/>
        </w:rPr>
        <w:t>);</w:t>
      </w:r>
    </w:p>
    <w:p w14:paraId="0C47036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</w:t>
      </w:r>
      <w:r>
        <w:rPr>
          <w:rStyle w:val="pun"/>
          <w:color w:val="999999"/>
        </w:rPr>
        <w:t>}</w:t>
      </w:r>
    </w:p>
    <w:p w14:paraId="1B5B546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}</w:t>
      </w:r>
    </w:p>
    <w:p w14:paraId="19C0B04F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10387A7A" w14:textId="4FEED130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61BF6180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 declarado na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ListExtensoes.cs</w:t>
      </w:r>
      <w:r>
        <w:rPr>
          <w:color w:val="3D464D"/>
          <w:sz w:val="27"/>
          <w:szCs w:val="27"/>
        </w:rPr>
        <w:t>, como podemos utilizá-lo? De volta 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Program.cs</w:t>
      </w:r>
      <w:r>
        <w:rPr>
          <w:color w:val="3D464D"/>
          <w:sz w:val="27"/>
          <w:szCs w:val="27"/>
        </w:rPr>
        <w:t>, abaixo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AddRange()</w:t>
      </w:r>
      <w:r>
        <w:rPr>
          <w:color w:val="3D464D"/>
          <w:sz w:val="27"/>
          <w:szCs w:val="27"/>
        </w:rPr>
        <w:t>, adicionaremos:</w:t>
      </w:r>
    </w:p>
    <w:p w14:paraId="060C5AC6" w14:textId="17DBFB20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ListExtensoes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AdicionarVarios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5687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1987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1567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987</w:t>
      </w:r>
      <w:r>
        <w:rPr>
          <w:rStyle w:val="pun"/>
          <w:color w:val="999999"/>
        </w:rPr>
        <w:t>);</w:t>
      </w:r>
    </w:p>
    <w:p w14:paraId="2303074B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Definimos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idades</w:t>
      </w:r>
      <w:r>
        <w:rPr>
          <w:color w:val="3D464D"/>
          <w:sz w:val="27"/>
          <w:szCs w:val="27"/>
        </w:rPr>
        <w:t> — que contém nossa lista de itens — como primeiro argumento, seguido por números aleatórios, sem nos preocuparmos com a sinaxe de criar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, passar os índices e colocar colchetes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[]</w:t>
      </w:r>
      <w:r>
        <w:rPr>
          <w:color w:val="3D464D"/>
          <w:sz w:val="27"/>
          <w:szCs w:val="27"/>
        </w:rPr>
        <w:t>). Ficou muito mais simples. Vamos executar para certificar que o código funciona:</w:t>
      </w:r>
    </w:p>
    <w:p w14:paraId="463B85E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748D284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5</w:t>
      </w:r>
    </w:p>
    <w:p w14:paraId="664F874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1404C9D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16C109C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06A1507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61</w:t>
      </w:r>
    </w:p>
    <w:p w14:paraId="7597D28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5C741F7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5687</w:t>
      </w:r>
    </w:p>
    <w:p w14:paraId="6DE9034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1987</w:t>
      </w:r>
    </w:p>
    <w:p w14:paraId="1F2ED6B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lastRenderedPageBreak/>
        <w:t>1567</w:t>
      </w:r>
    </w:p>
    <w:p w14:paraId="62EF045D" w14:textId="49BCA548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987</w:t>
      </w:r>
    </w:p>
    <w:p w14:paraId="0687493E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Funcionou, todos os itens foram adicionados. Mas ainda falta naturalidade em chamar um método estático e passar a lista como argumento. Seria melhor continuar escrevendo o nome da lista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idades</w:t>
      </w:r>
      <w:r>
        <w:rPr>
          <w:color w:val="3D464D"/>
          <w:sz w:val="27"/>
          <w:szCs w:val="27"/>
        </w:rPr>
        <w:t>) e, então,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, utilizando a sintaxe que aprendemos:</w:t>
      </w:r>
    </w:p>
    <w:p w14:paraId="0F1180C1" w14:textId="651DA04F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AdicionarVarios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5454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46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54</w:t>
      </w:r>
      <w:r>
        <w:rPr>
          <w:rStyle w:val="pun"/>
          <w:color w:val="999999"/>
        </w:rPr>
        <w:t>);</w:t>
      </w:r>
    </w:p>
    <w:p w14:paraId="2D852C8E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Mas, da forma que fizemos, isso não é possível.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 fica sublinhado em vermelho, indicando que o código não é compilado. Adiante, aplicaremos os ajustes necessários.</w:t>
      </w:r>
    </w:p>
    <w:p w14:paraId="4B3B6AC8" w14:textId="77777777" w:rsidR="00326A49" w:rsidRPr="00326A49" w:rsidRDefault="00326A49" w:rsidP="00326A49"/>
    <w:p w14:paraId="0D06B4BB" w14:textId="77777777" w:rsidR="00326A49" w:rsidRDefault="00326A49" w:rsidP="00326A49">
      <w:pPr>
        <w:pStyle w:val="Ttulo1"/>
        <w:rPr>
          <w:b/>
          <w:bCs/>
          <w:noProof/>
        </w:rPr>
      </w:pPr>
      <w:bookmarkStart w:id="69" w:name="_Toc63285429"/>
      <w:r w:rsidRPr="00847645">
        <w:rPr>
          <w:b/>
          <w:bCs/>
          <w:noProof/>
        </w:rPr>
        <w:t>xxxxxxxx</w:t>
      </w:r>
      <w:bookmarkEnd w:id="69"/>
    </w:p>
    <w:p w14:paraId="18D0602F" w14:textId="77777777" w:rsidR="00326A49" w:rsidRPr="00326A49" w:rsidRDefault="00326A49" w:rsidP="00326A49"/>
    <w:p w14:paraId="20BEB446" w14:textId="77777777" w:rsidR="00326A49" w:rsidRP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t>Método de extensão genérico</w:t>
      </w:r>
    </w:p>
    <w:p w14:paraId="4F16938E" w14:textId="77777777" w:rsidR="00326A49" w:rsidRP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t>Usando VAR e método Sort</w:t>
      </w:r>
    </w:p>
    <w:p w14:paraId="30279C48" w14:textId="77777777" w:rsidR="00326A49" w:rsidRP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t>IComparable e IComparer</w:t>
      </w:r>
    </w:p>
    <w:p w14:paraId="7AA34CFF" w14:textId="77777777" w:rsidR="00326A49" w:rsidRP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t>OrderBy e expressões Lambda</w:t>
      </w:r>
    </w:p>
    <w:p w14:paraId="3805E96B" w14:textId="65CDC07B" w:rsidR="00326A49" w:rsidRP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t>Linq e operador Where</w:t>
      </w:r>
    </w:p>
    <w:p w14:paraId="578792BF" w14:textId="77777777" w:rsidR="004C4B29" w:rsidRPr="004C4B29" w:rsidRDefault="004C4B29" w:rsidP="004C4B29"/>
    <w:p w14:paraId="07159D4E" w14:textId="77777777" w:rsidR="004C4B29" w:rsidRDefault="004C4B2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</w:p>
    <w:p w14:paraId="63406CBC" w14:textId="77777777" w:rsidR="004C4B29" w:rsidRPr="004C4B29" w:rsidRDefault="004C4B29" w:rsidP="004C4B29"/>
    <w:p w14:paraId="3998595D" w14:textId="77777777" w:rsidR="004C4B29" w:rsidRPr="004C4B29" w:rsidRDefault="004C4B29" w:rsidP="004C4B29"/>
    <w:p w14:paraId="24A9224C" w14:textId="77777777" w:rsidR="00847645" w:rsidRPr="00847645" w:rsidRDefault="00847645" w:rsidP="00847645">
      <w:pPr>
        <w:pStyle w:val="Ttulo1"/>
        <w:ind w:left="720"/>
        <w:rPr>
          <w:rFonts w:ascii="Times New Roman" w:eastAsia="Times New Roman" w:hAnsi="Times New Roman" w:cs="Times New Roman"/>
          <w:caps w:val="0"/>
          <w:color w:val="3D464D"/>
          <w:sz w:val="27"/>
          <w:szCs w:val="27"/>
        </w:rPr>
      </w:pPr>
    </w:p>
    <w:p w14:paraId="07958B77" w14:textId="77777777" w:rsidR="001A70F2" w:rsidRPr="00CC3CF2" w:rsidRDefault="001A70F2" w:rsidP="00706D60">
      <w:pPr>
        <w:rPr>
          <w:noProof/>
          <w:lang w:val="pt-BR"/>
        </w:rPr>
      </w:pPr>
    </w:p>
    <w:p w14:paraId="0F13FD25" w14:textId="77777777" w:rsidR="00C85251" w:rsidRDefault="004A62FD" w:rsidP="00706D60">
      <w:pPr>
        <w:pStyle w:val="Ttulo1"/>
        <w:rPr>
          <w:noProof/>
          <w:lang w:val="pt-BR"/>
        </w:rPr>
      </w:pPr>
      <w:bookmarkStart w:id="70" w:name="_Toc63285430"/>
      <w:r>
        <w:rPr>
          <w:noProof/>
          <w:lang w:val="pt-BR"/>
        </w:rPr>
        <w:t>Principais comandos</w:t>
      </w:r>
      <w:bookmarkEnd w:id="70"/>
    </w:p>
    <w:p w14:paraId="0CE32EAA" w14:textId="77777777" w:rsidR="00802E92" w:rsidRPr="00802E92" w:rsidRDefault="00802E92" w:rsidP="00802E92">
      <w:pPr>
        <w:rPr>
          <w:lang w:val="pt-BR"/>
        </w:rPr>
      </w:pPr>
    </w:p>
    <w:p w14:paraId="0281E868" w14:textId="77777777" w:rsidR="000751DC" w:rsidRDefault="000751DC" w:rsidP="000751DC">
      <w:pPr>
        <w:rPr>
          <w:lang w:val="pt-BR"/>
        </w:rPr>
      </w:pPr>
    </w:p>
    <w:p w14:paraId="4CBD9D8B" w14:textId="77777777" w:rsidR="000751DC" w:rsidRDefault="000751DC" w:rsidP="000751DC">
      <w:pPr>
        <w:rPr>
          <w:lang w:val="pt-BR"/>
        </w:rPr>
      </w:pPr>
    </w:p>
    <w:tbl>
      <w:tblPr>
        <w:tblStyle w:val="Tabelacomgrade"/>
        <w:tblW w:w="9390" w:type="dxa"/>
        <w:tblLook w:val="04A0" w:firstRow="1" w:lastRow="0" w:firstColumn="1" w:lastColumn="0" w:noHBand="0" w:noVBand="1"/>
      </w:tblPr>
      <w:tblGrid>
        <w:gridCol w:w="3952"/>
        <w:gridCol w:w="5438"/>
      </w:tblGrid>
      <w:tr w:rsidR="000751DC" w14:paraId="03446889" w14:textId="77777777" w:rsidTr="009701C5">
        <w:trPr>
          <w:trHeight w:val="462"/>
        </w:trPr>
        <w:tc>
          <w:tcPr>
            <w:tcW w:w="3952" w:type="dxa"/>
          </w:tcPr>
          <w:p w14:paraId="2151CD72" w14:textId="77777777" w:rsidR="00173EFF" w:rsidRDefault="00173EFF" w:rsidP="00173EFF">
            <w:pPr>
              <w:pStyle w:val="Ttulo2"/>
              <w:shd w:val="clear" w:color="auto" w:fill="FFFFFF"/>
              <w:outlineLvl w:val="1"/>
              <w:rPr>
                <w:rFonts w:ascii="Segoe UI" w:hAnsi="Segoe UI" w:cs="Segoe UI"/>
                <w:color w:val="171717"/>
              </w:rPr>
            </w:pPr>
            <w:bookmarkStart w:id="71" w:name="_Toc63285431"/>
            <w:r>
              <w:rPr>
                <w:rFonts w:ascii="Segoe UI" w:hAnsi="Segoe UI" w:cs="Segoe UI"/>
                <w:color w:val="171717"/>
              </w:rPr>
              <w:t>Definir pontos de interrupção no código-fonte</w:t>
            </w:r>
            <w:bookmarkEnd w:id="71"/>
          </w:p>
          <w:p w14:paraId="5A4340C4" w14:textId="77777777" w:rsidR="000751DC" w:rsidRPr="00173EFF" w:rsidRDefault="000751DC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</w:rPr>
            </w:pPr>
          </w:p>
        </w:tc>
        <w:tc>
          <w:tcPr>
            <w:tcW w:w="5438" w:type="dxa"/>
          </w:tcPr>
          <w:p w14:paraId="61187B70" w14:textId="77777777" w:rsidR="000751DC" w:rsidRPr="00E107A8" w:rsidRDefault="00173EFF" w:rsidP="000751DC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  <w:r w:rsidRPr="00173EFF">
              <w:rPr>
                <w:rFonts w:ascii="Segoe UI" w:hAnsi="Segoe UI" w:cs="Segoe UI"/>
                <w:color w:val="171717"/>
                <w:shd w:val="clear" w:color="auto" w:fill="FFFFFF"/>
              </w:rPr>
              <w:t>clique na margem da extrema esquerda ao lado de uma linha de código. Você também pode selecionar a linha e pressionar </w:t>
            </w:r>
            <w:r w:rsidRPr="00173EFF">
              <w:rPr>
                <w:rFonts w:ascii="Segoe UI" w:hAnsi="Segoe UI" w:cs="Segoe UI"/>
                <w:b/>
                <w:bCs/>
                <w:color w:val="171717"/>
                <w:shd w:val="clear" w:color="auto" w:fill="FFFFFF"/>
              </w:rPr>
              <w:t>F9</w:t>
            </w:r>
            <w:r w:rsidRPr="00173EFF">
              <w:rPr>
                <w:rFonts w:ascii="Segoe UI" w:hAnsi="Segoe UI" w:cs="Segoe UI"/>
                <w:color w:val="171717"/>
                <w:shd w:val="clear" w:color="auto" w:fill="FFFFFF"/>
              </w:rPr>
              <w:t>, selecionar &gt; </w:t>
            </w:r>
            <w:r w:rsidRPr="00173EFF">
              <w:rPr>
                <w:rFonts w:ascii="Segoe UI" w:hAnsi="Segoe UI" w:cs="Segoe UI"/>
                <w:b/>
                <w:bCs/>
                <w:color w:val="171717"/>
                <w:shd w:val="clear" w:color="auto" w:fill="FFFFFF"/>
              </w:rPr>
              <w:t>ponto de interrupção de alternância</w:t>
            </w:r>
            <w:r w:rsidRPr="00173EFF">
              <w:rPr>
                <w:rFonts w:ascii="Segoe UI" w:hAnsi="Segoe UI" w:cs="Segoe UI"/>
                <w:color w:val="171717"/>
                <w:shd w:val="clear" w:color="auto" w:fill="FFFFFF"/>
              </w:rPr>
              <w:t> de depuração, ou clicar com o botão direito do mouse e selecionar </w:t>
            </w:r>
            <w:r w:rsidRPr="00173EFF">
              <w:rPr>
                <w:rFonts w:ascii="Segoe UI" w:hAnsi="Segoe UI" w:cs="Segoe UI"/>
                <w:b/>
                <w:bCs/>
                <w:color w:val="171717"/>
                <w:shd w:val="clear" w:color="auto" w:fill="FFFFFF"/>
              </w:rPr>
              <w:t>ponto de</w:t>
            </w:r>
            <w:r w:rsidRPr="00173EFF">
              <w:rPr>
                <w:rFonts w:ascii="Segoe UI" w:hAnsi="Segoe UI" w:cs="Segoe UI"/>
                <w:color w:val="171717"/>
                <w:shd w:val="clear" w:color="auto" w:fill="FFFFFF"/>
              </w:rPr>
              <w:t> interrupção &gt; </w:t>
            </w:r>
            <w:r w:rsidRPr="00173EFF">
              <w:rPr>
                <w:rFonts w:ascii="Segoe UI" w:hAnsi="Segoe UI" w:cs="Segoe UI"/>
                <w:b/>
                <w:bCs/>
                <w:color w:val="171717"/>
                <w:shd w:val="clear" w:color="auto" w:fill="FFFFFF"/>
              </w:rPr>
              <w:t>Inserir ponto</w:t>
            </w:r>
            <w:r w:rsidRPr="00173EFF">
              <w:rPr>
                <w:rFonts w:ascii="Segoe UI" w:hAnsi="Segoe UI" w:cs="Segoe UI"/>
                <w:color w:val="171717"/>
                <w:shd w:val="clear" w:color="auto" w:fill="FFFFFF"/>
              </w:rPr>
              <w:t> de interrupção. O ponto de interrupção aparece como vermelho na margem esquerda.</w:t>
            </w:r>
          </w:p>
        </w:tc>
      </w:tr>
      <w:tr w:rsidR="000751DC" w14:paraId="40FD9090" w14:textId="77777777" w:rsidTr="000751DC">
        <w:trPr>
          <w:trHeight w:val="462"/>
        </w:trPr>
        <w:tc>
          <w:tcPr>
            <w:tcW w:w="3952" w:type="dxa"/>
          </w:tcPr>
          <w:p w14:paraId="726AF202" w14:textId="77777777" w:rsidR="000751DC" w:rsidRPr="009A45F8" w:rsidRDefault="00177728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  <w:r>
              <w:rPr>
                <w:rFonts w:ascii="Lucida Console" w:hAnsi="Lucida Console" w:cs="Lucida Console"/>
                <w:sz w:val="28"/>
                <w:szCs w:val="28"/>
                <w:lang w:val="pt-BR"/>
              </w:rPr>
              <w:t>Cw + tab + tab</w:t>
            </w:r>
          </w:p>
        </w:tc>
        <w:tc>
          <w:tcPr>
            <w:tcW w:w="5438" w:type="dxa"/>
          </w:tcPr>
          <w:p w14:paraId="0BD3374F" w14:textId="77777777" w:rsidR="000751DC" w:rsidRPr="004A62FD" w:rsidRDefault="00177728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  <w:t>Atalho para digitar Console.WriteLine()</w:t>
            </w:r>
          </w:p>
        </w:tc>
      </w:tr>
      <w:tr w:rsidR="00001F5F" w14:paraId="00929C4E" w14:textId="77777777" w:rsidTr="000751DC">
        <w:trPr>
          <w:trHeight w:val="462"/>
        </w:trPr>
        <w:tc>
          <w:tcPr>
            <w:tcW w:w="3952" w:type="dxa"/>
          </w:tcPr>
          <w:p w14:paraId="5A9FCD5C" w14:textId="77777777" w:rsidR="00001F5F" w:rsidRPr="009A45F8" w:rsidRDefault="00FD289A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  <w:r>
              <w:rPr>
                <w:rFonts w:ascii="Lucida Console" w:hAnsi="Lucida Console" w:cs="Lucida Console"/>
                <w:sz w:val="28"/>
                <w:szCs w:val="28"/>
                <w:lang w:val="pt-BR"/>
              </w:rPr>
              <w:t>Ctrl .</w:t>
            </w:r>
          </w:p>
        </w:tc>
        <w:tc>
          <w:tcPr>
            <w:tcW w:w="5438" w:type="dxa"/>
          </w:tcPr>
          <w:p w14:paraId="3F963596" w14:textId="77777777" w:rsidR="00001F5F" w:rsidRPr="000533CE" w:rsidRDefault="00FD289A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  <w:t>**Selecione o trecho de código que se tornará um metodo** Para extrair o metodo</w:t>
            </w:r>
          </w:p>
        </w:tc>
      </w:tr>
      <w:tr w:rsidR="00870445" w14:paraId="495CE58F" w14:textId="77777777" w:rsidTr="000751DC">
        <w:trPr>
          <w:trHeight w:val="462"/>
        </w:trPr>
        <w:tc>
          <w:tcPr>
            <w:tcW w:w="3952" w:type="dxa"/>
          </w:tcPr>
          <w:p w14:paraId="13830387" w14:textId="77777777" w:rsidR="009C3109" w:rsidRPr="009C3109" w:rsidRDefault="009C3109" w:rsidP="009C310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Consolas" w:eastAsia="Times New Roman" w:hAnsi="Consolas" w:cs="Courier New"/>
                <w:sz w:val="20"/>
                <w:szCs w:val="20"/>
                <w:lang w:val="pt-BR" w:eastAsia="pt-BR"/>
              </w:rPr>
            </w:pPr>
            <w:r w:rsidRPr="009C3109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pt-BR" w:eastAsia="pt-BR"/>
              </w:rPr>
              <w:lastRenderedPageBreak/>
              <w:t>WriteLine();</w:t>
            </w:r>
            <w:r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pt-BR" w:eastAsia="pt-BR"/>
              </w:rPr>
              <w:t xml:space="preserve"> -- ,\n</w:t>
            </w:r>
          </w:p>
          <w:p w14:paraId="242B0572" w14:textId="77777777" w:rsidR="00870445" w:rsidRPr="009A45F8" w:rsidRDefault="00870445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217CBC9F" w14:textId="77777777" w:rsidR="00870445" w:rsidRPr="00E779E1" w:rsidRDefault="009C3109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  <w:t>Para pular linha</w:t>
            </w:r>
          </w:p>
        </w:tc>
      </w:tr>
      <w:tr w:rsidR="00870445" w14:paraId="27B00D4E" w14:textId="77777777" w:rsidTr="000751DC">
        <w:trPr>
          <w:trHeight w:val="462"/>
        </w:trPr>
        <w:tc>
          <w:tcPr>
            <w:tcW w:w="3952" w:type="dxa"/>
          </w:tcPr>
          <w:p w14:paraId="0BDF6D37" w14:textId="17ED7FEE" w:rsidR="00870445" w:rsidRPr="009A45F8" w:rsidRDefault="00326377" w:rsidP="0032637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  <w:r w:rsidRPr="00326377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pt-BR" w:eastAsia="pt-BR"/>
              </w:rPr>
              <w:t>"propfull + TAB + TAB"</w:t>
            </w:r>
            <w:r w:rsidRPr="00EC019E"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  <w:t xml:space="preserve"> </w:t>
            </w:r>
          </w:p>
        </w:tc>
        <w:tc>
          <w:tcPr>
            <w:tcW w:w="5438" w:type="dxa"/>
          </w:tcPr>
          <w:p w14:paraId="156D9313" w14:textId="0D518A9B" w:rsidR="00870445" w:rsidRPr="00F06446" w:rsidRDefault="00326377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  <w:r w:rsidRPr="00EC019E"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  <w:t>para criar a estrutura da propriedade necessária, com </w:t>
            </w:r>
            <w:r w:rsidRPr="00EC019E">
              <w:rPr>
                <w:rFonts w:ascii="Courier New" w:eastAsia="Times New Roman" w:hAnsi="Courier New" w:cs="Courier New"/>
                <w:color w:val="3D464D"/>
                <w:sz w:val="23"/>
                <w:szCs w:val="23"/>
                <w:shd w:val="clear" w:color="auto" w:fill="F0F3F5"/>
                <w:lang w:val="pt-BR" w:eastAsia="pt-BR"/>
              </w:rPr>
              <w:t>get</w:t>
            </w:r>
            <w:r w:rsidRPr="00EC019E"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  <w:t> e </w:t>
            </w:r>
            <w:r w:rsidRPr="00EC019E">
              <w:rPr>
                <w:rFonts w:ascii="Courier New" w:eastAsia="Times New Roman" w:hAnsi="Courier New" w:cs="Courier New"/>
                <w:color w:val="3D464D"/>
                <w:sz w:val="23"/>
                <w:szCs w:val="23"/>
                <w:shd w:val="clear" w:color="auto" w:fill="F0F3F5"/>
                <w:lang w:val="pt-BR" w:eastAsia="pt-BR"/>
              </w:rPr>
              <w:t>set</w:t>
            </w:r>
          </w:p>
        </w:tc>
      </w:tr>
      <w:tr w:rsidR="00870445" w14:paraId="2CD82AA7" w14:textId="77777777" w:rsidTr="000751DC">
        <w:trPr>
          <w:trHeight w:val="462"/>
        </w:trPr>
        <w:tc>
          <w:tcPr>
            <w:tcW w:w="3952" w:type="dxa"/>
          </w:tcPr>
          <w:p w14:paraId="27FB352A" w14:textId="77777777" w:rsidR="00870445" w:rsidRPr="009A45F8" w:rsidRDefault="00870445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6B335F33" w14:textId="77777777" w:rsidR="00870445" w:rsidRDefault="00870445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870445" w14:paraId="75BE2617" w14:textId="77777777" w:rsidTr="000751DC">
        <w:trPr>
          <w:trHeight w:val="462"/>
        </w:trPr>
        <w:tc>
          <w:tcPr>
            <w:tcW w:w="3952" w:type="dxa"/>
          </w:tcPr>
          <w:p w14:paraId="7BE91DB5" w14:textId="77777777" w:rsidR="00870445" w:rsidRPr="009A45F8" w:rsidRDefault="00870445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3925AF2D" w14:textId="77777777" w:rsidR="00870445" w:rsidRDefault="00870445" w:rsidP="00870445">
            <w:pPr>
              <w:shd w:val="clear" w:color="auto" w:fill="FFFFFF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870445" w14:paraId="2CF2057E" w14:textId="77777777" w:rsidTr="000751DC">
        <w:trPr>
          <w:trHeight w:val="462"/>
        </w:trPr>
        <w:tc>
          <w:tcPr>
            <w:tcW w:w="3952" w:type="dxa"/>
          </w:tcPr>
          <w:p w14:paraId="1AC82AE8" w14:textId="77777777" w:rsidR="00870445" w:rsidRPr="009A45F8" w:rsidRDefault="00870445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0C22C526" w14:textId="77777777" w:rsidR="00870445" w:rsidRPr="00F06446" w:rsidRDefault="00870445" w:rsidP="00870445">
            <w:pPr>
              <w:shd w:val="clear" w:color="auto" w:fill="FFFFFF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870445" w14:paraId="3A2AE42B" w14:textId="77777777" w:rsidTr="000751DC">
        <w:trPr>
          <w:trHeight w:val="462"/>
        </w:trPr>
        <w:tc>
          <w:tcPr>
            <w:tcW w:w="3952" w:type="dxa"/>
          </w:tcPr>
          <w:p w14:paraId="5BC97F93" w14:textId="77777777" w:rsidR="00870445" w:rsidRPr="009A45F8" w:rsidRDefault="00870445" w:rsidP="009A45F8">
            <w:pPr>
              <w:autoSpaceDE w:val="0"/>
              <w:autoSpaceDN w:val="0"/>
              <w:adjustRightInd w:val="0"/>
              <w:jc w:val="center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5C300B35" w14:textId="77777777" w:rsidR="00870445" w:rsidRPr="00F06446" w:rsidRDefault="00870445" w:rsidP="00870445">
            <w:pPr>
              <w:shd w:val="clear" w:color="auto" w:fill="FFFFFF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C63405" w14:paraId="146AF4A2" w14:textId="77777777" w:rsidTr="000751DC">
        <w:trPr>
          <w:trHeight w:val="462"/>
        </w:trPr>
        <w:tc>
          <w:tcPr>
            <w:tcW w:w="3952" w:type="dxa"/>
          </w:tcPr>
          <w:p w14:paraId="1A801F63" w14:textId="77777777" w:rsidR="00C63405" w:rsidRPr="009A45F8" w:rsidRDefault="00C63405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4040E3AB" w14:textId="77777777" w:rsidR="00C63405" w:rsidRPr="000533CE" w:rsidRDefault="00C63405" w:rsidP="00001F5F">
            <w:pPr>
              <w:shd w:val="clear" w:color="auto" w:fill="FFFFFF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751DC" w14:paraId="0CE17A58" w14:textId="77777777" w:rsidTr="000751DC">
        <w:trPr>
          <w:trHeight w:val="462"/>
        </w:trPr>
        <w:tc>
          <w:tcPr>
            <w:tcW w:w="3952" w:type="dxa"/>
          </w:tcPr>
          <w:p w14:paraId="6637B8B3" w14:textId="77777777" w:rsidR="000751DC" w:rsidRPr="000533CE" w:rsidRDefault="000751DC" w:rsidP="000533CE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b/>
                <w:bCs/>
                <w:color w:val="3D464D"/>
                <w:sz w:val="27"/>
                <w:szCs w:val="27"/>
                <w:lang w:val="pt-BR" w:eastAsia="pt-BR"/>
              </w:rPr>
            </w:pPr>
          </w:p>
        </w:tc>
        <w:tc>
          <w:tcPr>
            <w:tcW w:w="5438" w:type="dxa"/>
          </w:tcPr>
          <w:p w14:paraId="02B5A0AB" w14:textId="77777777" w:rsidR="000751DC" w:rsidRPr="004A62FD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751DC" w14:paraId="5845541F" w14:textId="77777777" w:rsidTr="000751DC">
        <w:trPr>
          <w:trHeight w:val="436"/>
        </w:trPr>
        <w:tc>
          <w:tcPr>
            <w:tcW w:w="3952" w:type="dxa"/>
          </w:tcPr>
          <w:p w14:paraId="411F3A9E" w14:textId="77777777" w:rsidR="000751DC" w:rsidRPr="000533CE" w:rsidRDefault="000751DC" w:rsidP="000533CE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b/>
                <w:bCs/>
                <w:color w:val="3D464D"/>
                <w:sz w:val="27"/>
                <w:szCs w:val="27"/>
                <w:lang w:val="pt-BR" w:eastAsia="pt-BR"/>
              </w:rPr>
            </w:pPr>
          </w:p>
        </w:tc>
        <w:tc>
          <w:tcPr>
            <w:tcW w:w="5438" w:type="dxa"/>
          </w:tcPr>
          <w:p w14:paraId="66189627" w14:textId="77777777" w:rsidR="000751DC" w:rsidRPr="009A45F8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0751DC" w14:paraId="7C5DBD72" w14:textId="77777777" w:rsidTr="000751DC">
        <w:trPr>
          <w:trHeight w:val="462"/>
        </w:trPr>
        <w:tc>
          <w:tcPr>
            <w:tcW w:w="3952" w:type="dxa"/>
          </w:tcPr>
          <w:p w14:paraId="76B9100F" w14:textId="77777777" w:rsidR="000751DC" w:rsidRPr="004A62FD" w:rsidRDefault="000751DC" w:rsidP="0065745D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  <w:tc>
          <w:tcPr>
            <w:tcW w:w="5438" w:type="dxa"/>
          </w:tcPr>
          <w:p w14:paraId="34AA17BF" w14:textId="77777777" w:rsidR="000751DC" w:rsidRPr="004A62FD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01F5F" w14:paraId="4B0432D5" w14:textId="77777777" w:rsidTr="000751DC">
        <w:trPr>
          <w:trHeight w:val="462"/>
        </w:trPr>
        <w:tc>
          <w:tcPr>
            <w:tcW w:w="3952" w:type="dxa"/>
          </w:tcPr>
          <w:p w14:paraId="3339AE0F" w14:textId="77777777" w:rsidR="00001F5F" w:rsidRDefault="00001F5F" w:rsidP="0065745D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  <w:tc>
          <w:tcPr>
            <w:tcW w:w="5438" w:type="dxa"/>
          </w:tcPr>
          <w:p w14:paraId="46D741CD" w14:textId="77777777" w:rsidR="00001F5F" w:rsidRPr="00097A31" w:rsidRDefault="00001F5F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001F5F" w14:paraId="6C2B61B1" w14:textId="77777777" w:rsidTr="000751DC">
        <w:trPr>
          <w:trHeight w:val="462"/>
        </w:trPr>
        <w:tc>
          <w:tcPr>
            <w:tcW w:w="3952" w:type="dxa"/>
          </w:tcPr>
          <w:p w14:paraId="7B1EFBA7" w14:textId="77777777" w:rsidR="00001F5F" w:rsidRPr="00001F5F" w:rsidRDefault="00001F5F" w:rsidP="0065745D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6EA9338C" w14:textId="77777777" w:rsidR="00001F5F" w:rsidRDefault="00001F5F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0751DC" w14:paraId="41553814" w14:textId="77777777" w:rsidTr="000751DC">
        <w:trPr>
          <w:trHeight w:val="436"/>
        </w:trPr>
        <w:tc>
          <w:tcPr>
            <w:tcW w:w="3952" w:type="dxa"/>
          </w:tcPr>
          <w:p w14:paraId="574FA96D" w14:textId="77777777" w:rsidR="000751DC" w:rsidRPr="004A62FD" w:rsidRDefault="000751DC" w:rsidP="0065745D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  <w:tc>
          <w:tcPr>
            <w:tcW w:w="5438" w:type="dxa"/>
          </w:tcPr>
          <w:p w14:paraId="2623AA9E" w14:textId="77777777" w:rsidR="000751DC" w:rsidRPr="004A62FD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751DC" w14:paraId="0412935D" w14:textId="77777777" w:rsidTr="000751DC">
        <w:trPr>
          <w:trHeight w:val="462"/>
        </w:trPr>
        <w:tc>
          <w:tcPr>
            <w:tcW w:w="3952" w:type="dxa"/>
          </w:tcPr>
          <w:p w14:paraId="7D553872" w14:textId="77777777" w:rsidR="000751DC" w:rsidRPr="004A62FD" w:rsidRDefault="000751DC" w:rsidP="0065745D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  <w:tc>
          <w:tcPr>
            <w:tcW w:w="5438" w:type="dxa"/>
          </w:tcPr>
          <w:p w14:paraId="49635DCE" w14:textId="77777777" w:rsidR="000751DC" w:rsidRPr="004A62FD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751DC" w14:paraId="67C9DBD4" w14:textId="77777777" w:rsidTr="000751DC">
        <w:trPr>
          <w:trHeight w:val="436"/>
        </w:trPr>
        <w:tc>
          <w:tcPr>
            <w:tcW w:w="3952" w:type="dxa"/>
          </w:tcPr>
          <w:p w14:paraId="57ABFCFF" w14:textId="77777777" w:rsidR="000751DC" w:rsidRPr="00097A31" w:rsidRDefault="000751DC" w:rsidP="0065745D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7C15B4E6" w14:textId="77777777" w:rsidR="000751DC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F4300D" w14:paraId="4D006697" w14:textId="77777777" w:rsidTr="000751DC">
        <w:trPr>
          <w:trHeight w:val="436"/>
        </w:trPr>
        <w:tc>
          <w:tcPr>
            <w:tcW w:w="3952" w:type="dxa"/>
          </w:tcPr>
          <w:p w14:paraId="46035305" w14:textId="77777777" w:rsidR="00F4300D" w:rsidRDefault="00F4300D" w:rsidP="0065745D">
            <w:pPr>
              <w:jc w:val="center"/>
              <w:rPr>
                <w:rFonts w:ascii="Courier New" w:hAnsi="Courier New" w:cs="Courier New"/>
                <w:color w:val="3D464D"/>
                <w:sz w:val="23"/>
                <w:szCs w:val="23"/>
                <w:shd w:val="clear" w:color="auto" w:fill="F0F3F5"/>
              </w:rPr>
            </w:pPr>
          </w:p>
        </w:tc>
        <w:tc>
          <w:tcPr>
            <w:tcW w:w="5438" w:type="dxa"/>
          </w:tcPr>
          <w:p w14:paraId="0894BC17" w14:textId="77777777" w:rsidR="00F4300D" w:rsidRDefault="00F4300D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751DC" w14:paraId="0FF5DE59" w14:textId="77777777" w:rsidTr="000751DC">
        <w:trPr>
          <w:trHeight w:val="462"/>
        </w:trPr>
        <w:tc>
          <w:tcPr>
            <w:tcW w:w="3952" w:type="dxa"/>
          </w:tcPr>
          <w:p w14:paraId="236C9D74" w14:textId="77777777" w:rsidR="000751DC" w:rsidRPr="00D04C1E" w:rsidRDefault="000751DC" w:rsidP="0065745D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18E12284" w14:textId="77777777" w:rsidR="000751DC" w:rsidRPr="00D04C1E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0751DC" w14:paraId="4EDB9EE1" w14:textId="77777777" w:rsidTr="000751DC">
        <w:trPr>
          <w:trHeight w:val="462"/>
        </w:trPr>
        <w:tc>
          <w:tcPr>
            <w:tcW w:w="3952" w:type="dxa"/>
          </w:tcPr>
          <w:p w14:paraId="665FBF3E" w14:textId="77777777" w:rsidR="000751DC" w:rsidRPr="00D04C1E" w:rsidRDefault="000751DC" w:rsidP="000751DC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02388F3C" w14:textId="77777777" w:rsidR="000751DC" w:rsidRPr="00D04C1E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0751DC" w:rsidRPr="00B8057B" w14:paraId="3C7C0AAA" w14:textId="77777777" w:rsidTr="000751DC">
        <w:trPr>
          <w:trHeight w:val="436"/>
        </w:trPr>
        <w:tc>
          <w:tcPr>
            <w:tcW w:w="3952" w:type="dxa"/>
          </w:tcPr>
          <w:p w14:paraId="5A6AEC6A" w14:textId="77777777" w:rsidR="000751DC" w:rsidRPr="009438E0" w:rsidRDefault="000751DC" w:rsidP="000751DC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52FC84B6" w14:textId="77777777" w:rsidR="000751DC" w:rsidRPr="00B8057B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4A292E51" w14:textId="77777777" w:rsidTr="000751DC">
        <w:trPr>
          <w:trHeight w:val="436"/>
        </w:trPr>
        <w:tc>
          <w:tcPr>
            <w:tcW w:w="3952" w:type="dxa"/>
          </w:tcPr>
          <w:p w14:paraId="7DB1FFB5" w14:textId="77777777" w:rsidR="00345820" w:rsidRPr="00B8057B" w:rsidRDefault="00345820" w:rsidP="000751DC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30ABCECC" w14:textId="77777777" w:rsidR="00345820" w:rsidRPr="00B8057B" w:rsidRDefault="00345820" w:rsidP="000751DC">
            <w:pPr>
              <w:rPr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63B04838" w14:textId="77777777" w:rsidTr="000751DC">
        <w:trPr>
          <w:trHeight w:val="436"/>
        </w:trPr>
        <w:tc>
          <w:tcPr>
            <w:tcW w:w="3952" w:type="dxa"/>
          </w:tcPr>
          <w:p w14:paraId="28E2BAD6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1D265C51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5F724082" w14:textId="77777777" w:rsidTr="009701C5">
        <w:trPr>
          <w:trHeight w:val="436"/>
        </w:trPr>
        <w:tc>
          <w:tcPr>
            <w:tcW w:w="3952" w:type="dxa"/>
          </w:tcPr>
          <w:p w14:paraId="7CCF8067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3F7DFD7B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17298BC6" w14:textId="77777777" w:rsidTr="009701C5">
        <w:trPr>
          <w:trHeight w:val="436"/>
        </w:trPr>
        <w:tc>
          <w:tcPr>
            <w:tcW w:w="3952" w:type="dxa"/>
          </w:tcPr>
          <w:p w14:paraId="3D21997D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4D0A1738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710ADD38" w14:textId="77777777" w:rsidTr="009701C5">
        <w:trPr>
          <w:trHeight w:val="436"/>
        </w:trPr>
        <w:tc>
          <w:tcPr>
            <w:tcW w:w="3952" w:type="dxa"/>
          </w:tcPr>
          <w:p w14:paraId="2FE3E8E6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556A7B59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3541D230" w14:textId="77777777" w:rsidTr="009701C5">
        <w:trPr>
          <w:trHeight w:val="436"/>
        </w:trPr>
        <w:tc>
          <w:tcPr>
            <w:tcW w:w="3952" w:type="dxa"/>
          </w:tcPr>
          <w:p w14:paraId="48D5B005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48CE8143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0CF70F88" w14:textId="77777777" w:rsidTr="009701C5">
        <w:trPr>
          <w:trHeight w:val="436"/>
        </w:trPr>
        <w:tc>
          <w:tcPr>
            <w:tcW w:w="3952" w:type="dxa"/>
          </w:tcPr>
          <w:p w14:paraId="39295607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01D6152D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77F2C53B" w14:textId="77777777" w:rsidTr="009701C5">
        <w:trPr>
          <w:trHeight w:val="436"/>
        </w:trPr>
        <w:tc>
          <w:tcPr>
            <w:tcW w:w="3952" w:type="dxa"/>
          </w:tcPr>
          <w:p w14:paraId="7D1B8003" w14:textId="77777777" w:rsidR="00345820" w:rsidRPr="00B8057B" w:rsidRDefault="00345820" w:rsidP="00345820">
            <w:pPr>
              <w:jc w:val="center"/>
              <w:rPr>
                <w:rStyle w:val="CdigoHTML"/>
                <w:color w:val="3D464D"/>
                <w:sz w:val="23"/>
                <w:szCs w:val="23"/>
                <w:shd w:val="clear" w:color="auto" w:fill="F0F3F5"/>
                <w:lang w:val="pt-BR"/>
              </w:rPr>
            </w:pPr>
          </w:p>
        </w:tc>
        <w:tc>
          <w:tcPr>
            <w:tcW w:w="5438" w:type="dxa"/>
          </w:tcPr>
          <w:p w14:paraId="230AFF59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1AB775BF" w14:textId="77777777" w:rsidTr="009701C5">
        <w:trPr>
          <w:trHeight w:val="436"/>
        </w:trPr>
        <w:tc>
          <w:tcPr>
            <w:tcW w:w="3952" w:type="dxa"/>
          </w:tcPr>
          <w:p w14:paraId="378568B6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140EE6C3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06E5CAD1" w14:textId="77777777" w:rsidTr="009701C5">
        <w:trPr>
          <w:trHeight w:val="436"/>
        </w:trPr>
        <w:tc>
          <w:tcPr>
            <w:tcW w:w="3952" w:type="dxa"/>
          </w:tcPr>
          <w:p w14:paraId="0B2CEEFD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55D92824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</w:tbl>
    <w:p w14:paraId="38A27052" w14:textId="77777777" w:rsidR="001A70F2" w:rsidRPr="00B8057B" w:rsidRDefault="001A70F2" w:rsidP="00706D60">
      <w:pPr>
        <w:rPr>
          <w:noProof/>
          <w:lang w:val="pt-BR"/>
        </w:rPr>
      </w:pPr>
    </w:p>
    <w:p w14:paraId="4ABBBCB3" w14:textId="77777777" w:rsidR="007773D7" w:rsidRDefault="00524565" w:rsidP="00524565">
      <w:pPr>
        <w:pStyle w:val="Ttulo1"/>
        <w:rPr>
          <w:noProof/>
          <w:lang w:val="en-US"/>
        </w:rPr>
      </w:pPr>
      <w:bookmarkStart w:id="72" w:name="_Toc63285432"/>
      <w:r w:rsidRPr="00524565">
        <w:rPr>
          <w:noProof/>
          <w:lang w:val="en-US"/>
        </w:rPr>
        <w:lastRenderedPageBreak/>
        <w:t>Conflitos</w:t>
      </w:r>
      <w:bookmarkEnd w:id="72"/>
    </w:p>
    <w:p w14:paraId="1F4300BC" w14:textId="77777777" w:rsidR="009557D1" w:rsidRDefault="009557D1" w:rsidP="009557D1">
      <w:pPr>
        <w:rPr>
          <w:lang w:val="en-US"/>
        </w:rPr>
      </w:pPr>
    </w:p>
    <w:p w14:paraId="688000BD" w14:textId="77777777" w:rsidR="009557D1" w:rsidRPr="009557D1" w:rsidRDefault="009557D1" w:rsidP="009557D1">
      <w:pPr>
        <w:rPr>
          <w:lang w:val="en-US"/>
        </w:rPr>
      </w:pPr>
      <w:r>
        <w:rPr>
          <w:noProof/>
        </w:rPr>
        <w:drawing>
          <wp:inline distT="0" distB="0" distL="0" distR="0" wp14:anchorId="4D8FDC68" wp14:editId="230771F3">
            <wp:extent cx="5619048" cy="2133333"/>
            <wp:effectExtent l="0" t="0" r="127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47B4" w14:textId="77777777" w:rsidR="00382020" w:rsidRPr="004E1767" w:rsidRDefault="00382020" w:rsidP="0038202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rodarmos a aplicação, teremos um erro! Um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System.ArgumentOutOfRangeException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("O índice estava fora do intervalo. Ele deve ser não-negativo e menor que o tamanho da coleção"). O que acontece é que estamos acessando o índice, mas ele é inexistente na lista, pois está vazia. É necessário fazermos isto de outra forma.</w:t>
      </w:r>
    </w:p>
    <w:p w14:paraId="26306D3A" w14:textId="77777777" w:rsidR="00382020" w:rsidRPr="004E1767" w:rsidRDefault="00382020" w:rsidP="0038202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82020"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  <w:t xml:space="preserve">Em se tratando de listas, não a atribuímos desta maneira para acrescentarmos elementos. 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isto, na variável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acessaremos o método de adicionar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2ADB23B0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33F4D3B5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26A8624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BA9068B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AulaSets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E6CD8CF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0C686FE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B35999C" w14:textId="77777777" w:rsidR="00FD38ED" w:rsidRPr="00382020" w:rsidRDefault="00FD38ED" w:rsidP="00FD38ED">
      <w:pPr>
        <w:rPr>
          <w:lang w:val="pt-BR"/>
        </w:rPr>
      </w:pPr>
    </w:p>
    <w:bookmarkStart w:id="73" w:name="_Toc63285433"/>
    <w:p w14:paraId="6252DF9E" w14:textId="77777777" w:rsidR="006512AE" w:rsidRDefault="004D3402" w:rsidP="00706D60">
      <w:pPr>
        <w:pStyle w:val="Ttulo1"/>
        <w:rPr>
          <w:noProof/>
          <w:lang w:val="pt-BR"/>
        </w:rPr>
      </w:pPr>
      <w:sdt>
        <w:sdtPr>
          <w:rPr>
            <w:noProof/>
            <w:lang w:val="pt-BR"/>
          </w:rPr>
          <w:id w:val="-1869754164"/>
          <w:placeholder>
            <w:docPart w:val="566F0102033242CD819BB2A36D54CD7F"/>
          </w:placeholder>
          <w:temporary/>
          <w:showingPlcHdr/>
          <w15:appearance w15:val="hidden"/>
        </w:sdtPr>
        <w:sdtContent>
          <w:r w:rsidR="00706D60" w:rsidRPr="00CC3CF2">
            <w:rPr>
              <w:noProof/>
              <w:lang w:val="pt-BR" w:bidi="pt-BR"/>
            </w:rPr>
            <w:t>Conclusão</w:t>
          </w:r>
        </w:sdtContent>
      </w:sdt>
      <w:bookmarkEnd w:id="73"/>
    </w:p>
    <w:p w14:paraId="2059AA75" w14:textId="77777777" w:rsidR="00802E92" w:rsidRPr="00802E92" w:rsidRDefault="00802E92" w:rsidP="00802E92">
      <w:pPr>
        <w:rPr>
          <w:lang w:val="pt-BR"/>
        </w:rPr>
      </w:pPr>
    </w:p>
    <w:p w14:paraId="2AED2039" w14:textId="77777777" w:rsidR="00576B76" w:rsidRPr="00CC3CF2" w:rsidRDefault="00576B76" w:rsidP="00706D60">
      <w:pPr>
        <w:rPr>
          <w:noProof/>
          <w:lang w:val="pt-BR"/>
        </w:rPr>
      </w:pPr>
    </w:p>
    <w:sectPr w:rsidR="00576B76" w:rsidRPr="00CC3CF2" w:rsidSect="00E65EE1">
      <w:footerReference w:type="default" r:id="rId134"/>
      <w:type w:val="continuous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C0E4DE" w14:textId="77777777" w:rsidR="00887BB9" w:rsidRDefault="00887BB9" w:rsidP="00706D60">
      <w:r>
        <w:separator/>
      </w:r>
    </w:p>
  </w:endnote>
  <w:endnote w:type="continuationSeparator" w:id="0">
    <w:p w14:paraId="1F27FBA1" w14:textId="77777777" w:rsidR="00887BB9" w:rsidRDefault="00887BB9" w:rsidP="00706D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noProof/>
        <w:lang w:val="pt-BR"/>
      </w:rPr>
      <w:id w:val="-3443680"/>
      <w:docPartObj>
        <w:docPartGallery w:val="Page Numbers (Bottom of Page)"/>
        <w:docPartUnique/>
      </w:docPartObj>
    </w:sdtPr>
    <w:sdtContent>
      <w:p w14:paraId="6E223F23" w14:textId="77777777" w:rsidR="00E153E6" w:rsidRPr="00AB1A73" w:rsidRDefault="00E153E6" w:rsidP="00706D60">
        <w:pPr>
          <w:pStyle w:val="Rodap"/>
          <w:rPr>
            <w:noProof/>
            <w:lang w:val="pt-BR"/>
          </w:rPr>
        </w:pPr>
        <w:r w:rsidRPr="00AB1A73">
          <w:rPr>
            <w:noProof/>
            <w:lang w:val="pt-BR" w:bidi="pt-BR"/>
          </w:rPr>
          <w:fldChar w:fldCharType="begin"/>
        </w:r>
        <w:r w:rsidRPr="00AB1A73">
          <w:rPr>
            <w:noProof/>
            <w:lang w:val="pt-BR" w:bidi="pt-BR"/>
          </w:rPr>
          <w:instrText xml:space="preserve"> PAGE   \* MERGEFORMAT </w:instrText>
        </w:r>
        <w:r w:rsidRPr="00AB1A73">
          <w:rPr>
            <w:noProof/>
            <w:lang w:val="pt-BR" w:bidi="pt-BR"/>
          </w:rPr>
          <w:fldChar w:fldCharType="separate"/>
        </w:r>
        <w:r w:rsidRPr="00AB1A73">
          <w:rPr>
            <w:noProof/>
            <w:lang w:val="pt-BR" w:bidi="pt-BR"/>
          </w:rPr>
          <w:t>7</w:t>
        </w:r>
        <w:r w:rsidRPr="00AB1A73">
          <w:rPr>
            <w:noProof/>
            <w:lang w:val="pt-BR" w:bidi="pt-BR"/>
          </w:rPr>
          <w:fldChar w:fldCharType="end"/>
        </w:r>
      </w:p>
    </w:sdtContent>
  </w:sdt>
  <w:p w14:paraId="32DD14E1" w14:textId="77777777" w:rsidR="00E153E6" w:rsidRPr="00AB1A73" w:rsidRDefault="00E153E6" w:rsidP="00706D60">
    <w:pPr>
      <w:pStyle w:val="Rodap"/>
      <w:rPr>
        <w:noProof/>
        <w:lang w:val="pt-BR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9E9D06" w14:textId="77777777" w:rsidR="00887BB9" w:rsidRDefault="00887BB9" w:rsidP="00706D60">
      <w:r>
        <w:separator/>
      </w:r>
    </w:p>
  </w:footnote>
  <w:footnote w:type="continuationSeparator" w:id="0">
    <w:p w14:paraId="28CB86DC" w14:textId="77777777" w:rsidR="00887BB9" w:rsidRDefault="00887BB9" w:rsidP="00706D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8A2C49C4"/>
    <w:lvl w:ilvl="0">
      <w:start w:val="1"/>
      <w:numFmt w:val="decimal"/>
      <w:pStyle w:val="Numerada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1762484"/>
    <w:lvl w:ilvl="0">
      <w:start w:val="1"/>
      <w:numFmt w:val="decimal"/>
      <w:pStyle w:val="Numerada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BD24CF8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E88C4E4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104574E"/>
    <w:lvl w:ilvl="0">
      <w:start w:val="1"/>
      <w:numFmt w:val="bullet"/>
      <w:pStyle w:val="Commarcadore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1881004"/>
    <w:lvl w:ilvl="0">
      <w:start w:val="1"/>
      <w:numFmt w:val="bullet"/>
      <w:pStyle w:val="Commarcadore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954D24E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10240EA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526CC72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5CC83A6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8B5262"/>
    <w:multiLevelType w:val="multilevel"/>
    <w:tmpl w:val="96E8A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5157E6"/>
    <w:multiLevelType w:val="multilevel"/>
    <w:tmpl w:val="9DEC1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87061F3"/>
    <w:multiLevelType w:val="multilevel"/>
    <w:tmpl w:val="F288D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DC138A3"/>
    <w:multiLevelType w:val="multilevel"/>
    <w:tmpl w:val="12025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EA12AEA"/>
    <w:multiLevelType w:val="multilevel"/>
    <w:tmpl w:val="044E9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BB27D06"/>
    <w:multiLevelType w:val="multilevel"/>
    <w:tmpl w:val="4B02F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D943230"/>
    <w:multiLevelType w:val="multilevel"/>
    <w:tmpl w:val="101C5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FF00BC"/>
    <w:multiLevelType w:val="multilevel"/>
    <w:tmpl w:val="AB4C3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6D24EB2"/>
    <w:multiLevelType w:val="multilevel"/>
    <w:tmpl w:val="B1941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8AC5AF5"/>
    <w:multiLevelType w:val="multilevel"/>
    <w:tmpl w:val="6DC48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A482DD7"/>
    <w:multiLevelType w:val="multilevel"/>
    <w:tmpl w:val="8D4E8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47C0AC8"/>
    <w:multiLevelType w:val="multilevel"/>
    <w:tmpl w:val="86805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DAE6030"/>
    <w:multiLevelType w:val="multilevel"/>
    <w:tmpl w:val="A888D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369281F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885393A"/>
    <w:multiLevelType w:val="multilevel"/>
    <w:tmpl w:val="615C6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9431813"/>
    <w:multiLevelType w:val="multilevel"/>
    <w:tmpl w:val="04090023"/>
    <w:styleLink w:val="Artigoseo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6" w15:restartNumberingAfterBreak="0">
    <w:nsid w:val="619305FF"/>
    <w:multiLevelType w:val="multilevel"/>
    <w:tmpl w:val="5AB42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83B7087"/>
    <w:multiLevelType w:val="multilevel"/>
    <w:tmpl w:val="839A3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F705D67"/>
    <w:multiLevelType w:val="multilevel"/>
    <w:tmpl w:val="EE828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85E79A3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7D3B1EAE"/>
    <w:multiLevelType w:val="multilevel"/>
    <w:tmpl w:val="4B402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23"/>
  </w:num>
  <w:num w:numId="3">
    <w:abstractNumId w:val="29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25"/>
  </w:num>
  <w:num w:numId="14">
    <w:abstractNumId w:val="22"/>
  </w:num>
  <w:num w:numId="15">
    <w:abstractNumId w:val="13"/>
  </w:num>
  <w:num w:numId="16">
    <w:abstractNumId w:val="20"/>
  </w:num>
  <w:num w:numId="17">
    <w:abstractNumId w:val="16"/>
  </w:num>
  <w:num w:numId="18">
    <w:abstractNumId w:val="12"/>
  </w:num>
  <w:num w:numId="19">
    <w:abstractNumId w:val="14"/>
  </w:num>
  <w:num w:numId="20">
    <w:abstractNumId w:val="17"/>
  </w:num>
  <w:num w:numId="21">
    <w:abstractNumId w:val="19"/>
  </w:num>
  <w:num w:numId="22">
    <w:abstractNumId w:val="15"/>
  </w:num>
  <w:num w:numId="23">
    <w:abstractNumId w:val="10"/>
  </w:num>
  <w:num w:numId="24">
    <w:abstractNumId w:val="28"/>
  </w:num>
  <w:num w:numId="25">
    <w:abstractNumId w:val="18"/>
  </w:num>
  <w:num w:numId="26">
    <w:abstractNumId w:val="27"/>
  </w:num>
  <w:num w:numId="27">
    <w:abstractNumId w:val="30"/>
  </w:num>
  <w:num w:numId="28">
    <w:abstractNumId w:val="24"/>
  </w:num>
  <w:num w:numId="29">
    <w:abstractNumId w:val="21"/>
  </w:num>
  <w:num w:numId="30">
    <w:abstractNumId w:val="26"/>
  </w:num>
  <w:num w:numId="31">
    <w:abstractNumId w:val="11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removePersonalInformation/>
  <w:removeDateAndTim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D43"/>
    <w:rsid w:val="00001F5F"/>
    <w:rsid w:val="000046D7"/>
    <w:rsid w:val="00020CB4"/>
    <w:rsid w:val="00020E90"/>
    <w:rsid w:val="00020FC9"/>
    <w:rsid w:val="0003123A"/>
    <w:rsid w:val="000326C3"/>
    <w:rsid w:val="00036055"/>
    <w:rsid w:val="000411DF"/>
    <w:rsid w:val="000533CE"/>
    <w:rsid w:val="000751DC"/>
    <w:rsid w:val="0008174B"/>
    <w:rsid w:val="0009424F"/>
    <w:rsid w:val="00097A31"/>
    <w:rsid w:val="000A0488"/>
    <w:rsid w:val="000A0ADD"/>
    <w:rsid w:val="000A20BE"/>
    <w:rsid w:val="000A2135"/>
    <w:rsid w:val="000A24DA"/>
    <w:rsid w:val="000B595D"/>
    <w:rsid w:val="000B5E2F"/>
    <w:rsid w:val="000B774B"/>
    <w:rsid w:val="000C136B"/>
    <w:rsid w:val="000C5F7C"/>
    <w:rsid w:val="000C73FE"/>
    <w:rsid w:val="000F0543"/>
    <w:rsid w:val="000F0723"/>
    <w:rsid w:val="00104BE9"/>
    <w:rsid w:val="00110AA0"/>
    <w:rsid w:val="00114797"/>
    <w:rsid w:val="0011592F"/>
    <w:rsid w:val="00123A0D"/>
    <w:rsid w:val="00136DDD"/>
    <w:rsid w:val="00145021"/>
    <w:rsid w:val="0014543C"/>
    <w:rsid w:val="001512D8"/>
    <w:rsid w:val="00161783"/>
    <w:rsid w:val="00165112"/>
    <w:rsid w:val="00173EFF"/>
    <w:rsid w:val="00177728"/>
    <w:rsid w:val="00184A40"/>
    <w:rsid w:val="00184A71"/>
    <w:rsid w:val="001A0417"/>
    <w:rsid w:val="001A70F2"/>
    <w:rsid w:val="001B1660"/>
    <w:rsid w:val="001B7E78"/>
    <w:rsid w:val="001C09E9"/>
    <w:rsid w:val="001C1604"/>
    <w:rsid w:val="001E5B08"/>
    <w:rsid w:val="001F0628"/>
    <w:rsid w:val="00200413"/>
    <w:rsid w:val="00203814"/>
    <w:rsid w:val="00217709"/>
    <w:rsid w:val="0022046C"/>
    <w:rsid w:val="00226E05"/>
    <w:rsid w:val="00234D65"/>
    <w:rsid w:val="002437EF"/>
    <w:rsid w:val="00260092"/>
    <w:rsid w:val="002873EA"/>
    <w:rsid w:val="00292C48"/>
    <w:rsid w:val="002974C8"/>
    <w:rsid w:val="002A37FE"/>
    <w:rsid w:val="002B5D98"/>
    <w:rsid w:val="002C5772"/>
    <w:rsid w:val="002E4111"/>
    <w:rsid w:val="002F06AE"/>
    <w:rsid w:val="003161E7"/>
    <w:rsid w:val="00326377"/>
    <w:rsid w:val="00326A49"/>
    <w:rsid w:val="003418F4"/>
    <w:rsid w:val="00345820"/>
    <w:rsid w:val="0035381B"/>
    <w:rsid w:val="003538C9"/>
    <w:rsid w:val="003613B9"/>
    <w:rsid w:val="003747B8"/>
    <w:rsid w:val="003803AE"/>
    <w:rsid w:val="00382020"/>
    <w:rsid w:val="00392EF0"/>
    <w:rsid w:val="003A2DBB"/>
    <w:rsid w:val="003C4B97"/>
    <w:rsid w:val="003D3C09"/>
    <w:rsid w:val="003E1B6B"/>
    <w:rsid w:val="003E4883"/>
    <w:rsid w:val="003F393E"/>
    <w:rsid w:val="003F4AA8"/>
    <w:rsid w:val="004111CD"/>
    <w:rsid w:val="00411901"/>
    <w:rsid w:val="00411FE1"/>
    <w:rsid w:val="00416074"/>
    <w:rsid w:val="00444828"/>
    <w:rsid w:val="0048403F"/>
    <w:rsid w:val="00484354"/>
    <w:rsid w:val="00497899"/>
    <w:rsid w:val="004A62FD"/>
    <w:rsid w:val="004C2599"/>
    <w:rsid w:val="004C4B29"/>
    <w:rsid w:val="004D3402"/>
    <w:rsid w:val="004E1767"/>
    <w:rsid w:val="004E684D"/>
    <w:rsid w:val="004F17E2"/>
    <w:rsid w:val="004F392D"/>
    <w:rsid w:val="00507FEE"/>
    <w:rsid w:val="00524565"/>
    <w:rsid w:val="00542F7A"/>
    <w:rsid w:val="005643EF"/>
    <w:rsid w:val="0057483A"/>
    <w:rsid w:val="00576B76"/>
    <w:rsid w:val="00586D8C"/>
    <w:rsid w:val="005963F5"/>
    <w:rsid w:val="00597A4D"/>
    <w:rsid w:val="005A5F34"/>
    <w:rsid w:val="005B670B"/>
    <w:rsid w:val="005B7408"/>
    <w:rsid w:val="005C2AD2"/>
    <w:rsid w:val="005D0EAF"/>
    <w:rsid w:val="005D1091"/>
    <w:rsid w:val="005E0C23"/>
    <w:rsid w:val="005E3865"/>
    <w:rsid w:val="005E6931"/>
    <w:rsid w:val="005F09F4"/>
    <w:rsid w:val="005F1362"/>
    <w:rsid w:val="005F7F4B"/>
    <w:rsid w:val="00616DF3"/>
    <w:rsid w:val="006177F8"/>
    <w:rsid w:val="00622F23"/>
    <w:rsid w:val="006248F4"/>
    <w:rsid w:val="006431D2"/>
    <w:rsid w:val="006437DD"/>
    <w:rsid w:val="006457E7"/>
    <w:rsid w:val="0064737B"/>
    <w:rsid w:val="006512AE"/>
    <w:rsid w:val="0065745D"/>
    <w:rsid w:val="00670599"/>
    <w:rsid w:val="0067275D"/>
    <w:rsid w:val="006778E3"/>
    <w:rsid w:val="00693778"/>
    <w:rsid w:val="006A73C6"/>
    <w:rsid w:val="006A77EB"/>
    <w:rsid w:val="006B496B"/>
    <w:rsid w:val="006B6867"/>
    <w:rsid w:val="006D3FD3"/>
    <w:rsid w:val="006D5FB5"/>
    <w:rsid w:val="006F240B"/>
    <w:rsid w:val="006F3933"/>
    <w:rsid w:val="006F6821"/>
    <w:rsid w:val="00704868"/>
    <w:rsid w:val="00706D60"/>
    <w:rsid w:val="00710767"/>
    <w:rsid w:val="007320A6"/>
    <w:rsid w:val="0073372F"/>
    <w:rsid w:val="0075130A"/>
    <w:rsid w:val="007536A6"/>
    <w:rsid w:val="00755E30"/>
    <w:rsid w:val="00756D94"/>
    <w:rsid w:val="007773D7"/>
    <w:rsid w:val="00793499"/>
    <w:rsid w:val="007A18D3"/>
    <w:rsid w:val="007C2BF0"/>
    <w:rsid w:val="007E363C"/>
    <w:rsid w:val="00801ECD"/>
    <w:rsid w:val="00802E92"/>
    <w:rsid w:val="00822F91"/>
    <w:rsid w:val="008327CF"/>
    <w:rsid w:val="0084318F"/>
    <w:rsid w:val="00845518"/>
    <w:rsid w:val="00847645"/>
    <w:rsid w:val="00851720"/>
    <w:rsid w:val="00855A3C"/>
    <w:rsid w:val="00865C7A"/>
    <w:rsid w:val="00870445"/>
    <w:rsid w:val="0087369F"/>
    <w:rsid w:val="00873804"/>
    <w:rsid w:val="00875493"/>
    <w:rsid w:val="00875BB2"/>
    <w:rsid w:val="00887BB9"/>
    <w:rsid w:val="008A3FFD"/>
    <w:rsid w:val="008B19F9"/>
    <w:rsid w:val="008B678D"/>
    <w:rsid w:val="008C5CF9"/>
    <w:rsid w:val="008D5A54"/>
    <w:rsid w:val="008E4CD9"/>
    <w:rsid w:val="008E68A6"/>
    <w:rsid w:val="00902861"/>
    <w:rsid w:val="00910F7B"/>
    <w:rsid w:val="00943157"/>
    <w:rsid w:val="009438E0"/>
    <w:rsid w:val="00947C38"/>
    <w:rsid w:val="00953919"/>
    <w:rsid w:val="009557D1"/>
    <w:rsid w:val="00960183"/>
    <w:rsid w:val="0096777A"/>
    <w:rsid w:val="009701C5"/>
    <w:rsid w:val="0097024E"/>
    <w:rsid w:val="00974552"/>
    <w:rsid w:val="00997335"/>
    <w:rsid w:val="00997D88"/>
    <w:rsid w:val="009A45F8"/>
    <w:rsid w:val="009B24E6"/>
    <w:rsid w:val="009B4FA0"/>
    <w:rsid w:val="009B658F"/>
    <w:rsid w:val="009C1247"/>
    <w:rsid w:val="009C3109"/>
    <w:rsid w:val="009C36C5"/>
    <w:rsid w:val="009C6F0E"/>
    <w:rsid w:val="009D73CF"/>
    <w:rsid w:val="009E0D43"/>
    <w:rsid w:val="009E2FE1"/>
    <w:rsid w:val="009E3A73"/>
    <w:rsid w:val="009E5166"/>
    <w:rsid w:val="009F6353"/>
    <w:rsid w:val="00A2258D"/>
    <w:rsid w:val="00A518CA"/>
    <w:rsid w:val="00A5378C"/>
    <w:rsid w:val="00A62728"/>
    <w:rsid w:val="00A63F4D"/>
    <w:rsid w:val="00A867FD"/>
    <w:rsid w:val="00A950F9"/>
    <w:rsid w:val="00AB1A73"/>
    <w:rsid w:val="00AB20C6"/>
    <w:rsid w:val="00AB2EEB"/>
    <w:rsid w:val="00AB747A"/>
    <w:rsid w:val="00AC572F"/>
    <w:rsid w:val="00AD2A6F"/>
    <w:rsid w:val="00AF3CE6"/>
    <w:rsid w:val="00B071D1"/>
    <w:rsid w:val="00B11E02"/>
    <w:rsid w:val="00B15208"/>
    <w:rsid w:val="00B24A61"/>
    <w:rsid w:val="00B53019"/>
    <w:rsid w:val="00B5598D"/>
    <w:rsid w:val="00B73C61"/>
    <w:rsid w:val="00B774E8"/>
    <w:rsid w:val="00B800D0"/>
    <w:rsid w:val="00B8057B"/>
    <w:rsid w:val="00B92212"/>
    <w:rsid w:val="00B9702E"/>
    <w:rsid w:val="00BA130D"/>
    <w:rsid w:val="00BA172A"/>
    <w:rsid w:val="00BA4112"/>
    <w:rsid w:val="00BC250E"/>
    <w:rsid w:val="00BD080D"/>
    <w:rsid w:val="00BF14FE"/>
    <w:rsid w:val="00C12876"/>
    <w:rsid w:val="00C27ED4"/>
    <w:rsid w:val="00C30128"/>
    <w:rsid w:val="00C4444E"/>
    <w:rsid w:val="00C47447"/>
    <w:rsid w:val="00C538B0"/>
    <w:rsid w:val="00C54CE9"/>
    <w:rsid w:val="00C617F9"/>
    <w:rsid w:val="00C61E48"/>
    <w:rsid w:val="00C63405"/>
    <w:rsid w:val="00C64007"/>
    <w:rsid w:val="00C6701C"/>
    <w:rsid w:val="00C7287A"/>
    <w:rsid w:val="00C80FBB"/>
    <w:rsid w:val="00C85251"/>
    <w:rsid w:val="00C90431"/>
    <w:rsid w:val="00CA622A"/>
    <w:rsid w:val="00CA722F"/>
    <w:rsid w:val="00CB3984"/>
    <w:rsid w:val="00CB7F90"/>
    <w:rsid w:val="00CC3CF2"/>
    <w:rsid w:val="00CC691B"/>
    <w:rsid w:val="00CF1A66"/>
    <w:rsid w:val="00D04C1E"/>
    <w:rsid w:val="00D07033"/>
    <w:rsid w:val="00D24809"/>
    <w:rsid w:val="00D24965"/>
    <w:rsid w:val="00D25B00"/>
    <w:rsid w:val="00D26120"/>
    <w:rsid w:val="00D33B0A"/>
    <w:rsid w:val="00D56825"/>
    <w:rsid w:val="00D57E8C"/>
    <w:rsid w:val="00D613F7"/>
    <w:rsid w:val="00D659A8"/>
    <w:rsid w:val="00D877A5"/>
    <w:rsid w:val="00D92464"/>
    <w:rsid w:val="00D94184"/>
    <w:rsid w:val="00DA25BD"/>
    <w:rsid w:val="00DA59BD"/>
    <w:rsid w:val="00DA6894"/>
    <w:rsid w:val="00DC487D"/>
    <w:rsid w:val="00DD7A95"/>
    <w:rsid w:val="00DE4A54"/>
    <w:rsid w:val="00DF0AFC"/>
    <w:rsid w:val="00DF7F6F"/>
    <w:rsid w:val="00E107A8"/>
    <w:rsid w:val="00E11761"/>
    <w:rsid w:val="00E11A40"/>
    <w:rsid w:val="00E153E6"/>
    <w:rsid w:val="00E235E0"/>
    <w:rsid w:val="00E243AA"/>
    <w:rsid w:val="00E4321D"/>
    <w:rsid w:val="00E541C4"/>
    <w:rsid w:val="00E55C29"/>
    <w:rsid w:val="00E620E6"/>
    <w:rsid w:val="00E653C0"/>
    <w:rsid w:val="00E65EE1"/>
    <w:rsid w:val="00E71BA5"/>
    <w:rsid w:val="00E779E1"/>
    <w:rsid w:val="00E930ED"/>
    <w:rsid w:val="00E96192"/>
    <w:rsid w:val="00E96235"/>
    <w:rsid w:val="00EA4FC2"/>
    <w:rsid w:val="00EB08BF"/>
    <w:rsid w:val="00EB318B"/>
    <w:rsid w:val="00EB6FE3"/>
    <w:rsid w:val="00EC019E"/>
    <w:rsid w:val="00EC4394"/>
    <w:rsid w:val="00ED1A8B"/>
    <w:rsid w:val="00EE3C96"/>
    <w:rsid w:val="00EF3593"/>
    <w:rsid w:val="00F01492"/>
    <w:rsid w:val="00F06446"/>
    <w:rsid w:val="00F27563"/>
    <w:rsid w:val="00F3558F"/>
    <w:rsid w:val="00F35726"/>
    <w:rsid w:val="00F36E90"/>
    <w:rsid w:val="00F421C1"/>
    <w:rsid w:val="00F4300D"/>
    <w:rsid w:val="00F43844"/>
    <w:rsid w:val="00F5245D"/>
    <w:rsid w:val="00F64689"/>
    <w:rsid w:val="00F8576E"/>
    <w:rsid w:val="00F92DA8"/>
    <w:rsid w:val="00F96C55"/>
    <w:rsid w:val="00F96E6C"/>
    <w:rsid w:val="00FA279A"/>
    <w:rsid w:val="00FA2CCB"/>
    <w:rsid w:val="00FD289A"/>
    <w:rsid w:val="00FD38ED"/>
    <w:rsid w:val="00FD52C2"/>
    <w:rsid w:val="00FF6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9F29A6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sz w:val="22"/>
        <w:szCs w:val="22"/>
        <w:lang w:val="pt-PT" w:eastAsia="en-US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1A73"/>
    <w:rPr>
      <w:rFonts w:ascii="Calibri" w:hAnsi="Calibri" w:cs="Calibri"/>
    </w:rPr>
  </w:style>
  <w:style w:type="paragraph" w:styleId="Ttulo1">
    <w:name w:val="heading 1"/>
    <w:basedOn w:val="Normal"/>
    <w:next w:val="Normal"/>
    <w:link w:val="Ttulo1Char"/>
    <w:uiPriority w:val="9"/>
    <w:qFormat/>
    <w:rsid w:val="00AB1A73"/>
    <w:pPr>
      <w:keepNext/>
      <w:keepLines/>
      <w:spacing w:before="240" w:after="0"/>
      <w:outlineLvl w:val="0"/>
    </w:pPr>
    <w:rPr>
      <w:rFonts w:ascii="Segoe UI" w:eastAsiaTheme="majorEastAsia" w:hAnsi="Segoe UI" w:cs="Segoe UI"/>
      <w:caps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qFormat/>
    <w:rsid w:val="00AB1A73"/>
    <w:pPr>
      <w:keepNext/>
      <w:keepLines/>
      <w:spacing w:before="40" w:after="0"/>
      <w:outlineLvl w:val="1"/>
    </w:pPr>
    <w:rPr>
      <w:rFonts w:ascii="Calibri Light" w:eastAsiaTheme="majorEastAsia" w:hAnsi="Calibri Light" w:cs="Calibri Light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qFormat/>
    <w:rsid w:val="00AB1A73"/>
    <w:pPr>
      <w:keepNext/>
      <w:keepLines/>
      <w:spacing w:before="40" w:after="0"/>
      <w:outlineLvl w:val="2"/>
    </w:pPr>
    <w:rPr>
      <w:rFonts w:ascii="Calibri Light" w:eastAsiaTheme="majorEastAsia" w:hAnsi="Calibri Light" w:cs="Calibri Light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qFormat/>
    <w:rsid w:val="00AB1A73"/>
    <w:pPr>
      <w:keepNext/>
      <w:keepLines/>
      <w:spacing w:before="40" w:after="0"/>
      <w:outlineLvl w:val="3"/>
    </w:pPr>
    <w:rPr>
      <w:rFonts w:ascii="Calibri Light" w:eastAsiaTheme="majorEastAsia" w:hAnsi="Calibri Light" w:cs="Calibri Light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qFormat/>
    <w:rsid w:val="00AB1A73"/>
    <w:pPr>
      <w:keepNext/>
      <w:keepLines/>
      <w:spacing w:before="40" w:after="0"/>
      <w:outlineLvl w:val="4"/>
    </w:pPr>
    <w:rPr>
      <w:rFonts w:ascii="Calibri Light" w:eastAsiaTheme="majorEastAsia" w:hAnsi="Calibri Light" w:cs="Calibri Light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qFormat/>
    <w:rsid w:val="00AB1A73"/>
    <w:pPr>
      <w:keepNext/>
      <w:keepLines/>
      <w:spacing w:before="40" w:after="0"/>
      <w:outlineLvl w:val="5"/>
    </w:pPr>
    <w:rPr>
      <w:rFonts w:ascii="Calibri Light" w:eastAsiaTheme="majorEastAsia" w:hAnsi="Calibri Light" w:cs="Calibri Light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qFormat/>
    <w:rsid w:val="00AB1A73"/>
    <w:pPr>
      <w:keepNext/>
      <w:keepLines/>
      <w:spacing w:before="40" w:after="0"/>
      <w:outlineLvl w:val="6"/>
    </w:pPr>
    <w:rPr>
      <w:rFonts w:ascii="Calibri Light" w:eastAsiaTheme="majorEastAsia" w:hAnsi="Calibri Light" w:cs="Calibri Light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qFormat/>
    <w:rsid w:val="00AB1A73"/>
    <w:pPr>
      <w:keepNext/>
      <w:keepLines/>
      <w:spacing w:before="40" w:after="0"/>
      <w:outlineLvl w:val="7"/>
    </w:pPr>
    <w:rPr>
      <w:rFonts w:ascii="Calibri Light" w:eastAsiaTheme="majorEastAsia" w:hAnsi="Calibri Light" w:cs="Calibri Light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qFormat/>
    <w:rsid w:val="00AB1A73"/>
    <w:pPr>
      <w:keepNext/>
      <w:keepLines/>
      <w:spacing w:before="40" w:after="0"/>
      <w:outlineLvl w:val="8"/>
    </w:pPr>
    <w:rPr>
      <w:rFonts w:ascii="Calibri Light" w:eastAsiaTheme="majorEastAsia" w:hAnsi="Calibri Light" w:cs="Calibri Light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AB1A73"/>
    <w:rPr>
      <w:rFonts w:ascii="Calibri" w:hAnsi="Calibri" w:cs="Calibri"/>
      <w:color w:val="808080"/>
    </w:rPr>
  </w:style>
  <w:style w:type="character" w:customStyle="1" w:styleId="Ttulo1Char">
    <w:name w:val="Título 1 Char"/>
    <w:basedOn w:val="Fontepargpadro"/>
    <w:link w:val="Ttulo1"/>
    <w:uiPriority w:val="9"/>
    <w:rsid w:val="00AB1A73"/>
    <w:rPr>
      <w:rFonts w:ascii="Segoe UI" w:eastAsiaTheme="majorEastAsia" w:hAnsi="Segoe UI" w:cs="Segoe UI"/>
      <w:caps/>
      <w:color w:val="2F5496" w:themeColor="accent1" w:themeShade="BF"/>
      <w:sz w:val="40"/>
      <w:szCs w:val="40"/>
    </w:rPr>
  </w:style>
  <w:style w:type="paragraph" w:styleId="CabealhodoSumrio">
    <w:name w:val="TOC Heading"/>
    <w:basedOn w:val="Ttulo1"/>
    <w:next w:val="Normal"/>
    <w:uiPriority w:val="39"/>
    <w:unhideWhenUsed/>
    <w:qFormat/>
    <w:rsid w:val="00AB1A73"/>
    <w:pPr>
      <w:jc w:val="center"/>
      <w:outlineLvl w:val="9"/>
    </w:pPr>
  </w:style>
  <w:style w:type="paragraph" w:styleId="Sumrio1">
    <w:name w:val="toc 1"/>
    <w:basedOn w:val="Normal"/>
    <w:next w:val="Normal"/>
    <w:autoRedefine/>
    <w:uiPriority w:val="39"/>
    <w:rsid w:val="00AB1A73"/>
    <w:pPr>
      <w:spacing w:after="100"/>
    </w:pPr>
  </w:style>
  <w:style w:type="character" w:styleId="Hyperlink">
    <w:name w:val="Hyperlink"/>
    <w:basedOn w:val="Fontepargpadro"/>
    <w:uiPriority w:val="99"/>
    <w:unhideWhenUsed/>
    <w:rsid w:val="00AB1A73"/>
    <w:rPr>
      <w:rFonts w:ascii="Calibri" w:hAnsi="Calibri" w:cs="Calibri"/>
      <w:color w:val="0563C1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B1A73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B1A73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AB1A7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AB1A73"/>
    <w:rPr>
      <w:rFonts w:ascii="Calibri Light" w:eastAsiaTheme="majorEastAsia" w:hAnsi="Calibri Light" w:cs="Calibri Light"/>
      <w:color w:val="2F5496" w:themeColor="accent1" w:themeShade="BF"/>
      <w:sz w:val="26"/>
      <w:szCs w:val="26"/>
    </w:rPr>
  </w:style>
  <w:style w:type="paragraph" w:styleId="Sumrio2">
    <w:name w:val="toc 2"/>
    <w:basedOn w:val="Normal"/>
    <w:next w:val="Normal"/>
    <w:autoRedefine/>
    <w:uiPriority w:val="39"/>
    <w:rsid w:val="00AB1A73"/>
    <w:pPr>
      <w:spacing w:after="100"/>
      <w:ind w:left="220"/>
    </w:pPr>
  </w:style>
  <w:style w:type="paragraph" w:styleId="PargrafodaLista">
    <w:name w:val="List Paragraph"/>
    <w:basedOn w:val="Normal"/>
    <w:uiPriority w:val="34"/>
    <w:semiHidden/>
    <w:qFormat/>
    <w:rsid w:val="00AB1A73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semiHidden/>
    <w:rsid w:val="00AB1A73"/>
    <w:pPr>
      <w:tabs>
        <w:tab w:val="center" w:pos="4680"/>
        <w:tab w:val="right" w:pos="9360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AB1A73"/>
    <w:rPr>
      <w:rFonts w:ascii="Calibri" w:hAnsi="Calibri" w:cs="Calibri"/>
    </w:rPr>
  </w:style>
  <w:style w:type="paragraph" w:styleId="Rodap">
    <w:name w:val="footer"/>
    <w:basedOn w:val="Normal"/>
    <w:link w:val="RodapChar"/>
    <w:uiPriority w:val="99"/>
    <w:unhideWhenUsed/>
    <w:rsid w:val="00AB1A73"/>
    <w:pPr>
      <w:tabs>
        <w:tab w:val="center" w:pos="4680"/>
        <w:tab w:val="right" w:pos="9360"/>
      </w:tabs>
      <w:spacing w:after="0"/>
      <w:jc w:val="right"/>
    </w:pPr>
  </w:style>
  <w:style w:type="character" w:customStyle="1" w:styleId="RodapChar">
    <w:name w:val="Rodapé Char"/>
    <w:basedOn w:val="Fontepargpadro"/>
    <w:link w:val="Rodap"/>
    <w:uiPriority w:val="99"/>
    <w:rsid w:val="00AB1A73"/>
    <w:rPr>
      <w:rFonts w:ascii="Calibri" w:hAnsi="Calibri" w:cs="Calibri"/>
    </w:rPr>
  </w:style>
  <w:style w:type="paragraph" w:styleId="Commarcadores">
    <w:name w:val="List Bullet"/>
    <w:basedOn w:val="Normal"/>
    <w:uiPriority w:val="99"/>
    <w:rsid w:val="00AB1A73"/>
    <w:pPr>
      <w:numPr>
        <w:numId w:val="1"/>
      </w:numPr>
      <w:contextualSpacing/>
    </w:pPr>
  </w:style>
  <w:style w:type="paragraph" w:styleId="Subttulo">
    <w:name w:val="Subtitle"/>
    <w:basedOn w:val="Normal"/>
    <w:next w:val="Normal"/>
    <w:link w:val="SubttuloChar"/>
    <w:uiPriority w:val="11"/>
    <w:qFormat/>
    <w:rsid w:val="00AB1A73"/>
    <w:pPr>
      <w:jc w:val="center"/>
    </w:pPr>
  </w:style>
  <w:style w:type="character" w:customStyle="1" w:styleId="SubttuloChar">
    <w:name w:val="Subtítulo Char"/>
    <w:basedOn w:val="Fontepargpadro"/>
    <w:link w:val="Subttulo"/>
    <w:uiPriority w:val="11"/>
    <w:rsid w:val="00AB1A73"/>
    <w:rPr>
      <w:rFonts w:ascii="Calibri" w:hAnsi="Calibri" w:cs="Calibri"/>
    </w:rPr>
  </w:style>
  <w:style w:type="paragraph" w:styleId="Ttulo">
    <w:name w:val="Title"/>
    <w:basedOn w:val="Normal"/>
    <w:next w:val="Normal"/>
    <w:link w:val="TtuloChar"/>
    <w:uiPriority w:val="10"/>
    <w:qFormat/>
    <w:rsid w:val="00AB1A73"/>
    <w:pPr>
      <w:spacing w:after="0"/>
      <w:contextualSpacing/>
      <w:jc w:val="center"/>
    </w:pPr>
    <w:rPr>
      <w:rFonts w:ascii="Calibri Light" w:eastAsiaTheme="majorEastAsia" w:hAnsi="Calibri Light" w:cs="Calibri Light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B1A73"/>
    <w:rPr>
      <w:rFonts w:ascii="Calibri Light" w:eastAsiaTheme="majorEastAsia" w:hAnsi="Calibri Light" w:cs="Calibri Light"/>
      <w:spacing w:val="-10"/>
      <w:kern w:val="28"/>
      <w:sz w:val="56"/>
      <w:szCs w:val="56"/>
    </w:rPr>
  </w:style>
  <w:style w:type="character" w:styleId="Meno">
    <w:name w:val="Mention"/>
    <w:basedOn w:val="Fontepargpadro"/>
    <w:uiPriority w:val="99"/>
    <w:semiHidden/>
    <w:unhideWhenUsed/>
    <w:rsid w:val="00AB1A73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Semlista"/>
    <w:uiPriority w:val="99"/>
    <w:semiHidden/>
    <w:unhideWhenUsed/>
    <w:rsid w:val="00AB1A73"/>
    <w:pPr>
      <w:numPr>
        <w:numId w:val="2"/>
      </w:numPr>
    </w:pPr>
  </w:style>
  <w:style w:type="numbering" w:styleId="1ai">
    <w:name w:val="Outline List 1"/>
    <w:basedOn w:val="Semlista"/>
    <w:uiPriority w:val="99"/>
    <w:semiHidden/>
    <w:unhideWhenUsed/>
    <w:rsid w:val="00AB1A73"/>
    <w:pPr>
      <w:numPr>
        <w:numId w:val="3"/>
      </w:numPr>
    </w:pPr>
  </w:style>
  <w:style w:type="character" w:styleId="CdigoHTML">
    <w:name w:val="HTML Code"/>
    <w:basedOn w:val="Fontepargpadro"/>
    <w:uiPriority w:val="99"/>
    <w:semiHidden/>
    <w:unhideWhenUsed/>
    <w:rsid w:val="00AB1A73"/>
    <w:rPr>
      <w:rFonts w:ascii="Consolas" w:hAnsi="Consolas" w:cs="Calibri"/>
      <w:sz w:val="20"/>
      <w:szCs w:val="20"/>
    </w:rPr>
  </w:style>
  <w:style w:type="character" w:styleId="VarivelHTML">
    <w:name w:val="HTML Variable"/>
    <w:basedOn w:val="Fontepargpadro"/>
    <w:uiPriority w:val="99"/>
    <w:semiHidden/>
    <w:unhideWhenUsed/>
    <w:rsid w:val="00AB1A73"/>
    <w:rPr>
      <w:rFonts w:ascii="Calibri" w:hAnsi="Calibri" w:cs="Calibri"/>
      <w:i/>
      <w:iCs/>
    </w:rPr>
  </w:style>
  <w:style w:type="paragraph" w:styleId="EndereoHTML">
    <w:name w:val="HTML Address"/>
    <w:basedOn w:val="Normal"/>
    <w:link w:val="EndereoHTMLChar"/>
    <w:uiPriority w:val="99"/>
    <w:semiHidden/>
    <w:unhideWhenUsed/>
    <w:rsid w:val="00AB1A73"/>
    <w:pPr>
      <w:spacing w:after="0"/>
    </w:pPr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rsid w:val="00AB1A73"/>
    <w:rPr>
      <w:rFonts w:ascii="Calibri" w:hAnsi="Calibri" w:cs="Calibri"/>
      <w:i/>
      <w:iCs/>
    </w:rPr>
  </w:style>
  <w:style w:type="character" w:styleId="DefinioHTML">
    <w:name w:val="HTML Definition"/>
    <w:basedOn w:val="Fontepargpadro"/>
    <w:uiPriority w:val="99"/>
    <w:semiHidden/>
    <w:unhideWhenUsed/>
    <w:rsid w:val="00AB1A73"/>
    <w:rPr>
      <w:rFonts w:ascii="Calibri" w:hAnsi="Calibri" w:cs="Calibri"/>
      <w:i/>
      <w:iCs/>
    </w:rPr>
  </w:style>
  <w:style w:type="character" w:styleId="CitaoHTML">
    <w:name w:val="HTML Cite"/>
    <w:basedOn w:val="Fontepargpadro"/>
    <w:uiPriority w:val="99"/>
    <w:semiHidden/>
    <w:unhideWhenUsed/>
    <w:rsid w:val="00AB1A73"/>
    <w:rPr>
      <w:rFonts w:ascii="Calibri" w:hAnsi="Calibri" w:cs="Calibri"/>
      <w:i/>
      <w:iCs/>
    </w:rPr>
  </w:style>
  <w:style w:type="character" w:styleId="MquinadeescreverHTML">
    <w:name w:val="HTML Typewriter"/>
    <w:basedOn w:val="Fontepargpadro"/>
    <w:uiPriority w:val="99"/>
    <w:semiHidden/>
    <w:unhideWhenUsed/>
    <w:rsid w:val="00AB1A73"/>
    <w:rPr>
      <w:rFonts w:ascii="Consolas" w:hAnsi="Consolas" w:cs="Calibri"/>
      <w:sz w:val="20"/>
      <w:szCs w:val="20"/>
    </w:rPr>
  </w:style>
  <w:style w:type="character" w:styleId="ExemploHTML">
    <w:name w:val="HTML Sample"/>
    <w:basedOn w:val="Fontepargpadro"/>
    <w:uiPriority w:val="99"/>
    <w:semiHidden/>
    <w:unhideWhenUsed/>
    <w:rsid w:val="00AB1A73"/>
    <w:rPr>
      <w:rFonts w:ascii="Consolas" w:hAnsi="Consolas" w:cs="Calibri"/>
      <w:sz w:val="24"/>
      <w:szCs w:val="24"/>
    </w:rPr>
  </w:style>
  <w:style w:type="character" w:styleId="AcrnimoHTML">
    <w:name w:val="HTML Acronym"/>
    <w:basedOn w:val="Fontepargpadro"/>
    <w:uiPriority w:val="99"/>
    <w:semiHidden/>
    <w:unhideWhenUsed/>
    <w:rsid w:val="00AB1A73"/>
    <w:rPr>
      <w:rFonts w:ascii="Calibri" w:hAnsi="Calibri" w:cs="Calibri"/>
    </w:rPr>
  </w:style>
  <w:style w:type="character" w:styleId="TecladoHTML">
    <w:name w:val="HTML Keyboard"/>
    <w:basedOn w:val="Fontepargpadro"/>
    <w:uiPriority w:val="99"/>
    <w:semiHidden/>
    <w:unhideWhenUsed/>
    <w:rsid w:val="00AB1A73"/>
    <w:rPr>
      <w:rFonts w:ascii="Consolas" w:hAnsi="Consolas" w:cs="Calibri"/>
      <w:sz w:val="20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AB1A73"/>
    <w:pPr>
      <w:spacing w:after="0"/>
    </w:pPr>
    <w:rPr>
      <w:rFonts w:ascii="Consolas" w:hAnsi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AB1A73"/>
    <w:rPr>
      <w:rFonts w:ascii="Consolas" w:hAnsi="Consolas" w:cs="Calibri"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rsid w:val="00AB1A73"/>
    <w:pPr>
      <w:spacing w:after="100"/>
      <w:ind w:left="440"/>
    </w:pPr>
  </w:style>
  <w:style w:type="paragraph" w:styleId="Sumrio4">
    <w:name w:val="toc 4"/>
    <w:basedOn w:val="Normal"/>
    <w:next w:val="Normal"/>
    <w:autoRedefine/>
    <w:uiPriority w:val="39"/>
    <w:semiHidden/>
    <w:rsid w:val="00AB1A73"/>
    <w:pPr>
      <w:spacing w:after="100"/>
      <w:ind w:left="660"/>
    </w:pPr>
  </w:style>
  <w:style w:type="paragraph" w:styleId="Sumrio5">
    <w:name w:val="toc 5"/>
    <w:basedOn w:val="Normal"/>
    <w:next w:val="Normal"/>
    <w:autoRedefine/>
    <w:uiPriority w:val="39"/>
    <w:semiHidden/>
    <w:rsid w:val="00AB1A73"/>
    <w:pPr>
      <w:spacing w:after="100"/>
      <w:ind w:left="880"/>
    </w:pPr>
  </w:style>
  <w:style w:type="paragraph" w:styleId="Sumrio6">
    <w:name w:val="toc 6"/>
    <w:basedOn w:val="Normal"/>
    <w:next w:val="Normal"/>
    <w:autoRedefine/>
    <w:uiPriority w:val="39"/>
    <w:semiHidden/>
    <w:rsid w:val="00AB1A73"/>
    <w:pPr>
      <w:spacing w:after="100"/>
      <w:ind w:left="1100"/>
    </w:pPr>
  </w:style>
  <w:style w:type="paragraph" w:styleId="Sumrio7">
    <w:name w:val="toc 7"/>
    <w:basedOn w:val="Normal"/>
    <w:next w:val="Normal"/>
    <w:autoRedefine/>
    <w:uiPriority w:val="39"/>
    <w:semiHidden/>
    <w:rsid w:val="00AB1A73"/>
    <w:pPr>
      <w:spacing w:after="100"/>
      <w:ind w:left="1320"/>
    </w:pPr>
  </w:style>
  <w:style w:type="paragraph" w:styleId="Sumrio8">
    <w:name w:val="toc 8"/>
    <w:basedOn w:val="Normal"/>
    <w:next w:val="Normal"/>
    <w:autoRedefine/>
    <w:uiPriority w:val="39"/>
    <w:semiHidden/>
    <w:rsid w:val="00AB1A73"/>
    <w:pPr>
      <w:spacing w:after="100"/>
      <w:ind w:left="1540"/>
    </w:pPr>
  </w:style>
  <w:style w:type="paragraph" w:styleId="Sumrio9">
    <w:name w:val="toc 9"/>
    <w:basedOn w:val="Normal"/>
    <w:next w:val="Normal"/>
    <w:autoRedefine/>
    <w:uiPriority w:val="39"/>
    <w:semiHidden/>
    <w:rsid w:val="00AB1A73"/>
    <w:pPr>
      <w:spacing w:after="100"/>
      <w:ind w:left="1760"/>
    </w:pPr>
  </w:style>
  <w:style w:type="character" w:styleId="RefernciaSutil">
    <w:name w:val="Subtle Reference"/>
    <w:basedOn w:val="Fontepargpadro"/>
    <w:uiPriority w:val="31"/>
    <w:semiHidden/>
    <w:qFormat/>
    <w:rsid w:val="00AB1A73"/>
    <w:rPr>
      <w:rFonts w:ascii="Calibri" w:hAnsi="Calibri" w:cs="Calibri"/>
      <w:smallCaps/>
      <w:color w:val="5A5A5A" w:themeColor="text1" w:themeTint="A5"/>
    </w:rPr>
  </w:style>
  <w:style w:type="character" w:styleId="nfaseSutil">
    <w:name w:val="Subtle Emphasis"/>
    <w:basedOn w:val="Fontepargpadro"/>
    <w:uiPriority w:val="19"/>
    <w:semiHidden/>
    <w:qFormat/>
    <w:rsid w:val="00AB1A73"/>
    <w:rPr>
      <w:rFonts w:ascii="Calibri" w:hAnsi="Calibri" w:cs="Calibri"/>
      <w:i/>
      <w:iCs/>
      <w:color w:val="404040" w:themeColor="text1" w:themeTint="BF"/>
    </w:rPr>
  </w:style>
  <w:style w:type="table" w:styleId="Tabelaprofissional">
    <w:name w:val="Table Professional"/>
    <w:basedOn w:val="Tabelanormal"/>
    <w:uiPriority w:val="99"/>
    <w:semiHidden/>
    <w:unhideWhenUsed/>
    <w:rsid w:val="00AB1A73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ListaMdia1">
    <w:name w:val="Medium List 1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ListaMdia1-nfase2">
    <w:name w:val="Medium List 1 Accent 2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ListaMdia1-nfase3">
    <w:name w:val="Medium List 1 Accent 3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ListaMdia1-nfase4">
    <w:name w:val="Medium List 1 Accent 4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ListaMdia1-nfase5">
    <w:name w:val="Medium List 1 Accent 5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ListaMdia1-nfase6">
    <w:name w:val="Medium List 1 Accent 6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ListaMdia2">
    <w:name w:val="Medium List 2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mentoMdio1">
    <w:name w:val="Medium Shading 1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GradeMdia1">
    <w:name w:val="Medium Grid 1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GradeMdia1-nfase2">
    <w:name w:val="Medium Grid 1 Accent 2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GradeMdia1-nfase3">
    <w:name w:val="Medium Grid 1 Accent 3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GradeMdia1-nfase4">
    <w:name w:val="Medium Grid 1 Accent 4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GradeMdia1-nfase5">
    <w:name w:val="Medium Grid 1 Accent 5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GradeMdia1-nfase6">
    <w:name w:val="Medium Grid 1 Accent 6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GradeMdia2">
    <w:name w:val="Medium Grid 2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GradeMdia3-nfase2">
    <w:name w:val="Medium Grid 3 Accent 2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GradeMdia3-nfase3">
    <w:name w:val="Medium Grid 3 Accent 3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GradeMdia3-nfase4">
    <w:name w:val="Medium Grid 3 Accent 4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GradeMdia3-nfase5">
    <w:name w:val="Medium Grid 3 Accent 5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GradeMdia3-nfase6">
    <w:name w:val="Medium Grid 3 Accent 6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paragraph" w:styleId="Bibliografia">
    <w:name w:val="Bibliography"/>
    <w:basedOn w:val="Normal"/>
    <w:next w:val="Normal"/>
    <w:uiPriority w:val="37"/>
    <w:semiHidden/>
    <w:unhideWhenUsed/>
    <w:rsid w:val="00AB1A73"/>
  </w:style>
  <w:style w:type="character" w:styleId="TtulodoLivro">
    <w:name w:val="Book Title"/>
    <w:basedOn w:val="Fontepargpadro"/>
    <w:uiPriority w:val="33"/>
    <w:semiHidden/>
    <w:qFormat/>
    <w:rsid w:val="00AB1A73"/>
    <w:rPr>
      <w:rFonts w:ascii="Calibri" w:hAnsi="Calibri" w:cs="Calibri"/>
      <w:b/>
      <w:bCs/>
      <w:i/>
      <w:iCs/>
      <w:spacing w:val="5"/>
    </w:rPr>
  </w:style>
  <w:style w:type="character" w:styleId="Hashtag">
    <w:name w:val="Hashtag"/>
    <w:basedOn w:val="Fontepargpadro"/>
    <w:uiPriority w:val="99"/>
    <w:semiHidden/>
    <w:unhideWhenUsed/>
    <w:rsid w:val="00AB1A73"/>
    <w:rPr>
      <w:rFonts w:ascii="Calibri" w:hAnsi="Calibri" w:cs="Calibri"/>
      <w:color w:val="2B579A"/>
      <w:shd w:val="clear" w:color="auto" w:fill="E1DFDD"/>
    </w:rPr>
  </w:style>
  <w:style w:type="paragraph" w:styleId="Cabealhodamensagem">
    <w:name w:val="Message Header"/>
    <w:basedOn w:val="Normal"/>
    <w:link w:val="CabealhodamensagemChar"/>
    <w:uiPriority w:val="99"/>
    <w:semiHidden/>
    <w:unhideWhenUsed/>
    <w:rsid w:val="00AB1A7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/>
      <w:ind w:left="1080" w:hanging="1080"/>
    </w:pPr>
    <w:rPr>
      <w:rFonts w:ascii="Calibri Light" w:eastAsiaTheme="majorEastAsia" w:hAnsi="Calibri Light" w:cs="Calibri Light"/>
      <w:sz w:val="24"/>
      <w:szCs w:val="24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rsid w:val="00AB1A73"/>
    <w:rPr>
      <w:rFonts w:ascii="Calibri Light" w:eastAsiaTheme="majorEastAsia" w:hAnsi="Calibri Light" w:cs="Calibri Light"/>
      <w:sz w:val="24"/>
      <w:szCs w:val="24"/>
      <w:shd w:val="pct20" w:color="auto" w:fill="auto"/>
    </w:rPr>
  </w:style>
  <w:style w:type="table" w:styleId="Tabelaelegante">
    <w:name w:val="Table Elegant"/>
    <w:basedOn w:val="Tabelanormal"/>
    <w:uiPriority w:val="99"/>
    <w:semiHidden/>
    <w:unhideWhenUsed/>
    <w:rsid w:val="00AB1A73"/>
    <w:pPr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al"/>
    <w:uiPriority w:val="99"/>
    <w:semiHidden/>
    <w:unhideWhenUsed/>
    <w:rsid w:val="00AB1A73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rsid w:val="00AB1A73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rsid w:val="00AB1A73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rsid w:val="00AB1A73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rsid w:val="00AB1A73"/>
    <w:pPr>
      <w:ind w:left="1800" w:hanging="360"/>
      <w:contextualSpacing/>
    </w:pPr>
  </w:style>
  <w:style w:type="table" w:styleId="Tabelaemlista1">
    <w:name w:val="Table List 1"/>
    <w:basedOn w:val="Tabelanormal"/>
    <w:uiPriority w:val="99"/>
    <w:semiHidden/>
    <w:unhideWhenUsed/>
    <w:rsid w:val="00AB1A73"/>
    <w:pPr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unhideWhenUsed/>
    <w:rsid w:val="00AB1A73"/>
    <w:pPr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unhideWhenUsed/>
    <w:rsid w:val="00AB1A73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unhideWhenUsed/>
    <w:rsid w:val="00AB1A73"/>
    <w:pPr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unhideWhenUsed/>
    <w:rsid w:val="00AB1A73"/>
    <w:pPr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unhideWhenUsed/>
    <w:rsid w:val="00AB1A73"/>
    <w:pPr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Listadecontinuao">
    <w:name w:val="List Continue"/>
    <w:basedOn w:val="Normal"/>
    <w:uiPriority w:val="99"/>
    <w:semiHidden/>
    <w:unhideWhenUsed/>
    <w:rsid w:val="00AB1A73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semiHidden/>
    <w:unhideWhenUsed/>
    <w:rsid w:val="00AB1A73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semiHidden/>
    <w:unhideWhenUsed/>
    <w:rsid w:val="00AB1A73"/>
    <w:pPr>
      <w:spacing w:after="120"/>
      <w:ind w:left="1080"/>
      <w:contextualSpacing/>
    </w:pPr>
  </w:style>
  <w:style w:type="paragraph" w:styleId="Listadecontinuao4">
    <w:name w:val="List Continue 4"/>
    <w:basedOn w:val="Normal"/>
    <w:uiPriority w:val="99"/>
    <w:semiHidden/>
    <w:unhideWhenUsed/>
    <w:rsid w:val="00AB1A73"/>
    <w:pPr>
      <w:spacing w:after="120"/>
      <w:ind w:left="1440"/>
      <w:contextualSpacing/>
    </w:pPr>
  </w:style>
  <w:style w:type="paragraph" w:styleId="Listadecontinuao5">
    <w:name w:val="List Continue 5"/>
    <w:basedOn w:val="Normal"/>
    <w:uiPriority w:val="99"/>
    <w:semiHidden/>
    <w:unhideWhenUsed/>
    <w:rsid w:val="00AB1A73"/>
    <w:pPr>
      <w:spacing w:after="120"/>
      <w:ind w:left="1800"/>
      <w:contextualSpacing/>
    </w:pPr>
  </w:style>
  <w:style w:type="paragraph" w:styleId="Numerada">
    <w:name w:val="List Number"/>
    <w:basedOn w:val="Normal"/>
    <w:uiPriority w:val="99"/>
    <w:semiHidden/>
    <w:unhideWhenUsed/>
    <w:rsid w:val="00AB1A73"/>
    <w:pPr>
      <w:numPr>
        <w:numId w:val="4"/>
      </w:numPr>
      <w:contextualSpacing/>
    </w:pPr>
  </w:style>
  <w:style w:type="paragraph" w:styleId="Numerada2">
    <w:name w:val="List Number 2"/>
    <w:basedOn w:val="Normal"/>
    <w:uiPriority w:val="99"/>
    <w:semiHidden/>
    <w:unhideWhenUsed/>
    <w:rsid w:val="00AB1A73"/>
    <w:pPr>
      <w:numPr>
        <w:numId w:val="5"/>
      </w:numPr>
      <w:contextualSpacing/>
    </w:pPr>
  </w:style>
  <w:style w:type="paragraph" w:styleId="Numerada3">
    <w:name w:val="List Number 3"/>
    <w:basedOn w:val="Normal"/>
    <w:uiPriority w:val="99"/>
    <w:semiHidden/>
    <w:unhideWhenUsed/>
    <w:rsid w:val="00AB1A73"/>
    <w:pPr>
      <w:numPr>
        <w:numId w:val="6"/>
      </w:numPr>
      <w:contextualSpacing/>
    </w:pPr>
  </w:style>
  <w:style w:type="paragraph" w:styleId="Numerada4">
    <w:name w:val="List Number 4"/>
    <w:basedOn w:val="Normal"/>
    <w:uiPriority w:val="99"/>
    <w:semiHidden/>
    <w:unhideWhenUsed/>
    <w:rsid w:val="00AB1A73"/>
    <w:pPr>
      <w:numPr>
        <w:numId w:val="7"/>
      </w:numPr>
      <w:contextualSpacing/>
    </w:pPr>
  </w:style>
  <w:style w:type="paragraph" w:styleId="Numerada5">
    <w:name w:val="List Number 5"/>
    <w:basedOn w:val="Normal"/>
    <w:uiPriority w:val="99"/>
    <w:semiHidden/>
    <w:unhideWhenUsed/>
    <w:rsid w:val="00AB1A73"/>
    <w:pPr>
      <w:numPr>
        <w:numId w:val="8"/>
      </w:numPr>
      <w:contextualSpacing/>
    </w:pPr>
  </w:style>
  <w:style w:type="paragraph" w:styleId="Commarcadores2">
    <w:name w:val="List Bullet 2"/>
    <w:basedOn w:val="Normal"/>
    <w:uiPriority w:val="99"/>
    <w:semiHidden/>
    <w:unhideWhenUsed/>
    <w:rsid w:val="00AB1A73"/>
    <w:pPr>
      <w:numPr>
        <w:numId w:val="9"/>
      </w:numPr>
      <w:contextualSpacing/>
    </w:pPr>
  </w:style>
  <w:style w:type="paragraph" w:styleId="Commarcadores3">
    <w:name w:val="List Bullet 3"/>
    <w:basedOn w:val="Normal"/>
    <w:uiPriority w:val="99"/>
    <w:semiHidden/>
    <w:unhideWhenUsed/>
    <w:rsid w:val="00AB1A73"/>
    <w:pPr>
      <w:numPr>
        <w:numId w:val="10"/>
      </w:numPr>
      <w:contextualSpacing/>
    </w:pPr>
  </w:style>
  <w:style w:type="paragraph" w:styleId="Commarcadores4">
    <w:name w:val="List Bullet 4"/>
    <w:basedOn w:val="Normal"/>
    <w:uiPriority w:val="99"/>
    <w:semiHidden/>
    <w:unhideWhenUsed/>
    <w:rsid w:val="00AB1A73"/>
    <w:pPr>
      <w:numPr>
        <w:numId w:val="11"/>
      </w:numPr>
      <w:contextualSpacing/>
    </w:pPr>
  </w:style>
  <w:style w:type="paragraph" w:styleId="Commarcadores5">
    <w:name w:val="List Bullet 5"/>
    <w:basedOn w:val="Normal"/>
    <w:uiPriority w:val="99"/>
    <w:semiHidden/>
    <w:unhideWhenUsed/>
    <w:rsid w:val="00AB1A73"/>
    <w:pPr>
      <w:numPr>
        <w:numId w:val="12"/>
      </w:numPr>
      <w:contextualSpacing/>
    </w:pPr>
  </w:style>
  <w:style w:type="table" w:styleId="Tabelaclssica1">
    <w:name w:val="Table Classic 1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unhideWhenUsed/>
    <w:rsid w:val="00AB1A73"/>
    <w:pPr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dicedeilustraes">
    <w:name w:val="table of figures"/>
    <w:basedOn w:val="Normal"/>
    <w:next w:val="Normal"/>
    <w:uiPriority w:val="99"/>
    <w:semiHidden/>
    <w:unhideWhenUsed/>
    <w:rsid w:val="00AB1A73"/>
    <w:pPr>
      <w:spacing w:after="0"/>
    </w:pPr>
  </w:style>
  <w:style w:type="paragraph" w:styleId="Textodemacro">
    <w:name w:val="macro"/>
    <w:link w:val="TextodemacroChar"/>
    <w:uiPriority w:val="99"/>
    <w:semiHidden/>
    <w:unhideWhenUsed/>
    <w:rsid w:val="00AB1A7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  <w:jc w:val="both"/>
    </w:pPr>
    <w:rPr>
      <w:rFonts w:ascii="Consolas" w:hAnsi="Consolas" w:cs="Calibri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rsid w:val="00AB1A73"/>
    <w:rPr>
      <w:rFonts w:ascii="Consolas" w:hAnsi="Consolas" w:cs="Calibri"/>
      <w:sz w:val="20"/>
      <w:szCs w:val="20"/>
    </w:rPr>
  </w:style>
  <w:style w:type="paragraph" w:styleId="Remetente">
    <w:name w:val="envelope return"/>
    <w:basedOn w:val="Normal"/>
    <w:uiPriority w:val="99"/>
    <w:semiHidden/>
    <w:unhideWhenUsed/>
    <w:rsid w:val="00AB1A73"/>
    <w:pPr>
      <w:spacing w:after="0"/>
    </w:pPr>
    <w:rPr>
      <w:rFonts w:ascii="Calibri Light" w:eastAsiaTheme="majorEastAsia" w:hAnsi="Calibri Light" w:cs="Calibri Light"/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AB1A73"/>
    <w:rPr>
      <w:rFonts w:ascii="Calibri" w:hAnsi="Calibri" w:cs="Calibri"/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AB1A73"/>
    <w:pPr>
      <w:spacing w:after="0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AB1A73"/>
    <w:rPr>
      <w:rFonts w:ascii="Calibri" w:hAnsi="Calibri" w:cs="Calibri"/>
      <w:sz w:val="20"/>
      <w:szCs w:val="20"/>
    </w:rPr>
  </w:style>
  <w:style w:type="paragraph" w:styleId="ndicedeautoridades">
    <w:name w:val="table of authorities"/>
    <w:basedOn w:val="Normal"/>
    <w:next w:val="Normal"/>
    <w:uiPriority w:val="99"/>
    <w:semiHidden/>
    <w:unhideWhenUsed/>
    <w:rsid w:val="00AB1A73"/>
    <w:pPr>
      <w:spacing w:after="0"/>
      <w:ind w:left="220" w:hanging="220"/>
    </w:pPr>
  </w:style>
  <w:style w:type="paragraph" w:styleId="Ttulodendicedeautoridades">
    <w:name w:val="toa heading"/>
    <w:basedOn w:val="Normal"/>
    <w:next w:val="Normal"/>
    <w:uiPriority w:val="99"/>
    <w:semiHidden/>
    <w:unhideWhenUsed/>
    <w:rsid w:val="00AB1A73"/>
    <w:pPr>
      <w:spacing w:before="120"/>
    </w:pPr>
    <w:rPr>
      <w:rFonts w:ascii="Calibri Light" w:eastAsiaTheme="majorEastAsia" w:hAnsi="Calibri Light" w:cs="Calibri Light"/>
      <w:b/>
      <w:bCs/>
      <w:sz w:val="24"/>
      <w:szCs w:val="24"/>
    </w:rPr>
  </w:style>
  <w:style w:type="paragraph" w:styleId="Citao">
    <w:name w:val="Quote"/>
    <w:basedOn w:val="Normal"/>
    <w:next w:val="Normal"/>
    <w:link w:val="CitaoChar"/>
    <w:uiPriority w:val="29"/>
    <w:semiHidden/>
    <w:qFormat/>
    <w:rsid w:val="00AB1A73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semiHidden/>
    <w:rsid w:val="00AB1A73"/>
    <w:rPr>
      <w:rFonts w:ascii="Calibri" w:hAnsi="Calibri" w:cs="Calibri"/>
      <w:i/>
      <w:iCs/>
      <w:color w:val="404040" w:themeColor="text1" w:themeTint="BF"/>
    </w:rPr>
  </w:style>
  <w:style w:type="character" w:styleId="nfase">
    <w:name w:val="Emphasis"/>
    <w:basedOn w:val="Fontepargpadro"/>
    <w:uiPriority w:val="20"/>
    <w:qFormat/>
    <w:rsid w:val="00AB1A73"/>
    <w:rPr>
      <w:rFonts w:ascii="Calibri" w:hAnsi="Calibri" w:cs="Calibri"/>
      <w:i/>
      <w:iCs/>
    </w:rPr>
  </w:style>
  <w:style w:type="table" w:styleId="ListaColorida">
    <w:name w:val="Colorful List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aColorida-nfase2">
    <w:name w:val="Colorful List Accent 2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aColorida-nfase3">
    <w:name w:val="Colorful List Accent 3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Colorida-nfase4">
    <w:name w:val="Colorful List Accent 4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Colorida-nfase5">
    <w:name w:val="Colorful List Accent 5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aColorida-nfase6">
    <w:name w:val="Colorful List Accent 6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colorida1">
    <w:name w:val="Table Colorful 1"/>
    <w:basedOn w:val="Tabelanormal"/>
    <w:uiPriority w:val="99"/>
    <w:semiHidden/>
    <w:unhideWhenUsed/>
    <w:rsid w:val="00AB1A73"/>
    <w:pPr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unhideWhenUsed/>
    <w:rsid w:val="00AB1A73"/>
    <w:pPr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unhideWhenUsed/>
    <w:rsid w:val="00AB1A73"/>
    <w:pPr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ombreamentoColorido">
    <w:name w:val="Colorful Shading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GradeColorida">
    <w:name w:val="Colorful Grid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GradeColorida-nfase2">
    <w:name w:val="Colorful Grid Accent 2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GradeColorida-nfase3">
    <w:name w:val="Colorful Grid Accent 3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GradeColorida-nfase4">
    <w:name w:val="Colorful Grid Accent 4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GradeColorida-nfase5">
    <w:name w:val="Colorful Grid Accent 5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GradeColorida-nfase6">
    <w:name w:val="Colorful Grid Accent 6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AB1A73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AB1A73"/>
    <w:rPr>
      <w:rFonts w:ascii="Calibri" w:hAnsi="Calibri" w:cs="Calibri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AB1A7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AB1A73"/>
    <w:rPr>
      <w:rFonts w:ascii="Calibri" w:hAnsi="Calibri" w:cs="Calibri"/>
      <w:b/>
      <w:bCs/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sid w:val="00AB1A73"/>
    <w:rPr>
      <w:rFonts w:ascii="Calibri" w:hAnsi="Calibri" w:cs="Calibri"/>
      <w:sz w:val="16"/>
      <w:szCs w:val="16"/>
    </w:rPr>
  </w:style>
  <w:style w:type="paragraph" w:styleId="Destinatrio">
    <w:name w:val="envelope address"/>
    <w:basedOn w:val="Normal"/>
    <w:uiPriority w:val="99"/>
    <w:semiHidden/>
    <w:unhideWhenUsed/>
    <w:rsid w:val="00AB1A73"/>
    <w:pPr>
      <w:framePr w:w="7920" w:h="1980" w:hRule="exact" w:hSpace="180" w:wrap="auto" w:hAnchor="page" w:xAlign="center" w:yAlign="bottom"/>
      <w:spacing w:after="0"/>
      <w:ind w:left="2880"/>
    </w:pPr>
    <w:rPr>
      <w:rFonts w:ascii="Calibri Light" w:eastAsiaTheme="majorEastAsia" w:hAnsi="Calibri Light" w:cs="Calibri Light"/>
      <w:sz w:val="24"/>
      <w:szCs w:val="24"/>
    </w:rPr>
  </w:style>
  <w:style w:type="paragraph" w:styleId="Textoembloco">
    <w:name w:val="Block Text"/>
    <w:basedOn w:val="Normal"/>
    <w:uiPriority w:val="99"/>
    <w:semiHidden/>
    <w:unhideWhenUsed/>
    <w:rsid w:val="00AB1A73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rFonts w:eastAsiaTheme="minorEastAsia"/>
      <w:i/>
      <w:iCs/>
      <w:color w:val="4472C4" w:themeColor="accent1"/>
    </w:r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AB1A73"/>
    <w:pPr>
      <w:spacing w:after="0"/>
    </w:pPr>
    <w:rPr>
      <w:rFonts w:ascii="Microsoft YaHei UI" w:eastAsia="Microsoft YaHei UI" w:hAnsi="Microsoft YaHei UI"/>
      <w:sz w:val="18"/>
      <w:szCs w:val="18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AB1A73"/>
    <w:rPr>
      <w:rFonts w:ascii="Microsoft YaHei UI" w:eastAsia="Microsoft YaHei UI" w:hAnsi="Microsoft YaHei UI" w:cs="Calibri"/>
      <w:sz w:val="18"/>
      <w:szCs w:val="18"/>
    </w:rPr>
  </w:style>
  <w:style w:type="character" w:customStyle="1" w:styleId="Ttulo3Char">
    <w:name w:val="Título 3 Char"/>
    <w:basedOn w:val="Fontepargpadro"/>
    <w:link w:val="Ttulo3"/>
    <w:uiPriority w:val="9"/>
    <w:semiHidden/>
    <w:rsid w:val="00AB1A73"/>
    <w:rPr>
      <w:rFonts w:ascii="Calibri Light" w:eastAsiaTheme="majorEastAsia" w:hAnsi="Calibri Light" w:cs="Calibri Light"/>
      <w:color w:val="1F3763" w:themeColor="accent1" w:themeShade="7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B1A73"/>
    <w:rPr>
      <w:rFonts w:ascii="Calibri Light" w:eastAsiaTheme="majorEastAsia" w:hAnsi="Calibri Light" w:cs="Calibri Light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B1A73"/>
    <w:rPr>
      <w:rFonts w:ascii="Calibri Light" w:eastAsiaTheme="majorEastAsia" w:hAnsi="Calibri Light" w:cs="Calibri Light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B1A73"/>
    <w:rPr>
      <w:rFonts w:ascii="Calibri Light" w:eastAsiaTheme="majorEastAsia" w:hAnsi="Calibri Light" w:cs="Calibri Light"/>
      <w:color w:val="1F3763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B1A73"/>
    <w:rPr>
      <w:rFonts w:ascii="Calibri Light" w:eastAsiaTheme="majorEastAsia" w:hAnsi="Calibri Light" w:cs="Calibri Light"/>
      <w:i/>
      <w:iCs/>
      <w:color w:val="1F3763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B1A73"/>
    <w:rPr>
      <w:rFonts w:ascii="Calibri Light" w:eastAsiaTheme="majorEastAsia" w:hAnsi="Calibri Light" w:cs="Calibri Light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B1A73"/>
    <w:rPr>
      <w:rFonts w:ascii="Calibri Light" w:eastAsiaTheme="majorEastAsia" w:hAnsi="Calibri Light" w:cs="Calibri Light"/>
      <w:i/>
      <w:iCs/>
      <w:color w:val="272727" w:themeColor="text1" w:themeTint="D8"/>
      <w:sz w:val="21"/>
      <w:szCs w:val="21"/>
    </w:rPr>
  </w:style>
  <w:style w:type="numbering" w:styleId="Artigoseo">
    <w:name w:val="Outline List 3"/>
    <w:basedOn w:val="Semlista"/>
    <w:uiPriority w:val="99"/>
    <w:semiHidden/>
    <w:unhideWhenUsed/>
    <w:rsid w:val="00AB1A73"/>
    <w:pPr>
      <w:numPr>
        <w:numId w:val="13"/>
      </w:numPr>
    </w:pPr>
  </w:style>
  <w:style w:type="table" w:styleId="TabelaSimples1">
    <w:name w:val="Plain Table 1"/>
    <w:basedOn w:val="Tabelanormal"/>
    <w:uiPriority w:val="41"/>
    <w:rsid w:val="00AB1A73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2">
    <w:name w:val="Plain Table 2"/>
    <w:basedOn w:val="Tabelanormal"/>
    <w:uiPriority w:val="42"/>
    <w:rsid w:val="00AB1A73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Simples3">
    <w:name w:val="Plain Table 3"/>
    <w:basedOn w:val="Tabelanormal"/>
    <w:uiPriority w:val="43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mples4">
    <w:name w:val="Plain Table 4"/>
    <w:basedOn w:val="Tabelanormal"/>
    <w:uiPriority w:val="44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5">
    <w:name w:val="Plain Table 5"/>
    <w:basedOn w:val="Tabelanormal"/>
    <w:uiPriority w:val="45"/>
    <w:rsid w:val="00AB1A73"/>
    <w:pPr>
      <w:spacing w:after="0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SemEspaamento">
    <w:name w:val="No Spacing"/>
    <w:uiPriority w:val="1"/>
    <w:semiHidden/>
    <w:qFormat/>
    <w:rsid w:val="00AB1A73"/>
    <w:pPr>
      <w:spacing w:after="0"/>
      <w:jc w:val="both"/>
    </w:pPr>
    <w:rPr>
      <w:rFonts w:ascii="Calibri" w:hAnsi="Calibri" w:cs="Calibri"/>
    </w:rPr>
  </w:style>
  <w:style w:type="paragraph" w:styleId="Data">
    <w:name w:val="Date"/>
    <w:basedOn w:val="Normal"/>
    <w:next w:val="Normal"/>
    <w:link w:val="DataChar"/>
    <w:uiPriority w:val="99"/>
    <w:semiHidden/>
    <w:unhideWhenUsed/>
    <w:rsid w:val="00AB1A73"/>
  </w:style>
  <w:style w:type="character" w:customStyle="1" w:styleId="DataChar">
    <w:name w:val="Data Char"/>
    <w:basedOn w:val="Fontepargpadro"/>
    <w:link w:val="Data"/>
    <w:uiPriority w:val="99"/>
    <w:semiHidden/>
    <w:rsid w:val="00AB1A73"/>
    <w:rPr>
      <w:rFonts w:ascii="Calibri" w:hAnsi="Calibri" w:cs="Calibri"/>
    </w:rPr>
  </w:style>
  <w:style w:type="character" w:styleId="RefernciaIntensa">
    <w:name w:val="Intense Reference"/>
    <w:basedOn w:val="Fontepargpadro"/>
    <w:uiPriority w:val="32"/>
    <w:semiHidden/>
    <w:qFormat/>
    <w:rsid w:val="00AB1A73"/>
    <w:rPr>
      <w:rFonts w:ascii="Calibri" w:hAnsi="Calibri" w:cs="Calibri"/>
      <w:b/>
      <w:bCs/>
      <w:smallCaps/>
      <w:color w:val="4472C4" w:themeColor="accent1"/>
      <w:spacing w:val="5"/>
    </w:rPr>
  </w:style>
  <w:style w:type="paragraph" w:styleId="CitaoIntensa">
    <w:name w:val="Intense Quote"/>
    <w:basedOn w:val="Normal"/>
    <w:next w:val="Normal"/>
    <w:link w:val="CitaoIntensaChar"/>
    <w:uiPriority w:val="30"/>
    <w:semiHidden/>
    <w:qFormat/>
    <w:rsid w:val="00AB1A7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semiHidden/>
    <w:rsid w:val="00AB1A73"/>
    <w:rPr>
      <w:rFonts w:ascii="Calibri" w:hAnsi="Calibri" w:cs="Calibri"/>
      <w:i/>
      <w:iCs/>
      <w:color w:val="4472C4" w:themeColor="accent1"/>
    </w:rPr>
  </w:style>
  <w:style w:type="character" w:styleId="nfaseIntensa">
    <w:name w:val="Intense Emphasis"/>
    <w:basedOn w:val="Fontepargpadro"/>
    <w:uiPriority w:val="21"/>
    <w:semiHidden/>
    <w:qFormat/>
    <w:rsid w:val="00AB1A73"/>
    <w:rPr>
      <w:rFonts w:ascii="Calibri" w:hAnsi="Calibri" w:cs="Calibri"/>
      <w:i/>
      <w:iCs/>
      <w:color w:val="4472C4" w:themeColor="accent1"/>
    </w:rPr>
  </w:style>
  <w:style w:type="character" w:styleId="HiperlinkInteligente">
    <w:name w:val="Smart Hyperlink"/>
    <w:basedOn w:val="Fontepargpadro"/>
    <w:uiPriority w:val="99"/>
    <w:semiHidden/>
    <w:unhideWhenUsed/>
    <w:rsid w:val="00AB1A73"/>
    <w:rPr>
      <w:rFonts w:ascii="Calibri" w:hAnsi="Calibri" w:cs="Calibri"/>
      <w:u w:val="dotted"/>
    </w:rPr>
  </w:style>
  <w:style w:type="character" w:styleId="MenoPendente">
    <w:name w:val="Unresolved Mention"/>
    <w:basedOn w:val="Fontepargpadro"/>
    <w:uiPriority w:val="99"/>
    <w:semiHidden/>
    <w:unhideWhenUsed/>
    <w:rsid w:val="00AB1A73"/>
    <w:rPr>
      <w:rFonts w:ascii="Calibri" w:hAnsi="Calibri" w:cs="Calibri"/>
      <w:color w:val="605E5C"/>
      <w:shd w:val="clear" w:color="auto" w:fill="E1DFDD"/>
    </w:rPr>
  </w:style>
  <w:style w:type="paragraph" w:styleId="Corpodetexto">
    <w:name w:val="Body Text"/>
    <w:basedOn w:val="Normal"/>
    <w:link w:val="CorpodetextoChar"/>
    <w:uiPriority w:val="99"/>
    <w:semiHidden/>
    <w:unhideWhenUsed/>
    <w:rsid w:val="00AB1A73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rsid w:val="00AB1A73"/>
    <w:rPr>
      <w:rFonts w:ascii="Calibri" w:hAnsi="Calibri" w:cs="Calibri"/>
    </w:rPr>
  </w:style>
  <w:style w:type="paragraph" w:styleId="Corpodetexto2">
    <w:name w:val="Body Text 2"/>
    <w:basedOn w:val="Normal"/>
    <w:link w:val="Corpodetexto2Char"/>
    <w:uiPriority w:val="99"/>
    <w:semiHidden/>
    <w:unhideWhenUsed/>
    <w:rsid w:val="00AB1A73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rsid w:val="00AB1A73"/>
    <w:rPr>
      <w:rFonts w:ascii="Calibri" w:hAnsi="Calibri" w:cs="Calibri"/>
    </w:rPr>
  </w:style>
  <w:style w:type="paragraph" w:styleId="Corpodetexto3">
    <w:name w:val="Body Text 3"/>
    <w:basedOn w:val="Normal"/>
    <w:link w:val="Corpodetexto3Char"/>
    <w:uiPriority w:val="99"/>
    <w:semiHidden/>
    <w:unhideWhenUsed/>
    <w:rsid w:val="00AB1A73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rsid w:val="00AB1A73"/>
    <w:rPr>
      <w:rFonts w:ascii="Calibri" w:hAnsi="Calibri" w:cs="Calibri"/>
      <w:sz w:val="16"/>
      <w:szCs w:val="16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AB1A73"/>
    <w:pPr>
      <w:spacing w:after="120"/>
      <w:ind w:left="360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AB1A73"/>
    <w:rPr>
      <w:rFonts w:ascii="Calibri" w:hAnsi="Calibri" w:cs="Calibri"/>
    </w:rPr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AB1A73"/>
    <w:pPr>
      <w:spacing w:after="120" w:line="480" w:lineRule="auto"/>
      <w:ind w:left="360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rsid w:val="00AB1A73"/>
    <w:rPr>
      <w:rFonts w:ascii="Calibri" w:hAnsi="Calibri" w:cs="Calibri"/>
    </w:rPr>
  </w:style>
  <w:style w:type="paragraph" w:styleId="Recuodecorpodetexto3">
    <w:name w:val="Body Text Indent 3"/>
    <w:basedOn w:val="Normal"/>
    <w:link w:val="Recuodecorpodetexto3Char"/>
    <w:uiPriority w:val="99"/>
    <w:semiHidden/>
    <w:unhideWhenUsed/>
    <w:rsid w:val="00AB1A73"/>
    <w:pPr>
      <w:spacing w:after="120"/>
      <w:ind w:left="360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rsid w:val="00AB1A73"/>
    <w:rPr>
      <w:rFonts w:ascii="Calibri" w:hAnsi="Calibri" w:cs="Calibri"/>
      <w:sz w:val="16"/>
      <w:szCs w:val="16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unhideWhenUsed/>
    <w:rsid w:val="00AB1A73"/>
    <w:pPr>
      <w:spacing w:after="160"/>
      <w:ind w:firstLine="36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rsid w:val="00AB1A73"/>
    <w:rPr>
      <w:rFonts w:ascii="Calibri" w:hAnsi="Calibri" w:cs="Calibri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unhideWhenUsed/>
    <w:rsid w:val="00AB1A73"/>
    <w:pPr>
      <w:spacing w:after="160"/>
      <w:ind w:firstLine="36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rsid w:val="00AB1A73"/>
    <w:rPr>
      <w:rFonts w:ascii="Calibri" w:hAnsi="Calibri" w:cs="Calibri"/>
    </w:rPr>
  </w:style>
  <w:style w:type="paragraph" w:styleId="Recuonormal">
    <w:name w:val="Normal Indent"/>
    <w:basedOn w:val="Normal"/>
    <w:uiPriority w:val="99"/>
    <w:semiHidden/>
    <w:unhideWhenUsed/>
    <w:rsid w:val="00AB1A73"/>
    <w:pPr>
      <w:ind w:left="720"/>
    </w:pPr>
  </w:style>
  <w:style w:type="paragraph" w:styleId="Ttulodanota">
    <w:name w:val="Note Heading"/>
    <w:basedOn w:val="Normal"/>
    <w:next w:val="Normal"/>
    <w:link w:val="TtulodanotaChar"/>
    <w:uiPriority w:val="99"/>
    <w:semiHidden/>
    <w:unhideWhenUsed/>
    <w:rsid w:val="00AB1A73"/>
    <w:pPr>
      <w:spacing w:after="0"/>
    </w:pPr>
  </w:style>
  <w:style w:type="character" w:customStyle="1" w:styleId="TtulodanotaChar">
    <w:name w:val="Título da nota Char"/>
    <w:basedOn w:val="Fontepargpadro"/>
    <w:link w:val="Ttulodanota"/>
    <w:uiPriority w:val="99"/>
    <w:semiHidden/>
    <w:rsid w:val="00AB1A73"/>
    <w:rPr>
      <w:rFonts w:ascii="Calibri" w:hAnsi="Calibri" w:cs="Calibri"/>
    </w:rPr>
  </w:style>
  <w:style w:type="table" w:styleId="Tabelacontempornea">
    <w:name w:val="Table Contemporary"/>
    <w:basedOn w:val="Tabelanormal"/>
    <w:uiPriority w:val="99"/>
    <w:semiHidden/>
    <w:unhideWhenUsed/>
    <w:rsid w:val="00AB1A73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staClara">
    <w:name w:val="Light List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ListaClara-nfase2">
    <w:name w:val="Light List Accent 2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ListaClara-nfase3">
    <w:name w:val="Light List Accent 3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staClara-nfase4">
    <w:name w:val="Light List Accent 4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staClara-nfase5">
    <w:name w:val="Light List Accent 5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ListaClara-nfase6">
    <w:name w:val="Light List Accent 6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SombreamentoClaro">
    <w:name w:val="Light Shading"/>
    <w:basedOn w:val="Tabelanormal"/>
    <w:uiPriority w:val="60"/>
    <w:semiHidden/>
    <w:unhideWhenUsed/>
    <w:rsid w:val="00AB1A73"/>
    <w:pPr>
      <w:spacing w:after="0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semiHidden/>
    <w:unhideWhenUsed/>
    <w:rsid w:val="00AB1A73"/>
    <w:pPr>
      <w:spacing w:after="0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semiHidden/>
    <w:unhideWhenUsed/>
    <w:rsid w:val="00AB1A73"/>
    <w:pPr>
      <w:spacing w:after="0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semiHidden/>
    <w:unhideWhenUsed/>
    <w:rsid w:val="00AB1A73"/>
    <w:pPr>
      <w:spacing w:after="0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semiHidden/>
    <w:unhideWhenUsed/>
    <w:rsid w:val="00AB1A73"/>
    <w:pPr>
      <w:spacing w:after="0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semiHidden/>
    <w:unhideWhenUsed/>
    <w:rsid w:val="00AB1A73"/>
    <w:pPr>
      <w:spacing w:after="0"/>
    </w:pPr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semiHidden/>
    <w:unhideWhenUsed/>
    <w:rsid w:val="00AB1A73"/>
    <w:pPr>
      <w:spacing w:after="0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GradeClara">
    <w:name w:val="Light Grid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GradeClara-nfase2">
    <w:name w:val="Light Grid Accent 2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GradeClara-nfase3">
    <w:name w:val="Light Grid Accent 3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GradeClara-nfase4">
    <w:name w:val="Light Grid Accent 4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GradeClara-nfase5">
    <w:name w:val="Light Grid Accent 5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GradeClara-nfase6">
    <w:name w:val="Light Grid Accent 6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staEscura">
    <w:name w:val="Dark List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ListaEscura-nfase2">
    <w:name w:val="Dark List Accent 2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ListaEscura-nfase3">
    <w:name w:val="Dark List Accent 3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ListaEscura-nfase4">
    <w:name w:val="Dark List Accent 4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ListaEscura-nfase5">
    <w:name w:val="Dark List Accent 5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ListaEscura-nfase6">
    <w:name w:val="Dark List Accent 6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TabeladeLista1Clara">
    <w:name w:val="List Table 1 Light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1Clara-nfase1">
    <w:name w:val="List Table 1 Light Accent 1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Lista1Clara-nfase2">
    <w:name w:val="List Table 1 Light Accent 2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Lista1Clara-nfase3">
    <w:name w:val="List Table 1 Light Accent 3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1Clara-nfase4">
    <w:name w:val="List Table 1 Light Accent 4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1Clara-nfase5">
    <w:name w:val="List Table 1 Light Accent 5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Lista1Clara-nfase6">
    <w:name w:val="List Table 1 Light Accent 6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2">
    <w:name w:val="List Table 2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2-nfase1">
    <w:name w:val="List Table 2 Accent 1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Lista2-nfase2">
    <w:name w:val="List Table 2 Accent 2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Lista2-nfase3">
    <w:name w:val="List Table 2 Accent 3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2-nfase4">
    <w:name w:val="List Table 2 Accent 4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2-nfase5">
    <w:name w:val="List Table 2 Accent 5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Lista2-nfase6">
    <w:name w:val="List Table 2 Accent 6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3">
    <w:name w:val="List Table 3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eladeLista3-nfase1">
    <w:name w:val="List Table 3 Accent 1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TabeladeLista3-nfase2">
    <w:name w:val="List Table 3 Accent 2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TabeladeLista3-nfase3">
    <w:name w:val="List Table 3 Accent 3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TabeladeLista3-nfase4">
    <w:name w:val="List Table 3 Accent 4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TabeladeLista3-nfase5">
    <w:name w:val="List Table 3 Accent 5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TabeladeLista3-nfase6">
    <w:name w:val="List Table 3 Accent 6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TabeladeLista4">
    <w:name w:val="List Table 4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4-nfase1">
    <w:name w:val="List Table 4 Accent 1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Lista4-nfase2">
    <w:name w:val="List Table 4 Accent 2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Lista4-nfase3">
    <w:name w:val="List Table 4 Accent 3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4-nfase4">
    <w:name w:val="List Table 4 Accent 4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4-nfase5">
    <w:name w:val="List Table 4 Accent 5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Lista4-nfase6">
    <w:name w:val="List Table 4 Accent 6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5Escura">
    <w:name w:val="List Table 5 Dark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1">
    <w:name w:val="List Table 5 Dark Accent 1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2">
    <w:name w:val="List Table 5 Dark Accent 2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3">
    <w:name w:val="List Table 5 Dark Accent 3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4">
    <w:name w:val="List Table 5 Dark Accent 4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5">
    <w:name w:val="List Table 5 Dark Accent 5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6">
    <w:name w:val="List Table 5 Dark Accent 6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6Colorida">
    <w:name w:val="List Table 6 Colorful"/>
    <w:basedOn w:val="Tabelanormal"/>
    <w:uiPriority w:val="51"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6Colorida-nfase1">
    <w:name w:val="List Table 6 Colorful Accent 1"/>
    <w:basedOn w:val="Tabelanormal"/>
    <w:uiPriority w:val="51"/>
    <w:rsid w:val="00AB1A73"/>
    <w:pPr>
      <w:spacing w:after="0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Lista6Colorida-nfase2">
    <w:name w:val="List Table 6 Colorful Accent 2"/>
    <w:basedOn w:val="Tabelanormal"/>
    <w:uiPriority w:val="51"/>
    <w:rsid w:val="00AB1A73"/>
    <w:pPr>
      <w:spacing w:after="0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Lista6Colorida-nfase3">
    <w:name w:val="List Table 6 Colorful Accent 3"/>
    <w:basedOn w:val="Tabelanormal"/>
    <w:uiPriority w:val="51"/>
    <w:rsid w:val="00AB1A73"/>
    <w:pPr>
      <w:spacing w:after="0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6Colorida-nfase4">
    <w:name w:val="List Table 6 Colorful Accent 4"/>
    <w:basedOn w:val="Tabelanormal"/>
    <w:uiPriority w:val="51"/>
    <w:rsid w:val="00AB1A73"/>
    <w:pPr>
      <w:spacing w:after="0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6Colorida-nfase5">
    <w:name w:val="List Table 6 Colorful Accent 5"/>
    <w:basedOn w:val="Tabelanormal"/>
    <w:uiPriority w:val="51"/>
    <w:rsid w:val="00AB1A73"/>
    <w:pPr>
      <w:spacing w:after="0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Lista6Colorida-nfase6">
    <w:name w:val="List Table 6 Colorful Accent 6"/>
    <w:basedOn w:val="Tabelanormal"/>
    <w:uiPriority w:val="51"/>
    <w:rsid w:val="00AB1A73"/>
    <w:pPr>
      <w:spacing w:after="0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7Colorida">
    <w:name w:val="List Table 7 Colorful"/>
    <w:basedOn w:val="Tabelanormal"/>
    <w:uiPriority w:val="52"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1">
    <w:name w:val="List Table 7 Colorful Accent 1"/>
    <w:basedOn w:val="Tabelanormal"/>
    <w:uiPriority w:val="52"/>
    <w:rsid w:val="00AB1A73"/>
    <w:pPr>
      <w:spacing w:after="0"/>
    </w:pPr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2">
    <w:name w:val="List Table 7 Colorful Accent 2"/>
    <w:basedOn w:val="Tabelanormal"/>
    <w:uiPriority w:val="52"/>
    <w:rsid w:val="00AB1A73"/>
    <w:pPr>
      <w:spacing w:after="0"/>
    </w:pPr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3">
    <w:name w:val="List Table 7 Colorful Accent 3"/>
    <w:basedOn w:val="Tabelanormal"/>
    <w:uiPriority w:val="52"/>
    <w:rsid w:val="00AB1A73"/>
    <w:pPr>
      <w:spacing w:after="0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4">
    <w:name w:val="List Table 7 Colorful Accent 4"/>
    <w:basedOn w:val="Tabelanormal"/>
    <w:uiPriority w:val="52"/>
    <w:rsid w:val="00AB1A73"/>
    <w:pPr>
      <w:spacing w:after="0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5">
    <w:name w:val="List Table 7 Colorful Accent 5"/>
    <w:basedOn w:val="Tabelanormal"/>
    <w:uiPriority w:val="52"/>
    <w:rsid w:val="00AB1A73"/>
    <w:pPr>
      <w:spacing w:after="0"/>
    </w:pPr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6">
    <w:name w:val="List Table 7 Colorful Accent 6"/>
    <w:basedOn w:val="Tabelanormal"/>
    <w:uiPriority w:val="52"/>
    <w:rsid w:val="00AB1A73"/>
    <w:pPr>
      <w:spacing w:after="0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ssinaturadeEmail">
    <w:name w:val="E-mail Signature"/>
    <w:basedOn w:val="Normal"/>
    <w:link w:val="AssinaturadeEmailChar"/>
    <w:uiPriority w:val="99"/>
    <w:semiHidden/>
    <w:unhideWhenUsed/>
    <w:rsid w:val="00AB1A73"/>
    <w:pPr>
      <w:spacing w:after="0"/>
    </w:pPr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rsid w:val="00AB1A73"/>
    <w:rPr>
      <w:rFonts w:ascii="Calibri" w:hAnsi="Calibri" w:cs="Calibri"/>
    </w:rPr>
  </w:style>
  <w:style w:type="paragraph" w:styleId="Saudao">
    <w:name w:val="Salutation"/>
    <w:basedOn w:val="Normal"/>
    <w:next w:val="Normal"/>
    <w:link w:val="SaudaoChar"/>
    <w:uiPriority w:val="99"/>
    <w:semiHidden/>
    <w:unhideWhenUsed/>
    <w:rsid w:val="00AB1A73"/>
  </w:style>
  <w:style w:type="character" w:customStyle="1" w:styleId="SaudaoChar">
    <w:name w:val="Saudação Char"/>
    <w:basedOn w:val="Fontepargpadro"/>
    <w:link w:val="Saudao"/>
    <w:uiPriority w:val="99"/>
    <w:semiHidden/>
    <w:rsid w:val="00AB1A73"/>
    <w:rPr>
      <w:rFonts w:ascii="Calibri" w:hAnsi="Calibri" w:cs="Calibri"/>
    </w:rPr>
  </w:style>
  <w:style w:type="table" w:styleId="Tabelaemcolunas1">
    <w:name w:val="Table Columns 1"/>
    <w:basedOn w:val="Tabelanormal"/>
    <w:uiPriority w:val="99"/>
    <w:semiHidden/>
    <w:unhideWhenUsed/>
    <w:rsid w:val="00AB1A73"/>
    <w:pPr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unhideWhenUsed/>
    <w:rsid w:val="00AB1A73"/>
    <w:pPr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unhideWhenUsed/>
    <w:rsid w:val="00AB1A73"/>
    <w:pPr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unhideWhenUsed/>
    <w:rsid w:val="00AB1A73"/>
    <w:pPr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unhideWhenUsed/>
    <w:rsid w:val="00AB1A73"/>
    <w:pPr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ssinatura">
    <w:name w:val="Signature"/>
    <w:basedOn w:val="Normal"/>
    <w:link w:val="AssinaturaChar"/>
    <w:uiPriority w:val="99"/>
    <w:semiHidden/>
    <w:unhideWhenUsed/>
    <w:rsid w:val="00AB1A73"/>
    <w:pPr>
      <w:spacing w:after="0"/>
      <w:ind w:left="4320"/>
    </w:pPr>
  </w:style>
  <w:style w:type="character" w:customStyle="1" w:styleId="AssinaturaChar">
    <w:name w:val="Assinatura Char"/>
    <w:basedOn w:val="Fontepargpadro"/>
    <w:link w:val="Assinatura"/>
    <w:uiPriority w:val="99"/>
    <w:semiHidden/>
    <w:rsid w:val="00AB1A73"/>
    <w:rPr>
      <w:rFonts w:ascii="Calibri" w:hAnsi="Calibri" w:cs="Calibri"/>
    </w:rPr>
  </w:style>
  <w:style w:type="table" w:styleId="Tabelasimples10">
    <w:name w:val="Table Simple 1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20">
    <w:name w:val="Table Simple 2"/>
    <w:basedOn w:val="Tabelanormal"/>
    <w:uiPriority w:val="99"/>
    <w:semiHidden/>
    <w:unhideWhenUsed/>
    <w:rsid w:val="00AB1A73"/>
    <w:pPr>
      <w:jc w:val="both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30">
    <w:name w:val="Table Simple 3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unhideWhenUsed/>
    <w:rsid w:val="00AB1A73"/>
    <w:pPr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unhideWhenUsed/>
    <w:rsid w:val="00AB1A73"/>
    <w:pPr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AB1A73"/>
    <w:pPr>
      <w:spacing w:after="0"/>
      <w:ind w:left="220" w:hanging="220"/>
    </w:pPr>
  </w:style>
  <w:style w:type="paragraph" w:styleId="Remissivo2">
    <w:name w:val="index 2"/>
    <w:basedOn w:val="Normal"/>
    <w:next w:val="Normal"/>
    <w:autoRedefine/>
    <w:uiPriority w:val="99"/>
    <w:semiHidden/>
    <w:unhideWhenUsed/>
    <w:rsid w:val="00AB1A73"/>
    <w:pPr>
      <w:spacing w:after="0"/>
      <w:ind w:left="440" w:hanging="220"/>
    </w:pPr>
  </w:style>
  <w:style w:type="paragraph" w:styleId="Remissivo3">
    <w:name w:val="index 3"/>
    <w:basedOn w:val="Normal"/>
    <w:next w:val="Normal"/>
    <w:autoRedefine/>
    <w:uiPriority w:val="99"/>
    <w:semiHidden/>
    <w:unhideWhenUsed/>
    <w:rsid w:val="00AB1A73"/>
    <w:pPr>
      <w:spacing w:after="0"/>
      <w:ind w:left="660" w:hanging="220"/>
    </w:pPr>
  </w:style>
  <w:style w:type="paragraph" w:styleId="Remissivo4">
    <w:name w:val="index 4"/>
    <w:basedOn w:val="Normal"/>
    <w:next w:val="Normal"/>
    <w:autoRedefine/>
    <w:uiPriority w:val="99"/>
    <w:semiHidden/>
    <w:unhideWhenUsed/>
    <w:rsid w:val="00AB1A73"/>
    <w:pPr>
      <w:spacing w:after="0"/>
      <w:ind w:left="880" w:hanging="220"/>
    </w:pPr>
  </w:style>
  <w:style w:type="paragraph" w:styleId="Remissivo5">
    <w:name w:val="index 5"/>
    <w:basedOn w:val="Normal"/>
    <w:next w:val="Normal"/>
    <w:autoRedefine/>
    <w:uiPriority w:val="99"/>
    <w:semiHidden/>
    <w:unhideWhenUsed/>
    <w:rsid w:val="00AB1A73"/>
    <w:pPr>
      <w:spacing w:after="0"/>
      <w:ind w:left="1100" w:hanging="220"/>
    </w:pPr>
  </w:style>
  <w:style w:type="paragraph" w:styleId="Remissivo6">
    <w:name w:val="index 6"/>
    <w:basedOn w:val="Normal"/>
    <w:next w:val="Normal"/>
    <w:autoRedefine/>
    <w:uiPriority w:val="99"/>
    <w:semiHidden/>
    <w:unhideWhenUsed/>
    <w:rsid w:val="00AB1A73"/>
    <w:pPr>
      <w:spacing w:after="0"/>
      <w:ind w:left="1320" w:hanging="220"/>
    </w:pPr>
  </w:style>
  <w:style w:type="paragraph" w:styleId="Remissivo7">
    <w:name w:val="index 7"/>
    <w:basedOn w:val="Normal"/>
    <w:next w:val="Normal"/>
    <w:autoRedefine/>
    <w:uiPriority w:val="99"/>
    <w:semiHidden/>
    <w:unhideWhenUsed/>
    <w:rsid w:val="00AB1A73"/>
    <w:pPr>
      <w:spacing w:after="0"/>
      <w:ind w:left="1540" w:hanging="220"/>
    </w:pPr>
  </w:style>
  <w:style w:type="paragraph" w:styleId="Remissivo8">
    <w:name w:val="index 8"/>
    <w:basedOn w:val="Normal"/>
    <w:next w:val="Normal"/>
    <w:autoRedefine/>
    <w:uiPriority w:val="99"/>
    <w:semiHidden/>
    <w:unhideWhenUsed/>
    <w:rsid w:val="00AB1A73"/>
    <w:pPr>
      <w:spacing w:after="0"/>
      <w:ind w:left="1760" w:hanging="220"/>
    </w:pPr>
  </w:style>
  <w:style w:type="paragraph" w:styleId="Remissivo9">
    <w:name w:val="index 9"/>
    <w:basedOn w:val="Normal"/>
    <w:next w:val="Normal"/>
    <w:autoRedefine/>
    <w:uiPriority w:val="99"/>
    <w:semiHidden/>
    <w:unhideWhenUsed/>
    <w:rsid w:val="00AB1A73"/>
    <w:pPr>
      <w:spacing w:after="0"/>
      <w:ind w:left="1980" w:hanging="220"/>
    </w:pPr>
  </w:style>
  <w:style w:type="paragraph" w:styleId="Ttulodendiceremissivo">
    <w:name w:val="index heading"/>
    <w:basedOn w:val="Normal"/>
    <w:next w:val="Remissivo1"/>
    <w:uiPriority w:val="99"/>
    <w:semiHidden/>
    <w:unhideWhenUsed/>
    <w:rsid w:val="00AB1A73"/>
    <w:rPr>
      <w:rFonts w:ascii="Calibri Light" w:eastAsiaTheme="majorEastAsia" w:hAnsi="Calibri Light" w:cs="Calibri Light"/>
      <w:b/>
      <w:bCs/>
    </w:rPr>
  </w:style>
  <w:style w:type="paragraph" w:styleId="TextosemFormatao">
    <w:name w:val="Plain Text"/>
    <w:basedOn w:val="Normal"/>
    <w:link w:val="TextosemFormataoChar"/>
    <w:uiPriority w:val="99"/>
    <w:semiHidden/>
    <w:unhideWhenUsed/>
    <w:rsid w:val="00AB1A73"/>
    <w:pPr>
      <w:spacing w:after="0"/>
    </w:pPr>
    <w:rPr>
      <w:rFonts w:ascii="Consolas" w:hAnsi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rsid w:val="00AB1A73"/>
    <w:rPr>
      <w:rFonts w:ascii="Consolas" w:hAnsi="Consolas" w:cs="Calibri"/>
      <w:sz w:val="21"/>
      <w:szCs w:val="21"/>
    </w:rPr>
  </w:style>
  <w:style w:type="paragraph" w:styleId="Encerramento">
    <w:name w:val="Closing"/>
    <w:basedOn w:val="Normal"/>
    <w:link w:val="EncerramentoChar"/>
    <w:uiPriority w:val="99"/>
    <w:semiHidden/>
    <w:unhideWhenUsed/>
    <w:rsid w:val="00AB1A73"/>
    <w:pPr>
      <w:spacing w:after="0"/>
      <w:ind w:left="4320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rsid w:val="00AB1A73"/>
    <w:rPr>
      <w:rFonts w:ascii="Calibri" w:hAnsi="Calibri" w:cs="Calibri"/>
    </w:rPr>
  </w:style>
  <w:style w:type="table" w:styleId="Tabelacomgrade">
    <w:name w:val="Table Grid"/>
    <w:basedOn w:val="Tabelanormal"/>
    <w:uiPriority w:val="39"/>
    <w:rsid w:val="00AB1A73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1">
    <w:name w:val="Table Grid 1"/>
    <w:basedOn w:val="Tabelanormal"/>
    <w:uiPriority w:val="99"/>
    <w:semiHidden/>
    <w:unhideWhenUsed/>
    <w:rsid w:val="00AB1A73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2">
    <w:name w:val="Table Grid 2"/>
    <w:basedOn w:val="Tabelanormal"/>
    <w:uiPriority w:val="99"/>
    <w:semiHidden/>
    <w:unhideWhenUsed/>
    <w:rsid w:val="00AB1A73"/>
    <w:pPr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unhideWhenUsed/>
    <w:rsid w:val="00AB1A73"/>
    <w:pPr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unhideWhenUsed/>
    <w:rsid w:val="00AB1A73"/>
    <w:pPr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unhideWhenUsed/>
    <w:rsid w:val="00AB1A73"/>
    <w:pPr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unhideWhenUsed/>
    <w:rsid w:val="00AB1A73"/>
    <w:pPr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eGradeClara">
    <w:name w:val="Grid Table Light"/>
    <w:basedOn w:val="Tabelanormal"/>
    <w:uiPriority w:val="40"/>
    <w:rsid w:val="00AB1A73"/>
    <w:pPr>
      <w:spacing w:after="0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adeGrade1Clara">
    <w:name w:val="Grid Table 1 Light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1">
    <w:name w:val="Grid Table 1 Light Accent 1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2">
    <w:name w:val="Grid Table 1 Light Accent 2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3">
    <w:name w:val="Grid Table 1 Light Accent 3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4">
    <w:name w:val="Grid Table 1 Light Accent 4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5">
    <w:name w:val="Grid Table 1 Light Accent 5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6">
    <w:name w:val="Grid Table 1 Light Accent 6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">
    <w:name w:val="Grid Table 2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2-nfase1">
    <w:name w:val="Grid Table 2 Accent 1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Grade2-nfase2">
    <w:name w:val="Grid Table 2 Accent 2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Grade2-nfase3">
    <w:name w:val="Grid Table 2 Accent 3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Grade2-nfase4">
    <w:name w:val="Grid Table 2 Accent 4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Grade2-nfase5">
    <w:name w:val="Grid Table 2 Accent 5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Grade2-nfase6">
    <w:name w:val="Grid Table 2 Accent 6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Grade3">
    <w:name w:val="Grid Table 3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ade3-nfase1">
    <w:name w:val="Grid Table 3 Accent 1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TabeladeGrade3-nfase2">
    <w:name w:val="Grid Table 3 Accent 2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abeladeGrade3-nfase3">
    <w:name w:val="Grid Table 3 Accent 3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adeGrade3-nfase4">
    <w:name w:val="Grid Table 3 Accent 4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eladeGrade3-nfase5">
    <w:name w:val="Grid Table 3 Accent 5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TabeladeGrade3-nfase6">
    <w:name w:val="Grid Table 3 Accent 6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eladeGrade4">
    <w:name w:val="Grid Table 4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-nfase1">
    <w:name w:val="Grid Table 4 Accent 1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Grade4-nfase2">
    <w:name w:val="Grid Table 4 Accent 2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Grade4-nfase3">
    <w:name w:val="Grid Table 4 Accent 3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Grade4-nfase4">
    <w:name w:val="Grid Table 4 Accent 4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Grade4-nfase5">
    <w:name w:val="Grid Table 4 Accent 5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Grade4-nfase6">
    <w:name w:val="Grid Table 4 Accent 6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Grade5Escura">
    <w:name w:val="Grid Table 5 Dark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ade5Escura-nfase1">
    <w:name w:val="Grid Table 5 Dark Accent 1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beladeGrade5Escura-nfase2">
    <w:name w:val="Grid Table 5 Dark Accent 2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TabeladeGrade5Escura-nfase3">
    <w:name w:val="Grid Table 5 Dark Accent 3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eladeGrade5Escura-nfase4">
    <w:name w:val="Grid Table 5 Dark Accent 4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eladeGrade5Escura-nfase5">
    <w:name w:val="Grid Table 5 Dark Accent 5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TabeladeGrade5Escura-nfase6">
    <w:name w:val="Grid Table 5 Dark Accent 6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eladeGrade6Colorida">
    <w:name w:val="Grid Table 6 Colorful"/>
    <w:basedOn w:val="Tabelanormal"/>
    <w:uiPriority w:val="51"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6Colorida-nfase1">
    <w:name w:val="Grid Table 6 Colorful Accent 1"/>
    <w:basedOn w:val="Tabelanormal"/>
    <w:uiPriority w:val="51"/>
    <w:rsid w:val="00AB1A73"/>
    <w:pPr>
      <w:spacing w:after="0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Grade6Colorida-nfase2">
    <w:name w:val="Grid Table 6 Colorful Accent 2"/>
    <w:basedOn w:val="Tabelanormal"/>
    <w:uiPriority w:val="51"/>
    <w:rsid w:val="00AB1A73"/>
    <w:pPr>
      <w:spacing w:after="0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Grade6Colorida-nfase3">
    <w:name w:val="Grid Table 6 Colorful Accent 3"/>
    <w:basedOn w:val="Tabelanormal"/>
    <w:uiPriority w:val="51"/>
    <w:rsid w:val="00AB1A73"/>
    <w:pPr>
      <w:spacing w:after="0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Grade6Colorida-nfase4">
    <w:name w:val="Grid Table 6 Colorful Accent 4"/>
    <w:basedOn w:val="Tabelanormal"/>
    <w:uiPriority w:val="51"/>
    <w:rsid w:val="00AB1A73"/>
    <w:pPr>
      <w:spacing w:after="0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Grade6Colorida-nfase5">
    <w:name w:val="Grid Table 6 Colorful Accent 5"/>
    <w:basedOn w:val="Tabelanormal"/>
    <w:uiPriority w:val="51"/>
    <w:rsid w:val="00AB1A73"/>
    <w:pPr>
      <w:spacing w:after="0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Grade6Colorida-nfase6">
    <w:name w:val="Grid Table 6 Colorful Accent 6"/>
    <w:basedOn w:val="Tabelanormal"/>
    <w:uiPriority w:val="51"/>
    <w:rsid w:val="00AB1A73"/>
    <w:pPr>
      <w:spacing w:after="0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Grade7Colorida">
    <w:name w:val="Grid Table 7 Colorful"/>
    <w:basedOn w:val="Tabelanormal"/>
    <w:uiPriority w:val="52"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ade7Colorida-nfase1">
    <w:name w:val="Grid Table 7 Colorful Accent 1"/>
    <w:basedOn w:val="Tabelanormal"/>
    <w:uiPriority w:val="52"/>
    <w:rsid w:val="00AB1A73"/>
    <w:pPr>
      <w:spacing w:after="0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TabeladeGrade7Colorida-nfase2">
    <w:name w:val="Grid Table 7 Colorful Accent 2"/>
    <w:basedOn w:val="Tabelanormal"/>
    <w:uiPriority w:val="52"/>
    <w:rsid w:val="00AB1A73"/>
    <w:pPr>
      <w:spacing w:after="0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abeladeGrade7Colorida-nfase3">
    <w:name w:val="Grid Table 7 Colorful Accent 3"/>
    <w:basedOn w:val="Tabelanormal"/>
    <w:uiPriority w:val="52"/>
    <w:rsid w:val="00AB1A73"/>
    <w:pPr>
      <w:spacing w:after="0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adeGrade7Colorida-nfase4">
    <w:name w:val="Grid Table 7 Colorful Accent 4"/>
    <w:basedOn w:val="Tabelanormal"/>
    <w:uiPriority w:val="52"/>
    <w:rsid w:val="00AB1A73"/>
    <w:pPr>
      <w:spacing w:after="0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eladeGrade7Colorida-nfase5">
    <w:name w:val="Grid Table 7 Colorful Accent 5"/>
    <w:basedOn w:val="Tabelanormal"/>
    <w:uiPriority w:val="52"/>
    <w:rsid w:val="00AB1A73"/>
    <w:pPr>
      <w:spacing w:after="0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TabeladeGrade7Colorida-nfase6">
    <w:name w:val="Grid Table 7 Colorful Accent 6"/>
    <w:basedOn w:val="Tabelanormal"/>
    <w:uiPriority w:val="52"/>
    <w:rsid w:val="00AB1A73"/>
    <w:pPr>
      <w:spacing w:after="0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eladaWeb1">
    <w:name w:val="Table Web 1"/>
    <w:basedOn w:val="Tabelanormal"/>
    <w:uiPriority w:val="99"/>
    <w:semiHidden/>
    <w:unhideWhenUsed/>
    <w:rsid w:val="00AB1A73"/>
    <w:pPr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unhideWhenUsed/>
    <w:rsid w:val="00AB1A73"/>
    <w:pPr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unhideWhenUsed/>
    <w:rsid w:val="00AB1A73"/>
    <w:pPr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Refdenotaderodap">
    <w:name w:val="footnote reference"/>
    <w:basedOn w:val="Fontepargpadro"/>
    <w:uiPriority w:val="99"/>
    <w:semiHidden/>
    <w:unhideWhenUsed/>
    <w:rsid w:val="00AB1A73"/>
    <w:rPr>
      <w:rFonts w:ascii="Calibri" w:hAnsi="Calibri" w:cs="Calibri"/>
      <w:vertAlign w:val="superscript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AB1A73"/>
    <w:pPr>
      <w:spacing w:after="0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AB1A73"/>
    <w:rPr>
      <w:rFonts w:ascii="Calibri" w:hAnsi="Calibri" w:cs="Calibri"/>
      <w:sz w:val="20"/>
      <w:szCs w:val="20"/>
    </w:rPr>
  </w:style>
  <w:style w:type="character" w:styleId="Nmerodelinha">
    <w:name w:val="line number"/>
    <w:basedOn w:val="Fontepargpadro"/>
    <w:uiPriority w:val="99"/>
    <w:semiHidden/>
    <w:unhideWhenUsed/>
    <w:rsid w:val="00AB1A73"/>
    <w:rPr>
      <w:rFonts w:ascii="Calibri" w:hAnsi="Calibri" w:cs="Calibri"/>
    </w:rPr>
  </w:style>
  <w:style w:type="table" w:styleId="Tabelacomefeitos3D1">
    <w:name w:val="Table 3D effects 1"/>
    <w:basedOn w:val="Tabelanormal"/>
    <w:uiPriority w:val="99"/>
    <w:semiHidden/>
    <w:unhideWhenUsed/>
    <w:rsid w:val="00AB1A73"/>
    <w:pPr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unhideWhenUsed/>
    <w:rsid w:val="00AB1A73"/>
    <w:pPr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unhideWhenUsed/>
    <w:rsid w:val="00AB1A73"/>
    <w:pPr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unhideWhenUsed/>
    <w:rsid w:val="00AB1A73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Fontepargpadro"/>
    <w:uiPriority w:val="22"/>
    <w:qFormat/>
    <w:rsid w:val="00AB1A73"/>
    <w:rPr>
      <w:rFonts w:ascii="Calibri" w:hAnsi="Calibri" w:cs="Calibri"/>
      <w:b/>
      <w:bCs/>
    </w:rPr>
  </w:style>
  <w:style w:type="character" w:styleId="HiperlinkVisitado">
    <w:name w:val="FollowedHyperlink"/>
    <w:basedOn w:val="Fontepargpadro"/>
    <w:uiPriority w:val="99"/>
    <w:semiHidden/>
    <w:unhideWhenUsed/>
    <w:rsid w:val="00AB1A73"/>
    <w:rPr>
      <w:rFonts w:ascii="Calibri" w:hAnsi="Calibri" w:cs="Calibri"/>
      <w:color w:val="954F72" w:themeColor="followedHyperlink"/>
      <w:u w:val="single"/>
    </w:rPr>
  </w:style>
  <w:style w:type="character" w:styleId="Nmerodepgina">
    <w:name w:val="page number"/>
    <w:basedOn w:val="Fontepargpadro"/>
    <w:uiPriority w:val="99"/>
    <w:semiHidden/>
    <w:unhideWhenUsed/>
    <w:rsid w:val="00AB1A73"/>
    <w:rPr>
      <w:rFonts w:ascii="Calibri" w:hAnsi="Calibri" w:cs="Calibri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AB1A73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dec">
    <w:name w:val="dec"/>
    <w:basedOn w:val="Fontepargpadro"/>
    <w:rsid w:val="00184A40"/>
  </w:style>
  <w:style w:type="character" w:customStyle="1" w:styleId="pln">
    <w:name w:val="pln"/>
    <w:basedOn w:val="Fontepargpadro"/>
    <w:rsid w:val="00184A40"/>
  </w:style>
  <w:style w:type="character" w:customStyle="1" w:styleId="tag">
    <w:name w:val="tag"/>
    <w:basedOn w:val="Fontepargpadro"/>
    <w:rsid w:val="00184A40"/>
  </w:style>
  <w:style w:type="character" w:customStyle="1" w:styleId="atn">
    <w:name w:val="atn"/>
    <w:basedOn w:val="Fontepargpadro"/>
    <w:rsid w:val="00184A40"/>
  </w:style>
  <w:style w:type="character" w:customStyle="1" w:styleId="pun">
    <w:name w:val="pun"/>
    <w:basedOn w:val="Fontepargpadro"/>
    <w:rsid w:val="00184A40"/>
  </w:style>
  <w:style w:type="character" w:customStyle="1" w:styleId="atv">
    <w:name w:val="atv"/>
    <w:basedOn w:val="Fontepargpadro"/>
    <w:rsid w:val="00184A40"/>
  </w:style>
  <w:style w:type="character" w:customStyle="1" w:styleId="kwd">
    <w:name w:val="kwd"/>
    <w:basedOn w:val="Fontepargpadro"/>
    <w:rsid w:val="00E71BA5"/>
  </w:style>
  <w:style w:type="character" w:customStyle="1" w:styleId="str">
    <w:name w:val="str"/>
    <w:basedOn w:val="Fontepargpadro"/>
    <w:rsid w:val="00E71BA5"/>
  </w:style>
  <w:style w:type="character" w:customStyle="1" w:styleId="lit">
    <w:name w:val="lit"/>
    <w:basedOn w:val="Fontepargpadro"/>
    <w:rsid w:val="004F17E2"/>
  </w:style>
  <w:style w:type="character" w:customStyle="1" w:styleId="typ">
    <w:name w:val="typ"/>
    <w:basedOn w:val="Fontepargpadro"/>
    <w:rsid w:val="004F17E2"/>
  </w:style>
  <w:style w:type="character" w:customStyle="1" w:styleId="com">
    <w:name w:val="com"/>
    <w:basedOn w:val="Fontepargpadro"/>
    <w:rsid w:val="00234D65"/>
  </w:style>
  <w:style w:type="paragraph" w:customStyle="1" w:styleId="course-header-summarytext">
    <w:name w:val="course-header-summary__text"/>
    <w:basedOn w:val="Normal"/>
    <w:rsid w:val="0084764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paragraph" w:customStyle="1" w:styleId="course-header-summarytitle">
    <w:name w:val="course-header-summary__title"/>
    <w:basedOn w:val="Normal"/>
    <w:rsid w:val="0084764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paragraph" w:customStyle="1" w:styleId="course-content-callsitem">
    <w:name w:val="course-content-calls__item"/>
    <w:basedOn w:val="Normal"/>
    <w:rsid w:val="0084764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character" w:customStyle="1" w:styleId="task-body-header-title-text">
    <w:name w:val="task-body-header-title-text"/>
    <w:basedOn w:val="Fontepargpadro"/>
    <w:rsid w:val="00AD2A6F"/>
  </w:style>
  <w:style w:type="character" w:customStyle="1" w:styleId="singlechoice-count">
    <w:name w:val="singlechoice-count"/>
    <w:basedOn w:val="Fontepargpadro"/>
    <w:rsid w:val="00AF3CE6"/>
  </w:style>
  <w:style w:type="paragraph" w:customStyle="1" w:styleId="msonormal0">
    <w:name w:val="msonormal"/>
    <w:basedOn w:val="Normal"/>
    <w:rsid w:val="005B740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character" w:customStyle="1" w:styleId="alternativelist-item-alternative">
    <w:name w:val="alternativelist-item-alternative"/>
    <w:basedOn w:val="Fontepargpadro"/>
    <w:rsid w:val="000C73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138926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32771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5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02755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69394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98519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31302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8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77416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6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3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8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5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6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5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81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0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44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5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3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58392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61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0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20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7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9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1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294971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429422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57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5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0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0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3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1012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9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8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4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2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705463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43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2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2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6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6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9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6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4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1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8399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53794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17997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4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19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51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9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8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7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9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4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6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0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3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1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3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60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30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44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0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0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9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7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3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77529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6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15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3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0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0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3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485661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652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064413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11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35189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34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312808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84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125243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427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177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54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670800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64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948121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0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6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3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4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8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2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5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1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921886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95404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1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3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82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4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9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58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76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48389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98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50287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5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6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0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9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620205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76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39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93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69467">
          <w:marLeft w:val="0"/>
          <w:marRight w:val="0"/>
          <w:marTop w:val="480"/>
          <w:marBottom w:val="9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81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7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6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8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4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3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7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6424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30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08459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54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6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7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3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7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8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2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11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5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4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86024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3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8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64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8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6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4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7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2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7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0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1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9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1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5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8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1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7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1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8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89770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257023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2.png"/><Relationship Id="rId16" Type="http://schemas.openxmlformats.org/officeDocument/2006/relationships/image" Target="media/image6.png"/><Relationship Id="rId107" Type="http://schemas.openxmlformats.org/officeDocument/2006/relationships/image" Target="media/image89.png"/><Relationship Id="rId11" Type="http://schemas.openxmlformats.org/officeDocument/2006/relationships/image" Target="media/image2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84.png"/><Relationship Id="rId123" Type="http://schemas.openxmlformats.org/officeDocument/2006/relationships/image" Target="media/image99.png"/><Relationship Id="rId128" Type="http://schemas.openxmlformats.org/officeDocument/2006/relationships/image" Target="media/image103.png"/><Relationship Id="rId5" Type="http://schemas.openxmlformats.org/officeDocument/2006/relationships/styles" Target="styles.xml"/><Relationship Id="rId90" Type="http://schemas.openxmlformats.org/officeDocument/2006/relationships/hyperlink" Target="https://github.com/marcelooliveira/csharp-collections/archive/74061674fbb6897129312d8396d69ffab51089b5.zip" TargetMode="External"/><Relationship Id="rId95" Type="http://schemas.openxmlformats.org/officeDocument/2006/relationships/image" Target="media/image7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hyperlink" Target="https://www.caelum.com.br/apostila-csharp-orientacao-objetos/lidando-com-conjuntos/" TargetMode="External"/><Relationship Id="rId118" Type="http://schemas.openxmlformats.org/officeDocument/2006/relationships/image" Target="media/image97.png"/><Relationship Id="rId134" Type="http://schemas.openxmlformats.org/officeDocument/2006/relationships/footer" Target="footer1.xml"/><Relationship Id="rId80" Type="http://schemas.openxmlformats.org/officeDocument/2006/relationships/hyperlink" Target="https://cursos.alura.com.br/course/linq-c-sharp" TargetMode="External"/><Relationship Id="rId85" Type="http://schemas.openxmlformats.org/officeDocument/2006/relationships/image" Target="media/image73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0.png"/><Relationship Id="rId129" Type="http://schemas.openxmlformats.org/officeDocument/2006/relationships/hyperlink" Target="http://google.com/" TargetMode="Externa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74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hyperlink" Target="https://github.com/alura-cursos/csharp-collections/archive/af4304010dd781ed36e7f5c097b755e521450330.zip" TargetMode="External"/><Relationship Id="rId119" Type="http://schemas.openxmlformats.org/officeDocument/2006/relationships/hyperlink" Target="https://github.com/marcelooliveira/csharp-collections/archive/af4304010dd781ed36e7f5c097b755e521450330.zip" TargetMode="External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hyperlink" Target="https://cursos.alura.com.br/course/linq-c-sharp-parte-2" TargetMode="External"/><Relationship Id="rId86" Type="http://schemas.openxmlformats.org/officeDocument/2006/relationships/hyperlink" Target="https://cursos.alura.com.br/course/linq-c-sharp" TargetMode="External"/><Relationship Id="rId130" Type="http://schemas.openxmlformats.org/officeDocument/2006/relationships/hyperlink" Target="https://www.google.com.br/search?q=microsoft+visual+studo&amp;oq=microsoft+visual+studo&amp;aqs=chrome..69i57.6375j0j1&amp;sourceid=chrome&amp;ie=UTF-8" TargetMode="External"/><Relationship Id="rId135" Type="http://schemas.openxmlformats.org/officeDocument/2006/relationships/fontTable" Target="fontTable.xml"/><Relationship Id="rId13" Type="http://schemas.openxmlformats.org/officeDocument/2006/relationships/hyperlink" Target="https://docs.microsoft.com/pt-br/visualstudio/debugger/using-breakpoints?view=vs-2019%23:~:text=Voc%C3%AA%20tamb%C3%A9m%20pode%20selecionar%20a,interrup%C3%A7%C3%A3o%20%3E%20Inserir%20ponto%20de%20interrup%C3%A7%C3%A3o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1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98.png"/><Relationship Id="rId125" Type="http://schemas.openxmlformats.org/officeDocument/2006/relationships/image" Target="media/image101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image" Target="media/image75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hyperlink" Target="https://cursos.alura.com.br/course/linq-c-sharp-parte-2" TargetMode="External"/><Relationship Id="rId110" Type="http://schemas.openxmlformats.org/officeDocument/2006/relationships/image" Target="media/image92.png"/><Relationship Id="rId115" Type="http://schemas.openxmlformats.org/officeDocument/2006/relationships/hyperlink" Target="https://github.com/marcelooliveira/csharp-collections/archive/af4304010dd781ed36e7f5c097b755e521450330.zip" TargetMode="External"/><Relationship Id="rId131" Type="http://schemas.openxmlformats.org/officeDocument/2006/relationships/image" Target="media/image104.png"/><Relationship Id="rId136" Type="http://schemas.openxmlformats.org/officeDocument/2006/relationships/glossaryDocument" Target="glossary/document.xml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2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76.png"/><Relationship Id="rId98" Type="http://schemas.openxmlformats.org/officeDocument/2006/relationships/image" Target="media/image80.png"/><Relationship Id="rId121" Type="http://schemas.openxmlformats.org/officeDocument/2006/relationships/hyperlink" Target="https://www.caelum.com.br/apostila-csharp-orientacao-objetos/lidando-com-conjuntos/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95.png"/><Relationship Id="rId137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1.png"/><Relationship Id="rId88" Type="http://schemas.openxmlformats.org/officeDocument/2006/relationships/hyperlink" Target="https://www.caelum.com.br/apostila-csharp-orientacao-objetos" TargetMode="External"/><Relationship Id="rId111" Type="http://schemas.openxmlformats.org/officeDocument/2006/relationships/image" Target="media/image93.png"/><Relationship Id="rId132" Type="http://schemas.openxmlformats.org/officeDocument/2006/relationships/hyperlink" Target="https://www.alura.com.br/curso-online-csharp-collections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88.png"/><Relationship Id="rId127" Type="http://schemas.openxmlformats.org/officeDocument/2006/relationships/hyperlink" Target="https://www.alura.com.br/" TargetMode="External"/><Relationship Id="rId10" Type="http://schemas.openxmlformats.org/officeDocument/2006/relationships/image" Target="media/image1.jp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hyperlink" Target="https://stackoverflow.com/questions/150750/hashset-vs-list-performance" TargetMode="External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hyperlink" Target="https://github.com/alura-cursos/csharp-collections/archive/8045a0955c27d372e80c086093a2e807bbb2d160.zip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hyperlink" Target="https://github.com/alura-cursos/csharp-collections/archive/74061674fbb6897129312d8396d69ffab51089b5.zip" TargetMode="External"/><Relationship Id="rId112" Type="http://schemas.openxmlformats.org/officeDocument/2006/relationships/image" Target="media/image94.png"/><Relationship Id="rId133" Type="http://schemas.openxmlformats.org/officeDocument/2006/relationships/image" Target="media/image10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lyss\AppData\Roaming\Microsoft\Templates\Whitepaper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86393FE87ABA4536B79AB0E3858519B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EAC88F6-501F-40D1-8835-D2F4AA2D1E20}"/>
      </w:docPartPr>
      <w:docPartBody>
        <w:p w:rsidR="00881EE5" w:rsidRDefault="00881EE5">
          <w:pPr>
            <w:pStyle w:val="86393FE87ABA4536B79AB0E3858519B4"/>
          </w:pPr>
          <w:r w:rsidRPr="00CC3CF2">
            <w:rPr>
              <w:noProof/>
              <w:lang w:bidi="pt-BR"/>
            </w:rPr>
            <w:t>Introdução</w:t>
          </w:r>
        </w:p>
      </w:docPartBody>
    </w:docPart>
    <w:docPart>
      <w:docPartPr>
        <w:name w:val="566F0102033242CD819BB2A36D54CD7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5E4DA6E-ACB6-4D09-9971-B87B08DAE6A4}"/>
      </w:docPartPr>
      <w:docPartBody>
        <w:p w:rsidR="00881EE5" w:rsidRDefault="00881EE5">
          <w:pPr>
            <w:pStyle w:val="566F0102033242CD819BB2A36D54CD7F"/>
          </w:pPr>
          <w:r w:rsidRPr="00CC3CF2">
            <w:rPr>
              <w:noProof/>
              <w:lang w:bidi="pt-BR"/>
            </w:rPr>
            <w:t>Conclusão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20F6C626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EE5"/>
    <w:rsid w:val="000D0192"/>
    <w:rsid w:val="001D4E66"/>
    <w:rsid w:val="00241680"/>
    <w:rsid w:val="0080000C"/>
    <w:rsid w:val="00881EE5"/>
    <w:rsid w:val="0096652D"/>
    <w:rsid w:val="00A17783"/>
    <w:rsid w:val="00D76F20"/>
    <w:rsid w:val="00DA4D1C"/>
    <w:rsid w:val="00E01E98"/>
    <w:rsid w:val="00E75170"/>
    <w:rsid w:val="00E80575"/>
    <w:rsid w:val="00FD3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Pr>
      <w:rFonts w:ascii="Calibri" w:hAnsi="Calibri" w:cs="Calibri"/>
      <w:color w:val="808080"/>
    </w:rPr>
  </w:style>
  <w:style w:type="paragraph" w:customStyle="1" w:styleId="2CD1EA4AC46D4D0C8A29E2E03030A51D">
    <w:name w:val="2CD1EA4AC46D4D0C8A29E2E03030A51D"/>
  </w:style>
  <w:style w:type="paragraph" w:styleId="Subttulo">
    <w:name w:val="Subtitle"/>
    <w:basedOn w:val="Normal"/>
    <w:next w:val="Normal"/>
    <w:link w:val="SubttuloChar"/>
    <w:uiPriority w:val="11"/>
    <w:qFormat/>
    <w:pPr>
      <w:jc w:val="center"/>
    </w:pPr>
    <w:rPr>
      <w:rFonts w:ascii="Calibri" w:eastAsia="SimSun" w:hAnsi="Calibri" w:cs="Calibri"/>
      <w:lang w:val="pt-PT" w:eastAsia="en-US"/>
    </w:rPr>
  </w:style>
  <w:style w:type="character" w:customStyle="1" w:styleId="SubttuloChar">
    <w:name w:val="Subtítulo Char"/>
    <w:basedOn w:val="Fontepargpadro"/>
    <w:link w:val="Subttulo"/>
    <w:uiPriority w:val="11"/>
    <w:rPr>
      <w:rFonts w:ascii="Calibri" w:eastAsia="SimSun" w:hAnsi="Calibri" w:cs="Calibri"/>
      <w:lang w:val="pt-PT" w:eastAsia="en-US"/>
    </w:rPr>
  </w:style>
  <w:style w:type="paragraph" w:customStyle="1" w:styleId="A534AFE94506480E84F016B6C7B648E4">
    <w:name w:val="A534AFE94506480E84F016B6C7B648E4"/>
  </w:style>
  <w:style w:type="paragraph" w:customStyle="1" w:styleId="86393FE87ABA4536B79AB0E3858519B4">
    <w:name w:val="86393FE87ABA4536B79AB0E3858519B4"/>
  </w:style>
  <w:style w:type="paragraph" w:customStyle="1" w:styleId="2805D8E75972496DA4EC0E0C6BBD93C7">
    <w:name w:val="2805D8E75972496DA4EC0E0C6BBD93C7"/>
  </w:style>
  <w:style w:type="paragraph" w:customStyle="1" w:styleId="74DC1863EC92405AAD47620EBF67BAC2">
    <w:name w:val="74DC1863EC92405AAD47620EBF67BAC2"/>
  </w:style>
  <w:style w:type="paragraph" w:customStyle="1" w:styleId="6470A105645F4D0EB19ECA89CB40301C">
    <w:name w:val="6470A105645F4D0EB19ECA89CB40301C"/>
  </w:style>
  <w:style w:type="paragraph" w:customStyle="1" w:styleId="962CD15932B84FCFA292D5F6B9380FA8">
    <w:name w:val="962CD15932B84FCFA292D5F6B9380FA8"/>
  </w:style>
  <w:style w:type="paragraph" w:customStyle="1" w:styleId="970ECCF457774B88961CCD6D55967EB9">
    <w:name w:val="970ECCF457774B88961CCD6D55967EB9"/>
  </w:style>
  <w:style w:type="paragraph" w:customStyle="1" w:styleId="BA3C6262AE244239BB180BE54FA6189A">
    <w:name w:val="BA3C6262AE244239BB180BE54FA6189A"/>
  </w:style>
  <w:style w:type="paragraph" w:customStyle="1" w:styleId="1B349ABD952C4817A3702F9F59996C6B">
    <w:name w:val="1B349ABD952C4817A3702F9F59996C6B"/>
  </w:style>
  <w:style w:type="paragraph" w:customStyle="1" w:styleId="0A295BD4CC9C4F03BF1FF7D82174F2E0">
    <w:name w:val="0A295BD4CC9C4F03BF1FF7D82174F2E0"/>
  </w:style>
  <w:style w:type="paragraph" w:customStyle="1" w:styleId="A386807E37E4445D91322C75A409B0AF">
    <w:name w:val="A386807E37E4445D91322C75A409B0AF"/>
  </w:style>
  <w:style w:type="paragraph" w:customStyle="1" w:styleId="D2C00BAE7CE64BD9861B137F76AD15D2">
    <w:name w:val="D2C00BAE7CE64BD9861B137F76AD15D2"/>
  </w:style>
  <w:style w:type="paragraph" w:customStyle="1" w:styleId="4E9A5173E266436EA7B12637541DD129">
    <w:name w:val="4E9A5173E266436EA7B12637541DD129"/>
  </w:style>
  <w:style w:type="paragraph" w:customStyle="1" w:styleId="77D68CB30D2844DC9B84585F5EEEE415">
    <w:name w:val="77D68CB30D2844DC9B84585F5EEEE415"/>
  </w:style>
  <w:style w:type="paragraph" w:customStyle="1" w:styleId="566F0102033242CD819BB2A36D54CD7F">
    <w:name w:val="566F0102033242CD819BB2A36D54CD7F"/>
  </w:style>
  <w:style w:type="paragraph" w:customStyle="1" w:styleId="20E7BF3E177A4DF59671DB5A4869ED2B">
    <w:name w:val="20E7BF3E177A4DF59671DB5A4869ED2B"/>
  </w:style>
  <w:style w:type="paragraph" w:customStyle="1" w:styleId="639EEA457F2D422EB6C3DE9C8FF1E084">
    <w:name w:val="639EEA457F2D422EB6C3DE9C8FF1E084"/>
  </w:style>
  <w:style w:type="paragraph" w:styleId="Commarcadores">
    <w:name w:val="List Bullet"/>
    <w:basedOn w:val="Normal"/>
    <w:uiPriority w:val="99"/>
    <w:pPr>
      <w:numPr>
        <w:numId w:val="1"/>
      </w:numPr>
      <w:contextualSpacing/>
      <w:jc w:val="both"/>
    </w:pPr>
    <w:rPr>
      <w:rFonts w:ascii="Calibri" w:eastAsia="SimSun" w:hAnsi="Calibri" w:cs="Calibri"/>
      <w:lang w:val="pt-PT" w:eastAsia="en-US"/>
    </w:rPr>
  </w:style>
  <w:style w:type="paragraph" w:customStyle="1" w:styleId="D58B50C844F34780A08F2C86D5EFEA02">
    <w:name w:val="D58B50C844F34780A08F2C86D5EFEA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209E5FA3-0485-4447-8B22-BC49E58AEB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E779A88-FD67-4416-B6C5-0F866E0CAB1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6F1C28F-E4A2-4106-AF8B-6C4ABA9ECC55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Whitepaper</Template>
  <TotalTime>0</TotalTime>
  <Pages>129</Pages>
  <Words>25562</Words>
  <Characters>138041</Characters>
  <Application>Microsoft Office Word</Application>
  <DocSecurity>0</DocSecurity>
  <Lines>1150</Lines>
  <Paragraphs>326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2021-01-14T12:08:00Z</dcterms:created>
  <dcterms:modified xsi:type="dcterms:W3CDTF">2021-02-04T01:56:00Z</dcterms:modified>
</cp:coreProperties>
</file>