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F14E6" w14:textId="77777777" w:rsidR="003161E7" w:rsidRPr="00CC3CF2" w:rsidRDefault="00E65EE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drawing>
          <wp:anchor distT="0" distB="0" distL="114300" distR="114300" simplePos="0" relativeHeight="251654141" behindDoc="1" locked="0" layoutInCell="1" allowOverlap="1" wp14:anchorId="65F9FCC0" wp14:editId="42624DFB">
            <wp:simplePos x="0" y="0"/>
            <wp:positionH relativeFrom="page">
              <wp:align>right</wp:align>
            </wp:positionH>
            <wp:positionV relativeFrom="paragraph">
              <wp:posOffset>-930350</wp:posOffset>
            </wp:positionV>
            <wp:extent cx="7775575" cy="10689772"/>
            <wp:effectExtent l="0" t="0" r="0" b="0"/>
            <wp:wrapNone/>
            <wp:docPr id="2" name="Imagem 2" descr="Mãos trabalhando no laptop, flor, xícara de chá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858" cy="1069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867" w:rsidRPr="00CC3CF2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056762B" wp14:editId="20001D40">
                <wp:simplePos x="0" y="0"/>
                <wp:positionH relativeFrom="page">
                  <wp:posOffset>438150</wp:posOffset>
                </wp:positionH>
                <wp:positionV relativeFrom="paragraph">
                  <wp:posOffset>-447675</wp:posOffset>
                </wp:positionV>
                <wp:extent cx="6659880" cy="9755505"/>
                <wp:effectExtent l="0" t="0" r="26670" b="17145"/>
                <wp:wrapNone/>
                <wp:docPr id="5" name="Retângulo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975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763CD" w14:textId="77777777" w:rsidR="00E153E6" w:rsidRPr="00392EF0" w:rsidRDefault="00E153E6" w:rsidP="00AB1A73">
                            <w:pPr>
                              <w:jc w:val="center"/>
                              <w:rPr>
                                <w:noProof/>
                                <w:color w:val="FF0000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6762B" id="Retângulo 5" o:spid="_x0000_s1026" alt="&quot;&quot;" style="position:absolute;margin-left:34.5pt;margin-top:-35.25pt;width:524.4pt;height:768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" filled="f" strokecolor="#2f5496 [2404]" strokeweight="1pt">
                <v:textbox>
                  <w:txbxContent>
                    <w:p w14:paraId="401763CD" w14:textId="77777777" w:rsidR="00E153E6" w:rsidRPr="00392EF0" w:rsidRDefault="00E153E6" w:rsidP="00AB1A73">
                      <w:pPr>
                        <w:jc w:val="center"/>
                        <w:rPr>
                          <w:noProof/>
                          <w:color w:val="FF0000"/>
                          <w:lang w:val="pt-BR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7017B3F" w14:textId="77777777" w:rsidR="002B5D98" w:rsidRPr="00CC3CF2" w:rsidRDefault="002B5D98" w:rsidP="002B5D98">
      <w:pPr>
        <w:rPr>
          <w:noProof/>
          <w:lang w:val="pt-BR"/>
        </w:rPr>
      </w:pPr>
    </w:p>
    <w:p w14:paraId="7EE1E27F" w14:textId="77777777" w:rsidR="002B5D98" w:rsidRPr="00CC3CF2" w:rsidRDefault="002B5D98" w:rsidP="002B5D98">
      <w:pPr>
        <w:rPr>
          <w:noProof/>
          <w:lang w:val="pt-BR"/>
        </w:rPr>
      </w:pPr>
    </w:p>
    <w:p w14:paraId="3ABB0E55" w14:textId="77777777" w:rsidR="00CC3CF2" w:rsidRPr="00CC3CF2" w:rsidRDefault="00CC3CF2" w:rsidP="002B5D98">
      <w:pPr>
        <w:rPr>
          <w:noProof/>
          <w:lang w:val="pt-BR"/>
        </w:rPr>
      </w:pPr>
    </w:p>
    <w:p w14:paraId="3521B7CF" w14:textId="77777777" w:rsidR="002B5D98" w:rsidRPr="00CC3CF2" w:rsidRDefault="002B5D98" w:rsidP="002B5D98">
      <w:pPr>
        <w:rPr>
          <w:noProof/>
          <w:lang w:val="pt-BR"/>
        </w:rPr>
      </w:pPr>
    </w:p>
    <w:p w14:paraId="69954D60" w14:textId="77777777" w:rsidR="002B5D98" w:rsidRPr="00CC3CF2" w:rsidRDefault="002B5D98" w:rsidP="002B5D98">
      <w:pPr>
        <w:rPr>
          <w:noProof/>
          <w:lang w:val="pt-BR"/>
        </w:rPr>
      </w:pPr>
    </w:p>
    <w:p w14:paraId="1FC6392A" w14:textId="77777777" w:rsidR="002B5D98" w:rsidRPr="00B774E8" w:rsidRDefault="009E0D43" w:rsidP="002B5D98">
      <w:pPr>
        <w:pStyle w:val="Ttulo"/>
        <w:rPr>
          <w:noProof/>
          <w:lang w:val="pt-BR"/>
        </w:rPr>
      </w:pPr>
      <w:r w:rsidRPr="00B774E8">
        <w:rPr>
          <w:noProof/>
          <w:lang w:val="pt-BR"/>
        </w:rPr>
        <w:t>Elys Sanntos</w:t>
      </w:r>
    </w:p>
    <w:p w14:paraId="128BB935" w14:textId="77777777" w:rsidR="002B5D98" w:rsidRPr="00B774E8" w:rsidRDefault="002B5D98" w:rsidP="002B5D98">
      <w:pPr>
        <w:rPr>
          <w:noProof/>
          <w:lang w:val="pt-BR"/>
        </w:rPr>
      </w:pPr>
    </w:p>
    <w:p w14:paraId="154CDB88" w14:textId="77777777" w:rsidR="002B5D98" w:rsidRPr="00B774E8" w:rsidRDefault="002B5D98" w:rsidP="002B5D98">
      <w:pPr>
        <w:rPr>
          <w:noProof/>
          <w:lang w:val="pt-BR"/>
        </w:rPr>
      </w:pPr>
    </w:p>
    <w:p w14:paraId="408EA980" w14:textId="77777777" w:rsidR="002B5D98" w:rsidRPr="00B774E8" w:rsidRDefault="002B5D98" w:rsidP="002B5D98">
      <w:pPr>
        <w:rPr>
          <w:noProof/>
          <w:lang w:val="pt-BR"/>
        </w:rPr>
      </w:pPr>
    </w:p>
    <w:p w14:paraId="3C097D13" w14:textId="77777777" w:rsidR="00E96235" w:rsidRPr="00B774E8" w:rsidRDefault="00B774E8" w:rsidP="004C4B29">
      <w:pPr>
        <w:rPr>
          <w:noProof/>
          <w:lang w:val="pt-BR"/>
        </w:rPr>
      </w:pPr>
      <w:r w:rsidRPr="00B774E8">
        <w:rPr>
          <w:rFonts w:ascii="Open Sans" w:hAnsi="Open Sans" w:cs="Open Sans"/>
          <w:b/>
          <w:bCs/>
          <w:color w:val="FFFFFF"/>
          <w:spacing w:val="-5"/>
          <w:sz w:val="60"/>
          <w:szCs w:val="60"/>
          <w:shd w:val="clear" w:color="auto" w:fill="D579E2"/>
        </w:rPr>
        <w:t>C# Collections parte 1: Listas, arrays, listas ligadas, dicionários e conjuntos</w:t>
      </w:r>
      <w:r w:rsidR="004C4B29" w:rsidRPr="00B774E8">
        <w:rPr>
          <w:noProof/>
          <w:lang w:val="pt-BR" w:bidi="pt-BR"/>
        </w:rPr>
        <w:t xml:space="preserve"> </w:t>
      </w:r>
      <w:r w:rsidR="002974C8" w:rsidRPr="00B774E8">
        <w:rPr>
          <w:noProof/>
          <w:lang w:val="pt-BR" w:bidi="pt-BR"/>
        </w:rPr>
        <w:br w:type="page"/>
      </w:r>
    </w:p>
    <w:sdt>
      <w:sdtPr>
        <w:rPr>
          <w:noProof/>
          <w:lang w:val="pt-BR"/>
        </w:rPr>
        <w:id w:val="-1038430432"/>
        <w:docPartObj>
          <w:docPartGallery w:val="Table of Contents"/>
          <w:docPartUnique/>
        </w:docPartObj>
      </w:sdtPr>
      <w:sdtContent>
        <w:p w14:paraId="5310191E" w14:textId="77777777" w:rsidR="00CC3CF2" w:rsidRPr="00CC3CF2" w:rsidRDefault="00CC3CF2" w:rsidP="00DF7F6F">
          <w:pPr>
            <w:rPr>
              <w:noProof/>
              <w:lang w:val="pt-BR"/>
            </w:rPr>
          </w:pPr>
        </w:p>
        <w:p w14:paraId="2BA07E39" w14:textId="77777777" w:rsidR="00E96235" w:rsidRPr="00CC3CF2" w:rsidRDefault="001A0417" w:rsidP="00706D60">
          <w:pPr>
            <w:pStyle w:val="CabealhodoSumrio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3F6EDA9F" wp14:editId="1AC5CC59">
                    <wp:simplePos x="0" y="0"/>
                    <wp:positionH relativeFrom="page">
                      <wp:posOffset>438150</wp:posOffset>
                    </wp:positionH>
                    <wp:positionV relativeFrom="paragraph">
                      <wp:posOffset>-733425</wp:posOffset>
                    </wp:positionV>
                    <wp:extent cx="6659880" cy="9755505"/>
                    <wp:effectExtent l="0" t="0" r="26670" b="17145"/>
                    <wp:wrapNone/>
                    <wp:docPr id="7" name="Retângulo 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59880" cy="9755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D92D15" w14:textId="77777777" w:rsidR="00E153E6" w:rsidRPr="00AB1A73" w:rsidRDefault="00E153E6" w:rsidP="00AB1A73">
                                <w:pPr>
                                  <w:jc w:val="center"/>
                                  <w:rPr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6EDA9F" id="Retângulo 7" o:spid="_x0000_s1027" alt="&quot;&quot;" style="position:absolute;left:0;text-align:left;margin-left:34.5pt;margin-top:-57.75pt;width:524.4pt;height:768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" filled="f" strokecolor="#2f5496 [2404]" strokeweight="1pt">
                    <v:textbox>
                      <w:txbxContent>
                        <w:p w14:paraId="62D92D15" w14:textId="77777777" w:rsidR="00E153E6" w:rsidRPr="00AB1A73" w:rsidRDefault="00E153E6" w:rsidP="00AB1A73">
                          <w:pPr>
                            <w:jc w:val="center"/>
                            <w:rPr>
                              <w:lang w:val="pt-BR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E541C4" w:rsidRPr="00CC3CF2">
            <w:rPr>
              <w:noProof/>
              <w:lang w:val="pt-BR" w:bidi="pt-BR"/>
            </w:rPr>
            <w:t>SUMÁRIO</w:t>
          </w:r>
        </w:p>
        <w:p w14:paraId="471720E1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5D553F36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A66F4E7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103A1A76" w14:textId="61D4BC74" w:rsidR="00244C64" w:rsidRDefault="00E9623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 w:rsidRPr="00CC3CF2">
            <w:rPr>
              <w:b/>
              <w:noProof/>
              <w:lang w:val="pt-BR" w:bidi="pt-BR"/>
            </w:rPr>
            <w:fldChar w:fldCharType="begin"/>
          </w:r>
          <w:r w:rsidRPr="00CC3CF2">
            <w:rPr>
              <w:b/>
              <w:noProof/>
              <w:lang w:val="pt-BR" w:bidi="pt-BR"/>
            </w:rPr>
            <w:instrText xml:space="preserve"> TOC \o "1-3" \h \z \u </w:instrText>
          </w:r>
          <w:r w:rsidRPr="00CC3CF2">
            <w:rPr>
              <w:b/>
              <w:noProof/>
              <w:lang w:val="pt-BR" w:bidi="pt-BR"/>
            </w:rPr>
            <w:fldChar w:fldCharType="separate"/>
          </w:r>
          <w:hyperlink w:anchor="_Toc63285715" w:history="1">
            <w:r w:rsidR="00244C64" w:rsidRPr="0030500F">
              <w:rPr>
                <w:rStyle w:val="Hyperlink"/>
                <w:noProof/>
                <w:lang w:val="pt-BR" w:bidi="pt-BR"/>
              </w:rPr>
              <w:t>Introdução</w:t>
            </w:r>
            <w:r w:rsidR="00244C64">
              <w:rPr>
                <w:noProof/>
                <w:webHidden/>
              </w:rPr>
              <w:tab/>
            </w:r>
            <w:r w:rsidR="00244C64">
              <w:rPr>
                <w:noProof/>
                <w:webHidden/>
              </w:rPr>
              <w:fldChar w:fldCharType="begin"/>
            </w:r>
            <w:r w:rsidR="00244C64">
              <w:rPr>
                <w:noProof/>
                <w:webHidden/>
              </w:rPr>
              <w:instrText xml:space="preserve"> PAGEREF _Toc63285715 \h </w:instrText>
            </w:r>
            <w:r w:rsidR="00244C64">
              <w:rPr>
                <w:noProof/>
                <w:webHidden/>
              </w:rPr>
            </w:r>
            <w:r w:rsidR="00244C64">
              <w:rPr>
                <w:noProof/>
                <w:webHidden/>
              </w:rPr>
              <w:fldChar w:fldCharType="separate"/>
            </w:r>
            <w:r w:rsidR="00244C64">
              <w:rPr>
                <w:noProof/>
                <w:webHidden/>
              </w:rPr>
              <w:t>4</w:t>
            </w:r>
            <w:r w:rsidR="00244C64">
              <w:rPr>
                <w:noProof/>
                <w:webHidden/>
              </w:rPr>
              <w:fldChar w:fldCharType="end"/>
            </w:r>
          </w:hyperlink>
        </w:p>
        <w:p w14:paraId="2015EB7F" w14:textId="58A16C08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16" w:history="1">
            <w:r w:rsidRPr="0030500F">
              <w:rPr>
                <w:rStyle w:val="Hyperlink"/>
                <w:b/>
                <w:bCs/>
                <w:noProof/>
              </w:rPr>
              <w:t>Declarando e Populando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83DAF" w14:textId="063A2AE9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17" w:history="1">
            <w:r w:rsidRPr="0030500F">
              <w:rPr>
                <w:rStyle w:val="Hyperlink"/>
                <w:b/>
                <w:bCs/>
                <w:noProof/>
              </w:rPr>
              <w:t>Atribuindo Valores A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30E2E" w14:textId="2698FF23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18" w:history="1">
            <w:r w:rsidRPr="0030500F">
              <w:rPr>
                <w:rStyle w:val="Hyperlink"/>
                <w:b/>
                <w:bCs/>
                <w:noProof/>
              </w:rPr>
              <w:t>Modificando um valor de um elemento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EFFA" w14:textId="2E02F816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19" w:history="1">
            <w:r w:rsidRPr="0030500F">
              <w:rPr>
                <w:rStyle w:val="Hyperlink"/>
                <w:b/>
                <w:bCs/>
                <w:noProof/>
              </w:rPr>
              <w:t>Operações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A0790" w14:textId="79119C02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0" w:history="1">
            <w:r w:rsidRPr="0030500F">
              <w:rPr>
                <w:rStyle w:val="Hyperlink"/>
                <w:b/>
                <w:bCs/>
                <w:noProof/>
              </w:rPr>
              <w:t>Copiando dados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0EC91" w14:textId="684DF183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1" w:history="1">
            <w:r w:rsidRPr="0030500F">
              <w:rPr>
                <w:rStyle w:val="Hyperlink"/>
                <w:b/>
                <w:bCs/>
                <w:noProof/>
              </w:rPr>
              <w:t>Mão na Massa: Começando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03492" w14:textId="0E91D1F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2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D79DE" w14:textId="186283E6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3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Imprimindo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8EF4B" w14:textId="559D03EA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4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128D" w14:textId="5286A716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5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Acessando o último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159D5" w14:textId="70942ED2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6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Modificando item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F31B" w14:textId="1CE30BD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7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ou último item de um array que satisfaz uma condição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2B86" w14:textId="1893C99F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8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Revertendo a ordem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88FEB" w14:textId="2B340409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29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Redimensionando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F4D9" w14:textId="16E523B9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0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Ordenando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F17CD" w14:textId="03D1AD5B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1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Copiando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0EDAF" w14:textId="601CDA57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2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Clonando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4716" w14:textId="1DD0E7DA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3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Limpando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30237" w14:textId="7E967490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4" w:history="1">
            <w:r w:rsidRPr="0030500F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CF0C" w14:textId="046D55BD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5" w:history="1">
            <w:r w:rsidRPr="0030500F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DBC0" w14:textId="1633D9AA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6" w:history="1">
            <w:r w:rsidRPr="0030500F">
              <w:rPr>
                <w:rStyle w:val="Hyperlink"/>
                <w:b/>
                <w:bCs/>
                <w:noProof/>
              </w:rPr>
              <w:t>Consolidando seu conhecimento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A06CD" w14:textId="3D84BCD2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7" w:history="1">
            <w:r w:rsidRPr="0030500F">
              <w:rPr>
                <w:rStyle w:val="Hyperlink"/>
                <w:b/>
                <w:bCs/>
                <w:noProof/>
              </w:rPr>
              <w:t>Introdução às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3CD34" w14:textId="5CA26D5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8" w:history="1">
            <w:r w:rsidRPr="0030500F">
              <w:rPr>
                <w:rStyle w:val="Hyperlink"/>
                <w:b/>
                <w:bCs/>
                <w:noProof/>
              </w:rPr>
              <w:t>Operações com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3F87E" w14:textId="390D07AF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39" w:history="1">
            <w:r w:rsidRPr="0030500F">
              <w:rPr>
                <w:rStyle w:val="Hyperlink"/>
                <w:b/>
                <w:bCs/>
                <w:noProof/>
              </w:rPr>
              <w:t>Listas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0C0E1" w14:textId="5BA27E1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0" w:history="1">
            <w:r w:rsidRPr="0030500F">
              <w:rPr>
                <w:rStyle w:val="Hyperlink"/>
                <w:b/>
                <w:bCs/>
                <w:noProof/>
              </w:rPr>
              <w:t>Ordenando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46B8A" w14:textId="420F9CD0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1" w:history="1">
            <w:r w:rsidRPr="0030500F">
              <w:rPr>
                <w:rStyle w:val="Hyperlink"/>
                <w:b/>
                <w:bCs/>
                <w:noProof/>
              </w:rPr>
              <w:t>Lista Somente 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E6F98" w14:textId="65B03EC0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2" w:history="1">
            <w:r w:rsidRPr="0030500F">
              <w:rPr>
                <w:rStyle w:val="Hyperlink"/>
                <w:b/>
                <w:bCs/>
                <w:noProof/>
              </w:rPr>
              <w:t>Lista somente-leitura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BC141" w14:textId="601E4A64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3" w:history="1">
            <w:r w:rsidRPr="0030500F">
              <w:rPr>
                <w:rStyle w:val="Hyperlink"/>
                <w:b/>
                <w:bCs/>
                <w:noProof/>
              </w:rPr>
              <w:t>Ordenando e Totalizando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CCCE" w14:textId="01D424A9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4" w:history="1">
            <w:r w:rsidRPr="0030500F">
              <w:rPr>
                <w:rStyle w:val="Hyperlink"/>
                <w:b/>
                <w:bCs/>
                <w:noProof/>
              </w:rPr>
              <w:t>Totalizando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ACDC7" w14:textId="065C665B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5" w:history="1">
            <w:r w:rsidRPr="0030500F">
              <w:rPr>
                <w:rStyle w:val="Hyperlink"/>
                <w:b/>
                <w:bCs/>
                <w:noProof/>
              </w:rPr>
              <w:t>Mão na Massa: Lista, a Coleção Flexível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54E6B" w14:textId="59B8818B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6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E33EB" w14:textId="0DB6C393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7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 sintaxe de uma lista de strings em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A7811" w14:textId="26279D21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8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Declarando e inicializando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CF8C5" w14:textId="013AC092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49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Inicializando uma lista vazia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7A2D" w14:textId="383B8E5B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0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 lista como um array dinâmico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BFDAB" w14:textId="487BB331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1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Adicionando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F638F" w14:textId="416250E4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2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Imprimindo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B4801" w14:textId="6982042D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3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Índices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62D25" w14:textId="65369E58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4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Acessando elementos de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EDC08" w14:textId="7E06C432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5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Procurando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BCE7C" w14:textId="2068E18F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6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primeira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51FF" w14:textId="7BAAF30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7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última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FAA82" w14:textId="37CEBF04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8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Revertendo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D1545" w14:textId="2CCE8223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59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Removendo um elemento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5BBF3" w14:textId="42DFA848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0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Ordenando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848D8" w14:textId="58C78FBC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1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Copiando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F7210" w14:textId="0C958904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2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Clonando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7C9B9" w14:textId="568831A3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3" w:history="1">
            <w:r w:rsidRPr="0030500F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28611" w14:textId="5269817A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4" w:history="1">
            <w:r w:rsidRPr="0030500F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F511" w14:textId="66CAFE90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5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Trabalhando com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F848A" w14:textId="4FC451BE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6" w:history="1">
            <w:r w:rsidRPr="0030500F">
              <w:rPr>
                <w:rStyle w:val="Hyperlink"/>
                <w:rFonts w:ascii="Open Sans" w:hAnsi="Open Sans" w:cs="Open Sans"/>
                <w:noProof/>
                <w:spacing w:val="-8"/>
              </w:rPr>
              <w:t>Facilitando o trabalho com coleções através das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C632C" w14:textId="208A37AD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7" w:history="1">
            <w:r w:rsidRPr="0030500F">
              <w:rPr>
                <w:rStyle w:val="Hyperlink"/>
                <w:b/>
                <w:bCs/>
                <w:noProof/>
              </w:rPr>
              <w:t>Projeto da Aula Atual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55BF0" w14:textId="48EF8F1F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8" w:history="1">
            <w:r w:rsidRPr="0030500F">
              <w:rPr>
                <w:rStyle w:val="Hyperlink"/>
                <w:b/>
                <w:bCs/>
                <w:noProof/>
              </w:rPr>
              <w:t>O Poder dos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4CE92" w14:textId="3D9A412D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69" w:history="1">
            <w:r w:rsidRPr="0030500F">
              <w:rPr>
                <w:rStyle w:val="Hyperlink"/>
                <w:b/>
                <w:bCs/>
                <w:noProof/>
              </w:rPr>
              <w:t>Dicionários, Trabalhando com Chave e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57C5A" w14:textId="22B5B564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0" w:history="1">
            <w:r w:rsidRPr="0030500F">
              <w:rPr>
                <w:rStyle w:val="Hyperlink"/>
                <w:b/>
                <w:bCs/>
                <w:noProof/>
              </w:rPr>
              <w:t>Lista Ligada, Pilha e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03CD9" w14:textId="4D04412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1" w:history="1">
            <w:r w:rsidRPr="0030500F">
              <w:rPr>
                <w:rStyle w:val="Hyperlink"/>
                <w:b/>
                <w:bCs/>
                <w:noProof/>
              </w:rPr>
              <w:t>C# parte 8: List, lambda,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B147E" w14:textId="766D6546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2" w:history="1">
            <w:r w:rsidRPr="0030500F">
              <w:rPr>
                <w:rStyle w:val="Hyperlink"/>
                <w:b/>
                <w:bCs/>
                <w:noProof/>
              </w:rPr>
              <w:t>Classe List do dotNet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E0070" w14:textId="6D169151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3" w:history="1">
            <w:r w:rsidRPr="0030500F">
              <w:rPr>
                <w:rStyle w:val="Hyperlink"/>
                <w:b/>
                <w:bCs/>
                <w:noProof/>
              </w:rPr>
              <w:t>xxxxxxxx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39A49" w14:textId="2EB60E6C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4" w:history="1">
            <w:r w:rsidRPr="0030500F">
              <w:rPr>
                <w:rStyle w:val="Hyperlink"/>
                <w:noProof/>
                <w:lang w:val="pt-BR"/>
              </w:rPr>
              <w:t>Principais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2B4F0" w14:textId="4EBFDC0F" w:rsidR="00244C64" w:rsidRDefault="00244C64">
          <w:pPr>
            <w:pStyle w:val="Sumrio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5" w:history="1">
            <w:r w:rsidRPr="0030500F">
              <w:rPr>
                <w:rStyle w:val="Hyperlink"/>
                <w:rFonts w:ascii="Segoe UI" w:hAnsi="Segoe UI" w:cs="Segoe UI"/>
                <w:noProof/>
              </w:rPr>
              <w:t>Definir pontos de interrupção no código-fonte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453E6" w14:textId="4CE1AF65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6" w:history="1">
            <w:r w:rsidRPr="0030500F">
              <w:rPr>
                <w:rStyle w:val="Hyperlink"/>
                <w:noProof/>
                <w:lang w:val="en-US"/>
              </w:rPr>
              <w:t>Conflitos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36A02" w14:textId="7F3E724A" w:rsidR="00244C64" w:rsidRDefault="00244C64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3285777" w:history="1">
            <w:r w:rsidRPr="0030500F">
              <w:rPr>
                <w:rStyle w:val="Hyperlink"/>
                <w:noProof/>
                <w:lang w:val="pt-BR" w:bidi="pt-BR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_Toc63285777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E8E7" w14:textId="06B6A533" w:rsidR="00F421C1" w:rsidRPr="00CC3CF2" w:rsidRDefault="00E96235" w:rsidP="00706D60">
          <w:pPr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fldChar w:fldCharType="end"/>
          </w:r>
        </w:p>
      </w:sdtContent>
    </w:sdt>
    <w:p w14:paraId="6F29C646" w14:textId="77777777" w:rsidR="00C85251" w:rsidRPr="00CC3CF2" w:rsidRDefault="00C8525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br w:type="page"/>
      </w:r>
    </w:p>
    <w:p w14:paraId="30A85BE6" w14:textId="77777777" w:rsidR="00C85251" w:rsidRPr="00CC3CF2" w:rsidRDefault="00E653C0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lastRenderedPageBreak/>
        <w:drawing>
          <wp:anchor distT="0" distB="0" distL="114300" distR="114300" simplePos="0" relativeHeight="251660287" behindDoc="1" locked="0" layoutInCell="1" allowOverlap="1" wp14:anchorId="313D29DB" wp14:editId="127B80E4">
            <wp:simplePos x="0" y="0"/>
            <wp:positionH relativeFrom="page">
              <wp:align>left</wp:align>
            </wp:positionH>
            <wp:positionV relativeFrom="paragraph">
              <wp:posOffset>-1150620</wp:posOffset>
            </wp:positionV>
            <wp:extent cx="7560000" cy="3870000"/>
            <wp:effectExtent l="0" t="0" r="3175" b="0"/>
            <wp:wrapNone/>
            <wp:docPr id="13" name="Imagem 13" descr="Um notebook, um caderno, uma caneca, uma caneta e uma planta em uma superfície azul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A52C2" w14:textId="77777777" w:rsidR="00C85251" w:rsidRPr="00CC3CF2" w:rsidRDefault="00C85251" w:rsidP="00706D60">
      <w:pPr>
        <w:rPr>
          <w:noProof/>
          <w:lang w:val="pt-BR"/>
        </w:rPr>
      </w:pPr>
    </w:p>
    <w:p w14:paraId="63A5ABE6" w14:textId="77777777" w:rsidR="00C85251" w:rsidRPr="00CC3CF2" w:rsidRDefault="00C85251" w:rsidP="00706D60">
      <w:pPr>
        <w:rPr>
          <w:noProof/>
          <w:lang w:val="pt-BR"/>
        </w:rPr>
      </w:pPr>
    </w:p>
    <w:p w14:paraId="65C08512" w14:textId="77777777" w:rsidR="00C85251" w:rsidRPr="00CC3CF2" w:rsidRDefault="00C85251" w:rsidP="00706D60">
      <w:pPr>
        <w:rPr>
          <w:noProof/>
          <w:lang w:val="pt-BR"/>
        </w:rPr>
      </w:pPr>
    </w:p>
    <w:p w14:paraId="25BE00AC" w14:textId="77777777" w:rsidR="00C85251" w:rsidRPr="00CC3CF2" w:rsidRDefault="00C85251" w:rsidP="00706D60">
      <w:pPr>
        <w:rPr>
          <w:noProof/>
          <w:lang w:val="pt-BR"/>
        </w:rPr>
      </w:pPr>
    </w:p>
    <w:p w14:paraId="052C8700" w14:textId="77777777" w:rsidR="00C85251" w:rsidRPr="00CC3CF2" w:rsidRDefault="00C85251" w:rsidP="00706D60">
      <w:pPr>
        <w:rPr>
          <w:noProof/>
          <w:lang w:val="pt-BR"/>
        </w:rPr>
      </w:pPr>
    </w:p>
    <w:p w14:paraId="1843CD8A" w14:textId="77777777" w:rsidR="00C85251" w:rsidRPr="00CC3CF2" w:rsidRDefault="00C85251" w:rsidP="00706D60">
      <w:pPr>
        <w:rPr>
          <w:noProof/>
          <w:lang w:val="pt-BR"/>
        </w:rPr>
      </w:pPr>
    </w:p>
    <w:p w14:paraId="7C30E5FF" w14:textId="77777777" w:rsidR="00706D60" w:rsidRPr="00CC3CF2" w:rsidRDefault="00706D60" w:rsidP="00706D60">
      <w:pPr>
        <w:rPr>
          <w:noProof/>
          <w:lang w:val="pt-BR"/>
        </w:rPr>
      </w:pPr>
    </w:p>
    <w:p w14:paraId="7AF450AF" w14:textId="77777777" w:rsidR="00706D60" w:rsidRPr="00CC3CF2" w:rsidRDefault="00706D60" w:rsidP="00706D60">
      <w:pPr>
        <w:rPr>
          <w:noProof/>
          <w:lang w:val="pt-BR"/>
        </w:rPr>
      </w:pPr>
    </w:p>
    <w:p w14:paraId="09C83CE4" w14:textId="77777777" w:rsidR="00706D60" w:rsidRPr="00CC3CF2" w:rsidRDefault="00706D60" w:rsidP="00706D60">
      <w:pPr>
        <w:rPr>
          <w:noProof/>
          <w:lang w:val="pt-BR"/>
        </w:rPr>
      </w:pPr>
    </w:p>
    <w:bookmarkStart w:id="0" w:name="_Toc63285715" w:displacedByCustomXml="next"/>
    <w:sdt>
      <w:sdtPr>
        <w:rPr>
          <w:noProof/>
          <w:lang w:val="pt-BR"/>
        </w:rPr>
        <w:id w:val="386619514"/>
        <w:placeholder>
          <w:docPart w:val="86393FE87ABA4536B79AB0E3858519B4"/>
        </w:placeholder>
        <w:temporary/>
        <w:showingPlcHdr/>
        <w15:appearance w15:val="hidden"/>
      </w:sdtPr>
      <w:sdtContent>
        <w:p w14:paraId="61D4BF48" w14:textId="77777777" w:rsidR="00C85251" w:rsidRDefault="00706D60" w:rsidP="00706D60">
          <w:pPr>
            <w:pStyle w:val="Ttulo1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t>Introdução</w:t>
          </w:r>
        </w:p>
      </w:sdtContent>
    </w:sdt>
    <w:bookmarkEnd w:id="0" w:displacedByCustomXml="prev"/>
    <w:p w14:paraId="39BB1FCC" w14:textId="77777777" w:rsidR="00B774E8" w:rsidRPr="00B774E8" w:rsidRDefault="00B774E8" w:rsidP="00B774E8">
      <w:pPr>
        <w:rPr>
          <w:lang w:val="pt-BR"/>
        </w:rPr>
      </w:pPr>
    </w:p>
    <w:p w14:paraId="5ABFAB80" w14:textId="77777777" w:rsidR="004C4B29" w:rsidRDefault="00B774E8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pacing w:val="-15"/>
          <w:sz w:val="41"/>
          <w:szCs w:val="41"/>
        </w:rPr>
      </w:pPr>
      <w:r w:rsidRPr="00B774E8">
        <w:rPr>
          <w:rFonts w:ascii="Open Sans" w:hAnsi="Open Sans" w:cs="Open Sans"/>
          <w:b/>
          <w:bCs/>
          <w:color w:val="00C86F"/>
          <w:spacing w:val="-15"/>
          <w:sz w:val="41"/>
          <w:szCs w:val="41"/>
        </w:rPr>
        <w:t>C# Collections parte 1: Listas, arrays, listas ligadas, dicionários e conjuntos</w:t>
      </w:r>
    </w:p>
    <w:p w14:paraId="062337E7" w14:textId="77777777" w:rsidR="004C4B29" w:rsidRPr="004C4B29" w:rsidRDefault="004C4B29" w:rsidP="004C4B29">
      <w:pPr>
        <w:pStyle w:val="Ttulo2"/>
        <w:shd w:val="clear" w:color="auto" w:fill="00C86F"/>
        <w:spacing w:before="0"/>
        <w:rPr>
          <w:rFonts w:ascii="Open Sans" w:eastAsia="Times New Roman" w:hAnsi="Open Sans" w:cs="Open Sans"/>
          <w:color w:val="516A84"/>
          <w:sz w:val="21"/>
          <w:szCs w:val="21"/>
        </w:rPr>
      </w:pPr>
    </w:p>
    <w:p w14:paraId="102449B3" w14:textId="77777777" w:rsidR="004C4B29" w:rsidRPr="004C4B29" w:rsidRDefault="004C4B29" w:rsidP="004C4B29"/>
    <w:p w14:paraId="5B2C1505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 xml:space="preserve">Aprenda os fundamentos das coleções C# através dos </w:t>
      </w:r>
      <w:proofErr w:type="spellStart"/>
      <w:r>
        <w:rPr>
          <w:rFonts w:ascii="Open Sans" w:hAnsi="Open Sans" w:cs="Open Sans"/>
          <w:color w:val="525C65"/>
          <w:sz w:val="21"/>
          <w:szCs w:val="21"/>
        </w:rPr>
        <w:t>arrays</w:t>
      </w:r>
      <w:proofErr w:type="spellEnd"/>
      <w:r>
        <w:rPr>
          <w:rFonts w:ascii="Open Sans" w:hAnsi="Open Sans" w:cs="Open Sans"/>
          <w:color w:val="525C65"/>
          <w:sz w:val="21"/>
          <w:szCs w:val="21"/>
        </w:rPr>
        <w:t>.</w:t>
      </w:r>
    </w:p>
    <w:p w14:paraId="452F351C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Explore o poder e flexibilidade das listas.</w:t>
      </w:r>
    </w:p>
    <w:p w14:paraId="3F155A46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a trabalhar com conjuntos.</w:t>
      </w:r>
    </w:p>
    <w:p w14:paraId="313506DF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Comece a usar dicionários para ler e gravar valores facilmente a partir de chaves.</w:t>
      </w:r>
    </w:p>
    <w:p w14:paraId="5A5571E0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Entenda como funciona uma lista ligada e como construí-la através dos seus nós.</w:t>
      </w:r>
    </w:p>
    <w:p w14:paraId="1AFE888D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Aplique em seus projetos coleções especializadas com prioridade de saída, através de pilhas e filas.</w:t>
      </w:r>
    </w:p>
    <w:p w14:paraId="31C94B76" w14:textId="77777777" w:rsidR="00847645" w:rsidRDefault="00847645" w:rsidP="00847645">
      <w:pPr>
        <w:pStyle w:val="course-content-callsitem"/>
        <w:shd w:val="clear" w:color="auto" w:fill="F9FBFD"/>
        <w:spacing w:before="150" w:beforeAutospacing="0" w:after="0" w:afterAutospacing="0"/>
        <w:rPr>
          <w:rFonts w:ascii="Open Sans" w:hAnsi="Open Sans" w:cs="Open Sans"/>
          <w:color w:val="525C65"/>
          <w:sz w:val="21"/>
          <w:szCs w:val="21"/>
        </w:rPr>
      </w:pPr>
    </w:p>
    <w:p w14:paraId="1260B73A" w14:textId="77777777" w:rsidR="004C4B29" w:rsidRDefault="00847645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20CB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</w:rPr>
        <w:t xml:space="preserve"> </w:t>
      </w:r>
      <w:r w:rsidR="00B774E8" w:rsidRPr="00D33B0A">
        <w:rPr>
          <w:rFonts w:ascii="Open Sans" w:hAnsi="Open Sans" w:cs="Open Sans"/>
          <w:color w:val="00C86F"/>
          <w:sz w:val="26"/>
          <w:szCs w:val="26"/>
        </w:rPr>
        <w:t>Começando com Arrays</w:t>
      </w:r>
    </w:p>
    <w:p w14:paraId="2361D8E1" w14:textId="77777777" w:rsid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uma introdução acerca dos assuntos que serão abordados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BC9FB0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Começando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pelo tipo de coleção mais básica e primitiva do .NET Framework, 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matrizes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proofErr w:type="spellStart"/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arrays</w:t>
      </w:r>
      <w:proofErr w:type="spellEnd"/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Aprenderemos a modificar e acessá-los por meio do índice, e a copiar e cloná-los também.</w:t>
      </w:r>
    </w:p>
    <w:p w14:paraId="0EB09D88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seguida, iremos explorar o poder das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os </w:t>
      </w:r>
      <w:proofErr w:type="spellStart"/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arrays</w:t>
      </w:r>
      <w:proofErr w:type="spellEnd"/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 xml:space="preserve"> dinâmicos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 atenção especial por se tratar de coleções poderosas.</w:t>
      </w:r>
    </w:p>
    <w:p w14:paraId="2898174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também como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ordenar uma lista tendo por base elementos de uma classe customizada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preparando esta lista para que os elementos sejam comparáveis com outros elementos.</w:t>
      </w:r>
    </w:p>
    <w:p w14:paraId="6DC24427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Criaremos objetos que expõem coleções do tipo "Somente leitura" para impedir que suas informações sejam manipuladas externamente a este objeto.</w:t>
      </w:r>
    </w:p>
    <w:p w14:paraId="50BD76F1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copiar e clonar listas, totalizando os valores contidos nos objetos da coleção. Veremos como trabalhar com conjuntos no .NET Framework (objetos baseados no conceito matemático de conjuntos).</w:t>
      </w:r>
    </w:p>
    <w:p w14:paraId="0F88CF40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lidar com </w:t>
      </w:r>
      <w:proofErr w:type="spellStart"/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hashing</w:t>
      </w:r>
      <w:proofErr w:type="spellEnd"/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como implementar os métodos necessários para a definição deste espalhamento.</w:t>
      </w:r>
    </w:p>
    <w:p w14:paraId="0E83799C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ler ou gravar valores facilmente a partir de uma chave, aprenderemos sobre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dicionário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proofErr w:type="spellStart"/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linked</w:t>
      </w:r>
      <w:proofErr w:type="spellEnd"/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list</w:t>
      </w:r>
      <w:proofErr w:type="spellEnd"/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como seus nós se conectam durante a criação desta lista.</w:t>
      </w:r>
    </w:p>
    <w:p w14:paraId="64DD015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Também veremos como trabalhar com a coleção do tipo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pilha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D89D5EE" w14:textId="77777777" w:rsidR="00A63F4D" w:rsidRDefault="00A63F4D" w:rsidP="003613B9">
      <w:pPr>
        <w:pStyle w:val="Ttulo1"/>
        <w:rPr>
          <w:b/>
          <w:bCs/>
          <w:noProof/>
        </w:rPr>
      </w:pPr>
      <w:bookmarkStart w:id="1" w:name="_Toc63285716"/>
      <w:r w:rsidRPr="00A63F4D">
        <w:rPr>
          <w:b/>
          <w:bCs/>
          <w:noProof/>
        </w:rPr>
        <w:t>Declarando e Populando Arrays</w:t>
      </w:r>
      <w:bookmarkEnd w:id="1"/>
    </w:p>
    <w:p w14:paraId="7BE0C51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Começaremos pelo tipo mais básico de coleção existente no .NET Framework, o </w:t>
      </w:r>
      <w:proofErr w:type="spellStart"/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Supondo que temos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aulas a serem colocadas em uma coleção, representadas por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diferentes, vamos declará-las, armazenando-as em uma coleção (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8F58440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Faremos isto em uma sintaxe especial, colocando inicialmente o tipo do elemento a ser contido no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 caso será uma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Há duas maneiras de se declarar um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uma delas é quando já sabemos quais elementos ele irá conter.</w:t>
      </w:r>
    </w:p>
    <w:p w14:paraId="7DDF925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sabemos que haverá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as três aulas, então poderemos simplesmente colocar o valor das três variáveis:</w:t>
      </w:r>
    </w:p>
    <w:p w14:paraId="04FE26F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CSharpCollections</w:t>
      </w:r>
      <w:proofErr w:type="spellEnd"/>
    </w:p>
    <w:p w14:paraId="252A9CD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ECFB1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30D0F4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B3E726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5B8EEE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B2FBC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772AB0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51932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A5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D875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gram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</w:p>
    <w:p w14:paraId="4231746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E4C23D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</w:p>
    <w:p w14:paraId="4A08737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14317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45E24BE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1586AF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B0FCE4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86A637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76EA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10B5C44" w14:textId="77777777" w:rsidR="00F35726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DF774C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70C6580" wp14:editId="219E9B98">
            <wp:extent cx="5731510" cy="33940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colocando um </w:t>
      </w:r>
      <w:r w:rsidR="00A63F4D"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(</w:t>
      </w:r>
      <w:hyperlink r:id="rId13" w:tooltip="BreakPoint" w:history="1"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 xml:space="preserve">Veja aqui a documentação sobre </w:t>
        </w:r>
        <w:proofErr w:type="spellStart"/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>BreakPoint</w:t>
        </w:r>
        <w:proofErr w:type="spellEnd"/>
      </w:hyperlink>
      <w:r w:rsidR="000A0ADD" w:rsidRP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.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)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linha que fecha as </w:t>
      </w:r>
      <w:proofErr w:type="spellStart"/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Veremos que em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há três elementos ("Introdução às Coleções", "Modelando a Classe Aula" e "Trabalhando com Conjuntos"), como gostaríamos.</w:t>
      </w:r>
    </w:p>
    <w:p w14:paraId="16F042E1" w14:textId="77777777" w:rsidR="00F35726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primeiro deles começa no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segundo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o último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1A4261EB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CC3E39E" wp14:editId="62001696">
            <wp:extent cx="5731510" cy="2109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 </w:t>
      </w:r>
      <w:r w:rsidR="00A63F4D"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índice de um elemento será igual à sua posição menos um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Esta é a primeira forma de declararmos um </w:t>
      </w:r>
      <w:proofErr w:type="spellStart"/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no caso de já sabermos de antemão quais elementos ele irá conter.</w:t>
      </w:r>
    </w:p>
    <w:p w14:paraId="7FB34657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outra forma de declararmos um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consiste em incluirmos o tamanho que ele irá ocupar, algo que foi declarado implicitamente na primeira forma. Desta vez o faremos explicitamente.</w:t>
      </w:r>
    </w:p>
    <w:p w14:paraId="1B9E6CDF" w14:textId="77777777" w:rsidR="00A63F4D" w:rsidRDefault="00A63F4D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É importante lembrarmos que um </w:t>
      </w:r>
      <w:proofErr w:type="spellStart"/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é uma coleção de tamanho fixo!</w:t>
      </w:r>
    </w:p>
    <w:p w14:paraId="27C364D4" w14:textId="77777777" w:rsidR="00D877A5" w:rsidRPr="00A63F4D" w:rsidRDefault="00D877A5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DFFED3D" w14:textId="77777777" w:rsidR="00A63F4D" w:rsidRPr="00507FEE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lastRenderedPageBreak/>
        <w:t>string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2E3CF6EE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desta forma, veremos que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estão armazenadas três posições, cada uma com valor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(nulo), e estes elementos ainda são desconhecidos, porém já temos 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declarado. </w:t>
      </w:r>
    </w:p>
    <w:p w14:paraId="73D9E405" w14:textId="77777777" w:rsidR="00A63F4D" w:rsidRPr="00A63F4D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6F71CD" wp14:editId="266DA23C">
            <wp:extent cx="5731510" cy="159004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Completaremos o código:</w:t>
      </w:r>
    </w:p>
    <w:p w14:paraId="090D92A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68C097E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F8FE3A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E1CCD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155558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Vamos rodar o código mais uma vez. Veremos que 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possui os três elementos preenchidos. Imprimiremos isto na tela </w:t>
      </w:r>
    </w:p>
    <w:p w14:paraId="0777CCB1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6F5ACB1" wp14:editId="29EED46D">
            <wp:extent cx="5731510" cy="143002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4CDD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58B5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gram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</w:t>
      </w:r>
      <w:proofErr w:type="gram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.WriteLine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 que também pode ser feito com o atalho "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cw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Tab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Tab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3D2FB47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gram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6A2AA38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gram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0CF4BC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9AE8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0E22D0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FE67D7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867E92A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8CD2C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para verificar o resultado, temos impresso na tela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[]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o que não é exatamente o que queríamos. Queremos imprimir os elementos do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para isto, varreremos esta coleção (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imprimiremos cada um dos itens.</w:t>
      </w:r>
    </w:p>
    <w:p w14:paraId="2093CD7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maneiras de se fazer isso é utilizar a instrução </w:t>
      </w:r>
      <w:proofErr w:type="spellStart"/>
      <w:r w:rsidRPr="007A18D3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informar que, para cada aula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faça algo (que no caso é a impressão).</w:t>
      </w:r>
    </w:p>
    <w:p w14:paraId="613DA50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gram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14F08E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gram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B93DA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22821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92DB1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EC0A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4F2D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EA0AA5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lastRenderedPageBreak/>
        <w:t>foreach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B2D67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BDB7D4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62275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8D36C9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7B9D9A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o código, obteremos como </w:t>
      </w:r>
      <w:r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Output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 seguinte:</w:t>
      </w:r>
    </w:p>
    <w:p w14:paraId="3B59FBF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0623A5C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09B40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EF8B383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0BB44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A581012" wp14:editId="2F6D5E67">
            <wp:extent cx="5731510" cy="2754630"/>
            <wp:effectExtent l="0" t="0" r="254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11A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F243C8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Pegaremos esta instrução e a jogaremos a outro método para a reutilização conforme nossa necessidade. Utilizando "</w:t>
      </w:r>
      <w:proofErr w:type="spellStart"/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</w:t>
      </w:r>
      <w:proofErr w:type="spellEnd"/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. (ponto)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extrairemos o método denominado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Nele, teremos nosso laço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330E96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segunda forma de imprimirmos estes elementos, utilizaremos outro laço 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que varrerá o comprimento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um índice até a posição final. Comentaremos o código do laço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</w:p>
    <w:p w14:paraId="5DC380E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3449A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60F94BB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DA044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E3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5E7C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proofErr w:type="gramStart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4BDC690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1B6733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6F8D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58223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C903D8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54960D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B82B31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</w:t>
      </w:r>
      <w:proofErr w:type="gram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 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Console.WriteLine</w:t>
      </w:r>
      <w:proofErr w:type="spellEnd"/>
      <w:proofErr w:type="gram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(aula);</w:t>
      </w:r>
    </w:p>
    <w:p w14:paraId="001C1A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514091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528C0D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Length</w:t>
      </w:r>
      <w:proofErr w:type="spellEnd"/>
      <w:proofErr w:type="gram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777B2CD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73C5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374CB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2A94B2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3B4F7C0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Feito isto, podemos rodar a aplicação mais uma vez. O resultado é exatamente o mesmo que o anterior, embora a forma de chegarmos a ele seja outra.</w:t>
      </w:r>
    </w:p>
    <w:p w14:paraId="60915FC2" w14:textId="77777777" w:rsidR="00110AA0" w:rsidRPr="00A63F4D" w:rsidRDefault="00110AA0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1CB636C" wp14:editId="42B1DD15">
            <wp:extent cx="5731510" cy="25558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B9B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 o 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laço </w:t>
      </w:r>
      <w:proofErr w:type="spellStart"/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não precisávamos de muitas informações, bastando passar o nome do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 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conseguimos controlar o avanço do índice. Neste caso, é necessário sabermos seu comprimento e o índice que está sendo impresso.</w:t>
      </w:r>
    </w:p>
    <w:p w14:paraId="3A79B2E4" w14:textId="77777777" w:rsid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Para imprimirmos o primeiro elemento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gram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usaremos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</w:t>
      </w:r>
      <w:proofErr w:type="gram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.WriteLine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novamente, acessando este elemento, cujo índice é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9D0968A" w14:textId="77777777" w:rsidR="00110AA0" w:rsidRPr="00A63F4D" w:rsidRDefault="00110AA0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22C11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FA5BF5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44AA5BA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8AE7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E26D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E93BB8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48E43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0C5F8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5E9340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E7D4F59" w14:textId="77777777" w:rsidR="00110AA0" w:rsidRDefault="009F6353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C7B46F8" wp14:editId="605E77DA">
            <wp:extent cx="5731510" cy="257746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F7A0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app, veremos a impressão de "Introdução às Coleções" na tela. Para acessarmos o último elemento, precisaremos realizar uma conta:</w:t>
      </w:r>
    </w:p>
    <w:p w14:paraId="0E7D9D5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40A529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1B0E92D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923255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45CEE3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C2AE1B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21CC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A291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BA42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169EC6F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43D30F" w14:textId="77777777" w:rsidR="008B19F9" w:rsidRDefault="008B19F9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328C548" wp14:editId="6E2521E3">
            <wp:extent cx="5731510" cy="2771775"/>
            <wp:effectExtent l="0" t="0" r="254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904E4C8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Verificaremos que tudo funciona conforme esperado, quando rodamos a app vemos "Trabalhando com Conjuntos" no Output. Se quisermos trocar um elemento deste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faremos?</w:t>
      </w:r>
    </w:p>
    <w:p w14:paraId="6BC9899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2DAF99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44A95FC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CC5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CD98F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717AB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87CBF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4B94A9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36F043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501231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AB3DC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F6D1B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7C90B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C0D549" w14:textId="77777777" w:rsidR="009F6353" w:rsidRDefault="009F635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EC33F3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não teremos nenhuma mudança! Isso ocorre pois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não está sendo armazenado no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armazenamos ali foi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valor copiado de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não adianta mudarmos seu valor.</w:t>
      </w:r>
    </w:p>
    <w:p w14:paraId="735CF7D2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acessar diretamente a primeira posição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aulas. Para atribuirmos um valor a esta posição, de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o código assim:</w:t>
      </w:r>
    </w:p>
    <w:p w14:paraId="509C21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0AFFA4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4A2169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ED2BF2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FC8D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CFCF4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10F9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D02AD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48082DC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CD21E6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E595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A6781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5AFE7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E05CA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4FCC4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15BEC6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E88D886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a aplicação e veremos que conseguimos trocar com sucesso o primeiro elemento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2E773DA" w14:textId="77777777" w:rsidR="00997335" w:rsidRPr="00A63F4D" w:rsidRDefault="00997335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191ED4A" wp14:editId="7648F20B">
            <wp:extent cx="5731510" cy="267271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76F8" w14:textId="77777777" w:rsidR="00C27ED4" w:rsidRDefault="00C27ED4" w:rsidP="003613B9">
      <w:pPr>
        <w:pStyle w:val="Ttulo1"/>
        <w:rPr>
          <w:b/>
          <w:bCs/>
          <w:noProof/>
        </w:rPr>
      </w:pPr>
      <w:bookmarkStart w:id="2" w:name="_Toc63285717"/>
      <w:r w:rsidRPr="00C27ED4">
        <w:rPr>
          <w:b/>
          <w:bCs/>
          <w:noProof/>
        </w:rPr>
        <w:t>Atribuindo Valores A Um Array</w:t>
      </w:r>
      <w:bookmarkEnd w:id="2"/>
    </w:p>
    <w:p w14:paraId="2764DCD7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Manoel precisa declarar uma coleção de nomes de meses do ano. Para criá-la, ele decide declarar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com tamanho suficiente para armazenar os nomes de todos os meses do ano (na ordem correta). Em seguida, Manoel tem que definir 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valor para o mês de janeiro.</w:t>
      </w:r>
    </w:p>
    <w:p w14:paraId="6378E84A" w14:textId="77777777" w:rsid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Manoel pode fazer? Escolha a melhor alternativa.</w:t>
      </w:r>
    </w:p>
    <w:p w14:paraId="307443F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meses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77600F7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meses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proofErr w:type="gram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Janeiro</w:t>
      </w:r>
      <w:proofErr w:type="gram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B3EB6BA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</w:t>
      </w:r>
    </w:p>
    <w:p w14:paraId="6FF4DDB3" w14:textId="77777777" w:rsidR="00C27ED4" w:rsidRDefault="00C27ED4" w:rsidP="00C27ED4">
      <w:pPr>
        <w:pStyle w:val="Ttulo1"/>
        <w:rPr>
          <w:b/>
          <w:bCs/>
          <w:noProof/>
        </w:rPr>
      </w:pPr>
      <w:bookmarkStart w:id="3" w:name="_Toc63285718"/>
      <w:r w:rsidRPr="00C27ED4">
        <w:rPr>
          <w:b/>
          <w:bCs/>
          <w:noProof/>
        </w:rPr>
        <w:t>Modificando um valor de um elemento de um array</w:t>
      </w:r>
      <w:bookmarkEnd w:id="3"/>
    </w:p>
    <w:p w14:paraId="1FEA1DF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Dê uma olhada no seguinte trecho de código:</w:t>
      </w:r>
    </w:p>
    <w:p w14:paraId="738BF24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//os elementos que entrarão no </w:t>
      </w:r>
      <w:proofErr w:type="spellStart"/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array</w:t>
      </w:r>
      <w:proofErr w:type="spellEnd"/>
    </w:p>
    <w:p w14:paraId="5ADA89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CD6E95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C2D1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EBF0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58923C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//declarando um </w:t>
      </w:r>
      <w:proofErr w:type="spellStart"/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array</w:t>
      </w:r>
      <w:proofErr w:type="spellEnd"/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populado</w:t>
      </w:r>
    </w:p>
    <w:p w14:paraId="092E6B8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</w:p>
    <w:p w14:paraId="54DFD2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99CD0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7FF0D1F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4B424C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1DF3F91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33A747B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377DE79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89EA65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196138E5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valor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aulas[1]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quando você executa o código acima?</w:t>
      </w:r>
    </w:p>
    <w:p w14:paraId="41D06D60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"Modelando a Classe Aula"</w:t>
      </w:r>
    </w:p>
    <w:p w14:paraId="7400E0F3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 xml:space="preserve">Quando o </w:t>
      </w:r>
      <w:proofErr w:type="spellStart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 foi populado, o conteúdo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foi copiado para </w:t>
      </w:r>
      <w:proofErr w:type="spellStart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para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 o </w:t>
      </w:r>
      <w:proofErr w:type="spellStart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</w:t>
      </w:r>
      <w:r w:rsidRPr="00C27ED4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por valor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e naquele momento o conteúdo de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era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"Modelando a Classe Aula"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60C2CBC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0F8029" w14:textId="77777777" w:rsidR="00C27ED4" w:rsidRDefault="00C27ED4" w:rsidP="00C27ED4">
      <w:pPr>
        <w:pStyle w:val="Ttulo1"/>
        <w:rPr>
          <w:b/>
          <w:bCs/>
          <w:noProof/>
        </w:rPr>
      </w:pPr>
      <w:bookmarkStart w:id="4" w:name="_Toc63285719"/>
      <w:r w:rsidRPr="00C27ED4">
        <w:rPr>
          <w:b/>
          <w:bCs/>
          <w:noProof/>
        </w:rPr>
        <w:t>Operações com Arrays</w:t>
      </w:r>
      <w:bookmarkEnd w:id="4"/>
    </w:p>
    <w:p w14:paraId="69B45E9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Agora vamos procurar um elemento 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aula "Modelando a Classe Aula", por exemplo. Para isso, imprimiremos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"Aula modelando está no índice 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concatenado com o índice onde ele foi encontrado, mostrando onde teve a ocorrência da nossa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79D9B7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 método estático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IndexOf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buscará a primeira ocorrência de uma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retornando o índice onde foi encontrado:</w:t>
      </w:r>
    </w:p>
    <w:p w14:paraId="0461676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7C82E49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A480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2F13A3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B522659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será exibido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 aula modelando está no índice 1"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a primeira ocorrência desta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6995CED0" w14:textId="77777777" w:rsid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77A78BE" wp14:editId="60770ED4">
            <wp:extent cx="5731510" cy="198310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0164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A3E2E8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Digamos que este texto se repita algumas vezes no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é possível procurá-la assim:</w:t>
      </w:r>
    </w:p>
    <w:p w14:paraId="7E8B924F" w14:textId="77777777" w:rsidR="0048403F" w:rsidRP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78D36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55366F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A118C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411DA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31B7DC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B66EDB" w14:textId="77777777" w:rsidR="00114797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71C77663" w14:textId="77777777" w:rsidR="00114797" w:rsidRPr="00C27ED4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0C15A1F7" w14:textId="77777777" w:rsidR="0048403F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F33242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mais uma vez, a aula será encontrada no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 tratar-se da primeira e última ocorrência desta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Prosseguindo, faremos uma operação para trocar a ordem dos elementos, colocando o último como primeiro, e vice-versa.</w:t>
      </w:r>
    </w:p>
    <w:p w14:paraId="70DBEA49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B7EA5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Para revertermos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chamaremos o método estático 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DA5837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B0413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1C3D466" w14:textId="77777777" w:rsidR="00C12876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B7FD9C" w14:textId="77777777" w:rsidR="00C12876" w:rsidRPr="00C27ED4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5280B3E1" wp14:editId="2E81A8EA">
            <wp:extent cx="5731510" cy="264922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82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F6F54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D19BEA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FB3A2C5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9784FE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contrapartida, para voltar 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sua ordem original, faremos a reversão mais uma vez:</w:t>
      </w:r>
    </w:p>
    <w:p w14:paraId="679D75A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1EB77EBB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85977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010674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7E23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68E5D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9BDC0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54685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346246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AACA87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Vimos, então, que o </w:t>
      </w:r>
      <w:proofErr w:type="gram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</w:t>
      </w:r>
      <w:proofErr w:type="gram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funciona como um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método idempotente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ou seja, se ele for rodado duas vezes, volta-se ao estado original. Supondo que tenhamos que redimensionar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reduzindo seu tamanho, 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também permite que se faça isto, por meio do método estático denominado "Redimensionar", ou "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Resize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não esquecendo de imprimir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novo:</w:t>
      </w:r>
    </w:p>
    <w:p w14:paraId="1C28989A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313A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C5C0F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E89832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C792F7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1E6F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A84CB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594637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B9D68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66E4C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No entanto, como conseguimos redimensionar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ele é um tipo de coleção de tamanho fixo? O que acontece é que, internamente, 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gram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 uma nova</w:t>
      </w:r>
      <w:proofErr w:type="gram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coleção (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com o tamanho definido (neste caso,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 e, em seguida, copia os primeiros elementos da nossa classe original para 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destino. No final, troca-se a referência da variável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apontando-a para o novo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262D4C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 sem que tivéssemos visto, uma cópia interna é criada. Este é o pequeno "truque" que acontece no método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Se quiséssemos aumentar 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novamente, para o tamanho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tentar:</w:t>
      </w:r>
    </w:p>
    <w:p w14:paraId="248971CB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7DF45A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7EE3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EC0BD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38FD1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73B89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57CA15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9465A7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08D16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575920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031D9B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de novo a app e teremos exatamente o mesmo resultado. Para confirmar que esta alteração foi de fato realizada, colocaremos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nesta última linha que acabamos de criar, rodaremos a aplicação e inspecionaremos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939C4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veremos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cujo último deles, de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está com valor nulo, o que ocorre porque este elemento (ou índice) está vago, ou seja, não há nenhum valor dentro dele.</w:t>
      </w:r>
    </w:p>
    <w:p w14:paraId="71DE0E07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preciso, então, preenchermos esta última posição com um valor. Digamos que queiramos colocar a última aula como sendo a de conclusão. Para atribuirmos um valor a ela, colocaremos entre colchetes o índice que queremos usar.</w:t>
      </w:r>
    </w:p>
    <w:p w14:paraId="6ECD070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índice da última aula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o código ficará assim:</w:t>
      </w:r>
    </w:p>
    <w:p w14:paraId="4A933AF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D4AAC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BE801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B43F93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BBD805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5AFE0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Se tivermos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cujo tamanho desconhecemos e quisermos preencher a última posição deste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não poderemos simplesmente colocar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no caso seria o número mágico, e sim uma expressão que sempre acesse a última posição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BD00D9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o índice sempre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 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poderemos colocar o número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aulas.Length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garantindo que estamos sempre acessando a última posição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código ficará assim, portanto:</w:t>
      </w:r>
    </w:p>
    <w:p w14:paraId="77A612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1DBED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2EC61F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E737DD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e verificar seu funcionamento. Agora sim, conseguimos preencher a última posição com 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"Conclusão".</w:t>
      </w:r>
    </w:p>
    <w:p w14:paraId="1FAE5348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Para ordenarmos 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alfabeticamente, poderíamos utilizar o método estático 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"Ordenar", que em inglês é "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Sort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", a partir do qual passaremos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imprimindo-o em seguida.</w:t>
      </w:r>
    </w:p>
    <w:p w14:paraId="7DBDA5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928A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D17249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desta vez teremos as aulas em ordem alfabética, como gostaríamos:</w:t>
      </w:r>
    </w:p>
    <w:p w14:paraId="751A362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Conclus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ã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</w:t>
      </w:r>
    </w:p>
    <w:p w14:paraId="099C7B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534D82A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Arrays</w:t>
      </w:r>
      <w:proofErr w:type="spellEnd"/>
    </w:p>
    <w:p w14:paraId="5F996601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 ser revertido, porque não é idempotente 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EB1672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Para copiarmos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outro, criaremos um de destino, acrescentando seu novo tamanho,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(duas posições). Queremos duplicar as duas últimas aulas do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aulas para esta cópia.</w:t>
      </w:r>
    </w:p>
    <w:p w14:paraId="47C8E45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"cópia" (em inglês, "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Copy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"), passando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origem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), o índice inicial a partir do qual copiaremos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aulas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equivale à segunda posição), o nome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destino, a posição inicial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a quantidade de elementos que iremos copiar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):</w:t>
      </w:r>
    </w:p>
    <w:p w14:paraId="00EC97A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gram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copia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0F8398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Copy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copia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proofErr w:type="gramStart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468E5DB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AF165B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F9786C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copiamos as duas últimas aulas. Para fazer o mesmo com todos os elementos, do início ao fim, poderíamos optar por uma maneira mais simples utilizando um método de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clonagem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8DBF7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Declararemos um novo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denominado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E, em vez de declararmos uma nova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colocaremos a referência do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inicial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chamando um método muito conveniente: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F83324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ACEDB45" w14:textId="77777777" w:rsidR="00F96E6C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Clone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4CBED52F" w14:textId="77777777" w:rsidR="00F96E6C" w:rsidRDefault="00F96E6C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055439" w14:textId="77777777" w:rsidR="00C27ED4" w:rsidRPr="00C27ED4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 o Visual Studio está "reclamando" por não conseguir converter o tipo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[]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teremos que fazer um </w:t>
      </w:r>
      <w:proofErr w:type="spellStart"/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77CFAF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gram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Clone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[];</w:t>
      </w:r>
    </w:p>
    <w:p w14:paraId="10B534B8" w14:textId="77777777" w:rsidR="00F96E6C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B43F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  <w:t xml:space="preserve"> </w:t>
      </w:r>
    </w:p>
    <w:p w14:paraId="28043838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4ED71C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a aplicação e obteremos o resultado do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clonado, que é exatamente o nosso original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Para terminar, veremos como limpar alguns elementos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clone, neste caso, os dois últimos.</w:t>
      </w:r>
    </w:p>
    <w:p w14:paraId="64325999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 limpeza, do inglês 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clear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bem como o índice da segunda posição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o número de elementos que queremos limpar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), não esquecendo de imprimir 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clone:</w:t>
      </w:r>
    </w:p>
    <w:p w14:paraId="7AA423E9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proofErr w:type="gramStart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06029FFA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lastRenderedPageBreak/>
        <w:t>Imprimir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proofErr w:type="gramStart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  <w:r w:rsidRPr="00507FEE"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  <w:t xml:space="preserve"> </w:t>
      </w:r>
    </w:p>
    <w:p w14:paraId="2DBFF6E3" w14:textId="77777777" w:rsidR="00F96E6C" w:rsidRDefault="00F96E6C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F39DB3F" wp14:editId="299CC93E">
            <wp:extent cx="3961905" cy="1933333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DBA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Feito isto, rodaremos o código e veremos que conseguimos limpar os dois últimos elementos deste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Se colocarmos um breakpoint na linha de código que acabamos de criar e rodarmos novamente a aplicação, confirmaremos isso.</w:t>
      </w:r>
    </w:p>
    <w:p w14:paraId="1E9FEB8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Ao inspecionarmos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veremos que o primeiro elemento permanece intacto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"Conclusão"), e os outros dois passaram a ter valor nulo.</w:t>
      </w:r>
    </w:p>
    <w:p w14:paraId="781C5809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6A4CF9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É importante lembrarmos que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é um tipo muito básico de coleção do .NET, então o utilizaremos em casos específicos, como em transferências de arquivos, manipulação de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buffer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 ou imagens, em arquivos de baixo nível. Isso porque normalmente, embora faça parte de várias coleções do .NET,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não é tão usado quanto outro tipo de coleção (como 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List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). Assim sendo, se for usar um tipo de coleção, busque sempre ver se é possível optar pela lista no lugar de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, pois ela fornece métodos muito mais convenientes do que um simples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317E876" w14:textId="77777777" w:rsidR="00C27ED4" w:rsidRDefault="00CB7F90" w:rsidP="00CB7F90">
      <w:pPr>
        <w:pStyle w:val="Ttulo1"/>
        <w:rPr>
          <w:b/>
          <w:bCs/>
          <w:noProof/>
        </w:rPr>
      </w:pPr>
      <w:bookmarkStart w:id="5" w:name="_Toc63285720"/>
      <w:r w:rsidRPr="00CB7F90">
        <w:rPr>
          <w:b/>
          <w:bCs/>
          <w:noProof/>
        </w:rPr>
        <w:t>Copiando dados de um array</w:t>
      </w:r>
      <w:bookmarkEnd w:id="5"/>
    </w:p>
    <w:p w14:paraId="773DE861" w14:textId="77777777" w:rsid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D08D8A3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Imagine um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declarado como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decimal[] 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6BA161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Esse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todos saldos diários de uma conta bancária ao longo de um determinado mês do ano.</w:t>
      </w:r>
    </w:p>
    <w:p w14:paraId="771B00F8" w14:textId="77777777" w:rsidR="00CB7F90" w:rsidRP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Detalhe: você não sabe qual mês esse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representa. Pode ser qualquer mês!</w:t>
      </w:r>
    </w:p>
    <w:p w14:paraId="62011850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Qual o código necessário para copiar os saldos dos dois últimos dias do mês para um novo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5F0E9665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decimal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4DAC78A8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Copy</w:t>
      </w:r>
      <w:proofErr w:type="spellEnd"/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proofErr w:type="spellEnd"/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copia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C9DA84F" w14:textId="77777777" w:rsid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74ED263" w14:textId="77777777" w:rsidR="00CB7F90" w:rsidRP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O método 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Array.Copy</w:t>
      </w:r>
      <w:proofErr w:type="spellEnd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está copiando corretamente os valores dos 2 últimos elementos do </w:t>
      </w:r>
      <w:proofErr w:type="spellStart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, a partir do penúltimo elemento do </w:t>
      </w:r>
      <w:proofErr w:type="spellStart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é representado pela expressão 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saldosPorDiaDoMes.Length</w:t>
      </w:r>
      <w:proofErr w:type="spellEnd"/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 xml:space="preserve"> - 2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sempre funcionará para qualquer mês do ano.</w:t>
      </w:r>
    </w:p>
    <w:p w14:paraId="25EA0B30" w14:textId="77777777" w:rsidR="00CB7F90" w:rsidRPr="00CB7F90" w:rsidRDefault="00CB7F90" w:rsidP="00CB7F90">
      <w:pPr>
        <w:pStyle w:val="Ttulo1"/>
        <w:rPr>
          <w:b/>
          <w:bCs/>
          <w:noProof/>
        </w:rPr>
      </w:pPr>
      <w:bookmarkStart w:id="6" w:name="_Toc63285721"/>
      <w:r w:rsidRPr="00CB7F90">
        <w:rPr>
          <w:b/>
          <w:bCs/>
          <w:noProof/>
        </w:rPr>
        <w:t>Mão na Massa: Começando com Arrays</w:t>
      </w:r>
      <w:bookmarkEnd w:id="6"/>
    </w:p>
    <w:p w14:paraId="1EBC079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para trabalhar com o tipo de coleção mais básica do .NET Framework: as matrizes, ou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como são conhecidas.</w:t>
      </w:r>
    </w:p>
    <w:p w14:paraId="2E7B9C1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7" w:name="_Toc63285722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um array</w:t>
      </w:r>
      <w:bookmarkEnd w:id="7"/>
    </w:p>
    <w:p w14:paraId="5721258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Imagine um grupo de 3 variáveis de strings, cada uma representando um nome de aula:</w:t>
      </w:r>
    </w:p>
    <w:p w14:paraId="2DAA9FB0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05BCFA6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DDE341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1081B39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Muitas vezes iremos trabalhar com essas informações reunidas num mesmo grupo, numa mesma coletânea de aulas, numa mesma...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5AD49CFF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EE122B1" wp14:editId="1DFCD1F8">
            <wp:extent cx="5709920" cy="8610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D25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Ora, porque é mais fácil trabalhar com informações "no atacado", isto é, se elas são parte de uma estrutura maior. Essa estrutura maior é a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406DC03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70FDFB4" wp14:editId="0705B03F">
            <wp:extent cx="5709920" cy="861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62B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uma coleção matriz, ou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pode ser declarada assim:</w:t>
      </w:r>
    </w:p>
    <w:p w14:paraId="04FCB53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gramStart"/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proofErr w:type="gramEnd"/>
      <w:r w:rsidRPr="00CB7F90">
        <w:rPr>
          <w:rStyle w:val="pun"/>
          <w:color w:val="999999"/>
          <w:lang w:val="en-US"/>
        </w:rPr>
        <w:t>]</w:t>
      </w:r>
      <w:r w:rsidRPr="00CB7F90">
        <w:rPr>
          <w:rStyle w:val="pln"/>
          <w:color w:val="3D464D"/>
          <w:lang w:val="en-US"/>
        </w:rPr>
        <w:t xml:space="preserve"> aulas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</w:p>
    <w:p w14:paraId="6DBFEC0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76CF5AA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proofErr w:type="spellStart"/>
      <w:r w:rsidRPr="00CB7F90">
        <w:rPr>
          <w:rStyle w:val="pln"/>
          <w:color w:val="3D464D"/>
          <w:lang w:val="en-US"/>
        </w:rPr>
        <w:t>aulaIntro</w:t>
      </w:r>
      <w:proofErr w:type="spellEnd"/>
      <w:r w:rsidRPr="00CB7F90">
        <w:rPr>
          <w:rStyle w:val="pun"/>
          <w:color w:val="999999"/>
          <w:lang w:val="en-US"/>
        </w:rPr>
        <w:t>,</w:t>
      </w:r>
    </w:p>
    <w:p w14:paraId="0BD4BD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,</w:t>
      </w:r>
    </w:p>
    <w:p w14:paraId="7B7346C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106F0DC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0F70118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95CAB5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sintaxe especial: primeiro escrevemos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e em seguida os colchetes. Isso indica ao programa que estamos querendo trabalhar com um </w:t>
      </w:r>
      <w:r>
        <w:rPr>
          <w:rStyle w:val="nfase"/>
          <w:color w:val="3D464D"/>
          <w:sz w:val="27"/>
          <w:szCs w:val="27"/>
        </w:rPr>
        <w:t>array de strings</w:t>
      </w:r>
      <w:r>
        <w:rPr>
          <w:color w:val="3D464D"/>
          <w:sz w:val="27"/>
          <w:szCs w:val="27"/>
        </w:rPr>
        <w:t>.</w:t>
      </w:r>
    </w:p>
    <w:p w14:paraId="5326709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também que escrevemos as chaves, e dentro delas os elementos que vão preencher o array.</w:t>
      </w:r>
    </w:p>
    <w:p w14:paraId="04BA22FB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 w:rsidRPr="00CB7F90">
        <w:rPr>
          <w:rStyle w:val="nfase"/>
          <w:color w:val="3D464D"/>
          <w:sz w:val="27"/>
          <w:szCs w:val="27"/>
          <w:highlight w:val="yellow"/>
        </w:rPr>
        <w:t>Importante:</w:t>
      </w:r>
      <w:r w:rsidRPr="00CB7F90">
        <w:rPr>
          <w:color w:val="3D464D"/>
          <w:sz w:val="27"/>
          <w:szCs w:val="27"/>
          <w:highlight w:val="yellow"/>
        </w:rPr>
        <w:t> Nunca declaramos um array de strings com </w:t>
      </w:r>
      <w:r w:rsidRPr="00CB7F90">
        <w:rPr>
          <w:rStyle w:val="CdigoHTML"/>
          <w:color w:val="3D464D"/>
          <w:sz w:val="23"/>
          <w:szCs w:val="23"/>
          <w:highlight w:val="yellow"/>
          <w:shd w:val="clear" w:color="auto" w:fill="F0F3F5"/>
        </w:rPr>
        <w:t>Array&lt;string&gt;</w:t>
      </w:r>
      <w:r w:rsidRPr="00CB7F90">
        <w:rPr>
          <w:color w:val="3D464D"/>
          <w:sz w:val="27"/>
          <w:szCs w:val="27"/>
          <w:highlight w:val="yellow"/>
        </w:rPr>
        <w:t>!</w:t>
      </w:r>
    </w:p>
    <w:p w14:paraId="73DCADA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essa não é a única forma. Também podemos declarar o array assim:</w:t>
      </w:r>
    </w:p>
    <w:p w14:paraId="73FEE1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aulas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</w:p>
    <w:p w14:paraId="142CDC5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80DE0D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6776FC1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AB18E0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68A207DE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2B14B66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Mais simples, não?</w:t>
      </w:r>
    </w:p>
    <w:p w14:paraId="54A55BD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nos exemplos acima, precisamos todos os itens do array na declaração. E se precisarmos criar o array e só depois (ou muito depois) preencher esse array? É aí que entra a terceira forma de declaração: passando o </w:t>
      </w:r>
      <w:r>
        <w:rPr>
          <w:rStyle w:val="nfase"/>
          <w:color w:val="3D464D"/>
          <w:sz w:val="27"/>
          <w:szCs w:val="27"/>
        </w:rPr>
        <w:t>tamanho</w:t>
      </w:r>
      <w:r>
        <w:rPr>
          <w:color w:val="3D464D"/>
          <w:sz w:val="27"/>
          <w:szCs w:val="27"/>
        </w:rPr>
        <w:t> do array explicitamente:</w:t>
      </w:r>
    </w:p>
    <w:p w14:paraId="66C10E36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aulas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3</w:t>
      </w:r>
      <w:r w:rsidRPr="00507FEE">
        <w:rPr>
          <w:rStyle w:val="pun"/>
          <w:color w:val="999999"/>
          <w:lang w:val="pt-BR"/>
        </w:rPr>
        <w:t>];</w:t>
      </w:r>
      <w:r w:rsidRPr="00507FEE">
        <w:rPr>
          <w:color w:val="3D464D"/>
          <w:sz w:val="27"/>
          <w:szCs w:val="27"/>
          <w:lang w:val="pt-BR"/>
        </w:rPr>
        <w:t xml:space="preserve"> </w:t>
      </w:r>
    </w:p>
    <w:p w14:paraId="174B15E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694AC37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agora, quando formos </w:t>
      </w:r>
      <w:r>
        <w:rPr>
          <w:rStyle w:val="nfase"/>
          <w:color w:val="3D464D"/>
          <w:sz w:val="27"/>
          <w:szCs w:val="27"/>
        </w:rPr>
        <w:t>preencher</w:t>
      </w:r>
      <w:r>
        <w:rPr>
          <w:color w:val="3D464D"/>
          <w:sz w:val="27"/>
          <w:szCs w:val="27"/>
        </w:rPr>
        <w:t> o array, temos que informar a </w:t>
      </w:r>
      <w:r>
        <w:rPr>
          <w:rStyle w:val="nfase"/>
          <w:color w:val="3D464D"/>
          <w:sz w:val="27"/>
          <w:szCs w:val="27"/>
        </w:rPr>
        <w:t>posição</w:t>
      </w:r>
      <w:r>
        <w:rPr>
          <w:color w:val="3D464D"/>
          <w:sz w:val="27"/>
          <w:szCs w:val="27"/>
        </w:rPr>
        <w:t> a ser preenchida.</w:t>
      </w:r>
    </w:p>
    <w:p w14:paraId="009F9DA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aulaIntro</w:t>
      </w:r>
      <w:r>
        <w:rPr>
          <w:rStyle w:val="pun"/>
          <w:color w:val="999999"/>
        </w:rPr>
        <w:t>;</w:t>
      </w:r>
    </w:p>
    <w:p w14:paraId="066F40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;</w:t>
      </w:r>
    </w:p>
    <w:p w14:paraId="74F7D66F" w14:textId="77777777" w:rsidR="00CB7F90" w:rsidRDefault="00CB7F90" w:rsidP="00CB7F90">
      <w:pPr>
        <w:pStyle w:val="Pr-formataoHTML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aulaSets</w:t>
      </w:r>
      <w:r>
        <w:rPr>
          <w:rStyle w:val="pun"/>
          <w:color w:val="999999"/>
        </w:rPr>
        <w:t>;</w:t>
      </w:r>
    </w:p>
    <w:p w14:paraId="62EA44C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dá pra ver, essa sintaxe exige o índice dentro dos colchetes. O índice é igual a posição menos um:</w:t>
      </w:r>
    </w:p>
    <w:p w14:paraId="505CBEBC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ÍNDICE = POSIÇÃO - 1</w:t>
      </w:r>
    </w:p>
    <w:p w14:paraId="110E209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04708AE" wp14:editId="402499A2">
            <wp:extent cx="5709920" cy="8610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2914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8" w:name="_Toc63285723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um array</w:t>
      </w:r>
      <w:bookmarkEnd w:id="8"/>
    </w:p>
    <w:p w14:paraId="6F05D78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situações em que você precise imprimir um array, isto é, imprimir todos os seus elementos no console, você se sentirá tentado a fazer isto:</w:t>
      </w:r>
    </w:p>
    <w:p w14:paraId="4E2957A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313F81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resultado não será o esperado! Você verá aparecer no console:</w:t>
      </w:r>
    </w:p>
    <w:p w14:paraId="50211EBC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String</w:t>
      </w:r>
      <w:r>
        <w:rPr>
          <w:rStyle w:val="pun"/>
          <w:color w:val="999999"/>
        </w:rPr>
        <w:t>[]</w:t>
      </w:r>
    </w:p>
    <w:p w14:paraId="21A4FB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Quando tentamos imprimir o array diretamente, o .NET Framework irá acessar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 da classe object e imprimir o namespace e o nome da classe.</w:t>
      </w:r>
    </w:p>
    <w:p w14:paraId="5159B17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nesse caso vamos </w:t>
      </w:r>
      <w:r>
        <w:rPr>
          <w:rStyle w:val="nfase"/>
          <w:color w:val="3D464D"/>
          <w:sz w:val="27"/>
          <w:szCs w:val="27"/>
        </w:rPr>
        <w:t>varrer</w:t>
      </w:r>
      <w:r>
        <w:rPr>
          <w:color w:val="3D464D"/>
          <w:sz w:val="27"/>
          <w:szCs w:val="27"/>
        </w:rPr>
        <w:t>, isso é, </w:t>
      </w:r>
      <w:r>
        <w:rPr>
          <w:rStyle w:val="nfase"/>
          <w:color w:val="3D464D"/>
          <w:sz w:val="27"/>
          <w:szCs w:val="27"/>
        </w:rPr>
        <w:t>iterar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enumerar</w:t>
      </w:r>
      <w:r>
        <w:rPr>
          <w:color w:val="3D464D"/>
          <w:sz w:val="27"/>
          <w:szCs w:val="27"/>
        </w:rPr>
        <w:t> a coleção de alunos para imprimir cada um deles. Mas para isso vamos usar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que pega cada um dos elementos:</w:t>
      </w:r>
    </w:p>
    <w:p w14:paraId="78FAD49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foreach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var</w:t>
      </w:r>
      <w:r w:rsidRPr="00CB7F90">
        <w:rPr>
          <w:rStyle w:val="pln"/>
          <w:color w:val="3D464D"/>
          <w:lang w:val="en-US"/>
        </w:rPr>
        <w:t xml:space="preserve"> aula </w:t>
      </w:r>
      <w:r w:rsidRPr="00CB7F90">
        <w:rPr>
          <w:rStyle w:val="kwd"/>
          <w:color w:val="0077AA"/>
          <w:lang w:val="en-US"/>
        </w:rPr>
        <w:t>in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49BB5A7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38A29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5654A1F2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7D5A7C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 é uma instrução bem simples, que não exige saber o tamanho do array nem precisa de acesso via indexador.</w:t>
      </w:r>
    </w:p>
    <w:p w14:paraId="2A92D94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 outra maneira de fazer a mesma varredura do array, mas desta vez usando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EA6846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proofErr w:type="spellEnd"/>
      <w:proofErr w:type="gramEnd"/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un"/>
          <w:color w:val="999999"/>
          <w:lang w:val="en-US"/>
        </w:rPr>
        <w:t>++)</w:t>
      </w:r>
    </w:p>
    <w:p w14:paraId="35318CA7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8EDAF7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1716F6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7CB8FF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 tamanho do array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é dado pela propriedade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Length</w:t>
      </w:r>
      <w:r>
        <w:rPr>
          <w:color w:val="3D464D"/>
          <w:sz w:val="27"/>
          <w:szCs w:val="27"/>
        </w:rPr>
        <w:t>.</w:t>
      </w:r>
    </w:p>
    <w:p w14:paraId="375EF6D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exige saber o tamanho do array como também exige o acesso via indexador. Dá mais trabalho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do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porém ele permite mais controle sobre a varredura.</w:t>
      </w:r>
    </w:p>
    <w:p w14:paraId="513120A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reaproveitar esse código, vamos colocar em um novo método:</w:t>
      </w:r>
    </w:p>
    <w:p w14:paraId="64BD77A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private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static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void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typ"/>
          <w:color w:val="A67F59"/>
          <w:lang w:val="en-US"/>
        </w:rPr>
        <w:t>Imprimir</w:t>
      </w:r>
      <w:proofErr w:type="spellEnd"/>
      <w:r w:rsidRPr="00CB7F90">
        <w:rPr>
          <w:rStyle w:val="pun"/>
          <w:color w:val="999999"/>
          <w:lang w:val="en-US"/>
        </w:rPr>
        <w:t>(</w:t>
      </w:r>
      <w:proofErr w:type="gramStart"/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proofErr w:type="gramEnd"/>
      <w:r w:rsidRPr="00CB7F90">
        <w:rPr>
          <w:rStyle w:val="pun"/>
          <w:color w:val="999999"/>
          <w:lang w:val="en-US"/>
        </w:rPr>
        <w:t>]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53A3761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40F5397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proofErr w:type="spellStart"/>
      <w:r w:rsidRPr="00CB7F90">
        <w:rPr>
          <w:rStyle w:val="typ"/>
          <w:color w:val="A67F59"/>
          <w:lang w:val="en-US"/>
        </w:rPr>
        <w:t>Console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Clear</w:t>
      </w:r>
      <w:proofErr w:type="spellEnd"/>
      <w:r w:rsidRPr="00CB7F90">
        <w:rPr>
          <w:rStyle w:val="pun"/>
          <w:color w:val="999999"/>
          <w:lang w:val="en-US"/>
        </w:rPr>
        <w:t>(</w:t>
      </w:r>
      <w:proofErr w:type="gramStart"/>
      <w:r w:rsidRPr="00CB7F90">
        <w:rPr>
          <w:rStyle w:val="pun"/>
          <w:color w:val="999999"/>
          <w:lang w:val="en-US"/>
        </w:rPr>
        <w:t>);</w:t>
      </w:r>
      <w:proofErr w:type="gramEnd"/>
    </w:p>
    <w:p w14:paraId="1AA9D15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//foreach (var aula in aulas)</w:t>
      </w:r>
    </w:p>
    <w:p w14:paraId="7FD1956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//{</w:t>
      </w:r>
    </w:p>
    <w:p w14:paraId="265E8317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 xml:space="preserve">//    </w:t>
      </w:r>
      <w:proofErr w:type="spellStart"/>
      <w:r w:rsidRPr="00CB7F90">
        <w:rPr>
          <w:rStyle w:val="com"/>
          <w:color w:val="708090"/>
          <w:lang w:val="en-US"/>
        </w:rPr>
        <w:t>Console.WriteLine</w:t>
      </w:r>
      <w:proofErr w:type="spellEnd"/>
      <w:r w:rsidRPr="00CB7F90">
        <w:rPr>
          <w:rStyle w:val="com"/>
          <w:color w:val="708090"/>
          <w:lang w:val="en-US"/>
        </w:rPr>
        <w:t>(aula</w:t>
      </w:r>
      <w:proofErr w:type="gramStart"/>
      <w:r w:rsidRPr="00CB7F90">
        <w:rPr>
          <w:rStyle w:val="com"/>
          <w:color w:val="708090"/>
          <w:lang w:val="en-US"/>
        </w:rPr>
        <w:t>);</w:t>
      </w:r>
      <w:proofErr w:type="gramEnd"/>
    </w:p>
    <w:p w14:paraId="12D7D30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//}</w:t>
      </w:r>
    </w:p>
    <w:p w14:paraId="7CC6E2C4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4F680BF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proofErr w:type="spellEnd"/>
      <w:proofErr w:type="gramEnd"/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un"/>
          <w:color w:val="999999"/>
          <w:lang w:val="en-US"/>
        </w:rPr>
        <w:t>++)</w:t>
      </w:r>
    </w:p>
    <w:p w14:paraId="2FB60FDB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768B10C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500ED843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48B70D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4757EB0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9" w:name="_Toc63285724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primeiro item do array</w:t>
      </w:r>
      <w:bookmarkEnd w:id="9"/>
    </w:p>
    <w:p w14:paraId="3A8A0CD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vimos, um array é uma coleção base-zero. Isto é, a primeira posição sempre tem índice zero. Então, para obtermos o primeiro item, temos que usar índice zero:</w:t>
      </w:r>
    </w:p>
    <w:p w14:paraId="5D1A707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A594418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0" w:name="_Toc63285725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último item do array</w:t>
      </w:r>
      <w:bookmarkEnd w:id="10"/>
    </w:p>
    <w:p w14:paraId="2D9635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quer pegar o último item do array, então tem que calcular o índice como a última posição menos um, isto é, o total de elementos menos um.</w:t>
      </w:r>
    </w:p>
    <w:p w14:paraId="769993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7CB75DF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726ABF3" wp14:editId="019F782D">
            <wp:extent cx="5709920" cy="861060"/>
            <wp:effectExtent l="0" t="0" r="508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4D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1" w:name="_Toc63285726"/>
      <w:r>
        <w:rPr>
          <w:rFonts w:ascii="Open Sans" w:hAnsi="Open Sans" w:cs="Open Sans"/>
          <w:color w:val="3D464D"/>
          <w:spacing w:val="-8"/>
          <w:sz w:val="32"/>
          <w:szCs w:val="32"/>
        </w:rPr>
        <w:t>Modificando item de um array</w:t>
      </w:r>
      <w:bookmarkEnd w:id="11"/>
    </w:p>
    <w:p w14:paraId="04581A6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Imagina que você precise modificar um item agora, a aula de introdução.</w:t>
      </w:r>
    </w:p>
    <w:p w14:paraId="42FA994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22D6C5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461E7B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Qual o resultado? O item não é modificado! Mas por quê?</w:t>
      </w:r>
    </w:p>
    <w:p w14:paraId="5B03BCA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quando criamos o array,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foi copiada para o array </w:t>
      </w:r>
      <w:r>
        <w:rPr>
          <w:rStyle w:val="Forte"/>
          <w:color w:val="3D464D"/>
          <w:sz w:val="27"/>
          <w:szCs w:val="27"/>
        </w:rPr>
        <w:t>por valor</w:t>
      </w:r>
      <w:r>
        <w:rPr>
          <w:color w:val="3D464D"/>
          <w:sz w:val="27"/>
          <w:szCs w:val="27"/>
        </w:rPr>
        <w:t>, e não por referência! Logo, qualquer mudança na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não afetará o array.</w:t>
      </w:r>
    </w:p>
    <w:p w14:paraId="396A77E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podemos mudar um valor dentro do array? Acessando o indexador, a mesma forma que fazemos quando estamos </w:t>
      </w:r>
      <w:r>
        <w:rPr>
          <w:rStyle w:val="Forte"/>
          <w:color w:val="3D464D"/>
          <w:sz w:val="27"/>
          <w:szCs w:val="27"/>
        </w:rPr>
        <w:t>obtendo</w:t>
      </w:r>
      <w:r>
        <w:rPr>
          <w:color w:val="3D464D"/>
          <w:sz w:val="27"/>
          <w:szCs w:val="27"/>
        </w:rPr>
        <w:t> um valor.</w:t>
      </w:r>
    </w:p>
    <w:p w14:paraId="44872C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10D1FB5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2A45AF9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tanto a leitura quanto a gravação de um item de um array é feito via indexador.</w:t>
      </w:r>
    </w:p>
    <w:p w14:paraId="5642F3E6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2" w:name="_Toc63285727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Acessando o primeiro ou último item de um array que satisfaz uma condição</w:t>
      </w:r>
      <w:bookmarkEnd w:id="12"/>
    </w:p>
    <w:p w14:paraId="6193988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D2033A" wp14:editId="5CD2C0B4">
            <wp:extent cx="5709920" cy="19030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EC1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você precisa varrer um array para buscar um item que satisfaz uma condição, você pode usar um laço, como </w:t>
      </w:r>
      <w:r>
        <w:rPr>
          <w:rStyle w:val="Forte"/>
          <w:color w:val="3D464D"/>
          <w:sz w:val="27"/>
          <w:szCs w:val="27"/>
        </w:rPr>
        <w:t>foreach</w:t>
      </w:r>
      <w:r>
        <w:rPr>
          <w:color w:val="3D464D"/>
          <w:sz w:val="27"/>
          <w:szCs w:val="27"/>
        </w:rPr>
        <w:t> ou </w:t>
      </w:r>
      <w:r>
        <w:rPr>
          <w:rStyle w:val="Forte"/>
          <w:color w:val="3D464D"/>
          <w:sz w:val="27"/>
          <w:szCs w:val="27"/>
        </w:rPr>
        <w:t>for</w:t>
      </w:r>
      <w:r>
        <w:rPr>
          <w:color w:val="3D464D"/>
          <w:sz w:val="27"/>
          <w:szCs w:val="27"/>
        </w:rPr>
        <w:t>, como vimos.</w:t>
      </w:r>
    </w:p>
    <w:p w14:paraId="732198F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existe um jeito mais fácil. Você pode encontrar o índice de uma ocorrência,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6AF5BE0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"Aula modelando está no índice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7088EAD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exemplo acima, encontramos o índice onde está a aula "Modelando a Classe Aula". E para encontrar o elemento em si, basta usar o indexador com esse índice.</w:t>
      </w:r>
    </w:p>
    <w:p w14:paraId="4FA6062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temos que pegar o último item que satisfaz a condição: Usamos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LastIndexOf</w:t>
      </w:r>
      <w:r>
        <w:rPr>
          <w:color w:val="3D464D"/>
          <w:sz w:val="27"/>
          <w:szCs w:val="27"/>
        </w:rPr>
        <w:t>, que é análogo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2F4714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54E8A3D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3" w:name="_Toc63285728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a ordem do array</w:t>
      </w:r>
      <w:bookmarkEnd w:id="13"/>
    </w:p>
    <w:p w14:paraId="7BE373E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C37AFA1" wp14:editId="1F597F18">
            <wp:extent cx="2860040" cy="11480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7993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revertar a ordem natural do array, podemos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Reverse()</w:t>
      </w:r>
      <w:r>
        <w:rPr>
          <w:color w:val="3D464D"/>
          <w:sz w:val="27"/>
          <w:szCs w:val="27"/>
        </w:rPr>
        <w:t>:</w:t>
      </w:r>
    </w:p>
    <w:p w14:paraId="0E5EE4A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975C1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587F48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 acima não se aplica ao objeto em si, mas sim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 Ele é um método estático.</w:t>
      </w:r>
    </w:p>
    <w:p w14:paraId="2BBE01B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revertermos novamente, temos a ordem original do array:</w:t>
      </w:r>
    </w:p>
    <w:p w14:paraId="3355B02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9540270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6EE71F5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4" w:name="_Toc63285729"/>
      <w:r>
        <w:rPr>
          <w:rFonts w:ascii="Open Sans" w:hAnsi="Open Sans" w:cs="Open Sans"/>
          <w:color w:val="3D464D"/>
          <w:spacing w:val="-8"/>
          <w:sz w:val="32"/>
          <w:szCs w:val="32"/>
        </w:rPr>
        <w:t>Redimensionando um array</w:t>
      </w:r>
      <w:bookmarkEnd w:id="14"/>
    </w:p>
    <w:p w14:paraId="249693C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encolher, diminuir, truncar um array, para ele conter menos elementos. Mas um array é uma coleção de tamanho fixo. O que fazer?</w:t>
      </w:r>
    </w:p>
    <w:p w14:paraId="3FB10A7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76D79C2" wp14:editId="4DE4F09A">
            <wp:extent cx="2860040" cy="114808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861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pode usar o método estático de redimensionamento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</w:t>
      </w:r>
    </w:p>
    <w:p w14:paraId="378515A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Observe como reduzimos o tamanho de um array, de 3 para 2 posições:</w:t>
      </w:r>
    </w:p>
    <w:p w14:paraId="079C589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13FFB08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53235DA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toma como argumento:</w:t>
      </w:r>
    </w:p>
    <w:p w14:paraId="0ECC446F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array a ser redimensionado (por referência)</w:t>
      </w:r>
    </w:p>
    <w:p w14:paraId="4D6A005C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novo tamanho do array</w:t>
      </w:r>
    </w:p>
    <w:p w14:paraId="769C9F7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teremos um novo array com tamanho 2.</w:t>
      </w:r>
    </w:p>
    <w:p w14:paraId="719D799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outro lado, se quisermos aumentar o tamanho do array, podemos usar o mesmo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, e dessa vez vamos voltar o array ao seu tamanho original, 3:</w:t>
      </w:r>
    </w:p>
    <w:p w14:paraId="414F1B21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14:paraId="12D0A984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A03EF5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que, com isso, agora temos uma nova posição, ao final do array, sem nenhum valor preenchido.</w:t>
      </w:r>
    </w:p>
    <w:p w14:paraId="3401B3E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preencher essa posição acessando nosso array com o indexador, e indicando a última posição, isto é,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aulas.Length - 1</w:t>
      </w:r>
      <w:r>
        <w:rPr>
          <w:color w:val="3D464D"/>
          <w:sz w:val="27"/>
          <w:szCs w:val="27"/>
        </w:rPr>
        <w:t>:</w:t>
      </w:r>
    </w:p>
    <w:p w14:paraId="405F497C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;</w:t>
      </w:r>
    </w:p>
    <w:p w14:paraId="2292E61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89234E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EF17B7" wp14:editId="096DA42C">
            <wp:extent cx="4763135" cy="11480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853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aprendemos como redimensionar um array, fica a pergunta: </w:t>
      </w:r>
      <w:r>
        <w:rPr>
          <w:rStyle w:val="nfase"/>
          <w:color w:val="3D464D"/>
          <w:sz w:val="27"/>
          <w:szCs w:val="27"/>
        </w:rPr>
        <w:t>como isso é possível, já que o array é uma coleção de tamanho fixo?</w:t>
      </w:r>
    </w:p>
    <w:p w14:paraId="1AD4B1CD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verdade, um array não é "redimensionado" diretamente pelo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. O que acontece é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</w:t>
      </w:r>
      <w:r>
        <w:rPr>
          <w:rStyle w:val="Forte"/>
          <w:color w:val="3D464D"/>
          <w:sz w:val="27"/>
          <w:szCs w:val="27"/>
        </w:rPr>
        <w:t>copia</w:t>
      </w:r>
      <w:r>
        <w:rPr>
          <w:color w:val="3D464D"/>
          <w:sz w:val="27"/>
          <w:szCs w:val="27"/>
        </w:rPr>
        <w:t> o conteúdo do array para um novo array com o novo tamanho definido, e em seguida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passa a referenciar esse novo array.</w:t>
      </w:r>
    </w:p>
    <w:p w14:paraId="6CB5D3F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5" w:name="_Toc63285730"/>
      <w:r>
        <w:rPr>
          <w:rFonts w:ascii="Open Sans" w:hAnsi="Open Sans" w:cs="Open Sans"/>
          <w:color w:val="3D464D"/>
          <w:spacing w:val="-8"/>
          <w:sz w:val="32"/>
          <w:szCs w:val="32"/>
        </w:rPr>
        <w:t>Ordenando um array</w:t>
      </w:r>
      <w:bookmarkEnd w:id="15"/>
    </w:p>
    <w:p w14:paraId="1692C54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E3FD38C" wp14:editId="01A3781B">
            <wp:extent cx="4763135" cy="11480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7D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array pode ser ordenado através do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da classe Array:</w:t>
      </w:r>
    </w:p>
    <w:p w14:paraId="6920A9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510302F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</w:p>
    <w:p w14:paraId="79154B6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não retorna valor algum. Em vez disso, ele modifica o próprio parâmetro, que é o array que foi ordenado.</w:t>
      </w:r>
    </w:p>
    <w:p w14:paraId="40FA571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Importante notar também que o critério de ordenação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nesse exemplo é a ordem natural dos elementos: como estamos trabalhando com strings, então a ordem é alfabética.</w:t>
      </w:r>
    </w:p>
    <w:p w14:paraId="5EEC72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6" w:name="_Toc63285731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Copiando um array</w:t>
      </w:r>
      <w:bookmarkEnd w:id="16"/>
    </w:p>
    <w:p w14:paraId="2FF3CA4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74359E7" wp14:editId="6DDCF8AA">
            <wp:extent cx="4763135" cy="11480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59C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Existem situações em que queremos copiar todos os itens de um array, ou parte deles, para um novo array. Felizmente,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que é estático e pertence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, para nos ajudar nisso.</w:t>
      </w:r>
    </w:p>
    <w:p w14:paraId="5A1488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 declaramos o array </w:t>
      </w:r>
      <w:r>
        <w:rPr>
          <w:rStyle w:val="nfase"/>
          <w:color w:val="3D464D"/>
          <w:sz w:val="27"/>
          <w:szCs w:val="27"/>
        </w:rPr>
        <w:t>de destino</w:t>
      </w:r>
      <w:r>
        <w:rPr>
          <w:color w:val="3D464D"/>
          <w:sz w:val="27"/>
          <w:szCs w:val="27"/>
        </w:rPr>
        <w:t>, ou seja, aquele que vai receber a cópia.</w:t>
      </w:r>
    </w:p>
    <w:p w14:paraId="60CDF6D9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copia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2</w:t>
      </w:r>
      <w:r w:rsidRPr="00507FEE">
        <w:rPr>
          <w:rStyle w:val="pun"/>
          <w:color w:val="999999"/>
          <w:lang w:val="pt-BR"/>
        </w:rPr>
        <w:t>];</w:t>
      </w:r>
    </w:p>
    <w:p w14:paraId="5883D4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seguida chamamos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passando o array de origem, o de destino, assim como as posições (índices) de início da cópia, e também a quantidade de itens a serem copiados.</w:t>
      </w:r>
    </w:p>
    <w:p w14:paraId="54735B6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gramStart"/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proofErr w:type="gramEnd"/>
      <w:r w:rsidRPr="00CB7F90">
        <w:rPr>
          <w:rStyle w:val="pun"/>
          <w:color w:val="999999"/>
          <w:lang w:val="en-US"/>
        </w:rPr>
        <w:t>]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copia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];</w:t>
      </w:r>
    </w:p>
    <w:p w14:paraId="6886F77A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r w:rsidRPr="00CB7F90">
        <w:rPr>
          <w:rStyle w:val="typ"/>
          <w:color w:val="A67F59"/>
          <w:lang w:val="en-US"/>
        </w:rPr>
        <w:t>Array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Copy</w:t>
      </w:r>
      <w:proofErr w:type="spellEnd"/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1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copia</w:t>
      </w:r>
      <w:proofErr w:type="spellEnd"/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2</w:t>
      </w:r>
      <w:proofErr w:type="gramStart"/>
      <w:r w:rsidRPr="00CB7F90">
        <w:rPr>
          <w:rStyle w:val="pun"/>
          <w:color w:val="999999"/>
          <w:lang w:val="en-US"/>
        </w:rPr>
        <w:t>);</w:t>
      </w:r>
      <w:proofErr w:type="gramEnd"/>
    </w:p>
    <w:p w14:paraId="1CD0FAD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18338C5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7" w:name="_Toc63285732"/>
      <w:r>
        <w:rPr>
          <w:rFonts w:ascii="Open Sans" w:hAnsi="Open Sans" w:cs="Open Sans"/>
          <w:color w:val="3D464D"/>
          <w:spacing w:val="-8"/>
          <w:sz w:val="32"/>
          <w:szCs w:val="32"/>
        </w:rPr>
        <w:t>Clonando um array</w:t>
      </w:r>
      <w:bookmarkEnd w:id="17"/>
    </w:p>
    <w:p w14:paraId="0C9C43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13C7FFA" wp14:editId="19067B28">
            <wp:extent cx="4763135" cy="190309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A5B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olharmos a sintaxe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 acima, vemos que ela é um pouco complicada, principalmente se quisermos fazer uma cópia simples de um array para outro. Para esse tipo de cenário, o melhor mesmo é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</w:t>
      </w:r>
      <w:r>
        <w:rPr>
          <w:color w:val="3D464D"/>
          <w:sz w:val="27"/>
          <w:szCs w:val="27"/>
        </w:rPr>
        <w:t>, que obtém uma cópia exata do array de origem sem muita cerimônia:</w:t>
      </w:r>
    </w:p>
    <w:p w14:paraId="0241824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gramStart"/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proofErr w:type="gramEnd"/>
      <w:r w:rsidRPr="00CB7F90">
        <w:rPr>
          <w:rStyle w:val="pun"/>
          <w:color w:val="999999"/>
          <w:lang w:val="en-US"/>
        </w:rPr>
        <w:t>]</w:t>
      </w:r>
      <w:r w:rsidRPr="00CB7F90">
        <w:rPr>
          <w:rStyle w:val="pln"/>
          <w:color w:val="3D464D"/>
          <w:lang w:val="en-US"/>
        </w:rPr>
        <w:t xml:space="preserve"> clone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Clone</w:t>
      </w:r>
      <w:proofErr w:type="spellEnd"/>
      <w:r w:rsidRPr="00CB7F90">
        <w:rPr>
          <w:rStyle w:val="pun"/>
          <w:color w:val="999999"/>
          <w:lang w:val="en-US"/>
        </w:rPr>
        <w:t>()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as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[];</w:t>
      </w:r>
    </w:p>
    <w:p w14:paraId="26304EE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6502E6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8" w:name="_Toc63285733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Limpando arrays</w:t>
      </w:r>
      <w:bookmarkEnd w:id="18"/>
    </w:p>
    <w:p w14:paraId="6D118D5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8AF5F23" wp14:editId="6AE17EA1">
            <wp:extent cx="2860040" cy="14249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37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como </w:t>
      </w:r>
      <w:r>
        <w:rPr>
          <w:rStyle w:val="nfase"/>
          <w:color w:val="3D464D"/>
          <w:sz w:val="27"/>
          <w:szCs w:val="27"/>
        </w:rPr>
        <w:t>preenchemos</w:t>
      </w:r>
      <w:r>
        <w:rPr>
          <w:color w:val="3D464D"/>
          <w:sz w:val="27"/>
          <w:szCs w:val="27"/>
        </w:rPr>
        <w:t> arrays, podemos também </w:t>
      </w:r>
      <w:r>
        <w:rPr>
          <w:rStyle w:val="nfase"/>
          <w:color w:val="3D464D"/>
          <w:sz w:val="27"/>
          <w:szCs w:val="27"/>
        </w:rPr>
        <w:t>limpá-los</w:t>
      </w:r>
      <w:r>
        <w:rPr>
          <w:color w:val="3D464D"/>
          <w:sz w:val="27"/>
          <w:szCs w:val="27"/>
        </w:rPr>
        <w:t>, para deixar todas as posições (ou parte delas) do array vazias (isto é, com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, que pode ser zero, null, etc.).</w:t>
      </w:r>
    </w:p>
    <w:p w14:paraId="7A5EF28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 existe 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Clear</w:t>
      </w:r>
      <w:r>
        <w:rPr>
          <w:color w:val="3D464D"/>
          <w:sz w:val="27"/>
          <w:szCs w:val="27"/>
        </w:rPr>
        <w:t>, que toma o array a ser afetado, além da posição (índice) inicial e a quantidade de elementos afetados:</w:t>
      </w:r>
    </w:p>
    <w:p w14:paraId="278B881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F02921" w14:textId="77777777" w:rsidR="00CB7F90" w:rsidRPr="00507FEE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r w:rsidRPr="00507FEE">
        <w:rPr>
          <w:rStyle w:val="typ"/>
          <w:color w:val="A67F59"/>
          <w:lang w:val="en-US"/>
        </w:rPr>
        <w:t>Array</w:t>
      </w:r>
      <w:r w:rsidRPr="00507FEE">
        <w:rPr>
          <w:rStyle w:val="pun"/>
          <w:color w:val="999999"/>
          <w:lang w:val="en-US"/>
        </w:rPr>
        <w:t>.</w:t>
      </w:r>
      <w:r w:rsidRPr="00507FEE">
        <w:rPr>
          <w:rStyle w:val="typ"/>
          <w:color w:val="A67F59"/>
          <w:lang w:val="en-US"/>
        </w:rPr>
        <w:t>Clear</w:t>
      </w:r>
      <w:proofErr w:type="spellEnd"/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1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2</w:t>
      </w:r>
      <w:proofErr w:type="gramStart"/>
      <w:r w:rsidRPr="00507FEE">
        <w:rPr>
          <w:rStyle w:val="pun"/>
          <w:color w:val="999999"/>
          <w:lang w:val="en-US"/>
        </w:rPr>
        <w:t>);</w:t>
      </w:r>
      <w:proofErr w:type="gramEnd"/>
    </w:p>
    <w:p w14:paraId="4E66A3DD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spellStart"/>
      <w:r w:rsidRPr="00507FEE">
        <w:rPr>
          <w:rStyle w:val="typ"/>
          <w:color w:val="A67F59"/>
          <w:lang w:val="en-US"/>
        </w:rPr>
        <w:t>Imprimir</w:t>
      </w:r>
      <w:proofErr w:type="spellEnd"/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proofErr w:type="gramStart"/>
      <w:r w:rsidRPr="00507FEE">
        <w:rPr>
          <w:rStyle w:val="pun"/>
          <w:color w:val="999999"/>
          <w:lang w:val="en-US"/>
        </w:rPr>
        <w:t>);</w:t>
      </w:r>
      <w:proofErr w:type="gramEnd"/>
    </w:p>
    <w:p w14:paraId="52A93D0F" w14:textId="77777777" w:rsidR="00C27ED4" w:rsidRDefault="00CB7F90" w:rsidP="00CB7F90">
      <w:pPr>
        <w:pStyle w:val="Ttulo1"/>
        <w:rPr>
          <w:b/>
          <w:bCs/>
          <w:noProof/>
        </w:rPr>
      </w:pPr>
      <w:bookmarkStart w:id="19" w:name="_Toc63285734"/>
      <w:r w:rsidRPr="00CB7F90">
        <w:rPr>
          <w:b/>
          <w:bCs/>
          <w:noProof/>
        </w:rPr>
        <w:t>Para saber mais</w:t>
      </w:r>
      <w:bookmarkEnd w:id="19"/>
    </w:p>
    <w:p w14:paraId="4198583E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C# suporta vários tipos de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7E1CAA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unidimensional</w:t>
      </w:r>
    </w:p>
    <w:p w14:paraId="5D1E6CF0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multidimensional (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retangular)</w:t>
      </w:r>
    </w:p>
    <w:p w14:paraId="73462274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(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"denteados" ou "serrilhados")</w:t>
      </w:r>
    </w:p>
    <w:p w14:paraId="64A4B23A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Saiba mais sobre declaração e uso de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neste tutorial:</w:t>
      </w:r>
    </w:p>
    <w:p w14:paraId="1D563F1A" w14:textId="77777777" w:rsidR="00507FEE" w:rsidRDefault="00507FEE" w:rsidP="00507FEE">
      <w:pPr>
        <w:pStyle w:val="Ttulo1"/>
        <w:rPr>
          <w:b/>
          <w:bCs/>
          <w:noProof/>
        </w:rPr>
      </w:pPr>
      <w:bookmarkStart w:id="20" w:name="_Toc63285735"/>
      <w:r w:rsidRPr="00507FEE">
        <w:rPr>
          <w:b/>
          <w:bCs/>
          <w:noProof/>
        </w:rPr>
        <w:t>O que aprendemos?</w:t>
      </w:r>
      <w:bookmarkEnd w:id="20"/>
    </w:p>
    <w:p w14:paraId="10BF8EBB" w14:textId="77777777" w:rsidR="00507FEE" w:rsidRPr="00507FEE" w:rsidRDefault="00507FEE" w:rsidP="00507FE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1FD35DF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Declarando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0AC7E7BB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sintaxe de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em C#</w:t>
      </w:r>
    </w:p>
    <w:p w14:paraId="3211AA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Declarando e inicializando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6AB797FC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Inicializando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vazio com uma dimensão</w:t>
      </w:r>
    </w:p>
    <w:p w14:paraId="204E9802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Imprimindo elementos de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022A4911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2B41B77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índices de um elemento</w:t>
      </w:r>
    </w:p>
    <w:p w14:paraId="132823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05D7893F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38B8DF79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Revertendo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2761F788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Redimensionando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7461D65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pelo índices</w:t>
      </w:r>
    </w:p>
    <w:p w14:paraId="686817A6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Ordenando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7C6031EA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Copiando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1167CC75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Clonando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561B4E1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Limpando elementos de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708F9AEC" w14:textId="77777777" w:rsidR="00507FEE" w:rsidRPr="00507FEE" w:rsidRDefault="00507FEE" w:rsidP="00507FEE">
      <w:pPr>
        <w:pStyle w:val="Ttulo1"/>
        <w:rPr>
          <w:b/>
          <w:bCs/>
          <w:noProof/>
        </w:rPr>
      </w:pPr>
      <w:bookmarkStart w:id="21" w:name="_Toc63285736"/>
      <w:r w:rsidRPr="00507FEE">
        <w:rPr>
          <w:b/>
          <w:bCs/>
          <w:noProof/>
        </w:rPr>
        <w:t>Consolidando seu conhecimento</w:t>
      </w:r>
      <w:bookmarkEnd w:id="21"/>
    </w:p>
    <w:p w14:paraId="50375661" w14:textId="77777777" w:rsidR="00CB7F90" w:rsidRPr="00CB7F90" w:rsidRDefault="00507FEE" w:rsidP="00CB7F90">
      <w:pPr>
        <w:rPr>
          <w:lang w:val="pt-BR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durante esta aula. Caso já tenha feito, excelente. Se ainda não, é importante que você execute o que foi visto no vídeo para poder continuar com o próximo capítulo.</w:t>
      </w:r>
    </w:p>
    <w:p w14:paraId="75F9B0CF" w14:textId="77777777" w:rsidR="004C4B29" w:rsidRDefault="003613B9" w:rsidP="00D33B0A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Lista, a Coleção Flexível</w:t>
      </w:r>
    </w:p>
    <w:p w14:paraId="0700F2C8" w14:textId="77777777" w:rsidR="00507FEE" w:rsidRDefault="00507FEE" w:rsidP="00507FEE">
      <w:pPr>
        <w:pStyle w:val="Ttulo1"/>
        <w:rPr>
          <w:b/>
          <w:bCs/>
          <w:noProof/>
        </w:rPr>
      </w:pPr>
      <w:bookmarkStart w:id="22" w:name="_Toc63285737"/>
      <w:r w:rsidRPr="00507FEE">
        <w:rPr>
          <w:b/>
          <w:bCs/>
          <w:noProof/>
        </w:rPr>
        <w:t>Introdução às Listas</w:t>
      </w:r>
      <w:bookmarkEnd w:id="22"/>
    </w:p>
    <w:p w14:paraId="4A6EA69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Faremos algo muito parecido com o que fizemos na aula de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porém utilizando outro tipo de coleção do .NET Framework, a </w:t>
      </w:r>
      <w:r w:rsidRPr="004E176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Começaremos colando o código inicial dessa aula, com aquelas três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usadas na criação da primeira coleção.</w:t>
      </w:r>
    </w:p>
    <w:p w14:paraId="11FACB9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forma de declarar uma lista é bem diferente de um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Primeiro colocamos o nome da classe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seguida o tipo do elemento que ela irá conter, entre os símbolos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 instância segue o mesmo padrão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new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Assim, teremos a primeira declaração de uma coleção Lista no nosso código, podemos iniciá-la com as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string's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que já deixamos preparada. Vamos imprimi-la e rodar a aplicação.</w:t>
      </w:r>
    </w:p>
    <w:p w14:paraId="5D60878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args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B3BA6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7DA3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FB69E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81A738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CF97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BEB5B5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1F1B8B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ED1A22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B45CE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FFF223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09D1639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0E755A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CCC1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3883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2078CE4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Na impressão,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obtereremos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seguinte:</w:t>
      </w:r>
    </w:p>
    <w:p w14:paraId="56B4EF80" w14:textId="77777777" w:rsidR="00CB3984" w:rsidRPr="004E1767" w:rsidRDefault="00CB3984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7C3DA2D" wp14:editId="5F95DB92">
            <wp:extent cx="5731510" cy="38239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82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gramStart"/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System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Collections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Generic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List</w:t>
      </w:r>
      <w:proofErr w:type="gramEnd"/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`1[</w:t>
      </w:r>
      <w:proofErr w:type="spellStart"/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System.String</w:t>
      </w:r>
      <w:proofErr w:type="spellEnd"/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]</w:t>
      </w:r>
    </w:p>
    <w:p w14:paraId="34C2187D" w14:textId="77777777" w:rsidR="00CB3984" w:rsidRPr="00326A49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15323F2A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Não temos a listagem de elementos pois, como vimos com os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gram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</w:t>
      </w:r>
      <w:proofErr w:type="gram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.WriteLine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nome da classe será pego no método do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seu conteúdo. Os elementos da lista de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serão exibidos.</w:t>
      </w:r>
    </w:p>
    <w:p w14:paraId="43ADFA3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imprimir cada um dos elementos individualmente, extraindo o </w:t>
      </w:r>
      <w:proofErr w:type="gram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método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</w:t>
      </w:r>
      <w:proofErr w:type="gram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.WriteLine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optando pelo uso de um laço.</w:t>
      </w:r>
    </w:p>
    <w:p w14:paraId="0465B0AF" w14:textId="77777777" w:rsidR="00CB3984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7D7BB" w14:textId="77777777" w:rsidR="005D1091" w:rsidRDefault="005D109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315471C" wp14:editId="3255B332">
            <wp:extent cx="5731510" cy="2905760"/>
            <wp:effectExtent l="0" t="0" r="254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694" w14:textId="77777777" w:rsidR="00CB3984" w:rsidRPr="004E1767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40F56D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B83767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5D64461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AE297A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1E1E38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E35D1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A76C5B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298B1A0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733D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7FD4E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2BB7200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2B54009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50A6564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47A9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2EE16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188E9A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C798ED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E6933F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FB08C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CC5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C73997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D27A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AA194DF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app e obteremos a impressão das três aulas:</w:t>
      </w:r>
    </w:p>
    <w:p w14:paraId="03D91FC8" w14:textId="77777777" w:rsidR="009B4FA0" w:rsidRPr="004E1767" w:rsidRDefault="009B4FA0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C85D95" wp14:editId="4DBADD7E">
            <wp:extent cx="5731510" cy="3064510"/>
            <wp:effectExtent l="0" t="0" r="254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D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396049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6D3A95E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B95AD95" w14:textId="77777777" w:rsidR="009B4FA0" w:rsidRDefault="009B4FA0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3831384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Poderemos obter a declaração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outra forma, pois neste caso já conhecemos os elementos iniciais da nossa lista. No entanto, pode ser que não conheçamos. Deixaremos o código assim:</w:t>
      </w:r>
    </w:p>
    <w:p w14:paraId="534894B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27F29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368ADC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1DEA82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E6586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DA5F0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7B7F4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//List&lt;string&gt; aulas = new List&lt;string&gt;</w:t>
      </w:r>
    </w:p>
    <w:p w14:paraId="00CFBA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3C2A726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,</w:t>
      </w:r>
    </w:p>
    <w:p w14:paraId="4373211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,</w:t>
      </w:r>
    </w:p>
    <w:p w14:paraId="32C8A4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aulaSets</w:t>
      </w:r>
      <w:proofErr w:type="spellEnd"/>
    </w:p>
    <w:p w14:paraId="5658D1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//};</w:t>
      </w:r>
    </w:p>
    <w:p w14:paraId="285F599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CFBCBB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</w:t>
      </w:r>
      <w:proofErr w:type="gram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2C2321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F08B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proofErr w:type="gramStart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4CAF3A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9633A9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ECC0F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57958A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B4B39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FF99CC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6003EC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764DB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910A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4D9FB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Investigaremos o conteúdo da lista colocando um breakpoint no momento da impressão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colocamos a lupa em cima dela, veremos que a lista de aulas possui uma quantidade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elementos, ou seja, está vazia.</w:t>
      </w:r>
    </w:p>
    <w:p w14:paraId="5EF595BC" w14:textId="77777777" w:rsidR="009557D1" w:rsidRPr="004E1767" w:rsidRDefault="009557D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4D005BD" wp14:editId="0B78EAC5">
            <wp:extent cx="5731510" cy="169989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E1C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 uma lista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 e depois uma com nenhum elemento.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 xml:space="preserve">Uma lista contém internamente um </w:t>
      </w:r>
      <w:proofErr w:type="spellStart"/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 sendo assim chamada também de </w:t>
      </w:r>
      <w:proofErr w:type="spellStart"/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 xml:space="preserve"> dinâmico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por "se acomodar" conforme a quantidade de elementos contidos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9BB8F5D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Caso se trabalhe com um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é possível eliminar alguns, porém suas posições ficam vazias (nulas). No caso de uma lista, isto não acontece; conforme o acréscimo ou eliminação de elementos, a lista vai expandindo ou reduzindo.</w:t>
      </w:r>
    </w:p>
    <w:p w14:paraId="4B779630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Já declaramos a lista, vazia, então adicionaremos cada um dos elementos necessários, o que significa que isso pode ser feito aos poucos, sem a declaração dos elementos iniciais:</w:t>
      </w:r>
    </w:p>
    <w:p w14:paraId="45C97A2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</w:t>
      </w:r>
      <w:proofErr w:type="gram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D5F949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6D432B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AA1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8F0220" w14:textId="66F6DD27" w:rsidR="00693778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Ao rodarmos a aplicação, teremos um erro! Um </w:t>
      </w:r>
      <w:proofErr w:type="spellStart"/>
      <w:r w:rsidRPr="00693778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System.ArgumentOutOfRangeException</w:t>
      </w:r>
      <w:proofErr w:type="spellEnd"/>
      <w:r w:rsidRPr="00693778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 ("O índice estava fora do intervalo. </w:t>
      </w:r>
    </w:p>
    <w:p w14:paraId="278F1C94" w14:textId="725B0B49" w:rsidR="005963F5" w:rsidRDefault="005963F5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9CCF5B8" wp14:editId="799C10A6">
            <wp:extent cx="5731510" cy="189992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64A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 deve ser não-negativo e menor que o tamanho da coleção"). O que acontece é que estamos acessando o índice, mas ele é inexistente na lista, pois está vazia. É necessário fazermos isto de outra forma.</w:t>
      </w:r>
    </w:p>
    <w:p w14:paraId="038E80F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 tratando de listas, não a atribuímos desta maneira para acrescentarmos elementos. 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F6E6C4" w14:textId="77777777" w:rsidR="00693778" w:rsidRPr="004E1767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6FFAE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</w:t>
      </w:r>
      <w:proofErr w:type="gram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9E62C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3EC2B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C0D5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C56D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22D26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23B695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206511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7D22F9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a app de novo para vermos o resultado... Muito bem, conseguimos enxergar os três elementos adicionados! Faremos uma modificação no </w:t>
      </w:r>
      <w:proofErr w:type="gram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</w:t>
      </w:r>
      <w:proofErr w:type="gram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conta do laço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feito com base em uma lista. Poderemos usar 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assim como fizemos com o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5789BB5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Varreremos a lista a partir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até a quantidade total de seus elementos e acessaremos a variável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propriedade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length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quando digitamos, esta palavra não é encontrada, pois não faz parte do objeto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Utilizaremos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Count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seu lugar, que é seu equivalente no uso de listas:</w:t>
      </w:r>
    </w:p>
    <w:p w14:paraId="0EFA3F4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15B50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73C79C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06188D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76F66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(aula</w:t>
      </w:r>
      <w:proofErr w:type="gram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);</w:t>
      </w:r>
      <w:proofErr w:type="gramEnd"/>
    </w:p>
    <w:p w14:paraId="6628615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362A8C1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4D072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3B1830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79C5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6D5EB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B3BC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F21A18E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Rodaremos e imprimiremos mais uma vez, e tudo ocorrerá sem problemas. Há ainda uma terceira forma de fazermos isso: em vez de utilizarmos uma instrução como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083F9104" w14:textId="77777777" w:rsidR="00A2258D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D34981" wp14:editId="1CB7ADB6">
            <wp:extent cx="5731510" cy="146748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046C" w14:textId="77777777" w:rsidR="00A2258D" w:rsidRPr="004E1767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0D55F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AB677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EABE9A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742EEF2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4799F16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(aula</w:t>
      </w:r>
      <w:proofErr w:type="gram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);</w:t>
      </w:r>
      <w:proofErr w:type="gramEnd"/>
    </w:p>
    <w:p w14:paraId="77CE645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43ED38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E92C7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//for (int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 = 0;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 &lt; </w:t>
      </w:r>
      <w:proofErr w:type="spellStart"/>
      <w:proofErr w:type="gram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aulas.Count</w:t>
      </w:r>
      <w:proofErr w:type="spellEnd"/>
      <w:proofErr w:type="gram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;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++)</w:t>
      </w:r>
    </w:p>
    <w:p w14:paraId="5FEA866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4333DB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(aulas[i]);</w:t>
      </w:r>
    </w:p>
    <w:p w14:paraId="377DE67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73FF2C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5889E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ForEach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</w:p>
    <w:p w14:paraId="22AFF6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87EFF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10CA4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});</w:t>
      </w:r>
    </w:p>
    <w:p w14:paraId="7D0EB1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B9FCB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verificar se o resultado é o mesmo, o que se confirma. Neste momento, acessaremos o primeiro elemento das aulas, o que significa imprimir a primeira aula. Colocaremos um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("A primeira aula é " + aula[0]</w:t>
      </w:r>
      <w:proofErr w:type="gram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  <w:proofErr w:type="gramEnd"/>
    </w:p>
    <w:p w14:paraId="7520C9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05CCF58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F2EEF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4DC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A383A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FF1A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B8CDD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D7F7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ED06B5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o resultado:</w:t>
      </w:r>
    </w:p>
    <w:p w14:paraId="1CB4059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148134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queiramos a última aula, copiaremos a linha que acabamos de criar, trocaremos "primeira" por "última" e, no lugar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o último índice que, como vimos anteriormente, será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- 1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51964D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3D525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D8D623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novamente, teremos:</w:t>
      </w:r>
    </w:p>
    <w:p w14:paraId="13FEE8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3517FF8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Outra maneira de acessarmos estes elementos - o último e o primeiro - se dá por meio de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Last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("último" e "primeiro" em inglês), respectivamente:</w:t>
      </w:r>
    </w:p>
    <w:p w14:paraId="74B3A8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2B44CC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958E4CA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confirmar esta alteração.</w:t>
      </w:r>
    </w:p>
    <w:p w14:paraId="324DCD1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vídeo, vimos alguns métodos interessantes da classe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declarando-a de modos diferentes. </w:t>
      </w:r>
      <w:proofErr w:type="gram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também</w:t>
      </w:r>
      <w:proofErr w:type="gram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aprendemos a visualizar impressões pelo método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DC18534" w14:textId="77777777" w:rsidR="00AD2A6F" w:rsidRPr="00AD2A6F" w:rsidRDefault="00AD2A6F" w:rsidP="00AD2A6F">
      <w:pPr>
        <w:pStyle w:val="Ttulo1"/>
        <w:rPr>
          <w:b/>
          <w:bCs/>
          <w:noProof/>
        </w:rPr>
      </w:pPr>
      <w:bookmarkStart w:id="23" w:name="_Toc63285738"/>
      <w:r w:rsidRPr="00AD2A6F">
        <w:rPr>
          <w:b/>
          <w:bCs/>
          <w:noProof/>
        </w:rPr>
        <w:t>Operações com Listas</w:t>
      </w:r>
      <w:bookmarkEnd w:id="23"/>
    </w:p>
    <w:p w14:paraId="34200F48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Desta vez queremos trocar o nome da primeira aula acessando a lista de aulas e a primeira posição, de índice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Atribuiremos a ela um novo valor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F70C8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CA7986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48EF566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690A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7B8E63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64EC4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verificaremos que a alteração foi feita corretamente.</w:t>
      </w:r>
    </w:p>
    <w:p w14:paraId="49C84165" w14:textId="06850F01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exemplificarmos uma busca por determinada palavra nesta lista, pesquisaremos pela primeira que contiver a palavra "trabalhando". Já vimos que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retornará o primeiro elemento independentemente do conteúdo. No entanto, este método possui sobrecarga ("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o que é bastante útil.</w:t>
      </w:r>
    </w:p>
    <w:p w14:paraId="399D4439" w14:textId="02AEE851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B132BF1" wp14:editId="3B54855F">
            <wp:extent cx="5731510" cy="2182495"/>
            <wp:effectExtent l="0" t="0" r="254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9FB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Existe a opção de passarmos um parâmetro para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 predicado possível de ser utilizado por meio de uma expressão lambda, a qual define, neste caso, uma função anônima. Utilizaremos também o método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trará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dependendo do resultado da busca.</w:t>
      </w:r>
    </w:p>
    <w:p w14:paraId="60FD074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60DFBFF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Vamos rodar a aplicação. Obteremos o seguinte:</w:t>
      </w:r>
    </w:p>
    <w:p w14:paraId="41895C7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4DAD6AF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parecido para buscarmos a última aula. Copiaremos as linhas de código recém criadas e substituiremos "primeira" por "última" e 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First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Last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10EC895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D5E0774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50CB1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58C75B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obteremos a mensagem:</w:t>
      </w:r>
    </w:p>
    <w:p w14:paraId="588DD70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547E5186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buscarmos a palavra "Conclusão", copiaremos e colaremos o código novamente, trocando "Trabalhando" por "Conclusão":</w:t>
      </w:r>
    </w:p>
    <w:p w14:paraId="0D0A6DC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4232F6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DF869F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E3C5EAB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D08CF50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06062062" w14:textId="7F797999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um erro de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InvalidOperationException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 "A sequência não contém elementos de correspondência". </w:t>
      </w:r>
      <w:r w:rsidRPr="00B071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Muito cuidado quando for fazer uma busca deste tipo, cujo resultado não é encontrado, pois será necessário estar preparado para tratar este tipo de situação</w:t>
      </w:r>
      <w:r w:rsidRPr="00B071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23AE601" w14:textId="05254FEF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4A86012" wp14:editId="437F4921">
            <wp:extent cx="5731510" cy="1459865"/>
            <wp:effectExtent l="0" t="0" r="254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3E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150DDE" w14:textId="348D59DD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em vez de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similar,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FirstOrDefault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retorna o primeiro elemento de uma sequência ou valor default, se a sequência não contém elementos. Ou seja, quando nada é encontrado, o valor será substituído por um 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null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ou "nulo".</w:t>
      </w:r>
    </w:p>
    <w:p w14:paraId="2DBD50A6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C1D5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FirstOrDefault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5214BD4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este novo código, nenhum erro aparece, e sim o seguinte texto:</w:t>
      </w:r>
    </w:p>
    <w:p w14:paraId="196708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'Conclusão'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</w:p>
    <w:p w14:paraId="20B2032A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Se quisermos reverter esta lista para trocarmos sua ordem, assim como fizemos com os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utilizaremos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aulas.Reverse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();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sem termos que acessar o método da classe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como fazíamos anteriormente. A reversão é feita diretamente no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30210C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1970AB7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6DDEFA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Teremos o que queríamos e, para voltarmos ao estado inicial, basta copiarmos e colarmos estas mesmas linhas.</w:t>
      </w:r>
    </w:p>
    <w:p w14:paraId="27520B0B" w14:textId="77777777" w:rsidR="00B071D1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Assim como fizemos com os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tal removermos o último elemento da lista? </w:t>
      </w:r>
    </w:p>
    <w:p w14:paraId="173A7A16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8516723" wp14:editId="2702033F">
            <wp:extent cx="5731510" cy="21482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F7F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C0FD6E4" w14:textId="793F10EF" w:rsid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AD0B16B" wp14:editId="696F7A80">
            <wp:extent cx="5731510" cy="2459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objeto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e usaremos o </w:t>
      </w:r>
      <w:proofErr w:type="gramStart"/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método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</w:t>
      </w:r>
      <w:proofErr w:type="gramEnd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nos traz outras opções, como </w:t>
      </w:r>
      <w:proofErr w:type="spellStart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RemoveAt</w:t>
      </w:r>
      <w:proofErr w:type="spellEnd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(remoção de uma parte específica), para o qual também precisaremos passar o índice desejado.</w:t>
      </w:r>
    </w:p>
    <w:p w14:paraId="0379908C" w14:textId="7BB11E14" w:rsidR="00704868" w:rsidRPr="00AD2A6F" w:rsidRDefault="0070486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4DBEB50" wp14:editId="2E1809AE">
            <wp:extent cx="5731510" cy="322834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B9E7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precisaremos saber o tamanho da nossa lista por meio de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imprimindo-a em seguida:</w:t>
      </w:r>
    </w:p>
    <w:p w14:paraId="57EF9AE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proofErr w:type="gram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RemoveAt</w:t>
      </w:r>
      <w:proofErr w:type="spellEnd"/>
      <w:proofErr w:type="gram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E173EEE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proofErr w:type="gramStart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7CD5F937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Obteremos:</w:t>
      </w:r>
    </w:p>
    <w:p w14:paraId="37C69B2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593A2D6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F7B00F8" w14:textId="77777777" w:rsidR="004E684D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 "Trabalhando com Conjuntos" sumiu, pois foi removido. </w:t>
      </w:r>
    </w:p>
    <w:p w14:paraId="27ECE89E" w14:textId="739AEFF8" w:rsidR="00AD2A6F" w:rsidRPr="00AD2A6F" w:rsidRDefault="004E684D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F503F8" wp14:editId="3540526A">
            <wp:extent cx="5731510" cy="3151505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Temos dois elementos, diferentemente de um </w:t>
      </w:r>
      <w:proofErr w:type="spellStart"/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cuja remoção do último elemento se dá pelo </w:t>
      </w:r>
      <w:proofErr w:type="spellStart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</w:t>
      </w:r>
      <w:proofErr w:type="spellEnd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ao redimensionarmos de volta, a lista fica com valor nulo.</w:t>
      </w:r>
    </w:p>
    <w:p w14:paraId="46A4B636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Aqui, quando removemos elementos, a lista vai diminuindo e expandindo, conforme se vai adicionando ou removendo itens. Para acrescentarmos mais uma aula à nossa lista, poderemos utilizar o método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7EF140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E0254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034C1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ordenar a lista de forma alfabética, precisaremos do método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como visto com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porém sem o método estático na classe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acessando-se diretamente pelo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48A0D4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2B51B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EB219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os dois últimos elementos da lista de aulas, escreveremos o seguinte código:</w:t>
      </w:r>
    </w:p>
    <w:p w14:paraId="767564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copia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GetRange</w:t>
      </w:r>
      <w:proofErr w:type="spellEnd"/>
      <w:proofErr w:type="gram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08DC1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3DF6C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a impressão da cópia, com as duas últimas aulas que tínhamos em nossa coleção original:</w:t>
      </w:r>
    </w:p>
    <w:p w14:paraId="492FF1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4F5750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63A85ED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Agora faremos o equivalente à clonagem do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Aqui, não temos um método para isto. Declararemos a lista denominada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nova lista, não mais do tipo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Simplesmente obteremos uma lista a partir da nossa lista original, acessando um construtor diferente, já que o padrão não possui parâmetros.</w:t>
      </w:r>
    </w:p>
    <w:p w14:paraId="4D4A574F" w14:textId="5D24F3BE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Há outra variação, com capacidade (o tamanho) da lista inicial, que também não nos interessa. A terceira variação do construtor recebe uma coleção possível de ser nossa lista original:</w:t>
      </w:r>
    </w:p>
    <w:p w14:paraId="6DA7B6B5" w14:textId="2C2CDD8B" w:rsidR="005F1362" w:rsidRPr="00AD2A6F" w:rsidRDefault="005F1362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03BEEA5" wp14:editId="7CEAFDB9">
            <wp:extent cx="5731510" cy="144018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544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proofErr w:type="gramStart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19230F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clone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11D236E" w14:textId="2A20A7E7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isto, instanciaremos nosso clone a partir dos elementos contidos em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teremos sua cópia exata.</w:t>
      </w:r>
    </w:p>
    <w:p w14:paraId="41D60C94" w14:textId="440210C2" w:rsidR="006177F8" w:rsidRPr="00AD2A6F" w:rsidRDefault="006177F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1E49A889" wp14:editId="7EB71387">
            <wp:extent cx="5731510" cy="360045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2A5" w14:textId="77777777" w:rsidR="000A2135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finalizar, removeremos os dois últimos elementos do nosso clone, mencionando-o e escolhendo a opção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RemoveRange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(remover uma faixa de elementos), </w:t>
      </w:r>
    </w:p>
    <w:p w14:paraId="05E52D06" w14:textId="2C39CAC7" w:rsidR="00AD2A6F" w:rsidRPr="00AD2A6F" w:rsidRDefault="000A2135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024EF09" wp14:editId="623CD33A">
            <wp:extent cx="5731510" cy="1867535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passando o índice da primeira posição que queremos remover como primeiro parâmetro e, como segundo, a quantidade que queremos remover, que é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FCEE9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proofErr w:type="gram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RemoveRange</w:t>
      </w:r>
      <w:proofErr w:type="spellEnd"/>
      <w:proofErr w:type="gram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95AAFAF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proofErr w:type="gramStart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4D777AC7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5D658B3D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372E39A3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7B412E38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0712C4B0" w14:textId="03660101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Imprimiremos este clone novamente para vermos o resultado.</w:t>
      </w:r>
    </w:p>
    <w:p w14:paraId="1C6BF948" w14:textId="10CF0B2B" w:rsidR="000A2135" w:rsidRPr="00AD2A6F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1EC285D" wp14:editId="44737EDC">
            <wp:extent cx="5731510" cy="228092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DEE" w14:textId="0E9716A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Neste vídeo percebemos como as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listas são poderosas, desempenhando um avanço em relação aos 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por ser dinâmica e não exigir que se conheça tão especificamente o tamanho da coleção.</w:t>
      </w:r>
      <w:r w:rsid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ab/>
      </w:r>
    </w:p>
    <w:p w14:paraId="6A8A93ED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critério para o desenvolvimento de uma aplicação, sempre que pensar em coleções, pense primeiro em listas, partindo para outro tipo de coleção apenas se ela não for o suficiente.</w:t>
      </w:r>
    </w:p>
    <w:p w14:paraId="1EB87F40" w14:textId="3C398909" w:rsidR="000A2135" w:rsidRDefault="000A2135" w:rsidP="000A2135">
      <w:pPr>
        <w:pStyle w:val="Ttulo1"/>
        <w:rPr>
          <w:b/>
          <w:bCs/>
          <w:noProof/>
        </w:rPr>
      </w:pPr>
      <w:bookmarkStart w:id="24" w:name="_Toc63285739"/>
      <w:r w:rsidRPr="000A2135">
        <w:rPr>
          <w:b/>
          <w:bCs/>
          <w:noProof/>
        </w:rPr>
        <w:t>Listas de Objetos</w:t>
      </w:r>
      <w:bookmarkEnd w:id="24"/>
    </w:p>
    <w:p w14:paraId="1271D739" w14:textId="52A6B5E9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estamos trabalhando com um novo projeto,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Console 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Application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veremos as três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do vídeo anterior, aquelas três aulas:</w:t>
      </w:r>
    </w:p>
    <w:p w14:paraId="609D8602" w14:textId="6294E975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A0B98D" wp14:editId="28FD69FF">
            <wp:extent cx="5731510" cy="1992630"/>
            <wp:effectExtent l="0" t="0" r="254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0E2A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26CAE7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EBDEA9" w14:textId="77777777" w:rsidR="005643EF" w:rsidRPr="000A2135" w:rsidRDefault="005643E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5A4E5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A23ListasDeObjetos</w:t>
      </w:r>
    </w:p>
    <w:p w14:paraId="077B648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3CB4B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4921441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C3F0A9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985241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C6177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7E0D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D55A4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2F5F7B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12C12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2C6D503" w14:textId="55D823D6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C288A4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0E6A10A" w14:textId="2000FF6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Além destes nomes (as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precisaremos trabalhar com a duração destas aulas, uma lista que as armazene. Trata-se de uma lista de objetos do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Vamos declarar a classe:</w:t>
      </w:r>
    </w:p>
    <w:p w14:paraId="6151F332" w14:textId="77777777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ABCEB6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0C9EAD8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74AE6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D525C8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B4CE6E" w14:textId="5FE3B59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53DA22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6049EB" w14:textId="04E406E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partir destes dois campos, criaremos propriedades com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 atalho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. [ponto]",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selecionando "Encapsular campo: '</w:t>
      </w:r>
      <w:proofErr w:type="gram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titulo</w:t>
      </w:r>
      <w:proofErr w:type="gram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'" para o Visual Studio gerar uma propriedade homônima. Faremos o mesmo para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AE9500A" w14:textId="12F635BA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A77DB78" wp14:editId="6112CCB5">
            <wp:extent cx="5731510" cy="250190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B53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selecionaremos os dois campos, </w:t>
      </w:r>
      <w:proofErr w:type="spellStart"/>
      <w:proofErr w:type="gram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titulo</w:t>
      </w:r>
      <w:proofErr w:type="spellEnd"/>
      <w:proofErr w:type="gram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clicando em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 e selecionando "Gerar construtor 'Aula(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)'".</w:t>
      </w:r>
    </w:p>
    <w:p w14:paraId="6D3571B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6599A0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6760E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1A1DD56C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5914A28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1D6A3A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251A75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18EAF9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F32A05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proofErr w:type="gram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proofErr w:type="spellEnd"/>
      <w:proofErr w:type="gram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09FC67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C8D124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B03FCB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3031C8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969256D" w14:textId="3DBB1EF4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8D82D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86B992C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EA7C994" wp14:editId="31D4FBD9">
            <wp:extent cx="5731510" cy="2837180"/>
            <wp:effectExtent l="0" t="0" r="254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36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CDB904" w14:textId="6682033D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Trocaremos as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por instâncias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substituindo todas elas por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também o tempo de duração de cada aula em minutos.</w:t>
      </w:r>
    </w:p>
    <w:p w14:paraId="24C3390B" w14:textId="0040D545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426D57" wp14:editId="517B0360">
            <wp:extent cx="5731510" cy="15760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FF1" w14:textId="1943A61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também a instância da nossa listagem utilizando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classe genérica de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a variável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armazenará a lista com todas as aulas declaradas anteriormente.</w:t>
      </w:r>
    </w:p>
    <w:p w14:paraId="53475961" w14:textId="77777777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D81E0F4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Supondo que queiramos acrescentar mais uma aula ("Conclusão") em nossa lista, desta vez uma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digitaremos:</w:t>
      </w:r>
    </w:p>
    <w:p w14:paraId="3A9FB7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C47C37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822727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8D141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B48BBA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053D4D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B1896B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proofErr w:type="gramStart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95AD24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40F76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602AE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B66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C880E47" w14:textId="4E9F451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1F88B5" w14:textId="77777777" w:rsidR="00C80FBB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ao fazermos isto,</w:t>
      </w:r>
    </w:p>
    <w:p w14:paraId="1A988985" w14:textId="23CB3350" w:rsidR="000A2135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457C3EA8" wp14:editId="6179E378">
            <wp:extent cx="5731510" cy="1513840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Visual Studio nos informa que não é possível converter uma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uma instância da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se define uma lista como sendo de um determinado tipo, só é possível adicionar elementos cujo tipo seja daquela instância, a menos que seja uma herança - ou derivada - daquele tipo utilizado como elemento.</w:t>
      </w:r>
    </w:p>
    <w:p w14:paraId="68E070FB" w14:textId="275576D0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Portanto, por ora, comentaremos esta linha. Continuando, para imprimirmos chamaremos um método, passando como argumento a nossa lista de aulas.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ainda não existe, solicitaremos ao Visual Studio a criação deste método.</w:t>
      </w:r>
    </w:p>
    <w:p w14:paraId="14BBC7D5" w14:textId="77777777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7AE6828" w14:textId="28936A5D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EDDBE87" wp14:editId="4CE92DEB">
            <wp:extent cx="5731510" cy="2165350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2B08" w14:textId="77777777" w:rsidR="00C80FBB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B39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7C6626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B9712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36519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E5BE3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BF171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E51E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proofErr w:type="gramStart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7CD3C69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76AE8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124DE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428C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aulas.Add</w:t>
      </w:r>
      <w:proofErr w:type="spellEnd"/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("Conclusão");</w:t>
      </w:r>
    </w:p>
    <w:p w14:paraId="5C18BDF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C3BCA2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05F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DFB47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1BFE7F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proofErr w:type="gramEnd"/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244C6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244C6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4FF14DE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D07478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244C6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44C6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Clear</w:t>
      </w:r>
      <w:proofErr w:type="spellEnd"/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011080B" w14:textId="77777777" w:rsidR="000A2135" w:rsidRPr="00244C64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 </w:t>
      </w:r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86E6F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FC300B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6FEEA4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C6FA859" w14:textId="4F2A6403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94B72A9" w14:textId="17501209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F5", rodaremos a aplicação. Obteremos não os nomes das aulas, e sim três linhas contendo 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namespace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Não é o que gostaríamos! </w:t>
      </w:r>
    </w:p>
    <w:p w14:paraId="75D0B038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29A3B78" w14:textId="788EC891" w:rsidR="000A2135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59E108B" wp14:editId="1BED4578">
            <wp:extent cx="5731510" cy="1250315"/>
            <wp:effectExtent l="0" t="0" r="254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ocorre porque quando pedimos a impressão, o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vai até o objeto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busca de um método chamado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inexistente na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EEB8ECF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como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naturalmente herda da classe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buscado na classe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é de onde vem a impressão final, o resultado. </w:t>
      </w:r>
    </w:p>
    <w:p w14:paraId="05D11706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E83BF8" w14:textId="2DD2AA04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</w:t>
      </w:r>
      <w:r w:rsidRPr="000A2135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sobrepor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este método da classe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se imprima aquilo que queremos.</w:t>
      </w:r>
    </w:p>
    <w:p w14:paraId="0E45A7F0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realizar este 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override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implementaremos um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4551569C" w14:textId="65C5C93C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Digitando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dando espaço, obtém-se a opção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Clicando nele, o programa já nos cria este método.</w:t>
      </w:r>
    </w:p>
    <w:p w14:paraId="6FC5EE51" w14:textId="091C6789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1BCB250" wp14:editId="5F115BBC">
            <wp:extent cx="5209524" cy="108571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CDA" w14:textId="77777777" w:rsidR="00DE4A54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47D62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concatenarmos as informações provenientes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utilizaremos 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sintaxe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interpolação de </w:t>
      </w:r>
      <w:proofErr w:type="spellStart"/>
      <w:r w:rsidRPr="000A2135">
        <w:rPr>
          <w:rFonts w:ascii="Courier New" w:eastAsia="Times New Roman" w:hAnsi="Courier New" w:cs="Courier New"/>
          <w:b/>
          <w:bCs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faz parte do C#, marcada pelo uso de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chaves (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{}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BFAF9D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66503D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F6447D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{</w:t>
      </w:r>
      <w:proofErr w:type="gramStart"/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titulo</w:t>
      </w:r>
      <w:proofErr w:type="gramEnd"/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}, tempo: {tempo} minutos]"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2523C1" w14:textId="284BAD12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CD9675F" w14:textId="391A4D44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novamente, e obteremos o seguinte:</w:t>
      </w:r>
    </w:p>
    <w:p w14:paraId="41130232" w14:textId="3FC81EA2" w:rsidR="00DE4A54" w:rsidRPr="000A2135" w:rsidRDefault="00DE4A54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B4BF6BA" wp14:editId="20017601">
            <wp:extent cx="5731510" cy="2112010"/>
            <wp:effectExtent l="0" t="0" r="254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3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CACAC1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752D1CA" w14:textId="7A3B472E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ABD06B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F46E748" w14:textId="7C5B6EF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Prosseguindo, faremos outra operação com a listagem de aulas, a ordenação alfabética. Para isso, chamaremos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pois, como vimos anteriormente, serve bem para este propósito.</w:t>
      </w:r>
    </w:p>
    <w:p w14:paraId="3E23982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6904E87" w14:textId="4F26A00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619B792" w14:textId="735534C9" w:rsidR="006431D2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um erro, de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 xml:space="preserve">falha ao comparar dois elementos na matriz, pois pelo menos um deles deve implementar </w:t>
      </w:r>
      <w:proofErr w:type="spellStart"/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IComparable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26D705F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9218CC1" w14:textId="2B4FB7DE" w:rsidR="000A2135" w:rsidRPr="000A2135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4D8329" wp14:editId="34AD889F">
            <wp:extent cx="5571429" cy="3790476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significa que 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implementando a interface necessária para realizar esta operação, que exige uma interface chamada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proofErr w:type="spellEnd"/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721776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Clicando em cima disto e apertando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.",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interface é de fato implementada.</w:t>
      </w:r>
    </w:p>
    <w:p w14:paraId="19EE28C6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IComparable</w:t>
      </w:r>
      <w:proofErr w:type="spellEnd"/>
    </w:p>
    <w:p w14:paraId="609EE7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2612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</w:t>
      </w:r>
    </w:p>
    <w:p w14:paraId="0E94D951" w14:textId="17D6112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36026D3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6620EC" wp14:editId="3787CF99">
            <wp:extent cx="5731510" cy="1561465"/>
            <wp:effectExtent l="0" t="0" r="254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07C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F61A109" w14:textId="4B43A60B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foi gerado para comparar dois elementos que fazem parte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vez que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precisa chamar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saber que algoritmo precisará ser usado para a ordenação.</w:t>
      </w:r>
    </w:p>
    <w:p w14:paraId="7D45DB65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30D062E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Acrescentaremos um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return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o título seja comparado com o nome do outro objeto, o parâmetro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5F6BC157" w14:textId="7BFEA501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 como parâmetro este objeto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poderíamos passar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chamando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obj.</w:t>
      </w:r>
      <w:proofErr w:type="gram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titulo</w:t>
      </w:r>
      <w:proofErr w:type="spellEnd"/>
      <w:proofErr w:type="gram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E5162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isto não existe, pois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objeto, sendo necessário, então, fazermos um 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cast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conversão para que isso possa ser trabalhado.</w:t>
      </w:r>
    </w:p>
    <w:p w14:paraId="4690819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código ficará assim:</w:t>
      </w:r>
    </w:p>
    <w:p w14:paraId="30C804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object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obj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46828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AEB82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that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2804E1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gram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that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E48602B" w14:textId="0A5D9CA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9E4876" w14:textId="55B3056D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de novo para verificar se tudo funciona corretamente. Muito bem, as aulas aparecem listadas em ordem alfabética.</w:t>
      </w:r>
    </w:p>
    <w:p w14:paraId="4FE40408" w14:textId="0F87EE8E" w:rsidR="00A950F9" w:rsidRPr="000A2135" w:rsidRDefault="00A950F9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CD76F43" wp14:editId="5959BDD6">
            <wp:extent cx="5731510" cy="2510790"/>
            <wp:effectExtent l="0" t="0" r="254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485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Agora, de que forma poderemos, sem que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seja alterada, mudar a forma de ordenação? </w:t>
      </w:r>
    </w:p>
    <w:p w14:paraId="684E8D7D" w14:textId="62D4B373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Ordenando-se não pelo título, mas pelo tempo de duração, por exemplo? Ao tentarmos utilizar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verificaremos que há um 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pode receber parâmetros.</w:t>
      </w:r>
    </w:p>
    <w:p w14:paraId="2896DE36" w14:textId="1DECA1D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possível, assim, compararmos dois elementos ou instâncias de uma mesma classe. No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usaremos uma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expressão lambda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receber dois parâmetros, elementos iniciais e finais, com nomes que você quiser,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089E0D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D78360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Iremos usar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mais uma vez, para compararmos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CD7D7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7FFE0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41A29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D0871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7EB774A" w14:textId="560696E8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F4C097C" w14:textId="493180B1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e veremos que a listagem de aulas foi ordenada do menor para o maior tempo de duração com sucesso!</w:t>
      </w:r>
    </w:p>
    <w:p w14:paraId="0B22E35E" w14:textId="61B5FF40" w:rsidR="00EC019E" w:rsidRPr="000A2135" w:rsidRDefault="00EC019E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E0E251A" wp14:editId="72E4D15E">
            <wp:extent cx="5731510" cy="13970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90D" w14:textId="77777777" w:rsidR="000A2135" w:rsidRPr="000A2135" w:rsidRDefault="000A2135" w:rsidP="000A2135">
      <w:pPr>
        <w:rPr>
          <w:lang w:val="pt-BR"/>
        </w:rPr>
      </w:pPr>
    </w:p>
    <w:p w14:paraId="50752546" w14:textId="443FCC7E" w:rsidR="00EC019E" w:rsidRDefault="00EC019E" w:rsidP="00EC019E">
      <w:pPr>
        <w:pStyle w:val="Ttulo1"/>
        <w:rPr>
          <w:b/>
          <w:bCs/>
          <w:noProof/>
        </w:rPr>
      </w:pPr>
      <w:bookmarkStart w:id="25" w:name="_Toc63285740"/>
      <w:r w:rsidRPr="00EC019E">
        <w:rPr>
          <w:b/>
          <w:bCs/>
          <w:noProof/>
        </w:rPr>
        <w:lastRenderedPageBreak/>
        <w:t>Ordenando uma lista</w:t>
      </w:r>
      <w:bookmarkEnd w:id="25"/>
    </w:p>
    <w:p w14:paraId="08C4EA7F" w14:textId="62983BB8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 colega de Pedro desenvolveu um código C# para ordenar uma lista, através do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conforme abaixo:</w:t>
      </w:r>
    </w:p>
    <w:p w14:paraId="0537E2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4BC0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048EA46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F46A67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46C036A" w14:textId="77777777" w:rsidR="00EC019E" w:rsidRPr="00244C64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CB9C3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4342E3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0DCC33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3A4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7F979C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gram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8C1AAC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0C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86E19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88FE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5937C4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661343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C08B6F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55FCFB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7B14D5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F1E27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5589EED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proofErr w:type="gram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79C480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1842EE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37081F2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D9FB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3240B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DA98D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526AB2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077FE9D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13B3A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683B10B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3CFE5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59361F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222A57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63374F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F1A14CC" w14:textId="77777777" w:rsidR="00EC019E" w:rsidRPr="00244C64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proofErr w:type="gramStart"/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proofErr w:type="spellEnd"/>
      <w:proofErr w:type="gram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69CBF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6698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8F04DD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E6854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7939E4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52CE1F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55E498A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DC1A1E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tempo: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 minutos]"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86DD7B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8F96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1F4DA03" w14:textId="406E97FF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5C8992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executar o código, Pedro se depara com um erro!</w:t>
      </w:r>
    </w:p>
    <w:p w14:paraId="2E166FC5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Sem saber o que fazer, Pedro pede a sua ajuda. Então ele mostra que o programa está lançando uma exceção na linha:</w:t>
      </w:r>
    </w:p>
    <w:p w14:paraId="2DCAA837" w14:textId="31108A1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2A4230A" w14:textId="628E1A20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Será que você pode dar uma força ao Pedro? Use o que aprendeu na aula para apontar a causa mais provável do problema!</w:t>
      </w:r>
    </w:p>
    <w:p w14:paraId="22F3D02A" w14:textId="77777777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A classe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não implementa a interface </w:t>
      </w:r>
      <w:proofErr w:type="spellStart"/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IComparable</w:t>
      </w:r>
      <w:proofErr w:type="spellEnd"/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e, por consequência, não implementa 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CompareTo</w:t>
      </w:r>
      <w:proofErr w:type="spellEnd"/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.</w:t>
      </w:r>
    </w:p>
    <w:p w14:paraId="7E85A283" w14:textId="5A3F7D39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 interface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IComparable</w:t>
      </w:r>
      <w:proofErr w:type="spellEnd"/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exige uma implementação do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CompareTo</w:t>
      </w:r>
      <w:proofErr w:type="spellEnd"/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precisa ser chamado pelo algoritmo interno do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Sort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da classe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&lt;T&gt;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52F754AB" w14:textId="52149359" w:rsidR="00EC019E" w:rsidRDefault="00EC019E" w:rsidP="00EC019E">
      <w:pPr>
        <w:pStyle w:val="Ttulo1"/>
        <w:rPr>
          <w:b/>
          <w:bCs/>
          <w:noProof/>
        </w:rPr>
      </w:pPr>
      <w:bookmarkStart w:id="26" w:name="_Toc63285741"/>
      <w:r w:rsidRPr="00EC019E">
        <w:rPr>
          <w:b/>
          <w:bCs/>
          <w:noProof/>
        </w:rPr>
        <w:t>Lista Somente Leitura</w:t>
      </w:r>
      <w:bookmarkEnd w:id="26"/>
    </w:p>
    <w:p w14:paraId="7A65912D" w14:textId="77777777" w:rsidR="00BC250E" w:rsidRPr="00BC250E" w:rsidRDefault="00BC250E" w:rsidP="00BC250E"/>
    <w:p w14:paraId="0446BB5F" w14:textId="257F6602" w:rsid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gramStart"/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 novo</w:t>
      </w:r>
      <w:proofErr w:type="gram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projeto </w:t>
      </w:r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Console </w:t>
      </w:r>
      <w:proofErr w:type="spellStart"/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Application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mantendo a classe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contida em um arquivo separado (</w:t>
      </w:r>
      <w:proofErr w:type="spellStart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Aula.cs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Em </w:t>
      </w:r>
      <w:proofErr w:type="spellStart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mantivemos nosso </w:t>
      </w:r>
      <w:proofErr w:type="gramStart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método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</w:t>
      </w:r>
      <w:proofErr w:type="gramEnd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3791B8B" w14:textId="77777777" w:rsidR="00BC250E" w:rsidRP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88EE76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proofErr w:type="gram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D4F531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33BE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571755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52E5F9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1576C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79704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328D" w14:textId="05A80ED4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DA402E5" w14:textId="2EC75250" w:rsidR="00EC019E" w:rsidRPr="00EC019E" w:rsidRDefault="00BC250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umentaremos um pouco mais a arquitetura para </w:t>
      </w:r>
      <w:proofErr w:type="gramStart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criarmos uma nova</w:t>
      </w:r>
      <w:proofErr w:type="gram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classe com os cursos cujas aulas serão incluídas.</w:t>
      </w:r>
    </w:p>
    <w:p w14:paraId="280FE375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classe se chamará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terá três propriedades: a lista de aulas (como visto anteriormente), o nome do curso e instrutor.</w:t>
      </w:r>
    </w:p>
    <w:p w14:paraId="0495D84C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Utilizaremos o atalho </w:t>
      </w:r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</w:t>
      </w:r>
      <w:proofErr w:type="spellStart"/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propfull</w:t>
      </w:r>
      <w:proofErr w:type="spellEnd"/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TAB + TAB"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criar a estrutura da propriedade necessária, com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seu tipo, e a propriedade será pública, denominada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Faremos o mesmo para o nome do curso e instrutor.</w:t>
      </w:r>
    </w:p>
    <w:p w14:paraId="039798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namespace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A24ListaSomenteLeitura</w:t>
      </w:r>
    </w:p>
    <w:p w14:paraId="69C060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442D77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35160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EB22C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EA23F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71B4B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222E239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F1885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AD919D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C152A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48BB83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F25F12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4DA0B48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93AF06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552519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B500FE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97FDB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11C6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02B20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73ACA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14B43A4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12D3A2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  <w:proofErr w:type="spellEnd"/>
    </w:p>
    <w:p w14:paraId="1F1D652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BF5C3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41A742" w14:textId="77777777" w:rsidR="00EC019E" w:rsidRPr="00244C64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value</w:t>
      </w:r>
      <w:proofErr w:type="spellEnd"/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6BA83C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C5EBD0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9870E9C" w14:textId="1B4D898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48C62DF" w14:textId="77777777" w:rsidR="00BC250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D4858C1" w14:textId="2E87A331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Criaremos também o construtor da classe recém criada. Para fazê-lo de maneira mais prática, usando as teclas </w:t>
      </w:r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</w:t>
      </w:r>
      <w:proofErr w:type="spellStart"/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Alt</w:t>
      </w:r>
      <w:proofErr w:type="spellEnd"/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seta para cima"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a linha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instrutor;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nome;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  <w:proofErr w:type="gramEnd"/>
    </w:p>
    <w:p w14:paraId="7797F6E9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81B509" w14:textId="1DDB0D3F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 selecionaremos estas duas linhas para que o construtor seja gerado. Com "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 clicaremos em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constructor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'Curso(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,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no qual instanciaremos a lista de aulas, pois inicialmente ela estará nula.</w:t>
      </w:r>
    </w:p>
    <w:p w14:paraId="4A0AFAB4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definiremos esta lista como nova, a qual, a partir de agora, poderemos acessar sem problema algum em relação à referência nula.</w:t>
      </w:r>
    </w:p>
    <w:p w14:paraId="22409C7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23BF493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7C6971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46E60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Curso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382C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EC8C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3D792B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023A25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proofErr w:type="spellEnd"/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21797C2" w14:textId="08A291F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D10AF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E25B123" w14:textId="1BE83E5C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declararemos uma variável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nome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pelo qual acessaremos a propriedade pública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Adicionaremos uma nova aula a esta lista com 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como parâmetro uma nova instância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709666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EA97FD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79A24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Collections</w:t>
      </w:r>
      <w:proofErr w:type="spellEnd"/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75961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0CA8E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9B7B18E" w14:textId="5FC7270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7236B0D" w14:textId="5E7CA2B8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o resultado no console e rodaremos a aplicação com "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F5". Obteremos o seguinte:</w:t>
      </w:r>
    </w:p>
    <w:p w14:paraId="6E7B4D20" w14:textId="6044F2F7" w:rsidR="00D613F7" w:rsidRPr="00EC019E" w:rsidRDefault="00D613F7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029DAE6" wp14:editId="0A9095DB">
            <wp:extent cx="5731510" cy="2150110"/>
            <wp:effectExtent l="0" t="0" r="254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318" w14:textId="7630C6AD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03EFB1A3" w14:textId="77777777" w:rsidR="00203814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1F1C61" w14:textId="1D7E7735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criar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com sucesso, 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populando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 imprimindo as aulas. No entanto, há um problema não muito evidente, conhecido por </w:t>
      </w:r>
      <w:proofErr w:type="spellStart"/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</w:t>
      </w:r>
      <w:proofErr w:type="spellEnd"/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 xml:space="preserve"> </w:t>
      </w:r>
      <w:proofErr w:type="spellStart"/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smell</w:t>
      </w:r>
      <w:proofErr w:type="spellEnd"/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na programação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 "mau cheiro no código"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neste caso implica no fato de acessarmos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lista de aulas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adicionando elementos nela.</w:t>
      </w:r>
    </w:p>
    <w:p w14:paraId="17B0008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390729B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significa que estamos "passando por cima" da responsabilidade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manter suas propriedades, e estamos manipulando diretamente esta lista de aulas.</w:t>
      </w:r>
    </w:p>
    <w:p w14:paraId="17897516" w14:textId="5E8BE226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O correto seria chamarmos um método da classe </w:t>
      </w:r>
      <w:r w:rsidRPr="00203814">
        <w:rPr>
          <w:rFonts w:ascii="Courier New" w:eastAsia="Times New Roman" w:hAnsi="Courier New" w:cs="Courier New"/>
          <w:color w:val="3D464D"/>
          <w:sz w:val="23"/>
          <w:szCs w:val="23"/>
          <w:highlight w:val="green"/>
          <w:shd w:val="clear" w:color="auto" w:fill="F0F3F5"/>
          <w:lang w:val="pt-BR" w:eastAsia="pt-BR"/>
        </w:rPr>
        <w:t>Curso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 para podermos adicionar estes elementos.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Caso contrário, esta classe não tem nenhum controle sobre as suas aulas, pois esta listagem está exposta.</w:t>
      </w:r>
    </w:p>
    <w:p w14:paraId="376FAC3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5D7921" w14:textId="522F713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 </w:t>
      </w:r>
      <w:proofErr w:type="spellStart"/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code</w:t>
      </w:r>
      <w:proofErr w:type="spellEnd"/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 xml:space="preserve"> </w:t>
      </w:r>
      <w:proofErr w:type="spellStart"/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smell</w:t>
      </w:r>
      <w:proofErr w:type="spellEnd"/>
      <w:r w:rsidRPr="00203814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 por ser uma "exposição indecente".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evitarmos que uma propriedade fique exposta </w:t>
      </w:r>
      <w:proofErr w:type="gram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à</w:t>
      </w:r>
      <w:proofErr w:type="gram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manipulações externas, é necessário encapsularmos esta funcionalidade de adicionar elementos na lista.</w:t>
      </w:r>
    </w:p>
    <w:p w14:paraId="0117D2CF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FC99F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primeiramente, teremos que bloquear esta lista interna para evitar a possibilidade de manipulação por código externo. Acessando-se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modificaremos a propriedade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encontramos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AA79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Removeremos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do jeito que está, qualquer um pode alterá-lo para um valor nulo, 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perde qualquer chance de barrar esta modificação. Feito isso, retornaremos não mais uma lista de aulas 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outro tipo de objeto, uma 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</w:t>
      </w:r>
      <w:proofErr w:type="spellEnd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only</w:t>
      </w:r>
      <w:proofErr w:type="spellEnd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6F0FCA12" w14:textId="20555812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localiza no .NET com 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namespace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System.Collections.ObjectModel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é uma classe genérica, portanto necessita também do tipo de elemento (no caso,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Precisaremos passar no construtor um parâmetro que é uma lista, a própria referência das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206ECD" w14:textId="16526E83" w:rsidR="00411FE1" w:rsidRPr="00EC019E" w:rsidRDefault="00411FE1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36657A7" wp14:editId="383D871F">
            <wp:extent cx="5723809" cy="157142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68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campo privado que está sendo protegido, porém o Visual Studio não consegue converter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declarado na propriedade. Portanto, precisaremos trocá-lo por um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o que 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implementa. O código ficará desta forma:</w:t>
      </w:r>
    </w:p>
    <w:p w14:paraId="53AE675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4BF64B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6F6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DB227E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1E00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40ED145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32EB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68B3F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0668EC" w14:textId="3007748A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BF3E414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Veremos outro problema, desta vez na hora de chamarmos o </w:t>
      </w:r>
      <w:proofErr w:type="gram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passando uma propriedade de tipo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nosso método recebe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Precisaremos fazer a devida alteração.</w:t>
      </w:r>
    </w:p>
    <w:p w14:paraId="6C3D03D8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aplicação!</w:t>
      </w:r>
    </w:p>
    <w:p w14:paraId="77CB9AA6" w14:textId="77777777" w:rsidR="00E620E6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9CA363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Há um erro: </w:t>
      </w:r>
    </w:p>
    <w:p w14:paraId="26818B8A" w14:textId="6CE61472" w:rsidR="00EC019E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1AB4F6D" wp14:editId="3AD55693">
            <wp:extent cx="5731510" cy="280860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System.NotSupportedException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"Coleção é somente leitura". Protegemos nossa coleção para que ela fosse somente leitura, e assim, o código externo fica impedido de modificar esta coleção.</w:t>
      </w:r>
    </w:p>
    <w:p w14:paraId="52D2F06B" w14:textId="25672BF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É preciso encapsularmos esta funcionalidade de adicionar algum elemento na lista de aulas em algum método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porque aí sim, ela terá o poder de controlar esta funcionalidade.</w:t>
      </w:r>
    </w:p>
    <w:p w14:paraId="020F0937" w14:textId="77777777" w:rsidR="00E620E6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5E170F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facilitar, como temos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csharpColecoes.Aulas.Add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trocar por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csharpColecoes.Adiciona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este novo método ainda não existe. Com "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.", clicaremos no atalho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method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'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Curso.Adiciona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1A75A4B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F12, entraremos no método para o implementarmos:</w:t>
      </w:r>
    </w:p>
    <w:p w14:paraId="5C3F99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gram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EEE0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B92D6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47265A" w14:textId="290E9DF6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972728" w14:textId="73194B39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a aplicação, teremos:</w:t>
      </w:r>
    </w:p>
    <w:p w14:paraId="2C67BDD9" w14:textId="1A612C5C" w:rsidR="00C61E48" w:rsidRPr="00EC019E" w:rsidRDefault="00C61E48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EF7681" wp14:editId="4656BD3A">
            <wp:extent cx="5731510" cy="2475865"/>
            <wp:effectExtent l="0" t="0" r="254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8EA" w14:textId="30CEB950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DAF5514" w14:textId="7D8E2229" w:rsidR="00C61E48" w:rsidRDefault="00C61E48" w:rsidP="00C61E48">
      <w:pPr>
        <w:pStyle w:val="Ttulo1"/>
        <w:rPr>
          <w:b/>
          <w:bCs/>
          <w:noProof/>
        </w:rPr>
      </w:pPr>
      <w:bookmarkStart w:id="27" w:name="_Toc63285742"/>
      <w:r w:rsidRPr="00C61E48">
        <w:rPr>
          <w:b/>
          <w:bCs/>
          <w:noProof/>
        </w:rPr>
        <w:t>Lista somente-leitura</w:t>
      </w:r>
      <w:bookmarkEnd w:id="27"/>
    </w:p>
    <w:p w14:paraId="50C1817E" w14:textId="6DB9B0E4" w:rsidR="00C61E48" w:rsidRDefault="00C61E48" w:rsidP="00C61E48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Pronto para um momento de reflexão? Em que situação e como você usaria uma lista somente-leitura? Escolha a melhor alternativa!</w:t>
      </w:r>
    </w:p>
    <w:p w14:paraId="7FE2CBE9" w14:textId="77777777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Uma classe possui uma lista </w:t>
      </w:r>
      <w:proofErr w:type="spellStart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List</w:t>
      </w:r>
      <w:proofErr w:type="spellEnd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, que é um campo privado da classe, e essa lista precisa ser protegida contra gravação de fora da classe. Então uma propriedade pública pode expor para os clientes da classe uma nova instância de uma lista somente-leitura (</w:t>
      </w:r>
      <w:proofErr w:type="spellStart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ReadOnlyCollection</w:t>
      </w:r>
      <w:proofErr w:type="spellEnd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), usando como origem de dados a lista interna que precisa ser protegida.</w:t>
      </w:r>
    </w:p>
    <w:p w14:paraId="3AB59910" w14:textId="4D60A8C3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Mantendo uma lista interna privada como </w:t>
      </w:r>
      <w:proofErr w:type="spellStart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</w:t>
      </w:r>
      <w:proofErr w:type="spellEnd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permitirá que a classe tenha total controle sobre essa lista e evitará acesso externo. Para clientes dessa classe, uma cópia da lista interna 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através de uma nova instância de </w:t>
      </w:r>
      <w:proofErr w:type="spellStart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ReadOnlyCollection</w:t>
      </w:r>
      <w:proofErr w:type="spellEnd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servirá para leitura dos </w:t>
      </w:r>
      <w:proofErr w:type="gramStart"/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dados</w:t>
      </w:r>
      <w:proofErr w:type="gramEnd"/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 mas deixará claro aos clientes que essa lista não pode ser modificada.</w:t>
      </w:r>
    </w:p>
    <w:p w14:paraId="07C413C4" w14:textId="77777777" w:rsidR="00C61E48" w:rsidRPr="00C61E48" w:rsidRDefault="00C61E48" w:rsidP="00C61E48">
      <w:pPr>
        <w:rPr>
          <w:lang w:val="pt-BR"/>
        </w:rPr>
      </w:pPr>
    </w:p>
    <w:p w14:paraId="1C2EF5AD" w14:textId="401CD1CC" w:rsidR="000046D7" w:rsidRDefault="000046D7" w:rsidP="000046D7">
      <w:pPr>
        <w:pStyle w:val="Ttulo1"/>
        <w:rPr>
          <w:b/>
          <w:bCs/>
          <w:noProof/>
        </w:rPr>
      </w:pPr>
      <w:bookmarkStart w:id="28" w:name="_Toc63285743"/>
      <w:r w:rsidRPr="000046D7">
        <w:rPr>
          <w:b/>
          <w:bCs/>
          <w:noProof/>
        </w:rPr>
        <w:t>Ordenando e Totalizando</w:t>
      </w:r>
      <w:bookmarkEnd w:id="28"/>
    </w:p>
    <w:p w14:paraId="42BE487E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vídeo aprendemos a proteger a coleção de aulas do curso, modificando o retorno como sendo de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proofErr w:type="spellStart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</w:t>
      </w:r>
      <w:proofErr w:type="spellEnd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only</w:t>
      </w:r>
      <w:proofErr w:type="spellEnd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collection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faremos agora são algumas operações em cima desta lista de aulas.</w:t>
      </w:r>
    </w:p>
    <w:p w14:paraId="18EFE783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adicionaremos duas aulas novas neste curso:</w:t>
      </w:r>
    </w:p>
    <w:p w14:paraId="469148F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EA9AE7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E96A03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Collections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38D0C0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514907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0F7DA9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8A6C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C690FA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58A391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2BBC18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7FD148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6309D5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2D094" w14:textId="596AEF80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3187A63" w14:textId="69D95BD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 e obteremos como resultado:</w:t>
      </w:r>
    </w:p>
    <w:p w14:paraId="52A4500B" w14:textId="2A1C13D0" w:rsidR="003D3C09" w:rsidRPr="000046D7" w:rsidRDefault="003D3C09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230E97C" wp14:editId="5EA028AF">
            <wp:extent cx="5731510" cy="25546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96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070B3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Criando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uma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E98318D" w14:textId="7672DDCF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FB1CFA1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Em seguida, colocaremos estas aulas em ordem alfabética:</w:t>
      </w:r>
    </w:p>
    <w:p w14:paraId="2377326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proofErr w:type="gram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ED6386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B3E486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Collections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6C0C0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F1651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63C6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571C01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7E37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AB04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4D0476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550F1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3D4B7BF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DF1BE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13D513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58619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335BD991" w14:textId="2FB44603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5B664CB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o código acima, ocorre um erro que indica que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contém a definição para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quando vamos à definição de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a tecla F12, veremos que ela foi declarada como um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interface que não dá suporte ao método de ordenação.</w:t>
      </w:r>
    </w:p>
    <w:p w14:paraId="2145A6C6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tentaremos ordenar de outra maneira, copiando a lista para outra, por exemplo. Só que desta vez não usaremos uma lista somente leitura, e sim alguma que permita, além da ordenação, outros tipos de modificação.</w:t>
      </w:r>
    </w:p>
    <w:p w14:paraId="081BCA68" w14:textId="4F64383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definição de aulas copiadas irá trazer uma lista vazia, e não é isto que queremos. Queremos instanciar uma lista com todas as aulas existentes no curso. Para criar uma lista previamente populada com estas aulas, passaremos a listagem no construtor. Feito isso, poderemos ordená-la propriamente:</w:t>
      </w:r>
    </w:p>
    <w:p w14:paraId="52CC9CBF" w14:textId="6EB396FB" w:rsidR="00801ECD" w:rsidRPr="000046D7" w:rsidRDefault="00801ECD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AB413AA" wp14:editId="1D60AC60">
            <wp:extent cx="5731510" cy="2630170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E6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3F9F8F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csharpColecoes.Aulas.Sort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();</w:t>
      </w:r>
    </w:p>
    <w:p w14:paraId="67461D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D74C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//copiar a lista para outra lista</w:t>
      </w:r>
    </w:p>
    <w:p w14:paraId="699B031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AD1F32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36AE82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cópia</w:t>
      </w:r>
    </w:p>
    <w:p w14:paraId="1759F6A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158BC4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3D19C2" w14:textId="31EEA5A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8AD0AA" w14:textId="77777777" w:rsidR="00801ECD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 e veremos que tudo foi feito como gostaríamos. </w:t>
      </w:r>
    </w:p>
    <w:p w14:paraId="00FD959D" w14:textId="77777777" w:rsidR="00801ECD" w:rsidRDefault="00801ECD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7121971" w14:textId="2873E3F9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próxima tarefa será totalizar o tempo do curso. 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o seguinte:</w:t>
      </w:r>
    </w:p>
    <w:p w14:paraId="3C66E88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  <w:proofErr w:type="spellEnd"/>
    </w:p>
    <w:p w14:paraId="52F3732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094D5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8CA2DD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proofErr w:type="gram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F4DA83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13BEDC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31E89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TempoTotal</w:t>
      </w:r>
      <w:proofErr w:type="spellEnd"/>
    </w:p>
    <w:p w14:paraId="258BA83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9C028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5BCF788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14F183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12612C5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EF7D3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A499B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proofErr w:type="spellEnd"/>
      <w:proofErr w:type="gram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FAA451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22A73D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51AB57DF" w14:textId="77777777" w:rsidR="000046D7" w:rsidRPr="00244C64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556F282" w14:textId="2B55B2D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A23FAA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teremos:</w:t>
      </w:r>
    </w:p>
    <w:p w14:paraId="62713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2DA9ED59" w14:textId="11BB8EC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03408D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 a aplicação, o resultado da soma é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total do curso. Poderemos consegui-lo de outra forma: há um conjunto de técnicas chamado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LINQ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criado pela Microsoft como um conjunto de extensões que dá suporte a uma série de consultas que podem ser feitas em cima de coleções, possibilitando também o trabalho com banco de dados, </w:t>
      </w:r>
      <w:proofErr w:type="gram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XML, e outros</w:t>
      </w:r>
      <w:proofErr w:type="gram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6D05D87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fazemos com nosso acumulador para totalizar o tempo do curso, na verdade, é uma consulta, que pode ser feita de modo completamente diverso, mais simples e elegante.</w:t>
      </w:r>
    </w:p>
    <w:p w14:paraId="32A0EB12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exige que passemos um seletor, uma expressão lambda e a propriedade da aula que nos interessa,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então:</w:t>
      </w:r>
    </w:p>
    <w:p w14:paraId="6266E21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  <w:proofErr w:type="spellEnd"/>
    </w:p>
    <w:p w14:paraId="1FFC4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CADAE9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int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total = 0;</w:t>
      </w:r>
    </w:p>
    <w:p w14:paraId="1E0FC35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foreach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(var aula in aulas)</w:t>
      </w:r>
    </w:p>
    <w:p w14:paraId="5DC62E22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16E4B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 total +=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aula.Tempo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;</w:t>
      </w:r>
    </w:p>
    <w:p w14:paraId="5E76C1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0CECA8E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return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total;</w:t>
      </w:r>
    </w:p>
    <w:p w14:paraId="6E18557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694D01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//LINQ =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Language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Integrated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Query</w:t>
      </w:r>
    </w:p>
    <w:p w14:paraId="05FFCC0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//Consulta Integrada à Linguagem</w:t>
      </w:r>
    </w:p>
    <w:p w14:paraId="41425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92E01C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505ECC7" w14:textId="2D1CECE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7AF2299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rodaremos novamente para confirmar o mesmo resultado que já tínhamos (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). Para finalizar, imprimiremos este curso, </w:t>
      </w:r>
    </w:p>
    <w:p w14:paraId="2F5979D1" w14:textId="68C40C01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A76666D" wp14:editId="5B445D81">
            <wp:extent cx="5731510" cy="1899285"/>
            <wp:effectExtent l="0" t="0" r="254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 a variável </w:t>
      </w:r>
      <w:proofErr w:type="spellStart"/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proofErr w:type="spellEnd"/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6A3138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09300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A6C41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2BE8B8A" w14:textId="49B9FD2A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5BEF1A6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Rodando, teremos como resultado o 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namespace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A25OrdenandoESomando.Curso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porém queremos o nome, duração e demais especificidades do curso. </w:t>
      </w:r>
    </w:p>
    <w:p w14:paraId="02FC0268" w14:textId="54FB6219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28A95B5" wp14:editId="499E3245">
            <wp:extent cx="5731510" cy="1826895"/>
            <wp:effectExtent l="0" t="0" r="2540" b="19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teremos que implementar um método, o </w:t>
      </w:r>
      <w:proofErr w:type="spellStart"/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F4F805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imprimimos um objeto qualquer que ainda não implementou esta propriedade, chamamos o método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do .NET, que imprimirá o 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namespace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 o nome da classe.</w:t>
      </w:r>
    </w:p>
    <w:p w14:paraId="08DBA00E" w14:textId="09816F5D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operação de sobrescrita de um método cuja classe base já existe (no caso,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Para as aulas, usaremos o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string.Join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juntará as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da coleção, separando-as por vírgulas. Teremos:</w:t>
      </w:r>
    </w:p>
    <w:p w14:paraId="4599E6AD" w14:textId="77777777" w:rsidR="0084318F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C97E11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9A355C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E50B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"Curso: {nome}, Tempo: {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TempoTotal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}, Aulas: {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string.Join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("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aulas)}"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80C4B42" w14:textId="7F320F84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AB012B2" w14:textId="6EEAB4F5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rodaremos novamente a aplicação. O resultado é:</w:t>
      </w:r>
    </w:p>
    <w:p w14:paraId="3D2D0015" w14:textId="77777777" w:rsidR="00292C48" w:rsidRPr="000046D7" w:rsidRDefault="00292C48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CA09D6" w14:textId="3E8A444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#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Collections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, Tempo: 60, Aulas: [título: Trabalhando com Listas, tempo: 21 minutos],[título: Criando uma Aula, tempo: 20 minutos],[título: Modelando com Coleções, tempo: 19 minutos]</w:t>
      </w:r>
    </w:p>
    <w:p w14:paraId="11512DF1" w14:textId="66F76526" w:rsidR="00292C48" w:rsidRDefault="00292C48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05CB7" wp14:editId="7BFC2655">
            <wp:extent cx="5731510" cy="1008380"/>
            <wp:effectExtent l="0" t="0" r="254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0B" w14:textId="605A041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o que gostaríamos!</w:t>
      </w:r>
    </w:p>
    <w:p w14:paraId="7B97D299" w14:textId="3DBA2978" w:rsidR="006F240B" w:rsidRDefault="006F240B" w:rsidP="006F240B">
      <w:pPr>
        <w:pStyle w:val="Ttulo1"/>
        <w:rPr>
          <w:b/>
          <w:bCs/>
          <w:noProof/>
        </w:rPr>
      </w:pPr>
      <w:bookmarkStart w:id="29" w:name="_Toc63285744"/>
      <w:r w:rsidRPr="006F240B">
        <w:rPr>
          <w:b/>
          <w:bCs/>
          <w:noProof/>
        </w:rPr>
        <w:lastRenderedPageBreak/>
        <w:t>Totalizando valores</w:t>
      </w:r>
      <w:bookmarkEnd w:id="29"/>
    </w:p>
    <w:p w14:paraId="50D7632F" w14:textId="4AC6A36E" w:rsid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Lembra da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 Nós vamos usá-la de novo neste exercício:</w:t>
      </w:r>
    </w:p>
    <w:p w14:paraId="41788635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04D5C4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E89BC4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090E91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0780A68C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D82027A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A5F6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0CE7156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2E09E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93EE72B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D3726F3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7DE19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E7DCE2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tempo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5AA1E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F0319BB" w14:textId="6565D6E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FECE90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vamos fazer com 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3E47238F" w14:textId="77777777" w:rsidR="006F240B" w:rsidRP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Criamos uma lista de aulas, como declarada abaixo:</w:t>
      </w:r>
    </w:p>
    <w:p w14:paraId="4A2BF61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8CEC0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48C02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00AE0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F2100D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proofErr w:type="gramStart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gram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0028DCD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ADF80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F120EE6" w14:textId="35A39C5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</w:p>
    <w:p w14:paraId="32D25F4D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Agora é com você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4B9EED54" w14:textId="60B19882" w:rsid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Nós precisamos totalizar o tempo dessas aulas. Responda abaixo, escolhendo a melhor alternativa!</w:t>
      </w:r>
    </w:p>
    <w:p w14:paraId="2D92127F" w14:textId="77777777" w:rsidR="003F4AA8" w:rsidRPr="003F4AA8" w:rsidRDefault="003F4AA8" w:rsidP="003F4AA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3F4AA8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tempoTotal</w:t>
      </w:r>
      <w:proofErr w:type="spellEnd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proofErr w:type="spellEnd"/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proofErr w:type="spellEnd"/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DC4ED4" w14:textId="768A623B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O método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Sum()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toma como argumento um 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selector</w:t>
      </w:r>
      <w:proofErr w:type="spellEnd"/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pode ser uma expressão lambda recebendo como parâmetro um elemento da coleção e retornando o valor da propriedade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Tempo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será totalizada.</w:t>
      </w:r>
    </w:p>
    <w:p w14:paraId="35E759BC" w14:textId="076A5525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F636A6D" w14:textId="52C842EC" w:rsidR="003F4AA8" w:rsidRDefault="003F4AA8" w:rsidP="003F4AA8">
      <w:pPr>
        <w:pStyle w:val="Ttulo1"/>
        <w:rPr>
          <w:b/>
          <w:bCs/>
          <w:noProof/>
        </w:rPr>
      </w:pPr>
      <w:bookmarkStart w:id="30" w:name="_Toc63285745"/>
      <w:r w:rsidRPr="003F4AA8">
        <w:rPr>
          <w:b/>
          <w:bCs/>
          <w:noProof/>
        </w:rPr>
        <w:t>Mão na Massa: Lista, a Coleção Flexível</w:t>
      </w:r>
      <w:bookmarkEnd w:id="30"/>
    </w:p>
    <w:p w14:paraId="67BC3BFD" w14:textId="3B563419" w:rsidR="003F4AA8" w:rsidRDefault="003F4AA8" w:rsidP="003F4AA8"/>
    <w:p w14:paraId="68706D0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mais uma vez, desta vez para trabalhar com o tipo de coleção mais poderosa e flexível .NET Framework: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também conhecida como </w:t>
      </w:r>
      <w:r>
        <w:rPr>
          <w:rStyle w:val="nfase"/>
          <w:color w:val="3D464D"/>
          <w:sz w:val="27"/>
          <w:szCs w:val="27"/>
        </w:rPr>
        <w:t>array dinâmico</w:t>
      </w:r>
      <w:r>
        <w:rPr>
          <w:color w:val="3D464D"/>
          <w:sz w:val="27"/>
          <w:szCs w:val="27"/>
        </w:rPr>
        <w:t>.</w:t>
      </w:r>
    </w:p>
    <w:p w14:paraId="3C12BEA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1" w:name="_Toc63285746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Declarando uma lista</w:t>
      </w:r>
      <w:bookmarkEnd w:id="31"/>
    </w:p>
    <w:p w14:paraId="362970E7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daquelas 3 variáveis de strings da última aula? Vamos usá-las novamente:</w:t>
      </w:r>
    </w:p>
    <w:p w14:paraId="6EDD0C08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31237F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9CBF2A6" w14:textId="0E363A14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6028A75D" w14:textId="0314F708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B6D08EF" wp14:editId="1DA94DA8">
            <wp:extent cx="2860040" cy="95694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8B8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vamos declarar nossa lista.</w:t>
      </w:r>
    </w:p>
    <w:p w14:paraId="0D5B883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2" w:name="_Toc63285747"/>
      <w:r>
        <w:rPr>
          <w:rFonts w:ascii="Open Sans" w:hAnsi="Open Sans" w:cs="Open Sans"/>
          <w:color w:val="3D464D"/>
          <w:spacing w:val="-8"/>
          <w:sz w:val="32"/>
          <w:szCs w:val="32"/>
        </w:rPr>
        <w:t>A sintaxe de uma lista de strings em C</w:t>
      </w:r>
      <w:bookmarkEnd w:id="32"/>
    </w:p>
    <w:p w14:paraId="0B85D10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Diferente de um array, uma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não possui uma sintaxe especial em C#. Na declaração, usamos a classe genérica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onde o tipo T especifica a natureza dos seus elementos.</w:t>
      </w:r>
    </w:p>
    <w:p w14:paraId="27B160C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3" w:name="_Toc63285748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e inicializando uma lista</w:t>
      </w:r>
      <w:bookmarkEnd w:id="33"/>
    </w:p>
    <w:p w14:paraId="5ADA543C" w14:textId="39714105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0FC6DCC" wp14:editId="2E381B04">
            <wp:extent cx="2860040" cy="95694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6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criar uma vazia. Mas também pode ser que você queira declarar E preencher de uma vez só. Nesse caso, usamos a sintaxe com as chaves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{...}</w:t>
      </w:r>
      <w:r>
        <w:rPr>
          <w:color w:val="3D464D"/>
          <w:sz w:val="27"/>
          <w:szCs w:val="27"/>
        </w:rPr>
        <w:t> incluindo uma lista de itens iniciais.</w:t>
      </w:r>
    </w:p>
    <w:p w14:paraId="630F1B22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</w:p>
    <w:p w14:paraId="5590D1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FAECB3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5FB5B046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838645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066E4190" w14:textId="515ED35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</w:p>
    <w:p w14:paraId="4ED5F0A0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4" w:name="_Toc63285749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Inicializando uma lista vazia</w:t>
      </w:r>
      <w:bookmarkEnd w:id="34"/>
    </w:p>
    <w:p w14:paraId="007D16A0" w14:textId="2899B24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F0D150F" wp14:editId="7C5A2065">
            <wp:extent cx="2860040" cy="23818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AC33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uma lista vazia tem a sintaxe normal de uma declaração de objeto em C#:</w:t>
      </w:r>
    </w:p>
    <w:p w14:paraId="0EB00396" w14:textId="3DDF057A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</w:t>
      </w:r>
      <w:proofErr w:type="gramStart"/>
      <w:r w:rsidRPr="003F4AA8">
        <w:rPr>
          <w:rStyle w:val="str"/>
          <w:color w:val="669900"/>
          <w:lang w:val="en-US"/>
        </w:rPr>
        <w:t>&gt;</w:t>
      </w:r>
      <w:r w:rsidRPr="003F4AA8">
        <w:rPr>
          <w:rStyle w:val="pun"/>
          <w:color w:val="999999"/>
          <w:lang w:val="en-US"/>
        </w:rPr>
        <w:t>(</w:t>
      </w:r>
      <w:proofErr w:type="gramEnd"/>
      <w:r w:rsidRPr="003F4AA8">
        <w:rPr>
          <w:rStyle w:val="pun"/>
          <w:color w:val="999999"/>
          <w:lang w:val="en-US"/>
        </w:rPr>
        <w:t>);</w:t>
      </w:r>
    </w:p>
    <w:p w14:paraId="11865561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5" w:name="_Toc63285750"/>
      <w:r>
        <w:rPr>
          <w:rFonts w:ascii="Open Sans" w:hAnsi="Open Sans" w:cs="Open Sans"/>
          <w:color w:val="3D464D"/>
          <w:spacing w:val="-8"/>
          <w:sz w:val="32"/>
          <w:szCs w:val="32"/>
        </w:rPr>
        <w:t>A lista como um array dinâmico</w:t>
      </w:r>
      <w:bookmarkEnd w:id="35"/>
    </w:p>
    <w:p w14:paraId="6986337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nfase"/>
          <w:color w:val="3D464D"/>
          <w:sz w:val="27"/>
          <w:szCs w:val="27"/>
        </w:rPr>
        <w:t>Como assim, array dinâmico?</w:t>
      </w:r>
    </w:p>
    <w:p w14:paraId="5C7061A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um array é uma coleção de tamanho fixo, com número estático de elementos, certo?</w:t>
      </w:r>
    </w:p>
    <w:p w14:paraId="5E5EF0D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é parecida, só que quando você adiciona/remove elementos dela, o tamanho da lista aumenta ou diminui, respectivamente.</w:t>
      </w:r>
    </w:p>
    <w:p w14:paraId="7B4AA2F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é por isso mesmo que podemos iniciar uma lista vazia, com tamanho zero, adicionando elementos posteriormente conforme desejado.</w:t>
      </w:r>
    </w:p>
    <w:p w14:paraId="795B2B1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6" w:name="_Toc63285751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Adicionando elementos</w:t>
      </w:r>
      <w:bookmarkEnd w:id="36"/>
    </w:p>
    <w:p w14:paraId="3991A65E" w14:textId="55997B6E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3EDB44B" wp14:editId="3D6B39E9">
            <wp:extent cx="2860040" cy="1903095"/>
            <wp:effectExtent l="0" t="0" r="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B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jeito mais fácil de alimentar uma lista é adicionando elementos. E isso fazemos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que significa "adicionar" em inglês.</w:t>
      </w:r>
    </w:p>
    <w:p w14:paraId="05A743E2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aulaIntro</w:t>
      </w:r>
      <w:r>
        <w:rPr>
          <w:rStyle w:val="pun"/>
          <w:color w:val="999999"/>
        </w:rPr>
        <w:t>);</w:t>
      </w:r>
    </w:p>
    <w:p w14:paraId="7CE3E7F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);</w:t>
      </w:r>
    </w:p>
    <w:p w14:paraId="4E474879" w14:textId="2FE1F4B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aulaSets</w:t>
      </w:r>
      <w:r>
        <w:rPr>
          <w:rStyle w:val="pun"/>
          <w:color w:val="999999"/>
        </w:rPr>
        <w:t>);</w:t>
      </w:r>
    </w:p>
    <w:p w14:paraId="1FB41E1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esse método, um elemento é sempre adicionado ao final da lista.</w:t>
      </w:r>
    </w:p>
    <w:p w14:paraId="5BF3A49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a lista funciona </w:t>
      </w:r>
      <w:r>
        <w:rPr>
          <w:rStyle w:val="Forte"/>
          <w:color w:val="3D464D"/>
          <w:sz w:val="27"/>
          <w:szCs w:val="27"/>
        </w:rPr>
        <w:t>como uma sequência</w:t>
      </w:r>
      <w:r>
        <w:rPr>
          <w:color w:val="3D464D"/>
          <w:sz w:val="27"/>
          <w:szCs w:val="27"/>
        </w:rPr>
        <w:t>.</w:t>
      </w:r>
    </w:p>
    <w:p w14:paraId="2CFED45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7" w:name="_Toc63285752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listas</w:t>
      </w:r>
      <w:bookmarkEnd w:id="37"/>
    </w:p>
    <w:p w14:paraId="47257F2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de quando tentamos imprimir um array no console?</w:t>
      </w:r>
    </w:p>
    <w:p w14:paraId="048CAC3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tal fazer o mesmo com uma lista?</w:t>
      </w:r>
    </w:p>
    <w:p w14:paraId="23B70BFA" w14:textId="0A769AD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40533B6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antes, esse código não imprime os elementos da lista individualmente. Em vez disso, ele só imprime o namespace seguido do nome da classe:</w:t>
      </w:r>
    </w:p>
    <w:p w14:paraId="541BBAFC" w14:textId="031F6CC6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gramStart"/>
      <w:r w:rsidRPr="003F4AA8">
        <w:rPr>
          <w:rStyle w:val="typ"/>
          <w:color w:val="A67F59"/>
          <w:lang w:val="en-US"/>
        </w:rPr>
        <w:t>System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Collections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Generic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List</w:t>
      </w:r>
      <w:proofErr w:type="gramEnd"/>
      <w:r w:rsidRPr="003F4AA8">
        <w:rPr>
          <w:rStyle w:val="str"/>
          <w:color w:val="669900"/>
          <w:lang w:val="en-US"/>
        </w:rPr>
        <w:t>`1[</w:t>
      </w:r>
      <w:proofErr w:type="spellStart"/>
      <w:r w:rsidRPr="003F4AA8">
        <w:rPr>
          <w:rStyle w:val="str"/>
          <w:color w:val="669900"/>
          <w:lang w:val="en-US"/>
        </w:rPr>
        <w:t>System.String</w:t>
      </w:r>
      <w:proofErr w:type="spellEnd"/>
      <w:r w:rsidRPr="003F4AA8">
        <w:rPr>
          <w:rStyle w:val="str"/>
          <w:color w:val="669900"/>
          <w:lang w:val="en-US"/>
        </w:rPr>
        <w:t>]</w:t>
      </w:r>
    </w:p>
    <w:p w14:paraId="46E12F1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novamente, precisamos imprimir os elementos da lista um a um. Vamos criar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Imprimir()</w:t>
      </w:r>
      <w:r>
        <w:rPr>
          <w:color w:val="3D464D"/>
          <w:sz w:val="27"/>
          <w:szCs w:val="27"/>
        </w:rPr>
        <w:t> para isso:</w:t>
      </w:r>
    </w:p>
    <w:p w14:paraId="47D83B2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static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List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)</w:t>
      </w:r>
    </w:p>
    <w:p w14:paraId="4D62310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4B003FB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foreach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var</w:t>
      </w:r>
      <w:r w:rsidRPr="003F4AA8">
        <w:rPr>
          <w:rStyle w:val="pln"/>
          <w:color w:val="3D464D"/>
          <w:lang w:val="en-US"/>
        </w:rPr>
        <w:t xml:space="preserve"> aula </w:t>
      </w:r>
      <w:r w:rsidRPr="003F4AA8">
        <w:rPr>
          <w:rStyle w:val="kwd"/>
          <w:color w:val="0077AA"/>
          <w:lang w:val="en-US"/>
        </w:rPr>
        <w:t>in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6399760B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11527C0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46D184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0849E9D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</w:p>
    <w:p w14:paraId="169C827F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0D470E1E" w14:textId="679C97A8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9F54F6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código acima utiliza um laço com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. Assim como com arrays, podemos também usar um laço com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2F49064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F4AA8">
        <w:rPr>
          <w:rStyle w:val="typ"/>
          <w:color w:val="A67F59"/>
          <w:lang w:val="en-US"/>
        </w:rPr>
        <w:t>Imprimir</w:t>
      </w:r>
      <w:proofErr w:type="spellEnd"/>
      <w:r w:rsidRPr="003F4AA8">
        <w:rPr>
          <w:rStyle w:val="pun"/>
          <w:color w:val="999999"/>
          <w:lang w:val="en-US"/>
        </w:rPr>
        <w:t>(</w:t>
      </w:r>
      <w:proofErr w:type="gramEnd"/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0B5421F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8188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int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i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0</w:t>
      </w:r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i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&lt;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proofErr w:type="spellEnd"/>
      <w:proofErr w:type="gramEnd"/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i</w:t>
      </w:r>
      <w:proofErr w:type="spellEnd"/>
      <w:r w:rsidRPr="003F4AA8">
        <w:rPr>
          <w:rStyle w:val="pun"/>
          <w:color w:val="999999"/>
          <w:lang w:val="en-US"/>
        </w:rPr>
        <w:t>++)</w:t>
      </w:r>
    </w:p>
    <w:p w14:paraId="0CC219C3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0D63071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2B13A824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C263C0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51DAA9CB" w14:textId="7D72FCE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CB0C03D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ainda possui mais uma maneira de varrer a coleção: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:</w:t>
      </w:r>
    </w:p>
    <w:p w14:paraId="33CBC8C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F4AA8">
        <w:rPr>
          <w:rStyle w:val="typ"/>
          <w:color w:val="A67F59"/>
          <w:lang w:val="en-US"/>
        </w:rPr>
        <w:t>Imprimir</w:t>
      </w:r>
      <w:proofErr w:type="spellEnd"/>
      <w:r w:rsidRPr="003F4AA8">
        <w:rPr>
          <w:rStyle w:val="pun"/>
          <w:color w:val="999999"/>
          <w:lang w:val="en-US"/>
        </w:rPr>
        <w:t>(</w:t>
      </w:r>
      <w:proofErr w:type="gramEnd"/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2BE2C50D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E4B21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proofErr w:type="spellStart"/>
      <w:proofErr w:type="gram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ForEach</w:t>
      </w:r>
      <w:proofErr w:type="spellEnd"/>
      <w:proofErr w:type="gramEnd"/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 xml:space="preserve">aula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</w:t>
      </w:r>
    </w:p>
    <w:p w14:paraId="7A850ECC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pun"/>
          <w:color w:val="999999"/>
          <w:lang w:val="en-US"/>
        </w:rPr>
        <w:t>{</w:t>
      </w:r>
    </w:p>
    <w:p w14:paraId="5D9591D5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    </w:t>
      </w:r>
      <w:proofErr w:type="spellStart"/>
      <w:r w:rsidRPr="003F4AA8">
        <w:rPr>
          <w:rStyle w:val="typ"/>
          <w:color w:val="A67F59"/>
          <w:lang w:val="en-US"/>
        </w:rPr>
        <w:t>Console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WriteLine</w:t>
      </w:r>
      <w:proofErr w:type="spellEnd"/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</w:t>
      </w:r>
      <w:proofErr w:type="gramStart"/>
      <w:r w:rsidRPr="003F4AA8">
        <w:rPr>
          <w:rStyle w:val="pun"/>
          <w:color w:val="999999"/>
          <w:lang w:val="en-US"/>
        </w:rPr>
        <w:t>);</w:t>
      </w:r>
      <w:proofErr w:type="gramEnd"/>
    </w:p>
    <w:p w14:paraId="4E087D9B" w14:textId="77777777" w:rsidR="003F4AA8" w:rsidRPr="00244C64" w:rsidRDefault="003F4AA8" w:rsidP="003F4AA8">
      <w:pPr>
        <w:pStyle w:val="Pr-formataoHTML"/>
        <w:shd w:val="clear" w:color="auto" w:fill="F0F3F5"/>
        <w:rPr>
          <w:rStyle w:val="pln"/>
          <w:color w:val="3D464D"/>
          <w:lang w:val="pt-BR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244C64">
        <w:rPr>
          <w:rStyle w:val="pun"/>
          <w:color w:val="999999"/>
          <w:lang w:val="pt-BR"/>
        </w:rPr>
        <w:t>});</w:t>
      </w:r>
    </w:p>
    <w:p w14:paraId="36C78C5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244C64">
        <w:rPr>
          <w:rStyle w:val="pln"/>
          <w:color w:val="3D464D"/>
          <w:lang w:val="pt-BR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2060723A" w14:textId="3F5DC2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F0AD58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esse método faz?</w:t>
      </w:r>
    </w:p>
    <w:p w14:paraId="4DADF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recebe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, que é um </w:t>
      </w:r>
      <w:r>
        <w:rPr>
          <w:rStyle w:val="Forte"/>
          <w:color w:val="3D464D"/>
          <w:sz w:val="27"/>
          <w:szCs w:val="27"/>
        </w:rPr>
        <w:t>delegate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delegado</w:t>
      </w:r>
      <w:r>
        <w:rPr>
          <w:color w:val="3D464D"/>
          <w:sz w:val="27"/>
          <w:szCs w:val="27"/>
        </w:rPr>
        <w:t>, que encapsula um método que não retorna valor (método </w:t>
      </w:r>
      <w:r>
        <w:rPr>
          <w:rStyle w:val="nfase"/>
          <w:color w:val="3D464D"/>
          <w:sz w:val="27"/>
          <w:szCs w:val="27"/>
        </w:rPr>
        <w:t>void</w:t>
      </w:r>
      <w:r>
        <w:rPr>
          <w:color w:val="3D464D"/>
          <w:sz w:val="27"/>
          <w:szCs w:val="27"/>
        </w:rPr>
        <w:t>).</w:t>
      </w:r>
    </w:p>
    <w:p w14:paraId="25D68CA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que, acima,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 é declarada como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:</w:t>
      </w:r>
    </w:p>
    <w:p w14:paraId="32DDC73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</w:p>
    <w:p w14:paraId="012F80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65A4AEA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0F8C249" w14:textId="0AE852F2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242303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é uma função anônima (isto é, um método sem nome) que permite criar uma expressão </w:t>
      </w:r>
      <w:r>
        <w:rPr>
          <w:rStyle w:val="nfase"/>
          <w:color w:val="3D464D"/>
          <w:sz w:val="27"/>
          <w:szCs w:val="27"/>
        </w:rPr>
        <w:t>inline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em linha</w:t>
      </w:r>
      <w:r>
        <w:rPr>
          <w:color w:val="3D464D"/>
          <w:sz w:val="27"/>
          <w:szCs w:val="27"/>
        </w:rPr>
        <w:t>, sem a necessidade de referenciar um método externo.</w:t>
      </w:r>
    </w:p>
    <w:p w14:paraId="404181D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contém três partes:</w:t>
      </w:r>
    </w:p>
    <w:p w14:paraId="2C1E1578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parâmetro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</w:t>
      </w:r>
      <w:r>
        <w:rPr>
          <w:color w:val="3D464D"/>
          <w:sz w:val="27"/>
          <w:szCs w:val="27"/>
        </w:rPr>
        <w:t>)</w:t>
      </w:r>
    </w:p>
    <w:p w14:paraId="192A69EC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operador lambda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=&gt;</w:t>
      </w:r>
      <w:r>
        <w:rPr>
          <w:color w:val="3D464D"/>
          <w:sz w:val="27"/>
          <w:szCs w:val="27"/>
        </w:rPr>
        <w:t>)</w:t>
      </w:r>
    </w:p>
    <w:p w14:paraId="0B2E4799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corpo do método anônimo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{ Console.WriteLine(aula); }</w:t>
      </w:r>
      <w:r>
        <w:rPr>
          <w:color w:val="3D464D"/>
          <w:sz w:val="27"/>
          <w:szCs w:val="27"/>
        </w:rPr>
        <w:t>)</w:t>
      </w:r>
    </w:p>
    <w:p w14:paraId="097D694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8" w:name="_Toc63285753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Índices</w:t>
      </w:r>
      <w:bookmarkEnd w:id="38"/>
    </w:p>
    <w:p w14:paraId="2B3CF1E8" w14:textId="375BF94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12A84E6" wp14:editId="69FD5969">
            <wp:extent cx="2860040" cy="190309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29B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também possui indexador, e é por isso que podemos usar a sintaxe que vimos em arrays:</w:t>
      </w:r>
    </w:p>
    <w:p w14:paraId="4C617864" w14:textId="0DC2B255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2546F4A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mesma sintaxe de índice pode ser usada tanto para ler quanto para modificar items:</w:t>
      </w:r>
    </w:p>
    <w:p w14:paraId="0C3E575B" w14:textId="014025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;</w:t>
      </w:r>
    </w:p>
    <w:p w14:paraId="4EA9FFFF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9" w:name="_Toc63285754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elementos de uma lista</w:t>
      </w:r>
      <w:bookmarkEnd w:id="39"/>
    </w:p>
    <w:p w14:paraId="6ACEAD7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pegar o primeiro elemento da lista (posição 1, índice 0), basta acessar o índice adequado:</w:t>
      </w:r>
    </w:p>
    <w:p w14:paraId="15E22B57" w14:textId="14D8145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20A5729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há um outro jeito de fazer isso, utilizando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:</w:t>
      </w:r>
    </w:p>
    <w:p w14:paraId="0628BC82" w14:textId="409229C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());</w:t>
      </w:r>
    </w:p>
    <w:p w14:paraId="63D4718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não faz parte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: ele é fornecido pela extensão LINQ (Language INtegrated Queries, ou Consultas Integradas à Linguagem), que existe num namespace separado,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namespace System.Linq</w:t>
      </w:r>
      <w:r>
        <w:rPr>
          <w:color w:val="3D464D"/>
          <w:sz w:val="27"/>
          <w:szCs w:val="27"/>
        </w:rPr>
        <w:t>.</w:t>
      </w:r>
    </w:p>
    <w:p w14:paraId="68156CD7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não há muita diferença entre usar índice ou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</w:t>
      </w:r>
      <w:r>
        <w:rPr>
          <w:color w:val="3D464D"/>
          <w:sz w:val="27"/>
          <w:szCs w:val="27"/>
        </w:rPr>
        <w:t> para acessar o primeiro item, não é verdade? Mas o mesmo não podemos dizer quando queremos pegar o último elemento:</w:t>
      </w:r>
    </w:p>
    <w:p w14:paraId="18FD518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sintaxe de índice temos:</w:t>
      </w:r>
    </w:p>
    <w:p w14:paraId="492E0861" w14:textId="425A5FA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060444A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usando LINQ,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 se torna bem mais legível!</w:t>
      </w:r>
    </w:p>
    <w:p w14:paraId="6CC9DB0F" w14:textId="2015228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());</w:t>
      </w:r>
    </w:p>
    <w:p w14:paraId="16E5B0FC" w14:textId="77777777" w:rsidR="003F4AA8" w:rsidRDefault="003F4AA8" w:rsidP="003F4AA8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Gostou do LINQ? Aprenda o que há por trás dessa tecnologia de consultas de coleções, fazendo nossos cursos </w:t>
      </w:r>
      <w:r w:rsidR="00875BB2">
        <w:fldChar w:fldCharType="begin"/>
      </w:r>
      <w:r w:rsidR="00875BB2">
        <w:instrText xml:space="preserve"> HYPERLINK "https://cursos.alura.com.br/course/linq-c-sharp" </w:instrText>
      </w:r>
      <w:r w:rsidR="00875BB2">
        <w:fldChar w:fldCharType="separate"/>
      </w:r>
      <w:r>
        <w:rPr>
          <w:rStyle w:val="Hyperlink"/>
          <w:sz w:val="27"/>
          <w:szCs w:val="27"/>
        </w:rPr>
        <w:t>LinQ parte 1</w:t>
      </w:r>
      <w:r w:rsidR="00875BB2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e </w:t>
      </w:r>
      <w:hyperlink r:id="rId80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4C361A2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0" w:name="_Toc63285755"/>
      <w:r>
        <w:rPr>
          <w:rFonts w:ascii="Open Sans" w:hAnsi="Open Sans" w:cs="Open Sans"/>
          <w:color w:val="3D464D"/>
          <w:spacing w:val="-8"/>
          <w:sz w:val="32"/>
          <w:szCs w:val="32"/>
        </w:rPr>
        <w:t>Procurando elementos</w:t>
      </w:r>
      <w:bookmarkEnd w:id="40"/>
    </w:p>
    <w:p w14:paraId="56852C29" w14:textId="489F1276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37395BB9" wp14:editId="0F40EBB4">
            <wp:extent cx="2860040" cy="9569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167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Aproveitando um pouco mais das extensões do LINQ, vamos procurar agora algums elementos pelo seu conteúdo.</w:t>
      </w:r>
    </w:p>
    <w:p w14:paraId="5AF6601E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1" w:name="_Toc63285756"/>
      <w:r>
        <w:rPr>
          <w:rFonts w:ascii="Open Sans" w:hAnsi="Open Sans" w:cs="Open Sans"/>
          <w:color w:val="3D464D"/>
          <w:spacing w:val="-8"/>
          <w:sz w:val="32"/>
          <w:szCs w:val="32"/>
        </w:rPr>
        <w:t>Encontrando a primeira ocorrência</w:t>
      </w:r>
      <w:bookmarkEnd w:id="41"/>
    </w:p>
    <w:p w14:paraId="38D2420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"Qual é a primeira aula da lista que contém a palavra 'Trabalhando'"?</w:t>
      </w:r>
    </w:p>
    <w:p w14:paraId="753BEC4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Pra responder essa pergunta vamos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(lembra dele)?</w:t>
      </w:r>
    </w:p>
    <w:p w14:paraId="16E4ECB7" w14:textId="65D95A3F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</w:t>
      </w:r>
    </w:p>
    <w:p w14:paraId="6759D88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desta vez, vamos utilizar uma </w:t>
      </w:r>
      <w:r>
        <w:rPr>
          <w:rStyle w:val="nfase"/>
          <w:color w:val="3D464D"/>
          <w:sz w:val="27"/>
          <w:szCs w:val="27"/>
        </w:rPr>
        <w:t>sobrecarga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, ou seja, uma </w:t>
      </w:r>
      <w:r>
        <w:rPr>
          <w:rStyle w:val="nfase"/>
          <w:color w:val="3D464D"/>
          <w:sz w:val="27"/>
          <w:szCs w:val="27"/>
        </w:rPr>
        <w:t>variação</w:t>
      </w:r>
      <w:r>
        <w:rPr>
          <w:color w:val="3D464D"/>
          <w:sz w:val="27"/>
          <w:szCs w:val="27"/>
        </w:rPr>
        <w:t> deste método, uma que aceita como parâmetro um </w:t>
      </w:r>
      <w:r>
        <w:rPr>
          <w:rStyle w:val="nfase"/>
          <w:color w:val="3D464D"/>
          <w:sz w:val="27"/>
          <w:szCs w:val="27"/>
        </w:rPr>
        <w:t>predicate</w:t>
      </w:r>
      <w:r>
        <w:rPr>
          <w:color w:val="3D464D"/>
          <w:sz w:val="27"/>
          <w:szCs w:val="27"/>
        </w:rPr>
        <w:t> (predicado) que descreve qual condição deve ser satisfeita nessa busca.</w:t>
      </w:r>
    </w:p>
    <w:p w14:paraId="7CD3DD9F" w14:textId="5E68033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...))</w:t>
      </w:r>
    </w:p>
    <w:p w14:paraId="66EA1A4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acima, de novo, usamos expressão lambda... melhor você se acostumar com ela!</w:t>
      </w:r>
    </w:p>
    <w:p w14:paraId="3DFE862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condição é: </w:t>
      </w:r>
      <w:r>
        <w:rPr>
          <w:rStyle w:val="Forte"/>
          <w:color w:val="3D464D"/>
          <w:sz w:val="27"/>
          <w:szCs w:val="27"/>
        </w:rPr>
        <w:t>que contém a palavra 'Trabalhando'</w:t>
      </w:r>
      <w:r>
        <w:rPr>
          <w:color w:val="3D464D"/>
          <w:sz w:val="27"/>
          <w:szCs w:val="27"/>
        </w:rPr>
        <w:t>.</w:t>
      </w:r>
    </w:p>
    <w:p w14:paraId="686CA19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Traduzindo isso para a nossa querida linguagem C#, fica assim:</w:t>
      </w:r>
    </w:p>
    <w:p w14:paraId="2A80E704" w14:textId="575151FD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</w:t>
      </w:r>
    </w:p>
    <w:p w14:paraId="2E2B5C4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Colocando tudo junto, imprimimos o resultado no console:</w:t>
      </w:r>
    </w:p>
    <w:p w14:paraId="507F986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'Trabalhando' é: "</w:t>
      </w:r>
    </w:p>
    <w:p w14:paraId="4A06C9B6" w14:textId="65C3496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0175359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2" w:name="_Toc63285757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Encontrando a última ocorrência</w:t>
      </w:r>
      <w:bookmarkEnd w:id="42"/>
    </w:p>
    <w:p w14:paraId="0895BFF8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pra pegar a última aula da lista com a palavra "Trabalhando"?</w:t>
      </w:r>
    </w:p>
    <w:p w14:paraId="73F245F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Mesma coisa, só que usamos agora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:</w:t>
      </w:r>
    </w:p>
    <w:p w14:paraId="3072F4E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'Trabalhando' é: "</w:t>
      </w:r>
    </w:p>
    <w:p w14:paraId="452A0DD2" w14:textId="0FE3BCE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79610B3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Mas há um problema nesses métodos</w:t>
      </w:r>
      <w:r>
        <w:rPr>
          <w:color w:val="3D464D"/>
          <w:sz w:val="27"/>
          <w:szCs w:val="27"/>
        </w:rPr>
        <w:t>: se nenhum elemento for encontrado, tomaremos um erro!</w:t>
      </w:r>
    </w:p>
    <w:p w14:paraId="1AF7A289" w14:textId="2ED1A9A7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InvalidOperationException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'A sequência não contém elementos de correspondência'</w:t>
      </w:r>
    </w:p>
    <w:p w14:paraId="292310C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nesse caso, podemos resolver o problema com um método similar, que devolve o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 caso não haja ocorrências:</w:t>
      </w:r>
    </w:p>
    <w:p w14:paraId="41466B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'Conclusão' é: "</w:t>
      </w:r>
    </w:p>
    <w:p w14:paraId="458FECE6" w14:textId="3C66421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FirstOrDefault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)));</w:t>
      </w:r>
    </w:p>
    <w:p w14:paraId="3D8011A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que seria, exatamente, esse </w:t>
      </w:r>
      <w:r>
        <w:rPr>
          <w:rStyle w:val="nfase"/>
          <w:color w:val="3D464D"/>
          <w:sz w:val="27"/>
          <w:szCs w:val="27"/>
        </w:rPr>
        <w:t>valor default</w:t>
      </w:r>
      <w:r>
        <w:rPr>
          <w:color w:val="3D464D"/>
          <w:sz w:val="27"/>
          <w:szCs w:val="27"/>
        </w:rPr>
        <w:t>? Depende. Em um objeto ou string, seria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. Em um decimal, double, etc. seria um zero. E assim por diante.</w:t>
      </w:r>
    </w:p>
    <w:p w14:paraId="753285FD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3" w:name="_Toc63285758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lista</w:t>
      </w:r>
      <w:bookmarkEnd w:id="43"/>
    </w:p>
    <w:p w14:paraId="2E4B35F2" w14:textId="1B39338D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E809ED3" wp14:editId="6C693593">
            <wp:extent cx="2860040" cy="114808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424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reverter a ordem de uma lista, usamos o método conhecido,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:</w:t>
      </w:r>
    </w:p>
    <w:p w14:paraId="2C3894E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11B640F6" w14:textId="3A0123D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7E6D05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qual a diferença para o método que usamos em arrays? Apenas o fato de que esse método não é estático.</w:t>
      </w:r>
    </w:p>
    <w:p w14:paraId="0CD2A10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quisermos voltar a lista para sua ordem original, basta executar o método novamente:</w:t>
      </w:r>
    </w:p>
    <w:p w14:paraId="0779193D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4BC9DE66" w14:textId="58C912F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A65D37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4" w:name="_Toc63285759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Removendo um elemento</w:t>
      </w:r>
      <w:bookmarkEnd w:id="44"/>
    </w:p>
    <w:p w14:paraId="4F6E18A1" w14:textId="7379902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759DD98" wp14:editId="7FE0F08F">
            <wp:extent cx="4763135" cy="314706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AC4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remover o elemento de uma lista pela sua posição.</w:t>
      </w:r>
    </w:p>
    <w:p w14:paraId="00E43CA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caso, passando o índice desejado. Se é o último, então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índice = aulas.Count - 1</w:t>
      </w:r>
      <w:r>
        <w:rPr>
          <w:color w:val="3D464D"/>
          <w:sz w:val="27"/>
          <w:szCs w:val="27"/>
        </w:rPr>
        <w:t>.</w:t>
      </w:r>
    </w:p>
    <w:p w14:paraId="4EF813AF" w14:textId="77777777" w:rsidR="003F4AA8" w:rsidRPr="0067275D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proofErr w:type="gramStart"/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.</w:t>
      </w:r>
      <w:r w:rsidRPr="0067275D">
        <w:rPr>
          <w:rStyle w:val="typ"/>
          <w:color w:val="A67F59"/>
          <w:lang w:val="en-US"/>
        </w:rPr>
        <w:t>RemoveAt</w:t>
      </w:r>
      <w:proofErr w:type="spellEnd"/>
      <w:proofErr w:type="gramEnd"/>
      <w:r w:rsidRPr="0067275D">
        <w:rPr>
          <w:rStyle w:val="pun"/>
          <w:color w:val="999999"/>
          <w:lang w:val="en-US"/>
        </w:rPr>
        <w:t>(</w:t>
      </w:r>
      <w:proofErr w:type="spellStart"/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.</w:t>
      </w:r>
      <w:r w:rsidRPr="0067275D">
        <w:rPr>
          <w:rStyle w:val="typ"/>
          <w:color w:val="A67F59"/>
          <w:lang w:val="en-US"/>
        </w:rPr>
        <w:t>Count</w:t>
      </w:r>
      <w:proofErr w:type="spellEnd"/>
      <w:r w:rsidRPr="0067275D">
        <w:rPr>
          <w:rStyle w:val="pln"/>
          <w:color w:val="3D464D"/>
          <w:lang w:val="en-US"/>
        </w:rPr>
        <w:t xml:space="preserve"> </w:t>
      </w:r>
      <w:r w:rsidRPr="0067275D">
        <w:rPr>
          <w:rStyle w:val="pun"/>
          <w:color w:val="999999"/>
          <w:lang w:val="en-US"/>
        </w:rPr>
        <w:t>-</w:t>
      </w:r>
      <w:r w:rsidRPr="0067275D">
        <w:rPr>
          <w:rStyle w:val="pln"/>
          <w:color w:val="3D464D"/>
          <w:lang w:val="en-US"/>
        </w:rPr>
        <w:t xml:space="preserve"> </w:t>
      </w:r>
      <w:r w:rsidRPr="0067275D">
        <w:rPr>
          <w:rStyle w:val="lit"/>
          <w:color w:val="990055"/>
          <w:lang w:val="en-US"/>
        </w:rPr>
        <w:t>1</w:t>
      </w:r>
      <w:r w:rsidRPr="0067275D">
        <w:rPr>
          <w:rStyle w:val="pun"/>
          <w:color w:val="999999"/>
          <w:lang w:val="en-US"/>
        </w:rPr>
        <w:t>);</w:t>
      </w:r>
    </w:p>
    <w:p w14:paraId="1E17F6D2" w14:textId="34E9BDD0" w:rsidR="003F4AA8" w:rsidRPr="0067275D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spellStart"/>
      <w:r w:rsidRPr="0067275D">
        <w:rPr>
          <w:rStyle w:val="typ"/>
          <w:color w:val="A67F59"/>
          <w:lang w:val="en-US"/>
        </w:rPr>
        <w:t>Imprimir</w:t>
      </w:r>
      <w:proofErr w:type="spellEnd"/>
      <w:r w:rsidRPr="0067275D">
        <w:rPr>
          <w:rStyle w:val="pun"/>
          <w:color w:val="999999"/>
          <w:lang w:val="en-US"/>
        </w:rPr>
        <w:t>(</w:t>
      </w:r>
      <w:r w:rsidRPr="0067275D">
        <w:rPr>
          <w:rStyle w:val="pln"/>
          <w:color w:val="3D464D"/>
          <w:lang w:val="en-US"/>
        </w:rPr>
        <w:t>aulas</w:t>
      </w:r>
      <w:proofErr w:type="gramStart"/>
      <w:r w:rsidRPr="0067275D">
        <w:rPr>
          <w:rStyle w:val="pun"/>
          <w:color w:val="999999"/>
          <w:lang w:val="en-US"/>
        </w:rPr>
        <w:t>);</w:t>
      </w:r>
      <w:proofErr w:type="gramEnd"/>
    </w:p>
    <w:p w14:paraId="186497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precisar remover uma </w:t>
      </w:r>
      <w:r>
        <w:rPr>
          <w:rStyle w:val="nfase"/>
          <w:color w:val="3D464D"/>
          <w:sz w:val="27"/>
          <w:szCs w:val="27"/>
        </w:rPr>
        <w:t>região</w:t>
      </w:r>
      <w:r>
        <w:rPr>
          <w:color w:val="3D464D"/>
          <w:sz w:val="27"/>
          <w:szCs w:val="27"/>
        </w:rPr>
        <w:t> de uma lista, o caminho é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RemoveRange</w:t>
      </w:r>
      <w:r>
        <w:rPr>
          <w:color w:val="3D464D"/>
          <w:sz w:val="27"/>
          <w:szCs w:val="27"/>
        </w:rPr>
        <w:t>.</w:t>
      </w:r>
    </w:p>
    <w:p w14:paraId="66225D8F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mostrar um exemplo de remoção da última e penúltima aulas da lista:</w:t>
      </w:r>
    </w:p>
    <w:p w14:paraId="4F6C2F35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RemoveRange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045BF28D" w14:textId="0623A8D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5674CD1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método acima remove uma região (range) que começa no penúltimo elemento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aulas.Count - 2</w:t>
      </w:r>
      <w:r>
        <w:rPr>
          <w:color w:val="3D464D"/>
          <w:sz w:val="27"/>
          <w:szCs w:val="27"/>
        </w:rPr>
        <w:t>) e abrange 2 elementos.</w:t>
      </w:r>
    </w:p>
    <w:p w14:paraId="59EC91D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podemos remover elemento pelo seu conteúdo. Se nossa lista é de strings, temos que passar uma string como parâmetro:</w:t>
      </w:r>
    </w:p>
    <w:p w14:paraId="63A4D96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);</w:t>
      </w:r>
    </w:p>
    <w:p w14:paraId="4635F407" w14:textId="2111C0A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EDF8AA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Lembre-se de que uma lista é uma coleção dinâmica! Perceba que todos esses métodos para </w:t>
      </w:r>
      <w:r>
        <w:rPr>
          <w:rStyle w:val="nfase"/>
          <w:color w:val="3D464D"/>
          <w:sz w:val="27"/>
          <w:szCs w:val="27"/>
        </w:rPr>
        <w:t>remover</w:t>
      </w:r>
      <w:r>
        <w:rPr>
          <w:color w:val="3D464D"/>
          <w:sz w:val="27"/>
          <w:szCs w:val="27"/>
        </w:rPr>
        <w:t> elementos acabam afetando o tamanho da lista.</w:t>
      </w:r>
    </w:p>
    <w:p w14:paraId="00D822C3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5" w:name="_Toc63285760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Ordenando lista</w:t>
      </w:r>
      <w:bookmarkEnd w:id="45"/>
    </w:p>
    <w:p w14:paraId="7EBA3561" w14:textId="32B7E4F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D96DAFF" wp14:editId="23C75FEE">
            <wp:extent cx="4763135" cy="114808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C054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podem ser ordenadas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. Uma lista de strings será posta em ordem alfabética:</w:t>
      </w:r>
    </w:p>
    <w:p w14:paraId="0D451FB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2FDEC171" w14:textId="4118EAD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0FAFDF9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tem um outro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 ("sobrecarga") que recebe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IComparison</w:t>
      </w:r>
      <w:r>
        <w:rPr>
          <w:color w:val="3D464D"/>
          <w:sz w:val="27"/>
          <w:szCs w:val="27"/>
        </w:rPr>
        <w:t> (comparação), que que define o critério de ordenação entre os elementos.</w:t>
      </w:r>
    </w:p>
    <w:p w14:paraId="6921B85C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Num exemplo maluco, podemos ordenar nossa lista de aulas por ordem de tamanho da string:</w:t>
      </w:r>
    </w:p>
    <w:p w14:paraId="4DAAA213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proofErr w:type="gram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Sort</w:t>
      </w:r>
      <w:proofErr w:type="spellEnd"/>
      <w:proofErr w:type="gramEnd"/>
      <w:r w:rsidRPr="003F4AA8">
        <w:rPr>
          <w:rStyle w:val="pun"/>
          <w:color w:val="999999"/>
          <w:lang w:val="en-US"/>
        </w:rPr>
        <w:t>((</w:t>
      </w:r>
      <w:r w:rsidRPr="003F4AA8">
        <w:rPr>
          <w:rStyle w:val="pln"/>
          <w:color w:val="3D464D"/>
          <w:lang w:val="en-US"/>
        </w:rPr>
        <w:t>a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b</w:t>
      </w:r>
      <w:r w:rsidRPr="003F4AA8">
        <w:rPr>
          <w:rStyle w:val="pun"/>
          <w:color w:val="999999"/>
          <w:lang w:val="en-US"/>
        </w:rPr>
        <w:t>)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a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CompareTo</w:t>
      </w:r>
      <w:proofErr w:type="spellEnd"/>
      <w:r w:rsidRPr="003F4AA8">
        <w:rPr>
          <w:rStyle w:val="pun"/>
          <w:color w:val="999999"/>
          <w:lang w:val="en-US"/>
        </w:rPr>
        <w:t>(</w:t>
      </w:r>
      <w:proofErr w:type="spellStart"/>
      <w:r w:rsidRPr="003F4AA8">
        <w:rPr>
          <w:rStyle w:val="pln"/>
          <w:color w:val="3D464D"/>
          <w:lang w:val="en-US"/>
        </w:rPr>
        <w:t>b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proofErr w:type="spellEnd"/>
      <w:r w:rsidRPr="003F4AA8">
        <w:rPr>
          <w:rStyle w:val="pun"/>
          <w:color w:val="999999"/>
          <w:lang w:val="en-US"/>
        </w:rPr>
        <w:t>));</w:t>
      </w:r>
    </w:p>
    <w:p w14:paraId="26188806" w14:textId="73F5EC9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6270ED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6" w:name="_Toc63285761"/>
      <w:r>
        <w:rPr>
          <w:rFonts w:ascii="Open Sans" w:hAnsi="Open Sans" w:cs="Open Sans"/>
          <w:color w:val="3D464D"/>
          <w:spacing w:val="-8"/>
          <w:sz w:val="32"/>
          <w:szCs w:val="32"/>
        </w:rPr>
        <w:t>Copiando lista</w:t>
      </w:r>
      <w:bookmarkEnd w:id="46"/>
    </w:p>
    <w:p w14:paraId="737144F0" w14:textId="4B20B280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F5C4D1D" wp14:editId="75B2101A">
            <wp:extent cx="4763135" cy="114808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AE8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copiar uma lista, a abordagem é bem diferente daquela que vimos com arrays.</w:t>
      </w:r>
    </w:p>
    <w:p w14:paraId="402AA7A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possui um método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GetRange()</w:t>
      </w:r>
      <w:r>
        <w:rPr>
          <w:color w:val="3D464D"/>
          <w:sz w:val="27"/>
          <w:szCs w:val="27"/>
        </w:rPr>
        <w:t>, para "pegar uma região" de uma lista original e assim gerar uma nova lista com esses elementos copiados:</w:t>
      </w:r>
    </w:p>
    <w:p w14:paraId="3F6E31A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copia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GetRange</w:t>
      </w:r>
      <w:proofErr w:type="spellEnd"/>
      <w:proofErr w:type="gramEnd"/>
      <w:r w:rsidRPr="003F4AA8">
        <w:rPr>
          <w:rStyle w:val="pun"/>
          <w:color w:val="999999"/>
          <w:lang w:val="en-US"/>
        </w:rPr>
        <w:t>(</w:t>
      </w:r>
      <w:proofErr w:type="spell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-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);</w:t>
      </w:r>
    </w:p>
    <w:p w14:paraId="017446F7" w14:textId="3937013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64D31D09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7" w:name="_Toc6328576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Clonando lista</w:t>
      </w:r>
      <w:bookmarkEnd w:id="47"/>
    </w:p>
    <w:p w14:paraId="120DE207" w14:textId="30C0CC9F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30741B4" wp14:editId="45538923">
            <wp:extent cx="4763135" cy="190309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D9D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assim como em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se o que você precisa é apenas uma cópia de todos os elementos de uma lista, em vez de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Clone()</w:t>
      </w:r>
      <w:r>
        <w:rPr>
          <w:color w:val="3D464D"/>
          <w:sz w:val="27"/>
          <w:szCs w:val="27"/>
        </w:rPr>
        <w:t>, você pode clonar criando uma nota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passando como parâmetro do construtor a lista a ser clonada:</w:t>
      </w:r>
    </w:p>
    <w:p w14:paraId="044703C0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clone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aulas</w:t>
      </w:r>
      <w:proofErr w:type="gramStart"/>
      <w:r w:rsidRPr="003F4AA8">
        <w:rPr>
          <w:rStyle w:val="pun"/>
          <w:color w:val="999999"/>
          <w:lang w:val="en-US"/>
        </w:rPr>
        <w:t>);</w:t>
      </w:r>
      <w:proofErr w:type="gramEnd"/>
    </w:p>
    <w:p w14:paraId="33679805" w14:textId="113D82B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83FC54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Ufa, quanta coisa!</w:t>
      </w:r>
    </w:p>
    <w:p w14:paraId="3180A10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são coleções importantíssimas em .NET Framework. Dominar os fundamentos dessa coleção é vital para um bom aproveitamento da programação com C#.</w:t>
      </w:r>
    </w:p>
    <w:p w14:paraId="2EAEF1D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sobre o LINQ? Você pode turbinar suas aplicações com essa incrível ferramenta de consultas em C#, fazendo os cursos </w:t>
      </w:r>
      <w:r w:rsidR="00875BB2">
        <w:fldChar w:fldCharType="begin"/>
      </w:r>
      <w:r w:rsidR="00875BB2">
        <w:instrText xml:space="preserve"> HYPERLINK "https://cursos.alura.com.br/course/linq-c-sharp" </w:instrText>
      </w:r>
      <w:r w:rsidR="00875BB2">
        <w:fldChar w:fldCharType="separate"/>
      </w:r>
      <w:r>
        <w:rPr>
          <w:rStyle w:val="Hyperlink"/>
          <w:sz w:val="27"/>
          <w:szCs w:val="27"/>
        </w:rPr>
        <w:t>LinQ parte 1</w:t>
      </w:r>
      <w:r w:rsidR="00875BB2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e </w:t>
      </w:r>
      <w:hyperlink r:id="rId85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87FE26E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seguir, vamos começar a estudar um outro tipo de coleção: os </w:t>
      </w:r>
      <w:r>
        <w:rPr>
          <w:rStyle w:val="Forte"/>
          <w:color w:val="3D464D"/>
          <w:sz w:val="27"/>
          <w:szCs w:val="27"/>
        </w:rPr>
        <w:t>conjuntos</w:t>
      </w:r>
      <w:r>
        <w:rPr>
          <w:color w:val="3D464D"/>
          <w:sz w:val="27"/>
          <w:szCs w:val="27"/>
        </w:rPr>
        <w:t>. Até à próxima!</w:t>
      </w:r>
    </w:p>
    <w:p w14:paraId="75197F17" w14:textId="347E2A95" w:rsidR="003F4AA8" w:rsidRDefault="003F4AA8" w:rsidP="003F4AA8"/>
    <w:p w14:paraId="67346DB8" w14:textId="616212A5" w:rsidR="002873EA" w:rsidRDefault="002873EA" w:rsidP="003F4AA8"/>
    <w:p w14:paraId="2ED39876" w14:textId="77777777" w:rsidR="002873EA" w:rsidRPr="002873EA" w:rsidRDefault="002873EA" w:rsidP="002873EA">
      <w:pPr>
        <w:pStyle w:val="Ttulo1"/>
        <w:rPr>
          <w:b/>
          <w:bCs/>
          <w:noProof/>
        </w:rPr>
      </w:pPr>
      <w:bookmarkStart w:id="48" w:name="_Toc63285763"/>
      <w:r w:rsidRPr="002873EA">
        <w:rPr>
          <w:b/>
          <w:bCs/>
          <w:noProof/>
        </w:rPr>
        <w:t>O que aprendemos?</w:t>
      </w:r>
      <w:bookmarkEnd w:id="48"/>
    </w:p>
    <w:p w14:paraId="0A7225E0" w14:textId="4A395FCF" w:rsidR="002873EA" w:rsidRDefault="002873EA" w:rsidP="003F4AA8"/>
    <w:p w14:paraId="208823F0" w14:textId="77777777" w:rsidR="002873EA" w:rsidRPr="002873EA" w:rsidRDefault="002873EA" w:rsidP="002873EA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21D76BD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uma lista</w:t>
      </w:r>
    </w:p>
    <w:p w14:paraId="605176D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lista como um </w:t>
      </w: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dinâmico</w:t>
      </w:r>
    </w:p>
    <w:p w14:paraId="3048FE7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sintaxe de uma lista de </w:t>
      </w: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strings</w:t>
      </w:r>
      <w:proofErr w:type="spellEnd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em C#</w:t>
      </w:r>
    </w:p>
    <w:p w14:paraId="7B578F7E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uma lista</w:t>
      </w:r>
    </w:p>
    <w:p w14:paraId="6928DAA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uma lista vazia</w:t>
      </w:r>
    </w:p>
    <w:p w14:paraId="5F59C2B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1190A6B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de uma lista</w:t>
      </w:r>
    </w:p>
    <w:p w14:paraId="7558EDC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Adicionando elementos</w:t>
      </w:r>
    </w:p>
    <w:p w14:paraId="6FA7050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elementos</w:t>
      </w:r>
    </w:p>
    <w:p w14:paraId="75796CB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elementos</w:t>
      </w:r>
    </w:p>
    <w:p w14:paraId="4E4C4361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5EC1C22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4A42D4F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Verificando se um elemento está contido ou não</w:t>
      </w:r>
    </w:p>
    <w:p w14:paraId="00F116C6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lista</w:t>
      </w:r>
    </w:p>
    <w:p w14:paraId="3C0353E4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Acessando elementos pelo índices</w:t>
      </w:r>
    </w:p>
    <w:p w14:paraId="66B620E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 pelo índice</w:t>
      </w:r>
    </w:p>
    <w:p w14:paraId="74182E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lista</w:t>
      </w:r>
    </w:p>
    <w:p w14:paraId="5ECB511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lista</w:t>
      </w:r>
    </w:p>
    <w:p w14:paraId="38F2DA2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lista</w:t>
      </w:r>
    </w:p>
    <w:p w14:paraId="57A84BEE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uma lista</w:t>
      </w:r>
    </w:p>
    <w:p w14:paraId="6E75DF0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Trabalhando com listas de objetos </w:t>
      </w: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custom</w:t>
      </w:r>
      <w:proofErr w:type="spellEnd"/>
    </w:p>
    <w:p w14:paraId="3AF9C2C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Sobreescrevendo</w:t>
      </w:r>
      <w:proofErr w:type="spellEnd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1AB2C8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a interface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proofErr w:type="spellEnd"/>
    </w:p>
    <w:p w14:paraId="57D11F2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0CA4021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Utilizando 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0AF102A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Expressão lambda como argumento do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5B0063E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interface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</w:p>
    <w:p w14:paraId="3905E34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Listas somente-leitura com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</w:p>
    <w:p w14:paraId="31ECB10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Acumulando valores de objetos de uma lista</w:t>
      </w:r>
    </w:p>
    <w:p w14:paraId="6050F12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Somando valores com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</w:p>
    <w:p w14:paraId="161D63D7" w14:textId="77777777" w:rsidR="002873EA" w:rsidRPr="002873EA" w:rsidRDefault="002873EA" w:rsidP="003F4AA8">
      <w:pPr>
        <w:rPr>
          <w:lang w:val="pt-BR"/>
        </w:rPr>
      </w:pPr>
    </w:p>
    <w:p w14:paraId="155129BC" w14:textId="77777777" w:rsidR="003F4AA8" w:rsidRP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eastAsia="pt-BR"/>
        </w:rPr>
      </w:pPr>
    </w:p>
    <w:p w14:paraId="49D81BDB" w14:textId="139E6C99" w:rsidR="0067275D" w:rsidRDefault="0067275D" w:rsidP="0067275D">
      <w:pPr>
        <w:pStyle w:val="Ttulo1"/>
        <w:rPr>
          <w:b/>
          <w:bCs/>
          <w:noProof/>
        </w:rPr>
      </w:pPr>
      <w:r>
        <w:rPr>
          <w:rFonts w:ascii="Open Sans" w:hAnsi="Open Sans" w:cs="Open Sans"/>
          <w:color w:val="3D464D"/>
          <w:spacing w:val="-8"/>
          <w:sz w:val="32"/>
          <w:szCs w:val="32"/>
        </w:rPr>
        <w:t> </w:t>
      </w:r>
      <w:bookmarkStart w:id="49" w:name="_Toc63285764"/>
      <w:r w:rsidRPr="0067275D">
        <w:rPr>
          <w:b/>
          <w:bCs/>
          <w:noProof/>
        </w:rPr>
        <w:t>Para Saber Mais</w:t>
      </w:r>
      <w:bookmarkEnd w:id="49"/>
    </w:p>
    <w:p w14:paraId="5E16AF1D" w14:textId="77777777" w:rsidR="0067275D" w:rsidRDefault="0067275D" w:rsidP="0067275D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50" w:name="_Toc63285765"/>
      <w:r>
        <w:rPr>
          <w:rFonts w:ascii="Open Sans" w:hAnsi="Open Sans" w:cs="Open Sans"/>
          <w:color w:val="3D464D"/>
          <w:spacing w:val="-8"/>
          <w:sz w:val="32"/>
          <w:szCs w:val="32"/>
        </w:rPr>
        <w:t>Trabalhando com listas</w:t>
      </w:r>
      <w:bookmarkEnd w:id="50"/>
    </w:p>
    <w:p w14:paraId="2748DD94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armazenar muitas contas na memória, podemos fazer o uso de arrays, o qual já estudamos nos capítulos anteriores. Arrays nos possibilitam guardar uma quantidade de elementos e depois acessá-los de forma fácil.</w:t>
      </w:r>
    </w:p>
    <w:p w14:paraId="31693BC7" w14:textId="77777777" w:rsidR="0067275D" w:rsidRDefault="0067275D" w:rsidP="0067275D">
      <w:pPr>
        <w:pStyle w:val="NormalWeb"/>
        <w:shd w:val="clear" w:color="auto" w:fill="F0F0F0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Mas o problema é que manipular um array não é fácil. Por exemplo, imagine um array com 5 contas guardadas. Se quisermos remover a posição 1, como fazemos? Pois, se apagarmos, precisaremos reordenar todo nosso array. E para inserir um </w:t>
      </w:r>
      <w:r>
        <w:rPr>
          <w:color w:val="3D464D"/>
          <w:sz w:val="27"/>
          <w:szCs w:val="27"/>
        </w:rPr>
        <w:lastRenderedPageBreak/>
        <w:t>elemento no meio do array? Precisamos "abrir um buraco" no array, empurrando elementos pra baixo, para aí sim colocar o novo elemento no meio.</w:t>
      </w:r>
    </w:p>
    <w:p w14:paraId="2D26FFEF" w14:textId="2A9EAFFA" w:rsidR="0067275D" w:rsidRDefault="0067275D" w:rsidP="0067275D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mc:AlternateContent>
          <mc:Choice Requires="wps">
            <w:drawing>
              <wp:inline distT="0" distB="0" distL="0" distR="0" wp14:anchorId="20D31D45" wp14:editId="49A71A09">
                <wp:extent cx="308610" cy="308610"/>
                <wp:effectExtent l="0" t="0" r="0" b="0"/>
                <wp:docPr id="83" name="Retângulo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C0987" id="Retângulo 83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" filled="f" stroked="f">
                <o:lock v:ext="edit" aspectratio="t"/>
                <w10:anchorlock/>
              </v:rect>
            </w:pict>
          </mc:Fallback>
        </mc:AlternateContent>
      </w:r>
    </w:p>
    <w:p w14:paraId="4C3547F8" w14:textId="77777777" w:rsidR="0067275D" w:rsidRDefault="0067275D" w:rsidP="0067275D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51" w:name="_Toc63285766"/>
      <w:r>
        <w:rPr>
          <w:rFonts w:ascii="Open Sans" w:hAnsi="Open Sans" w:cs="Open Sans"/>
          <w:color w:val="3D464D"/>
          <w:spacing w:val="-8"/>
          <w:sz w:val="32"/>
          <w:szCs w:val="32"/>
        </w:rPr>
        <w:t>Facilitando o trabalho com coleções através das listas</w:t>
      </w:r>
      <w:bookmarkEnd w:id="51"/>
    </w:p>
    <w:p w14:paraId="3316CE42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resolver os problemas do array, podemos trabalhar com uma classe do C# chamada List. Para utilizarmos uma lista dentro do código precisamos informar qual é o tipo de elemento que a lista armazenará:</w:t>
      </w:r>
    </w:p>
    <w:p w14:paraId="0CF399AA" w14:textId="77777777" w:rsidR="0067275D" w:rsidRDefault="0067275D" w:rsidP="0067275D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cria uma lista que armazena o tipo Conta</w:t>
      </w:r>
    </w:p>
    <w:p w14:paraId="785AC082" w14:textId="2C20D945" w:rsidR="0067275D" w:rsidRDefault="0067275D" w:rsidP="0067275D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Conta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lista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Conta</w:t>
      </w:r>
      <w:r>
        <w:rPr>
          <w:rStyle w:val="pun"/>
          <w:color w:val="999999"/>
        </w:rPr>
        <w:t>&gt;();</w:t>
      </w:r>
    </w:p>
    <w:p w14:paraId="4C982C71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que criamos a lista de contas, também poderíamos criar uma lista de números inteiros ou de qualquer outro tipo do C#. Essa lista do C# armazena seus elementos dentro de um array.</w:t>
      </w:r>
    </w:p>
    <w:p w14:paraId="04EDD694" w14:textId="77777777" w:rsidR="0067275D" w:rsidRDefault="0067275D" w:rsidP="0067275D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SABER MAIS:</w:t>
      </w:r>
    </w:p>
    <w:p w14:paraId="334D91FB" w14:textId="77777777" w:rsidR="0067275D" w:rsidRDefault="004D3402" w:rsidP="0067275D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hyperlink r:id="rId86" w:tgtFrame="_blank" w:history="1">
        <w:r w:rsidR="0067275D">
          <w:rPr>
            <w:rStyle w:val="Hyperlink"/>
            <w:sz w:val="27"/>
            <w:szCs w:val="27"/>
          </w:rPr>
          <w:t>APOSTILA C# E ORIENTAÇÃO A OBJETOS</w:t>
        </w:r>
      </w:hyperlink>
      <w:r w:rsidR="0067275D">
        <w:rPr>
          <w:color w:val="3D464D"/>
          <w:sz w:val="27"/>
          <w:szCs w:val="27"/>
        </w:rPr>
        <w:t> - Caelum Ensino e Inovação</w:t>
      </w:r>
    </w:p>
    <w:p w14:paraId="3FB8F675" w14:textId="77777777" w:rsidR="0067275D" w:rsidRPr="0067275D" w:rsidRDefault="0067275D" w:rsidP="0067275D"/>
    <w:p w14:paraId="57DCA87A" w14:textId="364D95C8" w:rsidR="0067275D" w:rsidRDefault="0067275D" w:rsidP="0067275D">
      <w:pPr>
        <w:pStyle w:val="Ttulo1"/>
        <w:rPr>
          <w:b/>
          <w:bCs/>
          <w:noProof/>
        </w:rPr>
      </w:pPr>
      <w:bookmarkStart w:id="52" w:name="_Toc63285767"/>
      <w:r w:rsidRPr="0067275D">
        <w:rPr>
          <w:b/>
          <w:bCs/>
          <w:noProof/>
        </w:rPr>
        <w:t>Projeto da Aula Atual</w:t>
      </w:r>
      <w:bookmarkEnd w:id="52"/>
    </w:p>
    <w:p w14:paraId="5977FAE9" w14:textId="1AA8B8D5" w:rsidR="0067275D" w:rsidRPr="0067275D" w:rsidRDefault="0067275D" w:rsidP="0067275D">
      <w:r>
        <w:rPr>
          <w:color w:val="3D464D"/>
          <w:sz w:val="27"/>
          <w:szCs w:val="27"/>
          <w:shd w:val="clear" w:color="auto" w:fill="FFFFFF"/>
        </w:rPr>
        <w:t>Segue o link do projeto até o momento: </w:t>
      </w:r>
      <w:r w:rsidR="00875BB2">
        <w:fldChar w:fldCharType="begin"/>
      </w:r>
      <w:r w:rsidR="00875BB2">
        <w:instrText xml:space="preserve"> HYPERLINK "https://github.com/alura-cursos/csharp-collections/archive/74061674fbb6897129312d8396d69ffab51089b5.zip" \t "_blank" </w:instrText>
      </w:r>
      <w:r w:rsidR="00875BB2">
        <w:fldChar w:fldCharType="separate"/>
      </w:r>
      <w:r>
        <w:rPr>
          <w:rStyle w:val="Hyperlink"/>
          <w:sz w:val="27"/>
          <w:szCs w:val="27"/>
          <w:shd w:val="clear" w:color="auto" w:fill="FFFFFF"/>
        </w:rPr>
        <w:t>https://github.com/alura-cursos/csharp-collections/archive/74061674fbb6897129312d8396d69ffab51089b5.zip</w:t>
      </w:r>
      <w:r w:rsidR="00875BB2">
        <w:rPr>
          <w:rStyle w:val="Hyperlink"/>
          <w:sz w:val="27"/>
          <w:szCs w:val="27"/>
          <w:shd w:val="clear" w:color="auto" w:fill="FFFFFF"/>
        </w:rPr>
        <w:fldChar w:fldCharType="end"/>
      </w:r>
    </w:p>
    <w:p w14:paraId="5E94E2C6" w14:textId="77777777" w:rsidR="00EC019E" w:rsidRPr="00EC019E" w:rsidRDefault="00EC019E" w:rsidP="00EC019E">
      <w:pPr>
        <w:rPr>
          <w:lang w:val="pt-BR"/>
        </w:rPr>
      </w:pPr>
    </w:p>
    <w:p w14:paraId="6159DDA9" w14:textId="77777777" w:rsidR="004E1767" w:rsidRPr="00AD2A6F" w:rsidRDefault="004E1767" w:rsidP="004E1767">
      <w:pPr>
        <w:rPr>
          <w:lang w:val="pt-BR"/>
        </w:rPr>
      </w:pPr>
    </w:p>
    <w:p w14:paraId="5189DD3B" w14:textId="77777777" w:rsidR="00507FEE" w:rsidRPr="00145021" w:rsidRDefault="00507FEE" w:rsidP="00507FEE">
      <w:pPr>
        <w:rPr>
          <w:lang w:val="pt-BR"/>
        </w:rPr>
      </w:pPr>
    </w:p>
    <w:p w14:paraId="30F8F734" w14:textId="009F88FD" w:rsidR="004C4B29" w:rsidRPr="00244C64" w:rsidRDefault="003613B9" w:rsidP="00244C64">
      <w:pPr>
        <w:pStyle w:val="Ttulo1"/>
        <w:rPr>
          <w:b/>
          <w:bCs/>
          <w:noProof/>
        </w:rPr>
      </w:pPr>
      <w:bookmarkStart w:id="53" w:name="_Toc63285768"/>
      <w:r w:rsidRPr="00244C64">
        <w:rPr>
          <w:b/>
          <w:bCs/>
          <w:noProof/>
        </w:rPr>
        <w:t>O Poder dos Sets</w:t>
      </w:r>
      <w:bookmarkEnd w:id="53"/>
    </w:p>
    <w:p w14:paraId="0356FC66" w14:textId="77777777" w:rsidR="003418F4" w:rsidRPr="003418F4" w:rsidRDefault="003418F4" w:rsidP="003418F4"/>
    <w:p w14:paraId="022A3301" w14:textId="77777777" w:rsidR="003418F4" w:rsidRDefault="003418F4" w:rsidP="003418F4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Começando deste ponto? Você pode fazer o </w:t>
      </w:r>
      <w:r w:rsidR="00875BB2">
        <w:fldChar w:fldCharType="begin"/>
      </w:r>
      <w:r w:rsidR="00875BB2">
        <w:instrText xml:space="preserve"> HYPERLINK "https://github.com/marcelooliveira/csharp-collections/archive/74061674fbb6897129312d8396d69ffab51089b5.zip" \t "_blank" </w:instrText>
      </w:r>
      <w:r w:rsidR="00875BB2">
        <w:fldChar w:fldCharType="separate"/>
      </w:r>
      <w:r>
        <w:rPr>
          <w:rStyle w:val="Hyperlink"/>
          <w:sz w:val="27"/>
          <w:szCs w:val="27"/>
        </w:rPr>
        <w:t>DOWNLOAD</w:t>
      </w:r>
      <w:r w:rsidR="00875BB2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completo do projeto do capítulo anterior e continuar seus estudos a partir deste.</w:t>
      </w:r>
    </w:p>
    <w:p w14:paraId="4D44A3A2" w14:textId="77777777" w:rsidR="00822F91" w:rsidRDefault="00822F91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7F36650" w14:textId="3ACB3740" w:rsidR="003418F4" w:rsidRDefault="00822F91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</w:t>
      </w:r>
      <w:r w:rsidR="003418F4">
        <w:rPr>
          <w:color w:val="3D464D"/>
          <w:sz w:val="27"/>
          <w:szCs w:val="27"/>
        </w:rPr>
        <w:t>omeçaremos a explorar outros tipos de coleções. Aprenderemos sobre </w:t>
      </w:r>
      <w:r w:rsidR="003418F4">
        <w:rPr>
          <w:rStyle w:val="Forte"/>
          <w:color w:val="3D464D"/>
          <w:sz w:val="27"/>
          <w:szCs w:val="27"/>
        </w:rPr>
        <w:t>conjuntos</w:t>
      </w:r>
      <w:r w:rsidR="003418F4">
        <w:rPr>
          <w:color w:val="3D464D"/>
          <w:sz w:val="27"/>
          <w:szCs w:val="27"/>
        </w:rPr>
        <w:t> (ou "</w:t>
      </w:r>
      <w:r w:rsidR="003418F4">
        <w:rPr>
          <w:rStyle w:val="nfase"/>
          <w:color w:val="3D464D"/>
          <w:sz w:val="27"/>
          <w:szCs w:val="27"/>
        </w:rPr>
        <w:t>sets</w:t>
      </w:r>
      <w:r w:rsidR="003418F4">
        <w:rPr>
          <w:color w:val="3D464D"/>
          <w:sz w:val="27"/>
          <w:szCs w:val="27"/>
        </w:rPr>
        <w:t>" em inglês). No .NET conseguimos implementar conjuntos e, agora que temos </w:t>
      </w:r>
      <w:r w:rsidR="003418F4">
        <w:rPr>
          <w:rStyle w:val="CdigoHTML"/>
          <w:color w:val="3D464D"/>
          <w:sz w:val="23"/>
          <w:szCs w:val="23"/>
          <w:shd w:val="clear" w:color="auto" w:fill="F0F3F5"/>
        </w:rPr>
        <w:t>Cursos</w:t>
      </w:r>
      <w:r w:rsidR="003418F4">
        <w:rPr>
          <w:color w:val="3D464D"/>
          <w:sz w:val="27"/>
          <w:szCs w:val="27"/>
        </w:rPr>
        <w:t> e </w:t>
      </w:r>
      <w:r w:rsidR="003418F4"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 w:rsidR="003418F4">
        <w:rPr>
          <w:color w:val="3D464D"/>
          <w:sz w:val="27"/>
          <w:szCs w:val="27"/>
        </w:rPr>
        <w:t>, criaremos também </w:t>
      </w:r>
      <w:r w:rsidR="003418F4"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 w:rsidR="003418F4">
        <w:rPr>
          <w:color w:val="3D464D"/>
          <w:sz w:val="27"/>
          <w:szCs w:val="27"/>
        </w:rPr>
        <w:t>, como </w:t>
      </w:r>
      <w:r w:rsidR="003418F4">
        <w:rPr>
          <w:rStyle w:val="nfase"/>
          <w:color w:val="3D464D"/>
          <w:sz w:val="27"/>
          <w:szCs w:val="27"/>
        </w:rPr>
        <w:t>sets</w:t>
      </w:r>
      <w:r w:rsidR="003418F4">
        <w:rPr>
          <w:color w:val="3D464D"/>
          <w:sz w:val="27"/>
          <w:szCs w:val="27"/>
        </w:rPr>
        <w:t>.</w:t>
      </w:r>
    </w:p>
    <w:p w14:paraId="634F6295" w14:textId="77777777" w:rsidR="00822F91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Há duas principais propriedades do </w:t>
      </w:r>
      <w:r>
        <w:rPr>
          <w:rStyle w:val="nfase"/>
          <w:color w:val="3D464D"/>
          <w:sz w:val="27"/>
          <w:szCs w:val="27"/>
        </w:rPr>
        <w:t>set</w:t>
      </w:r>
      <w:r>
        <w:rPr>
          <w:color w:val="3D464D"/>
          <w:sz w:val="27"/>
          <w:szCs w:val="27"/>
        </w:rPr>
        <w:t>, sendo que a primeira é </w:t>
      </w:r>
      <w:r>
        <w:rPr>
          <w:rStyle w:val="Forte"/>
          <w:color w:val="3D464D"/>
          <w:sz w:val="27"/>
          <w:szCs w:val="27"/>
        </w:rPr>
        <w:t>não permitir duplicidade</w:t>
      </w:r>
      <w:r>
        <w:rPr>
          <w:color w:val="3D464D"/>
          <w:sz w:val="27"/>
          <w:szCs w:val="27"/>
        </w:rPr>
        <w:t xml:space="preserve">, ou seja, um elemento não será contido mais de uma vez em um mesmo conjunto. </w:t>
      </w:r>
    </w:p>
    <w:p w14:paraId="3FA8C057" w14:textId="174F968D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segunda característica implica nos </w:t>
      </w:r>
      <w:r>
        <w:rPr>
          <w:rStyle w:val="Forte"/>
          <w:color w:val="3D464D"/>
          <w:sz w:val="27"/>
          <w:szCs w:val="27"/>
        </w:rPr>
        <w:t>elementos não serem mantidos em ordem específica</w:t>
      </w:r>
      <w:r>
        <w:rPr>
          <w:color w:val="3D464D"/>
          <w:sz w:val="27"/>
          <w:szCs w:val="27"/>
        </w:rPr>
        <w:t> quando os incluímos ou removemos.</w:t>
      </w:r>
    </w:p>
    <w:p w14:paraId="47E799B4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declararmos os alunos como conjuntos, utilizaremos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ISet&lt;&gt;</w:t>
      </w:r>
      <w:r>
        <w:rPr>
          <w:color w:val="3D464D"/>
          <w:sz w:val="27"/>
          <w:szCs w:val="27"/>
        </w:rPr>
        <w:t>, uma interface genérica do .NET que exige que se passe o tipo do elemento deste conjunto (neste caso,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pois armazenaremos os nomes dos alunos).</w:t>
      </w:r>
    </w:p>
    <w:p w14:paraId="1B006EE7" w14:textId="7785D34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Usaremos implementação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HashSet&lt;&gt;</w:t>
      </w:r>
      <w:r>
        <w:rPr>
          <w:color w:val="3D464D"/>
          <w:sz w:val="27"/>
          <w:szCs w:val="27"/>
        </w:rPr>
        <w:t>, também uma classe genérica, com mesmo tipo string. Por termos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 como conjuntos vazios, começaremos a adicionar elementos:</w:t>
      </w:r>
    </w:p>
    <w:p w14:paraId="6407533C" w14:textId="77777777" w:rsidR="00822F91" w:rsidRDefault="00822F91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7AAB459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//declarando set de alunos</w:t>
      </w:r>
    </w:p>
    <w:p w14:paraId="1799C27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ISet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alunos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HashSet</w:t>
      </w:r>
      <w:r>
        <w:rPr>
          <w:rStyle w:val="str"/>
          <w:color w:val="669900"/>
        </w:rPr>
        <w:t>&lt;string&gt;</w:t>
      </w:r>
      <w:r>
        <w:rPr>
          <w:rStyle w:val="pun"/>
          <w:color w:val="999999"/>
        </w:rPr>
        <w:t>();</w:t>
      </w:r>
    </w:p>
    <w:p w14:paraId="00C63EF4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//adicionando: vanessa, ana, rafael</w:t>
      </w:r>
    </w:p>
    <w:p w14:paraId="5069C372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);</w:t>
      </w:r>
    </w:p>
    <w:p w14:paraId="047BDE16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1F039FA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);</w:t>
      </w:r>
    </w:p>
    <w:p w14:paraId="690F885A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</w:p>
    <w:p w14:paraId="13EECCA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</w:t>
      </w:r>
    </w:p>
    <w:p w14:paraId="4B2CC721" w14:textId="31B85082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0FE00EE3" w14:textId="06F55A5B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Utilizando o atalho "Ctrl + F5", rodaremos a aplicação. Como já era esperado, obteremos o seguinte:</w:t>
      </w:r>
    </w:p>
    <w:p w14:paraId="0D980158" w14:textId="7A001ECB" w:rsidR="00822F91" w:rsidRDefault="00822F91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71AA4F06" wp14:editId="2DA68DFF">
            <wp:extent cx="5057143" cy="288571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E266" w14:textId="7FAEF3E1" w:rsidR="003418F4" w:rsidRP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gramStart"/>
      <w:r w:rsidRPr="003418F4">
        <w:rPr>
          <w:rStyle w:val="typ"/>
          <w:color w:val="A67F59"/>
          <w:lang w:val="en-US"/>
        </w:rPr>
        <w:t>System</w:t>
      </w:r>
      <w:r w:rsidRPr="003418F4">
        <w:rPr>
          <w:rStyle w:val="pun"/>
          <w:color w:val="999999"/>
          <w:lang w:val="en-US"/>
        </w:rPr>
        <w:t>.</w:t>
      </w:r>
      <w:r w:rsidRPr="003418F4">
        <w:rPr>
          <w:rStyle w:val="typ"/>
          <w:color w:val="A67F59"/>
          <w:lang w:val="en-US"/>
        </w:rPr>
        <w:t>Collections</w:t>
      </w:r>
      <w:r w:rsidRPr="003418F4">
        <w:rPr>
          <w:rStyle w:val="pun"/>
          <w:color w:val="999999"/>
          <w:lang w:val="en-US"/>
        </w:rPr>
        <w:t>.</w:t>
      </w:r>
      <w:r w:rsidRPr="003418F4">
        <w:rPr>
          <w:rStyle w:val="typ"/>
          <w:color w:val="A67F59"/>
          <w:lang w:val="en-US"/>
        </w:rPr>
        <w:t>Generic</w:t>
      </w:r>
      <w:r w:rsidRPr="003418F4">
        <w:rPr>
          <w:rStyle w:val="pun"/>
          <w:color w:val="999999"/>
          <w:lang w:val="en-US"/>
        </w:rPr>
        <w:t>.</w:t>
      </w:r>
      <w:r w:rsidRPr="003418F4">
        <w:rPr>
          <w:rStyle w:val="typ"/>
          <w:color w:val="A67F59"/>
          <w:lang w:val="en-US"/>
        </w:rPr>
        <w:t>HashSet</w:t>
      </w:r>
      <w:proofErr w:type="gramEnd"/>
      <w:r w:rsidRPr="003418F4">
        <w:rPr>
          <w:rStyle w:val="str"/>
          <w:color w:val="669900"/>
          <w:lang w:val="en-US"/>
        </w:rPr>
        <w:t>`1[</w:t>
      </w:r>
      <w:proofErr w:type="spellStart"/>
      <w:r w:rsidRPr="003418F4">
        <w:rPr>
          <w:rStyle w:val="str"/>
          <w:color w:val="669900"/>
          <w:lang w:val="en-US"/>
        </w:rPr>
        <w:t>System.String</w:t>
      </w:r>
      <w:proofErr w:type="spellEnd"/>
      <w:r w:rsidRPr="003418F4">
        <w:rPr>
          <w:rStyle w:val="str"/>
          <w:color w:val="669900"/>
          <w:lang w:val="en-US"/>
        </w:rPr>
        <w:t>]</w:t>
      </w:r>
    </w:p>
    <w:p w14:paraId="40A524EB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Não conseguimos imprimir cada um dos alunos, então precisaremos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string.Join</w:t>
      </w:r>
      <w:r>
        <w:rPr>
          <w:color w:val="3D464D"/>
          <w:sz w:val="27"/>
          <w:szCs w:val="27"/>
        </w:rPr>
        <w:t>:</w:t>
      </w:r>
    </w:p>
    <w:p w14:paraId="1A86184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</w:t>
      </w:r>
    </w:p>
    <w:p w14:paraId="255D10AA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7E55132F" w14:textId="1BB40318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20CDF294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Podemos rodar a aplicação novamente. Obteremos os nomes impressos como gostaríamos.</w:t>
      </w:r>
    </w:p>
    <w:p w14:paraId="17DFDF06" w14:textId="77777777" w:rsidR="003418F4" w:rsidRPr="00244C64" w:rsidRDefault="003418F4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Qual a diferença entre um conjunto e uma lista?</w:t>
      </w:r>
    </w:p>
    <w:p w14:paraId="027BB90F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entendermos isso melhor, adicionaremos mais três alunos a este conjunto:</w:t>
      </w:r>
    </w:p>
    <w:p w14:paraId="5F7719B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//adicionando: priscila, rollo, fabio</w:t>
      </w:r>
    </w:p>
    <w:p w14:paraId="77215957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"Priscila Stuani"</w:t>
      </w:r>
      <w:r>
        <w:rPr>
          <w:rStyle w:val="pun"/>
          <w:color w:val="999999"/>
        </w:rPr>
        <w:t>);</w:t>
      </w:r>
    </w:p>
    <w:p w14:paraId="556D5EBB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Rollo"</w:t>
      </w:r>
      <w:r>
        <w:rPr>
          <w:rStyle w:val="pun"/>
          <w:color w:val="999999"/>
        </w:rPr>
        <w:t>);</w:t>
      </w:r>
    </w:p>
    <w:p w14:paraId="5FD81D26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00E32642" w14:textId="6E81C9CB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76A97D18" w14:textId="77777777" w:rsidR="00260092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Rodaremos o código e teremos os alunos novos acrescentados como gostaríamos. </w:t>
      </w:r>
    </w:p>
    <w:p w14:paraId="7266579E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53F5139" w14:textId="5F30E8F8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Ok, </w:t>
      </w:r>
      <w:r>
        <w:rPr>
          <w:rStyle w:val="Forte"/>
          <w:color w:val="3D464D"/>
          <w:sz w:val="27"/>
          <w:szCs w:val="27"/>
        </w:rPr>
        <w:t>e a ordem</w:t>
      </w:r>
      <w:r>
        <w:rPr>
          <w:color w:val="3D464D"/>
          <w:sz w:val="27"/>
          <w:szCs w:val="27"/>
        </w:rPr>
        <w:t>? Como vimos, a segunda propriedade dos conjuntos é não sabermos exatamente em que posição estes alunos irão parar. Se voltarmos à tela de impressão, veremos que aparentemente segue-se a ordem de elementos conforme são colocados. Será que isso vale para todos os casos?</w:t>
      </w:r>
    </w:p>
    <w:p w14:paraId="091BC7BC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testar remover um aluno e substituir por outro:</w:t>
      </w:r>
    </w:p>
    <w:p w14:paraId="09CA35FA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//remover ana, adicionando marcelo</w:t>
      </w:r>
    </w:p>
    <w:p w14:paraId="2D857C45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74FD26FC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2ECD97C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 de novo</w:t>
      </w:r>
    </w:p>
    <w:p w14:paraId="2044AA0D" w14:textId="51ADF7B1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053C78C3" w14:textId="0A35564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Veremos que a aluna Ana foi removida tendo o Marcelo adicionado exatamente em sua posição, o que confirma que o conjunto não garante o posicionamento dos elementos.</w:t>
      </w:r>
    </w:p>
    <w:p w14:paraId="3B3BA561" w14:textId="528DF188" w:rsidR="00260092" w:rsidRDefault="00260092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2A77DB5B" wp14:editId="5326E994">
            <wp:extent cx="4466667" cy="2371429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819D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Vamos testar a primeira propriedade agora, de não permitir duplicidade, adicionando um aluno já existente ao conjunto:</w:t>
      </w:r>
    </w:p>
    <w:p w14:paraId="7B066DC0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//adicionando gushiken de novo</w:t>
      </w:r>
    </w:p>
    <w:p w14:paraId="40AD598F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555191B3" w14:textId="18B05729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354F5632" w14:textId="400C81FB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isto gerará um erro? Ou conseguiremos adicioná-lo? Rodaremos novamente, e confirmamos que o Fabio não aparece duplicado, aparecendo exatamente onde estava anteriormente. Isto é, quando tentamos acrescentar um elemento que já existia no conjunto, não acontece nada.</w:t>
      </w:r>
    </w:p>
    <w:p w14:paraId="3AE35BF7" w14:textId="3E0A6CBB" w:rsidR="00260092" w:rsidRDefault="00260092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30FA2776" wp14:editId="07C8B86E">
            <wp:extent cx="4571429" cy="2314286"/>
            <wp:effectExtent l="0" t="0" r="63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91A8" w14:textId="28E35517" w:rsidR="003418F4" w:rsidRDefault="003418F4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Qual a vantagem de se usar um conjunto e não uma lista?</w:t>
      </w:r>
    </w:p>
    <w:p w14:paraId="34440E7A" w14:textId="77777777" w:rsidR="00244C64" w:rsidRPr="00244C64" w:rsidRDefault="00244C64" w:rsidP="00244C64"/>
    <w:p w14:paraId="0DA2BD8A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A maior diferença em relação às listas é que o conjunto é </w:t>
      </w:r>
      <w:r w:rsidRPr="00260092">
        <w:rPr>
          <w:color w:val="3D464D"/>
          <w:sz w:val="27"/>
          <w:szCs w:val="27"/>
          <w:highlight w:val="green"/>
        </w:rPr>
        <w:t>mais rápido na busca de elementos</w:t>
      </w:r>
      <w:r>
        <w:rPr>
          <w:color w:val="3D464D"/>
          <w:sz w:val="27"/>
          <w:szCs w:val="27"/>
        </w:rPr>
        <w:t>. No </w:t>
      </w:r>
      <w:r w:rsidR="00875BB2">
        <w:fldChar w:fldCharType="begin"/>
      </w:r>
      <w:r w:rsidR="00875BB2">
        <w:instrText xml:space="preserve"> HYPERLINK "https://stackoverflow.com/questions/150750/hashset-vs-list-performance" \t "_blank" </w:instrText>
      </w:r>
      <w:r w:rsidR="00875BB2">
        <w:fldChar w:fldCharType="separate"/>
      </w:r>
      <w:r>
        <w:rPr>
          <w:rStyle w:val="Hyperlink"/>
          <w:sz w:val="27"/>
          <w:szCs w:val="27"/>
        </w:rPr>
        <w:t>Stack Overflow</w:t>
      </w:r>
      <w:r w:rsidR="00875BB2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é possível encontrar questões em relação às performances entre HashSet e uma lista, com gráficos e outros exemplos.</w:t>
      </w:r>
    </w:p>
    <w:p w14:paraId="374E1300" w14:textId="77777777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Neles, vê-se que quanto mais elementos existem em uma coleção do tipo lista, maior será o tempo de busca por um elemento. O HashSet, por sua vez, tem um tempo de busca constante, independentemente desta quantidade.</w:t>
      </w:r>
    </w:p>
    <w:p w14:paraId="493BC5DC" w14:textId="6153B6AD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Isto ocorre pois, diferentemente de uma lista, que faz uma varredura do primeiro ao último elemento, o HashSet, na busca de um elemento, utiliza uma </w:t>
      </w:r>
      <w:r>
        <w:rPr>
          <w:rStyle w:val="Forte"/>
          <w:color w:val="3D464D"/>
          <w:sz w:val="27"/>
          <w:szCs w:val="27"/>
        </w:rPr>
        <w:t>tabela de espalhamento</w:t>
      </w:r>
      <w:r>
        <w:rPr>
          <w:color w:val="3D464D"/>
          <w:sz w:val="27"/>
          <w:szCs w:val="27"/>
        </w:rPr>
        <w:t>, que ocupa um lugar com memória muito maior, no entanto direcionando à posição que o elemento irá ocupar.</w:t>
      </w:r>
    </w:p>
    <w:p w14:paraId="6393EEA6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522611E" w14:textId="77777777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com relação ao desempenho, podemos dizer que um </w:t>
      </w:r>
      <w:r w:rsidRPr="00260092">
        <w:rPr>
          <w:rStyle w:val="Forte"/>
          <w:color w:val="3D464D"/>
          <w:sz w:val="27"/>
          <w:szCs w:val="27"/>
          <w:highlight w:val="green"/>
        </w:rPr>
        <w:t>HashSet possui grande escalabilidade</w:t>
      </w:r>
      <w:r w:rsidRPr="00260092">
        <w:rPr>
          <w:color w:val="3D464D"/>
          <w:sz w:val="27"/>
          <w:szCs w:val="27"/>
          <w:highlight w:val="green"/>
        </w:rPr>
        <w:t>,</w:t>
      </w:r>
      <w:r>
        <w:rPr>
          <w:color w:val="3D464D"/>
          <w:sz w:val="27"/>
          <w:szCs w:val="27"/>
        </w:rPr>
        <w:t xml:space="preserve"> permitindo que em uma grande escala de elementos, haja bom desempenho. </w:t>
      </w:r>
      <w:r w:rsidRPr="00260092">
        <w:rPr>
          <w:color w:val="3D464D"/>
          <w:sz w:val="27"/>
          <w:szCs w:val="27"/>
          <w:highlight w:val="darkGray"/>
        </w:rPr>
        <w:t>A memória, porém, é um ponto fraco do HashSet</w:t>
      </w:r>
      <w:r>
        <w:rPr>
          <w:color w:val="3D464D"/>
          <w:sz w:val="27"/>
          <w:szCs w:val="27"/>
        </w:rPr>
        <w:t>: com grande quantidade de elementos, há consumo bem maior de memória.</w:t>
      </w:r>
    </w:p>
    <w:p w14:paraId="104B31FB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2F4675B" w14:textId="65F8AE7F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 nosso código, será que é possível ordenar nosso conjunto de alunos por meio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Sort()</w:t>
      </w:r>
      <w:r>
        <w:rPr>
          <w:color w:val="3D464D"/>
          <w:sz w:val="27"/>
          <w:szCs w:val="27"/>
        </w:rPr>
        <w:t>, como em uma lista?</w:t>
      </w:r>
    </w:p>
    <w:p w14:paraId="552DF562" w14:textId="2FC9169E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partir do conjunto de alunos, chamaremos este método e tentaremos rodar o código, que gera um erro indicando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</w:t>
      </w:r>
      <w:r>
        <w:rPr>
          <w:color w:val="3D464D"/>
          <w:sz w:val="27"/>
          <w:szCs w:val="27"/>
        </w:rPr>
        <w:t>, tipo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, não contém uma definição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. Já tínhamos visto este problema anteriormente com a lista somente leitura.</w:t>
      </w:r>
    </w:p>
    <w:p w14:paraId="50757A39" w14:textId="77777777" w:rsidR="00260092" w:rsidRDefault="00260092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1228360" w14:textId="77777777" w:rsidR="00217709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Utilizaremos uma técnica similar ao que já foi feito, que é copiar o conjunto para uma lista para podermos ordená-lo, já que a lista possui a implementação do método de ordenação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 xml:space="preserve">. </w:t>
      </w:r>
    </w:p>
    <w:p w14:paraId="2CBCBA90" w14:textId="77777777" w:rsidR="00217709" w:rsidRDefault="00217709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1FD78699" wp14:editId="2A5353DB">
            <wp:extent cx="5171429" cy="1352381"/>
            <wp:effectExtent l="0" t="0" r="0" b="63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A77" w14:textId="77777777" w:rsidR="00217709" w:rsidRDefault="00217709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F2B9CF2" w14:textId="5F4DE3FA" w:rsidR="003418F4" w:rsidRDefault="003418F4" w:rsidP="003418F4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Criaremos uma nova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 denominada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alunosEmLista</w:t>
      </w:r>
      <w:r>
        <w:rPr>
          <w:color w:val="3D464D"/>
          <w:sz w:val="27"/>
          <w:szCs w:val="27"/>
        </w:rPr>
        <w:t>. Como argumento no construtor, passaremos nossa coleção de alunos:</w:t>
      </w:r>
    </w:p>
    <w:p w14:paraId="2730E2C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//ordenando: sort</w:t>
      </w:r>
    </w:p>
    <w:p w14:paraId="1978D798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//alunos.Sort();</w:t>
      </w:r>
    </w:p>
    <w:p w14:paraId="4BF399E4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//copiando: alunosEmLista</w:t>
      </w:r>
    </w:p>
    <w:p w14:paraId="5B639818" w14:textId="77777777" w:rsidR="003418F4" w:rsidRPr="003418F4" w:rsidRDefault="003418F4" w:rsidP="003418F4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418F4">
        <w:rPr>
          <w:rStyle w:val="typ"/>
          <w:color w:val="A67F59"/>
          <w:lang w:val="en-US"/>
        </w:rPr>
        <w:t>List</w:t>
      </w:r>
      <w:r w:rsidRPr="003418F4">
        <w:rPr>
          <w:rStyle w:val="str"/>
          <w:color w:val="669900"/>
          <w:lang w:val="en-US"/>
        </w:rPr>
        <w:t>&lt;string&gt;</w:t>
      </w:r>
      <w:r w:rsidRPr="003418F4">
        <w:rPr>
          <w:rStyle w:val="pln"/>
          <w:color w:val="3D464D"/>
          <w:lang w:val="en-US"/>
        </w:rPr>
        <w:t xml:space="preserve"> </w:t>
      </w:r>
      <w:proofErr w:type="spellStart"/>
      <w:r w:rsidRPr="003418F4">
        <w:rPr>
          <w:rStyle w:val="pln"/>
          <w:color w:val="3D464D"/>
          <w:lang w:val="en-US"/>
        </w:rPr>
        <w:t>alunosEmLista</w:t>
      </w:r>
      <w:proofErr w:type="spellEnd"/>
      <w:r w:rsidRPr="003418F4">
        <w:rPr>
          <w:rStyle w:val="pln"/>
          <w:color w:val="3D464D"/>
          <w:lang w:val="en-US"/>
        </w:rPr>
        <w:t xml:space="preserve"> </w:t>
      </w:r>
      <w:r w:rsidRPr="003418F4">
        <w:rPr>
          <w:rStyle w:val="pun"/>
          <w:color w:val="999999"/>
          <w:lang w:val="en-US"/>
        </w:rPr>
        <w:t>=</w:t>
      </w:r>
      <w:r w:rsidRPr="003418F4">
        <w:rPr>
          <w:rStyle w:val="pln"/>
          <w:color w:val="3D464D"/>
          <w:lang w:val="en-US"/>
        </w:rPr>
        <w:t xml:space="preserve"> </w:t>
      </w:r>
      <w:r w:rsidRPr="003418F4">
        <w:rPr>
          <w:rStyle w:val="kwd"/>
          <w:color w:val="0077AA"/>
          <w:lang w:val="en-US"/>
        </w:rPr>
        <w:t>new</w:t>
      </w:r>
      <w:r w:rsidRPr="003418F4">
        <w:rPr>
          <w:rStyle w:val="pln"/>
          <w:color w:val="3D464D"/>
          <w:lang w:val="en-US"/>
        </w:rPr>
        <w:t xml:space="preserve"> </w:t>
      </w:r>
      <w:r w:rsidRPr="003418F4">
        <w:rPr>
          <w:rStyle w:val="typ"/>
          <w:color w:val="A67F59"/>
          <w:lang w:val="en-US"/>
        </w:rPr>
        <w:t>List</w:t>
      </w:r>
      <w:r w:rsidRPr="003418F4">
        <w:rPr>
          <w:rStyle w:val="str"/>
          <w:color w:val="669900"/>
          <w:lang w:val="en-US"/>
        </w:rPr>
        <w:t>&lt;string&gt;</w:t>
      </w:r>
      <w:r w:rsidRPr="003418F4">
        <w:rPr>
          <w:rStyle w:val="pun"/>
          <w:color w:val="999999"/>
          <w:lang w:val="en-US"/>
        </w:rPr>
        <w:t>(</w:t>
      </w:r>
      <w:proofErr w:type="spellStart"/>
      <w:r w:rsidRPr="003418F4">
        <w:rPr>
          <w:rStyle w:val="pln"/>
          <w:color w:val="3D464D"/>
          <w:lang w:val="en-US"/>
        </w:rPr>
        <w:t>alunos</w:t>
      </w:r>
      <w:proofErr w:type="spellEnd"/>
      <w:proofErr w:type="gramStart"/>
      <w:r w:rsidRPr="003418F4">
        <w:rPr>
          <w:rStyle w:val="pun"/>
          <w:color w:val="999999"/>
          <w:lang w:val="en-US"/>
        </w:rPr>
        <w:t>);</w:t>
      </w:r>
      <w:proofErr w:type="gramEnd"/>
    </w:p>
    <w:p w14:paraId="16CEA983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//ordenando cópia</w:t>
      </w:r>
    </w:p>
    <w:p w14:paraId="1149C36F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alunosEmLista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55DB3FAE" w14:textId="77777777" w:rsidR="003418F4" w:rsidRDefault="003418F4" w:rsidP="003418F4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 cópia</w:t>
      </w:r>
    </w:p>
    <w:p w14:paraId="5726E58E" w14:textId="66BD038F" w:rsidR="003418F4" w:rsidRDefault="003418F4" w:rsidP="003418F4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alunosEmLista</w:t>
      </w:r>
      <w:r>
        <w:rPr>
          <w:rStyle w:val="pun"/>
          <w:color w:val="999999"/>
        </w:rPr>
        <w:t>));</w:t>
      </w:r>
    </w:p>
    <w:p w14:paraId="0A414F48" w14:textId="28DCEF9B" w:rsidR="003418F4" w:rsidRDefault="003418F4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"Ctrl + F5", rodaremos o código de novo, e veremos que conseguimos ordenar os alunos alfabeticamente!</w:t>
      </w:r>
    </w:p>
    <w:p w14:paraId="3EE0E81F" w14:textId="7E792468" w:rsidR="00217709" w:rsidRDefault="00217709" w:rsidP="003418F4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876B095" wp14:editId="20FAB26E">
            <wp:extent cx="5731510" cy="3631565"/>
            <wp:effectExtent l="0" t="0" r="254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640D" w14:textId="132C8CA6" w:rsidR="00AF3CE6" w:rsidRPr="00244C64" w:rsidRDefault="00AF3CE6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HashSet e elementos duplicados</w:t>
      </w:r>
    </w:p>
    <w:p w14:paraId="3A7C62B7" w14:textId="77777777" w:rsidR="00AF3CE6" w:rsidRPr="00AF3CE6" w:rsidRDefault="00AF3CE6" w:rsidP="00AF3CE6">
      <w:pPr>
        <w:shd w:val="clear" w:color="auto" w:fill="FFFFFF"/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Chegou a hora de aplicar o que você aprendeu sobre conjuntos!</w:t>
      </w:r>
    </w:p>
    <w:p w14:paraId="50E3CABD" w14:textId="77777777" w:rsidR="00AF3CE6" w:rsidRPr="00AF3CE6" w:rsidRDefault="00AF3CE6" w:rsidP="00AF3CE6">
      <w:pPr>
        <w:shd w:val="clear" w:color="auto" w:fill="FFFFFF"/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acontece se adicionarmos o mesmo elemento duas vezes num </w:t>
      </w:r>
      <w:proofErr w:type="spellStart"/>
      <w:r w:rsidRPr="00AF3CE6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proofErr w:type="spellEnd"/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tal como no exemplo abaixo?</w:t>
      </w:r>
    </w:p>
    <w:p w14:paraId="4DE5A0B5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ISet</w:t>
      </w:r>
      <w:proofErr w:type="spellEnd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alunos</w:t>
      </w:r>
      <w:proofErr w:type="spellEnd"/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HashSet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</w:t>
      </w:r>
      <w:proofErr w:type="gramStart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&gt;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7D5316BE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"Vanessa </w:t>
      </w:r>
      <w:proofErr w:type="spellStart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Tonini</w:t>
      </w:r>
      <w:proofErr w:type="spellEnd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79C72CD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"Ana </w:t>
      </w:r>
      <w:proofErr w:type="spellStart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Losnak</w:t>
      </w:r>
      <w:proofErr w:type="spellEnd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7ED255F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"Rafael </w:t>
      </w:r>
      <w:proofErr w:type="spellStart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Nercessian</w:t>
      </w:r>
      <w:proofErr w:type="spellEnd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BF93F0" w14:textId="7C3E7CD5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"Rafael </w:t>
      </w:r>
      <w:proofErr w:type="spellStart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Nercessian</w:t>
      </w:r>
      <w:proofErr w:type="spellEnd"/>
      <w:r w:rsidRPr="00AF3CE6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39B43A4" w14:textId="77777777" w:rsidR="00AF3CE6" w:rsidRPr="00AF3CE6" w:rsidRDefault="00AF3CE6" w:rsidP="00AF3CE6">
      <w:pPr>
        <w:shd w:val="clear" w:color="auto" w:fill="FFFFFF"/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Escolha a alternativa com a melhor resposta!</w:t>
      </w:r>
    </w:p>
    <w:p w14:paraId="59771755" w14:textId="77777777" w:rsidR="00AF3CE6" w:rsidRPr="00AF3CE6" w:rsidRDefault="00AF3CE6" w:rsidP="00AF3CE6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AF3CE6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 xml:space="preserve">O </w:t>
      </w:r>
      <w:proofErr w:type="spellStart"/>
      <w:r w:rsidRPr="00AF3CE6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HashSet</w:t>
      </w:r>
      <w:proofErr w:type="spellEnd"/>
      <w:r w:rsidRPr="00AF3CE6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 xml:space="preserve"> fica com 3 elementos</w:t>
      </w:r>
    </w:p>
    <w:p w14:paraId="48C70E31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*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</w:p>
    <w:p w14:paraId="17784060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*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Ana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Losnak</w:t>
      </w:r>
      <w:proofErr w:type="spellEnd"/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4A5CCB" w14:textId="77777777" w:rsidR="00AF3CE6" w:rsidRPr="00AF3CE6" w:rsidRDefault="00AF3CE6" w:rsidP="00AF3CE6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AF3CE6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*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Rafael</w:t>
      </w:r>
      <w:r w:rsidRPr="00AF3CE6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F3CE6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Nercessian</w:t>
      </w:r>
      <w:proofErr w:type="spellEnd"/>
    </w:p>
    <w:p w14:paraId="6ED6C13E" w14:textId="77777777" w:rsidR="00AF3CE6" w:rsidRPr="00AF3CE6" w:rsidRDefault="00AF3CE6" w:rsidP="00AF3CE6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AF3CE6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Porém nenhuma exceção é lançada.</w:t>
      </w:r>
    </w:p>
    <w:p w14:paraId="3FC05E23" w14:textId="606E6743" w:rsidR="00AF3CE6" w:rsidRDefault="00AF3CE6" w:rsidP="00AF3CE6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AF3CE6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Um </w:t>
      </w:r>
      <w:proofErr w:type="spellStart"/>
      <w:r w:rsidRPr="00AF3CE6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HashSet</w:t>
      </w:r>
      <w:proofErr w:type="spellEnd"/>
      <w:r w:rsidRPr="00AF3CE6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não permite duplicação, porém ele também não gera exceção caso o elemento a ser adicionado já exista na coleção.</w:t>
      </w:r>
    </w:p>
    <w:p w14:paraId="067C5E05" w14:textId="77777777" w:rsidR="00244C64" w:rsidRPr="00AF3CE6" w:rsidRDefault="00244C64" w:rsidP="00AF3CE6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6834BF83" w14:textId="77777777" w:rsidR="00BA130D" w:rsidRPr="00244C64" w:rsidRDefault="00BA130D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lastRenderedPageBreak/>
        <w:t>Usando Set Dentro do Modelo</w:t>
      </w:r>
    </w:p>
    <w:p w14:paraId="3C6ACD3D" w14:textId="6138495C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</w:t>
      </w:r>
      <w:r w:rsidR="000A24D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4D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aula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aprendemos a criar uma coleção de alunos como um conjunto, por meio do 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HashSet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Para colocá-lo em nosso curso, criaremos um projeto Console 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Application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mantendo-se as classes do projeto original.</w:t>
      </w:r>
    </w:p>
    <w:p w14:paraId="68508276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Declararemos o curso chamado "C# 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Colecoes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em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main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gram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também</w:t>
      </w:r>
      <w:proofErr w:type="gram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seu instrutor, "Marcelo Oliveira". Em seguida, adicionaremos as aulas:</w:t>
      </w:r>
    </w:p>
    <w:p w14:paraId="73A9D8E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Program</w:t>
      </w:r>
      <w:proofErr w:type="spellEnd"/>
    </w:p>
    <w:p w14:paraId="55F2452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A537DC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args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00CECE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AE8F07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//vamos declarar o curso</w:t>
      </w:r>
    </w:p>
    <w:p w14:paraId="255E1F4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Colecoes</w:t>
      </w:r>
      <w:proofErr w:type="spellEnd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E3060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 e adicionar 3 aulas a esse curso</w:t>
      </w:r>
    </w:p>
    <w:p w14:paraId="6E6B58B7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//Trabalhando com Listas - 21 minutos;</w:t>
      </w:r>
    </w:p>
    <w:p w14:paraId="27374F5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//Criando uma Aula - 20 minutos;</w:t>
      </w:r>
    </w:p>
    <w:p w14:paraId="0FEB244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//Modelando com Coleções - 24 minutos</w:t>
      </w:r>
    </w:p>
    <w:p w14:paraId="4ADAAA2E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41BF7503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8F8C6CF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24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AEFE1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A7A721" w14:textId="03010818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DC36DFC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vimos até então é um conjunto de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sendo que um aluno pode, também, ter uma matrícula. Para trabalharmos com estas duas informações, criaremos uma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para o qual definiremos duas propriedades com o atalho "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propfull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TAB + TAB".</w:t>
      </w:r>
    </w:p>
    <w:p w14:paraId="7D5F43F2" w14:textId="77777777" w:rsidR="00411901" w:rsidRPr="00411901" w:rsidRDefault="00411901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o mesmo para a matrícula, após o qual criaremos o construtor para esta classe.</w:t>
      </w:r>
    </w:p>
    <w:p w14:paraId="4ABE8E3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A32SetNoModelo</w:t>
      </w:r>
    </w:p>
    <w:p w14:paraId="0B6335E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81738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proofErr w:type="spellEnd"/>
    </w:p>
    <w:p w14:paraId="2DD03A3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855A10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780E5B1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9CA206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3A4A0A87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82A13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F70132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proofErr w:type="gram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99B73E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BBAD36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94D6990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numeroMatricula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29D7B4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331577E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NumeroMatricula</w:t>
      </w:r>
      <w:proofErr w:type="spellEnd"/>
    </w:p>
    <w:p w14:paraId="26F668D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620174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numeroMatricula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829FA94" w14:textId="77777777" w:rsidR="00411901" w:rsidRPr="00244C64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        </w:t>
      </w:r>
      <w:r w:rsidRPr="00244C6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numeroMatricula</w:t>
      </w:r>
      <w:proofErr w:type="spellEnd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value</w:t>
      </w:r>
      <w:proofErr w:type="spellEnd"/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D7EB5F0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44C6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1169E8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BCCF2C4" w14:textId="0447E933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08A32DB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Colocaremos a linha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int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numeroMatricula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gram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nome;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</w:t>
      </w:r>
      <w:proofErr w:type="gram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selecionaremos ambas e, com "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.", escolheremos "</w:t>
      </w:r>
      <w:proofErr w:type="spellStart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Generate</w:t>
      </w:r>
      <w:proofErr w:type="spellEnd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constructor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'Aluno(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)'".</w:t>
      </w:r>
    </w:p>
    <w:p w14:paraId="20CDB362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à classe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instanciaremos três alunos:</w:t>
      </w:r>
    </w:p>
    <w:p w14:paraId="0E67767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//um aluno também tem matrícula!</w:t>
      </w:r>
    </w:p>
    <w:p w14:paraId="32379D9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//vamos criar a classe Aluno com Nome e </w:t>
      </w:r>
      <w:proofErr w:type="spellStart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NumeroMatricula</w:t>
      </w:r>
      <w:proofErr w:type="spellEnd"/>
    </w:p>
    <w:p w14:paraId="1AA5DA8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7BD9F7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//Instanciando 3 alunos com suas matrículas:</w:t>
      </w:r>
    </w:p>
    <w:p w14:paraId="709AC4E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//Vanessa </w:t>
      </w:r>
      <w:proofErr w:type="spellStart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Tonini</w:t>
      </w:r>
      <w:proofErr w:type="spellEnd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- 34672</w:t>
      </w:r>
    </w:p>
    <w:p w14:paraId="7C80F91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//Ana </w:t>
      </w:r>
      <w:proofErr w:type="spellStart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Losnak</w:t>
      </w:r>
      <w:proofErr w:type="spellEnd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- 5617</w:t>
      </w:r>
    </w:p>
    <w:p w14:paraId="7AE07DC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//Rafael </w:t>
      </w:r>
      <w:proofErr w:type="spellStart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Nercessian</w:t>
      </w:r>
      <w:proofErr w:type="spellEnd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- 17645</w:t>
      </w:r>
    </w:p>
    <w:p w14:paraId="1145614F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a1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"Vanessa </w:t>
      </w:r>
      <w:proofErr w:type="spellStart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Tonini</w:t>
      </w:r>
      <w:proofErr w:type="spellEnd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B2C17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"Ana </w:t>
      </w:r>
      <w:proofErr w:type="spellStart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Losnak</w:t>
      </w:r>
      <w:proofErr w:type="spellEnd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DB564D9" w14:textId="55C9F9B5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a3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"Rafael </w:t>
      </w:r>
      <w:proofErr w:type="spellStart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Nercessian</w:t>
      </w:r>
      <w:proofErr w:type="spellEnd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17645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2EAB883" w14:textId="59A03937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matriculá-los em nosso curso, portanto chamaremos um método da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denominado </w:t>
      </w:r>
      <w:proofErr w:type="gram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Matricula</w:t>
      </w:r>
      <w:proofErr w:type="gram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ainda inexistente. Vamos adicioná-lo por meio de "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 e "</w:t>
      </w:r>
      <w:proofErr w:type="spellStart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Generate</w:t>
      </w:r>
      <w:proofErr w:type="spellEnd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method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'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Curso.</w:t>
      </w:r>
      <w:proofErr w:type="gram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Matricula</w:t>
      </w:r>
      <w:proofErr w:type="spellEnd"/>
      <w:proofErr w:type="gram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'".</w:t>
      </w:r>
    </w:p>
    <w:p w14:paraId="72BFCB2C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1B5781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//Precisamos matricular os alunos no curso, criando um método</w:t>
      </w:r>
    </w:p>
    <w:p w14:paraId="19CC156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proofErr w:type="spellEnd"/>
      <w:proofErr w:type="gram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a1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5D88C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proofErr w:type="spellEnd"/>
      <w:proofErr w:type="gram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a2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4FFE7" w14:textId="42E23FCF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proofErr w:type="spellEnd"/>
      <w:proofErr w:type="gram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7EA10F1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Navegaremos a este método, que precisaremos implementar, pela tecla F12. Assim, trocaremos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 a1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Aluno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Feito isto, referenciaremos a coleção de alunos chamando um método de adição,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998C71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gram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proofErr w:type="gram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751A998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88046F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2FBF90" w14:textId="7CB6C688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A984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Visual Studio nos informa que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existe na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iremos declará-la. Continuaremos trabalhando com conjuntos, porém, desta vez serão de classe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não mais de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F77FB40" w14:textId="0AEB438C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coleção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receberá o tipo genérico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precisaremos resolver a referência utilizando "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.", clicando em "</w:t>
      </w:r>
      <w:proofErr w:type="spellStart"/>
      <w:r w:rsidRPr="00411901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using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System.Collections.ObjectModel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;".</w:t>
      </w:r>
    </w:p>
    <w:p w14:paraId="7E8B1A50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8EEBF5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1A2F0E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3CB657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</w:t>
      </w: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//alunos deve ser um </w:t>
      </w:r>
      <w:proofErr w:type="spellStart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ISet</w:t>
      </w:r>
      <w:proofErr w:type="spellEnd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. Alunos deve retornar </w:t>
      </w:r>
      <w:proofErr w:type="spellStart"/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ReadOnlyCollection</w:t>
      </w:r>
      <w:proofErr w:type="spellEnd"/>
    </w:p>
    <w:p w14:paraId="262BF89B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ISet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alunos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HashSet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&gt;();</w:t>
      </w:r>
    </w:p>
    <w:p w14:paraId="7FED135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Alunos</w:t>
      </w:r>
    </w:p>
    <w:p w14:paraId="450C0A4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9F35AF9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  <w:proofErr w:type="spellEnd"/>
    </w:p>
    <w:p w14:paraId="07F5F5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1C896A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alunos</w:t>
      </w:r>
      <w:proofErr w:type="spellEnd"/>
      <w:proofErr w:type="gramStart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proofErr w:type="gramEnd"/>
    </w:p>
    <w:p w14:paraId="07474A1A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4F26FF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3BEEB47" w14:textId="397D61B4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E55046A" w14:textId="1A1A0CEF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o programa nos informa que </w:t>
      </w:r>
      <w:proofErr w:type="gram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alunos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</w:t>
      </w:r>
      <w:proofErr w:type="gram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ser convertido para um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ISet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trabalhando com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Faremos uma conversão de um </w:t>
      </w:r>
      <w:proofErr w:type="spellStart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HashSet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uma lista chamando o método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ToList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46EFECB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E97600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304AC5D4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F942A1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spellStart"/>
      <w:proofErr w:type="gram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alunos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ToList</w:t>
      </w:r>
      <w:proofErr w:type="spellEnd"/>
      <w:proofErr w:type="gram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());</w:t>
      </w:r>
    </w:p>
    <w:p w14:paraId="321F6031" w14:textId="407D66BA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8E0DBE8" w14:textId="77777777" w:rsidR="00875BB2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B3539A2" w14:textId="77777777" w:rsidR="00875BB2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Pronto! Agora poderemos voltar ao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imprimir os alunos matriculados no curso. Para isso, usaremos um laço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antes disso imprimiremos um texto com </w:t>
      </w:r>
    </w:p>
    <w:p w14:paraId="78B9F53D" w14:textId="7561277F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</w:t>
      </w:r>
      <w:proofErr w:type="gram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);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  <w:proofErr w:type="gramEnd"/>
    </w:p>
    <w:p w14:paraId="11022345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//imprimindo os alunos matriculados</w:t>
      </w:r>
    </w:p>
    <w:p w14:paraId="1A0FB62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"Imprimindo os alunos matriculados"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7CBD6D3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 </w:t>
      </w:r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Alunos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1FD42A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BF1FC7F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D705E17" w14:textId="33F0D77D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AD67CE8" w14:textId="4E5F01B7" w:rsidR="00411901" w:rsidRDefault="00411901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o programa e verificar seu funcionamento. Obteremos o seguinte, que não é exatamente o que gostaríamos:</w:t>
      </w:r>
    </w:p>
    <w:p w14:paraId="2DD1B587" w14:textId="443898CB" w:rsidR="00875BB2" w:rsidRDefault="00875BB2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NomeDoNameSpace.NomeDaClasse</w:t>
      </w:r>
      <w:proofErr w:type="spellEnd"/>
    </w:p>
    <w:p w14:paraId="2658EF39" w14:textId="28919F66" w:rsidR="00875BB2" w:rsidRPr="00411901" w:rsidRDefault="00875BB2" w:rsidP="00411901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59CCC0A" wp14:editId="36954DA3">
            <wp:extent cx="5731510" cy="3362960"/>
            <wp:effectExtent l="0" t="0" r="2540" b="889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758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Imprimindo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os alunos matriculados</w:t>
      </w:r>
    </w:p>
    <w:p w14:paraId="5126469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A32SetModelo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</w:p>
    <w:p w14:paraId="446E3371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A32SetModelo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</w:p>
    <w:p w14:paraId="52B85F2D" w14:textId="25DABC79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A32SetModelo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</w:p>
    <w:p w14:paraId="0628151F" w14:textId="18D03664" w:rsid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Como visto anteriormente, para imprimirmos informações sobre um determinado objeto, </w:t>
      </w:r>
      <w:r w:rsidRPr="00875BB2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preciso sobrescrever o método </w:t>
      </w:r>
      <w:proofErr w:type="spellStart"/>
      <w:r w:rsidRPr="00875BB2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ToString</w:t>
      </w:r>
      <w:proofErr w:type="spellEnd"/>
      <w:r w:rsidRPr="00875BB2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()</w:t>
      </w:r>
      <w:r w:rsidRPr="00875BB2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que vem da classe </w:t>
      </w:r>
      <w:proofErr w:type="spellStart"/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de onde todos os objetos herdam. Acrescentaremos informações como nome e matrícula do aluno. </w:t>
      </w:r>
      <w:r w:rsidRPr="00875BB2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Na classe </w:t>
      </w:r>
      <w:proofErr w:type="spellStart"/>
      <w:r w:rsidRPr="00875BB2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Aluno.cs</w:t>
      </w:r>
      <w:proofErr w:type="spellEnd"/>
      <w:r w:rsidRPr="00875BB2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, 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digitaremos:</w:t>
      </w:r>
    </w:p>
    <w:p w14:paraId="06C35B72" w14:textId="77777777" w:rsidR="00875BB2" w:rsidRPr="00411901" w:rsidRDefault="00875BB2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ABEFC96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BECD4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79DE31D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11901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"[Nome: {nome}, Matrícula: {</w:t>
      </w:r>
      <w:proofErr w:type="spellStart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numeroMatricula</w:t>
      </w:r>
      <w:proofErr w:type="spellEnd"/>
      <w:r w:rsidRPr="00411901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}]"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F1EABFF" w14:textId="0F97D1F9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6B93505" w14:textId="77777777" w:rsidR="00411901" w:rsidRPr="00411901" w:rsidRDefault="00411901" w:rsidP="00411901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Rodando-se a aplicação, obteremos a impressão dos três alunos e suas respectivas matrículas conforme desejado, colocando o </w:t>
      </w:r>
      <w:r w:rsidRPr="00411901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411901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dentro do modelo:</w:t>
      </w:r>
    </w:p>
    <w:p w14:paraId="4A33E36C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Imprimindo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os alunos matriculados</w:t>
      </w:r>
    </w:p>
    <w:p w14:paraId="43A88192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27FA7FD" w14:textId="77777777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Ana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Losnak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665C689A" w14:textId="51D9C683" w:rsidR="00411901" w:rsidRPr="00411901" w:rsidRDefault="00411901" w:rsidP="00411901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Nome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Rafael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Nercessian</w:t>
      </w:r>
      <w:proofErr w:type="spellEnd"/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cula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411901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11901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17645</w:t>
      </w:r>
      <w:r w:rsidRPr="00411901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2AF617E7" w14:textId="50E76B25" w:rsidR="003418F4" w:rsidRDefault="000B774B" w:rsidP="003418F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C088947" wp14:editId="4C6B7153">
            <wp:extent cx="5731510" cy="2101215"/>
            <wp:effectExtent l="0" t="0" r="254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41DC" w14:textId="0E37B811" w:rsidR="000B774B" w:rsidRDefault="000B774B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Equals e HashCode</w:t>
      </w:r>
    </w:p>
    <w:p w14:paraId="0A9D18EE" w14:textId="77777777" w:rsidR="00244C64" w:rsidRPr="00244C64" w:rsidRDefault="00244C64" w:rsidP="00244C64"/>
    <w:p w14:paraId="576734D5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Continuando com os conjuntos, vamos verificar se o aluno está matriculado no curso fazendo esta pergunta ao console e acrescentando o nome do aluno entre chaves ("{}"), não esquecendo do sinal </w:t>
      </w:r>
      <w:r w:rsidRPr="000B774B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permitir a interpolação, após o qual rodaremos a aplicação.</w:t>
      </w:r>
    </w:p>
    <w:p w14:paraId="2D62B8F4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//imprimir: "O aluno a1 está matriculado?"</w:t>
      </w:r>
    </w:p>
    <w:p w14:paraId="3F5E3FDC" w14:textId="537D2BB2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$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"O aluno a1 {a1.Nome} está matriculado?"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C49EE2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a seguinte impressão:</w:t>
      </w:r>
    </w:p>
    <w:p w14:paraId="1B10144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Imprimindo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os alunos matriculados</w:t>
      </w:r>
    </w:p>
    <w:p w14:paraId="52E6A8E8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matricula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75EAA033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Ana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Losnak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matricula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510AF2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Rafael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Nercessian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matricula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17645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2C1C30EE" w14:textId="04023F48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aluno a1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508DD20F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Responderemos </w:t>
      </w:r>
      <w:proofErr w:type="gram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proofErr w:type="gram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pergunta criando um método booleano ao fim da nossa classe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nos retornará "verdadeiro" ou "falso" e receberá um aluno:</w:t>
      </w:r>
    </w:p>
    <w:p w14:paraId="6BC05ABE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bool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EstaMatriculado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4D662E4C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40AFC70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48344EF" w14:textId="65426B0C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F83C0D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as seguintes linhas de código:</w:t>
      </w:r>
    </w:p>
    <w:p w14:paraId="70246D2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//Criar um método </w:t>
      </w:r>
      <w:proofErr w:type="spellStart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EstaMatriculado</w:t>
      </w:r>
      <w:proofErr w:type="spellEnd"/>
    </w:p>
    <w:p w14:paraId="407D48DD" w14:textId="4011868C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EstaMatriculado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a1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612752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aplicação. O resultado retornado é "verdadeiro" ("</w:t>
      </w:r>
      <w:proofErr w:type="spellStart"/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true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"):</w:t>
      </w:r>
    </w:p>
    <w:p w14:paraId="272E30E2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aluno a1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Vanessa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matriculado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32161B81" w14:textId="7B6384DE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True</w:t>
      </w:r>
      <w:proofErr w:type="spellEnd"/>
    </w:p>
    <w:p w14:paraId="1529EFB2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verificarmos se outra instância contendo as mesmas informações de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a1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pertence à coleção de alunos, instanciaremos um aluno preexistente.</w:t>
      </w:r>
    </w:p>
    <w:p w14:paraId="04DD2C40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//vamos instanciar uma aluna (Vanessa </w:t>
      </w:r>
      <w:proofErr w:type="spellStart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)</w:t>
      </w:r>
    </w:p>
    <w:p w14:paraId="33F749A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"Vanessa </w:t>
      </w:r>
      <w:proofErr w:type="spellStart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34672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D13A33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//e verificar se </w:t>
      </w:r>
      <w:proofErr w:type="spellStart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está matriculada</w:t>
      </w:r>
    </w:p>
    <w:p w14:paraId="65B288A6" w14:textId="33ED3AF3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proofErr w:type="spellStart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 está matriculada? "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EstaMatriculado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312525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chamar o método rodando o código mais uma vez. Obteremos:</w:t>
      </w:r>
    </w:p>
    <w:p w14:paraId="316AB1F1" w14:textId="2EFB5153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lastRenderedPageBreak/>
        <w:t>Tonini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matriculada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False</w:t>
      </w:r>
    </w:p>
    <w:p w14:paraId="20BD78A6" w14:textId="0FE41498" w:rsidR="004D3402" w:rsidRDefault="004D3402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6B99A" wp14:editId="6B80182F">
            <wp:extent cx="5731510" cy="3260090"/>
            <wp:effectExtent l="0" t="0" r="254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388D" w14:textId="11205730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Vejam que interessante: a segunda instância não é reconhecida como sendo igual à primeira, previamente adicionada à coleção. Desta vez, perguntaremos ao .NET Framework 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a1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igual a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Tonini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 seja, se as duas instâncias são iguais:</w:t>
      </w:r>
    </w:p>
    <w:p w14:paraId="5F3B566F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//mas a1 == a </w:t>
      </w:r>
      <w:proofErr w:type="spellStart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?</w:t>
      </w:r>
    </w:p>
    <w:p w14:paraId="026FB8AB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"a1 == a </w:t>
      </w:r>
      <w:proofErr w:type="spellStart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?"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0C3185" w14:textId="7A6B96D8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a1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D4740A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agora, teremos:</w:t>
      </w:r>
    </w:p>
    <w:p w14:paraId="5274815E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a1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5A93D5E7" w14:textId="0C86D76E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False</w:t>
      </w:r>
    </w:p>
    <w:p w14:paraId="7481E830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operador de igualdade está retornando "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false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se tratar de instâncias distintas. Se quisermos que o programa reconheça que as duas instâncias na verdade são a mesma, teremos que utilizar um método. Mas antes disso chamaremos o método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fará a comparação entre as instâncias.</w:t>
      </w:r>
    </w:p>
    <w:p w14:paraId="36B58182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//o que ocorreu? a1 é </w:t>
      </w:r>
      <w:proofErr w:type="spellStart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a </w:t>
      </w:r>
      <w:proofErr w:type="spellStart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?</w:t>
      </w:r>
    </w:p>
    <w:p w14:paraId="6C362CAB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"a1 é </w:t>
      </w:r>
      <w:proofErr w:type="spellStart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 a </w:t>
      </w:r>
      <w:proofErr w:type="spellStart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?"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5C9128" w14:textId="2C034D49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a1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B39A13E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com "</w:t>
      </w:r>
      <w:proofErr w:type="spell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F5", teremos:</w:t>
      </w:r>
    </w:p>
    <w:p w14:paraId="6CEBAF2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a1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proofErr w:type="spell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Tonini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28AB26BD" w14:textId="15B8B773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False</w:t>
      </w:r>
    </w:p>
    <w:p w14:paraId="48F9E3B9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é necessário sobrescrevermos o método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 que se encontra acima na hierarquia da classe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digitaremos:</w:t>
      </w:r>
    </w:p>
    <w:p w14:paraId="35A1F97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1ECFC9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BA3E27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base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obj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339105" w14:textId="6A6266A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A4F69F2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Deste modo, as instâncias são comparadas, sendo que o que queremos é verificar se os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nomes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são iguais. Existem outras estratégias, como combinar nome e matrícula, nome e data de nascimento, e outros, mas por ora optaremos pelo código abaixo:</w:t>
      </w:r>
    </w:p>
    <w:p w14:paraId="63A04FF0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827A10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359402A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1FF750E" w14:textId="5C09177E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03A8635" w14:textId="33078B76" w:rsidR="000B774B" w:rsidRDefault="004D3402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7E8A00" wp14:editId="1576E4F3">
            <wp:extent cx="5731510" cy="903605"/>
            <wp:effectExtent l="0" t="0" r="254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 </w:t>
      </w:r>
      <w:proofErr w:type="spellStart"/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obviamente um objeto, e não possui a propriedade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nome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sendo assim, o programa aponta erro. Precisaremos fazer uma conversão para realizar esta comparação, declarando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chamaremos de </w:t>
      </w:r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 ser um </w:t>
      </w:r>
      <w:proofErr w:type="spellStart"/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convertido por meio de um </w:t>
      </w:r>
      <w:r w:rsidR="000B774B"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7DEEFB" w14:textId="1A4F4174" w:rsidR="00FA2CCB" w:rsidRP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D8EC353" wp14:editId="41AFF35C">
            <wp:extent cx="5731510" cy="1328420"/>
            <wp:effectExtent l="0" t="0" r="254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7D36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Pode acontecer de compararmos um objeto com um valor nulo e, então, a função </w:t>
      </w:r>
      <w:proofErr w:type="gram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acarretará em</w:t>
      </w:r>
      <w:proofErr w:type="gram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erro. Para garantir que o método seja protegido contra isto, verificaremos se o objeto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nulo ou não.</w:t>
      </w:r>
    </w:p>
    <w:p w14:paraId="353F784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618C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217418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obj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as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6F8279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8ED6047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if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outro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==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null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75937B9A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5F9ADCB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false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468D1F7C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EFDB09D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56D4556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outro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C09C6F6" w14:textId="63D71C28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B9A711" w14:textId="77777777" w:rsidR="00FA2CC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E22B995" w14:textId="648DA2E3" w:rsidR="000B774B" w:rsidRP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8AEBBD4" wp14:editId="1BF7AF20">
            <wp:extent cx="5731510" cy="2129790"/>
            <wp:effectExtent l="0" t="0" r="254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proofErr w:type="spellStart"/>
      <w:r w:rsidR="000B774B"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rodando o código com "</w:t>
      </w:r>
      <w:proofErr w:type="spellStart"/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F5", leremos o seguinte retorno:</w:t>
      </w:r>
    </w:p>
    <w:p w14:paraId="153690C1" w14:textId="77777777" w:rsidR="000B774B" w:rsidRPr="004D3402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a1 </w:t>
      </w:r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é</w:t>
      </w:r>
      <w:r w:rsidRPr="004D3402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equals a </w:t>
      </w:r>
      <w:proofErr w:type="spellStart"/>
      <w:r w:rsidRPr="004D3402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Tonini</w:t>
      </w:r>
      <w:proofErr w:type="spellEnd"/>
      <w:r w:rsidRPr="004D3402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?</w:t>
      </w:r>
    </w:p>
    <w:p w14:paraId="695BE6E5" w14:textId="4E600D23" w:rsidR="000B774B" w:rsidRPr="004D3402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4D3402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True</w:t>
      </w:r>
    </w:p>
    <w:p w14:paraId="6D9AADF9" w14:textId="77777777" w:rsidR="00FA2CC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superar a comparação </w:t>
      </w:r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default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.NET Framework simplesmente implementando 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05B5D488" w14:textId="2A3CC035" w:rsid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25C569B" wp14:editId="014409E8">
            <wp:extent cx="5731510" cy="2129790"/>
            <wp:effectExtent l="0" t="0" r="2540" b="381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 </w:t>
      </w:r>
      <w:r w:rsidR="000B774B"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cuidado: sempre que o implementamos, precisaremos fazer o mesmo com o </w:t>
      </w:r>
      <w:proofErr w:type="spellStart"/>
      <w:r w:rsidR="000B774B" w:rsidRPr="000B774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</w:t>
      </w:r>
      <w:proofErr w:type="spellEnd"/>
      <w:r w:rsidR="000B774B" w:rsidRPr="000B774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="000B774B" w:rsidRPr="000B774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code</w:t>
      </w:r>
      <w:proofErr w:type="spellEnd"/>
      <w:r w:rsidR="000B774B"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A66A33" w14:textId="2DE2046C" w:rsidR="00FA2CCB" w:rsidRPr="000B774B" w:rsidRDefault="00FA2CC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D069AB" wp14:editId="40AF4719">
            <wp:extent cx="5731510" cy="1731010"/>
            <wp:effectExtent l="0" t="0" r="254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2A1E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início da classe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veremos como observação, um alerta que indica que esta classe sobrescreve 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mas não 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isto significa?</w:t>
      </w:r>
    </w:p>
    <w:p w14:paraId="47078A07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 código de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dispersão, ou espalhamento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A imagem abaixo representa o nosso conjunto de alunos, que são convertidos internamente no </w:t>
      </w:r>
      <w:proofErr w:type="spell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HashSet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códigos. Estes cairão em uma tabela de dispersão, também conhecida 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por </w:t>
      </w:r>
      <w:proofErr w:type="spellStart"/>
      <w:r w:rsidRPr="000B774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HashTable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responsável por informar as "caixinhas" em que estes conjuntos de alunos cairão.</w:t>
      </w:r>
    </w:p>
    <w:p w14:paraId="0747132D" w14:textId="4BCE12C0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678794E0" wp14:editId="200DC868">
            <wp:extent cx="4859020" cy="2955925"/>
            <wp:effectExtent l="0" t="0" r="0" b="0"/>
            <wp:docPr id="89" name="Imagem 89" descr="esquema de tabela de dispersão, com os valores no centro, as chaves (nomes dos alunos à esquerda) e os valores (nomes e matrículas) à dire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quema de tabela de dispersão, com os valores no centro, as chaves (nomes dos alunos à esquerda) e os valores (nomes e matrículas) à direita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56A6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Quer dizer que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quanto maior a dispersão, ou mais espalhado forem as caixinhas, maior será a eficiência no algoritmo de busca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para posterior comparação ou verificação de um elemento em um objeto. Como podemos ver na imagem, todos os alunos caíram em caixas diferentes, com exceção do Rafael Rollo e do Rafael </w:t>
      </w:r>
      <w:proofErr w:type="spell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Nercessian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</w:t>
      </w:r>
      <w:proofErr w:type="gram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caíram em</w:t>
      </w:r>
      <w:proofErr w:type="gram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152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(o </w:t>
      </w:r>
      <w:proofErr w:type="spellStart"/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HashCode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gerado, o tal do código de dispersão), em que ocorreu uma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colisão de códigos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0840C13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Uma colisão indica que dois ou mais elementos estão caindo no mesmo grupo. Nisso, verifica-se se o elemento está realmente contido naquela caixa e, paralelamente, todos os seus elementos são varridos. Ou seja, para verificar se o Rafael </w:t>
      </w:r>
      <w:proofErr w:type="spell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Nercessian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está contido em uma caixa específica, por exemplo, passamos primeiro pelo Rafael Rollo. É como se uma "segunda etapa" tivesse acontecido.</w:t>
      </w:r>
    </w:p>
    <w:p w14:paraId="54D012B6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Poderíamos ter muitos elementos em uma única caixa, deixando nosso código menos eficiente. Então, </w:t>
      </w:r>
      <w:proofErr w:type="gram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via de regra</w:t>
      </w:r>
      <w:proofErr w:type="gram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ao implementarmos o método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fazemos o mesmo com 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a dispersão aconteça corretamente. Reforçando também que </w:t>
      </w:r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 xml:space="preserve">a rapidez de busca </w:t>
      </w:r>
      <w:proofErr w:type="spellStart"/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depente</w:t>
      </w:r>
      <w:proofErr w:type="spellEnd"/>
      <w:r w:rsidRPr="000B774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 xml:space="preserve"> do código de dispersão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D6AB9D7" w14:textId="77777777" w:rsidR="000B774B" w:rsidRPr="000B774B" w:rsidRDefault="000B774B" w:rsidP="000B774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implementarmos este código de dispersão (</w:t>
      </w:r>
      <w:proofErr w:type="spellStart"/>
      <w:r w:rsidRPr="000B774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GetHashCode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utilizaremos 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sobrescrita. Como boa prática, seguiremos o mesmo conceito do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compara nome com nome. </w:t>
      </w:r>
      <w:proofErr w:type="spellStart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Em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 </w:t>
      </w:r>
      <w:proofErr w:type="spellStart"/>
      <w:r w:rsidRPr="000B774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Alunos.cs</w:t>
      </w:r>
      <w:proofErr w:type="spellEnd"/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:</w:t>
      </w:r>
    </w:p>
    <w:p w14:paraId="12685243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728900F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A2B605E" w14:textId="77777777" w:rsidR="000B774B" w:rsidRPr="000B774B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0B774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gram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B774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proofErr w:type="spellEnd"/>
      <w:r w:rsidRPr="000B774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6D1CFCF1" w14:textId="63E1C12F" w:rsidR="000B774B" w:rsidRPr="00244C64" w:rsidRDefault="000B774B" w:rsidP="000B774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44C6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C20A111" w14:textId="77777777" w:rsidR="000B774B" w:rsidRPr="000B774B" w:rsidRDefault="000B774B" w:rsidP="000B774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B774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Futuramente trabalharemos com dicionários, também beneficiados por este código de dispersão.</w:t>
      </w:r>
    </w:p>
    <w:p w14:paraId="304431A5" w14:textId="3C9939D0" w:rsidR="000B774B" w:rsidRDefault="000B774B" w:rsidP="00244C6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Outra informação importante é que </w:t>
      </w:r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dois objetos iguais possuem o mesmo </w:t>
      </w:r>
      <w:proofErr w:type="spellStart"/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hash</w:t>
      </w:r>
      <w:proofErr w:type="spellEnd"/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 xml:space="preserve"> </w:t>
      </w:r>
      <w:proofErr w:type="spellStart"/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</w:t>
      </w:r>
      <w:proofErr w:type="spellEnd"/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, porém o inverso nem sempre é verdadeiro, ou seja, dois objetos com mesmo </w:t>
      </w:r>
      <w:proofErr w:type="spellStart"/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hash</w:t>
      </w:r>
      <w:proofErr w:type="spellEnd"/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 xml:space="preserve"> </w:t>
      </w:r>
      <w:proofErr w:type="spellStart"/>
      <w:r w:rsidRPr="00FA2CCB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</w:t>
      </w:r>
      <w:proofErr w:type="spellEnd"/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 não são necessariamente iguais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5D4BB36F" w14:textId="77777777" w:rsidR="00244C64" w:rsidRPr="00FA2CCB" w:rsidRDefault="00244C64" w:rsidP="00244C64">
      <w:pPr>
        <w:shd w:val="clear" w:color="auto" w:fill="F0F0F0"/>
        <w:rPr>
          <w:b/>
          <w:bCs/>
          <w:noProof/>
        </w:rPr>
      </w:pPr>
    </w:p>
    <w:p w14:paraId="47BAF598" w14:textId="167434C2" w:rsidR="00FA2CCB" w:rsidRDefault="00FA2CCB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Verificando se um elemento existe no conjunto</w:t>
      </w:r>
    </w:p>
    <w:p w14:paraId="0318B07A" w14:textId="77777777" w:rsidR="00244C64" w:rsidRPr="00244C64" w:rsidRDefault="00244C64" w:rsidP="00244C64"/>
    <w:p w14:paraId="5E9E24C6" w14:textId="77777777" w:rsidR="00FA2CCB" w:rsidRP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que você está desenvolvendo um código para um curso de informática.</w:t>
      </w:r>
    </w:p>
    <w:p w14:paraId="73F5A130" w14:textId="27CEBD31" w:rsid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entidade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uma aula do curso, e foi implementada da seguinte forma:</w:t>
      </w:r>
    </w:p>
    <w:p w14:paraId="413CBE04" w14:textId="77777777" w:rsidR="005B7408" w:rsidRPr="00FA2CCB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1359670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6FD92505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86E24F4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348C9376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01E239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3505BB5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2CDAEEAB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proofErr w:type="gram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02EDA3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63660D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proofErr w:type="gram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54EC06A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938651F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proofErr w:type="gram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38C1C18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tempo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11EA9A6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05F127B" w14:textId="4A25B38E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13DCE5E" w14:textId="77777777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AE5F26" w14:textId="77777777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54D5F8" w14:textId="539C417C" w:rsid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Você então implementa uma coleção de aulas (Classe Aula) como um conjunto (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proofErr w:type="spellEnd"/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como abaixo:</w:t>
      </w:r>
    </w:p>
    <w:p w14:paraId="2C8906DE" w14:textId="77777777" w:rsidR="005B7408" w:rsidRPr="00FA2CCB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3A16A67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27BCD0D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76718C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4EECB38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F7087F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ISet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HashSet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proofErr w:type="gramStart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gram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B0DD238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467F43" w14:textId="77777777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78D3423" w14:textId="5F72B3D3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D9B01C" w14:textId="77777777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15F3DD" w14:textId="4E69832A" w:rsidR="00FA2CCB" w:rsidRP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verificar se uma aula está contida na coleção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curso, você então escreve o código:</w:t>
      </w:r>
    </w:p>
    <w:p w14:paraId="48393442" w14:textId="499E291E" w:rsidR="00FA2CCB" w:rsidRPr="00FA2CCB" w:rsidRDefault="00FA2CCB" w:rsidP="00FA2CC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FA2CC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FA2CC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FA2CC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FA2CC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596B30C" w14:textId="77777777" w:rsidR="00FA2CCB" w:rsidRP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essa linha produz o resultado </w:t>
      </w:r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vez de 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proofErr w:type="spellEnd"/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indicando que o curso não existe na coleção de aulas.</w:t>
      </w:r>
    </w:p>
    <w:p w14:paraId="115FC2DB" w14:textId="77777777" w:rsidR="00FA2CCB" w:rsidRPr="00FA2CCB" w:rsidRDefault="00FA2CCB" w:rsidP="00FA2CC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Você então estranha esse resultado, pois você verificou que a aula com nome "Trabalhando com Conjuntos", já está dentro na coleção.</w:t>
      </w:r>
    </w:p>
    <w:p w14:paraId="21C309D4" w14:textId="1FD93DCE" w:rsidR="00FA2CCB" w:rsidRDefault="00FA2CCB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é necessário para que o método 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</w:t>
      </w:r>
      <w:proofErr w:type="spellEnd"/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 </w:t>
      </w:r>
      <w:proofErr w:type="spellStart"/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aulas.Contains</w:t>
      </w:r>
      <w:proofErr w:type="spellEnd"/>
      <w:r w:rsidRPr="00FA2CC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(new Aula("Trabalhando com Conjuntos", 16))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retorne </w:t>
      </w:r>
      <w:r w:rsidRPr="00FA2CC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verdadeiro</w:t>
      </w:r>
      <w:r w:rsidRPr="00FA2CC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6C24C26D" w14:textId="5943D172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D018ECA" w14:textId="77777777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É preciso implementar (</w:t>
      </w:r>
      <w:proofErr w:type="spellStart"/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sobreescrever</w:t>
      </w:r>
      <w:proofErr w:type="spellEnd"/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) o método </w:t>
      </w:r>
      <w:proofErr w:type="spellStart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da classe </w:t>
      </w:r>
      <w:proofErr w:type="spellStart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object</w:t>
      </w:r>
      <w:proofErr w:type="spellEnd"/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na classe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para retornar </w:t>
      </w:r>
      <w:proofErr w:type="spellStart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True</w:t>
      </w:r>
      <w:proofErr w:type="spellEnd"/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se os títulos das duas instâncias da classe </w:t>
      </w:r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forem iguais, e implementar também o método </w:t>
      </w:r>
      <w:proofErr w:type="spellStart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para retornar o mesmo código de dispersão caso os títulos forem iguais.</w:t>
      </w:r>
    </w:p>
    <w:p w14:paraId="5FCF9779" w14:textId="1F2BF351" w:rsidR="005B7408" w:rsidRDefault="005B7408" w:rsidP="005B740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O método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define se dois objetos são iguais, porém ele também depende da implementação correta do método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deverá retornar o mesmo número de dispersão para objetos considerados iguais.</w:t>
      </w:r>
    </w:p>
    <w:p w14:paraId="74222099" w14:textId="77777777" w:rsidR="00244C64" w:rsidRPr="005B7408" w:rsidRDefault="00244C64" w:rsidP="005B740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56652B91" w14:textId="4DC1C65A" w:rsidR="005B7408" w:rsidRDefault="005B7408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 xml:space="preserve">Equals() e GetHashCode() </w:t>
      </w:r>
      <w:r w:rsidR="00244C64">
        <w:rPr>
          <w:rFonts w:ascii="Open Sans" w:hAnsi="Open Sans" w:cs="Open Sans"/>
          <w:color w:val="00C86F"/>
          <w:sz w:val="26"/>
          <w:szCs w:val="26"/>
        </w:rPr>
        <w:t>–</w:t>
      </w:r>
      <w:r w:rsidRPr="00244C64">
        <w:rPr>
          <w:rFonts w:ascii="Open Sans" w:hAnsi="Open Sans" w:cs="Open Sans"/>
          <w:color w:val="00C86F"/>
          <w:sz w:val="26"/>
          <w:szCs w:val="26"/>
        </w:rPr>
        <w:t xml:space="preserve"> novamente</w:t>
      </w:r>
    </w:p>
    <w:p w14:paraId="08F17676" w14:textId="77777777" w:rsidR="00244C64" w:rsidRPr="00244C64" w:rsidRDefault="00244C64" w:rsidP="00244C64"/>
    <w:p w14:paraId="37D51CC1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exercício você implementou os métodos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HashCode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a classe </w:t>
      </w:r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era usada num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proofErr w:type="spellEnd"/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lembra?</w:t>
      </w:r>
    </w:p>
    <w:p w14:paraId="05BCDE66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que você tenha implementado aqueles métodos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HashCode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num programa.</w:t>
      </w:r>
    </w:p>
    <w:p w14:paraId="39ACB111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 seu código num programa, depois de algum tempo você percebe que o seu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proofErr w:type="spellEnd"/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começa a ficar com nomes duplicados!</w:t>
      </w:r>
    </w:p>
    <w:p w14:paraId="3111B3FD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Veja um exemplo de dados no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proofErr w:type="spellEnd"/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F32D072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Introdução</w:t>
      </w:r>
    </w:p>
    <w:p w14:paraId="2B736F98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Modelando a Classe Aula</w:t>
      </w:r>
    </w:p>
    <w:p w14:paraId="068CED51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modelando a classe aula</w:t>
      </w:r>
    </w:p>
    <w:p w14:paraId="677900C2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Trabalhando com </w:t>
      </w:r>
      <w:proofErr w:type="spellStart"/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281F057E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trabalhando com </w:t>
      </w:r>
      <w:proofErr w:type="spellStart"/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492285A5" w14:textId="77777777" w:rsidR="005B7408" w:rsidRPr="005B7408" w:rsidRDefault="005B7408" w:rsidP="005B7408">
      <w:pPr>
        <w:numPr>
          <w:ilvl w:val="0"/>
          <w:numId w:val="26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Conclusão</w:t>
      </w:r>
    </w:p>
    <w:p w14:paraId="4C6DE0BC" w14:textId="77777777" w:rsidR="005B7408" w:rsidRPr="005B7408" w:rsidRDefault="005B7408" w:rsidP="005B740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você modificaria os métodos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resolver essa duplicação indevida de aulas? Escolha a melhor opção.</w:t>
      </w:r>
    </w:p>
    <w:p w14:paraId="19C6FA60" w14:textId="38D1C46C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8A1ACFC" w14:textId="77777777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Modificaria </w:t>
      </w:r>
      <w:proofErr w:type="spellStart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 </w:t>
      </w:r>
      <w:proofErr w:type="spellStart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da seguinte forma:</w:t>
      </w:r>
    </w:p>
    <w:p w14:paraId="3D76065B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bool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object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73DEA8FC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005BE7D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outra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obj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as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7698D7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764CFB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if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outra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==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null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181963E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36D9E8C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false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1F68020E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423987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49D1514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gram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ToUpper</w:t>
      </w:r>
      <w:proofErr w:type="spell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Equals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outra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ToUpper</w:t>
      </w:r>
      <w:proofErr w:type="spell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());</w:t>
      </w:r>
    </w:p>
    <w:p w14:paraId="693E5FE1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F11CBF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override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74E89557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9B60F29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5B7408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gram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ToUpper</w:t>
      </w:r>
      <w:proofErr w:type="spell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().</w:t>
      </w:r>
      <w:proofErr w:type="spellStart"/>
      <w:r w:rsidRPr="005B7408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787068BD" w14:textId="77777777" w:rsidR="005B7408" w:rsidRPr="005B7408" w:rsidRDefault="005B7408" w:rsidP="005B740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5B740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}</w:t>
      </w:r>
    </w:p>
    <w:p w14:paraId="0B6F1A7E" w14:textId="49CDA754" w:rsidR="005B7408" w:rsidRPr="005B7408" w:rsidRDefault="005B7408" w:rsidP="005B740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Alterando os métodos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Equals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GetHashCode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para levar em consideração os títulos em maiúsculo com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ToUpper</w:t>
      </w:r>
      <w:proofErr w:type="spellEnd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nós podemos garantir que as diferenças entre maiúsculas e minúsculas vão ser ignoradas na hora de comparar as aulas e assim evitaremos a duplicidade no </w:t>
      </w:r>
      <w:proofErr w:type="spellStart"/>
      <w:r w:rsidRPr="005B740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HashSet</w:t>
      </w:r>
      <w:proofErr w:type="spellEnd"/>
      <w:r w:rsidRPr="005B740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!</w:t>
      </w:r>
    </w:p>
    <w:p w14:paraId="62692BB0" w14:textId="719922C5" w:rsidR="005B7408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AE6A329" w14:textId="3E9B4C2C" w:rsidR="005B7408" w:rsidRPr="00244C64" w:rsidRDefault="005B7408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Mão na Massa: O Poder dos Sets</w:t>
      </w:r>
    </w:p>
    <w:p w14:paraId="66C61923" w14:textId="77777777" w:rsidR="00DF0AFC" w:rsidRPr="00DF0AFC" w:rsidRDefault="00DF0AFC" w:rsidP="00DF0AFC"/>
    <w:p w14:paraId="5FF3A4C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Chegou a hora de botar a mão na massa e começar a trabalhar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a classe do .NET Framework que representa conjuntos.</w:t>
      </w:r>
    </w:p>
    <w:p w14:paraId="2105A3B7" w14:textId="1664F149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B808405" wp14:editId="70B2CCBA">
            <wp:extent cx="2860040" cy="190309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5E26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uma coleção que representa um conjunto de valores. Falando assim, ele se parece com uma lista. Porém, existem diferenças claras:</w:t>
      </w:r>
    </w:p>
    <w:p w14:paraId="2236BA43" w14:textId="77777777" w:rsidR="005B7408" w:rsidRDefault="005B7408" w:rsidP="005B7408">
      <w:pPr>
        <w:numPr>
          <w:ilvl w:val="0"/>
          <w:numId w:val="27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Um conjunto não aceita duplicação de itens</w:t>
      </w:r>
      <w:r>
        <w:rPr>
          <w:color w:val="3D464D"/>
          <w:sz w:val="27"/>
          <w:szCs w:val="27"/>
        </w:rPr>
        <w:t>. Por outro lado, uma lista permite que o mesmo valor seja armazenado em várias posições diferentes.</w:t>
      </w:r>
    </w:p>
    <w:p w14:paraId="289469E4" w14:textId="58BF35CB" w:rsidR="005B7408" w:rsidRDefault="005B7408" w:rsidP="005B7408">
      <w:pPr>
        <w:numPr>
          <w:ilvl w:val="0"/>
          <w:numId w:val="27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Um conjunto não é uma sequência</w:t>
      </w:r>
      <w:r>
        <w:rPr>
          <w:color w:val="3D464D"/>
          <w:sz w:val="27"/>
          <w:szCs w:val="27"/>
        </w:rPr>
        <w:t>. Diferente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onde adicionamos elementos ao final da coleção, os elementos do conjunto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não são mantidos em nenhuma ordem específica.</w:t>
      </w:r>
    </w:p>
    <w:p w14:paraId="3A7FA408" w14:textId="77777777" w:rsidR="00DF0AFC" w:rsidRDefault="00DF0AFC" w:rsidP="00DF0AFC">
      <w:pPr>
        <w:shd w:val="clear" w:color="auto" w:fill="FFFFFF"/>
        <w:spacing w:after="0"/>
        <w:ind w:left="480"/>
        <w:rPr>
          <w:color w:val="3D464D"/>
          <w:sz w:val="27"/>
          <w:szCs w:val="27"/>
        </w:rPr>
      </w:pPr>
    </w:p>
    <w:p w14:paraId="60AF2997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Declarando um HashSet</w:t>
      </w:r>
    </w:p>
    <w:p w14:paraId="3ADB76E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iniciar criando um projeto </w:t>
      </w:r>
      <w:r>
        <w:rPr>
          <w:rStyle w:val="Forte"/>
          <w:color w:val="3D464D"/>
          <w:sz w:val="27"/>
          <w:szCs w:val="27"/>
        </w:rPr>
        <w:t>Console Application</w:t>
      </w:r>
      <w:r>
        <w:rPr>
          <w:color w:val="3D464D"/>
          <w:sz w:val="27"/>
          <w:szCs w:val="27"/>
        </w:rPr>
        <w:t> novo. Nesse projeto iremos criar um conjunto de alunos.</w:t>
      </w:r>
    </w:p>
    <w:p w14:paraId="106E1940" w14:textId="21992C38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conjunto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uma classe genérica, que declararmos passando o tipo dos elementos:</w:t>
      </w:r>
    </w:p>
    <w:p w14:paraId="0C42292D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ACB53BC" w14:textId="1DFF43ED" w:rsidR="005B7408" w:rsidRP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5B7408">
        <w:rPr>
          <w:rStyle w:val="typ"/>
          <w:color w:val="A67F59"/>
          <w:lang w:val="en-US"/>
        </w:rPr>
        <w:t>HashSet</w:t>
      </w:r>
      <w:r w:rsidRPr="005B7408">
        <w:rPr>
          <w:rStyle w:val="str"/>
          <w:color w:val="669900"/>
          <w:lang w:val="en-US"/>
        </w:rPr>
        <w:t>&lt;string&gt;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pln"/>
          <w:color w:val="3D464D"/>
          <w:lang w:val="en-US"/>
        </w:rPr>
        <w:t>alunos</w:t>
      </w:r>
      <w:proofErr w:type="spellEnd"/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new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HashSet</w:t>
      </w:r>
      <w:r w:rsidRPr="005B7408">
        <w:rPr>
          <w:rStyle w:val="str"/>
          <w:color w:val="669900"/>
          <w:lang w:val="en-US"/>
        </w:rPr>
        <w:t>&lt;string</w:t>
      </w:r>
      <w:proofErr w:type="gramStart"/>
      <w:r w:rsidRPr="005B7408">
        <w:rPr>
          <w:rStyle w:val="str"/>
          <w:color w:val="669900"/>
          <w:lang w:val="en-US"/>
        </w:rPr>
        <w:t>&gt;</w:t>
      </w:r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pun"/>
          <w:color w:val="999999"/>
          <w:lang w:val="en-US"/>
        </w:rPr>
        <w:t>);</w:t>
      </w:r>
    </w:p>
    <w:p w14:paraId="155848F0" w14:textId="61326C1A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uma classe que implementa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</w:t>
      </w:r>
      <w:r>
        <w:rPr>
          <w:color w:val="3D464D"/>
          <w:sz w:val="27"/>
          <w:szCs w:val="27"/>
        </w:rPr>
        <w:t>, podemos fazer uso do polimorfismo declarando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 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</w:t>
      </w:r>
      <w:r>
        <w:rPr>
          <w:color w:val="3D464D"/>
          <w:sz w:val="27"/>
          <w:szCs w:val="27"/>
        </w:rPr>
        <w:t>:</w:t>
      </w:r>
    </w:p>
    <w:p w14:paraId="666A0998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76F2D98E" w14:textId="64DD9CA8" w:rsidR="005B7408" w:rsidRP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spellStart"/>
      <w:r w:rsidRPr="005B7408">
        <w:rPr>
          <w:rStyle w:val="typ"/>
          <w:color w:val="A67F59"/>
          <w:lang w:val="en-US"/>
        </w:rPr>
        <w:t>ISet</w:t>
      </w:r>
      <w:proofErr w:type="spellEnd"/>
      <w:r w:rsidRPr="005B7408">
        <w:rPr>
          <w:rStyle w:val="str"/>
          <w:color w:val="669900"/>
          <w:lang w:val="en-US"/>
        </w:rPr>
        <w:t>&lt;string&gt;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pln"/>
          <w:color w:val="3D464D"/>
          <w:lang w:val="en-US"/>
        </w:rPr>
        <w:t>alunos</w:t>
      </w:r>
      <w:proofErr w:type="spellEnd"/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new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HashSet</w:t>
      </w:r>
      <w:r w:rsidRPr="005B7408">
        <w:rPr>
          <w:rStyle w:val="str"/>
          <w:color w:val="669900"/>
          <w:lang w:val="en-US"/>
        </w:rPr>
        <w:t>&lt;string</w:t>
      </w:r>
      <w:proofErr w:type="gramStart"/>
      <w:r w:rsidRPr="005B7408">
        <w:rPr>
          <w:rStyle w:val="str"/>
          <w:color w:val="669900"/>
          <w:lang w:val="en-US"/>
        </w:rPr>
        <w:t>&gt;</w:t>
      </w:r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pun"/>
          <w:color w:val="999999"/>
          <w:lang w:val="en-US"/>
        </w:rPr>
        <w:t>);</w:t>
      </w:r>
    </w:p>
    <w:p w14:paraId="5D910988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lastRenderedPageBreak/>
        <w:t>Adicionando itens ao conjunto</w:t>
      </w:r>
    </w:p>
    <w:p w14:paraId="20278472" w14:textId="5CA5722A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C55632C" wp14:editId="07261FFA">
            <wp:extent cx="2860040" cy="190309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BB51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Aí sim, começamos a adicionar elementos a esse conjunto. Vamos alimentar essa coleção com três alunos, usando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:</w:t>
      </w:r>
    </w:p>
    <w:p w14:paraId="47EEEB3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);</w:t>
      </w:r>
    </w:p>
    <w:p w14:paraId="33C2803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47BC77CC" w14:textId="222C7785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);</w:t>
      </w:r>
    </w:p>
    <w:p w14:paraId="1EF1ED5B" w14:textId="77777777" w:rsidR="00DF0AFC" w:rsidRDefault="00DF0AFC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244C9617" w14:textId="077EA1CA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Imprimindo itens do conjunto</w:t>
      </w:r>
    </w:p>
    <w:p w14:paraId="2C8FBF4F" w14:textId="77777777" w:rsidR="00DF0AFC" w:rsidRPr="00DF0AFC" w:rsidRDefault="00DF0AFC" w:rsidP="00DF0AFC"/>
    <w:p w14:paraId="2926C70D" w14:textId="21AB02C2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imprimir coleções, já vimos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Console.WriteLine</w:t>
      </w:r>
      <w:r>
        <w:rPr>
          <w:color w:val="3D464D"/>
          <w:sz w:val="27"/>
          <w:szCs w:val="27"/>
        </w:rPr>
        <w:t> não pode ser usado sobre a variável das coleções array ou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. O mesmo acontece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:</w:t>
      </w:r>
    </w:p>
    <w:p w14:paraId="389583C6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FAEF744" w14:textId="546EC8BC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);</w:t>
      </w:r>
    </w:p>
    <w:p w14:paraId="55C03FE0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0650D8BA" w14:textId="4B5F55B5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caso, vamos fazer algo diferente: gerando uma string concatenando todos os alunos separados por vírgula. Felizmente,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 possui o método que facilita esse trabalho:</w:t>
      </w:r>
    </w:p>
    <w:p w14:paraId="2367D8B9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697160F" w14:textId="3917C29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</w:t>
      </w:r>
    </w:p>
    <w:p w14:paraId="19490EF4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D362A05" w14:textId="61F1EE1F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Join</w:t>
      </w:r>
      <w:r>
        <w:rPr>
          <w:color w:val="3D464D"/>
          <w:sz w:val="27"/>
          <w:szCs w:val="27"/>
        </w:rPr>
        <w:t> toma como primeiro parâmetro uma string com o separador, e como segundo argumento a coleção que queremos imprimir. Essa coleção pode tanto ser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um array,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ou qualquer outra classe que implementa a interface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IEnumerable&lt;T&gt;</w:t>
      </w:r>
      <w:r>
        <w:rPr>
          <w:color w:val="3D464D"/>
          <w:sz w:val="27"/>
          <w:szCs w:val="27"/>
        </w:rPr>
        <w:t>.</w:t>
      </w:r>
    </w:p>
    <w:p w14:paraId="31F6E339" w14:textId="22CF6B80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usamos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string.Join</w:t>
      </w:r>
      <w:r>
        <w:rPr>
          <w:color w:val="3D464D"/>
          <w:sz w:val="27"/>
          <w:szCs w:val="27"/>
        </w:rPr>
        <w:t> dentro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Console.WriteLine</w:t>
      </w:r>
      <w:r>
        <w:rPr>
          <w:color w:val="3D464D"/>
          <w:sz w:val="27"/>
          <w:szCs w:val="27"/>
        </w:rPr>
        <w:t> e conseguimos ver nossa lista separada por vírgulas no console:</w:t>
      </w:r>
    </w:p>
    <w:p w14:paraId="0A5BE492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777E0A4" w14:textId="7A57FC7A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1C7DD3A1" w14:textId="77777777" w:rsidR="00DF0AFC" w:rsidRDefault="00DF0AFC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7CF1D2BC" w14:textId="1D6220CD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Diferenças entre HashSet&lt;T&gt; e List&lt;T&gt;</w:t>
      </w:r>
    </w:p>
    <w:p w14:paraId="58912413" w14:textId="77777777" w:rsidR="00DF0AFC" w:rsidRPr="00DF0AFC" w:rsidRDefault="00DF0AFC" w:rsidP="00DF0AFC"/>
    <w:p w14:paraId="642E6A5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Já dissemos as diferenças que existem entre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mas é bom fazer um teste para isso ficar bem evidente.</w:t>
      </w:r>
    </w:p>
    <w:p w14:paraId="63B33332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Primeiro, vamos adicionar outros três alunos:</w:t>
      </w:r>
    </w:p>
    <w:p w14:paraId="6CBFF4F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"Priscila Stuani"</w:t>
      </w:r>
      <w:r>
        <w:rPr>
          <w:rStyle w:val="pun"/>
          <w:color w:val="999999"/>
        </w:rPr>
        <w:t>);</w:t>
      </w:r>
    </w:p>
    <w:p w14:paraId="1B253525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Rollo"</w:t>
      </w:r>
      <w:r>
        <w:rPr>
          <w:rStyle w:val="pun"/>
          <w:color w:val="999999"/>
        </w:rPr>
        <w:t>);</w:t>
      </w:r>
    </w:p>
    <w:p w14:paraId="7D7493B2" w14:textId="59300981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7C5309E6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em seguida vamos imprimir novamented nossa lista:</w:t>
      </w:r>
    </w:p>
    <w:p w14:paraId="18AFAEAC" w14:textId="22E981A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26CCC88A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observe atentamente o resultado que esse código acima gerou:</w:t>
      </w:r>
    </w:p>
    <w:p w14:paraId="1936179F" w14:textId="731F3A01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Ana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Losnak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</w:p>
    <w:p w14:paraId="4B34FF29" w14:textId="40B0D30B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CA6107" wp14:editId="3E899F4B">
            <wp:extent cx="2860040" cy="190309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9DE9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vamos fazer algo interessante! Removendo um aluno e inserindo outro:</w:t>
      </w:r>
    </w:p>
    <w:p w14:paraId="300FE19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);</w:t>
      </w:r>
    </w:p>
    <w:p w14:paraId="6C4D3D0F" w14:textId="100138DE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521D9084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6A2C49EE" w14:textId="1E3E2BA8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Até aqui nada de especial, certo? Tanto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 quanto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 existem em outras coleções,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. Mas a diferença entre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fica mais evidente quando imprimimos o nosso conjunto novamente:</w:t>
      </w:r>
    </w:p>
    <w:p w14:paraId="401D1570" w14:textId="19EF63E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));</w:t>
      </w:r>
    </w:p>
    <w:p w14:paraId="36CC4BB2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Executando de novo, temos:</w:t>
      </w:r>
    </w:p>
    <w:p w14:paraId="5680B59E" w14:textId="0FD88B2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Marcelo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Oliveira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</w:p>
    <w:p w14:paraId="22C452F4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posição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Marcelo Oliveira</w:t>
      </w:r>
      <w:r>
        <w:rPr>
          <w:color w:val="3D464D"/>
          <w:sz w:val="27"/>
          <w:szCs w:val="27"/>
        </w:rPr>
        <w:t> acima!</w:t>
      </w:r>
    </w:p>
    <w:p w14:paraId="60AF2B56" w14:textId="01BF07AE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08F945C7" wp14:editId="16FCF7E7">
            <wp:extent cx="2860040" cy="190309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7422" w14:textId="3DFC7E40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adicionamos um item numa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ele vai para o "final" da coleção. Mas Mas veja que agora o aluno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Marcelo Oliveira</w:t>
      </w:r>
      <w:r>
        <w:rPr>
          <w:color w:val="3D464D"/>
          <w:sz w:val="27"/>
          <w:szCs w:val="27"/>
        </w:rPr>
        <w:t> está ocupando a segunda posição, no mesmo lugar onde havia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Ana Losnak</w:t>
      </w:r>
      <w:r>
        <w:rPr>
          <w:color w:val="3D464D"/>
          <w:sz w:val="27"/>
          <w:szCs w:val="27"/>
        </w:rPr>
        <w:t>! Então conseguimos provar que um elemento num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</w:t>
      </w:r>
      <w:r>
        <w:rPr>
          <w:color w:val="3D464D"/>
          <w:sz w:val="27"/>
          <w:szCs w:val="27"/>
        </w:rPr>
        <w:t> não ocupa uma ordem específica!</w:t>
      </w:r>
    </w:p>
    <w:p w14:paraId="1A84227D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A5A19CA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Duplicidade em um HashSet&lt;T&gt;</w:t>
      </w:r>
    </w:p>
    <w:p w14:paraId="0D9C2145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dissemos que um conjunto em .NET Framework não aceita duplicidade. Vamos comprovar isso?</w:t>
      </w:r>
    </w:p>
    <w:p w14:paraId="39B5011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isso, adicionamos novamente um valor que já existe. Vamos incluir na coleção o aluno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Fabio Gushiken</w:t>
      </w:r>
      <w:r>
        <w:rPr>
          <w:color w:val="3D464D"/>
          <w:sz w:val="27"/>
          <w:szCs w:val="27"/>
        </w:rPr>
        <w:t>:</w:t>
      </w:r>
    </w:p>
    <w:p w14:paraId="6FF7FC4A" w14:textId="015F4923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);</w:t>
      </w:r>
    </w:p>
    <w:p w14:paraId="1796856B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será que acontece se executarmos o código agora? Será que dá um erro?</w:t>
      </w:r>
    </w:p>
    <w:p w14:paraId="048907F5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lá! Rodando o programa, temos:</w:t>
      </w:r>
    </w:p>
    <w:p w14:paraId="1802EA51" w14:textId="3F8581C1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Marcelo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Oliveira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</w:p>
    <w:p w14:paraId="42E3F4A0" w14:textId="617AF9F1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Veja só, sem erros! Mas algo interessante aconteceu. Ou melhor, </w:t>
      </w:r>
      <w:r>
        <w:rPr>
          <w:rStyle w:val="Forte"/>
          <w:color w:val="3D464D"/>
          <w:sz w:val="27"/>
          <w:szCs w:val="27"/>
        </w:rPr>
        <w:t>não aconteceu</w:t>
      </w:r>
      <w:r>
        <w:rPr>
          <w:color w:val="3D464D"/>
          <w:sz w:val="27"/>
          <w:szCs w:val="27"/>
        </w:rPr>
        <w:t>. O aluno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Fabio Gushiken</w:t>
      </w:r>
      <w:r>
        <w:rPr>
          <w:color w:val="3D464D"/>
          <w:sz w:val="27"/>
          <w:szCs w:val="27"/>
        </w:rPr>
        <w:t> não foi adicionado novamente! Ou seja, quando adicionamos um valor duplicado em um conjunto, essa operação não gera erro, porém um novo item com o mesmo valor não é inserido!</w:t>
      </w:r>
    </w:p>
    <w:p w14:paraId="45D37EBF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E2C77BD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Ordenando um conjunto</w:t>
      </w:r>
    </w:p>
    <w:p w14:paraId="4AFA70CA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itens de um conjunto não são mantidos em uma ordem específica, mas será que podemos ordená-lo programaticamente?</w:t>
      </w:r>
    </w:p>
    <w:p w14:paraId="04C5DB24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lá. Escreveremos uma nova linha de código:</w:t>
      </w:r>
    </w:p>
    <w:p w14:paraId="35749AD1" w14:textId="7FCFB23C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55641A3E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Ao executarmos, tomamos um erro de compilação! A interface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ISet&lt;T&gt;</w:t>
      </w:r>
      <w:r>
        <w:rPr>
          <w:color w:val="3D464D"/>
          <w:sz w:val="27"/>
          <w:szCs w:val="27"/>
        </w:rPr>
        <w:t> não suporta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Sort()</w:t>
      </w:r>
      <w:r>
        <w:rPr>
          <w:color w:val="3D464D"/>
          <w:sz w:val="27"/>
          <w:szCs w:val="27"/>
        </w:rPr>
        <w:t>! Mas não se desespere! Podemos contornar esse problema trabalhando com uma cópia do nosso conjunto. Vamos copiar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 alunos</w:t>
      </w:r>
      <w:r>
        <w:rPr>
          <w:color w:val="3D464D"/>
          <w:sz w:val="27"/>
          <w:szCs w:val="27"/>
        </w:rPr>
        <w:t> para uma lista. E a melhor maneira de fazer essa cópia é criar uma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passando no construtor da lista o nosso conjunto:</w:t>
      </w:r>
    </w:p>
    <w:p w14:paraId="7C4F9FF3" w14:textId="5DF5AD64" w:rsidR="005B7408" w:rsidRPr="00244C64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244C64">
        <w:rPr>
          <w:rStyle w:val="typ"/>
          <w:color w:val="A67F59"/>
          <w:lang w:val="en-US"/>
        </w:rPr>
        <w:t>List</w:t>
      </w:r>
      <w:r w:rsidRPr="00244C64">
        <w:rPr>
          <w:rStyle w:val="str"/>
          <w:color w:val="669900"/>
          <w:lang w:val="en-US"/>
        </w:rPr>
        <w:t>&lt;string&gt;</w:t>
      </w:r>
      <w:r w:rsidRPr="00244C64">
        <w:rPr>
          <w:rStyle w:val="pln"/>
          <w:color w:val="3D464D"/>
          <w:lang w:val="en-US"/>
        </w:rPr>
        <w:t xml:space="preserve"> </w:t>
      </w:r>
      <w:proofErr w:type="spellStart"/>
      <w:r w:rsidRPr="00244C64">
        <w:rPr>
          <w:rStyle w:val="pln"/>
          <w:color w:val="3D464D"/>
          <w:lang w:val="en-US"/>
        </w:rPr>
        <w:t>alunosEmLista</w:t>
      </w:r>
      <w:proofErr w:type="spellEnd"/>
      <w:r w:rsidRPr="00244C64">
        <w:rPr>
          <w:rStyle w:val="pln"/>
          <w:color w:val="3D464D"/>
          <w:lang w:val="en-US"/>
        </w:rPr>
        <w:t xml:space="preserve"> </w:t>
      </w:r>
      <w:r w:rsidRPr="00244C64">
        <w:rPr>
          <w:rStyle w:val="pun"/>
          <w:color w:val="999999"/>
          <w:lang w:val="en-US"/>
        </w:rPr>
        <w:t>=</w:t>
      </w:r>
      <w:r w:rsidRPr="00244C64">
        <w:rPr>
          <w:rStyle w:val="pln"/>
          <w:color w:val="3D464D"/>
          <w:lang w:val="en-US"/>
        </w:rPr>
        <w:t xml:space="preserve"> </w:t>
      </w:r>
      <w:r w:rsidRPr="00244C64">
        <w:rPr>
          <w:rStyle w:val="kwd"/>
          <w:color w:val="0077AA"/>
          <w:lang w:val="en-US"/>
        </w:rPr>
        <w:t>new</w:t>
      </w:r>
      <w:r w:rsidRPr="00244C64">
        <w:rPr>
          <w:rStyle w:val="pln"/>
          <w:color w:val="3D464D"/>
          <w:lang w:val="en-US"/>
        </w:rPr>
        <w:t xml:space="preserve"> </w:t>
      </w:r>
      <w:r w:rsidRPr="00244C64">
        <w:rPr>
          <w:rStyle w:val="typ"/>
          <w:color w:val="A67F59"/>
          <w:lang w:val="en-US"/>
        </w:rPr>
        <w:t>List</w:t>
      </w:r>
      <w:r w:rsidRPr="00244C64">
        <w:rPr>
          <w:rStyle w:val="str"/>
          <w:color w:val="669900"/>
          <w:lang w:val="en-US"/>
        </w:rPr>
        <w:t>&lt;string&gt;</w:t>
      </w:r>
      <w:r w:rsidRPr="00244C64">
        <w:rPr>
          <w:rStyle w:val="pun"/>
          <w:color w:val="999999"/>
          <w:lang w:val="en-US"/>
        </w:rPr>
        <w:t>(</w:t>
      </w:r>
      <w:proofErr w:type="spellStart"/>
      <w:r w:rsidRPr="00244C64">
        <w:rPr>
          <w:rStyle w:val="pln"/>
          <w:color w:val="3D464D"/>
          <w:lang w:val="en-US"/>
        </w:rPr>
        <w:t>alunos</w:t>
      </w:r>
      <w:proofErr w:type="spellEnd"/>
      <w:proofErr w:type="gramStart"/>
      <w:r w:rsidRPr="00244C64">
        <w:rPr>
          <w:rStyle w:val="pun"/>
          <w:color w:val="999999"/>
          <w:lang w:val="en-US"/>
        </w:rPr>
        <w:t>);</w:t>
      </w:r>
      <w:proofErr w:type="gramEnd"/>
    </w:p>
    <w:p w14:paraId="15B82EE8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uma lista pode ser criada dessa maneira não somente a partir de um conjunto, mas a partir de qualquer coleção que implementa a interface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IEnumerable&lt;T&gt;</w:t>
      </w:r>
      <w:r>
        <w:rPr>
          <w:color w:val="3D464D"/>
          <w:sz w:val="27"/>
          <w:szCs w:val="27"/>
        </w:rPr>
        <w:t>!</w:t>
      </w:r>
    </w:p>
    <w:p w14:paraId="55EC370C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sim, podemos aproveitar o poder e flexibilidade de uma lista e efetuar a ordenação:</w:t>
      </w:r>
    </w:p>
    <w:p w14:paraId="6208AD1C" w14:textId="3509D07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alunosEmLista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01E5FEA4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E, claro, imprimir a lista com o resultado ordenado:</w:t>
      </w:r>
    </w:p>
    <w:p w14:paraId="6F668988" w14:textId="548E1CDF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Join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","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alunosEmLista</w:t>
      </w:r>
      <w:r>
        <w:rPr>
          <w:rStyle w:val="pun"/>
          <w:color w:val="999999"/>
        </w:rPr>
        <w:t>));</w:t>
      </w:r>
    </w:p>
    <w:p w14:paraId="4BB709D7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Rodando o programa novamente...</w:t>
      </w:r>
    </w:p>
    <w:p w14:paraId="48014902" w14:textId="6AF67C16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Marcelo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Oliveira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Priscila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Stuani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Nercessian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Rafael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Rollo</w:t>
      </w:r>
      <w:r>
        <w:rPr>
          <w:rStyle w:val="pun"/>
          <w:color w:val="999999"/>
        </w:rPr>
        <w:t>,</w:t>
      </w:r>
      <w:r>
        <w:rPr>
          <w:rStyle w:val="typ"/>
          <w:color w:val="A67F59"/>
        </w:rPr>
        <w:t>Vanessa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Tonini</w:t>
      </w:r>
    </w:p>
    <w:p w14:paraId="745AABA3" w14:textId="77A8501B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F69CE9" wp14:editId="5A548612">
            <wp:extent cx="4763135" cy="228600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8B38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Sucesso!</w:t>
      </w:r>
    </w:p>
    <w:p w14:paraId="6624B8AF" w14:textId="77777777" w:rsidR="005B7408" w:rsidRPr="00DF0AFC" w:rsidRDefault="005B7408" w:rsidP="00DF0AF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DF0AFC">
        <w:rPr>
          <w:rFonts w:ascii="Open Sans" w:hAnsi="Open Sans" w:cs="Open Sans"/>
          <w:color w:val="00C86F"/>
          <w:sz w:val="26"/>
          <w:szCs w:val="26"/>
        </w:rPr>
        <w:t>Colocando Set no Modelo</w:t>
      </w:r>
    </w:p>
    <w:p w14:paraId="14B058FC" w14:textId="77777777" w:rsidR="00DF0AFC" w:rsidRDefault="00DF0AFC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9CE0D82" w14:textId="29DCBFA1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Vimos acima as operações básica com conjuntos. Mas como trabalhamos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HashSet&lt;string&gt;</w:t>
      </w:r>
      <w:r>
        <w:rPr>
          <w:color w:val="3D464D"/>
          <w:sz w:val="27"/>
          <w:szCs w:val="27"/>
        </w:rPr>
        <w:t>, existem conceitos mais avançados de conjuntos que não pudemos mostrar ainda.</w:t>
      </w:r>
    </w:p>
    <w:p w14:paraId="60E8F856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Portanto, vamos começar a introduzir conjuntos no modelo de classes que vimos nas aulas anteriores.</w:t>
      </w:r>
    </w:p>
    <w:p w14:paraId="648BD95A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vamos criar um novo projeto </w:t>
      </w:r>
      <w:r>
        <w:rPr>
          <w:rStyle w:val="Forte"/>
          <w:color w:val="3D464D"/>
          <w:sz w:val="27"/>
          <w:szCs w:val="27"/>
        </w:rPr>
        <w:t>Console Application</w:t>
      </w:r>
      <w:r>
        <w:rPr>
          <w:color w:val="3D464D"/>
          <w:sz w:val="27"/>
          <w:szCs w:val="27"/>
        </w:rPr>
        <w:t> e vamos pôr a mão na massa!</w:t>
      </w:r>
    </w:p>
    <w:p w14:paraId="641E30ED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Primeiro, vamos declarar o curso, definindo seu nome e o nome do instrutor:</w:t>
      </w:r>
    </w:p>
    <w:p w14:paraId="7547EF21" w14:textId="0D035979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Curso</w:t>
      </w:r>
      <w:r>
        <w:rPr>
          <w:rStyle w:val="pln"/>
          <w:color w:val="3D464D"/>
        </w:rPr>
        <w:t xml:space="preserve"> csharpColecoes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"C# Colecoes"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63ADA891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em seguida adicionar 3 aulas a esse curso:</w:t>
      </w:r>
    </w:p>
    <w:p w14:paraId="1828ABF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21</w:t>
      </w:r>
      <w:r>
        <w:rPr>
          <w:rStyle w:val="pun"/>
          <w:color w:val="999999"/>
        </w:rPr>
        <w:t>));</w:t>
      </w:r>
    </w:p>
    <w:p w14:paraId="6B596AF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"Criando uma Aula"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20</w:t>
      </w:r>
      <w:r>
        <w:rPr>
          <w:rStyle w:val="pun"/>
          <w:color w:val="999999"/>
        </w:rPr>
        <w:t>));</w:t>
      </w:r>
    </w:p>
    <w:p w14:paraId="606A19FD" w14:textId="48ECE84F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"Modelando com Coleções"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24</w:t>
      </w:r>
      <w:r>
        <w:rPr>
          <w:rStyle w:val="pun"/>
          <w:color w:val="999999"/>
        </w:rPr>
        <w:t>));</w:t>
      </w:r>
    </w:p>
    <w:p w14:paraId="4398EECC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6173F405" w14:textId="77777777" w:rsidR="005B7408" w:rsidRPr="00910F7B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Adicionando alunos ao curso</w:t>
      </w:r>
    </w:p>
    <w:p w14:paraId="79A1CD70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8656059" w14:textId="5D0DE89E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chegou a vez de adicionarmos os alunos ao nosso curso. Só que em vez de usarmos strings, podemos também definir número de matrícula. E para manter duas informações para cada aluno, nada melhor do que criar uma classe para esse propósito. Crie uma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 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Nome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NumeroMatricula</w:t>
      </w:r>
      <w:r>
        <w:rPr>
          <w:color w:val="3D464D"/>
          <w:sz w:val="27"/>
          <w:szCs w:val="27"/>
        </w:rPr>
        <w:t>:</w:t>
      </w:r>
    </w:p>
    <w:p w14:paraId="242E0BD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</w:p>
    <w:p w14:paraId="1588812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0CFBDC3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5B7408">
        <w:rPr>
          <w:rStyle w:val="kwd"/>
          <w:color w:val="0077AA"/>
          <w:lang w:val="en-US"/>
        </w:rPr>
        <w:t>private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string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pln"/>
          <w:color w:val="3D464D"/>
          <w:lang w:val="en-US"/>
        </w:rPr>
        <w:t>nome</w:t>
      </w:r>
      <w:proofErr w:type="spellEnd"/>
      <w:r w:rsidRPr="005B7408">
        <w:rPr>
          <w:rStyle w:val="pun"/>
          <w:color w:val="999999"/>
          <w:lang w:val="en-US"/>
        </w:rPr>
        <w:t>;</w:t>
      </w:r>
      <w:proofErr w:type="gramEnd"/>
    </w:p>
    <w:p w14:paraId="2CAFC0B3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private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pln"/>
          <w:color w:val="3D464D"/>
          <w:lang w:val="en-US"/>
        </w:rPr>
        <w:t>numeroMatricula</w:t>
      </w:r>
      <w:proofErr w:type="spellEnd"/>
      <w:r w:rsidRPr="005B7408">
        <w:rPr>
          <w:rStyle w:val="pun"/>
          <w:color w:val="999999"/>
          <w:lang w:val="en-US"/>
        </w:rPr>
        <w:t>;</w:t>
      </w:r>
      <w:proofErr w:type="gramEnd"/>
    </w:p>
    <w:p w14:paraId="6D806B37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29E152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string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typ"/>
          <w:color w:val="A67F59"/>
          <w:lang w:val="en-US"/>
        </w:rPr>
        <w:t>Nome</w:t>
      </w:r>
    </w:p>
    <w:p w14:paraId="359ED396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{</w:t>
      </w:r>
    </w:p>
    <w:p w14:paraId="2927E78D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get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return</w:t>
      </w:r>
      <w:proofErr w:type="gramEnd"/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pln"/>
          <w:color w:val="3D464D"/>
          <w:lang w:val="en-US"/>
        </w:rPr>
        <w:t>nome</w:t>
      </w:r>
      <w:proofErr w:type="spellEnd"/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7AEADFB1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set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pln"/>
          <w:color w:val="3D464D"/>
          <w:lang w:val="en-US"/>
        </w:rPr>
        <w:t>nome</w:t>
      </w:r>
      <w:proofErr w:type="spellEnd"/>
      <w:proofErr w:type="gramEnd"/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value</w:t>
      </w:r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1F94707B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}</w:t>
      </w:r>
    </w:p>
    <w:p w14:paraId="1CABD6CF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075C788D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typ"/>
          <w:color w:val="A67F59"/>
          <w:lang w:val="en-US"/>
        </w:rPr>
        <w:t>NumeroMatricula</w:t>
      </w:r>
      <w:proofErr w:type="spellEnd"/>
    </w:p>
    <w:p w14:paraId="0189794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{</w:t>
      </w:r>
    </w:p>
    <w:p w14:paraId="11FECAF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get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return</w:t>
      </w:r>
      <w:proofErr w:type="gramEnd"/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pln"/>
          <w:color w:val="3D464D"/>
          <w:lang w:val="en-US"/>
        </w:rPr>
        <w:t>numeroMatricula</w:t>
      </w:r>
      <w:proofErr w:type="spellEnd"/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76BD8A0C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set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pun"/>
          <w:color w:val="999999"/>
          <w:lang w:val="en-US"/>
        </w:rPr>
        <w:t>{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pln"/>
          <w:color w:val="3D464D"/>
          <w:lang w:val="en-US"/>
        </w:rPr>
        <w:t>numeroMatricula</w:t>
      </w:r>
      <w:proofErr w:type="spellEnd"/>
      <w:proofErr w:type="gramEnd"/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=</w:t>
      </w:r>
      <w:r w:rsidRPr="005B7408">
        <w:rPr>
          <w:rStyle w:val="pln"/>
          <w:color w:val="3D464D"/>
          <w:lang w:val="en-US"/>
        </w:rPr>
        <w:t xml:space="preserve"> value</w:t>
      </w:r>
      <w:r w:rsidRPr="005B7408">
        <w:rPr>
          <w:rStyle w:val="pun"/>
          <w:color w:val="999999"/>
          <w:lang w:val="en-US"/>
        </w:rPr>
        <w:t>;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}</w:t>
      </w:r>
    </w:p>
    <w:p w14:paraId="6065E0A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 w:rsidRPr="005B740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}</w:t>
      </w:r>
    </w:p>
    <w:p w14:paraId="3F68A403" w14:textId="1F8CBE46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C68E128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para preencher essas informações, é bom definir um construtor passando o nome e o número da matrícula:</w:t>
      </w:r>
    </w:p>
    <w:p w14:paraId="4E927BB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nome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64A21B6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A0280D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nome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nome</w:t>
      </w:r>
      <w:r>
        <w:rPr>
          <w:rStyle w:val="pun"/>
          <w:color w:val="999999"/>
        </w:rPr>
        <w:t>;</w:t>
      </w:r>
    </w:p>
    <w:p w14:paraId="0D16391D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numeroMatricula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;</w:t>
      </w:r>
    </w:p>
    <w:p w14:paraId="2899C210" w14:textId="756C5805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DB69FF4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Agora sim, podemos começar a trabalhar com alunos no curso.</w:t>
      </w:r>
    </w:p>
    <w:p w14:paraId="522319B3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vamos instanciar três alunos:</w:t>
      </w:r>
    </w:p>
    <w:p w14:paraId="279DBB8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a1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34672</w:t>
      </w:r>
      <w:r>
        <w:rPr>
          <w:rStyle w:val="pun"/>
          <w:color w:val="999999"/>
        </w:rPr>
        <w:t>);</w:t>
      </w:r>
    </w:p>
    <w:p w14:paraId="692EDE5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a2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46138179" w14:textId="5879BACA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a3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17645</w:t>
      </w:r>
      <w:r>
        <w:rPr>
          <w:rStyle w:val="pun"/>
          <w:color w:val="999999"/>
        </w:rPr>
        <w:t>);</w:t>
      </w:r>
    </w:p>
    <w:p w14:paraId="755AD3B3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vamos adicionar esses alunos ao curso? Basta criar um método novo, e em seguida vamos ver o que podemos fazer!</w:t>
      </w:r>
    </w:p>
    <w:p w14:paraId="3878649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);</w:t>
      </w:r>
    </w:p>
    <w:p w14:paraId="7DB740A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a2</w:t>
      </w:r>
      <w:r>
        <w:rPr>
          <w:rStyle w:val="pun"/>
          <w:color w:val="999999"/>
        </w:rPr>
        <w:t>);</w:t>
      </w:r>
    </w:p>
    <w:p w14:paraId="7A374989" w14:textId="50FFC4B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a3</w:t>
      </w:r>
      <w:r>
        <w:rPr>
          <w:rStyle w:val="pun"/>
          <w:color w:val="999999"/>
        </w:rPr>
        <w:t>);</w:t>
      </w:r>
    </w:p>
    <w:p w14:paraId="360D0016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Opa! Não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</w:t>
      </w:r>
      <w:r>
        <w:rPr>
          <w:color w:val="3D464D"/>
          <w:sz w:val="27"/>
          <w:szCs w:val="27"/>
        </w:rPr>
        <w:t>! O que fazer? Calma, basta teclar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CTRL + PONTO</w:t>
      </w:r>
      <w:r>
        <w:rPr>
          <w:color w:val="3D464D"/>
          <w:sz w:val="27"/>
          <w:szCs w:val="27"/>
        </w:rPr>
        <w:t> sobre o nome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</w:t>
      </w:r>
      <w:r>
        <w:rPr>
          <w:color w:val="3D464D"/>
          <w:sz w:val="27"/>
          <w:szCs w:val="27"/>
        </w:rPr>
        <w:t> que o Visual Studio cria o método para nós!</w:t>
      </w:r>
    </w:p>
    <w:p w14:paraId="2BC9147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a1</w:t>
      </w:r>
      <w:r>
        <w:rPr>
          <w:rStyle w:val="pun"/>
          <w:color w:val="999999"/>
        </w:rPr>
        <w:t>)</w:t>
      </w:r>
    </w:p>
    <w:p w14:paraId="5C224C0E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ACC8B7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040FB1B9" w14:textId="7F2A07C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921B6F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Lembre-se de renomear o parâmetro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:</w:t>
      </w:r>
    </w:p>
    <w:p w14:paraId="4D75C4E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3A0FA63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05684CB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0D54064A" w14:textId="0A785334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B81F762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ponto haverá o código para adicionar um aluno ao curso. Mas um curso não possui nenhuma coleção de alunos. Vamos criar essa coleção agora, definindo no escopo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 um campo privado que será uma coleção do tipo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HashSet&lt;T&gt;</w:t>
      </w:r>
      <w:r>
        <w:rPr>
          <w:color w:val="3D464D"/>
          <w:sz w:val="27"/>
          <w:szCs w:val="27"/>
        </w:rPr>
        <w:t>:</w:t>
      </w:r>
    </w:p>
    <w:p w14:paraId="73FC54C6" w14:textId="451CAE82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ISet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alunos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HashSet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&gt;();</w:t>
      </w:r>
    </w:p>
    <w:p w14:paraId="324D189B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Pronto! Agora basta adicionar o aluno que está sendo matriculado à coleção:</w:t>
      </w:r>
    </w:p>
    <w:p w14:paraId="52B5C2B5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21FB6FC6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5FBC67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66FA6ECB" w14:textId="6AFC5FB3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un"/>
          <w:color w:val="999999"/>
        </w:rPr>
        <w:t>}</w:t>
      </w:r>
    </w:p>
    <w:p w14:paraId="6EF04EA9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3079433B" w14:textId="14069452" w:rsidR="005B7408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Imprimindo os alunos</w:t>
      </w:r>
    </w:p>
    <w:p w14:paraId="5B74C90E" w14:textId="77777777" w:rsidR="00910F7B" w:rsidRPr="00910F7B" w:rsidRDefault="00910F7B" w:rsidP="00910F7B"/>
    <w:p w14:paraId="3714EDF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Main</w:t>
      </w:r>
      <w:r>
        <w:rPr>
          <w:color w:val="3D464D"/>
          <w:sz w:val="27"/>
          <w:szCs w:val="27"/>
        </w:rPr>
        <w:t> 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</w:t>
      </w:r>
      <w:r>
        <w:rPr>
          <w:color w:val="3D464D"/>
          <w:sz w:val="27"/>
          <w:szCs w:val="27"/>
        </w:rPr>
        <w:t>, vamos fazer um laço pra varrer os alunos do curso e imprimi-los:</w:t>
      </w:r>
    </w:p>
    <w:p w14:paraId="38FA447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"Imprimindo os alunos matriculados"</w:t>
      </w:r>
      <w:r>
        <w:rPr>
          <w:rStyle w:val="pun"/>
          <w:color w:val="999999"/>
        </w:rPr>
        <w:t>);</w:t>
      </w:r>
    </w:p>
    <w:p w14:paraId="74228A36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aluno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Alunos</w:t>
      </w:r>
      <w:r>
        <w:rPr>
          <w:rStyle w:val="pun"/>
          <w:color w:val="999999"/>
        </w:rPr>
        <w:t>)</w:t>
      </w:r>
    </w:p>
    <w:p w14:paraId="6C1D1DC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40CEF6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6F492997" w14:textId="0419405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4CD8AA0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 não existe uma propriedade pública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Alunos</w:t>
      </w:r>
      <w:r>
        <w:rPr>
          <w:color w:val="3D464D"/>
          <w:sz w:val="27"/>
          <w:szCs w:val="27"/>
        </w:rPr>
        <w:t>! Tudo bem, basta criar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:</w:t>
      </w:r>
    </w:p>
    <w:p w14:paraId="3C4C173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ISet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Alunos</w:t>
      </w:r>
    </w:p>
    <w:p w14:paraId="4E241CF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5A78AE4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</w:t>
      </w:r>
      <w:r>
        <w:rPr>
          <w:rStyle w:val="kwd"/>
          <w:color w:val="0077AA"/>
        </w:rPr>
        <w:t>get</w:t>
      </w:r>
    </w:p>
    <w:p w14:paraId="62C21B7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4BA4062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;</w:t>
      </w:r>
    </w:p>
    <w:p w14:paraId="6E8E192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5C6701F2" w14:textId="57C61F3F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6C27D99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 essa propriedade expõe os alunos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, e nada impede que um código externo modifique a coleção sem permissões. Vamos utilizar a mesma técnica de proteção da coleção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que vimos na aula passada, retornando uma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ReadOnlyCollection</w:t>
      </w:r>
      <w:r>
        <w:rPr>
          <w:color w:val="3D464D"/>
          <w:sz w:val="27"/>
          <w:szCs w:val="27"/>
        </w:rPr>
        <w:t>, contendo a cópia dos alunos:</w:t>
      </w:r>
    </w:p>
    <w:p w14:paraId="1E594AE0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Alunos</w:t>
      </w:r>
    </w:p>
    <w:p w14:paraId="629A2341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E475113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get</w:t>
      </w:r>
    </w:p>
    <w:p w14:paraId="20FE254A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50E94420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new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r w:rsidRPr="005B7408">
        <w:rPr>
          <w:rStyle w:val="typ"/>
          <w:color w:val="A67F59"/>
          <w:lang w:val="en-US"/>
        </w:rPr>
        <w:t>ReadOnlyCollection</w:t>
      </w:r>
      <w:proofErr w:type="spellEnd"/>
      <w:r w:rsidRPr="005B7408">
        <w:rPr>
          <w:rStyle w:val="pun"/>
          <w:color w:val="999999"/>
          <w:lang w:val="en-US"/>
        </w:rPr>
        <w:t>&lt;</w:t>
      </w:r>
      <w:proofErr w:type="spellStart"/>
      <w:r w:rsidRPr="005B7408">
        <w:rPr>
          <w:rStyle w:val="typ"/>
          <w:color w:val="A67F59"/>
          <w:lang w:val="en-US"/>
        </w:rPr>
        <w:t>Aluno</w:t>
      </w:r>
      <w:proofErr w:type="spellEnd"/>
      <w:r w:rsidRPr="005B7408">
        <w:rPr>
          <w:rStyle w:val="pun"/>
          <w:color w:val="999999"/>
          <w:lang w:val="en-US"/>
        </w:rPr>
        <w:t>&gt;(</w:t>
      </w:r>
      <w:proofErr w:type="spellStart"/>
      <w:proofErr w:type="gramStart"/>
      <w:r w:rsidRPr="005B7408">
        <w:rPr>
          <w:rStyle w:val="pln"/>
          <w:color w:val="3D464D"/>
          <w:lang w:val="en-US"/>
        </w:rPr>
        <w:t>alunos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ToList</w:t>
      </w:r>
      <w:proofErr w:type="spellEnd"/>
      <w:proofErr w:type="gramEnd"/>
      <w:r w:rsidRPr="005B7408">
        <w:rPr>
          <w:rStyle w:val="pun"/>
          <w:color w:val="999999"/>
          <w:lang w:val="en-US"/>
        </w:rPr>
        <w:t>());</w:t>
      </w:r>
    </w:p>
    <w:p w14:paraId="1FE75AF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 w:rsidRPr="005B740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}</w:t>
      </w:r>
    </w:p>
    <w:p w14:paraId="09997952" w14:textId="66A9A553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FCFEC1E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sim vamos imprimir os alunos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:</w:t>
      </w:r>
    </w:p>
    <w:p w14:paraId="46A236F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aluno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Alunos</w:t>
      </w:r>
      <w:r>
        <w:rPr>
          <w:rStyle w:val="pun"/>
          <w:color w:val="999999"/>
        </w:rPr>
        <w:t>)</w:t>
      </w:r>
    </w:p>
    <w:p w14:paraId="58240D3B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A1C664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2E8D77F5" w14:textId="15386182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43FBFB5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Opa! A linha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Console.WriteLine(aluno);</w:t>
      </w:r>
      <w:r>
        <w:rPr>
          <w:color w:val="3D464D"/>
          <w:sz w:val="27"/>
          <w:szCs w:val="27"/>
        </w:rPr>
        <w:t> não imprime os dados do aluno como desejamos. Vamos então implementar o método </w:t>
      </w:r>
      <w:r>
        <w:rPr>
          <w:rStyle w:val="nfase"/>
          <w:color w:val="3D464D"/>
          <w:sz w:val="27"/>
          <w:szCs w:val="27"/>
        </w:rPr>
        <w:t>override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:</w:t>
      </w:r>
    </w:p>
    <w:p w14:paraId="1CAA441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override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ToString</w:t>
      </w:r>
      <w:r>
        <w:rPr>
          <w:rStyle w:val="pun"/>
          <w:color w:val="999999"/>
        </w:rPr>
        <w:t>()</w:t>
      </w:r>
    </w:p>
    <w:p w14:paraId="4B030F2E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F6A35F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$</w:t>
      </w:r>
      <w:r>
        <w:rPr>
          <w:rStyle w:val="str"/>
          <w:color w:val="669900"/>
        </w:rPr>
        <w:t>"[Nome: {nome}, Matrícula: {numeroMatricula}]"</w:t>
      </w:r>
      <w:r>
        <w:rPr>
          <w:rStyle w:val="pun"/>
          <w:color w:val="999999"/>
        </w:rPr>
        <w:t>;</w:t>
      </w:r>
    </w:p>
    <w:p w14:paraId="38A55844" w14:textId="35125C37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un"/>
          <w:color w:val="999999"/>
        </w:rPr>
        <w:t>}</w:t>
      </w:r>
    </w:p>
    <w:p w14:paraId="1C6884DF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3A37F521" w14:textId="70BE1F26" w:rsidR="005B7408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Verificando se um item existe no HashSet</w:t>
      </w:r>
    </w:p>
    <w:p w14:paraId="48BDE13A" w14:textId="77777777" w:rsidR="00910F7B" w:rsidRPr="00910F7B" w:rsidRDefault="00910F7B" w:rsidP="00910F7B"/>
    <w:p w14:paraId="0FC3D752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 das especialidades de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é realizar operações de conjuntos matemáticos, como por exemplo quando queremos saber se item existe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. Vamos criar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EstaMatriculado</w:t>
      </w:r>
      <w:r>
        <w:rPr>
          <w:color w:val="3D464D"/>
          <w:sz w:val="27"/>
          <w:szCs w:val="27"/>
        </w:rPr>
        <w:t> para fazer essa verificação:</w:t>
      </w:r>
    </w:p>
    <w:p w14:paraId="67282094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$</w:t>
      </w:r>
      <w:r>
        <w:rPr>
          <w:rStyle w:val="str"/>
          <w:color w:val="669900"/>
        </w:rPr>
        <w:t>"O aluno a1 {a1.Nome} está matriculado?"</w:t>
      </w:r>
      <w:r>
        <w:rPr>
          <w:rStyle w:val="pun"/>
          <w:color w:val="999999"/>
        </w:rPr>
        <w:t>);</w:t>
      </w:r>
    </w:p>
    <w:p w14:paraId="0976CC06" w14:textId="656B001A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EstaMatriculado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));</w:t>
      </w:r>
    </w:p>
    <w:p w14:paraId="4B8EE3FA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D7DB821" w14:textId="0A2F16EB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implementamos o novo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EstaMatriculado</w:t>
      </w:r>
      <w:r>
        <w:rPr>
          <w:color w:val="3D464D"/>
          <w:sz w:val="27"/>
          <w:szCs w:val="27"/>
        </w:rPr>
        <w:t> 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:</w:t>
      </w:r>
    </w:p>
    <w:p w14:paraId="4B0D9B6F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bool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EstaMatriculado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6410DC2C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5DB5E92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7BC7F807" w14:textId="54EFDAC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1F7B15D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1832173" w14:textId="43CCC6E9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Nada demais até aqui, certo?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apenas retorna um boolean indicando se o elemento está ou não no conjunto.</w:t>
      </w:r>
    </w:p>
    <w:p w14:paraId="4855446E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EA70AD3" w14:textId="77777777" w:rsidR="005B7408" w:rsidRPr="00910F7B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t>Comparando instâncias diferentes, mas com mesmos valores</w:t>
      </w:r>
    </w:p>
    <w:p w14:paraId="007907E1" w14:textId="77777777" w:rsidR="00910F7B" w:rsidRDefault="00910F7B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9571685" w14:textId="365BF2A9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 se declaramos uma nova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, porém com informações idênticas a de um aluno preexistente?</w:t>
      </w:r>
    </w:p>
    <w:p w14:paraId="2D07CC4D" w14:textId="10A915BB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tonini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34672</w:t>
      </w:r>
      <w:r>
        <w:rPr>
          <w:rStyle w:val="pun"/>
          <w:color w:val="999999"/>
        </w:rPr>
        <w:t>);</w:t>
      </w:r>
    </w:p>
    <w:p w14:paraId="1F35739A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Veja: A aluna com os dados acima já existe, e já foi adicionada uma vez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.</w:t>
      </w:r>
    </w:p>
    <w:p w14:paraId="60A09550" w14:textId="41B3701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"Tonini está matriculada?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EstaMatriculado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tonini</w:t>
      </w:r>
      <w:r>
        <w:rPr>
          <w:rStyle w:val="pun"/>
          <w:color w:val="999999"/>
        </w:rPr>
        <w:t>));</w:t>
      </w:r>
    </w:p>
    <w:p w14:paraId="0B8D0B03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Opa! Desta vez,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EstaMatriculado</w:t>
      </w:r>
      <w:r>
        <w:rPr>
          <w:color w:val="3D464D"/>
          <w:sz w:val="27"/>
          <w:szCs w:val="27"/>
        </w:rPr>
        <w:t> retornou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false</w:t>
      </w:r>
      <w:r>
        <w:rPr>
          <w:color w:val="3D464D"/>
          <w:sz w:val="27"/>
          <w:szCs w:val="27"/>
        </w:rPr>
        <w:t>! Nossa aluna está ou não matriculada, afinal?</w:t>
      </w:r>
    </w:p>
    <w:p w14:paraId="3CEC299D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Algo está estranho... vamos fazer outra verificação:</w:t>
      </w:r>
    </w:p>
    <w:p w14:paraId="4B05365D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"a1 é equals a Tonini?"</w:t>
      </w:r>
      <w:r>
        <w:rPr>
          <w:rStyle w:val="pun"/>
          <w:color w:val="999999"/>
        </w:rPr>
        <w:t>);</w:t>
      </w:r>
    </w:p>
    <w:p w14:paraId="22036ED2" w14:textId="1BDEFA72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Equals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tonini</w:t>
      </w:r>
      <w:r>
        <w:rPr>
          <w:rStyle w:val="pun"/>
          <w:color w:val="999999"/>
        </w:rPr>
        <w:t>));</w:t>
      </w:r>
    </w:p>
    <w:p w14:paraId="78BF2A61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São diferentes! É por isso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que vimos lá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 está retornando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false</w:t>
      </w:r>
      <w:r>
        <w:rPr>
          <w:color w:val="3D464D"/>
          <w:sz w:val="27"/>
          <w:szCs w:val="27"/>
        </w:rPr>
        <w:t>! Isso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verifica os elementos comparando as instâncias em si, e não valores que elas carregam.</w:t>
      </w:r>
    </w:p>
    <w:p w14:paraId="58C9BF00" w14:textId="77777777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fazer então, se queremos considerar instâncias com mesmos valores como equivalentes?</w:t>
      </w:r>
    </w:p>
    <w:p w14:paraId="4EB15544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Precisamos então implementar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Equals()</w:t>
      </w:r>
      <w:r>
        <w:rPr>
          <w:color w:val="3D464D"/>
          <w:sz w:val="27"/>
          <w:szCs w:val="27"/>
        </w:rPr>
        <w:t>. Vamos implementar esse método fazendo um </w:t>
      </w:r>
      <w:r>
        <w:rPr>
          <w:rStyle w:val="nfase"/>
          <w:color w:val="3D464D"/>
          <w:sz w:val="27"/>
          <w:szCs w:val="27"/>
        </w:rPr>
        <w:t>override</w:t>
      </w:r>
      <w:r>
        <w:rPr>
          <w:color w:val="3D464D"/>
          <w:sz w:val="27"/>
          <w:szCs w:val="27"/>
        </w:rPr>
        <w:t> 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:</w:t>
      </w:r>
    </w:p>
    <w:p w14:paraId="0420EB9F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bool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kwd"/>
          <w:color w:val="0077AA"/>
          <w:lang w:val="en-US"/>
        </w:rPr>
        <w:t>object</w:t>
      </w:r>
      <w:r w:rsidRPr="005B7408">
        <w:rPr>
          <w:rStyle w:val="pln"/>
          <w:color w:val="3D464D"/>
          <w:lang w:val="en-US"/>
        </w:rPr>
        <w:t xml:space="preserve"> obj</w:t>
      </w:r>
      <w:r w:rsidRPr="005B7408">
        <w:rPr>
          <w:rStyle w:val="pun"/>
          <w:color w:val="999999"/>
          <w:lang w:val="en-US"/>
        </w:rPr>
        <w:t>)</w:t>
      </w:r>
    </w:p>
    <w:p w14:paraId="7DFBE509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38E85E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base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Equals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obj</w:t>
      </w:r>
      <w:r>
        <w:rPr>
          <w:rStyle w:val="pun"/>
          <w:color w:val="999999"/>
        </w:rPr>
        <w:t>);</w:t>
      </w:r>
    </w:p>
    <w:p w14:paraId="4DB3BDAB" w14:textId="543A98B7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3801F4B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código acima é usado pela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Object</w:t>
      </w:r>
      <w:r>
        <w:rPr>
          <w:color w:val="3D464D"/>
          <w:sz w:val="27"/>
          <w:szCs w:val="27"/>
        </w:rPr>
        <w:t> para comparar </w:t>
      </w:r>
      <w:r>
        <w:rPr>
          <w:rStyle w:val="Forte"/>
          <w:color w:val="3D464D"/>
          <w:sz w:val="27"/>
          <w:szCs w:val="27"/>
        </w:rPr>
        <w:t>instâncias</w:t>
      </w:r>
      <w:r>
        <w:rPr>
          <w:color w:val="3D464D"/>
          <w:sz w:val="27"/>
          <w:szCs w:val="27"/>
        </w:rPr>
        <w:t> e não </w:t>
      </w:r>
      <w:r>
        <w:rPr>
          <w:rStyle w:val="Forte"/>
          <w:color w:val="3D464D"/>
          <w:sz w:val="27"/>
          <w:szCs w:val="27"/>
        </w:rPr>
        <w:t>valores</w:t>
      </w:r>
      <w:r>
        <w:rPr>
          <w:color w:val="3D464D"/>
          <w:sz w:val="27"/>
          <w:szCs w:val="27"/>
        </w:rPr>
        <w:t>.</w:t>
      </w:r>
    </w:p>
    <w:p w14:paraId="653D2F60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precisamos fazer é </w:t>
      </w:r>
      <w:r>
        <w:rPr>
          <w:rStyle w:val="nfase"/>
          <w:color w:val="3D464D"/>
          <w:sz w:val="27"/>
          <w:szCs w:val="27"/>
        </w:rPr>
        <w:t>adaptar</w:t>
      </w:r>
      <w:r>
        <w:rPr>
          <w:color w:val="3D464D"/>
          <w:sz w:val="27"/>
          <w:szCs w:val="27"/>
        </w:rPr>
        <w:t> esse método para comparar </w:t>
      </w:r>
      <w:r>
        <w:rPr>
          <w:rStyle w:val="Forte"/>
          <w:color w:val="3D464D"/>
          <w:sz w:val="27"/>
          <w:szCs w:val="27"/>
        </w:rPr>
        <w:t>valores</w:t>
      </w:r>
      <w:r>
        <w:rPr>
          <w:color w:val="3D464D"/>
          <w:sz w:val="27"/>
          <w:szCs w:val="27"/>
        </w:rPr>
        <w:t> em vez de </w:t>
      </w:r>
      <w:r>
        <w:rPr>
          <w:rStyle w:val="Forte"/>
          <w:color w:val="3D464D"/>
          <w:sz w:val="27"/>
          <w:szCs w:val="27"/>
        </w:rPr>
        <w:t>instâncias</w:t>
      </w:r>
      <w:r>
        <w:rPr>
          <w:color w:val="3D464D"/>
          <w:sz w:val="27"/>
          <w:szCs w:val="27"/>
        </w:rPr>
        <w:t>.</w:t>
      </w:r>
    </w:p>
    <w:p w14:paraId="774F5960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bool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kwd"/>
          <w:color w:val="0077AA"/>
          <w:lang w:val="en-US"/>
        </w:rPr>
        <w:t>object</w:t>
      </w:r>
      <w:r w:rsidRPr="005B7408">
        <w:rPr>
          <w:rStyle w:val="pln"/>
          <w:color w:val="3D464D"/>
          <w:lang w:val="en-US"/>
        </w:rPr>
        <w:t xml:space="preserve"> obj</w:t>
      </w:r>
      <w:r w:rsidRPr="005B7408">
        <w:rPr>
          <w:rStyle w:val="pun"/>
          <w:color w:val="999999"/>
          <w:lang w:val="en-US"/>
        </w:rPr>
        <w:t>)</w:t>
      </w:r>
    </w:p>
    <w:p w14:paraId="3A24C078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un"/>
          <w:color w:val="999999"/>
          <w:lang w:val="en-US"/>
        </w:rPr>
        <w:t>{</w:t>
      </w:r>
    </w:p>
    <w:p w14:paraId="2EF89A87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proofErr w:type="gramEnd"/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Equals</w:t>
      </w:r>
      <w:proofErr w:type="spellEnd"/>
      <w:r w:rsidRPr="005B7408">
        <w:rPr>
          <w:rStyle w:val="pun"/>
          <w:color w:val="999999"/>
          <w:lang w:val="en-US"/>
        </w:rPr>
        <w:t>(</w:t>
      </w:r>
      <w:proofErr w:type="spellStart"/>
      <w:r w:rsidRPr="005B7408">
        <w:rPr>
          <w:rStyle w:val="pln"/>
          <w:color w:val="3D464D"/>
          <w:lang w:val="en-US"/>
        </w:rPr>
        <w:t>outro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proofErr w:type="spellEnd"/>
      <w:r w:rsidRPr="005B7408">
        <w:rPr>
          <w:rStyle w:val="pun"/>
          <w:color w:val="999999"/>
          <w:lang w:val="en-US"/>
        </w:rPr>
        <w:t>);</w:t>
      </w:r>
    </w:p>
    <w:p w14:paraId="124D0C34" w14:textId="67019240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30D9F498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temos que proteger o método para os casos em que comparamos a instância com valor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, caso contrários tomaremos uma exceção:</w:t>
      </w:r>
    </w:p>
    <w:p w14:paraId="34892C8F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bool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typ"/>
          <w:color w:val="A67F59"/>
          <w:lang w:val="en-US"/>
        </w:rPr>
        <w:t>Equals</w:t>
      </w:r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kwd"/>
          <w:color w:val="0077AA"/>
          <w:lang w:val="en-US"/>
        </w:rPr>
        <w:t>object</w:t>
      </w:r>
      <w:r w:rsidRPr="005B7408">
        <w:rPr>
          <w:rStyle w:val="pln"/>
          <w:color w:val="3D464D"/>
          <w:lang w:val="en-US"/>
        </w:rPr>
        <w:t xml:space="preserve"> obj</w:t>
      </w:r>
      <w:r w:rsidRPr="005B7408">
        <w:rPr>
          <w:rStyle w:val="pun"/>
          <w:color w:val="999999"/>
          <w:lang w:val="en-US"/>
        </w:rPr>
        <w:t>)</w:t>
      </w:r>
    </w:p>
    <w:p w14:paraId="0D7F2C6A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2D79667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outro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obj </w:t>
      </w:r>
      <w:r>
        <w:rPr>
          <w:rStyle w:val="kwd"/>
          <w:color w:val="0077AA"/>
        </w:rPr>
        <w:t>as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;</w:t>
      </w:r>
    </w:p>
    <w:p w14:paraId="03B1DA98" w14:textId="77777777" w:rsidR="005B7408" w:rsidRDefault="005B7408" w:rsidP="005B7408">
      <w:pPr>
        <w:pStyle w:val="Pr-formataoHTML"/>
        <w:shd w:val="clear" w:color="auto" w:fill="F0F3F5"/>
        <w:rPr>
          <w:rStyle w:val="pln"/>
          <w:color w:val="3D464D"/>
        </w:rPr>
      </w:pPr>
    </w:p>
    <w:p w14:paraId="591B9F48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5B7408">
        <w:rPr>
          <w:rStyle w:val="kwd"/>
          <w:color w:val="0077AA"/>
          <w:lang w:val="en-US"/>
        </w:rPr>
        <w:t>if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pun"/>
          <w:color w:val="999999"/>
          <w:lang w:val="en-US"/>
        </w:rPr>
        <w:t>(</w:t>
      </w:r>
      <w:r w:rsidRPr="005B7408">
        <w:rPr>
          <w:rStyle w:val="pln"/>
          <w:color w:val="3D464D"/>
          <w:lang w:val="en-US"/>
        </w:rPr>
        <w:t xml:space="preserve">outro </w:t>
      </w:r>
      <w:r w:rsidRPr="005B7408">
        <w:rPr>
          <w:rStyle w:val="pun"/>
          <w:color w:val="999999"/>
          <w:lang w:val="en-US"/>
        </w:rPr>
        <w:t>==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null</w:t>
      </w:r>
      <w:r w:rsidRPr="005B7408">
        <w:rPr>
          <w:rStyle w:val="pun"/>
          <w:color w:val="999999"/>
          <w:lang w:val="en-US"/>
        </w:rPr>
        <w:t>)</w:t>
      </w:r>
    </w:p>
    <w:p w14:paraId="13BA717D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{</w:t>
      </w:r>
    </w:p>
    <w:p w14:paraId="72A08433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proofErr w:type="gramStart"/>
      <w:r w:rsidRPr="005B7408">
        <w:rPr>
          <w:rStyle w:val="kwd"/>
          <w:color w:val="0077AA"/>
          <w:lang w:val="en-US"/>
        </w:rPr>
        <w:t>false</w:t>
      </w:r>
      <w:r w:rsidRPr="005B7408">
        <w:rPr>
          <w:rStyle w:val="pun"/>
          <w:color w:val="999999"/>
          <w:lang w:val="en-US"/>
        </w:rPr>
        <w:t>;</w:t>
      </w:r>
      <w:proofErr w:type="gramEnd"/>
    </w:p>
    <w:p w14:paraId="12FC96C9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pun"/>
          <w:color w:val="999999"/>
          <w:lang w:val="en-US"/>
        </w:rPr>
        <w:t>}</w:t>
      </w:r>
    </w:p>
    <w:p w14:paraId="7F31530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224BA56A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proofErr w:type="gramEnd"/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Equals</w:t>
      </w:r>
      <w:proofErr w:type="spellEnd"/>
      <w:r w:rsidRPr="005B7408">
        <w:rPr>
          <w:rStyle w:val="pun"/>
          <w:color w:val="999999"/>
          <w:lang w:val="en-US"/>
        </w:rPr>
        <w:t>(</w:t>
      </w:r>
      <w:proofErr w:type="spellStart"/>
      <w:r w:rsidRPr="005B7408">
        <w:rPr>
          <w:rStyle w:val="pln"/>
          <w:color w:val="3D464D"/>
          <w:lang w:val="en-US"/>
        </w:rPr>
        <w:t>outro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proofErr w:type="spellEnd"/>
      <w:r w:rsidRPr="005B7408">
        <w:rPr>
          <w:rStyle w:val="pun"/>
          <w:color w:val="999999"/>
          <w:lang w:val="en-US"/>
        </w:rPr>
        <w:t>);</w:t>
      </w:r>
    </w:p>
    <w:p w14:paraId="4B1593DF" w14:textId="15DC9AA5" w:rsidR="005B7408" w:rsidRDefault="005B7408" w:rsidP="005B7408">
      <w:pPr>
        <w:pStyle w:val="Pr-formataoHTML"/>
        <w:shd w:val="clear" w:color="auto" w:fill="F0F3F5"/>
        <w:rPr>
          <w:rStyle w:val="pun"/>
          <w:color w:val="999999"/>
        </w:rPr>
      </w:pPr>
      <w:r>
        <w:rPr>
          <w:rStyle w:val="pun"/>
          <w:color w:val="999999"/>
        </w:rPr>
        <w:t>}</w:t>
      </w:r>
    </w:p>
    <w:p w14:paraId="4B256BA1" w14:textId="433BC1BE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66846346" w14:textId="7FE158AE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03140CC4" w14:textId="77777777" w:rsidR="00910F7B" w:rsidRDefault="00910F7B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</w:p>
    <w:p w14:paraId="15D6ACFA" w14:textId="759EE876" w:rsidR="005B7408" w:rsidRDefault="005B7408" w:rsidP="00910F7B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10F7B">
        <w:rPr>
          <w:rFonts w:ascii="Open Sans" w:hAnsi="Open Sans" w:cs="Open Sans"/>
          <w:color w:val="00C86F"/>
          <w:sz w:val="26"/>
          <w:szCs w:val="26"/>
        </w:rPr>
        <w:lastRenderedPageBreak/>
        <w:t>O método GetHashCode</w:t>
      </w:r>
    </w:p>
    <w:p w14:paraId="6C48E310" w14:textId="77777777" w:rsidR="00910F7B" w:rsidRPr="00910F7B" w:rsidRDefault="00910F7B" w:rsidP="00910F7B"/>
    <w:p w14:paraId="67B6B9ED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espere! Implementar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 é só parte da história! </w:t>
      </w:r>
      <w:r>
        <w:rPr>
          <w:rStyle w:val="Forte"/>
          <w:color w:val="3D464D"/>
          <w:sz w:val="27"/>
          <w:szCs w:val="27"/>
        </w:rPr>
        <w:t>Sempre que</w:t>
      </w:r>
      <w:r>
        <w:rPr>
          <w:color w:val="3D464D"/>
          <w:sz w:val="27"/>
          <w:szCs w:val="27"/>
        </w:rPr>
        <w:t> implementamos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 precisamos implementar o </w:t>
      </w:r>
      <w:r>
        <w:rPr>
          <w:rStyle w:val="Forte"/>
          <w:color w:val="3D464D"/>
          <w:sz w:val="27"/>
          <w:szCs w:val="27"/>
        </w:rPr>
        <w:t>código de dispersão</w:t>
      </w:r>
      <w:r>
        <w:rPr>
          <w:color w:val="3D464D"/>
          <w:sz w:val="27"/>
          <w:szCs w:val="27"/>
        </w:rPr>
        <w:t>, ou </w:t>
      </w:r>
      <w:r>
        <w:rPr>
          <w:rStyle w:val="Forte"/>
          <w:color w:val="3D464D"/>
          <w:sz w:val="27"/>
          <w:szCs w:val="27"/>
        </w:rPr>
        <w:t>código de espalhamento</w:t>
      </w:r>
      <w:r>
        <w:rPr>
          <w:color w:val="3D464D"/>
          <w:sz w:val="27"/>
          <w:szCs w:val="27"/>
        </w:rPr>
        <w:t>!</w:t>
      </w:r>
    </w:p>
    <w:p w14:paraId="6807A165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à explicação: a coleção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usa uma </w:t>
      </w:r>
      <w:r>
        <w:rPr>
          <w:rStyle w:val="nfase"/>
          <w:color w:val="3D464D"/>
          <w:sz w:val="27"/>
          <w:szCs w:val="27"/>
        </w:rPr>
        <w:t>tabela de espalhamento</w:t>
      </w:r>
      <w:r>
        <w:rPr>
          <w:color w:val="3D464D"/>
          <w:sz w:val="27"/>
          <w:szCs w:val="27"/>
        </w:rPr>
        <w:t> para realizar mais rapidamente suas buscas. Imagine que cada vez que você adiciona algo dentro do seu Set para espalhar os objetos, um número mágico é gerado e todos os objetos que o tenham são agrupados. E ao buscar, em vez de comparar o objeto com todos os outros objetos contidos dentro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(isso daria muitas comparações), ele gera novamente o mesmo número mágico, e compara apenas com aqueles que também tiveram como resultado esse número. Ou seja, ele compara apenas dentro do grupo de semelhança. No caso da matricula não reconhecida, o aluno a1 estava num grupo diferente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tonini</w:t>
      </w:r>
      <w:r>
        <w:rPr>
          <w:color w:val="3D464D"/>
          <w:sz w:val="27"/>
          <w:szCs w:val="27"/>
        </w:rPr>
        <w:t>, e por isso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não conseguia encontrá-lo.</w:t>
      </w:r>
    </w:p>
    <w:p w14:paraId="07C799E7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é gerado esse número mágico? Utilizando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, por isso precisamos sobrescrevê-lo, mudando-o para quando criarmos um objeto Aluno com o mesmo nome, que esses objetos gerem o mesmo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 e portanto, fiquem no mesmo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grupo</w:t>
      </w:r>
      <w:r>
        <w:rPr>
          <w:color w:val="3D464D"/>
          <w:sz w:val="27"/>
          <w:szCs w:val="27"/>
        </w:rPr>
        <w:t>. Podemos por exemplo pegar o primeiro caractere do nome. Dessa maneira, estaremos dividindo os grupos em grupos de alunos que começam com A, B, C, D, ..., 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Vanessa Tonini</w:t>
      </w:r>
      <w:r>
        <w:rPr>
          <w:color w:val="3D464D"/>
          <w:sz w:val="27"/>
          <w:szCs w:val="27"/>
        </w:rPr>
        <w:t> tanto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a1</w:t>
      </w:r>
      <w:r>
        <w:rPr>
          <w:color w:val="3D464D"/>
          <w:sz w:val="27"/>
          <w:szCs w:val="27"/>
        </w:rPr>
        <w:t> quanto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tonini</w:t>
      </w:r>
      <w:r>
        <w:rPr>
          <w:color w:val="3D464D"/>
          <w:sz w:val="27"/>
          <w:szCs w:val="27"/>
        </w:rPr>
        <w:t> estarão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grupo V</w:t>
      </w:r>
      <w:r>
        <w:rPr>
          <w:color w:val="3D464D"/>
          <w:sz w:val="27"/>
          <w:szCs w:val="27"/>
        </w:rPr>
        <w:t>:</w:t>
      </w:r>
    </w:p>
    <w:p w14:paraId="0F67F036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typ"/>
          <w:color w:val="A67F59"/>
          <w:lang w:val="en-US"/>
        </w:rPr>
        <w:t>GetHashCode</w:t>
      </w:r>
      <w:proofErr w:type="spellEnd"/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pun"/>
          <w:color w:val="999999"/>
          <w:lang w:val="en-US"/>
        </w:rPr>
        <w:t>)</w:t>
      </w:r>
    </w:p>
    <w:p w14:paraId="2177116C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un"/>
          <w:color w:val="999999"/>
          <w:lang w:val="en-US"/>
        </w:rPr>
        <w:t>{</w:t>
      </w:r>
    </w:p>
    <w:p w14:paraId="6FE432D9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proofErr w:type="spellEnd"/>
      <w:proofErr w:type="gramEnd"/>
      <w:r w:rsidRPr="005B7408">
        <w:rPr>
          <w:rStyle w:val="pun"/>
          <w:color w:val="999999"/>
          <w:lang w:val="en-US"/>
        </w:rPr>
        <w:t>[</w:t>
      </w:r>
      <w:r w:rsidRPr="005B7408">
        <w:rPr>
          <w:rStyle w:val="lit"/>
          <w:color w:val="990055"/>
          <w:lang w:val="en-US"/>
        </w:rPr>
        <w:t>0</w:t>
      </w:r>
      <w:r w:rsidRPr="005B7408">
        <w:rPr>
          <w:rStyle w:val="pun"/>
          <w:color w:val="999999"/>
          <w:lang w:val="en-US"/>
        </w:rPr>
        <w:t>];</w:t>
      </w:r>
    </w:p>
    <w:p w14:paraId="207FAE23" w14:textId="158A1E18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D483F91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Testando, vemos que funciona! Mas temos outro probleminha... O espalhamento é feito para que se tenha o menor número possível de objetos dentro de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grupo</w:t>
      </w:r>
      <w:r>
        <w:rPr>
          <w:color w:val="3D464D"/>
          <w:sz w:val="27"/>
          <w:szCs w:val="27"/>
        </w:rPr>
        <w:t>, e separando alfabeticamente como estamos fazendo, não é a maneira mais eficiente. Se abrirmos a classe String do C#, veremos que ela tem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 implementado, e ele já faz uma conta bem difícil, para que haja o melhor espalhamento e assim, a busca seja bastante eficiente.</w:t>
      </w:r>
    </w:p>
    <w:p w14:paraId="37BB8920" w14:textId="6AB9AE8B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58EE8AA2" wp14:editId="14D92DAB">
            <wp:extent cx="5709920" cy="3806190"/>
            <wp:effectExtent l="0" t="0" r="508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563C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podemos fazer com que o nosso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 devolva o hash da String nome:</w:t>
      </w:r>
    </w:p>
    <w:p w14:paraId="79610BD1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kwd"/>
          <w:color w:val="0077AA"/>
          <w:lang w:val="en-US"/>
        </w:rPr>
        <w:t>public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override</w:t>
      </w:r>
      <w:r w:rsidRPr="005B7408">
        <w:rPr>
          <w:rStyle w:val="pln"/>
          <w:color w:val="3D464D"/>
          <w:lang w:val="en-US"/>
        </w:rPr>
        <w:t xml:space="preserve"> </w:t>
      </w:r>
      <w:r w:rsidRPr="005B7408">
        <w:rPr>
          <w:rStyle w:val="kwd"/>
          <w:color w:val="0077AA"/>
          <w:lang w:val="en-US"/>
        </w:rPr>
        <w:t>int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typ"/>
          <w:color w:val="A67F59"/>
          <w:lang w:val="en-US"/>
        </w:rPr>
        <w:t>GetHashCode</w:t>
      </w:r>
      <w:proofErr w:type="spellEnd"/>
      <w:r w:rsidRPr="005B7408">
        <w:rPr>
          <w:rStyle w:val="pun"/>
          <w:color w:val="999999"/>
          <w:lang w:val="en-US"/>
        </w:rPr>
        <w:t>(</w:t>
      </w:r>
      <w:proofErr w:type="gramEnd"/>
      <w:r w:rsidRPr="005B7408">
        <w:rPr>
          <w:rStyle w:val="pun"/>
          <w:color w:val="999999"/>
          <w:lang w:val="en-US"/>
        </w:rPr>
        <w:t>)</w:t>
      </w:r>
    </w:p>
    <w:p w14:paraId="1B0F50D5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un"/>
          <w:color w:val="999999"/>
          <w:lang w:val="en-US"/>
        </w:rPr>
        <w:t>{</w:t>
      </w:r>
    </w:p>
    <w:p w14:paraId="359CB141" w14:textId="77777777" w:rsidR="005B7408" w:rsidRPr="005B7408" w:rsidRDefault="005B7408" w:rsidP="005B740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B7408">
        <w:rPr>
          <w:rStyle w:val="pln"/>
          <w:color w:val="3D464D"/>
          <w:lang w:val="en-US"/>
        </w:rPr>
        <w:t xml:space="preserve">    </w:t>
      </w:r>
      <w:r w:rsidRPr="005B7408">
        <w:rPr>
          <w:rStyle w:val="kwd"/>
          <w:color w:val="0077AA"/>
          <w:lang w:val="en-US"/>
        </w:rPr>
        <w:t>return</w:t>
      </w:r>
      <w:r w:rsidRPr="005B7408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5B7408">
        <w:rPr>
          <w:rStyle w:val="kwd"/>
          <w:color w:val="0077AA"/>
          <w:lang w:val="en-US"/>
        </w:rPr>
        <w:t>this</w:t>
      </w:r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pln"/>
          <w:color w:val="3D464D"/>
          <w:lang w:val="en-US"/>
        </w:rPr>
        <w:t>nome</w:t>
      </w:r>
      <w:proofErr w:type="gramEnd"/>
      <w:r w:rsidRPr="005B7408">
        <w:rPr>
          <w:rStyle w:val="pun"/>
          <w:color w:val="999999"/>
          <w:lang w:val="en-US"/>
        </w:rPr>
        <w:t>.</w:t>
      </w:r>
      <w:r w:rsidRPr="005B7408">
        <w:rPr>
          <w:rStyle w:val="typ"/>
          <w:color w:val="A67F59"/>
          <w:lang w:val="en-US"/>
        </w:rPr>
        <w:t>GetHashCode</w:t>
      </w:r>
      <w:proofErr w:type="spellEnd"/>
      <w:r w:rsidRPr="005B7408">
        <w:rPr>
          <w:rStyle w:val="pun"/>
          <w:color w:val="999999"/>
          <w:lang w:val="en-US"/>
        </w:rPr>
        <w:t>();</w:t>
      </w:r>
    </w:p>
    <w:p w14:paraId="5748D517" w14:textId="6EB12C59" w:rsidR="005B7408" w:rsidRDefault="005B7408" w:rsidP="005B740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023C254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rodarmos o código novamente, obteremos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true</w:t>
      </w:r>
      <w:r>
        <w:rPr>
          <w:color w:val="3D464D"/>
          <w:sz w:val="27"/>
          <w:szCs w:val="27"/>
        </w:rPr>
        <w:t> no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. Considere a seguinte regra: caso você sobrescreva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Equals</w:t>
      </w:r>
      <w:r>
        <w:rPr>
          <w:color w:val="3D464D"/>
          <w:sz w:val="27"/>
          <w:szCs w:val="27"/>
        </w:rPr>
        <w:t>, obrigatoriamente deverá sobrescrever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GetHashCode</w:t>
      </w:r>
      <w:r>
        <w:rPr>
          <w:color w:val="3D464D"/>
          <w:sz w:val="27"/>
          <w:szCs w:val="27"/>
        </w:rPr>
        <w:t>.</w:t>
      </w:r>
    </w:p>
    <w:p w14:paraId="16E2C45E" w14:textId="6D4A3093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52494995" wp14:editId="09E33A8F">
            <wp:extent cx="5731510" cy="3580765"/>
            <wp:effectExtent l="0" t="0" r="2540" b="63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184D" w14:textId="5956E3BA" w:rsidR="005B7408" w:rsidRDefault="005B7408" w:rsidP="005B740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098C613" wp14:editId="49944CE6">
            <wp:extent cx="4189095" cy="4763135"/>
            <wp:effectExtent l="0" t="0" r="190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06C3" w14:textId="77777777" w:rsidR="005B7408" w:rsidRDefault="005B7408" w:rsidP="005B740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E assim fechamos nosso capítulo sobre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. Nos vemos em breve, quando apresentaremos nossa nova coleção: os </w:t>
      </w:r>
      <w:r>
        <w:rPr>
          <w:rStyle w:val="Forte"/>
          <w:color w:val="3D464D"/>
          <w:sz w:val="27"/>
          <w:szCs w:val="27"/>
        </w:rPr>
        <w:t>dicionários</w:t>
      </w:r>
      <w:r>
        <w:rPr>
          <w:color w:val="3D464D"/>
          <w:sz w:val="27"/>
          <w:szCs w:val="27"/>
        </w:rPr>
        <w:t>. Até à próxima!</w:t>
      </w:r>
    </w:p>
    <w:p w14:paraId="1AD7D6EE" w14:textId="77777777" w:rsidR="005B7408" w:rsidRPr="00FA2CCB" w:rsidRDefault="005B7408" w:rsidP="00FA2CC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eastAsia="pt-BR"/>
        </w:rPr>
      </w:pPr>
    </w:p>
    <w:p w14:paraId="695E5385" w14:textId="6A3E3568" w:rsidR="00910F7B" w:rsidRPr="00244C64" w:rsidRDefault="00910F7B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O que aprendemos?</w:t>
      </w:r>
    </w:p>
    <w:p w14:paraId="1EF37B2B" w14:textId="77777777" w:rsidR="00910F7B" w:rsidRPr="00910F7B" w:rsidRDefault="00910F7B" w:rsidP="00910F7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7DC8F07E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as propriedades do Set</w:t>
      </w:r>
    </w:p>
    <w:p w14:paraId="20BF03BE" w14:textId="77777777" w:rsidR="00910F7B" w:rsidRPr="00910F7B" w:rsidRDefault="00910F7B" w:rsidP="00910F7B">
      <w:pPr>
        <w:numPr>
          <w:ilvl w:val="1"/>
          <w:numId w:val="28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não permite duplicidade</w:t>
      </w:r>
    </w:p>
    <w:p w14:paraId="5AFF4E23" w14:textId="77777777" w:rsidR="00910F7B" w:rsidRPr="00910F7B" w:rsidRDefault="00910F7B" w:rsidP="00910F7B">
      <w:pPr>
        <w:numPr>
          <w:ilvl w:val="1"/>
          <w:numId w:val="28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elementos não são mantidos em ordem específica</w:t>
      </w:r>
    </w:p>
    <w:p w14:paraId="0F6584D0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classe </w:t>
      </w:r>
      <w:proofErr w:type="spellStart"/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HashSet</w:t>
      </w:r>
      <w:proofErr w:type="spellEnd"/>
    </w:p>
    <w:p w14:paraId="44A4C8D9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adicionando elementos</w:t>
      </w:r>
    </w:p>
    <w:p w14:paraId="00BA09E6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elementos</w:t>
      </w:r>
    </w:p>
    <w:p w14:paraId="7C1A6098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elementos</w:t>
      </w:r>
    </w:p>
    <w:p w14:paraId="1AF88F39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proofErr w:type="spellStart"/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Equals</w:t>
      </w:r>
      <w:proofErr w:type="spellEnd"/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4C9B4138" w14:textId="77777777" w:rsidR="00910F7B" w:rsidRPr="00910F7B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proofErr w:type="spellStart"/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GetHashCode</w:t>
      </w:r>
      <w:proofErr w:type="spellEnd"/>
      <w:r w:rsidRPr="00910F7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7B21CE11" w14:textId="7F68A941" w:rsidR="00910F7B" w:rsidRPr="00C90431" w:rsidRDefault="00910F7B" w:rsidP="00910F7B">
      <w:pPr>
        <w:numPr>
          <w:ilvl w:val="0"/>
          <w:numId w:val="28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entendo código de dispersão e </w:t>
      </w:r>
      <w:proofErr w:type="spellStart"/>
      <w:r w:rsidRPr="00910F7B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hashing</w:t>
      </w:r>
      <w:proofErr w:type="spellEnd"/>
    </w:p>
    <w:p w14:paraId="6D321D7E" w14:textId="77777777" w:rsidR="00C90431" w:rsidRPr="00910F7B" w:rsidRDefault="00C90431" w:rsidP="00C90431">
      <w:p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4E0F5A0" w14:textId="21E8D386" w:rsidR="00910F7B" w:rsidRPr="00910F7B" w:rsidRDefault="00910F7B" w:rsidP="00910F7B">
      <w:pPr>
        <w:shd w:val="clear" w:color="auto" w:fill="FFFFFF"/>
        <w:spacing w:after="0"/>
        <w:ind w:left="12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910F7B">
        <w:rPr>
          <w:color w:val="3D464D"/>
          <w:sz w:val="27"/>
          <w:szCs w:val="27"/>
          <w:shd w:val="clear" w:color="auto" w:fill="FFFFFF"/>
        </w:rPr>
        <w:t>Com o que aprendemos neste capítulo, conhecemos o que são conjuntos, </w:t>
      </w:r>
      <w:r w:rsidRPr="00910F7B">
        <w:rPr>
          <w:rFonts w:ascii="Courier New" w:hAnsi="Courier New" w:cs="Courier New"/>
          <w:color w:val="3D464D"/>
          <w:sz w:val="20"/>
          <w:szCs w:val="20"/>
          <w:shd w:val="clear" w:color="auto" w:fill="F0F3F5"/>
        </w:rPr>
        <w:t>HashSet</w:t>
      </w:r>
      <w:r w:rsidRPr="00910F7B">
        <w:rPr>
          <w:color w:val="3D464D"/>
          <w:sz w:val="27"/>
          <w:szCs w:val="27"/>
          <w:shd w:val="clear" w:color="auto" w:fill="FFFFFF"/>
        </w:rPr>
        <w:t> e hash code. Agora vamos começar a aprender sobre dicionários. Mas isso fica para o próximo capítulo!</w:t>
      </w:r>
    </w:p>
    <w:p w14:paraId="6F93BBC8" w14:textId="326327A2" w:rsidR="00910F7B" w:rsidRPr="00244C64" w:rsidRDefault="00FA279A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Para saber mais</w:t>
      </w:r>
    </w:p>
    <w:p w14:paraId="11D2F980" w14:textId="77777777" w:rsidR="00FA279A" w:rsidRPr="00244C64" w:rsidRDefault="00FA279A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Conjuntos Ordenados com o SortedSet</w:t>
      </w:r>
    </w:p>
    <w:p w14:paraId="65BA6F53" w14:textId="77777777" w:rsidR="00FA279A" w:rsidRDefault="00FA279A" w:rsidP="00FA279A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muitas aplicações além da busca rápida, também precisamos manter a ordenação dos elementos de um conjunto. Nesse tipo de aplicação, podemos utilizar uma nova classe do C# chamada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SortedSet</w:t>
      </w:r>
      <w:r>
        <w:rPr>
          <w:color w:val="3D464D"/>
          <w:sz w:val="27"/>
          <w:szCs w:val="27"/>
        </w:rPr>
        <w:t>.</w:t>
      </w:r>
    </w:p>
    <w:p w14:paraId="3C4DBC76" w14:textId="77777777" w:rsidR="00FA279A" w:rsidRDefault="00FA279A" w:rsidP="00FA279A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SortedSet</w:t>
      </w:r>
      <w:r>
        <w:rPr>
          <w:color w:val="3D464D"/>
          <w:sz w:val="27"/>
          <w:szCs w:val="27"/>
        </w:rPr>
        <w:t> funciona de forma similar ao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utilizamos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 para adicionar um elemento, o Remove para remover itens,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 para perguntar quantos elementos estão armazenados 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Contains</w:t>
      </w:r>
      <w:r>
        <w:rPr>
          <w:color w:val="3D464D"/>
          <w:sz w:val="27"/>
          <w:szCs w:val="27"/>
        </w:rPr>
        <w:t> para verificar se um determinado elemento está no conjunto. A diferença é que no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 os elementos são espalhados em categorias e por isso não sabemos qual é a ordem da iteração, já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SortedSet</w:t>
      </w:r>
      <w:r>
        <w:rPr>
          <w:color w:val="3D464D"/>
          <w:sz w:val="27"/>
          <w:szCs w:val="27"/>
        </w:rPr>
        <w:t> guarda os elementos na ordem crescente.</w:t>
      </w:r>
    </w:p>
    <w:p w14:paraId="0D43D7A2" w14:textId="77777777" w:rsidR="00FA279A" w:rsidRDefault="00FA279A" w:rsidP="00FA279A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SABER MAIS: - </w:t>
      </w:r>
      <w:hyperlink r:id="rId108" w:anchor="20-2-conjuntos-ordenados-com-o-sortedset" w:tgtFrame="_blank" w:history="1">
        <w:r>
          <w:rPr>
            <w:rStyle w:val="Hyperlink"/>
            <w:sz w:val="27"/>
            <w:szCs w:val="27"/>
          </w:rPr>
          <w:t>Conjuntos Or</w:t>
        </w:r>
        <w:r>
          <w:rPr>
            <w:rStyle w:val="Hyperlink"/>
            <w:sz w:val="27"/>
            <w:szCs w:val="27"/>
          </w:rPr>
          <w:t>d</w:t>
        </w:r>
        <w:r>
          <w:rPr>
            <w:rStyle w:val="Hyperlink"/>
            <w:sz w:val="27"/>
            <w:szCs w:val="27"/>
          </w:rPr>
          <w:t>enados com o SortedSet</w:t>
        </w:r>
      </w:hyperlink>
      <w:r>
        <w:rPr>
          <w:color w:val="3D464D"/>
          <w:sz w:val="27"/>
          <w:szCs w:val="27"/>
        </w:rPr>
        <w:t> - Caelum Ensino e Inovação</w:t>
      </w:r>
    </w:p>
    <w:p w14:paraId="59065D28" w14:textId="16C2DC5E" w:rsidR="000B774B" w:rsidRDefault="000B774B" w:rsidP="003418F4"/>
    <w:p w14:paraId="4C8CB566" w14:textId="18AD02C4" w:rsidR="00943157" w:rsidRPr="00244C64" w:rsidRDefault="00943157" w:rsidP="00244C64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44C64">
        <w:rPr>
          <w:rFonts w:ascii="Open Sans" w:hAnsi="Open Sans" w:cs="Open Sans"/>
          <w:color w:val="00C86F"/>
          <w:sz w:val="26"/>
          <w:szCs w:val="26"/>
        </w:rPr>
        <w:t>Projeto da Aula Atual</w:t>
      </w:r>
    </w:p>
    <w:p w14:paraId="404FC69C" w14:textId="77777777" w:rsidR="00943157" w:rsidRPr="00943157" w:rsidRDefault="00943157" w:rsidP="00943157"/>
    <w:p w14:paraId="187B8354" w14:textId="6C5B10FF" w:rsidR="00943157" w:rsidRPr="00943157" w:rsidRDefault="00943157" w:rsidP="00943157">
      <w:r>
        <w:rPr>
          <w:color w:val="3D464D"/>
          <w:sz w:val="27"/>
          <w:szCs w:val="27"/>
          <w:shd w:val="clear" w:color="auto" w:fill="FFFFFF"/>
        </w:rPr>
        <w:t>Segue o link do projeto até o momento: </w:t>
      </w:r>
      <w:hyperlink r:id="rId109" w:tgtFrame="_blank" w:history="1">
        <w:r>
          <w:rPr>
            <w:rStyle w:val="Hyperlink"/>
            <w:sz w:val="27"/>
            <w:szCs w:val="27"/>
            <w:shd w:val="clear" w:color="auto" w:fill="FFFFFF"/>
          </w:rPr>
          <w:t>https://github.com/alura-cursos/csharp-collections/archive/af4304010dd781ed36e7f5c097b755e521450330.zip</w:t>
        </w:r>
      </w:hyperlink>
    </w:p>
    <w:p w14:paraId="229825D9" w14:textId="485A24CC" w:rsidR="001B1660" w:rsidRPr="001B1660" w:rsidRDefault="001B1660" w:rsidP="001B1660"/>
    <w:p w14:paraId="434D63F1" w14:textId="77777777" w:rsidR="00145021" w:rsidRPr="00145021" w:rsidRDefault="00145021" w:rsidP="00145021"/>
    <w:p w14:paraId="5A304667" w14:textId="0A3F8ED6" w:rsidR="003613B9" w:rsidRDefault="003613B9" w:rsidP="00943157">
      <w:pPr>
        <w:pStyle w:val="Ttulo1"/>
        <w:rPr>
          <w:b/>
          <w:bCs/>
          <w:noProof/>
        </w:rPr>
      </w:pPr>
      <w:bookmarkStart w:id="54" w:name="_Toc63285769"/>
      <w:r w:rsidRPr="00943157">
        <w:rPr>
          <w:b/>
          <w:bCs/>
          <w:noProof/>
        </w:rPr>
        <w:lastRenderedPageBreak/>
        <w:t>Dicionários, Trabalhando com Chave e Valor</w:t>
      </w:r>
      <w:bookmarkEnd w:id="54"/>
    </w:p>
    <w:p w14:paraId="4357591F" w14:textId="0902C8A4" w:rsidR="00943157" w:rsidRDefault="00943157" w:rsidP="00943157"/>
    <w:p w14:paraId="4AD7EEE7" w14:textId="0AEB7729" w:rsidR="00943157" w:rsidRDefault="00943157" w:rsidP="00943157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943157">
        <w:rPr>
          <w:rFonts w:ascii="Open Sans" w:hAnsi="Open Sans" w:cs="Open Sans"/>
          <w:color w:val="00C86F"/>
          <w:sz w:val="26"/>
          <w:szCs w:val="26"/>
        </w:rPr>
        <w:t>Introdução a dicionários</w:t>
      </w:r>
    </w:p>
    <w:p w14:paraId="06472761" w14:textId="77777777" w:rsidR="00943157" w:rsidRPr="00943157" w:rsidRDefault="00943157" w:rsidP="00943157"/>
    <w:p w14:paraId="1E5672CC" w14:textId="77777777" w:rsidR="00943157" w:rsidRDefault="00943157" w:rsidP="00943157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Começando deste ponto? Você pode fazer o </w:t>
      </w:r>
      <w:hyperlink r:id="rId110" w:tgtFrame="_blank" w:history="1">
        <w:r>
          <w:rPr>
            <w:rStyle w:val="Hyperlink"/>
            <w:sz w:val="27"/>
            <w:szCs w:val="27"/>
          </w:rPr>
          <w:t>DOWN</w:t>
        </w:r>
        <w:r>
          <w:rPr>
            <w:rStyle w:val="Hyperlink"/>
            <w:sz w:val="27"/>
            <w:szCs w:val="27"/>
          </w:rPr>
          <w:t>L</w:t>
        </w:r>
        <w:r>
          <w:rPr>
            <w:rStyle w:val="Hyperlink"/>
            <w:sz w:val="27"/>
            <w:szCs w:val="27"/>
          </w:rPr>
          <w:t>OAD</w:t>
        </w:r>
      </w:hyperlink>
      <w:r>
        <w:rPr>
          <w:color w:val="3D464D"/>
          <w:sz w:val="27"/>
          <w:szCs w:val="27"/>
        </w:rPr>
        <w:t> completo do projeto do capítulo anterior e continuar seus estudos a partir deste.</w:t>
      </w:r>
    </w:p>
    <w:p w14:paraId="0F415646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757EC563" w14:textId="72BE72A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 com o nosso projeto, trabalharemos com dicionários e, para começar, limparemos o console. Sabemos que existe um mecanismo para a verificação da existência do aluno no curso por meio do </w:t>
      </w:r>
      <w:r>
        <w:rPr>
          <w:rStyle w:val="nfase"/>
          <w:color w:val="3D464D"/>
          <w:sz w:val="27"/>
          <w:szCs w:val="27"/>
        </w:rPr>
        <w:t>HashSet</w:t>
      </w:r>
      <w:r>
        <w:rPr>
          <w:color w:val="3D464D"/>
          <w:sz w:val="27"/>
          <w:szCs w:val="27"/>
        </w:rPr>
        <w:t>, agora utilizaremos o método de busca para saber que aluno possui determinado número de matrícula. Perguntaremos isto ao console e implementaremos um novo método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>
        <w:rPr>
          <w:color w:val="3D464D"/>
          <w:sz w:val="27"/>
          <w:szCs w:val="27"/>
        </w:rPr>
        <w:t>, a ser chamado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.</w:t>
      </w:r>
    </w:p>
    <w:p w14:paraId="1B675988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//limpando o console</w:t>
      </w:r>
    </w:p>
    <w:p w14:paraId="66E285E7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Clear</w:t>
      </w:r>
      <w:r>
        <w:rPr>
          <w:rStyle w:val="pun"/>
          <w:color w:val="999999"/>
        </w:rPr>
        <w:t>();</w:t>
      </w:r>
    </w:p>
    <w:p w14:paraId="1B37E468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</w:p>
    <w:p w14:paraId="4A423C6D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//já temos método para saber se o aluno está matriculado.</w:t>
      </w:r>
    </w:p>
    <w:p w14:paraId="6A1508D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//mas agora precisamos buscar aluno por número de matrícula</w:t>
      </w:r>
    </w:p>
    <w:p w14:paraId="44015236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</w:p>
    <w:p w14:paraId="01BBB23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//pergunta: "Quem é o aluno com matrícula 5617?"</w:t>
      </w:r>
    </w:p>
    <w:p w14:paraId="18B1B916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com matrícula 5617?"</w:t>
      </w:r>
      <w:r>
        <w:rPr>
          <w:rStyle w:val="pun"/>
          <w:color w:val="999999"/>
        </w:rPr>
        <w:t>);</w:t>
      </w:r>
    </w:p>
    <w:p w14:paraId="75163C2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//implementando Curso.BuscaMatriculado</w:t>
      </w:r>
    </w:p>
    <w:p w14:paraId="710FDAF2" w14:textId="4646F7C7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aluno5617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084F6A22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o método ainda não existe, posicionaremos o mouse em cima dele e, com "Ctrl + .", geraremos o método, para o qual navegaremos por meio do F12 e o implementaremos. Varreremos a coleção até encontrarmos o aluno cujo número de matrícula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. Caso isto não ocorra, será lançada uma exceção:</w:t>
      </w:r>
    </w:p>
    <w:p w14:paraId="69A74356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50CF21CB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55043A3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aluno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alunos</w:t>
      </w:r>
      <w:r>
        <w:rPr>
          <w:rStyle w:val="pun"/>
          <w:color w:val="999999"/>
        </w:rPr>
        <w:t>)</w:t>
      </w:r>
    </w:p>
    <w:p w14:paraId="633F845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16C55D1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if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==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2C921B5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7C30CC52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771B6A8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1D3EB0E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9ED62B5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Exception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"Matrícula não encontrada: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);</w:t>
      </w:r>
    </w:p>
    <w:p w14:paraId="52F0A5E0" w14:textId="2B9C6FFA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5186055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imprimiremos o resultado (o aluno encontrado):</w:t>
      </w:r>
    </w:p>
    <w:p w14:paraId="4334948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//imprimindo o aluno5617 encontrado</w:t>
      </w:r>
    </w:p>
    <w:p w14:paraId="53334F1E" w14:textId="2B8085C4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"aluno5617: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aluno5617</w:t>
      </w:r>
      <w:r>
        <w:rPr>
          <w:rStyle w:val="pun"/>
          <w:color w:val="999999"/>
        </w:rPr>
        <w:t>);</w:t>
      </w:r>
    </w:p>
    <w:p w14:paraId="726F1BB2" w14:textId="77777777" w:rsidR="00943157" w:rsidRDefault="00943157" w:rsidP="0094315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rodar a aplicação e ver o que acontece? Obteremos o seguinte:</w:t>
      </w:r>
    </w:p>
    <w:p w14:paraId="2B8667C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aluno com matr</w:t>
      </w:r>
      <w:r>
        <w:rPr>
          <w:rStyle w:val="pun"/>
          <w:color w:val="999999"/>
        </w:rPr>
        <w:t>í</w:t>
      </w:r>
      <w:r>
        <w:rPr>
          <w:rStyle w:val="pln"/>
          <w:color w:val="3D464D"/>
        </w:rPr>
        <w:t xml:space="preserve">cula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?</w:t>
      </w:r>
    </w:p>
    <w:p w14:paraId="5E48680E" w14:textId="7C986FAA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aluno5617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[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Losnak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matricula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]</w:t>
      </w:r>
    </w:p>
    <w:p w14:paraId="1ACCB95B" w14:textId="77777777" w:rsidR="00943157" w:rsidRDefault="00943157" w:rsidP="0094315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Será que esta busca pode ser melhorada?</w:t>
      </w:r>
    </w:p>
    <w:p w14:paraId="3AEF8A7C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.NET Framework felizmente possui um tipo de coleção específico, o </w:t>
      </w:r>
      <w:r>
        <w:rPr>
          <w:rStyle w:val="Forte"/>
          <w:color w:val="3D464D"/>
          <w:sz w:val="27"/>
          <w:szCs w:val="27"/>
        </w:rPr>
        <w:t>dicionário</w:t>
      </w:r>
      <w:r>
        <w:rPr>
          <w:color w:val="3D464D"/>
          <w:sz w:val="27"/>
          <w:szCs w:val="27"/>
        </w:rPr>
        <w:t>, que permite associar uma chave (no caso, a matrícula) a um valor (o nome do aluno).</w:t>
      </w:r>
    </w:p>
    <w:p w14:paraId="12A09A41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início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, em que já temos o conjunto (</w:t>
      </w:r>
      <w:r>
        <w:rPr>
          <w:rStyle w:val="nfase"/>
          <w:color w:val="3D464D"/>
          <w:sz w:val="27"/>
          <w:szCs w:val="27"/>
        </w:rPr>
        <w:t>HashSet</w:t>
      </w:r>
      <w:r>
        <w:rPr>
          <w:color w:val="3D464D"/>
          <w:sz w:val="27"/>
          <w:szCs w:val="27"/>
        </w:rPr>
        <w:t>) declarado, implementaremos um dicionário para trabalho paralelo, bem como a interface privada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IDictionary&lt;&gt;</w:t>
      </w:r>
      <w:r>
        <w:rPr>
          <w:color w:val="3D464D"/>
          <w:sz w:val="27"/>
          <w:szCs w:val="27"/>
        </w:rPr>
        <w:t>:</w:t>
      </w:r>
    </w:p>
    <w:p w14:paraId="364A75F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</w:p>
    <w:p w14:paraId="619C9A6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FDD9161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com"/>
          <w:color w:val="708090"/>
        </w:rPr>
        <w:t>//implementando um dicionário de alunos</w:t>
      </w:r>
    </w:p>
    <w:p w14:paraId="021F1627" w14:textId="77777777" w:rsidR="00943157" w:rsidRPr="00943157" w:rsidRDefault="00943157" w:rsidP="00943157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943157">
        <w:rPr>
          <w:rStyle w:val="kwd"/>
          <w:color w:val="0077AA"/>
          <w:lang w:val="en-US"/>
        </w:rPr>
        <w:t>private</w:t>
      </w:r>
      <w:r w:rsidRPr="00943157">
        <w:rPr>
          <w:rStyle w:val="pln"/>
          <w:color w:val="3D464D"/>
          <w:lang w:val="en-US"/>
        </w:rPr>
        <w:t xml:space="preserve"> </w:t>
      </w:r>
      <w:proofErr w:type="spellStart"/>
      <w:r w:rsidRPr="00943157">
        <w:rPr>
          <w:rStyle w:val="typ"/>
          <w:color w:val="A67F59"/>
          <w:lang w:val="en-US"/>
        </w:rPr>
        <w:t>IDictionary</w:t>
      </w:r>
      <w:proofErr w:type="spellEnd"/>
      <w:r w:rsidRPr="00943157">
        <w:rPr>
          <w:rStyle w:val="pun"/>
          <w:color w:val="999999"/>
          <w:lang w:val="en-US"/>
        </w:rPr>
        <w:t>&lt;</w:t>
      </w:r>
      <w:r w:rsidRPr="00943157">
        <w:rPr>
          <w:rStyle w:val="kwd"/>
          <w:color w:val="0077AA"/>
          <w:lang w:val="en-US"/>
        </w:rPr>
        <w:t>int</w:t>
      </w:r>
      <w:r w:rsidRPr="00943157">
        <w:rPr>
          <w:rStyle w:val="pun"/>
          <w:color w:val="999999"/>
          <w:lang w:val="en-US"/>
        </w:rPr>
        <w:t>,</w:t>
      </w:r>
      <w:r w:rsidRPr="00943157">
        <w:rPr>
          <w:rStyle w:val="pln"/>
          <w:color w:val="3D464D"/>
          <w:lang w:val="en-US"/>
        </w:rPr>
        <w:t xml:space="preserve"> </w:t>
      </w:r>
      <w:proofErr w:type="spellStart"/>
      <w:r w:rsidRPr="00943157">
        <w:rPr>
          <w:rStyle w:val="typ"/>
          <w:color w:val="A67F59"/>
          <w:lang w:val="en-US"/>
        </w:rPr>
        <w:t>Aluno</w:t>
      </w:r>
      <w:proofErr w:type="spellEnd"/>
      <w:r w:rsidRPr="00943157">
        <w:rPr>
          <w:rStyle w:val="pun"/>
          <w:color w:val="999999"/>
          <w:lang w:val="en-US"/>
        </w:rPr>
        <w:t>&gt;</w:t>
      </w:r>
      <w:r w:rsidRPr="00943157">
        <w:rPr>
          <w:rStyle w:val="pln"/>
          <w:color w:val="3D464D"/>
          <w:lang w:val="en-US"/>
        </w:rPr>
        <w:t xml:space="preserve"> </w:t>
      </w:r>
      <w:proofErr w:type="spellStart"/>
      <w:r w:rsidRPr="00943157">
        <w:rPr>
          <w:rStyle w:val="pln"/>
          <w:color w:val="3D464D"/>
          <w:lang w:val="en-US"/>
        </w:rPr>
        <w:t>dicionarioAlunos</w:t>
      </w:r>
      <w:proofErr w:type="spellEnd"/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pun"/>
          <w:color w:val="999999"/>
          <w:lang w:val="en-US"/>
        </w:rPr>
        <w:t>=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kwd"/>
          <w:color w:val="0077AA"/>
          <w:lang w:val="en-US"/>
        </w:rPr>
        <w:t>new</w:t>
      </w:r>
      <w:r w:rsidRPr="00943157">
        <w:rPr>
          <w:rStyle w:val="pln"/>
          <w:color w:val="3D464D"/>
          <w:lang w:val="en-US"/>
        </w:rPr>
        <w:t xml:space="preserve"> </w:t>
      </w:r>
      <w:r w:rsidRPr="00943157">
        <w:rPr>
          <w:rStyle w:val="typ"/>
          <w:color w:val="A67F59"/>
          <w:lang w:val="en-US"/>
        </w:rPr>
        <w:t>Dictionary</w:t>
      </w:r>
      <w:r w:rsidRPr="00943157">
        <w:rPr>
          <w:rStyle w:val="pun"/>
          <w:color w:val="999999"/>
          <w:lang w:val="en-US"/>
        </w:rPr>
        <w:t>&lt;</w:t>
      </w:r>
      <w:r w:rsidRPr="00943157">
        <w:rPr>
          <w:rStyle w:val="kwd"/>
          <w:color w:val="0077AA"/>
          <w:lang w:val="en-US"/>
        </w:rPr>
        <w:t>int</w:t>
      </w:r>
      <w:r w:rsidRPr="00943157">
        <w:rPr>
          <w:rStyle w:val="pun"/>
          <w:color w:val="999999"/>
          <w:lang w:val="en-US"/>
        </w:rPr>
        <w:t>,</w:t>
      </w:r>
      <w:r w:rsidRPr="00943157">
        <w:rPr>
          <w:rStyle w:val="pln"/>
          <w:color w:val="3D464D"/>
          <w:lang w:val="en-US"/>
        </w:rPr>
        <w:t xml:space="preserve"> </w:t>
      </w:r>
      <w:proofErr w:type="spellStart"/>
      <w:r w:rsidRPr="00943157">
        <w:rPr>
          <w:rStyle w:val="typ"/>
          <w:color w:val="A67F59"/>
          <w:lang w:val="en-US"/>
        </w:rPr>
        <w:t>Aluno</w:t>
      </w:r>
      <w:proofErr w:type="spellEnd"/>
      <w:proofErr w:type="gramStart"/>
      <w:r w:rsidRPr="00943157">
        <w:rPr>
          <w:rStyle w:val="pun"/>
          <w:color w:val="999999"/>
          <w:lang w:val="en-US"/>
        </w:rPr>
        <w:t>&gt;(</w:t>
      </w:r>
      <w:proofErr w:type="gramEnd"/>
      <w:r w:rsidRPr="00943157">
        <w:rPr>
          <w:rStyle w:val="pun"/>
          <w:color w:val="999999"/>
          <w:lang w:val="en-US"/>
        </w:rPr>
        <w:t>);</w:t>
      </w:r>
    </w:p>
    <w:p w14:paraId="7DA17675" w14:textId="77777777" w:rsidR="00943157" w:rsidRPr="00943157" w:rsidRDefault="00943157" w:rsidP="00943157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364A71B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 w:rsidRPr="00943157">
        <w:rPr>
          <w:rStyle w:val="pln"/>
          <w:color w:val="3D464D"/>
          <w:lang w:val="en-US"/>
        </w:rPr>
        <w:t xml:space="preserve">    </w:t>
      </w:r>
      <w:r>
        <w:rPr>
          <w:rStyle w:val="com"/>
          <w:color w:val="708090"/>
        </w:rPr>
        <w:t>//...</w:t>
      </w:r>
    </w:p>
    <w:p w14:paraId="60F9A37E" w14:textId="7F00C730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401F815" w14:textId="77777777" w:rsidR="00943157" w:rsidRDefault="00943157" w:rsidP="00943157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ora, o dicionário está vazio, tendo sua utilidade assim que for alimentada, a partir do método de matricular os alunos.</w:t>
      </w:r>
    </w:p>
    <w:p w14:paraId="3A971944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51B1252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EB7F79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4C85F5C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dicionarioAlunos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4A33F086" w14:textId="5BE67525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59F14DA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é necessário modificarmos o método de busca para que ela seja feita não mais no </w:t>
      </w:r>
      <w:r>
        <w:rPr>
          <w:rStyle w:val="nfase"/>
          <w:color w:val="3D464D"/>
          <w:sz w:val="27"/>
          <w:szCs w:val="27"/>
        </w:rPr>
        <w:t>HashSet</w:t>
      </w:r>
      <w:r>
        <w:rPr>
          <w:color w:val="3D464D"/>
          <w:sz w:val="27"/>
          <w:szCs w:val="27"/>
        </w:rPr>
        <w:t> e sim no dicionário. Vamos navegar ao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>
        <w:rPr>
          <w:color w:val="3D464D"/>
          <w:sz w:val="27"/>
          <w:szCs w:val="27"/>
        </w:rPr>
        <w:t> e trocar seu corpo por outro tipo de busca:</w:t>
      </w:r>
    </w:p>
    <w:p w14:paraId="02EFD6AD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460B5867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C4B520B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dicionarioAlunos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numeroMatricula</w:t>
      </w:r>
      <w:r>
        <w:rPr>
          <w:rStyle w:val="pun"/>
          <w:color w:val="999999"/>
        </w:rPr>
        <w:t>];</w:t>
      </w:r>
    </w:p>
    <w:p w14:paraId="30974CAF" w14:textId="3328FE42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3765A380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Indo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rodaremos a aplicação e obteremos o mesmo resultado anterior, com a aluna Ana Losnak. A troca foi efetuada com sucesso! No entanto, pode ser que busquemos uma chave inexistente,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5618</w:t>
      </w:r>
      <w:r>
        <w:rPr>
          <w:color w:val="3D464D"/>
          <w:sz w:val="27"/>
          <w:szCs w:val="27"/>
        </w:rPr>
        <w:t>, por exemplo. O que ocorrerá neste caso?</w:t>
      </w:r>
    </w:p>
    <w:p w14:paraId="513E3BBE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//quem é o aluno 5618?</w:t>
      </w:r>
    </w:p>
    <w:p w14:paraId="5B86C47C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5618?"</w:t>
      </w:r>
      <w:r>
        <w:rPr>
          <w:rStyle w:val="pun"/>
          <w:color w:val="999999"/>
        </w:rPr>
        <w:t>);</w:t>
      </w:r>
    </w:p>
    <w:p w14:paraId="5C2CA86E" w14:textId="46AF0072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5618</w:t>
      </w:r>
      <w:r>
        <w:rPr>
          <w:rStyle w:val="pun"/>
          <w:color w:val="999999"/>
        </w:rPr>
        <w:t>));</w:t>
      </w:r>
    </w:p>
    <w:p w14:paraId="38466691" w14:textId="0C3F88F7" w:rsidR="00943157" w:rsidRDefault="00E243AA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50233F65" wp14:editId="7343D497">
            <wp:extent cx="5731510" cy="1474470"/>
            <wp:effectExtent l="0" t="0" r="254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D464D"/>
          <w:sz w:val="27"/>
          <w:szCs w:val="27"/>
        </w:rPr>
        <w:t xml:space="preserve"> </w:t>
      </w:r>
      <w:r w:rsidR="00943157">
        <w:rPr>
          <w:color w:val="3D464D"/>
          <w:sz w:val="27"/>
          <w:szCs w:val="27"/>
        </w:rPr>
        <w:t>Ao rodarmos a aplicação, ocorre um erro que diz: </w:t>
      </w:r>
      <w:r w:rsidR="00943157">
        <w:rPr>
          <w:rStyle w:val="Forte"/>
          <w:color w:val="3D464D"/>
          <w:sz w:val="27"/>
          <w:szCs w:val="27"/>
        </w:rPr>
        <w:t>a chave fornecida não estava presente no dicionário</w:t>
      </w:r>
      <w:r w:rsidR="00943157">
        <w:rPr>
          <w:color w:val="3D464D"/>
          <w:sz w:val="27"/>
          <w:szCs w:val="27"/>
        </w:rPr>
        <w:t xml:space="preserve">. Talvez tenhamos que tenhamos que tratar isto para que o </w:t>
      </w:r>
      <w:r w:rsidR="00943157">
        <w:rPr>
          <w:color w:val="3D464D"/>
          <w:sz w:val="27"/>
          <w:szCs w:val="27"/>
        </w:rPr>
        <w:lastRenderedPageBreak/>
        <w:t>erro não apareça ao usuário final. Poderemos retornar um valor nulo, por exemplo. Para isso, modificaremos o método </w:t>
      </w:r>
      <w:r w:rsidR="00943157"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 w:rsidR="00943157">
        <w:rPr>
          <w:color w:val="3D464D"/>
          <w:sz w:val="27"/>
          <w:szCs w:val="27"/>
        </w:rPr>
        <w:t>, para o qual iremos utilizando a tecla F12.</w:t>
      </w:r>
    </w:p>
    <w:p w14:paraId="7FD9A403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vez de utilizarmos a sintaxe dos colchetes, chamaremos outro método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dicionarioAlunos</w:t>
      </w:r>
      <w:r>
        <w:rPr>
          <w:color w:val="3D464D"/>
          <w:sz w:val="27"/>
          <w:szCs w:val="27"/>
        </w:rPr>
        <w:t> para "tentarmos a obtenção do valor"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), passando a mesma chave que estávamos buscando anteriormente, juntamente com um parâmetro de saída, retornando exatamente o valor que buscamos.</w:t>
      </w:r>
    </w:p>
    <w:p w14:paraId="5B75F10A" w14:textId="77777777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 ainda não existe no escopo deste método, precisaremos declará-lo, e ele será preenchido pelo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 caso seja encontrado no dicionário, neste caso, retornando:</w:t>
      </w:r>
    </w:p>
    <w:p w14:paraId="56ACE07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numeroMatricula</w:t>
      </w:r>
      <w:r>
        <w:rPr>
          <w:rStyle w:val="pun"/>
          <w:color w:val="999999"/>
        </w:rPr>
        <w:t>)</w:t>
      </w:r>
    </w:p>
    <w:p w14:paraId="412C8BFA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502BF9F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null</w:t>
      </w:r>
      <w:r>
        <w:rPr>
          <w:rStyle w:val="pun"/>
          <w:color w:val="999999"/>
        </w:rPr>
        <w:t>;</w:t>
      </w:r>
    </w:p>
    <w:p w14:paraId="357E33BE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dicionarioAlunos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TryGetValue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numeroMatricula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out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4593D8F7" w14:textId="77777777" w:rsidR="00943157" w:rsidRDefault="00943157" w:rsidP="00943157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53F74682" w14:textId="42B0E06B" w:rsidR="00943157" w:rsidRDefault="00943157" w:rsidP="00943157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058CDB4" w14:textId="4A9A5A6D" w:rsidR="00943157" w:rsidRDefault="00943157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Feita esta implementação, voltaremos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 e rodaremos a aplicação. Veremos que a pergunta "Quem é o aluno 5618" é feita, seguida de uma linha em branco, ou seja, concatenando-se nulo.</w:t>
      </w:r>
    </w:p>
    <w:p w14:paraId="1E8BEB8E" w14:textId="317EFFC1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noProof/>
        </w:rPr>
        <w:drawing>
          <wp:inline distT="0" distB="0" distL="0" distR="0" wp14:anchorId="419401AE" wp14:editId="034BE9C9">
            <wp:extent cx="5731510" cy="2232025"/>
            <wp:effectExtent l="0" t="0" r="254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6281" w14:textId="6261D02A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D7BD4F1" w14:textId="72A4FACA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E35FE09" w14:textId="385F736A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40DB82AC" w14:textId="4030E02B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14A9BD" w14:textId="69C08283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95BC70A" w14:textId="77777777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3590CE7" w14:textId="70EF903D" w:rsidR="0014543C" w:rsidRPr="0014543C" w:rsidRDefault="0014543C" w:rsidP="0014543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14543C">
        <w:rPr>
          <w:rFonts w:ascii="Open Sans" w:hAnsi="Open Sans" w:cs="Open Sans"/>
          <w:color w:val="00C86F"/>
          <w:sz w:val="26"/>
          <w:szCs w:val="26"/>
        </w:rPr>
        <w:t>Declarando um dicionário</w:t>
      </w:r>
    </w:p>
    <w:p w14:paraId="13B7980C" w14:textId="7EFA5668" w:rsid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Vanessa é desenvolvedora C# e acaba de criar uma classe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Aluno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4D1C4C5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0B8AA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proofErr w:type="spellEnd"/>
    </w:p>
    <w:p w14:paraId="04C8FCFF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D9E6EB2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32097503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2FDABF7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5F02E17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251DD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proofErr w:type="gram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CF6BA1E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04ED1C9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AD2F166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proofErr w:type="gram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numeroMatricula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proofErr w:type="gramEnd"/>
    </w:p>
    <w:p w14:paraId="7983A6AD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NumeroMatricula</w:t>
      </w:r>
      <w:proofErr w:type="spellEnd"/>
    </w:p>
    <w:p w14:paraId="4A9E25C5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01BD833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gramStart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proofErr w:type="gram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numeroMatricula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741EA01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numeroMatricula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value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BAFB2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E4222B7" w14:textId="5E76B678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A3AC9FB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Vanessa precisa implementar um dicionário de alunos, utilizando a classe acima.</w:t>
      </w:r>
    </w:p>
    <w:p w14:paraId="4C6373A1" w14:textId="0B4311EF" w:rsid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Vanessa deve declarar esse dicionário?</w:t>
      </w:r>
    </w:p>
    <w:p w14:paraId="556C7D5B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en-US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Dictionary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alunos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Dictionary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Aluno</w:t>
      </w:r>
      <w:proofErr w:type="spellEnd"/>
      <w:proofErr w:type="gramStart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proofErr w:type="gram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0B35A6B" w14:textId="77777777" w:rsidR="0014543C" w:rsidRPr="00244C64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en-US" w:eastAsia="pt-BR"/>
        </w:rPr>
      </w:pPr>
    </w:p>
    <w:p w14:paraId="3E11DE1B" w14:textId="4A306C64" w:rsid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Dictionary</w:t>
      </w:r>
      <w:proofErr w:type="spellEnd"/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é uma classe que exige dois tipos de parâmetros genéricos: o tipo da chave (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numeroMatricula</w:t>
      </w:r>
      <w:proofErr w:type="spellEnd"/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), seguido do tipo do tipo do valor (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Aluno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);</w:t>
      </w:r>
    </w:p>
    <w:p w14:paraId="3EBB1DC8" w14:textId="77777777" w:rsidR="0014543C" w:rsidRP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5977B1E5" w14:textId="7ED42AE1" w:rsidR="0014543C" w:rsidRDefault="0014543C" w:rsidP="0014543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14543C">
        <w:rPr>
          <w:rFonts w:ascii="Open Sans" w:hAnsi="Open Sans" w:cs="Open Sans"/>
          <w:color w:val="00C86F"/>
          <w:sz w:val="26"/>
          <w:szCs w:val="26"/>
        </w:rPr>
        <w:t>Adicionando/substituindo elementos</w:t>
      </w:r>
    </w:p>
    <w:p w14:paraId="1ED80B4B" w14:textId="77777777" w:rsid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D685BCF" w14:textId="77777777" w:rsid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Alice precisa utilizar um dicionário de clientes e, para isso, declara uma variável como </w:t>
      </w:r>
    </w:p>
    <w:p w14:paraId="084A48E3" w14:textId="6135F0EB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 xml:space="preserve">Dictionary&lt;string,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Cliente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 xml:space="preserve">&gt;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clientes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 xml:space="preserve"> = new Dictionary&lt;string,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Cliente</w:t>
      </w:r>
      <w:proofErr w:type="spellEnd"/>
      <w:proofErr w:type="gram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&gt;(</w:t>
      </w:r>
      <w:proofErr w:type="gramEnd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en-US" w:eastAsia="pt-BR"/>
        </w:rPr>
        <w:t>)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  <w:t>.</w:t>
      </w:r>
    </w:p>
    <w:p w14:paraId="24DADF7E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Alice está em dúvida sobre em que momento utilizar um indexador do dicionário ou o método 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definir itens.</w:t>
      </w:r>
    </w:p>
    <w:p w14:paraId="7BBCB2FF" w14:textId="5796F861" w:rsid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a diferença entre essas duas técnicas?</w:t>
      </w:r>
    </w:p>
    <w:p w14:paraId="416C75BD" w14:textId="77777777" w:rsidR="0014543C" w:rsidRPr="0014543C" w:rsidRDefault="0014543C" w:rsidP="0014543C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14543C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O indexador pode adicionar ou substituir itens. Já o método </w:t>
      </w:r>
      <w:proofErr w:type="spellStart"/>
      <w:r w:rsidRPr="0014543C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</w:t>
      </w:r>
      <w:proofErr w:type="spellEnd"/>
      <w:r w:rsidRPr="0014543C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()</w:t>
      </w:r>
      <w:r w:rsidRPr="0014543C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pode somente adicionar itens.</w:t>
      </w:r>
    </w:p>
    <w:p w14:paraId="78ED9EF6" w14:textId="1DD8DE65" w:rsidR="0014543C" w:rsidRPr="0014543C" w:rsidRDefault="0014543C" w:rsidP="0014543C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Alice pode usar 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clientes[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chave_do_cliente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] = new Cliente(...)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para adicionar ou substituir clientes. Mas o método 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14543C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só pode ser usado para adicionar elementos ao dicionário.</w:t>
      </w:r>
    </w:p>
    <w:p w14:paraId="55C37588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6DC87A5" w14:textId="27615961" w:rsidR="0014543C" w:rsidRDefault="0014543C" w:rsidP="0014543C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14543C">
        <w:rPr>
          <w:rFonts w:ascii="Open Sans" w:hAnsi="Open Sans" w:cs="Open Sans"/>
          <w:color w:val="00C86F"/>
          <w:sz w:val="26"/>
          <w:szCs w:val="26"/>
        </w:rPr>
        <w:t>Funcionamento de um dicionário</w:t>
      </w:r>
    </w:p>
    <w:p w14:paraId="5CAEB60E" w14:textId="77777777" w:rsidR="005F09F4" w:rsidRPr="005F09F4" w:rsidRDefault="005F09F4" w:rsidP="005F09F4"/>
    <w:p w14:paraId="5EB9C0D2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acontecerá se tentarmos adicionar ao nosso dicionário um aluno com uma chave preexistente? Vamos fazer um teste cadastrando e rodando a aplicação com um novo aluno cujo número de matrícula é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5617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7272F81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fabio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"Fabio Gushiken"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561AF7" w14:textId="2D8B6CFC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proofErr w:type="gram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Matricula</w:t>
      </w:r>
      <w:proofErr w:type="spellEnd"/>
      <w:proofErr w:type="gram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fabio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54AEC" w14:textId="358B0C6E" w:rsid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Aparece um erro: "Já foi adicionado um item com a mesma chave"!!</w:t>
      </w:r>
    </w:p>
    <w:p w14:paraId="3268AD88" w14:textId="2E7D63F3" w:rsidR="005F09F4" w:rsidRPr="0014543C" w:rsidRDefault="005F09F4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1B70368C" wp14:editId="547564C1">
            <wp:extent cx="5731510" cy="2381885"/>
            <wp:effectExtent l="0" t="0" r="254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DBA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características de um dicionário é justamente esta: </w:t>
      </w:r>
      <w:r w:rsidRPr="005F09F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 chave é única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Não é possível armazenar mais de um valor em uma chave. Vamos comentar a linha que acabamos de criar e testar o que acontece ao substituirmos o aluno com a chave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5617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pelo valor do aluno 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fabio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26F2B49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classe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teremos:</w:t>
      </w:r>
    </w:p>
    <w:p w14:paraId="0DDC6CE2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//e se quisermos trocar o aluno que tem a mesma chave?</w:t>
      </w:r>
    </w:p>
    <w:p w14:paraId="5C49DA04" w14:textId="58E0DBA2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SubstituiAluno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fabio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3DA2F9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o método 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SubstituiAluno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o cursor em cima e usando "</w:t>
      </w:r>
      <w:proofErr w:type="spellStart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.". Com F12, navegaremos a ele e o implementaremos. Este código de substituição precisará atribuir um novo valor àquele preexistente na chave que estamos verificando. Para isto, referenciaremos o dicionário e usaremos uma sintaxe muito similar àquela de </w:t>
      </w:r>
      <w:proofErr w:type="spellStart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 colchetes.</w:t>
      </w:r>
    </w:p>
    <w:p w14:paraId="0FA1E3EE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SubstituiAluno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0B1E126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1757C7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14543C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dicionarioAlunos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NumeroMatricula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18F597D" w14:textId="4556B8C2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68F557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faremos uma pergunta para verificar qual aluno possui a matrícula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5617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C98D7C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//pergunta: "Quem é o Aluno 5617 agora?"</w:t>
      </w:r>
    </w:p>
    <w:p w14:paraId="6E9AF0F1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"Quem é o Aluno 5617 agora?"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91A2CDC" w14:textId="2AFABB53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BuscaMatriculado</w:t>
      </w:r>
      <w:proofErr w:type="spell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C37CF90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mais uma vez, e obteremos:</w:t>
      </w:r>
    </w:p>
    <w:p w14:paraId="54228068" w14:textId="77777777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Quem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agora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?</w:t>
      </w:r>
    </w:p>
    <w:p w14:paraId="4AA4FF5B" w14:textId="6FF1389D" w:rsidR="0014543C" w:rsidRPr="0014543C" w:rsidRDefault="0014543C" w:rsidP="0014543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Aluno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Fabio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Gushiken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gramStart"/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matricula</w:t>
      </w:r>
      <w:proofErr w:type="gramEnd"/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14543C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14543C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5617</w:t>
      </w:r>
      <w:r w:rsidRPr="0014543C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6E51D47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Deste modo conseguimos substituir um aluno para uma matrícula que já existia antes. Para terminar, veremos como um dicionário é implementado internamente. Assim como o </w:t>
      </w:r>
      <w:proofErr w:type="spellStart"/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HashSet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ele também faz uso de um código de dispersão. No diagrama abaixo veremos que de um lado há as chaves e, do outro, os valores.</w:t>
      </w:r>
    </w:p>
    <w:p w14:paraId="0EA0F0C2" w14:textId="3D99437D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lastRenderedPageBreak/>
        <w:drawing>
          <wp:inline distT="0" distB="0" distL="0" distR="0" wp14:anchorId="763B5F09" wp14:editId="5C6F86F5">
            <wp:extent cx="4859020" cy="2955925"/>
            <wp:effectExtent l="0" t="0" r="0" b="0"/>
            <wp:docPr id="106" name="Imagem 106" descr="esquema de tabela de dispersão, com os valores no centro, as chaves (nomes dos alunos à esquerda) e os valores (nomes e matrículas) à dire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squema de tabela de dispersão, com os valores no centro, as chaves (nomes dos alunos à esquerda) e os valores (nomes e matrículas) à direita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EC49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buscarmos pela chave, o .NET Framework irá pegá-la internamente e rodar um algoritmo para a obtenção do código de dispersão, que indicará o grupo de valores em que cairá o valor que estamos armazenando, como se fossem gavetas ou caixas que os armazenam.</w:t>
      </w:r>
    </w:p>
    <w:p w14:paraId="08B59400" w14:textId="77777777" w:rsidR="0014543C" w:rsidRPr="0014543C" w:rsidRDefault="0014543C" w:rsidP="00145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busca pode ser mais ou menos eficiente de acordo com o código de dispersão. Na grande maioria dos casos, como no do dicionário, é possível confiar no algoritmo gerado no </w:t>
      </w:r>
      <w:proofErr w:type="spellStart"/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GetHashCode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próprio programa. Observando o diagrama, para obtermos o valor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Rafael Rollo</w:t>
      </w: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Rafael </w:t>
      </w:r>
      <w:proofErr w:type="spellStart"/>
      <w:r w:rsidRPr="0014543C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Nercessian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ambos caíram no mesmo grupo, pois seus valores foram calculados para </w:t>
      </w:r>
      <w:proofErr w:type="gramStart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mesmo</w:t>
      </w:r>
      <w:proofErr w:type="gram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hash</w:t>
      </w:r>
      <w:proofErr w:type="spellEnd"/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14543C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code</w:t>
      </w:r>
      <w:proofErr w:type="spellEnd"/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(código de dispersão) do dicionário.</w:t>
      </w:r>
    </w:p>
    <w:p w14:paraId="38FB718F" w14:textId="77777777" w:rsidR="0014543C" w:rsidRPr="0014543C" w:rsidRDefault="0014543C" w:rsidP="0014543C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14543C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próximo vídeo veremos como trabalhar com listas ligadas, pilhas e filas. Até lá!</w:t>
      </w:r>
    </w:p>
    <w:p w14:paraId="69F595BE" w14:textId="77777777" w:rsidR="0014543C" w:rsidRPr="0014543C" w:rsidRDefault="0014543C" w:rsidP="0014543C"/>
    <w:p w14:paraId="2C7DEDA7" w14:textId="77777777" w:rsidR="0014543C" w:rsidRPr="0014543C" w:rsidRDefault="0014543C" w:rsidP="0014543C">
      <w:pPr>
        <w:rPr>
          <w:lang w:val="pt-BR"/>
        </w:rPr>
      </w:pPr>
    </w:p>
    <w:p w14:paraId="4CCC9C92" w14:textId="77777777" w:rsidR="0014543C" w:rsidRDefault="0014543C" w:rsidP="00943157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13F29F66" w14:textId="5E643544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 xml:space="preserve">Dicionários e hashing </w:t>
      </w:r>
    </w:p>
    <w:p w14:paraId="455C67B7" w14:textId="419BBED4" w:rsidR="00E153E6" w:rsidRDefault="00E153E6" w:rsidP="00E153E6">
      <w:pPr>
        <w:rPr>
          <w:color w:val="3D464D"/>
          <w:sz w:val="27"/>
          <w:szCs w:val="27"/>
          <w:shd w:val="clear" w:color="auto" w:fill="FFFFFF"/>
        </w:rPr>
      </w:pPr>
      <w:r w:rsidRPr="00E153E6">
        <w:rPr>
          <w:color w:val="3D464D"/>
          <w:sz w:val="27"/>
          <w:szCs w:val="27"/>
          <w:shd w:val="clear" w:color="auto" w:fill="FFFFFF"/>
        </w:rPr>
        <w:t>Você sabe como os elementos de um dicionário são espalhados na memória? Que informação é usada por um </w:t>
      </w:r>
      <w:r w:rsidRPr="00E153E6">
        <w:rPr>
          <w:rFonts w:ascii="Courier New" w:hAnsi="Courier New" w:cs="Courier New"/>
          <w:color w:val="3D464D"/>
          <w:sz w:val="20"/>
          <w:szCs w:val="20"/>
          <w:shd w:val="clear" w:color="auto" w:fill="F0F3F5"/>
        </w:rPr>
        <w:t>Dictionary&lt;TKey, TValue&gt;</w:t>
      </w:r>
      <w:r w:rsidRPr="00E153E6">
        <w:rPr>
          <w:color w:val="3D464D"/>
          <w:sz w:val="27"/>
          <w:szCs w:val="27"/>
          <w:shd w:val="clear" w:color="auto" w:fill="FFFFFF"/>
        </w:rPr>
        <w:t> para mapear um elemento para um grupo de dispersão?</w:t>
      </w:r>
    </w:p>
    <w:p w14:paraId="42A7C858" w14:textId="77777777" w:rsidR="00E153E6" w:rsidRDefault="00E153E6" w:rsidP="00E153E6">
      <w:pPr>
        <w:pStyle w:val="NormalWeb"/>
        <w:spacing w:before="0" w:beforeAutospacing="0" w:after="0" w:afterAutospacing="0"/>
        <w:rPr>
          <w:sz w:val="26"/>
          <w:szCs w:val="26"/>
        </w:rPr>
      </w:pPr>
      <w:r>
        <w:rPr>
          <w:sz w:val="26"/>
          <w:szCs w:val="26"/>
        </w:rPr>
        <w:t>O código de dispersão (hash) da chave do elemento</w:t>
      </w:r>
    </w:p>
    <w:p w14:paraId="39BDBFD2" w14:textId="5DB7873E" w:rsidR="00E153E6" w:rsidRDefault="00E153E6" w:rsidP="00E153E6">
      <w:pPr>
        <w:pStyle w:val="NormalWeb"/>
        <w:spacing w:before="0" w:beforeAutospacing="0" w:after="0" w:afterAutospacing="0"/>
        <w:rPr>
          <w:color w:val="6E757A"/>
          <w:sz w:val="23"/>
          <w:szCs w:val="23"/>
          <w:shd w:val="clear" w:color="auto" w:fill="FFFFFF"/>
        </w:rPr>
      </w:pPr>
      <w:r>
        <w:rPr>
          <w:color w:val="6E757A"/>
          <w:sz w:val="23"/>
          <w:szCs w:val="23"/>
          <w:shd w:val="clear" w:color="auto" w:fill="FFFFFF"/>
        </w:rPr>
        <w:t>É pelo Hash Code da chave (key) do elemento que o dicionário sabe onde posicionar o elemento na memória.</w:t>
      </w:r>
    </w:p>
    <w:p w14:paraId="64CC4ADC" w14:textId="77777777" w:rsidR="00E153E6" w:rsidRDefault="00E153E6" w:rsidP="00E153E6">
      <w:pPr>
        <w:pStyle w:val="NormalWeb"/>
        <w:spacing w:before="0" w:beforeAutospacing="0" w:after="0" w:afterAutospacing="0"/>
        <w:rPr>
          <w:color w:val="6E757A"/>
          <w:sz w:val="23"/>
          <w:szCs w:val="23"/>
          <w:shd w:val="clear" w:color="auto" w:fill="FFFFFF"/>
        </w:rPr>
      </w:pPr>
    </w:p>
    <w:p w14:paraId="1C9E210A" w14:textId="6EE23FD1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 xml:space="preserve">Mão na Massa:Dicionários </w:t>
      </w:r>
    </w:p>
    <w:p w14:paraId="78B71E0C" w14:textId="77777777" w:rsidR="00E153E6" w:rsidRPr="00E153E6" w:rsidRDefault="00E153E6" w:rsidP="00E153E6"/>
    <w:p w14:paraId="05E67329" w14:textId="77777777" w:rsidR="00E153E6" w:rsidRDefault="00E153E6" w:rsidP="00E153E6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Começando deste ponto? Você pode fazer o </w:t>
      </w:r>
      <w:hyperlink r:id="rId114" w:tgtFrame="_blank" w:history="1">
        <w:r>
          <w:rPr>
            <w:rStyle w:val="Hyperlink"/>
            <w:sz w:val="27"/>
            <w:szCs w:val="27"/>
          </w:rPr>
          <w:t>DOWNLOAD</w:t>
        </w:r>
      </w:hyperlink>
      <w:r>
        <w:rPr>
          <w:color w:val="3D464D"/>
          <w:sz w:val="27"/>
          <w:szCs w:val="27"/>
        </w:rPr>
        <w:t> completo do projeto do capítulo anterior e continuar seus estudos a partir deste capítulo.</w:t>
      </w:r>
    </w:p>
    <w:p w14:paraId="74DC9208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chegamos a mais um </w:t>
      </w:r>
      <w:r>
        <w:rPr>
          <w:rStyle w:val="Forte"/>
          <w:color w:val="3D464D"/>
          <w:sz w:val="27"/>
          <w:szCs w:val="27"/>
        </w:rPr>
        <w:t>Mão na Massa</w:t>
      </w:r>
      <w:r>
        <w:rPr>
          <w:color w:val="3D464D"/>
          <w:sz w:val="27"/>
          <w:szCs w:val="27"/>
        </w:rPr>
        <w:t>!</w:t>
      </w:r>
    </w:p>
    <w:p w14:paraId="4CDB2834" w14:textId="2E7A3F10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47DB71C" wp14:editId="7A2D148C">
            <wp:extent cx="3509010" cy="967740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30EE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tal fazermos uma busca por alunos matriculados num curso? Vamos criar um projeto </w:t>
      </w:r>
      <w:r>
        <w:rPr>
          <w:rStyle w:val="Forte"/>
          <w:color w:val="3D464D"/>
          <w:sz w:val="27"/>
          <w:szCs w:val="27"/>
        </w:rPr>
        <w:t>Console Application</w:t>
      </w:r>
      <w:r>
        <w:rPr>
          <w:color w:val="3D464D"/>
          <w:sz w:val="27"/>
          <w:szCs w:val="27"/>
        </w:rPr>
        <w:t>, e aproveitar um pouco do código do capítulo anterior, onde já temos o curso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csharpColecoes</w:t>
      </w:r>
      <w:r>
        <w:rPr>
          <w:color w:val="3D464D"/>
          <w:sz w:val="27"/>
          <w:szCs w:val="27"/>
        </w:rPr>
        <w:t>, aulas e alunos matriculados:</w:t>
      </w:r>
    </w:p>
    <w:p w14:paraId="7F3BCC5C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kwd"/>
          <w:color w:val="0077AA"/>
          <w:lang w:val="en-US"/>
        </w:rPr>
        <w:t>public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class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Program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{</w:t>
      </w:r>
    </w:p>
    <w:p w14:paraId="341BE494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2D1CBEAF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public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static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void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Main</w:t>
      </w:r>
      <w:r w:rsidRPr="00E153E6">
        <w:rPr>
          <w:rStyle w:val="pun"/>
          <w:color w:val="999999"/>
          <w:lang w:val="en-US"/>
        </w:rPr>
        <w:t>(</w:t>
      </w:r>
      <w:proofErr w:type="gramStart"/>
      <w:r w:rsidRPr="00E153E6">
        <w:rPr>
          <w:rStyle w:val="kwd"/>
          <w:color w:val="0077AA"/>
          <w:lang w:val="en-US"/>
        </w:rPr>
        <w:t>string</w:t>
      </w:r>
      <w:r w:rsidRPr="00E153E6">
        <w:rPr>
          <w:rStyle w:val="pun"/>
          <w:color w:val="999999"/>
          <w:lang w:val="en-US"/>
        </w:rPr>
        <w:t>[</w:t>
      </w:r>
      <w:proofErr w:type="gramEnd"/>
      <w:r w:rsidRPr="00E153E6">
        <w:rPr>
          <w:rStyle w:val="pun"/>
          <w:color w:val="999999"/>
          <w:lang w:val="en-US"/>
        </w:rPr>
        <w:t>]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pln"/>
          <w:color w:val="3D464D"/>
          <w:lang w:val="en-US"/>
        </w:rPr>
        <w:t>args</w:t>
      </w:r>
      <w:proofErr w:type="spellEnd"/>
      <w:r w:rsidRPr="00E153E6">
        <w:rPr>
          <w:rStyle w:val="pun"/>
          <w:color w:val="999999"/>
          <w:lang w:val="en-US"/>
        </w:rPr>
        <w:t>)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{</w:t>
      </w:r>
    </w:p>
    <w:p w14:paraId="42CC0CE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    </w:t>
      </w:r>
      <w:r>
        <w:rPr>
          <w:rStyle w:val="typ"/>
          <w:color w:val="A67F59"/>
        </w:rPr>
        <w:t>Curso</w:t>
      </w:r>
      <w:r>
        <w:rPr>
          <w:rStyle w:val="pln"/>
          <w:color w:val="3D464D"/>
        </w:rPr>
        <w:t xml:space="preserve"> csharpColecoes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"Dominando as coleções do C#"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"Marcelo Oliveira"</w:t>
      </w:r>
      <w:r>
        <w:rPr>
          <w:rStyle w:val="pun"/>
          <w:color w:val="999999"/>
        </w:rPr>
        <w:t>);</w:t>
      </w:r>
    </w:p>
    <w:p w14:paraId="2917BEC7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0EFEAF5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21</w:t>
      </w:r>
      <w:r>
        <w:rPr>
          <w:rStyle w:val="pun"/>
          <w:color w:val="999999"/>
        </w:rPr>
        <w:t>));</w:t>
      </w:r>
    </w:p>
    <w:p w14:paraId="5B9A38C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"Criando uma Aula"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20</w:t>
      </w:r>
      <w:r>
        <w:rPr>
          <w:rStyle w:val="pun"/>
          <w:color w:val="999999"/>
        </w:rPr>
        <w:t>));</w:t>
      </w:r>
    </w:p>
    <w:p w14:paraId="4682359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Aula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"Modelando com Coleções"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24</w:t>
      </w:r>
      <w:r>
        <w:rPr>
          <w:rStyle w:val="pun"/>
          <w:color w:val="999999"/>
        </w:rPr>
        <w:t>));</w:t>
      </w:r>
    </w:p>
    <w:p w14:paraId="0C4FAEC4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67F049C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a1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"Vanessa Tonini"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34672</w:t>
      </w:r>
      <w:r>
        <w:rPr>
          <w:rStyle w:val="pun"/>
          <w:color w:val="999999"/>
        </w:rPr>
        <w:t>);</w:t>
      </w:r>
    </w:p>
    <w:p w14:paraId="084C2AF2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a2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"Ana Losnak"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6D1847D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a3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"Rafael Nercessian"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17645</w:t>
      </w:r>
      <w:r>
        <w:rPr>
          <w:rStyle w:val="pun"/>
          <w:color w:val="999999"/>
        </w:rPr>
        <w:t>);</w:t>
      </w:r>
    </w:p>
    <w:p w14:paraId="57894A0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48EA455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a1</w:t>
      </w:r>
      <w:r>
        <w:rPr>
          <w:rStyle w:val="pun"/>
          <w:color w:val="999999"/>
        </w:rPr>
        <w:t>);</w:t>
      </w:r>
    </w:p>
    <w:p w14:paraId="5E73D18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a2</w:t>
      </w:r>
      <w:r>
        <w:rPr>
          <w:rStyle w:val="pun"/>
          <w:color w:val="999999"/>
        </w:rPr>
        <w:t>);</w:t>
      </w:r>
    </w:p>
    <w:p w14:paraId="1C3B2D7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a3</w:t>
      </w:r>
      <w:r>
        <w:rPr>
          <w:rStyle w:val="pun"/>
          <w:color w:val="999999"/>
        </w:rPr>
        <w:t>);</w:t>
      </w:r>
    </w:p>
    <w:p w14:paraId="254B47BB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540B9831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foreach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aula </w:t>
      </w:r>
      <w:r>
        <w:rPr>
          <w:rStyle w:val="kwd"/>
          <w:color w:val="0077AA"/>
        </w:rPr>
        <w:t>in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Aulas</w:t>
      </w:r>
      <w:r>
        <w:rPr>
          <w:rStyle w:val="pun"/>
          <w:color w:val="999999"/>
        </w:rPr>
        <w:t>)</w:t>
      </w:r>
    </w:p>
    <w:p w14:paraId="5BDA5FA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63953B7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6F168F2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F7FC0D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315A596" w14:textId="2408AC92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07E4F26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Dentro de Curso criamos um método que verifica se o aluno está matriculado, mas agora queremos saber algo diferente, queremos buscar um aluno dentro do curso utilizando o seu número de matrícula.</w:t>
      </w:r>
    </w:p>
    <w:p w14:paraId="28AF2EC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com matricula 5617?"</w:t>
      </w:r>
      <w:r>
        <w:rPr>
          <w:rStyle w:val="pun"/>
          <w:color w:val="999999"/>
        </w:rPr>
        <w:t>);</w:t>
      </w:r>
    </w:p>
    <w:p w14:paraId="63A1AD07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4C77DC9B" w14:textId="7BD11A67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"aluno5617: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2D56F1D6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sempre, fazemos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CTRL+PONTO</w:t>
      </w:r>
      <w:r>
        <w:rPr>
          <w:color w:val="3D464D"/>
          <w:sz w:val="27"/>
          <w:szCs w:val="27"/>
        </w:rPr>
        <w:t> e pedimos para o Visual Studio criar a estrutura do método para nós. Como podemos descobrir se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 com matrícula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 está no curso? De um jeito simples, basta fazermos um foreach em alunos…</w:t>
      </w:r>
    </w:p>
    <w:p w14:paraId="7B887C2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3E10B798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226015C4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lastRenderedPageBreak/>
        <w:t xml:space="preserve">    </w:t>
      </w:r>
      <w:r w:rsidRPr="00E153E6">
        <w:rPr>
          <w:rStyle w:val="kwd"/>
          <w:color w:val="0077AA"/>
          <w:lang w:val="en-US"/>
        </w:rPr>
        <w:t>foreach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var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pln"/>
          <w:color w:val="3D464D"/>
          <w:lang w:val="en-US"/>
        </w:rPr>
        <w:t>aluno</w:t>
      </w:r>
      <w:proofErr w:type="spellEnd"/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in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alunos</w:t>
      </w:r>
      <w:proofErr w:type="spellEnd"/>
      <w:proofErr w:type="gramEnd"/>
      <w:r w:rsidRPr="00E153E6">
        <w:rPr>
          <w:rStyle w:val="pun"/>
          <w:color w:val="999999"/>
          <w:lang w:val="en-US"/>
        </w:rPr>
        <w:t>)</w:t>
      </w:r>
    </w:p>
    <w:p w14:paraId="5B2FC7F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5317E8D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…</w:t>
      </w:r>
    </w:p>
    <w:p w14:paraId="574C2ED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0AE94F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KeyNotFoundException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"Matricula não encontrada: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);</w:t>
      </w:r>
    </w:p>
    <w:p w14:paraId="6494FEC0" w14:textId="1FEED88E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2FDE8BC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... e testar se o número é igual, correto?</w:t>
      </w:r>
    </w:p>
    <w:p w14:paraId="21D65E1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37E4AAD7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5A7AD810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foreach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var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pln"/>
          <w:color w:val="3D464D"/>
          <w:lang w:val="en-US"/>
        </w:rPr>
        <w:t>aluno</w:t>
      </w:r>
      <w:proofErr w:type="spellEnd"/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in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alunos</w:t>
      </w:r>
      <w:proofErr w:type="spellEnd"/>
      <w:proofErr w:type="gramEnd"/>
      <w:r w:rsidRPr="00E153E6">
        <w:rPr>
          <w:rStyle w:val="pun"/>
          <w:color w:val="999999"/>
          <w:lang w:val="en-US"/>
        </w:rPr>
        <w:t>)</w:t>
      </w:r>
    </w:p>
    <w:p w14:paraId="35BFD57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1B6D5FD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if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==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4E03AA7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7DAFFA8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632C43E5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3435A373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08CC44E7" w14:textId="28F6923C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1F7C0865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caso não achemos, jogamos uma exception já existente do .NET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KeyNotFoundException</w:t>
      </w:r>
      <w:r>
        <w:rPr>
          <w:color w:val="3D464D"/>
          <w:sz w:val="27"/>
          <w:szCs w:val="27"/>
        </w:rPr>
        <w:t>):</w:t>
      </w:r>
    </w:p>
    <w:p w14:paraId="745AC030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588BE5CD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09FBC6C3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foreach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(</w:t>
      </w:r>
      <w:r w:rsidRPr="00E153E6">
        <w:rPr>
          <w:rStyle w:val="kwd"/>
          <w:color w:val="0077AA"/>
          <w:lang w:val="en-US"/>
        </w:rPr>
        <w:t>var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pln"/>
          <w:color w:val="3D464D"/>
          <w:lang w:val="en-US"/>
        </w:rPr>
        <w:t>aluno</w:t>
      </w:r>
      <w:proofErr w:type="spellEnd"/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in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alunos</w:t>
      </w:r>
      <w:proofErr w:type="spellEnd"/>
      <w:proofErr w:type="gramEnd"/>
      <w:r w:rsidRPr="00E153E6">
        <w:rPr>
          <w:rStyle w:val="pun"/>
          <w:color w:val="999999"/>
          <w:lang w:val="en-US"/>
        </w:rPr>
        <w:t>)</w:t>
      </w:r>
    </w:p>
    <w:p w14:paraId="1B04DFC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2509FDA9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if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==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0B54F57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{</w:t>
      </w:r>
    </w:p>
    <w:p w14:paraId="555AA5F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119E8BC4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0A64A22B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51ADF56E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KeyNotFoundException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"Matricula não encontrada: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);</w:t>
      </w:r>
    </w:p>
    <w:p w14:paraId="19AD6471" w14:textId="1654C8B0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BF2F09C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testar e ver se funciona.</w:t>
      </w:r>
    </w:p>
    <w:p w14:paraId="220554E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aluno com matr</w:t>
      </w:r>
      <w:r>
        <w:rPr>
          <w:rStyle w:val="pun"/>
          <w:color w:val="999999"/>
        </w:rPr>
        <w:t>í</w:t>
      </w:r>
      <w:r>
        <w:rPr>
          <w:rStyle w:val="pln"/>
          <w:color w:val="3D464D"/>
        </w:rPr>
        <w:t xml:space="preserve">cula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?</w:t>
      </w:r>
    </w:p>
    <w:p w14:paraId="41981A82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aluno5617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[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Ana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Losnak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matricula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]</w:t>
      </w:r>
    </w:p>
    <w:p w14:paraId="033DC439" w14:textId="4DA3C6F4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Pressione</w:t>
      </w:r>
      <w:r>
        <w:rPr>
          <w:rStyle w:val="pln"/>
          <w:color w:val="3D464D"/>
        </w:rPr>
        <w:t xml:space="preserve"> qualquer tecla para continuar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</w:p>
    <w:p w14:paraId="739D6DC2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Funciona conforme o esperado!</w:t>
      </w:r>
    </w:p>
    <w:p w14:paraId="7988AE60" w14:textId="77777777" w:rsidR="00E153E6" w:rsidRP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Uma nova estrutura</w:t>
      </w:r>
    </w:p>
    <w:p w14:paraId="0B96963C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 pergunta: com que frequência faremos essa busca no curso? Frequentemente, correto? Além disso, o número de alunos pode ficar muito grande e a nossa busca será muito custosa.</w:t>
      </w:r>
    </w:p>
    <w:p w14:paraId="2B0E2AEE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Interessante vermos que temos a estrutura de dados eficiente para fazer associações, ou seja, dado um número (a matrícula), teremos um aluno associado </w:t>
      </w:r>
      <w:r>
        <w:rPr>
          <w:color w:val="3D464D"/>
          <w:sz w:val="27"/>
          <w:szCs w:val="27"/>
        </w:rPr>
        <w:lastRenderedPageBreak/>
        <w:t>correspondente, como se fosse uma tabela. O nome da estrutura que faz muito bem isso é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.</w:t>
      </w:r>
    </w:p>
    <w:p w14:paraId="5991A99A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dito antes,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é muito bom em fazer associações. No nosso caso, queremos fazer uma associação entre um número inteiro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) e um aluno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). Como podemos fazê-la, então? Devemos fazer isso dentro da nossa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, pois nossa intenção inicial era exatamente isso: buscar um aluno dentro de um curso. A implementação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IDictionary</w:t>
      </w:r>
      <w:r>
        <w:rPr>
          <w:color w:val="3D464D"/>
          <w:sz w:val="27"/>
          <w:szCs w:val="27"/>
        </w:rPr>
        <w:t> mais usada é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:</w:t>
      </w:r>
    </w:p>
    <w:p w14:paraId="44245B2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Curso</w:t>
      </w:r>
    </w:p>
    <w:p w14:paraId="41CAAC35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173D4573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private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typ"/>
          <w:color w:val="A67F59"/>
          <w:lang w:val="en-US"/>
        </w:rPr>
        <w:t>IDictionary</w:t>
      </w:r>
      <w:proofErr w:type="spellEnd"/>
      <w:r w:rsidRPr="00E153E6">
        <w:rPr>
          <w:rStyle w:val="pun"/>
          <w:color w:val="999999"/>
          <w:lang w:val="en-US"/>
        </w:rPr>
        <w:t>&lt;</w:t>
      </w:r>
      <w:r w:rsidRPr="00E153E6">
        <w:rPr>
          <w:rStyle w:val="kwd"/>
          <w:color w:val="0077AA"/>
          <w:lang w:val="en-US"/>
        </w:rPr>
        <w:t>int</w:t>
      </w:r>
      <w:r w:rsidRPr="00E153E6">
        <w:rPr>
          <w:rStyle w:val="pun"/>
          <w:color w:val="999999"/>
          <w:lang w:val="en-US"/>
        </w:rPr>
        <w:t>,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typ"/>
          <w:color w:val="A67F59"/>
          <w:lang w:val="en-US"/>
        </w:rPr>
        <w:t>Aluno</w:t>
      </w:r>
      <w:proofErr w:type="spellEnd"/>
      <w:r w:rsidRPr="00E153E6">
        <w:rPr>
          <w:rStyle w:val="pun"/>
          <w:color w:val="999999"/>
          <w:lang w:val="en-US"/>
        </w:rPr>
        <w:t>&gt;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pln"/>
          <w:color w:val="3D464D"/>
          <w:lang w:val="en-US"/>
        </w:rPr>
        <w:t>matriculaParaAluno</w:t>
      </w:r>
      <w:proofErr w:type="spellEnd"/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pun"/>
          <w:color w:val="999999"/>
          <w:lang w:val="en-US"/>
        </w:rPr>
        <w:t>=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new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typ"/>
          <w:color w:val="A67F59"/>
          <w:lang w:val="en-US"/>
        </w:rPr>
        <w:t>Dictionary</w:t>
      </w:r>
      <w:r w:rsidRPr="00E153E6">
        <w:rPr>
          <w:rStyle w:val="pun"/>
          <w:color w:val="999999"/>
          <w:lang w:val="en-US"/>
        </w:rPr>
        <w:t>&lt;</w:t>
      </w:r>
      <w:r w:rsidRPr="00E153E6">
        <w:rPr>
          <w:rStyle w:val="kwd"/>
          <w:color w:val="0077AA"/>
          <w:lang w:val="en-US"/>
        </w:rPr>
        <w:t>int</w:t>
      </w:r>
      <w:r w:rsidRPr="00E153E6">
        <w:rPr>
          <w:rStyle w:val="pun"/>
          <w:color w:val="999999"/>
          <w:lang w:val="en-US"/>
        </w:rPr>
        <w:t>,</w:t>
      </w:r>
      <w:r w:rsidRPr="00E153E6">
        <w:rPr>
          <w:rStyle w:val="pln"/>
          <w:color w:val="3D464D"/>
          <w:lang w:val="en-US"/>
        </w:rPr>
        <w:t xml:space="preserve"> </w:t>
      </w:r>
      <w:proofErr w:type="spellStart"/>
      <w:r w:rsidRPr="00E153E6">
        <w:rPr>
          <w:rStyle w:val="typ"/>
          <w:color w:val="A67F59"/>
          <w:lang w:val="en-US"/>
        </w:rPr>
        <w:t>Aluno</w:t>
      </w:r>
      <w:proofErr w:type="spellEnd"/>
      <w:proofErr w:type="gramStart"/>
      <w:r w:rsidRPr="00E153E6">
        <w:rPr>
          <w:rStyle w:val="pun"/>
          <w:color w:val="999999"/>
          <w:lang w:val="en-US"/>
        </w:rPr>
        <w:t>&gt;(</w:t>
      </w:r>
      <w:proofErr w:type="gramEnd"/>
      <w:r w:rsidRPr="00E153E6">
        <w:rPr>
          <w:rStyle w:val="pun"/>
          <w:color w:val="999999"/>
          <w:lang w:val="en-US"/>
        </w:rPr>
        <w:t>);</w:t>
      </w:r>
    </w:p>
    <w:p w14:paraId="249DF83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 w:rsidRPr="00E153E6">
        <w:rPr>
          <w:rStyle w:val="pln"/>
          <w:color w:val="3D464D"/>
          <w:lang w:val="en-US"/>
        </w:rPr>
        <w:t xml:space="preserve">     </w:t>
      </w:r>
      <w:r>
        <w:rPr>
          <w:rStyle w:val="pun"/>
          <w:color w:val="999999"/>
        </w:rPr>
        <w:t>.</w:t>
      </w:r>
    </w:p>
    <w:p w14:paraId="5B48FD1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</w:p>
    <w:p w14:paraId="1A237A9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.</w:t>
      </w:r>
    </w:p>
    <w:p w14:paraId="5E237F2C" w14:textId="1F144F44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12D2A649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fazer isso, teremos um dicionário completamente vazio. Então, podemos modificar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Matricula()</w:t>
      </w:r>
      <w:r>
        <w:rPr>
          <w:color w:val="3D464D"/>
          <w:sz w:val="27"/>
          <w:szCs w:val="27"/>
        </w:rPr>
        <w:t> para que, além de adicionar o aluno dentro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HashSet</w:t>
      </w:r>
      <w:r>
        <w:rPr>
          <w:color w:val="3D464D"/>
          <w:sz w:val="27"/>
          <w:szCs w:val="27"/>
        </w:rPr>
        <w:t>, ele também relacione o número de matricula com o aluno:</w:t>
      </w:r>
    </w:p>
    <w:p w14:paraId="3641F631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1B8E8E12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6ECFAF7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com"/>
          <w:color w:val="708090"/>
        </w:rPr>
        <w:t>// adiciona no Set de alunos</w:t>
      </w:r>
    </w:p>
    <w:p w14:paraId="0C64B8F0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0F17958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com"/>
          <w:color w:val="708090"/>
        </w:rPr>
        <w:t>// cria a relação no Dictionary</w:t>
      </w:r>
    </w:p>
    <w:p w14:paraId="16D0E4D8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matriculaParaAluno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66E7E2CC" w14:textId="6931A843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8F48C0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Estamos fazendo algo parecido com uma tabela </w:t>
      </w:r>
      <w:r>
        <w:rPr>
          <w:rStyle w:val="Forte"/>
          <w:color w:val="3D464D"/>
          <w:sz w:val="27"/>
          <w:szCs w:val="27"/>
        </w:rPr>
        <w:t>Excel</w:t>
      </w:r>
      <w:r>
        <w:rPr>
          <w:color w:val="3D464D"/>
          <w:sz w:val="27"/>
          <w:szCs w:val="27"/>
        </w:rPr>
        <w:t>. Temos duas colunas aluno e matricula e vamos adicionando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) a chave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</w:t>
      </w:r>
      <w:r>
        <w:rPr>
          <w:color w:val="3D464D"/>
          <w:sz w:val="27"/>
          <w:szCs w:val="27"/>
        </w:rPr>
        <w:t> e o valor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</w:t>
      </w:r>
      <w:r>
        <w:rPr>
          <w:color w:val="3D464D"/>
          <w:sz w:val="27"/>
          <w:szCs w:val="27"/>
        </w:rPr>
        <w:t>. E o que isso vai nos ajudar? Bem, podemos mudar o nosso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BuscaMatriculado()</w:t>
      </w:r>
      <w:r>
        <w:rPr>
          <w:color w:val="3D464D"/>
          <w:sz w:val="27"/>
          <w:szCs w:val="27"/>
        </w:rPr>
        <w:t> e deixá-lo mais simples:</w:t>
      </w:r>
    </w:p>
    <w:p w14:paraId="08AC627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584AA0C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20811C5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return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matriculaParaAluno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numero</w:t>
      </w:r>
      <w:r>
        <w:rPr>
          <w:rStyle w:val="pun"/>
          <w:color w:val="999999"/>
        </w:rPr>
        <w:t>];</w:t>
      </w:r>
    </w:p>
    <w:p w14:paraId="4A9E93F9" w14:textId="3110F3E6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09F966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Muito melhor, não? Em vez de utilizarmos um for que poderia demorar bastante dependendo da quantidade de alunos, basta passarmos uma chave (que definimos ao criar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como sendo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) e ele irá nos retornar o aluno relacionado. E ainda ganharemos em performance, pois o algoritmo implementado dentro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é bastante otimizado para velocidade (usa o mesmo princípio da </w:t>
      </w:r>
      <w:r>
        <w:rPr>
          <w:rStyle w:val="nfase"/>
          <w:color w:val="3D464D"/>
          <w:sz w:val="27"/>
          <w:szCs w:val="27"/>
        </w:rPr>
        <w:t>tabela de espalhamento</w:t>
      </w:r>
      <w:r>
        <w:rPr>
          <w:color w:val="3D464D"/>
          <w:sz w:val="27"/>
          <w:szCs w:val="27"/>
        </w:rPr>
        <w:t>).</w:t>
      </w:r>
    </w:p>
    <w:p w14:paraId="4559597D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testarmos um aluno inexistente? Passando para o método, por exemplo, uma matrícula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5618</w:t>
      </w:r>
      <w:r>
        <w:rPr>
          <w:color w:val="3D464D"/>
          <w:sz w:val="27"/>
          <w:szCs w:val="27"/>
        </w:rPr>
        <w:t>?</w:t>
      </w:r>
    </w:p>
    <w:p w14:paraId="0FCADE1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aluno </w:t>
      </w:r>
      <w:r>
        <w:rPr>
          <w:rStyle w:val="lit"/>
          <w:color w:val="990055"/>
        </w:rPr>
        <w:t>5618</w:t>
      </w:r>
      <w:r>
        <w:rPr>
          <w:rStyle w:val="pun"/>
          <w:color w:val="999999"/>
        </w:rPr>
        <w:t>?</w:t>
      </w:r>
    </w:p>
    <w:p w14:paraId="74B7BFD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</w:p>
    <w:p w14:paraId="4848B6D6" w14:textId="7269850F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Exce</w:t>
      </w:r>
      <w:r>
        <w:rPr>
          <w:rStyle w:val="pun"/>
          <w:color w:val="999999"/>
        </w:rPr>
        <w:t>çã</w:t>
      </w:r>
      <w:r>
        <w:rPr>
          <w:rStyle w:val="pln"/>
          <w:color w:val="3D464D"/>
        </w:rPr>
        <w:t xml:space="preserve">o </w:t>
      </w:r>
      <w:r>
        <w:rPr>
          <w:rStyle w:val="typ"/>
          <w:color w:val="A67F59"/>
        </w:rPr>
        <w:t>Sem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Tratamento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Collections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Generic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KeyNotFoundException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A chave fornecida n</w:t>
      </w:r>
      <w:r>
        <w:rPr>
          <w:rStyle w:val="pun"/>
          <w:color w:val="999999"/>
        </w:rPr>
        <w:t>ã</w:t>
      </w:r>
      <w:r>
        <w:rPr>
          <w:rStyle w:val="pln"/>
          <w:color w:val="3D464D"/>
        </w:rPr>
        <w:t xml:space="preserve">o estava presente </w:t>
      </w:r>
      <w:r>
        <w:rPr>
          <w:rStyle w:val="kwd"/>
          <w:color w:val="0077AA"/>
        </w:rPr>
        <w:t>no</w:t>
      </w:r>
      <w:r>
        <w:rPr>
          <w:rStyle w:val="pln"/>
          <w:color w:val="3D464D"/>
        </w:rPr>
        <w:t xml:space="preserve"> dicion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rio</w:t>
      </w:r>
      <w:r>
        <w:rPr>
          <w:rStyle w:val="pun"/>
          <w:color w:val="999999"/>
        </w:rPr>
        <w:t>.</w:t>
      </w:r>
    </w:p>
    <w:p w14:paraId="289B0E1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aplicação aborta com uma exceção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KeyNotFoundException</w:t>
      </w:r>
      <w:r>
        <w:rPr>
          <w:color w:val="3D464D"/>
          <w:sz w:val="27"/>
          <w:szCs w:val="27"/>
        </w:rPr>
        <w:t>. Essa solução pode não ser amigável, e certas ocasiões em que o elemento não foi encontrado no dicionário não queremos que “estoure” uma exceção no código, mas sim que ele retorne um valor nulo. Felizmente podemos implementar isso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:</w:t>
      </w:r>
    </w:p>
    <w:p w14:paraId="5F77E30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lastRenderedPageBreak/>
        <w:t>internal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numero</w:t>
      </w:r>
      <w:r>
        <w:rPr>
          <w:rStyle w:val="pun"/>
          <w:color w:val="999999"/>
        </w:rPr>
        <w:t>)</w:t>
      </w:r>
    </w:p>
    <w:p w14:paraId="154DE54E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un"/>
          <w:color w:val="999999"/>
          <w:lang w:val="en-US"/>
        </w:rPr>
        <w:t>{</w:t>
      </w:r>
    </w:p>
    <w:p w14:paraId="68629FAD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proofErr w:type="spellStart"/>
      <w:r w:rsidRPr="00E153E6">
        <w:rPr>
          <w:rStyle w:val="typ"/>
          <w:color w:val="A67F59"/>
          <w:lang w:val="en-US"/>
        </w:rPr>
        <w:t>Aluno</w:t>
      </w:r>
      <w:proofErr w:type="spellEnd"/>
      <w:r w:rsidRPr="00E153E6">
        <w:rPr>
          <w:rStyle w:val="pln"/>
          <w:color w:val="3D464D"/>
          <w:lang w:val="en-US"/>
        </w:rPr>
        <w:t xml:space="preserve"> result </w:t>
      </w:r>
      <w:r w:rsidRPr="00E153E6">
        <w:rPr>
          <w:rStyle w:val="pun"/>
          <w:color w:val="999999"/>
          <w:lang w:val="en-US"/>
        </w:rPr>
        <w:t>=</w:t>
      </w:r>
      <w:r w:rsidRPr="00E153E6">
        <w:rPr>
          <w:rStyle w:val="pln"/>
          <w:color w:val="3D464D"/>
          <w:lang w:val="en-US"/>
        </w:rPr>
        <w:t xml:space="preserve"> </w:t>
      </w:r>
      <w:proofErr w:type="gramStart"/>
      <w:r w:rsidRPr="00E153E6">
        <w:rPr>
          <w:rStyle w:val="kwd"/>
          <w:color w:val="0077AA"/>
          <w:lang w:val="en-US"/>
        </w:rPr>
        <w:t>null</w:t>
      </w:r>
      <w:r w:rsidRPr="00E153E6">
        <w:rPr>
          <w:rStyle w:val="pun"/>
          <w:color w:val="999999"/>
          <w:lang w:val="en-US"/>
        </w:rPr>
        <w:t>;</w:t>
      </w:r>
      <w:proofErr w:type="gramEnd"/>
    </w:p>
    <w:p w14:paraId="2A948E7C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proofErr w:type="spellStart"/>
      <w:proofErr w:type="gramStart"/>
      <w:r w:rsidRPr="00E153E6">
        <w:rPr>
          <w:rStyle w:val="kwd"/>
          <w:color w:val="0077AA"/>
          <w:lang w:val="en-US"/>
        </w:rPr>
        <w:t>this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pln"/>
          <w:color w:val="3D464D"/>
          <w:lang w:val="en-US"/>
        </w:rPr>
        <w:t>matriculaParaAluno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typ"/>
          <w:color w:val="A67F59"/>
          <w:lang w:val="en-US"/>
        </w:rPr>
        <w:t>TryGetValue</w:t>
      </w:r>
      <w:proofErr w:type="spellEnd"/>
      <w:proofErr w:type="gramEnd"/>
      <w:r w:rsidRPr="00E153E6">
        <w:rPr>
          <w:rStyle w:val="pun"/>
          <w:color w:val="999999"/>
          <w:lang w:val="en-US"/>
        </w:rPr>
        <w:t>(</w:t>
      </w:r>
      <w:proofErr w:type="spellStart"/>
      <w:r w:rsidRPr="00E153E6">
        <w:rPr>
          <w:rStyle w:val="pln"/>
          <w:color w:val="3D464D"/>
          <w:lang w:val="en-US"/>
        </w:rPr>
        <w:t>numero</w:t>
      </w:r>
      <w:proofErr w:type="spellEnd"/>
      <w:r w:rsidRPr="00E153E6">
        <w:rPr>
          <w:rStyle w:val="pun"/>
          <w:color w:val="999999"/>
          <w:lang w:val="en-US"/>
        </w:rPr>
        <w:t>,</w:t>
      </w:r>
      <w:r w:rsidRPr="00E153E6">
        <w:rPr>
          <w:rStyle w:val="pln"/>
          <w:color w:val="3D464D"/>
          <w:lang w:val="en-US"/>
        </w:rPr>
        <w:t xml:space="preserve"> </w:t>
      </w:r>
      <w:r w:rsidRPr="00E153E6">
        <w:rPr>
          <w:rStyle w:val="kwd"/>
          <w:color w:val="0077AA"/>
          <w:lang w:val="en-US"/>
        </w:rPr>
        <w:t>out</w:t>
      </w:r>
      <w:r w:rsidRPr="00E153E6">
        <w:rPr>
          <w:rStyle w:val="pln"/>
          <w:color w:val="3D464D"/>
          <w:lang w:val="en-US"/>
        </w:rPr>
        <w:t xml:space="preserve"> result</w:t>
      </w:r>
      <w:r w:rsidRPr="00E153E6">
        <w:rPr>
          <w:rStyle w:val="pun"/>
          <w:color w:val="999999"/>
          <w:lang w:val="en-US"/>
        </w:rPr>
        <w:t>);</w:t>
      </w:r>
    </w:p>
    <w:p w14:paraId="202AEE56" w14:textId="77777777" w:rsidR="00E153E6" w:rsidRPr="00E153E6" w:rsidRDefault="00E153E6" w:rsidP="00E153E6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E153E6">
        <w:rPr>
          <w:rStyle w:val="pln"/>
          <w:color w:val="3D464D"/>
          <w:lang w:val="en-US"/>
        </w:rPr>
        <w:t xml:space="preserve">    </w:t>
      </w:r>
      <w:r w:rsidRPr="00E153E6">
        <w:rPr>
          <w:rStyle w:val="kwd"/>
          <w:color w:val="0077AA"/>
          <w:lang w:val="en-US"/>
        </w:rPr>
        <w:t>return</w:t>
      </w:r>
      <w:r w:rsidRPr="00E153E6">
        <w:rPr>
          <w:rStyle w:val="pln"/>
          <w:color w:val="3D464D"/>
          <w:lang w:val="en-US"/>
        </w:rPr>
        <w:t xml:space="preserve"> </w:t>
      </w:r>
      <w:proofErr w:type="gramStart"/>
      <w:r w:rsidRPr="00E153E6">
        <w:rPr>
          <w:rStyle w:val="pln"/>
          <w:color w:val="3D464D"/>
          <w:lang w:val="en-US"/>
        </w:rPr>
        <w:t>result</w:t>
      </w:r>
      <w:r w:rsidRPr="00E153E6">
        <w:rPr>
          <w:rStyle w:val="pun"/>
          <w:color w:val="999999"/>
          <w:lang w:val="en-US"/>
        </w:rPr>
        <w:t>;</w:t>
      </w:r>
      <w:proofErr w:type="gramEnd"/>
    </w:p>
    <w:p w14:paraId="2A061111" w14:textId="55228DBA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5C97904" w14:textId="77777777" w:rsidR="00E153E6" w:rsidRDefault="00E153E6" w:rsidP="00E153E6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retorno será null.</w:t>
      </w:r>
    </w:p>
    <w:p w14:paraId="5D345F00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 precisa de uma variável como parâmetro out, ou seja o próprio parâmetro é modificado pelo método e retornado como resultado da consulta ao dicionário.</w:t>
      </w:r>
    </w:p>
    <w:p w14:paraId="3D2D66F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consultemos a documentação, veremos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TryGetValue</w:t>
      </w:r>
      <w:r>
        <w:rPr>
          <w:color w:val="3D464D"/>
          <w:sz w:val="27"/>
          <w:szCs w:val="27"/>
        </w:rPr>
        <w:t> retorna duas opções: o valor relacionado ou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. Isso nos ajuda por não ter que lançar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exception</w:t>
      </w:r>
      <w:r>
        <w:rPr>
          <w:color w:val="3D464D"/>
          <w:sz w:val="27"/>
          <w:szCs w:val="27"/>
        </w:rPr>
        <w:t> avisando que determinada matrícula não foi encontrada.</w:t>
      </w:r>
    </w:p>
    <w:p w14:paraId="11D38452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sempre pode olhar a documentação e estudar a quantidade enorme de métodos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já implementou para nós.</w:t>
      </w:r>
    </w:p>
    <w:p w14:paraId="7A8803EB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a chave que definimos na declaração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Dictionary</w:t>
      </w:r>
      <w:r>
        <w:rPr>
          <w:color w:val="3D464D"/>
          <w:sz w:val="27"/>
          <w:szCs w:val="27"/>
        </w:rPr>
        <w:t> tem que ser única. Podemos testar adicionando um aluno com o mesmo número de matrícula que outro, e tentando buscar esse número de matrícula:</w:t>
      </w:r>
    </w:p>
    <w:p w14:paraId="4F0B4F2C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a4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"Fabio Gushiken"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7FE92E1C" w14:textId="29A40D63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Matricula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a4</w:t>
      </w:r>
      <w:r>
        <w:rPr>
          <w:rStyle w:val="pun"/>
          <w:color w:val="999999"/>
        </w:rPr>
        <w:t>);</w:t>
      </w:r>
    </w:p>
    <w:p w14:paraId="2F9AF44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Exce</w:t>
      </w:r>
      <w:r>
        <w:rPr>
          <w:rStyle w:val="pun"/>
          <w:color w:val="999999"/>
        </w:rPr>
        <w:t>çã</w:t>
      </w:r>
      <w:r>
        <w:rPr>
          <w:rStyle w:val="pln"/>
          <w:color w:val="3D464D"/>
        </w:rPr>
        <w:t xml:space="preserve">o </w:t>
      </w:r>
      <w:r>
        <w:rPr>
          <w:rStyle w:val="typ"/>
          <w:color w:val="A67F59"/>
        </w:rPr>
        <w:t>Sem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Tratamento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ArgumentException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J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 xml:space="preserve"> foi adicionado um item com a mesma chave</w:t>
      </w:r>
      <w:r>
        <w:rPr>
          <w:rStyle w:val="pun"/>
          <w:color w:val="999999"/>
        </w:rPr>
        <w:t>.</w:t>
      </w:r>
    </w:p>
    <w:p w14:paraId="669A8822" w14:textId="15A24943" w:rsidR="00E153E6" w:rsidRP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>
        <w:rPr>
          <w:rStyle w:val="pln"/>
          <w:color w:val="3D464D"/>
        </w:rPr>
        <w:t xml:space="preserve">   </w:t>
      </w:r>
      <w:proofErr w:type="spellStart"/>
      <w:r w:rsidRPr="00E153E6">
        <w:rPr>
          <w:rStyle w:val="pln"/>
          <w:color w:val="3D464D"/>
          <w:lang w:val="en-US"/>
        </w:rPr>
        <w:t>em</w:t>
      </w:r>
      <w:proofErr w:type="spellEnd"/>
      <w:r w:rsidRPr="00E153E6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E153E6">
        <w:rPr>
          <w:rStyle w:val="typ"/>
          <w:color w:val="A67F59"/>
          <w:lang w:val="en-US"/>
        </w:rPr>
        <w:t>System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typ"/>
          <w:color w:val="A67F59"/>
          <w:lang w:val="en-US"/>
        </w:rPr>
        <w:t>ThrowHelper</w:t>
      </w:r>
      <w:r w:rsidRPr="00E153E6">
        <w:rPr>
          <w:rStyle w:val="pun"/>
          <w:color w:val="999999"/>
          <w:lang w:val="en-US"/>
        </w:rPr>
        <w:t>.</w:t>
      </w:r>
      <w:r w:rsidRPr="00E153E6">
        <w:rPr>
          <w:rStyle w:val="typ"/>
          <w:color w:val="A67F59"/>
          <w:lang w:val="en-US"/>
        </w:rPr>
        <w:t>ThrowArgumentException</w:t>
      </w:r>
      <w:proofErr w:type="spellEnd"/>
      <w:proofErr w:type="gramEnd"/>
      <w:r w:rsidRPr="00E153E6">
        <w:rPr>
          <w:rStyle w:val="pun"/>
          <w:color w:val="999999"/>
          <w:lang w:val="en-US"/>
        </w:rPr>
        <w:t>(</w:t>
      </w:r>
      <w:proofErr w:type="spellStart"/>
      <w:r w:rsidRPr="00E153E6">
        <w:rPr>
          <w:rStyle w:val="typ"/>
          <w:color w:val="A67F59"/>
          <w:lang w:val="en-US"/>
        </w:rPr>
        <w:t>ExceptionResource</w:t>
      </w:r>
      <w:proofErr w:type="spellEnd"/>
      <w:r w:rsidRPr="00E153E6">
        <w:rPr>
          <w:rStyle w:val="pln"/>
          <w:color w:val="3D464D"/>
          <w:lang w:val="en-US"/>
        </w:rPr>
        <w:t xml:space="preserve"> resource</w:t>
      </w:r>
      <w:r w:rsidRPr="00E153E6">
        <w:rPr>
          <w:rStyle w:val="pun"/>
          <w:color w:val="999999"/>
          <w:lang w:val="en-US"/>
        </w:rPr>
        <w:t>)</w:t>
      </w:r>
    </w:p>
    <w:p w14:paraId="5165649B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Veja que o dicionário “se defende” de uma inclusão inválida, pois já existe um aluno na chave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. Em algumas situações, porém, precisamos substituir o elemento antigo por um novo, e nesse caso precisamos de uma outra técnica. Vamos criar um novo método,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SubstituiMatricula</w:t>
      </w:r>
      <w:r>
        <w:rPr>
          <w:color w:val="3D464D"/>
          <w:sz w:val="27"/>
          <w:szCs w:val="27"/>
        </w:rPr>
        <w:t>, para “esquecer” o aluno antigo e trocá-lo por um novo:</w:t>
      </w:r>
    </w:p>
    <w:p w14:paraId="39D1697F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Clicando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CTRL+PONTO</w:t>
      </w:r>
      <w:r>
        <w:rPr>
          <w:color w:val="3D464D"/>
          <w:sz w:val="27"/>
          <w:szCs w:val="27"/>
        </w:rPr>
        <w:t> sobre o nome do método, conseguimos fazer o Visual Studio criar esse método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Curso</w:t>
      </w:r>
      <w:r>
        <w:rPr>
          <w:color w:val="3D464D"/>
          <w:sz w:val="27"/>
          <w:szCs w:val="27"/>
        </w:rPr>
        <w:t>:</w:t>
      </w:r>
    </w:p>
    <w:p w14:paraId="31C9092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SubstituiMatricula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a4</w:t>
      </w:r>
      <w:r>
        <w:rPr>
          <w:rStyle w:val="pun"/>
          <w:color w:val="999999"/>
        </w:rPr>
        <w:t>)</w:t>
      </w:r>
    </w:p>
    <w:p w14:paraId="0870D2BF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B5197F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throw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NotImplementedException</w:t>
      </w:r>
      <w:r>
        <w:rPr>
          <w:rStyle w:val="pun"/>
          <w:color w:val="999999"/>
        </w:rPr>
        <w:t>();</w:t>
      </w:r>
    </w:p>
    <w:p w14:paraId="3440C45D" w14:textId="0DE14EF5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33B9FC94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precisamos adaptar o método já existente,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Matricula()</w:t>
      </w:r>
      <w:r>
        <w:rPr>
          <w:color w:val="3D464D"/>
          <w:sz w:val="27"/>
          <w:szCs w:val="27"/>
        </w:rPr>
        <w:t>, para nosso novo método de substituição:</w:t>
      </w:r>
    </w:p>
    <w:p w14:paraId="011B769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SubstituiMatricula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</w:t>
      </w:r>
    </w:p>
    <w:p w14:paraId="15A20508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03A7CCE4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alunos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);</w:t>
      </w:r>
    </w:p>
    <w:p w14:paraId="576C02A8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this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matriculaParaAluno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aluno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NumeroMatricula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;</w:t>
      </w:r>
    </w:p>
    <w:p w14:paraId="65AED596" w14:textId="179EC8A6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F44C8E2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que, quando fazemos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this.matriculaParaAluno[aluno.NumeroMatricula] = aluno;</w:t>
      </w:r>
      <w:r>
        <w:rPr>
          <w:color w:val="3D464D"/>
          <w:sz w:val="27"/>
          <w:szCs w:val="27"/>
        </w:rPr>
        <w:t>, estamos acessando diretamente o valor contido no elemento que tem a chave igual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aluno.NumeroMatricula</w:t>
      </w:r>
      <w:r>
        <w:rPr>
          <w:color w:val="3D464D"/>
          <w:sz w:val="27"/>
          <w:szCs w:val="27"/>
        </w:rPr>
        <w:t>.</w:t>
      </w:r>
    </w:p>
    <w:p w14:paraId="0CDB8DCD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precisamos do código para confirmar que o aluno com matrícula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5617</w:t>
      </w:r>
      <w:r>
        <w:rPr>
          <w:color w:val="3D464D"/>
          <w:sz w:val="27"/>
          <w:szCs w:val="27"/>
        </w:rPr>
        <w:t> foi realmente sobreposto pelo novo aluno:</w:t>
      </w:r>
    </w:p>
    <w:p w14:paraId="5DDBA326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"Quem é o aluno com matrícula 5617?"</w:t>
      </w:r>
      <w:r>
        <w:rPr>
          <w:rStyle w:val="pun"/>
          <w:color w:val="999999"/>
        </w:rPr>
        <w:t>);</w:t>
      </w:r>
    </w:p>
    <w:p w14:paraId="4E0ED30D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aluno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csharpColecoes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BuscaMatriculado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);</w:t>
      </w:r>
    </w:p>
    <w:p w14:paraId="29C3894B" w14:textId="41845242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"aluno: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aluno</w:t>
      </w:r>
      <w:r>
        <w:rPr>
          <w:rStyle w:val="pun"/>
          <w:color w:val="999999"/>
        </w:rPr>
        <w:t>);</w:t>
      </w:r>
    </w:p>
    <w:p w14:paraId="4D76C77B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Quem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é</w:t>
      </w:r>
      <w:r>
        <w:rPr>
          <w:rStyle w:val="pln"/>
          <w:color w:val="3D464D"/>
        </w:rPr>
        <w:t xml:space="preserve"> o </w:t>
      </w:r>
      <w:r>
        <w:rPr>
          <w:rStyle w:val="typ"/>
          <w:color w:val="A67F59"/>
        </w:rPr>
        <w:t>Aluno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ln"/>
          <w:color w:val="3D464D"/>
        </w:rPr>
        <w:t xml:space="preserve"> agora</w:t>
      </w:r>
      <w:r>
        <w:rPr>
          <w:rStyle w:val="pun"/>
          <w:color w:val="999999"/>
        </w:rPr>
        <w:t>?</w:t>
      </w:r>
    </w:p>
    <w:p w14:paraId="60CF8D3A" w14:textId="77777777" w:rsidR="00E153E6" w:rsidRDefault="00E153E6" w:rsidP="00E153E6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[</w:t>
      </w:r>
      <w:r>
        <w:rPr>
          <w:rStyle w:val="typ"/>
          <w:color w:val="A67F59"/>
        </w:rPr>
        <w:t>Aluno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Fabio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Gushiken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matricula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5617</w:t>
      </w:r>
      <w:r>
        <w:rPr>
          <w:rStyle w:val="pun"/>
          <w:color w:val="999999"/>
        </w:rPr>
        <w:t>]</w:t>
      </w:r>
    </w:p>
    <w:p w14:paraId="1569D838" w14:textId="0C549289" w:rsidR="00E153E6" w:rsidRDefault="00E153E6" w:rsidP="00E153E6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Pressione</w:t>
      </w:r>
      <w:r>
        <w:rPr>
          <w:rStyle w:val="pln"/>
          <w:color w:val="3D464D"/>
        </w:rPr>
        <w:t xml:space="preserve"> qualquer tecla para continuar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</w:t>
      </w:r>
    </w:p>
    <w:p w14:paraId="18989046" w14:textId="77777777" w:rsidR="00E153E6" w:rsidRDefault="00E153E6" w:rsidP="00E153E6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assim fechamos mais um </w:t>
      </w:r>
      <w:r>
        <w:rPr>
          <w:rStyle w:val="Forte"/>
          <w:color w:val="3D464D"/>
          <w:sz w:val="27"/>
          <w:szCs w:val="27"/>
        </w:rPr>
        <w:t>Mão na Massa</w:t>
      </w:r>
      <w:r>
        <w:rPr>
          <w:color w:val="3D464D"/>
          <w:sz w:val="27"/>
          <w:szCs w:val="27"/>
        </w:rPr>
        <w:t>! No próximo capítulo vamos apresentar mais coleções: Listas Ligadas, Pilha e Filas. Até Logo!</w:t>
      </w:r>
    </w:p>
    <w:p w14:paraId="777233C4" w14:textId="1802DB3B" w:rsidR="00E153E6" w:rsidRDefault="00E153E6" w:rsidP="00E153E6"/>
    <w:p w14:paraId="40A13316" w14:textId="7DCBC053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O que aprendemos?</w:t>
      </w:r>
    </w:p>
    <w:p w14:paraId="0C9E23EC" w14:textId="29D4BA46" w:rsidR="00E153E6" w:rsidRDefault="00E153E6" w:rsidP="00E153E6"/>
    <w:p w14:paraId="4A0FBF91" w14:textId="77777777" w:rsidR="00E153E6" w:rsidRPr="00E153E6" w:rsidRDefault="00E153E6" w:rsidP="00E153E6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5934FABC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Introdução ao dicionário</w:t>
      </w:r>
    </w:p>
    <w:p w14:paraId="6083EF10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Sintaxe C# de um dicionário</w:t>
      </w:r>
    </w:p>
    <w:p w14:paraId="407720D0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Armazenando valor pela chave</w:t>
      </w:r>
    </w:p>
    <w:p w14:paraId="3532A9E6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Recuperando valores pela chave</w:t>
      </w:r>
    </w:p>
    <w:p w14:paraId="73ACAA54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Obtendo valor com segurança com </w:t>
      </w:r>
      <w:proofErr w:type="spellStart"/>
      <w:r w:rsidRPr="00E153E6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TryGetValue</w:t>
      </w:r>
      <w:proofErr w:type="spellEnd"/>
    </w:p>
    <w:p w14:paraId="420F472F" w14:textId="77777777" w:rsidR="00E153E6" w:rsidRPr="00E153E6" w:rsidRDefault="00E153E6" w:rsidP="00E153E6">
      <w:pPr>
        <w:numPr>
          <w:ilvl w:val="0"/>
          <w:numId w:val="29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153E6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Substituindo um valor com uma chave preexistente</w:t>
      </w:r>
    </w:p>
    <w:p w14:paraId="60FAE958" w14:textId="38503B1A" w:rsidR="00E153E6" w:rsidRDefault="00E153E6" w:rsidP="00E153E6">
      <w:pPr>
        <w:rPr>
          <w:lang w:val="pt-BR"/>
        </w:rPr>
      </w:pPr>
    </w:p>
    <w:p w14:paraId="78F82FEE" w14:textId="4E496331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Consolidando seu conhecimento</w:t>
      </w:r>
    </w:p>
    <w:p w14:paraId="706F3034" w14:textId="0A98A03D" w:rsidR="00E153E6" w:rsidRDefault="00E153E6" w:rsidP="00E153E6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por mim durante esta aula. Caso já tenha feito, excelente. Se ainda não, é importante que você execute o que foi visto no vídeo para poder continuar com o próximo capítulo.</w:t>
      </w:r>
    </w:p>
    <w:p w14:paraId="5A5EA709" w14:textId="20A7579E" w:rsidR="00E153E6" w:rsidRDefault="00E153E6" w:rsidP="00E153E6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Com o que vimos nesta aula, já temos uma boa base para trabalhar com dicionários, e vamos ver em seguida os últimos tipos de coleção do curso: listas ligadas, pilhas e filas. Mas isso fica para o próximo capítulo!</w:t>
      </w:r>
    </w:p>
    <w:p w14:paraId="4ED8F940" w14:textId="77777777" w:rsidR="00E153E6" w:rsidRPr="00E153E6" w:rsidRDefault="00E153E6" w:rsidP="00E153E6">
      <w:pPr>
        <w:rPr>
          <w:rFonts w:ascii="Open Sans" w:hAnsi="Open Sans" w:cs="Open Sans"/>
          <w:color w:val="00C86F"/>
          <w:sz w:val="26"/>
          <w:szCs w:val="26"/>
        </w:rPr>
      </w:pPr>
    </w:p>
    <w:p w14:paraId="096A31CF" w14:textId="31273DC8" w:rsidR="00226E05" w:rsidRDefault="00E153E6" w:rsidP="00226E05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Para saber mais</w:t>
      </w:r>
    </w:p>
    <w:p w14:paraId="4647CAAA" w14:textId="7B6FC1C9" w:rsidR="00E153E6" w:rsidRPr="00226E05" w:rsidRDefault="00E153E6" w:rsidP="00226E05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26E05">
        <w:rPr>
          <w:rFonts w:ascii="Times New Roman" w:eastAsia="Times New Roman" w:hAnsi="Times New Roman" w:cs="Times New Roman"/>
          <w:caps/>
          <w:color w:val="3D464D"/>
          <w:sz w:val="27"/>
          <w:szCs w:val="27"/>
        </w:rPr>
        <w:t>Iterando no dicionário</w:t>
      </w:r>
    </w:p>
    <w:p w14:paraId="4B36A7BC" w14:textId="77777777" w:rsidR="00E153E6" w:rsidRDefault="00E153E6" w:rsidP="00E153E6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Além de fazermos buscas rápidas, podemos também iterar nos elementos que estão armazenados, para isso também utilizamos o foreach do C#. Porém qual será o tipo que utilizaremos dentro do foreach?</w:t>
      </w:r>
    </w:p>
    <w:p w14:paraId="111F913C" w14:textId="17F8512D" w:rsidR="00E153E6" w:rsidRDefault="00E153E6" w:rsidP="00226E05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Saiba mais sobre iteração com dicionário em:</w:t>
      </w:r>
      <w:r w:rsidR="00226E05">
        <w:rPr>
          <w:color w:val="3D464D"/>
          <w:sz w:val="27"/>
          <w:szCs w:val="27"/>
        </w:rPr>
        <w:t xml:space="preserve"> </w:t>
      </w:r>
      <w:hyperlink r:id="rId116" w:anchor="20-7-iterando-no-dicionario" w:tgtFrame="_blank" w:history="1">
        <w:r>
          <w:rPr>
            <w:rStyle w:val="Hyperlink"/>
            <w:sz w:val="27"/>
            <w:szCs w:val="27"/>
          </w:rPr>
          <w:t>Iterando no dicionário</w:t>
        </w:r>
      </w:hyperlink>
      <w:r>
        <w:rPr>
          <w:color w:val="3D464D"/>
          <w:sz w:val="27"/>
          <w:szCs w:val="27"/>
        </w:rPr>
        <w:t> - Caelum Ensino e Inovação</w:t>
      </w:r>
    </w:p>
    <w:p w14:paraId="28A63594" w14:textId="34867B1E" w:rsidR="00E153E6" w:rsidRDefault="00E153E6" w:rsidP="00E153E6"/>
    <w:p w14:paraId="262E0D0F" w14:textId="7D2741F8" w:rsidR="00E153E6" w:rsidRDefault="00E153E6" w:rsidP="00E153E6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E153E6">
        <w:rPr>
          <w:rFonts w:ascii="Open Sans" w:hAnsi="Open Sans" w:cs="Open Sans"/>
          <w:color w:val="00C86F"/>
          <w:sz w:val="26"/>
          <w:szCs w:val="26"/>
        </w:rPr>
        <w:t>Projeto da Aula Atual</w:t>
      </w:r>
    </w:p>
    <w:p w14:paraId="661AD3BC" w14:textId="72F02DE8" w:rsidR="00226E05" w:rsidRPr="00226E05" w:rsidRDefault="00226E05" w:rsidP="00226E05">
      <w:r>
        <w:rPr>
          <w:color w:val="3D464D"/>
          <w:sz w:val="27"/>
          <w:szCs w:val="27"/>
          <w:shd w:val="clear" w:color="auto" w:fill="FFFFFF"/>
        </w:rPr>
        <w:t>Segue o link do projeto até o momento: </w:t>
      </w:r>
      <w:hyperlink r:id="rId117" w:tgtFrame="_blank" w:history="1">
        <w:r>
          <w:rPr>
            <w:rStyle w:val="Hyperlink"/>
            <w:sz w:val="27"/>
            <w:szCs w:val="27"/>
            <w:shd w:val="clear" w:color="auto" w:fill="FFFFFF"/>
          </w:rPr>
          <w:t>https://github.com/alura-cursos/csharp-collections/archive/8045a0955c27d372e80c086093a2e807bbb2d160.zip</w:t>
        </w:r>
      </w:hyperlink>
    </w:p>
    <w:p w14:paraId="2EC2FB60" w14:textId="57DDCE8E" w:rsidR="00226E05" w:rsidRDefault="00226E05" w:rsidP="00226E05">
      <w:pPr>
        <w:pStyle w:val="Ttulo1"/>
        <w:rPr>
          <w:b/>
          <w:bCs/>
          <w:noProof/>
        </w:rPr>
      </w:pPr>
      <w:bookmarkStart w:id="55" w:name="_Toc63285770"/>
      <w:r w:rsidRPr="00226E05">
        <w:rPr>
          <w:b/>
          <w:bCs/>
          <w:noProof/>
        </w:rPr>
        <w:lastRenderedPageBreak/>
        <w:t>Lista Ligada, Pilha e Fila</w:t>
      </w:r>
      <w:bookmarkEnd w:id="55"/>
    </w:p>
    <w:p w14:paraId="734A0BA7" w14:textId="7AADFF59" w:rsidR="00226E05" w:rsidRDefault="00226E05" w:rsidP="00226E05"/>
    <w:p w14:paraId="0029F8F0" w14:textId="18D8C6B7" w:rsidR="00226E05" w:rsidRDefault="00226E05" w:rsidP="00226E05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226E05">
        <w:rPr>
          <w:rFonts w:ascii="Open Sans" w:hAnsi="Open Sans" w:cs="Open Sans"/>
          <w:color w:val="00C86F"/>
          <w:sz w:val="26"/>
          <w:szCs w:val="26"/>
        </w:rPr>
        <w:t>LinkedList</w:t>
      </w:r>
    </w:p>
    <w:p w14:paraId="4F4C1573" w14:textId="77777777" w:rsidR="00226E05" w:rsidRPr="00226E05" w:rsidRDefault="00226E05" w:rsidP="00226E05"/>
    <w:p w14:paraId="5ED734C0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trabalharemos com um novo projeto </w:t>
      </w:r>
      <w:r w:rsidRPr="00226E0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Console </w:t>
      </w:r>
      <w:proofErr w:type="spellStart"/>
      <w:r w:rsidRPr="00226E0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Application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um tipo de coleção do .NET Framework. Antes, revisaremos o que foi visto até aqui criando uma lista de frutas, que inicializaremos com alguns valores (frutas).</w:t>
      </w:r>
    </w:p>
    <w:p w14:paraId="010FA0E4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frutas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4F9BF6F6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D5E14A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"abacate"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"banana"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"caqui"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"damasco"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"figo"</w:t>
      </w:r>
    </w:p>
    <w:p w14:paraId="0D4C504C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3B13B77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//vamos imprimir essa lista</w:t>
      </w:r>
    </w:p>
    <w:p w14:paraId="0143257E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fruta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frutas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801FD69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63662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fruta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53F187" w14:textId="7EC011E1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659F1C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teremos:</w:t>
      </w:r>
    </w:p>
    <w:p w14:paraId="7395D18E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abacate</w:t>
      </w:r>
    </w:p>
    <w:p w14:paraId="5595335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banana</w:t>
      </w:r>
    </w:p>
    <w:p w14:paraId="57E05D8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caqui</w:t>
      </w:r>
    </w:p>
    <w:p w14:paraId="5570458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damasco</w:t>
      </w:r>
    </w:p>
    <w:p w14:paraId="4F291FB1" w14:textId="297AECF6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figo</w:t>
      </w:r>
    </w:p>
    <w:p w14:paraId="77B1B199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Esta lista é armazenada em memória em um </w:t>
      </w:r>
      <w:proofErr w:type="spellStart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interno, com posições sequenciais. Caso queiramos adicionar um elemento ao fim da lista, apenas a última posição será alterada, sendo possível removê-lo posteriormente, e redimensionar a lista.</w:t>
      </w:r>
    </w:p>
    <w:p w14:paraId="76F734C9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inserirmos um elemento no meio da lista, algo que exige mais esforço computacional, usaremos como exemplo a imagem abaixo, com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caju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ocupando a posição após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banana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antes ocupada por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caqui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damasco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figo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estavam na sequência, também serão deslocados à direita.</w:t>
      </w:r>
    </w:p>
    <w:p w14:paraId="04B10D1E" w14:textId="76FF764B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4222E0D4" wp14:editId="52CF5512">
            <wp:extent cx="5731510" cy="610870"/>
            <wp:effectExtent l="0" t="0" r="2540" b="0"/>
            <wp:docPr id="112" name="Imagem 112" descr="frutas ocupando retângulos alinhados horizontalmente e representando a memória, e setas vermelhas indicando deslocamento de eleme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rutas ocupando retângulos alinhados horizontalmente e representando a memória, e setas vermelhas indicando deslocamento de elementos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E263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 causa dos deslocamentos, há necessidade de maior processamento. Se quisermos remover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caju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o que acontecerá? Não poderemos ter um "buraco" no meio do </w:t>
      </w:r>
      <w:proofErr w:type="spellStart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listagem. Neste caso,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os elementos seguintes precisarão ser realocados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509A312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uma lista pequena, este processo é relativamente rápido, porém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desempenho será afetado conforme o tamanho da lista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gramStart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portanto</w:t>
      </w:r>
      <w:proofErr w:type="gram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ineficiente para listas maiores. Para estes casos, em que inserções ou remoções ocorrem frequentemente, é necessário utilizar outro tipo de coleção do .NET Framework, a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(ou </w:t>
      </w:r>
      <w:proofErr w:type="spellStart"/>
      <w:r w:rsidRPr="00226E05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linked</w:t>
      </w:r>
      <w:proofErr w:type="spellEnd"/>
      <w:r w:rsidRPr="00226E05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226E05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list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2DC1985F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ela, poderemos esquecer a organização em memória sequenciada, já que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seus elementos não precisam estar memorizados em sequência para representar a ordem desejada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Cada elemento contém sua posição anterior, atual e seguinte, e chamamos isto de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nó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Ou seja,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cada elemento é um nó que contém um valor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6FF3C24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imagem abaixo, temos em memória uma lista ligada com cada valor representando um dia da semana.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d1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domingo, e aparece ao fim da lista;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d5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quinta-feira, aparece antes de domingo e depois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d7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sábado. Como se mantém uma ordem em uma lista dessas?</w:t>
      </w:r>
    </w:p>
    <w:p w14:paraId="38B323CB" w14:textId="63591E81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4F17FB7B" wp14:editId="42D79417">
            <wp:extent cx="5731510" cy="674370"/>
            <wp:effectExtent l="0" t="0" r="2540" b="0"/>
            <wp:docPr id="111" name="Imagem 111" descr="memória sendo representada com uma lista alinhada horizontalmente, com os valores dentro de círculos color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emória sendo representada com uma lista alinhada horizontalmente, com os valores dentro de círculos coloridos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002E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diagrama abaixo, veremos as ligações entre os elementos (ou nós) desta lista ligada:</w:t>
      </w:r>
    </w:p>
    <w:p w14:paraId="4920D1F5" w14:textId="392319FF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drawing>
          <wp:inline distT="0" distB="0" distL="0" distR="0" wp14:anchorId="66178F0C" wp14:editId="453C6608">
            <wp:extent cx="5731510" cy="1051560"/>
            <wp:effectExtent l="0" t="0" r="2540" b="0"/>
            <wp:docPr id="110" name="Imagem 110" descr="a mesma memória com os valores dentro de círculos coloridos, agora com setas apontando um elemento a outro em ordem num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mesma memória com os valores dentro de círculos coloridos, agora com setas apontando um elemento a outro em ordem numérica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7767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elemento inicial,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d1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(domingo), aponta ao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(segunda-feira), que por sua vez aponta para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d3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(terça), e assim por diante. Neste momento, instanciaremos uma lista ligada cujos elementos precisarão ser incluídos um a um.</w:t>
      </w:r>
    </w:p>
    <w:p w14:paraId="6AA86443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a lista ainda está vazia, adicionaremos o primeiro elemento (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AddFirst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passando uma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o valor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quarta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91B40D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//instanciando uma nova lista ligada: dias da semana</w:t>
      </w:r>
    </w:p>
    <w:p w14:paraId="05947F6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LinkedList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dias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LinkedList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</w:t>
      </w:r>
      <w:proofErr w:type="gramStart"/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&gt;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2CE79A4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//adicionando um dia qualquer: "quarta"</w:t>
      </w:r>
    </w:p>
    <w:p w14:paraId="4C179C05" w14:textId="6BE15588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d4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AddFirst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"quarta"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C9450E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passamos o mouse em cima de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AddFirst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vê-se que é retornado um nó chamado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ele que irá armazenar o valor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quarta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agora o primeiro elemento da nossa lista ligada. Cada elemento desta lista é um nó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uma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poderíamos imaginar.</w:t>
      </w:r>
    </w:p>
    <w:p w14:paraId="046B10BE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é necessário pois uma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 que não contém informações de ponteiros, então, para a implementação desta lista ligada, a Microsoft precisou de um tipo de objeto que encapsulasse o valor - neste caso a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-, sendo que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objeto com os ponteiros referentes a posições anteriores e posteriores.</w:t>
      </w:r>
    </w:p>
    <w:p w14:paraId="1A6DF6A8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alcançarmos o valor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a propriedade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d4.Value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79C564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lastRenderedPageBreak/>
        <w:t>//mas e o valor "quarta"? está na propriedade d4.Value</w:t>
      </w:r>
    </w:p>
    <w:p w14:paraId="13A609E8" w14:textId="3E9B3D24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"d</w:t>
      </w:r>
      <w:proofErr w:type="gramStart"/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4.Value</w:t>
      </w:r>
      <w:proofErr w:type="gramEnd"/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: "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Value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63D6BA48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</w:t>
      </w:r>
      <w:proofErr w:type="spellStart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F5", rodaremos a aplicação. O resultado impresso é:</w:t>
      </w:r>
    </w:p>
    <w:p w14:paraId="3FB5546B" w14:textId="648555EF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Value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quarta</w:t>
      </w:r>
    </w:p>
    <w:p w14:paraId="2A7454CE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se quisermos adicionar mais itens? É importante notar que o </w:t>
      </w:r>
      <w:proofErr w:type="spellStart"/>
      <w:r w:rsidRPr="00226E05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proofErr w:type="spellEnd"/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não possui </w:t>
      </w:r>
      <w:proofErr w:type="spellStart"/>
      <w:r w:rsidRPr="00226E05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vimos em outras coleções! Na verdade, ele possui estas quatro formas de adição:</w:t>
      </w:r>
    </w:p>
    <w:p w14:paraId="4BE624B3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primeiro nó (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AddFirst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);</w:t>
      </w:r>
    </w:p>
    <w:p w14:paraId="571AB3E7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último nó (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AddLast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);</w:t>
      </w:r>
    </w:p>
    <w:p w14:paraId="36748CB2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antes de um nó previamente conhecido (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AddBefore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);</w:t>
      </w:r>
    </w:p>
    <w:p w14:paraId="30465218" w14:textId="77777777" w:rsidR="00226E05" w:rsidRPr="00226E05" w:rsidRDefault="00226E05" w:rsidP="00226E05">
      <w:pPr>
        <w:numPr>
          <w:ilvl w:val="0"/>
          <w:numId w:val="31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depois de um nó previamente conhecido (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AddAfter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14C83CDC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adicionar, então, um novo valor (segunda-feira), antes de quarta-feira:</w:t>
      </w:r>
    </w:p>
    <w:p w14:paraId="60D38B1A" w14:textId="6A3E9314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d2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AddBefore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"segunda"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E8C53B7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ligados entre si, como acessaremos um nó através do outro? Para pegar o nó seguinte a partir de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exemplo, teremos que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d2.Next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igual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 relação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que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d4.Previous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igual 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8746334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Continuando com nossa lista ligada, adicionaremos terça depois de segunda-feira:</w:t>
      </w:r>
    </w:p>
    <w:p w14:paraId="040EA5ED" w14:textId="7D9D5D9F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d3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AddAfter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d2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"terça"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1001504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momento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d3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encontra entre dois elementos,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d2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d4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Perceba que os "ponteiros", ou referências de ambos os elementos foram redirecionados para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d3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!</w:t>
      </w:r>
    </w:p>
    <w:p w14:paraId="3B3322D4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seguida, adicionaremos sexta depois de quarta-feira:</w:t>
      </w:r>
    </w:p>
    <w:p w14:paraId="33CBF9D4" w14:textId="191DAA8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d6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AddAfter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d4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"sexta"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3C198D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d6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agora aparece na última posição da fila. Continuando, acrescentaremos sábado após sexta:</w:t>
      </w:r>
    </w:p>
    <w:p w14:paraId="23AD0067" w14:textId="2223C9FF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d7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AddAfter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d6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"sábado"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F54284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Colocando quinta antes de sexta, teremos:</w:t>
      </w:r>
    </w:p>
    <w:p w14:paraId="62058649" w14:textId="52090404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d5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AddBefore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d6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"quinta"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8FD918A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domingo antes de segunda, digitaremos:</w:t>
      </w:r>
    </w:p>
    <w:p w14:paraId="02C507A5" w14:textId="3EEBF920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d1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AddBefore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d2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"domingo"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C2F45F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Visualmente, a memória ficará assim:</w:t>
      </w:r>
    </w:p>
    <w:p w14:paraId="6125B987" w14:textId="46A5FE85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noProof/>
          <w:color w:val="3D464D"/>
          <w:sz w:val="27"/>
          <w:szCs w:val="27"/>
          <w:lang w:val="pt-BR" w:eastAsia="pt-BR"/>
        </w:rPr>
        <w:lastRenderedPageBreak/>
        <w:drawing>
          <wp:inline distT="0" distB="0" distL="0" distR="0" wp14:anchorId="30D7B8BF" wp14:editId="06F6D715">
            <wp:extent cx="5731510" cy="730885"/>
            <wp:effectExtent l="0" t="0" r="2540" b="0"/>
            <wp:docPr id="109" name="Imagem 109" descr="memória com valores dentro de círculos coloridos, com setas apontando um elemento a outro nas dois sent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emória com valores dentro de círculos coloridos, com setas apontando um elemento a outro nas dois sentidos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58CA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a lista ligada da mesma forma que fazemos com uma lista qualquer, por meio do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 varrerá.</w:t>
      </w:r>
    </w:p>
    <w:p w14:paraId="089A3B0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FD7B9A3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1F9753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136287" w14:textId="7DC11B23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B7A5D0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teremos com sucesso a impressão:</w:t>
      </w:r>
    </w:p>
    <w:p w14:paraId="7461156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domingo</w:t>
      </w:r>
    </w:p>
    <w:p w14:paraId="4B7FA98C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segunda</w:t>
      </w:r>
    </w:p>
    <w:p w14:paraId="7B984D7A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</w:t>
      </w:r>
    </w:p>
    <w:p w14:paraId="1CE1378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quarta</w:t>
      </w:r>
    </w:p>
    <w:p w14:paraId="071D34B5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quinta</w:t>
      </w:r>
    </w:p>
    <w:p w14:paraId="067BA95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sexta</w:t>
      </w:r>
    </w:p>
    <w:p w14:paraId="511D5C08" w14:textId="743AF7BC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bado</w:t>
      </w:r>
    </w:p>
    <w:p w14:paraId="6E60736C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não conseguiremos imprimir utilizando o laço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 </w:t>
      </w:r>
      <w:proofErr w:type="spellStart"/>
      <w:r w:rsidRPr="00226E05">
        <w:rPr>
          <w:rFonts w:ascii="Courier New" w:eastAsia="Times New Roman" w:hAnsi="Courier New" w:cs="Courier New"/>
          <w:b/>
          <w:bCs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proofErr w:type="spellEnd"/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não dá suporte ao acesso por meio de índices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caso de querermos usar </w:t>
      </w:r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dias[0]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exemplo, teremos uma </w:t>
      </w:r>
      <w:r w:rsidRPr="00226E0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sintaxe inválida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38F23F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já foi dito,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facilita muito o acesso à inserção e remoção rápidas, porém, ele não é tão eficiente na realização de buscas. Para isto, utilizaremos o método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Find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neste exemplo:</w:t>
      </w:r>
    </w:p>
    <w:p w14:paraId="74B1FFAC" w14:textId="153EE86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quarta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Find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"quarta"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AA70CD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Poderemos remover um elemento através do nome do nó, como também pela referência do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LinkedListNode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removermos quarta-feira, existem as opções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dias.Remove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("quarta")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dias.Remove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(d4)</w:t>
      </w: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4B66A7A" w14:textId="77777777" w:rsidR="00226E05" w:rsidRPr="00226E05" w:rsidRDefault="00226E05" w:rsidP="00226E0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após escolhermos uma delas, imprimindo novamente a lista com o laço </w:t>
      </w:r>
      <w:proofErr w:type="spellStart"/>
      <w:r w:rsidRPr="00226E0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51F837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Remove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"quarta"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0442F5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proofErr w:type="spellEnd"/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 </w:t>
      </w:r>
      <w:r w:rsidRPr="00226E0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dias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F895DBD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3DDDFFF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226E0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dia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1E7064B" w14:textId="296669B2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E917C0" w14:textId="77777777" w:rsidR="00226E05" w:rsidRP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o seguinte:</w:t>
      </w:r>
    </w:p>
    <w:p w14:paraId="17411CE9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domingo</w:t>
      </w:r>
    </w:p>
    <w:p w14:paraId="37FEC94C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segunda</w:t>
      </w:r>
    </w:p>
    <w:p w14:paraId="447D3A5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ter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</w:t>
      </w:r>
    </w:p>
    <w:p w14:paraId="1334956B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quinta</w:t>
      </w:r>
    </w:p>
    <w:p w14:paraId="6354F3F9" w14:textId="77777777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sexta</w:t>
      </w:r>
    </w:p>
    <w:p w14:paraId="4D2089F2" w14:textId="58F1A6EE" w:rsidR="00226E05" w:rsidRPr="00226E05" w:rsidRDefault="00226E05" w:rsidP="00226E0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</w:t>
      </w:r>
      <w:r w:rsidRPr="00226E0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á</w:t>
      </w:r>
      <w:r w:rsidRPr="00226E0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bado</w:t>
      </w:r>
    </w:p>
    <w:p w14:paraId="7458F7BB" w14:textId="287040E6" w:rsidR="00226E05" w:rsidRDefault="00226E05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26E0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vimos os prós e os contras de implementarmos listas ligadas!</w:t>
      </w:r>
    </w:p>
    <w:p w14:paraId="7C623F97" w14:textId="77777777" w:rsidR="000C73FE" w:rsidRPr="000C73FE" w:rsidRDefault="000C73FE" w:rsidP="000C73FE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C73FE">
        <w:rPr>
          <w:color w:val="00C86F"/>
          <w:sz w:val="26"/>
          <w:szCs w:val="26"/>
        </w:rPr>
        <w:lastRenderedPageBreak/>
        <w:t>Ordem de uma lista ligada</w:t>
      </w:r>
    </w:p>
    <w:p w14:paraId="1F866042" w14:textId="77777777" w:rsidR="000C73FE" w:rsidRPr="000C73FE" w:rsidRDefault="000C73FE" w:rsidP="000C73F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uma lista ligada (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LinkedList</w:t>
      </w:r>
      <w:proofErr w:type="spellEnd"/>
      <w:r w:rsidRPr="000C73F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de produtos, declarada como:</w:t>
      </w:r>
    </w:p>
    <w:p w14:paraId="01278FA9" w14:textId="499DED6C" w:rsidR="000C73FE" w:rsidRPr="000C73FE" w:rsidRDefault="000C73FE" w:rsidP="000C73F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LinkedList</w:t>
      </w:r>
      <w:proofErr w:type="spellEnd"/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Produto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produtos 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C73F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C73F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LinkedList</w:t>
      </w:r>
      <w:proofErr w:type="spellEnd"/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C73F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Produto</w:t>
      </w:r>
      <w:r w:rsidRPr="000C73F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&gt;();</w:t>
      </w:r>
    </w:p>
    <w:p w14:paraId="65BEE50A" w14:textId="77777777" w:rsidR="000C73FE" w:rsidRPr="000C73FE" w:rsidRDefault="000C73FE" w:rsidP="000C73F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é que essa lista de produtos mantém a ordem dos produtos?</w:t>
      </w:r>
    </w:p>
    <w:p w14:paraId="274D166F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0C73F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Pela mesma ordem determinada pela associação entre os nós.</w:t>
      </w:r>
    </w:p>
    <w:p w14:paraId="53625A65" w14:textId="18FA8DD0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 Cada elemento de um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</w:t>
      </w:r>
      <w:proofErr w:type="spellEnd"/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é um nó, ou seja, um objeto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LinkedListNode</w:t>
      </w:r>
      <w:proofErr w:type="spellEnd"/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mantém duas referências, apontando para o nó anterior e outra apontando para o próximo nó, e essa lista pode ser navegada pela ordem definida pela associação entre esses nós.</w:t>
      </w:r>
    </w:p>
    <w:p w14:paraId="7576766B" w14:textId="77777777" w:rsidR="000C73FE" w:rsidRPr="00226E05" w:rsidRDefault="000C73FE" w:rsidP="00226E0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5105370" w14:textId="77777777" w:rsidR="000C73FE" w:rsidRPr="000C73FE" w:rsidRDefault="000C73FE" w:rsidP="000C73FE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C73FE">
        <w:rPr>
          <w:color w:val="00C86F"/>
          <w:sz w:val="26"/>
          <w:szCs w:val="26"/>
        </w:rPr>
        <w:t>Incluindo elementos num `LinkedList`</w:t>
      </w:r>
    </w:p>
    <w:p w14:paraId="17EFDC4F" w14:textId="0ED54D04" w:rsidR="00943157" w:rsidRDefault="000C73FE" w:rsidP="00943157">
      <w:pPr>
        <w:rPr>
          <w:color w:val="3D464D"/>
          <w:sz w:val="27"/>
          <w:szCs w:val="27"/>
          <w:shd w:val="clear" w:color="auto" w:fill="FFFFFF"/>
        </w:rPr>
      </w:pPr>
      <w:r w:rsidRPr="000C73FE">
        <w:rPr>
          <w:color w:val="3D464D"/>
          <w:sz w:val="27"/>
          <w:szCs w:val="27"/>
          <w:shd w:val="clear" w:color="auto" w:fill="FFFFFF"/>
        </w:rPr>
        <w:t>Quais dos métodos podem ser usados para inserir nós numa </w:t>
      </w:r>
      <w:r w:rsidRPr="000C73FE">
        <w:rPr>
          <w:rFonts w:ascii="Courier New" w:hAnsi="Courier New" w:cs="Courier New"/>
          <w:color w:val="3D464D"/>
          <w:sz w:val="20"/>
          <w:szCs w:val="20"/>
          <w:shd w:val="clear" w:color="auto" w:fill="F0F3F5"/>
        </w:rPr>
        <w:t>LinkedList</w:t>
      </w:r>
      <w:r w:rsidRPr="000C73FE">
        <w:rPr>
          <w:color w:val="3D464D"/>
          <w:sz w:val="27"/>
          <w:szCs w:val="27"/>
          <w:shd w:val="clear" w:color="auto" w:fill="FFFFFF"/>
        </w:rPr>
        <w:t>?</w:t>
      </w:r>
    </w:p>
    <w:p w14:paraId="2697AC6D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proofErr w:type="spellStart"/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AddBefore</w:t>
      </w:r>
      <w:proofErr w:type="spellEnd"/>
    </w:p>
    <w:p w14:paraId="23BEAAD7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AddBefore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LinkedListNode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 xml:space="preserve">&lt;T&gt; node, T 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value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 </w:t>
      </w:r>
      <w:r w:rsidRPr="000C73FE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antes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do nó especificado.</w:t>
      </w:r>
    </w:p>
    <w:p w14:paraId="76FAE1CB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proofErr w:type="spellStart"/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AddFirst</w:t>
      </w:r>
      <w:proofErr w:type="spellEnd"/>
    </w:p>
    <w:p w14:paraId="11B51C10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AddFirst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 xml:space="preserve">(T 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value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 como primeiro nó do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</w:t>
      </w:r>
      <w:proofErr w:type="spellEnd"/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7445B450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proofErr w:type="spellStart"/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AddLast</w:t>
      </w:r>
      <w:proofErr w:type="spellEnd"/>
    </w:p>
    <w:p w14:paraId="31236277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AddLast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 xml:space="preserve">(T 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value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 como último nó do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</w:t>
      </w:r>
      <w:proofErr w:type="spellEnd"/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3EC06E16" w14:textId="77777777" w:rsidR="000C73FE" w:rsidRPr="000C73FE" w:rsidRDefault="000C73FE" w:rsidP="000C73F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proofErr w:type="spellStart"/>
      <w:r w:rsidRPr="000C73F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AddAfter</w:t>
      </w:r>
      <w:proofErr w:type="spellEnd"/>
    </w:p>
    <w:p w14:paraId="61BE752C" w14:textId="13D5CA4E" w:rsidR="000C73FE" w:rsidRDefault="000C73FE" w:rsidP="000C73F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 O método 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AddAfter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LinkedListNode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 xml:space="preserve">&lt;T&gt; node, T </w:t>
      </w:r>
      <w:proofErr w:type="spellStart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value</w:t>
      </w:r>
      <w:proofErr w:type="spellEnd"/>
      <w:r w:rsidRPr="000C73F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)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serve para adicionar um elemento </w:t>
      </w:r>
      <w:r w:rsidRPr="000C73FE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depois</w:t>
      </w:r>
      <w:r w:rsidRPr="000C73F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do nó especificado.</w:t>
      </w:r>
    </w:p>
    <w:p w14:paraId="0BBEC704" w14:textId="77777777" w:rsidR="000C73FE" w:rsidRPr="000C73FE" w:rsidRDefault="000C73FE" w:rsidP="000C73FE">
      <w:pPr>
        <w:spacing w:after="0"/>
        <w:rPr>
          <w:rFonts w:ascii="Open Sans" w:hAnsi="Open Sans" w:cs="Open Sans"/>
          <w:color w:val="00C86F"/>
          <w:sz w:val="26"/>
          <w:szCs w:val="26"/>
        </w:rPr>
      </w:pPr>
    </w:p>
    <w:p w14:paraId="01E0CF8D" w14:textId="77777777" w:rsidR="000C73FE" w:rsidRPr="000C73FE" w:rsidRDefault="000C73FE" w:rsidP="000C73FE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C73FE">
        <w:rPr>
          <w:rFonts w:ascii="Open Sans" w:hAnsi="Open Sans" w:cs="Open Sans"/>
          <w:color w:val="00C86F"/>
          <w:sz w:val="26"/>
          <w:szCs w:val="26"/>
        </w:rPr>
        <w:t> Stack</w:t>
      </w:r>
    </w:p>
    <w:p w14:paraId="30F53D57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Neste vídeo trabalharemos com outro projeto novo, em que implementaremos a solução de um problema de navegação de browser, ou navegador Web. Abrindo o site da </w:t>
      </w:r>
      <w:hyperlink r:id="rId122" w:tgtFrame="_blank" w:history="1">
        <w:r>
          <w:rPr>
            <w:rStyle w:val="Hyperlink"/>
            <w:sz w:val="27"/>
            <w:szCs w:val="27"/>
          </w:rPr>
          <w:t>Alura</w:t>
        </w:r>
      </w:hyperlink>
      <w:r>
        <w:rPr>
          <w:color w:val="3D464D"/>
          <w:sz w:val="27"/>
          <w:szCs w:val="27"/>
        </w:rPr>
        <w:t> no Google Chrome como exemplo, veremos as páginas navegadas anteriormente por meio do botão "Voltar" (a seta para a esquerda localizada ao lado do campo de endereço). Do mesmo modo, se clicarmos no botão de "Avançar" (a seta para a direita), faremos o caminho inverso.</w:t>
      </w:r>
    </w:p>
    <w:p w14:paraId="4B3EF5F7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Neste momento veremos como implementar um novo tipo de coleção do .NET Framework, criando inicialmente uma instância de um navegador, sendo que a classe ainda não existe. Utilizaremos "Ctrl + ." e selecionaremos "</w:t>
      </w:r>
      <w:r>
        <w:rPr>
          <w:rStyle w:val="nfase"/>
          <w:color w:val="3D464D"/>
          <w:sz w:val="27"/>
          <w:szCs w:val="27"/>
        </w:rPr>
        <w:t>Generate class</w:t>
      </w:r>
      <w:r>
        <w:rPr>
          <w:color w:val="3D464D"/>
          <w:sz w:val="27"/>
          <w:szCs w:val="27"/>
        </w:rPr>
        <w:t> 'Navegador'":</w:t>
      </w:r>
    </w:p>
    <w:p w14:paraId="496EE9E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Program</w:t>
      </w:r>
    </w:p>
    <w:p w14:paraId="3F0F652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CA98CF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static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Main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args</w:t>
      </w:r>
      <w:r>
        <w:rPr>
          <w:rStyle w:val="pun"/>
          <w:color w:val="999999"/>
        </w:rPr>
        <w:t>)</w:t>
      </w:r>
    </w:p>
    <w:p w14:paraId="1F92F31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6383CA9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5200B10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F94BBD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07F67CC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161D79C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lastRenderedPageBreak/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</w:p>
    <w:p w14:paraId="03D62DA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AA1148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"vazia"</w:t>
      </w:r>
      <w:r>
        <w:rPr>
          <w:rStyle w:val="pun"/>
          <w:color w:val="999999"/>
        </w:rPr>
        <w:t>;</w:t>
      </w:r>
    </w:p>
    <w:p w14:paraId="209DBB9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5E315D7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</w:t>
      </w:r>
    </w:p>
    <w:p w14:paraId="26DAF25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388F230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6640C62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5DFF6A03" w14:textId="4AAA36D4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A92E1BD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Rodaremos este código com "Ctrl + F5" e obteremos a impressão:</w:t>
      </w:r>
    </w:p>
    <w:p w14:paraId="5FEAD1AC" w14:textId="7F0640BF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vazia</w:t>
      </w:r>
    </w:p>
    <w:p w14:paraId="4E7A8E4C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melhorar isto imprimindo assim:</w:t>
      </w:r>
    </w:p>
    <w:p w14:paraId="4EB1D92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</w:p>
    <w:p w14:paraId="17E42AA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743E8D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"vazia"</w:t>
      </w:r>
      <w:r>
        <w:rPr>
          <w:rStyle w:val="pun"/>
          <w:color w:val="999999"/>
        </w:rPr>
        <w:t>;</w:t>
      </w:r>
    </w:p>
    <w:p w14:paraId="7349044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533524A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</w:t>
      </w:r>
    </w:p>
    <w:p w14:paraId="38CB076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5FE90A1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0A34C2E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5255097" w14:textId="2DEEE882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3916755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que será retornado</w:t>
      </w:r>
    </w:p>
    <w:p w14:paraId="1C35DD61" w14:textId="415A864A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vazia</w:t>
      </w:r>
    </w:p>
    <w:p w14:paraId="597AA03D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simularemos o processo de navegação entre páginas anteriores e posteriores a partir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NavegarPara()</w:t>
      </w:r>
      <w:r>
        <w:rPr>
          <w:color w:val="3D464D"/>
          <w:sz w:val="27"/>
          <w:szCs w:val="27"/>
        </w:rPr>
        <w:t>, ainda inexistente, que será extraído, redefinindo-se a página atual da navegação:</w:t>
      </w:r>
    </w:p>
    <w:p w14:paraId="5062215F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kwd"/>
          <w:color w:val="0077AA"/>
          <w:lang w:val="en-US"/>
        </w:rPr>
        <w:t>class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Program</w:t>
      </w:r>
    </w:p>
    <w:p w14:paraId="5FA711DA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pun"/>
          <w:color w:val="999999"/>
          <w:lang w:val="en-US"/>
        </w:rPr>
        <w:t>{</w:t>
      </w:r>
    </w:p>
    <w:p w14:paraId="2764B7F5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pln"/>
          <w:color w:val="3D464D"/>
          <w:lang w:val="en-US"/>
        </w:rPr>
        <w:t xml:space="preserve">    </w:t>
      </w:r>
      <w:r w:rsidRPr="000C73FE">
        <w:rPr>
          <w:rStyle w:val="kwd"/>
          <w:color w:val="0077AA"/>
          <w:lang w:val="en-US"/>
        </w:rPr>
        <w:t>static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void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Main</w:t>
      </w:r>
      <w:r w:rsidRPr="000C73FE">
        <w:rPr>
          <w:rStyle w:val="pun"/>
          <w:color w:val="999999"/>
          <w:lang w:val="en-US"/>
        </w:rPr>
        <w:t>(</w:t>
      </w:r>
      <w:proofErr w:type="gramStart"/>
      <w:r w:rsidRPr="000C73FE">
        <w:rPr>
          <w:rStyle w:val="kwd"/>
          <w:color w:val="0077AA"/>
          <w:lang w:val="en-US"/>
        </w:rPr>
        <w:t>string</w:t>
      </w:r>
      <w:r w:rsidRPr="000C73FE">
        <w:rPr>
          <w:rStyle w:val="pun"/>
          <w:color w:val="999999"/>
          <w:lang w:val="en-US"/>
        </w:rPr>
        <w:t>[</w:t>
      </w:r>
      <w:proofErr w:type="gramEnd"/>
      <w:r w:rsidRPr="000C73FE">
        <w:rPr>
          <w:rStyle w:val="pun"/>
          <w:color w:val="999999"/>
          <w:lang w:val="en-US"/>
        </w:rPr>
        <w:t>]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pln"/>
          <w:color w:val="3D464D"/>
          <w:lang w:val="en-US"/>
        </w:rPr>
        <w:t>args</w:t>
      </w:r>
      <w:proofErr w:type="spellEnd"/>
      <w:r w:rsidRPr="000C73FE">
        <w:rPr>
          <w:rStyle w:val="pun"/>
          <w:color w:val="999999"/>
          <w:lang w:val="en-US"/>
        </w:rPr>
        <w:t>)</w:t>
      </w:r>
    </w:p>
    <w:p w14:paraId="5DF1EAB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 w:rsidRPr="000C73FE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24C6A84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74337DC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766DBD3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6B000918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B69C72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24099FC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2044285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class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</w:p>
    <w:p w14:paraId="71CCFD5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01F6A4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"vazia"</w:t>
      </w:r>
      <w:r>
        <w:rPr>
          <w:rStyle w:val="pun"/>
          <w:color w:val="999999"/>
        </w:rPr>
        <w:t>;</w:t>
      </w:r>
    </w:p>
    <w:p w14:paraId="303D6C9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3F7B3F7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</w:t>
      </w:r>
    </w:p>
    <w:p w14:paraId="763F4A1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750A509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27C26AA1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>
        <w:rPr>
          <w:rStyle w:val="pln"/>
          <w:color w:val="3D464D"/>
        </w:rPr>
        <w:t xml:space="preserve">    </w:t>
      </w:r>
      <w:r w:rsidRPr="000C73FE">
        <w:rPr>
          <w:rStyle w:val="pun"/>
          <w:color w:val="999999"/>
          <w:lang w:val="en-US"/>
        </w:rPr>
        <w:t>}</w:t>
      </w:r>
    </w:p>
    <w:p w14:paraId="688157C3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4510B34C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pln"/>
          <w:color w:val="3D464D"/>
          <w:lang w:val="en-US"/>
        </w:rPr>
        <w:t xml:space="preserve">    </w:t>
      </w:r>
      <w:r w:rsidRPr="000C73FE">
        <w:rPr>
          <w:rStyle w:val="kwd"/>
          <w:color w:val="0077AA"/>
          <w:lang w:val="en-US"/>
        </w:rPr>
        <w:t>internal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void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0C73FE">
        <w:rPr>
          <w:rStyle w:val="typ"/>
          <w:color w:val="A67F59"/>
          <w:lang w:val="en-US"/>
        </w:rPr>
        <w:t>NavegarPara</w:t>
      </w:r>
      <w:proofErr w:type="spellEnd"/>
      <w:r w:rsidRPr="000C73FE">
        <w:rPr>
          <w:rStyle w:val="pun"/>
          <w:color w:val="999999"/>
          <w:lang w:val="en-US"/>
        </w:rPr>
        <w:t>(</w:t>
      </w:r>
      <w:proofErr w:type="gramEnd"/>
      <w:r w:rsidRPr="000C73FE">
        <w:rPr>
          <w:rStyle w:val="kwd"/>
          <w:color w:val="0077AA"/>
          <w:lang w:val="en-US"/>
        </w:rPr>
        <w:t>string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pln"/>
          <w:color w:val="3D464D"/>
          <w:lang w:val="en-US"/>
        </w:rPr>
        <w:t>url</w:t>
      </w:r>
      <w:proofErr w:type="spellEnd"/>
      <w:r w:rsidRPr="000C73FE">
        <w:rPr>
          <w:rStyle w:val="pun"/>
          <w:color w:val="999999"/>
          <w:lang w:val="en-US"/>
        </w:rPr>
        <w:t>)</w:t>
      </w:r>
    </w:p>
    <w:p w14:paraId="2CBB542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 w:rsidRPr="000C73FE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2999664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;</w:t>
      </w:r>
    </w:p>
    <w:p w14:paraId="7CF60F3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06B2346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7D922138" w14:textId="48DE8E2A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A116990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Rodaremos novamente a aplicação e teremos:</w:t>
      </w:r>
    </w:p>
    <w:p w14:paraId="390B9BD8" w14:textId="1D00AD76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google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</w:p>
    <w:p w14:paraId="0D6681D7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Faremos o mesmo processo para sermos redirecionados aos sites da Caelum e da Alura:</w:t>
      </w:r>
    </w:p>
    <w:p w14:paraId="308FDCD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1A16EAE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7C3DB95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66FC254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"caelum.com.br"</w:t>
      </w:r>
      <w:r>
        <w:rPr>
          <w:rStyle w:val="pun"/>
          <w:color w:val="999999"/>
        </w:rPr>
        <w:t>);</w:t>
      </w:r>
    </w:p>
    <w:p w14:paraId="722E291E" w14:textId="3E0B574B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6FEC636C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Desta vez, navegaremos à página anterior criando um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 e utilizando "Ctrl + .".</w:t>
      </w:r>
    </w:p>
    <w:p w14:paraId="5AAF2C6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</w:t>
      </w:r>
    </w:p>
    <w:p w14:paraId="0D485E1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C4E61F0" w14:textId="5420A067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60FF5E6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 quando navegamos a outras páginas, perdemos o valor da página atual.</w:t>
      </w:r>
    </w:p>
    <w:p w14:paraId="3D595DD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28728A9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4D3B1872" w14:textId="02B6663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6F25AE98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é necessário alterarmos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NavegarPara()</w:t>
      </w:r>
      <w:r>
        <w:rPr>
          <w:color w:val="3D464D"/>
          <w:sz w:val="27"/>
          <w:szCs w:val="27"/>
        </w:rPr>
        <w:t> para salvar a página atual a ser substituída. Para isto, criaremos uma coleção denominada </w:t>
      </w:r>
      <w:r>
        <w:rPr>
          <w:rStyle w:val="Forte"/>
          <w:color w:val="3D464D"/>
          <w:sz w:val="27"/>
          <w:szCs w:val="27"/>
        </w:rPr>
        <w:t>Pilha</w:t>
      </w:r>
      <w:r>
        <w:rPr>
          <w:color w:val="3D464D"/>
          <w:sz w:val="27"/>
          <w:szCs w:val="27"/>
        </w:rPr>
        <w:t>, ou </w:t>
      </w:r>
      <w:r>
        <w:rPr>
          <w:rStyle w:val="nfase"/>
          <w:b/>
          <w:bCs/>
          <w:color w:val="3D464D"/>
          <w:sz w:val="27"/>
          <w:szCs w:val="27"/>
        </w:rPr>
        <w:t>Stack</w:t>
      </w:r>
      <w:r>
        <w:rPr>
          <w:color w:val="3D464D"/>
          <w:sz w:val="27"/>
          <w:szCs w:val="27"/>
        </w:rPr>
        <w:t>, em inglês.</w:t>
      </w:r>
    </w:p>
    <w:p w14:paraId="13A7ED9D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escopo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Navegador</w:t>
      </w:r>
      <w:r>
        <w:rPr>
          <w:color w:val="3D464D"/>
          <w:sz w:val="27"/>
          <w:szCs w:val="27"/>
        </w:rPr>
        <w:t>, digitaremos:</w:t>
      </w:r>
    </w:p>
    <w:p w14:paraId="2C536532" w14:textId="2A7AFFF4" w:rsidR="000C73FE" w:rsidRP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0C73FE">
        <w:rPr>
          <w:rStyle w:val="kwd"/>
          <w:color w:val="0077AA"/>
          <w:lang w:val="en-US"/>
        </w:rPr>
        <w:t>private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kwd"/>
          <w:color w:val="0077AA"/>
          <w:lang w:val="en-US"/>
        </w:rPr>
        <w:t>readonly</w:t>
      </w:r>
      <w:proofErr w:type="spellEnd"/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pln"/>
          <w:color w:val="3D464D"/>
          <w:lang w:val="en-US"/>
        </w:rPr>
        <w:t>historicoAnterior</w:t>
      </w:r>
      <w:proofErr w:type="spellEnd"/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pun"/>
          <w:color w:val="999999"/>
          <w:lang w:val="en-US"/>
        </w:rPr>
        <w:t>=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new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</w:t>
      </w:r>
      <w:proofErr w:type="gramStart"/>
      <w:r w:rsidRPr="000C73FE">
        <w:rPr>
          <w:rStyle w:val="str"/>
          <w:color w:val="669900"/>
          <w:lang w:val="en-US"/>
        </w:rPr>
        <w:t>&gt;</w:t>
      </w:r>
      <w:r w:rsidRPr="000C73FE">
        <w:rPr>
          <w:rStyle w:val="pun"/>
          <w:color w:val="999999"/>
          <w:lang w:val="en-US"/>
        </w:rPr>
        <w:t>(</w:t>
      </w:r>
      <w:proofErr w:type="gramEnd"/>
      <w:r w:rsidRPr="000C73FE">
        <w:rPr>
          <w:rStyle w:val="pun"/>
          <w:color w:val="999999"/>
          <w:lang w:val="en-US"/>
        </w:rPr>
        <w:t>);</w:t>
      </w:r>
    </w:p>
    <w:p w14:paraId="165DFBBE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Salvaremos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historicoAnterior</w:t>
      </w:r>
      <w:r>
        <w:rPr>
          <w:color w:val="3D464D"/>
          <w:sz w:val="27"/>
          <w:szCs w:val="27"/>
        </w:rPr>
        <w:t> a página que deixou de ser a atual, e não poderemos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para adicioná-la em nosso histórico, pois este método não funciona neste caso de coleção especializada.</w:t>
      </w:r>
    </w:p>
    <w:p w14:paraId="2E8F73ED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Chamaremos outro método,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Push()</w:t>
      </w:r>
      <w:r>
        <w:rPr>
          <w:color w:val="3D464D"/>
          <w:sz w:val="27"/>
          <w:szCs w:val="27"/>
        </w:rPr>
        <w:t>, que receberá nossa página atual.</w:t>
      </w:r>
    </w:p>
    <w:p w14:paraId="505F2503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kwd"/>
          <w:color w:val="0077AA"/>
          <w:lang w:val="en-US"/>
        </w:rPr>
        <w:t>internal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void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0C73FE">
        <w:rPr>
          <w:rStyle w:val="typ"/>
          <w:color w:val="A67F59"/>
          <w:lang w:val="en-US"/>
        </w:rPr>
        <w:t>NavegarPara</w:t>
      </w:r>
      <w:proofErr w:type="spellEnd"/>
      <w:r w:rsidRPr="000C73FE">
        <w:rPr>
          <w:rStyle w:val="pun"/>
          <w:color w:val="999999"/>
          <w:lang w:val="en-US"/>
        </w:rPr>
        <w:t>(</w:t>
      </w:r>
      <w:proofErr w:type="gramEnd"/>
      <w:r w:rsidRPr="000C73FE">
        <w:rPr>
          <w:rStyle w:val="kwd"/>
          <w:color w:val="0077AA"/>
          <w:lang w:val="en-US"/>
        </w:rPr>
        <w:t>string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pln"/>
          <w:color w:val="3D464D"/>
          <w:lang w:val="en-US"/>
        </w:rPr>
        <w:t>url</w:t>
      </w:r>
      <w:proofErr w:type="spellEnd"/>
      <w:r w:rsidRPr="000C73FE">
        <w:rPr>
          <w:rStyle w:val="pun"/>
          <w:color w:val="999999"/>
          <w:lang w:val="en-US"/>
        </w:rPr>
        <w:t>)</w:t>
      </w:r>
    </w:p>
    <w:p w14:paraId="6D1BBCB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5C24273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Push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7200C4A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url</w:t>
      </w:r>
      <w:r>
        <w:rPr>
          <w:rStyle w:val="pun"/>
          <w:color w:val="999999"/>
        </w:rPr>
        <w:t>;</w:t>
      </w:r>
    </w:p>
    <w:p w14:paraId="22849DB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54A47E07" w14:textId="4BB9F62E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583C3FC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Feito isso, poderemos implementar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 para obtenção da página contida no histórico, utilizando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Pop()</w:t>
      </w:r>
      <w:r>
        <w:rPr>
          <w:color w:val="3D464D"/>
          <w:sz w:val="27"/>
          <w:szCs w:val="27"/>
        </w:rPr>
        <w:t>, responsável por </w:t>
      </w:r>
      <w:r>
        <w:rPr>
          <w:rStyle w:val="Forte"/>
          <w:color w:val="3D464D"/>
          <w:sz w:val="27"/>
          <w:szCs w:val="27"/>
        </w:rPr>
        <w:t>pegar o próximo elemento de uma pilha</w:t>
      </w:r>
      <w:r>
        <w:rPr>
          <w:color w:val="3D464D"/>
          <w:sz w:val="27"/>
          <w:szCs w:val="27"/>
        </w:rPr>
        <w:t>. Ele retorna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portanto precisaremos armazená-la em algum lugar.</w:t>
      </w:r>
    </w:p>
    <w:p w14:paraId="6B02748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</w:t>
      </w:r>
    </w:p>
    <w:p w14:paraId="583D8B6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C18D96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705879F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0D4AD743" w14:textId="38261894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lastRenderedPageBreak/>
        <w:t>}</w:t>
      </w:r>
    </w:p>
    <w:p w14:paraId="0B30EE8C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Rodaremos a aplicação e verificaremos que passamos de uma página atual vazia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google.com</w:t>
      </w:r>
      <w:r>
        <w:rPr>
          <w:color w:val="3D464D"/>
          <w:sz w:val="27"/>
          <w:szCs w:val="27"/>
        </w:rPr>
        <w:t>, depois para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caelum.com.br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alura.com.br</w:t>
      </w:r>
      <w:r>
        <w:rPr>
          <w:color w:val="3D464D"/>
          <w:sz w:val="27"/>
          <w:szCs w:val="27"/>
        </w:rPr>
        <w:t> e por fim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caelum.com.br</w:t>
      </w:r>
      <w:r>
        <w:rPr>
          <w:color w:val="3D464D"/>
          <w:sz w:val="27"/>
          <w:szCs w:val="27"/>
        </w:rPr>
        <w:t>, o que quer dizer que conseguimos voltar com sucesso.</w:t>
      </w:r>
    </w:p>
    <w:p w14:paraId="6F3C3617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Navegaremos à página anterior para chegar à página do Google:</w:t>
      </w:r>
    </w:p>
    <w:p w14:paraId="73F40A4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743A9A8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0748414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79FD3F3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"caelum.com.br"</w:t>
      </w:r>
      <w:r>
        <w:rPr>
          <w:rStyle w:val="pun"/>
          <w:color w:val="999999"/>
        </w:rPr>
        <w:t>);</w:t>
      </w:r>
    </w:p>
    <w:p w14:paraId="036E4B6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394FEADD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49F1F37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62159ACE" w14:textId="2889C5C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71E0BFBA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"Ctrl + F5", obteremos a sequência de visitações da seguinte forma:</w:t>
      </w:r>
    </w:p>
    <w:p w14:paraId="56283C2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vazia</w:t>
      </w:r>
    </w:p>
    <w:p w14:paraId="6099830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google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</w:p>
    <w:p w14:paraId="7C45A1D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caelum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br</w:t>
      </w:r>
    </w:p>
    <w:p w14:paraId="165E118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alura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br</w:t>
      </w:r>
    </w:p>
    <w:p w14:paraId="31D2C42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caelum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br</w:t>
      </w:r>
    </w:p>
    <w:p w14:paraId="7DBBE5C7" w14:textId="4874246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P</w:t>
      </w:r>
      <w:r>
        <w:rPr>
          <w:rStyle w:val="pun"/>
          <w:color w:val="999999"/>
        </w:rPr>
        <w:t>á</w:t>
      </w:r>
      <w:r>
        <w:rPr>
          <w:rStyle w:val="pln"/>
          <w:color w:val="3D464D"/>
        </w:rPr>
        <w:t>gina atual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google</w:t>
      </w:r>
      <w:r>
        <w:rPr>
          <w:rStyle w:val="pun"/>
          <w:color w:val="999999"/>
        </w:rPr>
        <w:t>.</w:t>
      </w:r>
      <w:r>
        <w:rPr>
          <w:rStyle w:val="pln"/>
          <w:color w:val="3D464D"/>
        </w:rPr>
        <w:t>com</w:t>
      </w:r>
    </w:p>
    <w:p w14:paraId="2C6B0CCA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Repetindo o procedimento, voltaremos à página vazia. Nosso histórico está funcionando! No entanto, se tentarmos voltar mais uma vez, ocorrerá um </w:t>
      </w:r>
      <w:r>
        <w:rPr>
          <w:rStyle w:val="Forte"/>
          <w:color w:val="3D464D"/>
          <w:sz w:val="27"/>
          <w:szCs w:val="27"/>
        </w:rPr>
        <w:t>erro de exceção sem tratamento, pois a pilha está vazia</w:t>
      </w:r>
      <w:r>
        <w:rPr>
          <w:color w:val="3D464D"/>
          <w:sz w:val="27"/>
          <w:szCs w:val="27"/>
        </w:rPr>
        <w:t>. Neste caso, não poderemos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Pop()</w:t>
      </w:r>
      <w:r>
        <w:rPr>
          <w:color w:val="3D464D"/>
          <w:sz w:val="27"/>
          <w:szCs w:val="27"/>
        </w:rPr>
        <w:t> pois não existe nada ali para ser removido.</w:t>
      </w:r>
    </w:p>
    <w:p w14:paraId="21D660D9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colocaremos uma proteção verificando se há algum elemento na pilha, acrescentando uma condição no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:</w:t>
      </w:r>
    </w:p>
    <w:p w14:paraId="384E38E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</w:t>
      </w:r>
    </w:p>
    <w:p w14:paraId="2BE9C81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2AEE45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if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Any</w:t>
      </w:r>
      <w:r>
        <w:rPr>
          <w:rStyle w:val="pun"/>
          <w:color w:val="999999"/>
        </w:rPr>
        <w:t>())</w:t>
      </w:r>
    </w:p>
    <w:p w14:paraId="4A7AB55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608BE5B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71F82A7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58811B2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BFB626F" w14:textId="2AA4579C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5FC302A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Rodando o código, o programa não dá mais erro. Continuando, vamos tentar navegar para a frente agora.</w:t>
      </w:r>
    </w:p>
    <w:p w14:paraId="56D08E34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var</w:t>
      </w:r>
      <w:r>
        <w:rPr>
          <w:rStyle w:val="pln"/>
          <w:color w:val="3D464D"/>
        </w:rPr>
        <w:t xml:space="preserve"> navegador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Navegador</w:t>
      </w:r>
      <w:r>
        <w:rPr>
          <w:rStyle w:val="pun"/>
          <w:color w:val="999999"/>
        </w:rPr>
        <w:t>();</w:t>
      </w:r>
    </w:p>
    <w:p w14:paraId="19EC3DA8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17060491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"google.com"</w:t>
      </w:r>
      <w:r>
        <w:rPr>
          <w:rStyle w:val="pun"/>
          <w:color w:val="999999"/>
        </w:rPr>
        <w:t>);</w:t>
      </w:r>
    </w:p>
    <w:p w14:paraId="5CE9DA6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"caelum.com.br"</w:t>
      </w:r>
      <w:r>
        <w:rPr>
          <w:rStyle w:val="pun"/>
          <w:color w:val="999999"/>
        </w:rPr>
        <w:t>);</w:t>
      </w:r>
    </w:p>
    <w:p w14:paraId="126DB12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NavegarPara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"alura.com.br"</w:t>
      </w:r>
      <w:r>
        <w:rPr>
          <w:rStyle w:val="pun"/>
          <w:color w:val="999999"/>
        </w:rPr>
        <w:t>);</w:t>
      </w:r>
    </w:p>
    <w:p w14:paraId="15324DC2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45DDD97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6AECFA8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20540BC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53537E38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Anterior</w:t>
      </w:r>
      <w:r>
        <w:rPr>
          <w:rStyle w:val="pun"/>
          <w:color w:val="999999"/>
        </w:rPr>
        <w:t>();</w:t>
      </w:r>
    </w:p>
    <w:p w14:paraId="451E1065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</w:p>
    <w:p w14:paraId="2D67DBAB" w14:textId="7DC1C240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navegador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Proximo</w:t>
      </w:r>
      <w:r>
        <w:rPr>
          <w:rStyle w:val="pun"/>
          <w:color w:val="999999"/>
        </w:rPr>
        <w:t>();</w:t>
      </w:r>
    </w:p>
    <w:p w14:paraId="0462F4F5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Main()</w:t>
      </w:r>
      <w:r>
        <w:rPr>
          <w:color w:val="3D464D"/>
          <w:sz w:val="27"/>
          <w:szCs w:val="27"/>
        </w:rPr>
        <w:t>, implementaremos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Proximo()</w:t>
      </w:r>
      <w:r>
        <w:rPr>
          <w:color w:val="3D464D"/>
          <w:sz w:val="27"/>
          <w:szCs w:val="27"/>
        </w:rPr>
        <w:t>, assim como fizemos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. Desta vez, pegaremos o histórico do próximo, ou seja, teremos </w:t>
      </w:r>
      <w:r>
        <w:rPr>
          <w:rStyle w:val="Forte"/>
          <w:color w:val="3D464D"/>
          <w:sz w:val="27"/>
          <w:szCs w:val="27"/>
        </w:rPr>
        <w:t>dois tipos de históricos</w:t>
      </w:r>
      <w:r>
        <w:rPr>
          <w:color w:val="3D464D"/>
          <w:sz w:val="27"/>
          <w:szCs w:val="27"/>
        </w:rPr>
        <w:t>.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Navegador</w:t>
      </w:r>
      <w:r>
        <w:rPr>
          <w:color w:val="3D464D"/>
          <w:sz w:val="27"/>
          <w:szCs w:val="27"/>
        </w:rPr>
        <w:t> criaremos uma nova pilha para este novo histórico:</w:t>
      </w:r>
    </w:p>
    <w:p w14:paraId="635C1991" w14:textId="77777777" w:rsidR="000C73FE" w:rsidRPr="000C73FE" w:rsidRDefault="000C73FE" w:rsidP="000C73FE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0C73FE">
        <w:rPr>
          <w:rStyle w:val="kwd"/>
          <w:color w:val="0077AA"/>
          <w:lang w:val="en-US"/>
        </w:rPr>
        <w:t>private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kwd"/>
          <w:color w:val="0077AA"/>
          <w:lang w:val="en-US"/>
        </w:rPr>
        <w:t>readonly</w:t>
      </w:r>
      <w:proofErr w:type="spellEnd"/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pln"/>
          <w:color w:val="3D464D"/>
          <w:lang w:val="en-US"/>
        </w:rPr>
        <w:t>historicoAnterior</w:t>
      </w:r>
      <w:proofErr w:type="spellEnd"/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pun"/>
          <w:color w:val="999999"/>
          <w:lang w:val="en-US"/>
        </w:rPr>
        <w:t>=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new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</w:t>
      </w:r>
      <w:proofErr w:type="gramStart"/>
      <w:r w:rsidRPr="000C73FE">
        <w:rPr>
          <w:rStyle w:val="str"/>
          <w:color w:val="669900"/>
          <w:lang w:val="en-US"/>
        </w:rPr>
        <w:t>&gt;</w:t>
      </w:r>
      <w:r w:rsidRPr="000C73FE">
        <w:rPr>
          <w:rStyle w:val="pun"/>
          <w:color w:val="999999"/>
          <w:lang w:val="en-US"/>
        </w:rPr>
        <w:t>(</w:t>
      </w:r>
      <w:proofErr w:type="gramEnd"/>
      <w:r w:rsidRPr="000C73FE">
        <w:rPr>
          <w:rStyle w:val="pun"/>
          <w:color w:val="999999"/>
          <w:lang w:val="en-US"/>
        </w:rPr>
        <w:t>);</w:t>
      </w:r>
    </w:p>
    <w:p w14:paraId="5F4DC337" w14:textId="0D461580" w:rsidR="000C73FE" w:rsidRP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0C73FE">
        <w:rPr>
          <w:rStyle w:val="kwd"/>
          <w:color w:val="0077AA"/>
          <w:lang w:val="en-US"/>
        </w:rPr>
        <w:t>private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kwd"/>
          <w:color w:val="0077AA"/>
          <w:lang w:val="en-US"/>
        </w:rPr>
        <w:t>readonly</w:t>
      </w:r>
      <w:proofErr w:type="spellEnd"/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&lt;string&gt;</w:t>
      </w:r>
      <w:r w:rsidRPr="000C73FE">
        <w:rPr>
          <w:rStyle w:val="pln"/>
          <w:color w:val="3D464D"/>
          <w:lang w:val="en-US"/>
        </w:rPr>
        <w:t xml:space="preserve"> </w:t>
      </w:r>
      <w:proofErr w:type="spellStart"/>
      <w:r w:rsidRPr="000C73FE">
        <w:rPr>
          <w:rStyle w:val="pln"/>
          <w:color w:val="3D464D"/>
          <w:lang w:val="en-US"/>
        </w:rPr>
        <w:t>historicoProximo</w:t>
      </w:r>
      <w:proofErr w:type="spellEnd"/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pun"/>
          <w:color w:val="999999"/>
          <w:lang w:val="en-US"/>
        </w:rPr>
        <w:t>=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kwd"/>
          <w:color w:val="0077AA"/>
          <w:lang w:val="en-US"/>
        </w:rPr>
        <w:t>new</w:t>
      </w:r>
      <w:r w:rsidRPr="000C73FE">
        <w:rPr>
          <w:rStyle w:val="pln"/>
          <w:color w:val="3D464D"/>
          <w:lang w:val="en-US"/>
        </w:rPr>
        <w:t xml:space="preserve"> </w:t>
      </w:r>
      <w:r w:rsidRPr="000C73FE">
        <w:rPr>
          <w:rStyle w:val="typ"/>
          <w:color w:val="A67F59"/>
          <w:lang w:val="en-US"/>
        </w:rPr>
        <w:t>Stack</w:t>
      </w:r>
      <w:r w:rsidRPr="000C73FE">
        <w:rPr>
          <w:rStyle w:val="str"/>
          <w:color w:val="669900"/>
          <w:lang w:val="en-US"/>
        </w:rPr>
        <w:t>&lt;string</w:t>
      </w:r>
      <w:proofErr w:type="gramStart"/>
      <w:r w:rsidRPr="000C73FE">
        <w:rPr>
          <w:rStyle w:val="str"/>
          <w:color w:val="669900"/>
          <w:lang w:val="en-US"/>
        </w:rPr>
        <w:t>&gt;</w:t>
      </w:r>
      <w:r w:rsidRPr="000C73FE">
        <w:rPr>
          <w:rStyle w:val="pun"/>
          <w:color w:val="999999"/>
          <w:lang w:val="en-US"/>
        </w:rPr>
        <w:t>(</w:t>
      </w:r>
      <w:proofErr w:type="gramEnd"/>
      <w:r w:rsidRPr="000C73FE">
        <w:rPr>
          <w:rStyle w:val="pun"/>
          <w:color w:val="999999"/>
          <w:lang w:val="en-US"/>
        </w:rPr>
        <w:t>);</w:t>
      </w:r>
    </w:p>
    <w:p w14:paraId="4546F244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código referente ao novo método ficará assim:</w:t>
      </w:r>
    </w:p>
    <w:p w14:paraId="4DC8FA0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Proximo</w:t>
      </w:r>
      <w:r>
        <w:rPr>
          <w:rStyle w:val="pun"/>
          <w:color w:val="999999"/>
        </w:rPr>
        <w:t>()</w:t>
      </w:r>
    </w:p>
    <w:p w14:paraId="322C20B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61F05F07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5D7A791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3E854B1E" w14:textId="54B399E7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1A9F81DC" w14:textId="77777777" w:rsidR="000C73FE" w:rsidRDefault="000C73FE" w:rsidP="000C73FE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rodar e ver o que acontece?</w:t>
      </w:r>
    </w:p>
    <w:p w14:paraId="7445A518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Deu erro! Somos informados de que a pilha está vazia, precisaremos alimentá-la. Isto é, ao navegarmos a uma página anterior, precisaremos alimentar a pilha 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historicoProximo</w:t>
      </w:r>
      <w:r>
        <w:rPr>
          <w:color w:val="3D464D"/>
          <w:sz w:val="27"/>
          <w:szCs w:val="27"/>
        </w:rPr>
        <w:t>.</w:t>
      </w:r>
    </w:p>
    <w:p w14:paraId="2EDB7132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Voltando ao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Anterior()</w:t>
      </w:r>
      <w:r>
        <w:rPr>
          <w:color w:val="3D464D"/>
          <w:sz w:val="27"/>
          <w:szCs w:val="27"/>
        </w:rPr>
        <w:t>, faremos algumas alterações:</w:t>
      </w:r>
    </w:p>
    <w:p w14:paraId="33925F2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Any</w:t>
      </w:r>
      <w:r>
        <w:rPr>
          <w:rStyle w:val="pun"/>
          <w:color w:val="999999"/>
        </w:rPr>
        <w:t>())</w:t>
      </w:r>
    </w:p>
    <w:p w14:paraId="1159732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FA25430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Push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01848CCF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551A8CBB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7695D03A" w14:textId="7C067CF3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C6234C2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Rodando o código de novo, teremos que, após voltarmos à página vazia, acessamos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google.com</w:t>
      </w:r>
      <w:r>
        <w:rPr>
          <w:color w:val="3D464D"/>
          <w:sz w:val="27"/>
          <w:szCs w:val="27"/>
        </w:rPr>
        <w:t> com sucesso. Ao seguirmos à próxima página, alimentaremos o histórico anterior, pois elas se complementam.</w:t>
      </w:r>
    </w:p>
    <w:p w14:paraId="0E8EE1B4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Caso nosso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historicoProximo</w:t>
      </w:r>
      <w:r>
        <w:rPr>
          <w:color w:val="3D464D"/>
          <w:sz w:val="27"/>
          <w:szCs w:val="27"/>
        </w:rPr>
        <w:t> possuir algum elemento, aí sim será possível navegarmos adiante. Caso contrário obteremos o mesmo erro de pilha vazia.</w:t>
      </w:r>
    </w:p>
    <w:p w14:paraId="1A75672C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internal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Proximo</w:t>
      </w:r>
      <w:r>
        <w:rPr>
          <w:rStyle w:val="pun"/>
          <w:color w:val="999999"/>
        </w:rPr>
        <w:t>()</w:t>
      </w:r>
    </w:p>
    <w:p w14:paraId="2503BFFA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BE8AE1E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kwd"/>
          <w:color w:val="0077AA"/>
        </w:rPr>
        <w:t>if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Any</w:t>
      </w:r>
      <w:r>
        <w:rPr>
          <w:rStyle w:val="pun"/>
          <w:color w:val="999999"/>
        </w:rPr>
        <w:t>())</w:t>
      </w:r>
    </w:p>
    <w:p w14:paraId="486C75A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{</w:t>
      </w:r>
    </w:p>
    <w:p w14:paraId="03E9C5A9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historicoAnterior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Push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atual</w:t>
      </w:r>
      <w:r>
        <w:rPr>
          <w:rStyle w:val="pun"/>
          <w:color w:val="999999"/>
        </w:rPr>
        <w:t>);</w:t>
      </w:r>
    </w:p>
    <w:p w14:paraId="3A5096E6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atual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historicoProximo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Pop</w:t>
      </w:r>
      <w:r>
        <w:rPr>
          <w:rStyle w:val="pun"/>
          <w:color w:val="999999"/>
        </w:rPr>
        <w:t>();</w:t>
      </w:r>
    </w:p>
    <w:p w14:paraId="40B9B95D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"Página atual: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atual</w:t>
      </w:r>
      <w:r>
        <w:rPr>
          <w:rStyle w:val="pun"/>
          <w:color w:val="999999"/>
        </w:rPr>
        <w:t>);</w:t>
      </w:r>
    </w:p>
    <w:p w14:paraId="30090D63" w14:textId="77777777" w:rsidR="000C73FE" w:rsidRDefault="000C73FE" w:rsidP="000C73FE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6535851" w14:textId="1FF46B2B" w:rsidR="000C73FE" w:rsidRDefault="000C73FE" w:rsidP="000C73FE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67014F6" w14:textId="77777777" w:rsidR="000C73FE" w:rsidRDefault="000C73FE" w:rsidP="000C73FE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aplicação roda com sucesso, e conseguimos implementar estas duas funcionalidades, os dois botões do navegador. Vimos como funciona a pilha, com a prioridade de que "o último elemento que entra é o primeiro que sai", o que chamamos de </w:t>
      </w:r>
      <w:r>
        <w:rPr>
          <w:rStyle w:val="Forte"/>
          <w:color w:val="3D464D"/>
          <w:sz w:val="27"/>
          <w:szCs w:val="27"/>
        </w:rPr>
        <w:t>LIFO</w:t>
      </w:r>
      <w:r>
        <w:rPr>
          <w:color w:val="3D464D"/>
          <w:sz w:val="27"/>
          <w:szCs w:val="27"/>
        </w:rPr>
        <w:t>, em inglês, "</w:t>
      </w:r>
      <w:r>
        <w:rPr>
          <w:rStyle w:val="nfase"/>
          <w:b/>
          <w:bCs/>
          <w:color w:val="3D464D"/>
          <w:sz w:val="27"/>
          <w:szCs w:val="27"/>
        </w:rPr>
        <w:t>Last in, first out</w:t>
      </w:r>
      <w:r>
        <w:rPr>
          <w:color w:val="3D464D"/>
          <w:sz w:val="27"/>
          <w:szCs w:val="27"/>
        </w:rPr>
        <w:t>".</w:t>
      </w:r>
    </w:p>
    <w:p w14:paraId="7B51CA49" w14:textId="77777777" w:rsidR="000C73FE" w:rsidRPr="000C73FE" w:rsidRDefault="000C73FE" w:rsidP="00943157"/>
    <w:p w14:paraId="5709F6A7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>
        <w:rPr>
          <w:rFonts w:ascii="Open Sans" w:hAnsi="Open Sans" w:cs="Open Sans"/>
          <w:color w:val="00C86F"/>
          <w:sz w:val="26"/>
          <w:szCs w:val="26"/>
        </w:rPr>
        <w:lastRenderedPageBreak/>
        <w:t>Arrays e Tipos genéricos</w:t>
      </w:r>
    </w:p>
    <w:p w14:paraId="34484DB8" w14:textId="77777777" w:rsidR="004C4B29" w:rsidRPr="003747B8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  <w:u w:val="single"/>
        </w:rPr>
      </w:pPr>
      <w:r>
        <w:rPr>
          <w:rFonts w:ascii="Open Sans" w:hAnsi="Open Sans" w:cs="Open Sans"/>
          <w:color w:val="00C86F"/>
          <w:sz w:val="26"/>
          <w:szCs w:val="26"/>
        </w:rPr>
        <w:t>Collections</w:t>
      </w:r>
    </w:p>
    <w:p w14:paraId="54DA58A5" w14:textId="105AFD00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Qual Coleção Usar</w:t>
      </w:r>
    </w:p>
    <w:p w14:paraId="0DA8AD6A" w14:textId="155F0412" w:rsidR="00326A49" w:rsidRDefault="00326A49" w:rsidP="00326A49">
      <w:pPr>
        <w:pStyle w:val="Ttulo1"/>
        <w:rPr>
          <w:b/>
          <w:bCs/>
          <w:noProof/>
        </w:rPr>
      </w:pPr>
      <w:bookmarkStart w:id="56" w:name="_Toc63285771"/>
      <w:r w:rsidRPr="00326A49">
        <w:rPr>
          <w:b/>
          <w:bCs/>
          <w:noProof/>
        </w:rPr>
        <w:t>C# parte 8: List, lambda, linq</w:t>
      </w:r>
      <w:bookmarkEnd w:id="56"/>
    </w:p>
    <w:p w14:paraId="2715A4D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Olá! Sou Guilherme Costa e dou as boas-vindas à parte 8 da série de cursos de C#. Nela, estudaremos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consiste na implementação de lista, dentro do .NET.</w:t>
      </w:r>
    </w:p>
    <w:p w14:paraId="0461C49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Perceberemos que esse tipo também lida com os métodos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gramStart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</w:t>
      </w:r>
      <w:proofErr w:type="gram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implementa o método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Teremos que criá-lo e chamá-lo por meio de uma referência de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Durante esse processo, aprenderemos o que é um método de extensão, desenvolvendo o nosso próprio que, no caso, será um método genérico. Entenderemos como ele e a inferência de tipos do compilador funcionam para métodos como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5BFB1B1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Ainda sobre inferência de tipo, estudaremos os benefícios de utilizar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uma palavra reservada da linguagem C#. Exploraremos o mecanismo do </w:t>
      </w:r>
      <w:proofErr w:type="spellStart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inicializador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listas e a organização delas, um problema natural de lidar com diversos itens.</w:t>
      </w:r>
    </w:p>
    <w:p w14:paraId="1610AF2A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assim, conheceremos meios de ordenar listas de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int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própria lista do tipo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ordenarmos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passaremos por diversas interfaces do .NET, como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entendendo como ela funciona e como devemos implementar o método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suas particularidades.</w:t>
      </w:r>
    </w:p>
    <w:p w14:paraId="191CAC43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uma implementação específica e padrão para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acabaremos querendo ordenar de outras formas. Isso nos levará à interface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IComparer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genérica no tipo que queremos ordenar.</w:t>
      </w:r>
    </w:p>
    <w:p w14:paraId="7C093D2F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longo do curso, nos depararemos com muitos códigos, descobrindo outras formas de fazer isso, utilizando operadores de link, conhecendo o mecanismo de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OrderBy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Where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além de entender códigos diferentes de uma expressão </w:t>
      </w:r>
      <w:r w:rsidRPr="00326A49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lambda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(conta =&gt; 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conta.Numero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(conta =&gt; conta != 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retorna um Booleano — verdadeiro ou falso.</w:t>
      </w:r>
    </w:p>
    <w:p w14:paraId="792BF463" w14:textId="77777777" w:rsidR="00326A49" w:rsidRPr="00326A49" w:rsidRDefault="00326A49" w:rsidP="00326A49">
      <w:pPr>
        <w:rPr>
          <w:lang w:val="pt-BR"/>
        </w:rPr>
      </w:pPr>
    </w:p>
    <w:p w14:paraId="578A0A4F" w14:textId="65BA52C3" w:rsidR="00326A49" w:rsidRDefault="00326A49" w:rsidP="00326A49"/>
    <w:p w14:paraId="215DA63A" w14:textId="4922B75C" w:rsid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 xml:space="preserve">ListT e métodos de extensão </w:t>
      </w:r>
    </w:p>
    <w:p w14:paraId="53E1102C" w14:textId="5356FD2C" w:rsidR="00326A49" w:rsidRDefault="00326A49" w:rsidP="00326A49">
      <w:pPr>
        <w:pStyle w:val="Ttulo1"/>
        <w:rPr>
          <w:b/>
          <w:bCs/>
          <w:noProof/>
        </w:rPr>
      </w:pPr>
      <w:bookmarkStart w:id="57" w:name="_Toc63285772"/>
      <w:r w:rsidRPr="00326A49">
        <w:rPr>
          <w:b/>
          <w:bCs/>
          <w:noProof/>
        </w:rPr>
        <w:t>Classe List do dotNet</w:t>
      </w:r>
      <w:bookmarkEnd w:id="57"/>
    </w:p>
    <w:p w14:paraId="4E38CC5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continuar os estudos? Para começar a parte 8 da série de cursos de C#, analisaremos o trabalho — muito legal — que fizemos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criando a seguinte lista genérica:</w:t>
      </w:r>
    </w:p>
    <w:p w14:paraId="7404332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602AF0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A66AFF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007874B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282335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69C37E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0BEB907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6711A0E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2A55E9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F62B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Tamanho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AED78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244B9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7273CB4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5F4A0E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728938B" w14:textId="3C9BD8C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2AB106E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Nela, temos várias chamadas para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. Se executarmos a aplicação, teremos as idades listadas como retorno:</w:t>
      </w:r>
    </w:p>
    <w:p w14:paraId="64618ED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0DB2F68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25A75F2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F9F5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0536C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B7D1FD6" w14:textId="41D84194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A3B194D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Abaixo da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podemos inserir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para retirar algum item. No caso, removeremos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2846808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33BDA7E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0DDF9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5145C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092F47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75D778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6647247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524ED9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35FCB46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AA21735" w14:textId="2058AB33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776117C7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executar, nossa expectativa será atendida: a lista de idades aparecerá sem 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62DA311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79A2CA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B0C33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83DCA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35963E4C" w14:textId="04AC949B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FE0BA75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Essa foi a lista genérica que criamos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método genérico que espera um argumento do tipo genérico também.</w:t>
      </w:r>
    </w:p>
    <w:p w14:paraId="4B5DF3F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será que nosso problema em lidar com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 e manipular esses dados até criarmos a lista é um problema tão raro? Na verdade, não, pois isso faz parte de vários programas que acabamos usando no cotidiano. Por exemplo, se abrirmos o Windows Explorer, no explorador de arquivos, encontramos uma lista de itens.</w:t>
      </w:r>
    </w:p>
    <w:p w14:paraId="6E654649" w14:textId="5D5A01F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4593A284" wp14:editId="08EF3F3F">
            <wp:extent cx="5731510" cy="2641600"/>
            <wp:effectExtent l="0" t="0" r="2540" b="6350"/>
            <wp:docPr id="34" name="Imagem 34" descr="Pasta de arquivos do Windows, com oito pastas e um arquivo lis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sta de arquivos do Windows, com oito pastas e um arquivo listados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4C8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caso do exemplo, esses itens seriam as pastas e o arquivo. Contudo, para gerar essa visualização na tela, temos uma lista, com várias pastas e um arquivo.</w:t>
      </w:r>
    </w:p>
    <w:p w14:paraId="29F2304F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Outro exemplo de lista bastante comum no nosso dia a dia, é o que encontramos quando realizamos qualquer busca na internet. Se acessarmos o </w:t>
      </w:r>
      <w:r w:rsidR="00B071D1">
        <w:fldChar w:fldCharType="begin"/>
      </w:r>
      <w:r w:rsidR="00B071D1">
        <w:instrText xml:space="preserve"> HYPERLINK "http://google.com/" \t "_blank" </w:instrText>
      </w:r>
      <w:r w:rsidR="00B071D1">
        <w:fldChar w:fldCharType="separate"/>
      </w:r>
      <w:r>
        <w:rPr>
          <w:rStyle w:val="Hyperlink"/>
          <w:sz w:val="27"/>
          <w:szCs w:val="27"/>
        </w:rPr>
        <w:t>Google</w:t>
      </w:r>
      <w:r w:rsidR="00B071D1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e digitarmos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microsoft visual studio</w:t>
      </w:r>
      <w:r>
        <w:rPr>
          <w:color w:val="3D464D"/>
          <w:sz w:val="27"/>
          <w:szCs w:val="27"/>
        </w:rPr>
        <w:t>, teremos uma </w:t>
      </w:r>
      <w:r w:rsidR="00B071D1">
        <w:fldChar w:fldCharType="begin"/>
      </w:r>
      <w:r w:rsidR="00B071D1">
        <w:instrText xml:space="preserve"> HYPERLINK "https://www.google.com.br/search?q=microsoft+visual+studo&amp;oq=microsoft+visual+studo&amp;aqs=chrome..69i57.6375j0j1&amp;sourceid=chrome&amp;ie=UTF-8" \t "_blank" </w:instrText>
      </w:r>
      <w:r w:rsidR="00B071D1">
        <w:fldChar w:fldCharType="separate"/>
      </w:r>
      <w:r>
        <w:rPr>
          <w:rStyle w:val="Hyperlink"/>
          <w:sz w:val="27"/>
          <w:szCs w:val="27"/>
        </w:rPr>
        <w:t>lista de resultados</w:t>
      </w:r>
      <w:r w:rsidR="00B071D1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. Ainda no final da página, abaixo dos resultados, encontramos uma lista de sugestões relacionadas e outra lista de páginas com mais resultados.</w:t>
      </w:r>
    </w:p>
    <w:p w14:paraId="4B33FDB2" w14:textId="5EB3397D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BCE8E60" wp14:editId="31F6A8B7">
            <wp:extent cx="5731510" cy="2739390"/>
            <wp:effectExtent l="0" t="0" r="254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7B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lista é algo muito comum. Mas se é tão comum assim, será que todo desenvolvedor e toda desenvolvedora que desenvolve com C# precisa criar sua própria lista, repetidas vezes? Na verdade, existe uma lista, dentro do .NET, que é muito semelhante à que criamos. Inclusive no nome: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que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em português, como temos no código acima.</w:t>
      </w:r>
    </w:p>
    <w:p w14:paraId="08D7A41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Se substituirmos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:</w:t>
      </w:r>
    </w:p>
    <w:p w14:paraId="53BE0002" w14:textId="6BCD9FF3" w:rsidR="00326A49" w:rsidRP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idades</w:t>
      </w:r>
      <w:proofErr w:type="spellEnd"/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</w:t>
      </w:r>
      <w:proofErr w:type="gramStart"/>
      <w:r w:rsidRPr="00326A49">
        <w:rPr>
          <w:rStyle w:val="str"/>
          <w:color w:val="669900"/>
          <w:lang w:val="en-US"/>
        </w:rPr>
        <w:t>&gt;</w:t>
      </w:r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pun"/>
          <w:color w:val="999999"/>
          <w:lang w:val="en-US"/>
        </w:rPr>
        <w:t>);</w:t>
      </w:r>
    </w:p>
    <w:p w14:paraId="3B1332C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Visual Studio já encontrará essa classe genérica, que permite o uso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 como argumento genérico. No entanto, perceba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ficarão sublinhados em vermelho, por estarem em português.</w:t>
      </w:r>
    </w:p>
    <w:p w14:paraId="6A8FE54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alterarmos para inglês, o sublinhado vermelho abaixo deles desaparecerá. Sendo assim, aplicaremos as respectivas substituições:</w:t>
      </w:r>
    </w:p>
    <w:p w14:paraId="2D5B4DE7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Adicionar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;</w:t>
      </w:r>
    </w:p>
    <w:p w14:paraId="22C8557C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Remover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;</w:t>
      </w:r>
    </w:p>
    <w:p w14:paraId="7A844338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, propriedade do .NET responsável pela contagem de itens que compõem a lista.</w:t>
      </w:r>
    </w:p>
    <w:p w14:paraId="3F13BE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idades</w:t>
      </w:r>
      <w:proofErr w:type="spellEnd"/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</w:t>
      </w:r>
      <w:proofErr w:type="gramStart"/>
      <w:r w:rsidRPr="00326A49">
        <w:rPr>
          <w:rStyle w:val="str"/>
          <w:color w:val="669900"/>
          <w:lang w:val="en-US"/>
        </w:rPr>
        <w:t>&gt;</w:t>
      </w:r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pun"/>
          <w:color w:val="999999"/>
          <w:lang w:val="en-US"/>
        </w:rPr>
        <w:t>);</w:t>
      </w:r>
    </w:p>
    <w:p w14:paraId="7392F5A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67E710A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2676188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B98C32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4E8442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2FEE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4754968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31ECF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1FFBAB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4F6E6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EE3082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6BDE0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D47FDB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4DDCACB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25DAEFE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B3146D4" w14:textId="4A7E1C7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C7726C9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nos certificarmos de que as substituições são equivalentes, executaremos a aplicação novamente:</w:t>
      </w:r>
    </w:p>
    <w:p w14:paraId="5217927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D5B71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6830FA0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9F5005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719DD20" w14:textId="631716B6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0644C2D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Obtivemos a mesma saída, indicando que o código é executado, sem problemas. Se comentarmos a linha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, adicionando duas barras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//</w:t>
      </w:r>
      <w:r>
        <w:rPr>
          <w:color w:val="3D464D"/>
          <w:sz w:val="27"/>
          <w:szCs w:val="27"/>
        </w:rPr>
        <w:t>) no início dela:</w:t>
      </w:r>
    </w:p>
    <w:p w14:paraId="16F4282C" w14:textId="07CF2C45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com"/>
          <w:color w:val="708090"/>
        </w:rPr>
        <w:t>// idades.Remove(5);</w:t>
      </w:r>
    </w:p>
    <w:p w14:paraId="2FB5E6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 voltará a ser impresso na lista:</w:t>
      </w:r>
    </w:p>
    <w:p w14:paraId="7069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1B433E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7DB201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30F807D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651BED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79120721" w14:textId="31E218F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43A86776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Na série do curso </w:t>
      </w:r>
      <w:r w:rsidR="00B071D1">
        <w:fldChar w:fldCharType="begin"/>
      </w:r>
      <w:r w:rsidR="00B071D1">
        <w:instrText xml:space="preserve"> HYPERLINK "https://www.alura.com.br/curso-online-csharp-collections" \t "_blank" </w:instrText>
      </w:r>
      <w:r w:rsidR="00B071D1">
        <w:fldChar w:fldCharType="separate"/>
      </w:r>
      <w:r>
        <w:rPr>
          <w:rStyle w:val="Hyperlink"/>
          <w:sz w:val="27"/>
          <w:szCs w:val="27"/>
        </w:rPr>
        <w:t>C# Collections Parte 1</w:t>
      </w:r>
      <w:r w:rsidR="00B071D1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você encontra mais conteúdo sobre lista,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sets</w:t>
      </w:r>
      <w:r>
        <w:rPr>
          <w:color w:val="3D464D"/>
          <w:sz w:val="27"/>
          <w:szCs w:val="27"/>
        </w:rPr>
        <w:t> e outros tipos de coleções do .NET.</w:t>
      </w:r>
    </w:p>
    <w:p w14:paraId="2E95F80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Continuando, constatamos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possui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. Mas há outro método bastante interessante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Lista.cs</w:t>
      </w:r>
      <w:r>
        <w:rPr>
          <w:color w:val="3D464D"/>
          <w:sz w:val="27"/>
          <w:szCs w:val="27"/>
        </w:rPr>
        <w:t>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:</w:t>
      </w:r>
    </w:p>
    <w:p w14:paraId="4A59F0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params</w:t>
      </w:r>
      <w:r>
        <w:rPr>
          <w:rStyle w:val="pln"/>
          <w:color w:val="3D464D"/>
        </w:rPr>
        <w:t xml:space="preserve"> 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itens</w:t>
      </w:r>
      <w:r>
        <w:rPr>
          <w:rStyle w:val="pun"/>
          <w:color w:val="999999"/>
        </w:rPr>
        <w:t>)</w:t>
      </w:r>
    </w:p>
    <w:p w14:paraId="777C84A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EF991E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pln"/>
          <w:color w:val="3D464D"/>
          <w:lang w:val="en-US"/>
        </w:rPr>
        <w:t xml:space="preserve">T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475EE4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</w:t>
      </w:r>
      <w:r>
        <w:rPr>
          <w:rStyle w:val="pun"/>
          <w:color w:val="999999"/>
        </w:rPr>
        <w:t>{</w:t>
      </w:r>
    </w:p>
    <w:p w14:paraId="1E5E67F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26C7218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05E3E17" w14:textId="49E4F45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A80D07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bacana desse método é o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, que permite chamar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 uma forma bastante natural, sem exigir a criação manual de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.</w:t>
      </w:r>
    </w:p>
    <w:p w14:paraId="3ACA7CD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do .NET possui esse método? Para testar, poderíamos adicionar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abaixo do trecho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. No entanto, ele não espera um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.</w:t>
      </w:r>
    </w:p>
    <w:p w14:paraId="0522FCB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não seria possível utilizar números como parâmetros, esperando que o compilador crie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e depois o passe como argumento,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funciona dessa forma. Ou seja, implementa-lo como demonstrado no trecho abaixo, não funcionaria:</w:t>
      </w:r>
    </w:p>
    <w:p w14:paraId="2A4611C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idades</w:t>
      </w:r>
      <w:proofErr w:type="spellEnd"/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</w:t>
      </w:r>
      <w:proofErr w:type="gramStart"/>
      <w:r w:rsidRPr="00326A49">
        <w:rPr>
          <w:rStyle w:val="str"/>
          <w:color w:val="669900"/>
          <w:lang w:val="en-US"/>
        </w:rPr>
        <w:t>&gt;</w:t>
      </w:r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pun"/>
          <w:color w:val="999999"/>
          <w:lang w:val="en-US"/>
        </w:rPr>
        <w:t>);</w:t>
      </w:r>
    </w:p>
    <w:p w14:paraId="5D2517E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31392A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0EDC2F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4C5C93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168A20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C0F5EF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04BB2E3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BE860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BC80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2692A0D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230A7D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idades.Remove(5);</w:t>
      </w:r>
    </w:p>
    <w:p w14:paraId="7FA430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8F6196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7438DF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4EDB5F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E6A116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762A8C5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9578DA5" w14:textId="6F7F101C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EE1E64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criarmos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, utilizando aquela sintaxe que estudamos de inicialização de array</w:t>
      </w:r>
      <w:r>
        <w:rPr>
          <w:rStyle w:val="nfase"/>
          <w:color w:val="3D464D"/>
          <w:sz w:val="27"/>
          <w:szCs w:val="27"/>
        </w:rPr>
        <w:t>* , na qual não precisamos nos preocupar com número inicial de elementos, nem com a adição de item por item no *array</w:t>
      </w:r>
      <w:r>
        <w:rPr>
          <w:color w:val="3D464D"/>
          <w:sz w:val="27"/>
          <w:szCs w:val="27"/>
        </w:rPr>
        <w:t>, da seguinte forma:</w:t>
      </w:r>
    </w:p>
    <w:p w14:paraId="0B4B3A5C" w14:textId="789A0631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});</w:t>
      </w:r>
    </w:p>
    <w:p w14:paraId="600AA0B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Aplicando essa sintaxe,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é compilado, sem problemas. Ao executarmos o código após a alteração, obteremos a lista com os números esperados:</w:t>
      </w:r>
    </w:p>
    <w:p w14:paraId="12C5007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2AAEFF7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168A465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51B9BC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5D795BA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13BE817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0E79A3F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1</w:t>
      </w:r>
    </w:p>
    <w:p w14:paraId="6B9456F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</w:t>
      </w:r>
    </w:p>
    <w:p w14:paraId="34D8C4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</w:t>
      </w:r>
    </w:p>
    <w:p w14:paraId="7AE8F8A2" w14:textId="47EC881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</w:t>
      </w:r>
    </w:p>
    <w:p w14:paraId="5697461A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poderia estar melhor, igual à lista que criamos:</w:t>
      </w:r>
    </w:p>
    <w:p w14:paraId="046938FA" w14:textId="582E227D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53BB8704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é compilado dessa maneira, ficando sublinhado em vermelho. Seria legal se houvesse uma forma de estender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e colocar o nosso método funcionando na lista também. Pensando nisso, temos uma alternativa, que já estudamos: criar uma classe estática, com métodos auxiliares.</w:t>
      </w:r>
    </w:p>
    <w:p w14:paraId="5C37872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criaremos uma abrindo o "Gerenciador de Soluções", à direita da tela, e selecionando "ByteBank.SistemaAgencia &gt; Adicionar &gt; Classe...". A nomearemos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já que armazenaremos as extensões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do .NET nela.</w:t>
      </w:r>
    </w:p>
    <w:p w14:paraId="594805A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ela somente armazenará extensões, ou seja, não possuirá estado, nem será instanciada, a definiremos como estática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) e colocaremos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no escopo dela, mantendo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List&lt;int&gt;</w:t>
      </w:r>
      <w:r>
        <w:rPr>
          <w:color w:val="3D464D"/>
          <w:sz w:val="27"/>
          <w:szCs w:val="27"/>
        </w:rPr>
        <w:t> — adiante nos preocupamos em torná-lo genérico — como argumento:</w:t>
      </w:r>
    </w:p>
    <w:p w14:paraId="3B0DE3D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gram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;</w:t>
      </w:r>
      <w:proofErr w:type="gramEnd"/>
    </w:p>
    <w:p w14:paraId="1EEB42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Collections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Generic</w:t>
      </w:r>
      <w:proofErr w:type="spellEnd"/>
      <w:proofErr w:type="gramEnd"/>
      <w:r w:rsidRPr="00326A49">
        <w:rPr>
          <w:rStyle w:val="pun"/>
          <w:color w:val="999999"/>
          <w:lang w:val="en-US"/>
        </w:rPr>
        <w:t>;</w:t>
      </w:r>
    </w:p>
    <w:p w14:paraId="4275DC7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proofErr w:type="gramStart"/>
      <w:r w:rsidRPr="00326A49">
        <w:rPr>
          <w:rStyle w:val="typ"/>
          <w:color w:val="A67F59"/>
          <w:lang w:val="en-US"/>
        </w:rPr>
        <w:t>Linq</w:t>
      </w:r>
      <w:proofErr w:type="spellEnd"/>
      <w:r w:rsidRPr="00326A49">
        <w:rPr>
          <w:rStyle w:val="pun"/>
          <w:color w:val="999999"/>
          <w:lang w:val="en-US"/>
        </w:rPr>
        <w:t>;</w:t>
      </w:r>
      <w:proofErr w:type="gramEnd"/>
    </w:p>
    <w:p w14:paraId="3E97CB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proofErr w:type="gramStart"/>
      <w:r w:rsidRPr="00326A49">
        <w:rPr>
          <w:rStyle w:val="typ"/>
          <w:color w:val="A67F59"/>
          <w:lang w:val="en-US"/>
        </w:rPr>
        <w:t>Text</w:t>
      </w:r>
      <w:proofErr w:type="spellEnd"/>
      <w:r w:rsidRPr="00326A49">
        <w:rPr>
          <w:rStyle w:val="pun"/>
          <w:color w:val="999999"/>
          <w:lang w:val="en-US"/>
        </w:rPr>
        <w:t>;</w:t>
      </w:r>
      <w:proofErr w:type="gramEnd"/>
    </w:p>
    <w:p w14:paraId="6062DFCB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Threading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Tasks</w:t>
      </w:r>
      <w:proofErr w:type="spellEnd"/>
      <w:proofErr w:type="gramEnd"/>
      <w:r w:rsidRPr="00326A49">
        <w:rPr>
          <w:rStyle w:val="pun"/>
          <w:color w:val="999999"/>
          <w:lang w:val="en-US"/>
        </w:rPr>
        <w:t>;</w:t>
      </w:r>
    </w:p>
    <w:p w14:paraId="4C30637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76565B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  <w:proofErr w:type="spellEnd"/>
    </w:p>
    <w:p w14:paraId="07FCC7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077A4F5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ListExtensoes</w:t>
      </w:r>
      <w:proofErr w:type="spellEnd"/>
    </w:p>
    <w:p w14:paraId="7A41F0A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4EB9234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26A49">
        <w:rPr>
          <w:rStyle w:val="typ"/>
          <w:color w:val="A67F59"/>
          <w:lang w:val="en-US"/>
        </w:rPr>
        <w:t>AdicionarVarios</w:t>
      </w:r>
      <w:proofErr w:type="spellEnd"/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listaDeInteiros</w:t>
      </w:r>
      <w:proofErr w:type="spellEnd"/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2F8B766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44ACAFA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proofErr w:type="gramStart"/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1459A6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E44E4C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440A1AE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52B81ED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C83D3A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85C8F2D" w14:textId="7CEDF577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1EDB0F3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 como segundo argumento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assim basta coletarmos todos os elementos do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 e adicioná-los, um a um, à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</w:t>
      </w:r>
      <w:r>
        <w:rPr>
          <w:color w:val="3D464D"/>
          <w:sz w:val="27"/>
          <w:szCs w:val="27"/>
        </w:rPr>
        <w:t>. No corpo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poderíamos utilizar:</w:t>
      </w:r>
    </w:p>
    <w:p w14:paraId="56AA40EE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 variar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</w:t>
      </w:r>
      <w:r>
        <w:rPr>
          <w:color w:val="3D464D"/>
          <w:sz w:val="27"/>
          <w:szCs w:val="27"/>
        </w:rPr>
        <w:t> até a quantidade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;</w:t>
      </w:r>
    </w:p>
    <w:p w14:paraId="5C89BE74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que não traz o índice.</w:t>
      </w:r>
    </w:p>
    <w:p w14:paraId="2B5C59B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queremos somente varrer item por item, atribuindo uma ação para cada um deles — sem nos preocuparmos com o índice — utilizamos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estabelecemos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 item in itens</w:t>
      </w:r>
      <w:r>
        <w:rPr>
          <w:color w:val="3D464D"/>
          <w:sz w:val="27"/>
          <w:szCs w:val="27"/>
        </w:rPr>
        <w:t> como argumento e 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listaDeInteiros.Add(item)</w:t>
      </w:r>
      <w:r>
        <w:rPr>
          <w:color w:val="3D464D"/>
          <w:sz w:val="27"/>
          <w:szCs w:val="27"/>
        </w:rPr>
        <w:t xml:space="preserve"> no escopo dele. Com o que </w:t>
      </w:r>
      <w:r>
        <w:rPr>
          <w:color w:val="3D464D"/>
          <w:sz w:val="27"/>
          <w:szCs w:val="27"/>
        </w:rPr>
        <w:lastRenderedPageBreak/>
        <w:t>escrevemos,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não é compilado, ficando sublinhado em vermelho. Faltou adicionar o modificador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 a ele.</w:t>
      </w:r>
    </w:p>
    <w:p w14:paraId="10EB42DD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em uma classe estática, os membros também devem ser estáticos.</w:t>
      </w:r>
    </w:p>
    <w:p w14:paraId="2C70C94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ao defini-lo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, o código será compilado:</w:t>
      </w:r>
    </w:p>
    <w:p w14:paraId="7DE6EDC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  <w:proofErr w:type="spellEnd"/>
    </w:p>
    <w:p w14:paraId="1F3CD99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C7437B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ListExtensoes</w:t>
      </w:r>
      <w:proofErr w:type="spellEnd"/>
    </w:p>
    <w:p w14:paraId="118A5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03C72CC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proofErr w:type="gramStart"/>
      <w:r w:rsidRPr="00326A49">
        <w:rPr>
          <w:rStyle w:val="typ"/>
          <w:color w:val="A67F59"/>
          <w:lang w:val="en-US"/>
        </w:rPr>
        <w:t>AdicionarVarios</w:t>
      </w:r>
      <w:proofErr w:type="spellEnd"/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listaDeInteiros</w:t>
      </w:r>
      <w:proofErr w:type="spellEnd"/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0B0D58F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A199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proofErr w:type="gramStart"/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proofErr w:type="gramEnd"/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6351732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6BAEDF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0C47036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1B5B54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19C0B04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10387A7A" w14:textId="4FEED13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1BF618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declarado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como podemos utilizá-lo? De volta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abaixo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adicionaremos:</w:t>
      </w:r>
    </w:p>
    <w:p w14:paraId="060C5AC6" w14:textId="17DBFB2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ListExtensoes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1987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1567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987</w:t>
      </w:r>
      <w:r>
        <w:rPr>
          <w:rStyle w:val="pun"/>
          <w:color w:val="999999"/>
        </w:rPr>
        <w:t>);</w:t>
      </w:r>
    </w:p>
    <w:p w14:paraId="2303074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Definimos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 — que contém nossa lista de itens — como primeiro argumento, seguido por números aleatórios, sem nos preocuparmos com a sinaxe de criar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passar os índices e colocar colchetes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[]</w:t>
      </w:r>
      <w:r>
        <w:rPr>
          <w:color w:val="3D464D"/>
          <w:sz w:val="27"/>
          <w:szCs w:val="27"/>
        </w:rPr>
        <w:t>). Ficou muito mais simples. Vamos executar para certificar que o código funciona:</w:t>
      </w:r>
    </w:p>
    <w:p w14:paraId="463B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748D284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664F87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1404C9D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16C109C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6A150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7597D2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5C741F7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5687</w:t>
      </w:r>
    </w:p>
    <w:p w14:paraId="6DE9034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1987</w:t>
      </w:r>
    </w:p>
    <w:p w14:paraId="1F2ED6B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1567</w:t>
      </w:r>
    </w:p>
    <w:p w14:paraId="62EF045D" w14:textId="49BCA54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987</w:t>
      </w:r>
    </w:p>
    <w:p w14:paraId="0687493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Funcionou, todos os itens foram adicionados. Mas ainda falta naturalidade em chamar um método estático e passar a lista como argumento. Seria melhor continuar escrevendo o nome da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) e, então,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utilizando a sintaxe que aprendemos:</w:t>
      </w:r>
    </w:p>
    <w:p w14:paraId="0F1180C1" w14:textId="651DA04F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5454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46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54</w:t>
      </w:r>
      <w:r>
        <w:rPr>
          <w:rStyle w:val="pun"/>
          <w:color w:val="999999"/>
        </w:rPr>
        <w:t>);</w:t>
      </w:r>
    </w:p>
    <w:p w14:paraId="2D852C8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da forma que fizemos, isso não é possível.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fica sublinhado em vermelho, indicando que o código não é compilado. Adiante, aplicaremos os ajustes necessários.</w:t>
      </w:r>
    </w:p>
    <w:p w14:paraId="4B3B6AC8" w14:textId="77777777" w:rsidR="00326A49" w:rsidRPr="00326A49" w:rsidRDefault="00326A49" w:rsidP="00326A49"/>
    <w:p w14:paraId="0D06B4BB" w14:textId="77777777" w:rsidR="00326A49" w:rsidRDefault="00326A49" w:rsidP="00326A49">
      <w:pPr>
        <w:pStyle w:val="Ttulo1"/>
        <w:rPr>
          <w:b/>
          <w:bCs/>
          <w:noProof/>
        </w:rPr>
      </w:pPr>
      <w:bookmarkStart w:id="58" w:name="_Toc63285773"/>
      <w:r w:rsidRPr="00847645">
        <w:rPr>
          <w:b/>
          <w:bCs/>
          <w:noProof/>
        </w:rPr>
        <w:t>xxxxxxxx</w:t>
      </w:r>
      <w:bookmarkEnd w:id="58"/>
    </w:p>
    <w:p w14:paraId="18D0602F" w14:textId="77777777" w:rsidR="00326A49" w:rsidRPr="00326A49" w:rsidRDefault="00326A49" w:rsidP="00326A49"/>
    <w:p w14:paraId="20BEB446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lastRenderedPageBreak/>
        <w:t>Método de extensão genérico</w:t>
      </w:r>
    </w:p>
    <w:p w14:paraId="4F16938E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Usando VAR e método Sort</w:t>
      </w:r>
    </w:p>
    <w:p w14:paraId="30279C48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IComparable e IComparer</w:t>
      </w:r>
    </w:p>
    <w:p w14:paraId="7AA34CFF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OrderBy e expressões Lambda</w:t>
      </w:r>
    </w:p>
    <w:p w14:paraId="3805E96B" w14:textId="65CDC07B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Linq e operador Where</w:t>
      </w:r>
    </w:p>
    <w:p w14:paraId="578792BF" w14:textId="77777777" w:rsidR="004C4B29" w:rsidRPr="004C4B29" w:rsidRDefault="004C4B29" w:rsidP="004C4B29"/>
    <w:p w14:paraId="07159D4E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</w:p>
    <w:p w14:paraId="63406CBC" w14:textId="77777777" w:rsidR="004C4B29" w:rsidRPr="004C4B29" w:rsidRDefault="004C4B29" w:rsidP="004C4B29"/>
    <w:p w14:paraId="3998595D" w14:textId="77777777" w:rsidR="004C4B29" w:rsidRPr="004C4B29" w:rsidRDefault="004C4B29" w:rsidP="004C4B29"/>
    <w:p w14:paraId="24A9224C" w14:textId="77777777" w:rsidR="00847645" w:rsidRPr="00847645" w:rsidRDefault="00847645" w:rsidP="00847645">
      <w:pPr>
        <w:pStyle w:val="Ttulo1"/>
        <w:ind w:left="720"/>
        <w:rPr>
          <w:rFonts w:ascii="Times New Roman" w:eastAsia="Times New Roman" w:hAnsi="Times New Roman" w:cs="Times New Roman"/>
          <w:caps w:val="0"/>
          <w:color w:val="3D464D"/>
          <w:sz w:val="27"/>
          <w:szCs w:val="27"/>
        </w:rPr>
      </w:pPr>
    </w:p>
    <w:p w14:paraId="07958B77" w14:textId="77777777" w:rsidR="001A70F2" w:rsidRPr="00CC3CF2" w:rsidRDefault="001A70F2" w:rsidP="00706D60">
      <w:pPr>
        <w:rPr>
          <w:noProof/>
          <w:lang w:val="pt-BR"/>
        </w:rPr>
      </w:pPr>
    </w:p>
    <w:p w14:paraId="0F13FD25" w14:textId="77777777" w:rsidR="00C85251" w:rsidRDefault="004A62FD" w:rsidP="00706D60">
      <w:pPr>
        <w:pStyle w:val="Ttulo1"/>
        <w:rPr>
          <w:noProof/>
          <w:lang w:val="pt-BR"/>
        </w:rPr>
      </w:pPr>
      <w:bookmarkStart w:id="59" w:name="_Toc63285774"/>
      <w:r>
        <w:rPr>
          <w:noProof/>
          <w:lang w:val="pt-BR"/>
        </w:rPr>
        <w:t>Principais comandos</w:t>
      </w:r>
      <w:bookmarkEnd w:id="59"/>
    </w:p>
    <w:p w14:paraId="0CE32EAA" w14:textId="77777777" w:rsidR="00802E92" w:rsidRPr="00802E92" w:rsidRDefault="00802E92" w:rsidP="00802E92">
      <w:pPr>
        <w:rPr>
          <w:lang w:val="pt-BR"/>
        </w:rPr>
      </w:pPr>
    </w:p>
    <w:p w14:paraId="0281E868" w14:textId="77777777" w:rsidR="000751DC" w:rsidRDefault="000751DC" w:rsidP="000751DC">
      <w:pPr>
        <w:rPr>
          <w:lang w:val="pt-BR"/>
        </w:rPr>
      </w:pPr>
    </w:p>
    <w:p w14:paraId="4CBD9D8B" w14:textId="77777777" w:rsidR="000751DC" w:rsidRDefault="000751DC" w:rsidP="000751DC">
      <w:pPr>
        <w:rPr>
          <w:lang w:val="pt-BR"/>
        </w:rPr>
      </w:pPr>
    </w:p>
    <w:tbl>
      <w:tblPr>
        <w:tblStyle w:val="Tabelacomgrade"/>
        <w:tblW w:w="9390" w:type="dxa"/>
        <w:tblLook w:val="04A0" w:firstRow="1" w:lastRow="0" w:firstColumn="1" w:lastColumn="0" w:noHBand="0" w:noVBand="1"/>
      </w:tblPr>
      <w:tblGrid>
        <w:gridCol w:w="3952"/>
        <w:gridCol w:w="5438"/>
      </w:tblGrid>
      <w:tr w:rsidR="000751DC" w14:paraId="03446889" w14:textId="77777777" w:rsidTr="009701C5">
        <w:trPr>
          <w:trHeight w:val="462"/>
        </w:trPr>
        <w:tc>
          <w:tcPr>
            <w:tcW w:w="3952" w:type="dxa"/>
          </w:tcPr>
          <w:p w14:paraId="2151CD72" w14:textId="77777777" w:rsidR="00173EFF" w:rsidRDefault="00173EFF" w:rsidP="00173EFF">
            <w:pPr>
              <w:pStyle w:val="Ttulo2"/>
              <w:shd w:val="clear" w:color="auto" w:fill="FFFFFF"/>
              <w:outlineLvl w:val="1"/>
              <w:rPr>
                <w:rFonts w:ascii="Segoe UI" w:hAnsi="Segoe UI" w:cs="Segoe UI"/>
                <w:color w:val="171717"/>
              </w:rPr>
            </w:pPr>
            <w:bookmarkStart w:id="60" w:name="_Toc63285775"/>
            <w:r>
              <w:rPr>
                <w:rFonts w:ascii="Segoe UI" w:hAnsi="Segoe UI" w:cs="Segoe UI"/>
                <w:color w:val="171717"/>
              </w:rPr>
              <w:t>Definir pontos de interrupção no código-fonte</w:t>
            </w:r>
            <w:bookmarkEnd w:id="60"/>
          </w:p>
          <w:p w14:paraId="5A4340C4" w14:textId="77777777" w:rsidR="000751DC" w:rsidRPr="00173EFF" w:rsidRDefault="000751DC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</w:rPr>
            </w:pPr>
          </w:p>
        </w:tc>
        <w:tc>
          <w:tcPr>
            <w:tcW w:w="5438" w:type="dxa"/>
          </w:tcPr>
          <w:p w14:paraId="61187B70" w14:textId="77777777" w:rsidR="000751DC" w:rsidRPr="00E107A8" w:rsidRDefault="00173EFF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clique na margem da extrema esquerda ao lado de uma linha de código. Você também pode selecionar a linha e pressionar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F9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, selecionar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 interrupção de alternância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depuração, ou clicar com o botão direito do mouse e selecionar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interrupção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Inserir ponto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interrupção. O ponto de interrupção aparece como vermelho na margem esquerda.</w:t>
            </w:r>
          </w:p>
        </w:tc>
      </w:tr>
      <w:tr w:rsidR="000751DC" w14:paraId="40FD9090" w14:textId="77777777" w:rsidTr="000751DC">
        <w:trPr>
          <w:trHeight w:val="462"/>
        </w:trPr>
        <w:tc>
          <w:tcPr>
            <w:tcW w:w="3952" w:type="dxa"/>
          </w:tcPr>
          <w:p w14:paraId="726AF202" w14:textId="77777777" w:rsidR="000751DC" w:rsidRPr="009A45F8" w:rsidRDefault="00177728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Cw</w:t>
            </w:r>
            <w:proofErr w:type="spellEnd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 xml:space="preserve"> + </w:t>
            </w: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tab</w:t>
            </w:r>
            <w:proofErr w:type="spellEnd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 xml:space="preserve"> + </w:t>
            </w: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tab</w:t>
            </w:r>
            <w:proofErr w:type="spellEnd"/>
          </w:p>
        </w:tc>
        <w:tc>
          <w:tcPr>
            <w:tcW w:w="5438" w:type="dxa"/>
          </w:tcPr>
          <w:p w14:paraId="0BD3374F" w14:textId="77777777" w:rsidR="000751DC" w:rsidRPr="004A62FD" w:rsidRDefault="00177728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Atalho para digitar Console.WriteLine()</w:t>
            </w:r>
          </w:p>
        </w:tc>
      </w:tr>
      <w:tr w:rsidR="00001F5F" w14:paraId="00929C4E" w14:textId="77777777" w:rsidTr="000751DC">
        <w:trPr>
          <w:trHeight w:val="462"/>
        </w:trPr>
        <w:tc>
          <w:tcPr>
            <w:tcW w:w="3952" w:type="dxa"/>
          </w:tcPr>
          <w:p w14:paraId="5A9FCD5C" w14:textId="77777777" w:rsidR="00001F5F" w:rsidRPr="009A45F8" w:rsidRDefault="00FD289A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Ctrl</w:t>
            </w:r>
            <w:proofErr w:type="spellEnd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 xml:space="preserve"> .</w:t>
            </w:r>
          </w:p>
        </w:tc>
        <w:tc>
          <w:tcPr>
            <w:tcW w:w="5438" w:type="dxa"/>
          </w:tcPr>
          <w:p w14:paraId="3F963596" w14:textId="77777777" w:rsidR="00001F5F" w:rsidRPr="000533CE" w:rsidRDefault="00FD289A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**Selecione o trecho de código que se tornará um metodo** Para extrair o metodo</w:t>
            </w:r>
          </w:p>
        </w:tc>
      </w:tr>
      <w:tr w:rsidR="00870445" w14:paraId="495CE58F" w14:textId="77777777" w:rsidTr="000751DC">
        <w:trPr>
          <w:trHeight w:val="462"/>
        </w:trPr>
        <w:tc>
          <w:tcPr>
            <w:tcW w:w="3952" w:type="dxa"/>
          </w:tcPr>
          <w:p w14:paraId="13830387" w14:textId="77777777" w:rsidR="009C3109" w:rsidRPr="009C3109" w:rsidRDefault="009C3109" w:rsidP="009C310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sz w:val="20"/>
                <w:szCs w:val="20"/>
                <w:lang w:val="pt-BR" w:eastAsia="pt-BR"/>
              </w:rPr>
            </w:pPr>
            <w:proofErr w:type="spellStart"/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WriteLine</w:t>
            </w:r>
            <w:proofErr w:type="spellEnd"/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();</w:t>
            </w:r>
            <w:r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-- ,\n</w:t>
            </w:r>
          </w:p>
          <w:p w14:paraId="242B0572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217CBC9F" w14:textId="77777777" w:rsidR="00870445" w:rsidRPr="00E779E1" w:rsidRDefault="009C3109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Para pular linha</w:t>
            </w:r>
          </w:p>
        </w:tc>
      </w:tr>
      <w:tr w:rsidR="00870445" w14:paraId="27B00D4E" w14:textId="77777777" w:rsidTr="000751DC">
        <w:trPr>
          <w:trHeight w:val="462"/>
        </w:trPr>
        <w:tc>
          <w:tcPr>
            <w:tcW w:w="3952" w:type="dxa"/>
          </w:tcPr>
          <w:p w14:paraId="0BDF6D37" w14:textId="17ED7FEE" w:rsidR="00870445" w:rsidRPr="009A45F8" w:rsidRDefault="00326377" w:rsidP="003263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"</w:t>
            </w:r>
            <w:proofErr w:type="spellStart"/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propfull</w:t>
            </w:r>
            <w:proofErr w:type="spellEnd"/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+ TAB + TAB"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 xml:space="preserve"> </w:t>
            </w:r>
          </w:p>
        </w:tc>
        <w:tc>
          <w:tcPr>
            <w:tcW w:w="5438" w:type="dxa"/>
          </w:tcPr>
          <w:p w14:paraId="156D9313" w14:textId="0D518A9B" w:rsidR="00870445" w:rsidRPr="00F06446" w:rsidRDefault="00326377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para criar a estrutura da propriedade necessária, com </w:t>
            </w:r>
            <w:proofErr w:type="spellStart"/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get</w:t>
            </w:r>
            <w:proofErr w:type="spellEnd"/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 e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set</w:t>
            </w:r>
          </w:p>
        </w:tc>
      </w:tr>
      <w:tr w:rsidR="00870445" w14:paraId="2CD82AA7" w14:textId="77777777" w:rsidTr="000751DC">
        <w:trPr>
          <w:trHeight w:val="462"/>
        </w:trPr>
        <w:tc>
          <w:tcPr>
            <w:tcW w:w="3952" w:type="dxa"/>
          </w:tcPr>
          <w:p w14:paraId="27FB352A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6B335F33" w14:textId="77777777" w:rsidR="00870445" w:rsidRDefault="00870445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75BE2617" w14:textId="77777777" w:rsidTr="000751DC">
        <w:trPr>
          <w:trHeight w:val="462"/>
        </w:trPr>
        <w:tc>
          <w:tcPr>
            <w:tcW w:w="3952" w:type="dxa"/>
          </w:tcPr>
          <w:p w14:paraId="7BE91DB5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3925AF2D" w14:textId="77777777" w:rsidR="00870445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2CF2057E" w14:textId="77777777" w:rsidTr="000751DC">
        <w:trPr>
          <w:trHeight w:val="462"/>
        </w:trPr>
        <w:tc>
          <w:tcPr>
            <w:tcW w:w="3952" w:type="dxa"/>
          </w:tcPr>
          <w:p w14:paraId="1AC82AE8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0C22C526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3A2AE42B" w14:textId="77777777" w:rsidTr="000751DC">
        <w:trPr>
          <w:trHeight w:val="462"/>
        </w:trPr>
        <w:tc>
          <w:tcPr>
            <w:tcW w:w="3952" w:type="dxa"/>
          </w:tcPr>
          <w:p w14:paraId="5BC97F93" w14:textId="77777777" w:rsidR="00870445" w:rsidRPr="009A45F8" w:rsidRDefault="00870445" w:rsidP="009A45F8">
            <w:pPr>
              <w:autoSpaceDE w:val="0"/>
              <w:autoSpaceDN w:val="0"/>
              <w:adjustRightInd w:val="0"/>
              <w:jc w:val="center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5C300B35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C63405" w14:paraId="146AF4A2" w14:textId="77777777" w:rsidTr="000751DC">
        <w:trPr>
          <w:trHeight w:val="462"/>
        </w:trPr>
        <w:tc>
          <w:tcPr>
            <w:tcW w:w="3952" w:type="dxa"/>
          </w:tcPr>
          <w:p w14:paraId="1A801F63" w14:textId="77777777" w:rsidR="00C63405" w:rsidRPr="009A45F8" w:rsidRDefault="00C6340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4040E3AB" w14:textId="77777777" w:rsidR="00C63405" w:rsidRPr="000533CE" w:rsidRDefault="00C63405" w:rsidP="00001F5F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CE17A58" w14:textId="77777777" w:rsidTr="000751DC">
        <w:trPr>
          <w:trHeight w:val="462"/>
        </w:trPr>
        <w:tc>
          <w:tcPr>
            <w:tcW w:w="3952" w:type="dxa"/>
          </w:tcPr>
          <w:p w14:paraId="6637B8B3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02B5A0AB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5845541F" w14:textId="77777777" w:rsidTr="000751DC">
        <w:trPr>
          <w:trHeight w:val="436"/>
        </w:trPr>
        <w:tc>
          <w:tcPr>
            <w:tcW w:w="3952" w:type="dxa"/>
          </w:tcPr>
          <w:p w14:paraId="411F3A9E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66189627" w14:textId="77777777" w:rsidR="000751DC" w:rsidRPr="009A45F8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7C5DBD72" w14:textId="77777777" w:rsidTr="000751DC">
        <w:trPr>
          <w:trHeight w:val="462"/>
        </w:trPr>
        <w:tc>
          <w:tcPr>
            <w:tcW w:w="3952" w:type="dxa"/>
          </w:tcPr>
          <w:p w14:paraId="76B9100F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34AA17BF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01F5F" w14:paraId="4B0432D5" w14:textId="77777777" w:rsidTr="000751DC">
        <w:trPr>
          <w:trHeight w:val="462"/>
        </w:trPr>
        <w:tc>
          <w:tcPr>
            <w:tcW w:w="3952" w:type="dxa"/>
          </w:tcPr>
          <w:p w14:paraId="3339AE0F" w14:textId="77777777" w:rsid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6D741CD" w14:textId="77777777" w:rsidR="00001F5F" w:rsidRPr="00097A31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01F5F" w14:paraId="6C2B61B1" w14:textId="77777777" w:rsidTr="000751DC">
        <w:trPr>
          <w:trHeight w:val="462"/>
        </w:trPr>
        <w:tc>
          <w:tcPr>
            <w:tcW w:w="3952" w:type="dxa"/>
          </w:tcPr>
          <w:p w14:paraId="7B1EFBA7" w14:textId="77777777" w:rsidR="00001F5F" w:rsidRP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6EA9338C" w14:textId="77777777" w:rsidR="00001F5F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751DC" w14:paraId="41553814" w14:textId="77777777" w:rsidTr="000751DC">
        <w:trPr>
          <w:trHeight w:val="436"/>
        </w:trPr>
        <w:tc>
          <w:tcPr>
            <w:tcW w:w="3952" w:type="dxa"/>
          </w:tcPr>
          <w:p w14:paraId="574FA96D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2623AA9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412935D" w14:textId="77777777" w:rsidTr="000751DC">
        <w:trPr>
          <w:trHeight w:val="462"/>
        </w:trPr>
        <w:tc>
          <w:tcPr>
            <w:tcW w:w="3952" w:type="dxa"/>
          </w:tcPr>
          <w:p w14:paraId="7D553872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9635DC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67C9DBD4" w14:textId="77777777" w:rsidTr="000751DC">
        <w:trPr>
          <w:trHeight w:val="436"/>
        </w:trPr>
        <w:tc>
          <w:tcPr>
            <w:tcW w:w="3952" w:type="dxa"/>
          </w:tcPr>
          <w:p w14:paraId="57ABFCFF" w14:textId="77777777" w:rsidR="000751DC" w:rsidRPr="00097A31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7C15B4E6" w14:textId="77777777" w:rsidR="000751DC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F4300D" w14:paraId="4D006697" w14:textId="77777777" w:rsidTr="000751DC">
        <w:trPr>
          <w:trHeight w:val="436"/>
        </w:trPr>
        <w:tc>
          <w:tcPr>
            <w:tcW w:w="3952" w:type="dxa"/>
          </w:tcPr>
          <w:p w14:paraId="46035305" w14:textId="77777777" w:rsidR="00F4300D" w:rsidRDefault="00F4300D" w:rsidP="0065745D">
            <w:pPr>
              <w:jc w:val="center"/>
              <w:rPr>
                <w:rFonts w:ascii="Courier New" w:hAnsi="Courier New" w:cs="Courier New"/>
                <w:color w:val="3D464D"/>
                <w:sz w:val="23"/>
                <w:szCs w:val="23"/>
                <w:shd w:val="clear" w:color="auto" w:fill="F0F3F5"/>
              </w:rPr>
            </w:pPr>
          </w:p>
        </w:tc>
        <w:tc>
          <w:tcPr>
            <w:tcW w:w="5438" w:type="dxa"/>
          </w:tcPr>
          <w:p w14:paraId="0894BC17" w14:textId="77777777" w:rsidR="00F4300D" w:rsidRDefault="00F4300D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FF5DE59" w14:textId="77777777" w:rsidTr="000751DC">
        <w:trPr>
          <w:trHeight w:val="462"/>
        </w:trPr>
        <w:tc>
          <w:tcPr>
            <w:tcW w:w="3952" w:type="dxa"/>
          </w:tcPr>
          <w:p w14:paraId="236C9D74" w14:textId="77777777" w:rsidR="000751DC" w:rsidRPr="00D04C1E" w:rsidRDefault="000751DC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8E12284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4EDB9EE1" w14:textId="77777777" w:rsidTr="000751DC">
        <w:trPr>
          <w:trHeight w:val="462"/>
        </w:trPr>
        <w:tc>
          <w:tcPr>
            <w:tcW w:w="3952" w:type="dxa"/>
          </w:tcPr>
          <w:p w14:paraId="665FBF3E" w14:textId="77777777" w:rsidR="000751DC" w:rsidRPr="00D04C1E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2388F3C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:rsidRPr="00B8057B" w14:paraId="3C7C0AAA" w14:textId="77777777" w:rsidTr="000751DC">
        <w:trPr>
          <w:trHeight w:val="436"/>
        </w:trPr>
        <w:tc>
          <w:tcPr>
            <w:tcW w:w="3952" w:type="dxa"/>
          </w:tcPr>
          <w:p w14:paraId="5A6AEC6A" w14:textId="77777777" w:rsidR="000751DC" w:rsidRPr="009438E0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2FC84B6" w14:textId="77777777" w:rsidR="000751DC" w:rsidRPr="00B8057B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4A292E51" w14:textId="77777777" w:rsidTr="000751DC">
        <w:trPr>
          <w:trHeight w:val="436"/>
        </w:trPr>
        <w:tc>
          <w:tcPr>
            <w:tcW w:w="3952" w:type="dxa"/>
          </w:tcPr>
          <w:p w14:paraId="7DB1FFB5" w14:textId="77777777" w:rsidR="00345820" w:rsidRPr="00B8057B" w:rsidRDefault="00345820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0ABCECC" w14:textId="77777777" w:rsidR="00345820" w:rsidRPr="00B8057B" w:rsidRDefault="00345820" w:rsidP="000751DC">
            <w:pPr>
              <w:rPr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63B04838" w14:textId="77777777" w:rsidTr="000751DC">
        <w:trPr>
          <w:trHeight w:val="436"/>
        </w:trPr>
        <w:tc>
          <w:tcPr>
            <w:tcW w:w="3952" w:type="dxa"/>
          </w:tcPr>
          <w:p w14:paraId="28E2BAD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D265C51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5F724082" w14:textId="77777777" w:rsidTr="009701C5">
        <w:trPr>
          <w:trHeight w:val="436"/>
        </w:trPr>
        <w:tc>
          <w:tcPr>
            <w:tcW w:w="3952" w:type="dxa"/>
          </w:tcPr>
          <w:p w14:paraId="7CCF806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F7DFD7B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7298BC6" w14:textId="77777777" w:rsidTr="009701C5">
        <w:trPr>
          <w:trHeight w:val="436"/>
        </w:trPr>
        <w:tc>
          <w:tcPr>
            <w:tcW w:w="3952" w:type="dxa"/>
          </w:tcPr>
          <w:p w14:paraId="3D21997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D0A1738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10ADD38" w14:textId="77777777" w:rsidTr="009701C5">
        <w:trPr>
          <w:trHeight w:val="436"/>
        </w:trPr>
        <w:tc>
          <w:tcPr>
            <w:tcW w:w="3952" w:type="dxa"/>
          </w:tcPr>
          <w:p w14:paraId="2FE3E8E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6A7B59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3541D230" w14:textId="77777777" w:rsidTr="009701C5">
        <w:trPr>
          <w:trHeight w:val="436"/>
        </w:trPr>
        <w:tc>
          <w:tcPr>
            <w:tcW w:w="3952" w:type="dxa"/>
          </w:tcPr>
          <w:p w14:paraId="48D5B005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8CE8143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CF70F88" w14:textId="77777777" w:rsidTr="009701C5">
        <w:trPr>
          <w:trHeight w:val="436"/>
        </w:trPr>
        <w:tc>
          <w:tcPr>
            <w:tcW w:w="3952" w:type="dxa"/>
          </w:tcPr>
          <w:p w14:paraId="3929560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1D6152D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7F2C53B" w14:textId="77777777" w:rsidTr="009701C5">
        <w:trPr>
          <w:trHeight w:val="436"/>
        </w:trPr>
        <w:tc>
          <w:tcPr>
            <w:tcW w:w="3952" w:type="dxa"/>
          </w:tcPr>
          <w:p w14:paraId="7D1B8003" w14:textId="77777777" w:rsidR="00345820" w:rsidRPr="00B8057B" w:rsidRDefault="00345820" w:rsidP="00345820">
            <w:pPr>
              <w:jc w:val="center"/>
              <w:rPr>
                <w:rStyle w:val="CdigoHTML"/>
                <w:color w:val="3D464D"/>
                <w:sz w:val="23"/>
                <w:szCs w:val="23"/>
                <w:shd w:val="clear" w:color="auto" w:fill="F0F3F5"/>
                <w:lang w:val="pt-BR"/>
              </w:rPr>
            </w:pPr>
          </w:p>
        </w:tc>
        <w:tc>
          <w:tcPr>
            <w:tcW w:w="5438" w:type="dxa"/>
          </w:tcPr>
          <w:p w14:paraId="230AFF59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AB775BF" w14:textId="77777777" w:rsidTr="009701C5">
        <w:trPr>
          <w:trHeight w:val="436"/>
        </w:trPr>
        <w:tc>
          <w:tcPr>
            <w:tcW w:w="3952" w:type="dxa"/>
          </w:tcPr>
          <w:p w14:paraId="378568B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40EE6C3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6E5CAD1" w14:textId="77777777" w:rsidTr="009701C5">
        <w:trPr>
          <w:trHeight w:val="436"/>
        </w:trPr>
        <w:tc>
          <w:tcPr>
            <w:tcW w:w="3952" w:type="dxa"/>
          </w:tcPr>
          <w:p w14:paraId="0B2CEEF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D92824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</w:tbl>
    <w:p w14:paraId="38A27052" w14:textId="77777777" w:rsidR="001A70F2" w:rsidRPr="00B8057B" w:rsidRDefault="001A70F2" w:rsidP="00706D60">
      <w:pPr>
        <w:rPr>
          <w:noProof/>
          <w:lang w:val="pt-BR"/>
        </w:rPr>
      </w:pPr>
    </w:p>
    <w:p w14:paraId="4ABBBCB3" w14:textId="77777777" w:rsidR="007773D7" w:rsidRDefault="00524565" w:rsidP="00524565">
      <w:pPr>
        <w:pStyle w:val="Ttulo1"/>
        <w:rPr>
          <w:noProof/>
          <w:lang w:val="en-US"/>
        </w:rPr>
      </w:pPr>
      <w:bookmarkStart w:id="61" w:name="_Toc63285776"/>
      <w:r w:rsidRPr="00524565">
        <w:rPr>
          <w:noProof/>
          <w:lang w:val="en-US"/>
        </w:rPr>
        <w:t>Conflitos</w:t>
      </w:r>
      <w:bookmarkEnd w:id="61"/>
    </w:p>
    <w:p w14:paraId="1F4300BC" w14:textId="77777777" w:rsidR="009557D1" w:rsidRDefault="009557D1" w:rsidP="009557D1">
      <w:pPr>
        <w:rPr>
          <w:lang w:val="en-US"/>
        </w:rPr>
      </w:pPr>
    </w:p>
    <w:p w14:paraId="688000BD" w14:textId="77777777" w:rsidR="009557D1" w:rsidRPr="009557D1" w:rsidRDefault="009557D1" w:rsidP="009557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FDC68" wp14:editId="230771F3">
            <wp:extent cx="5619048" cy="2133333"/>
            <wp:effectExtent l="0" t="0" r="127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7B4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teremos um erro! Um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System.ArgumentOutOfRangeException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("O índice estava fora do intervalo. Ele deve ser não-negativo e menor que o tamanho da coleção"). O que acontece é que estamos acessando o índice, mas ele é inexistente na lista, pois está vazia. É necessário fazermos isto de outra forma.</w:t>
      </w:r>
    </w:p>
    <w:p w14:paraId="26306D3A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82020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Em se tratando de listas, não a atribuímos desta maneira para acrescentarmos elementos. 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ADB23B0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</w:t>
      </w:r>
      <w:proofErr w:type="gram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gram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33F4D3B5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6A8624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A9068B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E6CD8CF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686FE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35999C" w14:textId="77777777" w:rsidR="00FD38ED" w:rsidRPr="00382020" w:rsidRDefault="00FD38ED" w:rsidP="00FD38ED">
      <w:pPr>
        <w:rPr>
          <w:lang w:val="pt-BR"/>
        </w:rPr>
      </w:pPr>
    </w:p>
    <w:bookmarkStart w:id="62" w:name="_Toc63285777"/>
    <w:p w14:paraId="6252DF9E" w14:textId="77777777" w:rsidR="006512AE" w:rsidRDefault="004D3402" w:rsidP="00706D60">
      <w:pPr>
        <w:pStyle w:val="Ttulo1"/>
        <w:rPr>
          <w:noProof/>
          <w:lang w:val="pt-BR"/>
        </w:rPr>
      </w:pPr>
      <w:sdt>
        <w:sdtPr>
          <w:rPr>
            <w:noProof/>
            <w:lang w:val="pt-BR"/>
          </w:rPr>
          <w:id w:val="-1869754164"/>
          <w:placeholder>
            <w:docPart w:val="566F0102033242CD819BB2A36D54CD7F"/>
          </w:placeholder>
          <w:temporary/>
          <w:showingPlcHdr/>
          <w15:appearance w15:val="hidden"/>
        </w:sdtPr>
        <w:sdtContent>
          <w:r w:rsidR="00706D60" w:rsidRPr="00CC3CF2">
            <w:rPr>
              <w:noProof/>
              <w:lang w:val="pt-BR" w:bidi="pt-BR"/>
            </w:rPr>
            <w:t>Conclusão</w:t>
          </w:r>
        </w:sdtContent>
      </w:sdt>
      <w:bookmarkEnd w:id="62"/>
    </w:p>
    <w:p w14:paraId="2059AA75" w14:textId="77777777" w:rsidR="00802E92" w:rsidRPr="00802E92" w:rsidRDefault="00802E92" w:rsidP="00802E92">
      <w:pPr>
        <w:rPr>
          <w:lang w:val="pt-BR"/>
        </w:rPr>
      </w:pPr>
    </w:p>
    <w:p w14:paraId="2AED2039" w14:textId="77777777" w:rsidR="00576B76" w:rsidRPr="00CC3CF2" w:rsidRDefault="00576B76" w:rsidP="00706D60">
      <w:pPr>
        <w:rPr>
          <w:noProof/>
          <w:lang w:val="pt-BR"/>
        </w:rPr>
      </w:pPr>
    </w:p>
    <w:sectPr w:rsidR="00576B76" w:rsidRPr="00CC3CF2" w:rsidSect="00E65EE1">
      <w:footerReference w:type="default" r:id="rId126"/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3D9690" w14:textId="77777777" w:rsidR="002B26B3" w:rsidRDefault="002B26B3" w:rsidP="00706D60">
      <w:r>
        <w:separator/>
      </w:r>
    </w:p>
  </w:endnote>
  <w:endnote w:type="continuationSeparator" w:id="0">
    <w:p w14:paraId="3CDB59A2" w14:textId="77777777" w:rsidR="002B26B3" w:rsidRDefault="002B26B3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  <w:lang w:val="pt-BR"/>
      </w:rPr>
      <w:id w:val="-3443680"/>
      <w:docPartObj>
        <w:docPartGallery w:val="Page Numbers (Bottom of Page)"/>
        <w:docPartUnique/>
      </w:docPartObj>
    </w:sdtPr>
    <w:sdtContent>
      <w:p w14:paraId="6E223F23" w14:textId="77777777" w:rsidR="00E153E6" w:rsidRPr="00AB1A73" w:rsidRDefault="00E153E6" w:rsidP="00706D60">
        <w:pPr>
          <w:pStyle w:val="Rodap"/>
          <w:rPr>
            <w:noProof/>
            <w:lang w:val="pt-BR"/>
          </w:rPr>
        </w:pPr>
        <w:r w:rsidRPr="00AB1A73">
          <w:rPr>
            <w:noProof/>
            <w:lang w:val="pt-BR" w:bidi="pt-BR"/>
          </w:rPr>
          <w:fldChar w:fldCharType="begin"/>
        </w:r>
        <w:r w:rsidRPr="00AB1A73">
          <w:rPr>
            <w:noProof/>
            <w:lang w:val="pt-BR" w:bidi="pt-BR"/>
          </w:rPr>
          <w:instrText xml:space="preserve"> PAGE   \* MERGEFORMAT </w:instrText>
        </w:r>
        <w:r w:rsidRPr="00AB1A73">
          <w:rPr>
            <w:noProof/>
            <w:lang w:val="pt-BR" w:bidi="pt-BR"/>
          </w:rPr>
          <w:fldChar w:fldCharType="separate"/>
        </w:r>
        <w:r w:rsidRPr="00AB1A73">
          <w:rPr>
            <w:noProof/>
            <w:lang w:val="pt-BR" w:bidi="pt-BR"/>
          </w:rPr>
          <w:t>7</w:t>
        </w:r>
        <w:r w:rsidRPr="00AB1A73">
          <w:rPr>
            <w:noProof/>
            <w:lang w:val="pt-BR" w:bidi="pt-BR"/>
          </w:rPr>
          <w:fldChar w:fldCharType="end"/>
        </w:r>
      </w:p>
    </w:sdtContent>
  </w:sdt>
  <w:p w14:paraId="32DD14E1" w14:textId="77777777" w:rsidR="00E153E6" w:rsidRPr="00AB1A73" w:rsidRDefault="00E153E6" w:rsidP="00706D60">
    <w:pPr>
      <w:pStyle w:val="Rodap"/>
      <w:rPr>
        <w:noProof/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061A07" w14:textId="77777777" w:rsidR="002B26B3" w:rsidRDefault="002B26B3" w:rsidP="00706D60">
      <w:r>
        <w:separator/>
      </w:r>
    </w:p>
  </w:footnote>
  <w:footnote w:type="continuationSeparator" w:id="0">
    <w:p w14:paraId="721D0431" w14:textId="77777777" w:rsidR="002B26B3" w:rsidRDefault="002B26B3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A2C49C4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176248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BD24CF8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E88C4E4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4574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881004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54D24E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240EA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26CC72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5CC83A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B5262"/>
    <w:multiLevelType w:val="multilevel"/>
    <w:tmpl w:val="96E8A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5157E6"/>
    <w:multiLevelType w:val="multilevel"/>
    <w:tmpl w:val="9DEC1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7061F3"/>
    <w:multiLevelType w:val="multilevel"/>
    <w:tmpl w:val="F28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DC138A3"/>
    <w:multiLevelType w:val="multilevel"/>
    <w:tmpl w:val="1202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A12AEA"/>
    <w:multiLevelType w:val="multilevel"/>
    <w:tmpl w:val="044E9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B27D06"/>
    <w:multiLevelType w:val="multilevel"/>
    <w:tmpl w:val="4B02F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943230"/>
    <w:multiLevelType w:val="multilevel"/>
    <w:tmpl w:val="101C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F00BC"/>
    <w:multiLevelType w:val="multilevel"/>
    <w:tmpl w:val="AB4C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D24EB2"/>
    <w:multiLevelType w:val="multilevel"/>
    <w:tmpl w:val="B194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AC5AF5"/>
    <w:multiLevelType w:val="multilevel"/>
    <w:tmpl w:val="6DC4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482DD7"/>
    <w:multiLevelType w:val="multilevel"/>
    <w:tmpl w:val="8D4E8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7C0AC8"/>
    <w:multiLevelType w:val="multilevel"/>
    <w:tmpl w:val="86805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AE6030"/>
    <w:multiLevelType w:val="multilevel"/>
    <w:tmpl w:val="A888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69281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885393A"/>
    <w:multiLevelType w:val="multilevel"/>
    <w:tmpl w:val="615C6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431813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619305FF"/>
    <w:multiLevelType w:val="multilevel"/>
    <w:tmpl w:val="5AB42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3B7087"/>
    <w:multiLevelType w:val="multilevel"/>
    <w:tmpl w:val="839A3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F705D67"/>
    <w:multiLevelType w:val="multilevel"/>
    <w:tmpl w:val="EE828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5E79A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D3B1EAE"/>
    <w:multiLevelType w:val="multilevel"/>
    <w:tmpl w:val="4B402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3"/>
  </w:num>
  <w:num w:numId="3">
    <w:abstractNumId w:val="29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5"/>
  </w:num>
  <w:num w:numId="14">
    <w:abstractNumId w:val="22"/>
  </w:num>
  <w:num w:numId="15">
    <w:abstractNumId w:val="13"/>
  </w:num>
  <w:num w:numId="16">
    <w:abstractNumId w:val="20"/>
  </w:num>
  <w:num w:numId="17">
    <w:abstractNumId w:val="16"/>
  </w:num>
  <w:num w:numId="18">
    <w:abstractNumId w:val="12"/>
  </w:num>
  <w:num w:numId="19">
    <w:abstractNumId w:val="14"/>
  </w:num>
  <w:num w:numId="20">
    <w:abstractNumId w:val="17"/>
  </w:num>
  <w:num w:numId="21">
    <w:abstractNumId w:val="19"/>
  </w:num>
  <w:num w:numId="22">
    <w:abstractNumId w:val="15"/>
  </w:num>
  <w:num w:numId="23">
    <w:abstractNumId w:val="10"/>
  </w:num>
  <w:num w:numId="24">
    <w:abstractNumId w:val="28"/>
  </w:num>
  <w:num w:numId="25">
    <w:abstractNumId w:val="18"/>
  </w:num>
  <w:num w:numId="26">
    <w:abstractNumId w:val="27"/>
  </w:num>
  <w:num w:numId="27">
    <w:abstractNumId w:val="30"/>
  </w:num>
  <w:num w:numId="28">
    <w:abstractNumId w:val="24"/>
  </w:num>
  <w:num w:numId="29">
    <w:abstractNumId w:val="21"/>
  </w:num>
  <w:num w:numId="30">
    <w:abstractNumId w:val="26"/>
  </w:num>
  <w:num w:numId="31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43"/>
    <w:rsid w:val="00001F5F"/>
    <w:rsid w:val="000046D7"/>
    <w:rsid w:val="00020CB4"/>
    <w:rsid w:val="00020E90"/>
    <w:rsid w:val="00020FC9"/>
    <w:rsid w:val="0003123A"/>
    <w:rsid w:val="000326C3"/>
    <w:rsid w:val="00036055"/>
    <w:rsid w:val="000411DF"/>
    <w:rsid w:val="000533CE"/>
    <w:rsid w:val="000751DC"/>
    <w:rsid w:val="0008174B"/>
    <w:rsid w:val="0009424F"/>
    <w:rsid w:val="00097A31"/>
    <w:rsid w:val="000A0488"/>
    <w:rsid w:val="000A0ADD"/>
    <w:rsid w:val="000A20BE"/>
    <w:rsid w:val="000A2135"/>
    <w:rsid w:val="000A24DA"/>
    <w:rsid w:val="000B595D"/>
    <w:rsid w:val="000B5E2F"/>
    <w:rsid w:val="000B774B"/>
    <w:rsid w:val="000C136B"/>
    <w:rsid w:val="000C5F7C"/>
    <w:rsid w:val="000C73FE"/>
    <w:rsid w:val="000F0543"/>
    <w:rsid w:val="000F0723"/>
    <w:rsid w:val="00104BE9"/>
    <w:rsid w:val="00110AA0"/>
    <w:rsid w:val="00114797"/>
    <w:rsid w:val="0011592F"/>
    <w:rsid w:val="00123A0D"/>
    <w:rsid w:val="00136DDD"/>
    <w:rsid w:val="00145021"/>
    <w:rsid w:val="0014543C"/>
    <w:rsid w:val="001512D8"/>
    <w:rsid w:val="00161783"/>
    <w:rsid w:val="00165112"/>
    <w:rsid w:val="00173EFF"/>
    <w:rsid w:val="00177728"/>
    <w:rsid w:val="00184A40"/>
    <w:rsid w:val="00184A71"/>
    <w:rsid w:val="001A0417"/>
    <w:rsid w:val="001A70F2"/>
    <w:rsid w:val="001B1660"/>
    <w:rsid w:val="001B7E78"/>
    <w:rsid w:val="001C09E9"/>
    <w:rsid w:val="001C1604"/>
    <w:rsid w:val="001E5B08"/>
    <w:rsid w:val="001F0628"/>
    <w:rsid w:val="00200413"/>
    <w:rsid w:val="00203814"/>
    <w:rsid w:val="00217709"/>
    <w:rsid w:val="0022046C"/>
    <w:rsid w:val="00226E05"/>
    <w:rsid w:val="00234D65"/>
    <w:rsid w:val="002437EF"/>
    <w:rsid w:val="00244C64"/>
    <w:rsid w:val="00260092"/>
    <w:rsid w:val="002873EA"/>
    <w:rsid w:val="00292C48"/>
    <w:rsid w:val="002974C8"/>
    <w:rsid w:val="002A37FE"/>
    <w:rsid w:val="002B26B3"/>
    <w:rsid w:val="002B5D98"/>
    <w:rsid w:val="002C5772"/>
    <w:rsid w:val="002E4111"/>
    <w:rsid w:val="002F06AE"/>
    <w:rsid w:val="003161E7"/>
    <w:rsid w:val="00326377"/>
    <w:rsid w:val="00326A49"/>
    <w:rsid w:val="003418F4"/>
    <w:rsid w:val="00345820"/>
    <w:rsid w:val="0035381B"/>
    <w:rsid w:val="003538C9"/>
    <w:rsid w:val="003613B9"/>
    <w:rsid w:val="003747B8"/>
    <w:rsid w:val="003803AE"/>
    <w:rsid w:val="00382020"/>
    <w:rsid w:val="00392EF0"/>
    <w:rsid w:val="003A2DBB"/>
    <w:rsid w:val="003C4B97"/>
    <w:rsid w:val="003D3C09"/>
    <w:rsid w:val="003E1B6B"/>
    <w:rsid w:val="003E4883"/>
    <w:rsid w:val="003F393E"/>
    <w:rsid w:val="003F4AA8"/>
    <w:rsid w:val="004111CD"/>
    <w:rsid w:val="00411901"/>
    <w:rsid w:val="00411FE1"/>
    <w:rsid w:val="00416074"/>
    <w:rsid w:val="00444828"/>
    <w:rsid w:val="0048403F"/>
    <w:rsid w:val="00484354"/>
    <w:rsid w:val="00497899"/>
    <w:rsid w:val="004A62FD"/>
    <w:rsid w:val="004C2599"/>
    <w:rsid w:val="004C4B29"/>
    <w:rsid w:val="004D3402"/>
    <w:rsid w:val="004E1767"/>
    <w:rsid w:val="004E684D"/>
    <w:rsid w:val="004F17E2"/>
    <w:rsid w:val="004F392D"/>
    <w:rsid w:val="00507FEE"/>
    <w:rsid w:val="00524565"/>
    <w:rsid w:val="00542F7A"/>
    <w:rsid w:val="005643EF"/>
    <w:rsid w:val="0057483A"/>
    <w:rsid w:val="00576B76"/>
    <w:rsid w:val="00586D8C"/>
    <w:rsid w:val="005963F5"/>
    <w:rsid w:val="00597A4D"/>
    <w:rsid w:val="005A5F34"/>
    <w:rsid w:val="005B670B"/>
    <w:rsid w:val="005B7408"/>
    <w:rsid w:val="005C2AD2"/>
    <w:rsid w:val="005D0EAF"/>
    <w:rsid w:val="005D1091"/>
    <w:rsid w:val="005E0C23"/>
    <w:rsid w:val="005E3865"/>
    <w:rsid w:val="005E6931"/>
    <w:rsid w:val="005F09F4"/>
    <w:rsid w:val="005F1362"/>
    <w:rsid w:val="005F7F4B"/>
    <w:rsid w:val="00616DF3"/>
    <w:rsid w:val="006177F8"/>
    <w:rsid w:val="00622F23"/>
    <w:rsid w:val="006248F4"/>
    <w:rsid w:val="006431D2"/>
    <w:rsid w:val="006437DD"/>
    <w:rsid w:val="006457E7"/>
    <w:rsid w:val="0064737B"/>
    <w:rsid w:val="006512AE"/>
    <w:rsid w:val="0065745D"/>
    <w:rsid w:val="00670599"/>
    <w:rsid w:val="0067275D"/>
    <w:rsid w:val="006778E3"/>
    <w:rsid w:val="00693778"/>
    <w:rsid w:val="006A73C6"/>
    <w:rsid w:val="006A77EB"/>
    <w:rsid w:val="006B496B"/>
    <w:rsid w:val="006B6867"/>
    <w:rsid w:val="006D3FD3"/>
    <w:rsid w:val="006D5FB5"/>
    <w:rsid w:val="006F240B"/>
    <w:rsid w:val="006F3933"/>
    <w:rsid w:val="006F6821"/>
    <w:rsid w:val="00704868"/>
    <w:rsid w:val="00706D60"/>
    <w:rsid w:val="00710767"/>
    <w:rsid w:val="007320A6"/>
    <w:rsid w:val="0073372F"/>
    <w:rsid w:val="0075130A"/>
    <w:rsid w:val="007536A6"/>
    <w:rsid w:val="00755E30"/>
    <w:rsid w:val="00756D94"/>
    <w:rsid w:val="007773D7"/>
    <w:rsid w:val="00793499"/>
    <w:rsid w:val="007A18D3"/>
    <w:rsid w:val="007C2BF0"/>
    <w:rsid w:val="007E363C"/>
    <w:rsid w:val="00801ECD"/>
    <w:rsid w:val="00802E92"/>
    <w:rsid w:val="00822F91"/>
    <w:rsid w:val="008327CF"/>
    <w:rsid w:val="0084318F"/>
    <w:rsid w:val="00845518"/>
    <w:rsid w:val="00847645"/>
    <w:rsid w:val="00851720"/>
    <w:rsid w:val="00855A3C"/>
    <w:rsid w:val="00865C7A"/>
    <w:rsid w:val="00870445"/>
    <w:rsid w:val="0087369F"/>
    <w:rsid w:val="00873804"/>
    <w:rsid w:val="00875493"/>
    <w:rsid w:val="00875BB2"/>
    <w:rsid w:val="008A3FFD"/>
    <w:rsid w:val="008B19F9"/>
    <w:rsid w:val="008B678D"/>
    <w:rsid w:val="008C5CF9"/>
    <w:rsid w:val="008D5A54"/>
    <w:rsid w:val="008E4CD9"/>
    <w:rsid w:val="008E68A6"/>
    <w:rsid w:val="00902861"/>
    <w:rsid w:val="00910F7B"/>
    <w:rsid w:val="00943157"/>
    <w:rsid w:val="009438E0"/>
    <w:rsid w:val="00947C38"/>
    <w:rsid w:val="00953919"/>
    <w:rsid w:val="009557D1"/>
    <w:rsid w:val="00960183"/>
    <w:rsid w:val="0096777A"/>
    <w:rsid w:val="009701C5"/>
    <w:rsid w:val="0097024E"/>
    <w:rsid w:val="00974552"/>
    <w:rsid w:val="00997335"/>
    <w:rsid w:val="00997D88"/>
    <w:rsid w:val="009A45F8"/>
    <w:rsid w:val="009B24E6"/>
    <w:rsid w:val="009B4FA0"/>
    <w:rsid w:val="009B658F"/>
    <w:rsid w:val="009C1247"/>
    <w:rsid w:val="009C3109"/>
    <w:rsid w:val="009C36C5"/>
    <w:rsid w:val="009C6F0E"/>
    <w:rsid w:val="009D73CF"/>
    <w:rsid w:val="009E0D43"/>
    <w:rsid w:val="009E2FE1"/>
    <w:rsid w:val="009E3A73"/>
    <w:rsid w:val="009E5166"/>
    <w:rsid w:val="009F6353"/>
    <w:rsid w:val="00A2258D"/>
    <w:rsid w:val="00A518CA"/>
    <w:rsid w:val="00A5378C"/>
    <w:rsid w:val="00A62728"/>
    <w:rsid w:val="00A63F4D"/>
    <w:rsid w:val="00A867FD"/>
    <w:rsid w:val="00A950F9"/>
    <w:rsid w:val="00AB1A73"/>
    <w:rsid w:val="00AB20C6"/>
    <w:rsid w:val="00AB2EEB"/>
    <w:rsid w:val="00AB747A"/>
    <w:rsid w:val="00AC572F"/>
    <w:rsid w:val="00AD2A6F"/>
    <w:rsid w:val="00AF3CE6"/>
    <w:rsid w:val="00B071D1"/>
    <w:rsid w:val="00B11E02"/>
    <w:rsid w:val="00B15208"/>
    <w:rsid w:val="00B24A61"/>
    <w:rsid w:val="00B53019"/>
    <w:rsid w:val="00B5598D"/>
    <w:rsid w:val="00B73C61"/>
    <w:rsid w:val="00B774E8"/>
    <w:rsid w:val="00B800D0"/>
    <w:rsid w:val="00B8057B"/>
    <w:rsid w:val="00B92212"/>
    <w:rsid w:val="00B9702E"/>
    <w:rsid w:val="00BA130D"/>
    <w:rsid w:val="00BA172A"/>
    <w:rsid w:val="00BA4112"/>
    <w:rsid w:val="00BC250E"/>
    <w:rsid w:val="00BD080D"/>
    <w:rsid w:val="00BF14FE"/>
    <w:rsid w:val="00C12876"/>
    <w:rsid w:val="00C27ED4"/>
    <w:rsid w:val="00C30128"/>
    <w:rsid w:val="00C4444E"/>
    <w:rsid w:val="00C47447"/>
    <w:rsid w:val="00C538B0"/>
    <w:rsid w:val="00C54CE9"/>
    <w:rsid w:val="00C617F9"/>
    <w:rsid w:val="00C61E48"/>
    <w:rsid w:val="00C63405"/>
    <w:rsid w:val="00C64007"/>
    <w:rsid w:val="00C6701C"/>
    <w:rsid w:val="00C7287A"/>
    <w:rsid w:val="00C80FBB"/>
    <w:rsid w:val="00C85251"/>
    <w:rsid w:val="00C90431"/>
    <w:rsid w:val="00CA622A"/>
    <w:rsid w:val="00CA722F"/>
    <w:rsid w:val="00CB3984"/>
    <w:rsid w:val="00CB7F90"/>
    <w:rsid w:val="00CC3CF2"/>
    <w:rsid w:val="00CC691B"/>
    <w:rsid w:val="00CF1A66"/>
    <w:rsid w:val="00D04C1E"/>
    <w:rsid w:val="00D07033"/>
    <w:rsid w:val="00D24809"/>
    <w:rsid w:val="00D24965"/>
    <w:rsid w:val="00D25B00"/>
    <w:rsid w:val="00D26120"/>
    <w:rsid w:val="00D33B0A"/>
    <w:rsid w:val="00D56825"/>
    <w:rsid w:val="00D57E8C"/>
    <w:rsid w:val="00D613F7"/>
    <w:rsid w:val="00D659A8"/>
    <w:rsid w:val="00D877A5"/>
    <w:rsid w:val="00D92464"/>
    <w:rsid w:val="00D94184"/>
    <w:rsid w:val="00DA25BD"/>
    <w:rsid w:val="00DA59BD"/>
    <w:rsid w:val="00DA6894"/>
    <w:rsid w:val="00DC487D"/>
    <w:rsid w:val="00DD7A95"/>
    <w:rsid w:val="00DE4A54"/>
    <w:rsid w:val="00DF0AFC"/>
    <w:rsid w:val="00DF7F6F"/>
    <w:rsid w:val="00E107A8"/>
    <w:rsid w:val="00E11761"/>
    <w:rsid w:val="00E11A40"/>
    <w:rsid w:val="00E153E6"/>
    <w:rsid w:val="00E235E0"/>
    <w:rsid w:val="00E243AA"/>
    <w:rsid w:val="00E4321D"/>
    <w:rsid w:val="00E541C4"/>
    <w:rsid w:val="00E55C29"/>
    <w:rsid w:val="00E620E6"/>
    <w:rsid w:val="00E653C0"/>
    <w:rsid w:val="00E65EE1"/>
    <w:rsid w:val="00E71BA5"/>
    <w:rsid w:val="00E779E1"/>
    <w:rsid w:val="00E930ED"/>
    <w:rsid w:val="00E96192"/>
    <w:rsid w:val="00E96235"/>
    <w:rsid w:val="00EA4FC2"/>
    <w:rsid w:val="00EB08BF"/>
    <w:rsid w:val="00EB318B"/>
    <w:rsid w:val="00EB6FE3"/>
    <w:rsid w:val="00EC019E"/>
    <w:rsid w:val="00EC4394"/>
    <w:rsid w:val="00ED1A8B"/>
    <w:rsid w:val="00EE3C96"/>
    <w:rsid w:val="00EF3593"/>
    <w:rsid w:val="00F01492"/>
    <w:rsid w:val="00F06446"/>
    <w:rsid w:val="00F27563"/>
    <w:rsid w:val="00F3558F"/>
    <w:rsid w:val="00F35726"/>
    <w:rsid w:val="00F36E90"/>
    <w:rsid w:val="00F421C1"/>
    <w:rsid w:val="00F4300D"/>
    <w:rsid w:val="00F43844"/>
    <w:rsid w:val="00F5245D"/>
    <w:rsid w:val="00F64689"/>
    <w:rsid w:val="00F8576E"/>
    <w:rsid w:val="00F92DA8"/>
    <w:rsid w:val="00F96C55"/>
    <w:rsid w:val="00F96E6C"/>
    <w:rsid w:val="00FA279A"/>
    <w:rsid w:val="00FA2CCB"/>
    <w:rsid w:val="00FD289A"/>
    <w:rsid w:val="00FD38ED"/>
    <w:rsid w:val="00FD52C2"/>
    <w:rsid w:val="00F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F29A6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A73"/>
    <w:rPr>
      <w:rFonts w:ascii="Calibri" w:hAnsi="Calibri" w:cs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AB1A73"/>
    <w:pPr>
      <w:keepNext/>
      <w:keepLines/>
      <w:spacing w:before="240" w:after="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qFormat/>
    <w:rsid w:val="00AB1A73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AB1A73"/>
    <w:pPr>
      <w:keepNext/>
      <w:keepLines/>
      <w:spacing w:before="40" w:after="0"/>
      <w:outlineLvl w:val="2"/>
    </w:pPr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AB1A73"/>
    <w:pPr>
      <w:keepNext/>
      <w:keepLines/>
      <w:spacing w:before="40" w:after="0"/>
      <w:outlineLvl w:val="3"/>
    </w:pPr>
    <w:rPr>
      <w:rFonts w:ascii="Calibri Light" w:eastAsiaTheme="majorEastAsia" w:hAnsi="Calibri Light" w:cs="Calibri Light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qFormat/>
    <w:rsid w:val="00AB1A73"/>
    <w:pPr>
      <w:keepNext/>
      <w:keepLines/>
      <w:spacing w:before="40" w:after="0"/>
      <w:outlineLvl w:val="4"/>
    </w:pPr>
    <w:rPr>
      <w:rFonts w:ascii="Calibri Light" w:eastAsiaTheme="majorEastAsia" w:hAnsi="Calibri Light" w:cs="Calibri Light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AB1A73"/>
    <w:pPr>
      <w:keepNext/>
      <w:keepLines/>
      <w:spacing w:before="40" w:after="0"/>
      <w:outlineLvl w:val="5"/>
    </w:pPr>
    <w:rPr>
      <w:rFonts w:ascii="Calibri Light" w:eastAsiaTheme="majorEastAsia" w:hAnsi="Calibri Light" w:cs="Calibri Light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AB1A73"/>
    <w:pPr>
      <w:keepNext/>
      <w:keepLines/>
      <w:spacing w:before="40" w:after="0"/>
      <w:outlineLvl w:val="6"/>
    </w:pPr>
    <w:rPr>
      <w:rFonts w:ascii="Calibri Light" w:eastAsiaTheme="majorEastAsia" w:hAnsi="Calibri Light" w:cs="Calibri Light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AB1A73"/>
    <w:pPr>
      <w:keepNext/>
      <w:keepLines/>
      <w:spacing w:before="40" w:after="0"/>
      <w:outlineLvl w:val="7"/>
    </w:pPr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AB1A73"/>
    <w:pPr>
      <w:keepNext/>
      <w:keepLines/>
      <w:spacing w:before="40" w:after="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B1A73"/>
    <w:rPr>
      <w:rFonts w:ascii="Calibri" w:hAnsi="Calibri" w:cs="Calibri"/>
      <w:color w:val="808080"/>
    </w:rPr>
  </w:style>
  <w:style w:type="character" w:customStyle="1" w:styleId="Ttulo1Char">
    <w:name w:val="Título 1 Char"/>
    <w:basedOn w:val="Fontepargpadro"/>
    <w:link w:val="Ttulo1"/>
    <w:uiPriority w:val="9"/>
    <w:rsid w:val="00AB1A73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AB1A73"/>
    <w:pPr>
      <w:jc w:val="center"/>
      <w:outlineLvl w:val="9"/>
    </w:pPr>
  </w:style>
  <w:style w:type="paragraph" w:styleId="Sumrio1">
    <w:name w:val="toc 1"/>
    <w:basedOn w:val="Normal"/>
    <w:next w:val="Normal"/>
    <w:autoRedefine/>
    <w:uiPriority w:val="39"/>
    <w:rsid w:val="00AB1A73"/>
    <w:pPr>
      <w:spacing w:after="100"/>
    </w:pPr>
  </w:style>
  <w:style w:type="character" w:styleId="Hyperlink">
    <w:name w:val="Hyperlink"/>
    <w:basedOn w:val="Fontepargpadro"/>
    <w:uiPriority w:val="99"/>
    <w:unhideWhenUsed/>
    <w:rsid w:val="00AB1A73"/>
    <w:rPr>
      <w:rFonts w:ascii="Calibri" w:hAnsi="Calibri" w:cs="Calibri"/>
      <w:color w:val="0563C1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B1A7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B1A7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B1A7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AB1A73"/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rsid w:val="00AB1A73"/>
    <w:pPr>
      <w:spacing w:after="100"/>
      <w:ind w:left="220"/>
    </w:pPr>
  </w:style>
  <w:style w:type="paragraph" w:styleId="PargrafodaLista">
    <w:name w:val="List Paragraph"/>
    <w:basedOn w:val="Normal"/>
    <w:uiPriority w:val="34"/>
    <w:semiHidden/>
    <w:qFormat/>
    <w:rsid w:val="00AB1A7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rsid w:val="00AB1A73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AB1A73"/>
    <w:rPr>
      <w:rFonts w:ascii="Calibri" w:hAnsi="Calibri" w:cs="Calibri"/>
    </w:rPr>
  </w:style>
  <w:style w:type="paragraph" w:styleId="Rodap">
    <w:name w:val="footer"/>
    <w:basedOn w:val="Normal"/>
    <w:link w:val="RodapChar"/>
    <w:uiPriority w:val="99"/>
    <w:unhideWhenUsed/>
    <w:rsid w:val="00AB1A73"/>
    <w:pPr>
      <w:tabs>
        <w:tab w:val="center" w:pos="4680"/>
        <w:tab w:val="right" w:pos="9360"/>
      </w:tabs>
      <w:spacing w:after="0"/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AB1A73"/>
    <w:rPr>
      <w:rFonts w:ascii="Calibri" w:hAnsi="Calibri" w:cs="Calibri"/>
    </w:rPr>
  </w:style>
  <w:style w:type="paragraph" w:styleId="Commarcadores">
    <w:name w:val="List Bullet"/>
    <w:basedOn w:val="Normal"/>
    <w:uiPriority w:val="99"/>
    <w:rsid w:val="00AB1A73"/>
    <w:pPr>
      <w:numPr>
        <w:numId w:val="1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AB1A73"/>
    <w:pPr>
      <w:jc w:val="center"/>
    </w:pPr>
  </w:style>
  <w:style w:type="character" w:customStyle="1" w:styleId="SubttuloChar">
    <w:name w:val="Subtítulo Char"/>
    <w:basedOn w:val="Fontepargpadro"/>
    <w:link w:val="Subttulo"/>
    <w:uiPriority w:val="11"/>
    <w:rsid w:val="00AB1A73"/>
    <w:rPr>
      <w:rFonts w:ascii="Calibri" w:hAnsi="Calibri" w:cs="Calibri"/>
    </w:rPr>
  </w:style>
  <w:style w:type="paragraph" w:styleId="Ttulo">
    <w:name w:val="Title"/>
    <w:basedOn w:val="Normal"/>
    <w:next w:val="Normal"/>
    <w:link w:val="TtuloChar"/>
    <w:uiPriority w:val="10"/>
    <w:qFormat/>
    <w:rsid w:val="00AB1A73"/>
    <w:pPr>
      <w:spacing w:after="0"/>
      <w:contextualSpacing/>
      <w:jc w:val="center"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B1A7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styleId="Meno">
    <w:name w:val="Mention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AB1A73"/>
    <w:pPr>
      <w:numPr>
        <w:numId w:val="2"/>
      </w:numPr>
    </w:pPr>
  </w:style>
  <w:style w:type="numbering" w:styleId="1ai">
    <w:name w:val="Outline List 1"/>
    <w:basedOn w:val="Semlista"/>
    <w:uiPriority w:val="99"/>
    <w:semiHidden/>
    <w:unhideWhenUsed/>
    <w:rsid w:val="00AB1A73"/>
    <w:pPr>
      <w:numPr>
        <w:numId w:val="3"/>
      </w:numPr>
    </w:pPr>
  </w:style>
  <w:style w:type="character" w:styleId="CdigoHTML">
    <w:name w:val="HTML Code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AB1A73"/>
    <w:pPr>
      <w:spacing w:after="0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AB1A73"/>
    <w:rPr>
      <w:rFonts w:ascii="Calibri" w:hAnsi="Calibri" w:cs="Calibri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CitaoHTML">
    <w:name w:val="HTML Cit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AB1A73"/>
    <w:rPr>
      <w:rFonts w:ascii="Consolas" w:hAnsi="Consolas" w:cs="Calibri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AB1A73"/>
    <w:rPr>
      <w:rFonts w:ascii="Calibri" w:hAnsi="Calibri" w:cs="Calibri"/>
    </w:rPr>
  </w:style>
  <w:style w:type="character" w:styleId="TecladoHTML">
    <w:name w:val="HTML Keyboard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B1A73"/>
    <w:pPr>
      <w:spacing w:after="0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rsid w:val="00AB1A7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rsid w:val="00AB1A7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rsid w:val="00AB1A7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rsid w:val="00AB1A7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rsid w:val="00AB1A7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rsid w:val="00AB1A7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rsid w:val="00AB1A73"/>
    <w:pPr>
      <w:spacing w:after="100"/>
      <w:ind w:left="1760"/>
    </w:pPr>
  </w:style>
  <w:style w:type="character" w:styleId="RefernciaSutil">
    <w:name w:val="Subtle Reference"/>
    <w:basedOn w:val="Fontepargpadro"/>
    <w:uiPriority w:val="31"/>
    <w:semiHidden/>
    <w:qFormat/>
    <w:rsid w:val="00AB1A73"/>
    <w:rPr>
      <w:rFonts w:ascii="Calibri" w:hAnsi="Calibri" w:cs="Calibri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AB1A73"/>
    <w:rPr>
      <w:rFonts w:ascii="Calibri" w:hAnsi="Calibri" w:cs="Calibri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AB1A73"/>
  </w:style>
  <w:style w:type="character" w:styleId="TtulodoLivro">
    <w:name w:val="Book Title"/>
    <w:basedOn w:val="Fontepargpadro"/>
    <w:uiPriority w:val="33"/>
    <w:semiHidden/>
    <w:qFormat/>
    <w:rsid w:val="00AB1A73"/>
    <w:rPr>
      <w:rFonts w:ascii="Calibri" w:hAnsi="Calibri" w:cs="Calibri"/>
      <w:b/>
      <w:bCs/>
      <w:i/>
      <w:iCs/>
      <w:spacing w:val="5"/>
    </w:rPr>
  </w:style>
  <w:style w:type="character" w:styleId="Hashtag">
    <w:name w:val="Hashtag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AB1A7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AB1A7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AB1A73"/>
    <w:pPr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AB1A7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B1A7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B1A7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B1A7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B1A73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AB1A73"/>
    <w:pPr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unhideWhenUsed/>
    <w:rsid w:val="00AB1A7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AB1A7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AB1A7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AB1A7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AB1A73"/>
    <w:pPr>
      <w:spacing w:after="120"/>
      <w:ind w:left="1800"/>
      <w:contextualSpacing/>
    </w:pPr>
  </w:style>
  <w:style w:type="paragraph" w:styleId="Numerada">
    <w:name w:val="List Number"/>
    <w:basedOn w:val="Normal"/>
    <w:uiPriority w:val="99"/>
    <w:semiHidden/>
    <w:unhideWhenUsed/>
    <w:rsid w:val="00AB1A73"/>
    <w:pPr>
      <w:numPr>
        <w:numId w:val="4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AB1A73"/>
    <w:pPr>
      <w:numPr>
        <w:numId w:val="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AB1A73"/>
    <w:pPr>
      <w:numPr>
        <w:numId w:val="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AB1A73"/>
    <w:pPr>
      <w:numPr>
        <w:numId w:val="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AB1A73"/>
    <w:pPr>
      <w:numPr>
        <w:numId w:val="8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AB1A73"/>
    <w:pPr>
      <w:numPr>
        <w:numId w:val="9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AB1A73"/>
    <w:pPr>
      <w:numPr>
        <w:numId w:val="10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AB1A73"/>
    <w:pPr>
      <w:numPr>
        <w:numId w:val="11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AB1A73"/>
    <w:pPr>
      <w:numPr>
        <w:numId w:val="12"/>
      </w:numPr>
      <w:contextualSpacing/>
    </w:pPr>
  </w:style>
  <w:style w:type="table" w:styleId="Tabelaclssica1">
    <w:name w:val="Table Classic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AB1A73"/>
    <w:pPr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deilustraes">
    <w:name w:val="table of figures"/>
    <w:basedOn w:val="Normal"/>
    <w:next w:val="Normal"/>
    <w:uiPriority w:val="99"/>
    <w:semiHidden/>
    <w:unhideWhenUsed/>
    <w:rsid w:val="00AB1A73"/>
    <w:pPr>
      <w:spacing w:after="0"/>
    </w:pPr>
  </w:style>
  <w:style w:type="paragraph" w:styleId="Textodemacro">
    <w:name w:val="macro"/>
    <w:link w:val="TextodemacroChar"/>
    <w:uiPriority w:val="99"/>
    <w:semiHidden/>
    <w:unhideWhenUsed/>
    <w:rsid w:val="00AB1A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 w:cs="Calibri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AB1A73"/>
    <w:pPr>
      <w:spacing w:after="0"/>
    </w:pPr>
    <w:rPr>
      <w:rFonts w:ascii="Calibri Light" w:eastAsiaTheme="majorEastAsia" w:hAnsi="Calibri Light" w:cs="Calibri Light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AB1A73"/>
    <w:pPr>
      <w:spacing w:after="0"/>
      <w:ind w:left="220" w:hanging="220"/>
    </w:pPr>
  </w:style>
  <w:style w:type="paragraph" w:styleId="Ttulodendicedeautoridades">
    <w:name w:val="toa heading"/>
    <w:basedOn w:val="Normal"/>
    <w:next w:val="Normal"/>
    <w:uiPriority w:val="99"/>
    <w:semiHidden/>
    <w:unhideWhenUsed/>
    <w:rsid w:val="00AB1A7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qFormat/>
    <w:rsid w:val="00AB1A7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AB1A73"/>
    <w:rPr>
      <w:rFonts w:ascii="Calibri" w:hAnsi="Calibri" w:cs="Calibri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AB1A73"/>
    <w:rPr>
      <w:rFonts w:ascii="Calibri" w:hAnsi="Calibri" w:cs="Calibri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AB1A73"/>
    <w:pPr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AB1A73"/>
    <w:pPr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AB1A73"/>
    <w:pPr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B1A7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B1A7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B1A73"/>
    <w:rPr>
      <w:rFonts w:ascii="Calibri" w:hAnsi="Calibri" w:cs="Calibri"/>
      <w:b/>
      <w:bCs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AB1A73"/>
    <w:rPr>
      <w:rFonts w:ascii="Calibri" w:hAnsi="Calibri" w:cs="Calibri"/>
      <w:sz w:val="16"/>
      <w:szCs w:val="16"/>
    </w:rPr>
  </w:style>
  <w:style w:type="paragraph" w:styleId="Destinatrio">
    <w:name w:val="envelope address"/>
    <w:basedOn w:val="Normal"/>
    <w:uiPriority w:val="99"/>
    <w:semiHidden/>
    <w:unhideWhenUsed/>
    <w:rsid w:val="00AB1A73"/>
    <w:pPr>
      <w:framePr w:w="7920" w:h="1980" w:hRule="exact" w:hSpace="180" w:wrap="auto" w:hAnchor="page" w:xAlign="center" w:yAlign="bottom"/>
      <w:spacing w:after="0"/>
      <w:ind w:left="2880"/>
    </w:pPr>
    <w:rPr>
      <w:rFonts w:ascii="Calibri Light" w:eastAsiaTheme="majorEastAsia" w:hAnsi="Calibri Light" w:cs="Calibri Light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AB1A73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AB1A73"/>
    <w:pPr>
      <w:spacing w:after="0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AB1A7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B1A73"/>
    <w:rPr>
      <w:rFonts w:ascii="Calibri Light" w:eastAsiaTheme="majorEastAsia" w:hAnsi="Calibri Light" w:cs="Calibri Light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B1A73"/>
    <w:rPr>
      <w:rFonts w:ascii="Calibri Light" w:eastAsiaTheme="majorEastAsia" w:hAnsi="Calibri Light" w:cs="Calibri Light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A73"/>
    <w:rPr>
      <w:rFonts w:ascii="Calibri Light" w:eastAsiaTheme="majorEastAsia" w:hAnsi="Calibri Light" w:cs="Calibri Light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A73"/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A73"/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numbering" w:styleId="Artigoseo">
    <w:name w:val="Outline List 3"/>
    <w:basedOn w:val="Semlista"/>
    <w:uiPriority w:val="99"/>
    <w:semiHidden/>
    <w:unhideWhenUsed/>
    <w:rsid w:val="00AB1A73"/>
    <w:pPr>
      <w:numPr>
        <w:numId w:val="13"/>
      </w:numPr>
    </w:pPr>
  </w:style>
  <w:style w:type="table" w:styleId="TabelaSimples1">
    <w:name w:val="Plain Table 1"/>
    <w:basedOn w:val="Tabelanormal"/>
    <w:uiPriority w:val="41"/>
    <w:rsid w:val="00AB1A7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AB1A73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AB1A73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emEspaamento">
    <w:name w:val="No Spacing"/>
    <w:uiPriority w:val="1"/>
    <w:semiHidden/>
    <w:qFormat/>
    <w:rsid w:val="00AB1A73"/>
    <w:pPr>
      <w:spacing w:after="0"/>
      <w:jc w:val="both"/>
    </w:pPr>
    <w:rPr>
      <w:rFonts w:ascii="Calibri" w:hAnsi="Calibri" w:cs="Calibri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AB1A73"/>
  </w:style>
  <w:style w:type="character" w:customStyle="1" w:styleId="DataChar">
    <w:name w:val="Data Char"/>
    <w:basedOn w:val="Fontepargpadro"/>
    <w:link w:val="Data"/>
    <w:uiPriority w:val="99"/>
    <w:semiHidden/>
    <w:rsid w:val="00AB1A73"/>
    <w:rPr>
      <w:rFonts w:ascii="Calibri" w:hAnsi="Calibri" w:cs="Calibri"/>
    </w:rPr>
  </w:style>
  <w:style w:type="character" w:styleId="RefernciaIntensa">
    <w:name w:val="Intense Reference"/>
    <w:basedOn w:val="Fontepargpadro"/>
    <w:uiPriority w:val="32"/>
    <w:semiHidden/>
    <w:qFormat/>
    <w:rsid w:val="00AB1A73"/>
    <w:rPr>
      <w:rFonts w:ascii="Calibri" w:hAnsi="Calibri" w:cs="Calibri"/>
      <w:b/>
      <w:bCs/>
      <w:smallCaps/>
      <w:color w:val="4472C4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AB1A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AB1A73"/>
    <w:rPr>
      <w:rFonts w:ascii="Calibri" w:hAnsi="Calibri" w:cs="Calibri"/>
      <w:i/>
      <w:iCs/>
      <w:color w:val="4472C4" w:themeColor="accent1"/>
    </w:rPr>
  </w:style>
  <w:style w:type="character" w:styleId="nfaseIntensa">
    <w:name w:val="Intense Emphasis"/>
    <w:basedOn w:val="Fontepargpadro"/>
    <w:uiPriority w:val="21"/>
    <w:semiHidden/>
    <w:qFormat/>
    <w:rsid w:val="00AB1A73"/>
    <w:rPr>
      <w:rFonts w:ascii="Calibri" w:hAnsi="Calibri" w:cs="Calibri"/>
      <w:i/>
      <w:iCs/>
      <w:color w:val="4472C4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AB1A73"/>
    <w:rPr>
      <w:rFonts w:ascii="Calibri" w:hAnsi="Calibri" w:cs="Calibri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AB1A73"/>
    <w:rPr>
      <w:rFonts w:ascii="Calibri" w:hAnsi="Calibri" w:cs="Calibri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AB1A7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AB1A73"/>
    <w:rPr>
      <w:rFonts w:ascii="Calibri" w:hAnsi="Calibri" w:cs="Calibri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AB1A7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B1A73"/>
    <w:rPr>
      <w:rFonts w:ascii="Calibri" w:hAnsi="Calibri" w:cs="Calibri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AB1A73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AB1A7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AB1A73"/>
    <w:rPr>
      <w:rFonts w:ascii="Calibri" w:hAnsi="Calibri" w:cs="Calibri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AB1A7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AB1A73"/>
    <w:rPr>
      <w:rFonts w:ascii="Calibri" w:hAnsi="Calibri" w:cs="Calibri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B1A73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AB1A73"/>
    <w:rPr>
      <w:rFonts w:ascii="Calibri" w:hAnsi="Calibri" w:cs="Calibri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AB1A73"/>
    <w:rPr>
      <w:rFonts w:ascii="Calibri" w:hAnsi="Calibri" w:cs="Calibri"/>
    </w:rPr>
  </w:style>
  <w:style w:type="paragraph" w:styleId="Recuonormal">
    <w:name w:val="Normal Indent"/>
    <w:basedOn w:val="Normal"/>
    <w:uiPriority w:val="99"/>
    <w:semiHidden/>
    <w:unhideWhenUsed/>
    <w:rsid w:val="00AB1A7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AB1A73"/>
    <w:pPr>
      <w:spacing w:after="0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AB1A73"/>
    <w:rPr>
      <w:rFonts w:ascii="Calibri" w:hAnsi="Calibri" w:cs="Calibri"/>
    </w:rPr>
  </w:style>
  <w:style w:type="table" w:styleId="Tabelacontempornea">
    <w:name w:val="Table Contemporary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AB1A73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AB1A73"/>
    <w:pPr>
      <w:spacing w:after="0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AB1A73"/>
    <w:rPr>
      <w:rFonts w:ascii="Calibri" w:hAnsi="Calibri" w:cs="Calibri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AB1A73"/>
  </w:style>
  <w:style w:type="character" w:customStyle="1" w:styleId="SaudaoChar">
    <w:name w:val="Saudação Char"/>
    <w:basedOn w:val="Fontepargpadro"/>
    <w:link w:val="Saudao"/>
    <w:uiPriority w:val="99"/>
    <w:semiHidden/>
    <w:rsid w:val="00AB1A73"/>
    <w:rPr>
      <w:rFonts w:ascii="Calibri" w:hAnsi="Calibri" w:cs="Calibri"/>
    </w:rPr>
  </w:style>
  <w:style w:type="table" w:styleId="Tabelaemcolunas1">
    <w:name w:val="Table Columns 1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AB1A73"/>
    <w:pPr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AB1A73"/>
    <w:pPr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ssinatura">
    <w:name w:val="Signature"/>
    <w:basedOn w:val="Normal"/>
    <w:link w:val="AssinaturaChar"/>
    <w:uiPriority w:val="99"/>
    <w:semiHidden/>
    <w:unhideWhenUsed/>
    <w:rsid w:val="00AB1A73"/>
    <w:pPr>
      <w:spacing w:after="0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AB1A73"/>
    <w:rPr>
      <w:rFonts w:ascii="Calibri" w:hAnsi="Calibri" w:cs="Calibri"/>
    </w:rPr>
  </w:style>
  <w:style w:type="table" w:styleId="Tabelasimples10">
    <w:name w:val="Table Simple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AB1A73"/>
    <w:pPr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AB1A73"/>
    <w:pPr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AB1A73"/>
    <w:pPr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AB1A73"/>
    <w:pPr>
      <w:spacing w:after="0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AB1A73"/>
    <w:pPr>
      <w:spacing w:after="0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AB1A73"/>
    <w:pPr>
      <w:spacing w:after="0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AB1A73"/>
    <w:pPr>
      <w:spacing w:after="0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AB1A73"/>
    <w:pPr>
      <w:spacing w:after="0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AB1A73"/>
    <w:pPr>
      <w:spacing w:after="0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AB1A73"/>
    <w:pPr>
      <w:spacing w:after="0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AB1A73"/>
    <w:pPr>
      <w:spacing w:after="0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AB1A73"/>
    <w:pPr>
      <w:spacing w:after="0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AB1A73"/>
    <w:rPr>
      <w:rFonts w:ascii="Calibri Light" w:eastAsiaTheme="majorEastAsia" w:hAnsi="Calibri Light" w:cs="Calibri Light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AB1A73"/>
    <w:pPr>
      <w:spacing w:after="0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AB1A73"/>
    <w:rPr>
      <w:rFonts w:ascii="Consolas" w:hAnsi="Consolas" w:cs="Calibri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AB1A73"/>
    <w:pPr>
      <w:spacing w:after="0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AB1A73"/>
    <w:rPr>
      <w:rFonts w:ascii="Calibri" w:hAnsi="Calibri" w:cs="Calibri"/>
    </w:rPr>
  </w:style>
  <w:style w:type="table" w:styleId="Tabelacomgrade">
    <w:name w:val="Table Grid"/>
    <w:basedOn w:val="Tabelanormal"/>
    <w:uiPriority w:val="39"/>
    <w:rsid w:val="00AB1A7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AB1A73"/>
    <w:pPr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AB1A73"/>
    <w:pPr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AB1A73"/>
    <w:pPr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AB1A73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derodap">
    <w:name w:val="foot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B1A73"/>
    <w:rPr>
      <w:rFonts w:ascii="Calibri" w:hAnsi="Calibri" w:cs="Calibri"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table" w:styleId="Tabelacomefeitos3D1">
    <w:name w:val="Table 3D effects 1"/>
    <w:basedOn w:val="Tabelanormal"/>
    <w:uiPriority w:val="99"/>
    <w:semiHidden/>
    <w:unhideWhenUsed/>
    <w:rsid w:val="00AB1A73"/>
    <w:pPr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AB1A73"/>
    <w:pPr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AB1A73"/>
    <w:pPr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AB1A7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AB1A73"/>
    <w:rPr>
      <w:rFonts w:ascii="Calibri" w:hAnsi="Calibri" w:cs="Calibri"/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AB1A73"/>
    <w:rPr>
      <w:rFonts w:ascii="Calibri" w:hAnsi="Calibri" w:cs="Calibri"/>
      <w:color w:val="954F72" w:themeColor="followedHyperlink"/>
      <w:u w:val="single"/>
    </w:rPr>
  </w:style>
  <w:style w:type="character" w:styleId="Nmerodepgina">
    <w:name w:val="pag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AB1A7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ec">
    <w:name w:val="dec"/>
    <w:basedOn w:val="Fontepargpadro"/>
    <w:rsid w:val="00184A40"/>
  </w:style>
  <w:style w:type="character" w:customStyle="1" w:styleId="pln">
    <w:name w:val="pln"/>
    <w:basedOn w:val="Fontepargpadro"/>
    <w:rsid w:val="00184A40"/>
  </w:style>
  <w:style w:type="character" w:customStyle="1" w:styleId="tag">
    <w:name w:val="tag"/>
    <w:basedOn w:val="Fontepargpadro"/>
    <w:rsid w:val="00184A40"/>
  </w:style>
  <w:style w:type="character" w:customStyle="1" w:styleId="atn">
    <w:name w:val="atn"/>
    <w:basedOn w:val="Fontepargpadro"/>
    <w:rsid w:val="00184A40"/>
  </w:style>
  <w:style w:type="character" w:customStyle="1" w:styleId="pun">
    <w:name w:val="pun"/>
    <w:basedOn w:val="Fontepargpadro"/>
    <w:rsid w:val="00184A40"/>
  </w:style>
  <w:style w:type="character" w:customStyle="1" w:styleId="atv">
    <w:name w:val="atv"/>
    <w:basedOn w:val="Fontepargpadro"/>
    <w:rsid w:val="00184A40"/>
  </w:style>
  <w:style w:type="character" w:customStyle="1" w:styleId="kwd">
    <w:name w:val="kwd"/>
    <w:basedOn w:val="Fontepargpadro"/>
    <w:rsid w:val="00E71BA5"/>
  </w:style>
  <w:style w:type="character" w:customStyle="1" w:styleId="str">
    <w:name w:val="str"/>
    <w:basedOn w:val="Fontepargpadro"/>
    <w:rsid w:val="00E71BA5"/>
  </w:style>
  <w:style w:type="character" w:customStyle="1" w:styleId="lit">
    <w:name w:val="lit"/>
    <w:basedOn w:val="Fontepargpadro"/>
    <w:rsid w:val="004F17E2"/>
  </w:style>
  <w:style w:type="character" w:customStyle="1" w:styleId="typ">
    <w:name w:val="typ"/>
    <w:basedOn w:val="Fontepargpadro"/>
    <w:rsid w:val="004F17E2"/>
  </w:style>
  <w:style w:type="character" w:customStyle="1" w:styleId="com">
    <w:name w:val="com"/>
    <w:basedOn w:val="Fontepargpadro"/>
    <w:rsid w:val="00234D65"/>
  </w:style>
  <w:style w:type="paragraph" w:customStyle="1" w:styleId="course-header-summarytext">
    <w:name w:val="course-header-summary__text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header-summarytitle">
    <w:name w:val="course-header-summary__title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content-callsitem">
    <w:name w:val="course-content-calls__item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task-body-header-title-text">
    <w:name w:val="task-body-header-title-text"/>
    <w:basedOn w:val="Fontepargpadro"/>
    <w:rsid w:val="00AD2A6F"/>
  </w:style>
  <w:style w:type="character" w:customStyle="1" w:styleId="singlechoice-count">
    <w:name w:val="singlechoice-count"/>
    <w:basedOn w:val="Fontepargpadro"/>
    <w:rsid w:val="00AF3CE6"/>
  </w:style>
  <w:style w:type="paragraph" w:customStyle="1" w:styleId="msonormal0">
    <w:name w:val="msonormal"/>
    <w:basedOn w:val="Normal"/>
    <w:rsid w:val="005B74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alternativelist-item-alternative">
    <w:name w:val="alternativelist-item-alternative"/>
    <w:basedOn w:val="Fontepargpadro"/>
    <w:rsid w:val="000C73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92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327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0275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3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851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3130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741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39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949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42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101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546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839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37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7997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752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566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5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44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51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80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524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17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08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4812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0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2188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9540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38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50287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2020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76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467">
          <w:marLeft w:val="0"/>
          <w:marRight w:val="0"/>
          <w:marTop w:val="48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64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845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5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9770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02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alura-cursos/csharp-collections/archive/8045a0955c27d372e80c086093a2e807bbb2d160.zip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12" Type="http://schemas.openxmlformats.org/officeDocument/2006/relationships/image" Target="media/image96.png"/><Relationship Id="rId16" Type="http://schemas.openxmlformats.org/officeDocument/2006/relationships/image" Target="media/image6.png"/><Relationship Id="rId107" Type="http://schemas.openxmlformats.org/officeDocument/2006/relationships/image" Target="media/image94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3.png"/><Relationship Id="rId128" Type="http://schemas.openxmlformats.org/officeDocument/2006/relationships/glossaryDocument" Target="glossary/document.xml"/><Relationship Id="rId5" Type="http://schemas.openxmlformats.org/officeDocument/2006/relationships/styles" Target="styl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7.png"/><Relationship Id="rId118" Type="http://schemas.openxmlformats.org/officeDocument/2006/relationships/image" Target="media/image99.png"/><Relationship Id="rId80" Type="http://schemas.openxmlformats.org/officeDocument/2006/relationships/hyperlink" Target="https://cursos.alura.com.br/course/linq-c-sharp-parte-2" TargetMode="External"/><Relationship Id="rId85" Type="http://schemas.openxmlformats.org/officeDocument/2006/relationships/hyperlink" Target="https://cursos.alura.com.br/course/linq-c-sharp-parte-2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hyperlink" Target="https://www.caelum.com.br/apostila-csharp-orientacao-objetos/lidando-com-conjuntos/" TargetMode="External"/><Relationship Id="rId124" Type="http://schemas.openxmlformats.org/officeDocument/2006/relationships/image" Target="media/image104.png"/><Relationship Id="rId129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github.com/marcelooliveira/csharp-collections/archive/af4304010dd781ed36e7f5c097b755e521450330.zip" TargetMode="External"/><Relationship Id="rId119" Type="http://schemas.openxmlformats.org/officeDocument/2006/relationships/image" Target="media/image100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hyperlink" Target="https://www.caelum.com.br/apostila-csharp-orientacao-objetos" TargetMode="External"/><Relationship Id="rId13" Type="http://schemas.openxmlformats.org/officeDocument/2006/relationships/hyperlink" Target="https://docs.microsoft.com/pt-br/visualstudio/debugger/using-breakpoints?view=vs-2019%23:~:text=Voc%C3%AA%20tamb%C3%A9m%20pode%20selecionar%20a,interrup%C3%A7%C3%A3o%20%3E%20Inserir%20ponto%20de%20interrup%C3%A7%C3%A3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github.com/alura-cursos/csharp-collections/archive/af4304010dd781ed36e7f5c097b755e521450330.zip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1.png"/><Relationship Id="rId125" Type="http://schemas.openxmlformats.org/officeDocument/2006/relationships/image" Target="media/image105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hyperlink" Target="https://github.com/marcelooliveira/csharp-collections/archive/af4304010dd781ed36e7f5c097b755e521450330.zip" TargetMode="External"/><Relationship Id="rId115" Type="http://schemas.openxmlformats.org/officeDocument/2006/relationships/image" Target="media/image98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2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hyperlink" Target="https://www.caelum.com.br/apostila-csharp-orientacao-objetos/lidando-com-conjuntos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5.png"/><Relationship Id="rId111" Type="http://schemas.openxmlformats.org/officeDocument/2006/relationships/image" Target="media/image9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fontTable" Target="fontTable.xml"/><Relationship Id="rId10" Type="http://schemas.openxmlformats.org/officeDocument/2006/relationships/image" Target="media/image1.jp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hyperlink" Target="https://www.alura.com.br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yss\AppData\Roaming\Microsoft\Templates\White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6393FE87ABA4536B79AB0E3858519B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AC88F6-501F-40D1-8835-D2F4AA2D1E20}"/>
      </w:docPartPr>
      <w:docPartBody>
        <w:p w:rsidR="00881EE5" w:rsidRDefault="00881EE5">
          <w:pPr>
            <w:pStyle w:val="86393FE87ABA4536B79AB0E3858519B4"/>
          </w:pPr>
          <w:r w:rsidRPr="00CC3CF2">
            <w:rPr>
              <w:noProof/>
              <w:lang w:bidi="pt-BR"/>
            </w:rPr>
            <w:t>Introdução</w:t>
          </w:r>
        </w:p>
      </w:docPartBody>
    </w:docPart>
    <w:docPart>
      <w:docPartPr>
        <w:name w:val="566F0102033242CD819BB2A36D54CD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5E4DA6E-ACB6-4D09-9971-B87B08DAE6A4}"/>
      </w:docPartPr>
      <w:docPartBody>
        <w:p w:rsidR="00881EE5" w:rsidRDefault="00881EE5">
          <w:pPr>
            <w:pStyle w:val="566F0102033242CD819BB2A36D54CD7F"/>
          </w:pPr>
          <w:r w:rsidRPr="00CC3CF2">
            <w:rPr>
              <w:noProof/>
              <w:lang w:bidi="pt-BR"/>
            </w:rPr>
            <w:t>Conclusão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0F6C6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EE5"/>
    <w:rsid w:val="000D0192"/>
    <w:rsid w:val="001D4E66"/>
    <w:rsid w:val="00241680"/>
    <w:rsid w:val="0080000C"/>
    <w:rsid w:val="00881EE5"/>
    <w:rsid w:val="0096652D"/>
    <w:rsid w:val="00A17783"/>
    <w:rsid w:val="00D76F20"/>
    <w:rsid w:val="00DA4D1C"/>
    <w:rsid w:val="00E01E98"/>
    <w:rsid w:val="00E75170"/>
    <w:rsid w:val="00E80575"/>
    <w:rsid w:val="00FD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rFonts w:ascii="Calibri" w:hAnsi="Calibri" w:cs="Calibri"/>
      <w:color w:val="808080"/>
    </w:rPr>
  </w:style>
  <w:style w:type="paragraph" w:customStyle="1" w:styleId="2CD1EA4AC46D4D0C8A29E2E03030A51D">
    <w:name w:val="2CD1EA4AC46D4D0C8A29E2E03030A51D"/>
  </w:style>
  <w:style w:type="paragraph" w:styleId="Subttulo">
    <w:name w:val="Subtitle"/>
    <w:basedOn w:val="Normal"/>
    <w:next w:val="Normal"/>
    <w:link w:val="SubttuloChar"/>
    <w:uiPriority w:val="11"/>
    <w:qFormat/>
    <w:pPr>
      <w:jc w:val="center"/>
    </w:pPr>
    <w:rPr>
      <w:rFonts w:ascii="Calibri" w:eastAsia="SimSun" w:hAnsi="Calibri" w:cs="Calibri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11"/>
    <w:rPr>
      <w:rFonts w:ascii="Calibri" w:eastAsia="SimSun" w:hAnsi="Calibri" w:cs="Calibri"/>
      <w:lang w:val="pt-PT" w:eastAsia="en-US"/>
    </w:rPr>
  </w:style>
  <w:style w:type="paragraph" w:customStyle="1" w:styleId="A534AFE94506480E84F016B6C7B648E4">
    <w:name w:val="A534AFE94506480E84F016B6C7B648E4"/>
  </w:style>
  <w:style w:type="paragraph" w:customStyle="1" w:styleId="86393FE87ABA4536B79AB0E3858519B4">
    <w:name w:val="86393FE87ABA4536B79AB0E3858519B4"/>
  </w:style>
  <w:style w:type="paragraph" w:customStyle="1" w:styleId="2805D8E75972496DA4EC0E0C6BBD93C7">
    <w:name w:val="2805D8E75972496DA4EC0E0C6BBD93C7"/>
  </w:style>
  <w:style w:type="paragraph" w:customStyle="1" w:styleId="74DC1863EC92405AAD47620EBF67BAC2">
    <w:name w:val="74DC1863EC92405AAD47620EBF67BAC2"/>
  </w:style>
  <w:style w:type="paragraph" w:customStyle="1" w:styleId="6470A105645F4D0EB19ECA89CB40301C">
    <w:name w:val="6470A105645F4D0EB19ECA89CB40301C"/>
  </w:style>
  <w:style w:type="paragraph" w:customStyle="1" w:styleId="962CD15932B84FCFA292D5F6B9380FA8">
    <w:name w:val="962CD15932B84FCFA292D5F6B9380FA8"/>
  </w:style>
  <w:style w:type="paragraph" w:customStyle="1" w:styleId="970ECCF457774B88961CCD6D55967EB9">
    <w:name w:val="970ECCF457774B88961CCD6D55967EB9"/>
  </w:style>
  <w:style w:type="paragraph" w:customStyle="1" w:styleId="BA3C6262AE244239BB180BE54FA6189A">
    <w:name w:val="BA3C6262AE244239BB180BE54FA6189A"/>
  </w:style>
  <w:style w:type="paragraph" w:customStyle="1" w:styleId="1B349ABD952C4817A3702F9F59996C6B">
    <w:name w:val="1B349ABD952C4817A3702F9F59996C6B"/>
  </w:style>
  <w:style w:type="paragraph" w:customStyle="1" w:styleId="0A295BD4CC9C4F03BF1FF7D82174F2E0">
    <w:name w:val="0A295BD4CC9C4F03BF1FF7D82174F2E0"/>
  </w:style>
  <w:style w:type="paragraph" w:customStyle="1" w:styleId="A386807E37E4445D91322C75A409B0AF">
    <w:name w:val="A386807E37E4445D91322C75A409B0AF"/>
  </w:style>
  <w:style w:type="paragraph" w:customStyle="1" w:styleId="D2C00BAE7CE64BD9861B137F76AD15D2">
    <w:name w:val="D2C00BAE7CE64BD9861B137F76AD15D2"/>
  </w:style>
  <w:style w:type="paragraph" w:customStyle="1" w:styleId="4E9A5173E266436EA7B12637541DD129">
    <w:name w:val="4E9A5173E266436EA7B12637541DD129"/>
  </w:style>
  <w:style w:type="paragraph" w:customStyle="1" w:styleId="77D68CB30D2844DC9B84585F5EEEE415">
    <w:name w:val="77D68CB30D2844DC9B84585F5EEEE415"/>
  </w:style>
  <w:style w:type="paragraph" w:customStyle="1" w:styleId="566F0102033242CD819BB2A36D54CD7F">
    <w:name w:val="566F0102033242CD819BB2A36D54CD7F"/>
  </w:style>
  <w:style w:type="paragraph" w:customStyle="1" w:styleId="20E7BF3E177A4DF59671DB5A4869ED2B">
    <w:name w:val="20E7BF3E177A4DF59671DB5A4869ED2B"/>
  </w:style>
  <w:style w:type="paragraph" w:customStyle="1" w:styleId="639EEA457F2D422EB6C3DE9C8FF1E084">
    <w:name w:val="639EEA457F2D422EB6C3DE9C8FF1E084"/>
  </w:style>
  <w:style w:type="paragraph" w:styleId="Commarcadores">
    <w:name w:val="List Bullet"/>
    <w:basedOn w:val="Normal"/>
    <w:uiPriority w:val="99"/>
    <w:pPr>
      <w:numPr>
        <w:numId w:val="1"/>
      </w:numPr>
      <w:contextualSpacing/>
      <w:jc w:val="both"/>
    </w:pPr>
    <w:rPr>
      <w:rFonts w:ascii="Calibri" w:eastAsia="SimSun" w:hAnsi="Calibri" w:cs="Calibri"/>
      <w:lang w:val="pt-PT" w:eastAsia="en-US"/>
    </w:rPr>
  </w:style>
  <w:style w:type="paragraph" w:customStyle="1" w:styleId="D58B50C844F34780A08F2C86D5EFEA02">
    <w:name w:val="D58B50C844F34780A08F2C86D5EFEA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779A88-FD67-4416-B6C5-0F866E0CAB1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</Template>
  <TotalTime>0</TotalTime>
  <Pages>129</Pages>
  <Words>25394</Words>
  <Characters>137130</Characters>
  <Application>Microsoft Office Word</Application>
  <DocSecurity>0</DocSecurity>
  <Lines>1142</Lines>
  <Paragraphs>324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2021-01-14T12:08:00Z</dcterms:created>
  <dcterms:modified xsi:type="dcterms:W3CDTF">2021-02-04T02:04:00Z</dcterms:modified>
</cp:coreProperties>
</file>