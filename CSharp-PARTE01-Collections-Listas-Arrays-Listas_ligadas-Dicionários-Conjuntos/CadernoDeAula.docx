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F14E6" w14:textId="77777777" w:rsidR="003161E7" w:rsidRPr="00CC3CF2" w:rsidRDefault="00E65EE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drawing>
          <wp:anchor distT="0" distB="0" distL="114300" distR="114300" simplePos="0" relativeHeight="251654141" behindDoc="1" locked="0" layoutInCell="1" allowOverlap="1" wp14:anchorId="65F9FCC0" wp14:editId="42624DFB">
            <wp:simplePos x="0" y="0"/>
            <wp:positionH relativeFrom="page">
              <wp:align>right</wp:align>
            </wp:positionH>
            <wp:positionV relativeFrom="paragraph">
              <wp:posOffset>-930350</wp:posOffset>
            </wp:positionV>
            <wp:extent cx="7775575" cy="10689772"/>
            <wp:effectExtent l="0" t="0" r="0" b="0"/>
            <wp:wrapNone/>
            <wp:docPr id="2" name="Imagem 2" descr="Mãos trabalhando no laptop, flor, xícara de chá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858" cy="1069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 w:rsidRPr="00CC3CF2">
        <w:rPr>
          <w:noProof/>
          <w:lang w:val="pt-BR" w:bidi="pt-BR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056762B" wp14:editId="20001D40">
                <wp:simplePos x="0" y="0"/>
                <wp:positionH relativeFrom="page">
                  <wp:posOffset>438150</wp:posOffset>
                </wp:positionH>
                <wp:positionV relativeFrom="paragraph">
                  <wp:posOffset>-447675</wp:posOffset>
                </wp:positionV>
                <wp:extent cx="6659880" cy="9755505"/>
                <wp:effectExtent l="0" t="0" r="26670" b="17145"/>
                <wp:wrapNone/>
                <wp:docPr id="5" name="Retângul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975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763CD" w14:textId="77777777" w:rsidR="00EC019E" w:rsidRPr="00392EF0" w:rsidRDefault="00EC019E" w:rsidP="00AB1A73">
                            <w:pPr>
                              <w:jc w:val="center"/>
                              <w:rPr>
                                <w:noProof/>
                                <w:color w:val="FF000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62B" id="Retângulo 5" o:spid="_x0000_s1026" alt="&quot;&quot;" style="position:absolute;margin-left:34.5pt;margin-top:-35.25pt;width:524.4pt;height:768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" filled="f" strokecolor="#2f5496 [2404]" strokeweight="1pt">
                <v:textbox>
                  <w:txbxContent>
                    <w:p w14:paraId="401763CD" w14:textId="77777777" w:rsidR="00EC019E" w:rsidRPr="00392EF0" w:rsidRDefault="00EC019E" w:rsidP="00AB1A73">
                      <w:pPr>
                        <w:jc w:val="center"/>
                        <w:rPr>
                          <w:noProof/>
                          <w:color w:val="FF0000"/>
                          <w:lang w:val="pt-BR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7017B3F" w14:textId="77777777" w:rsidR="002B5D98" w:rsidRPr="00CC3CF2" w:rsidRDefault="002B5D98" w:rsidP="002B5D98">
      <w:pPr>
        <w:rPr>
          <w:noProof/>
          <w:lang w:val="pt-BR"/>
        </w:rPr>
      </w:pPr>
    </w:p>
    <w:p w14:paraId="7EE1E27F" w14:textId="77777777" w:rsidR="002B5D98" w:rsidRPr="00CC3CF2" w:rsidRDefault="002B5D98" w:rsidP="002B5D98">
      <w:pPr>
        <w:rPr>
          <w:noProof/>
          <w:lang w:val="pt-BR"/>
        </w:rPr>
      </w:pPr>
    </w:p>
    <w:p w14:paraId="3ABB0E55" w14:textId="77777777" w:rsidR="00CC3CF2" w:rsidRPr="00CC3CF2" w:rsidRDefault="00CC3CF2" w:rsidP="002B5D98">
      <w:pPr>
        <w:rPr>
          <w:noProof/>
          <w:lang w:val="pt-BR"/>
        </w:rPr>
      </w:pPr>
    </w:p>
    <w:p w14:paraId="3521B7CF" w14:textId="77777777" w:rsidR="002B5D98" w:rsidRPr="00CC3CF2" w:rsidRDefault="002B5D98" w:rsidP="002B5D98">
      <w:pPr>
        <w:rPr>
          <w:noProof/>
          <w:lang w:val="pt-BR"/>
        </w:rPr>
      </w:pPr>
    </w:p>
    <w:p w14:paraId="69954D60" w14:textId="77777777" w:rsidR="002B5D98" w:rsidRPr="00CC3CF2" w:rsidRDefault="002B5D98" w:rsidP="002B5D98">
      <w:pPr>
        <w:rPr>
          <w:noProof/>
          <w:lang w:val="pt-BR"/>
        </w:rPr>
      </w:pPr>
    </w:p>
    <w:p w14:paraId="1FC6392A" w14:textId="77777777" w:rsidR="002B5D98" w:rsidRPr="00B774E8" w:rsidRDefault="009E0D43" w:rsidP="002B5D98">
      <w:pPr>
        <w:pStyle w:val="Ttulo"/>
        <w:rPr>
          <w:noProof/>
          <w:lang w:val="pt-BR"/>
        </w:rPr>
      </w:pPr>
      <w:r w:rsidRPr="00B774E8">
        <w:rPr>
          <w:noProof/>
          <w:lang w:val="pt-BR"/>
        </w:rPr>
        <w:t>Elys Sanntos</w:t>
      </w:r>
    </w:p>
    <w:p w14:paraId="128BB935" w14:textId="77777777" w:rsidR="002B5D98" w:rsidRPr="00B774E8" w:rsidRDefault="002B5D98" w:rsidP="002B5D98">
      <w:pPr>
        <w:rPr>
          <w:noProof/>
          <w:lang w:val="pt-BR"/>
        </w:rPr>
      </w:pPr>
    </w:p>
    <w:p w14:paraId="154CDB88" w14:textId="77777777" w:rsidR="002B5D98" w:rsidRPr="00B774E8" w:rsidRDefault="002B5D98" w:rsidP="002B5D98">
      <w:pPr>
        <w:rPr>
          <w:noProof/>
          <w:lang w:val="pt-BR"/>
        </w:rPr>
      </w:pPr>
    </w:p>
    <w:p w14:paraId="408EA980" w14:textId="77777777" w:rsidR="002B5D98" w:rsidRPr="00B774E8" w:rsidRDefault="002B5D98" w:rsidP="002B5D98">
      <w:pPr>
        <w:rPr>
          <w:noProof/>
          <w:lang w:val="pt-BR"/>
        </w:rPr>
      </w:pPr>
    </w:p>
    <w:p w14:paraId="3C097D13" w14:textId="77777777" w:rsidR="00E96235" w:rsidRPr="00B774E8" w:rsidRDefault="00B774E8" w:rsidP="004C4B29">
      <w:pPr>
        <w:rPr>
          <w:noProof/>
          <w:lang w:val="pt-BR"/>
        </w:rPr>
      </w:pPr>
      <w:r w:rsidRPr="00B774E8">
        <w:rPr>
          <w:rFonts w:ascii="Open Sans" w:hAnsi="Open Sans" w:cs="Open Sans"/>
          <w:b/>
          <w:bCs/>
          <w:color w:val="FFFFFF"/>
          <w:spacing w:val="-5"/>
          <w:sz w:val="60"/>
          <w:szCs w:val="60"/>
          <w:shd w:val="clear" w:color="auto" w:fill="D579E2"/>
        </w:rPr>
        <w:t>C# Collections parte 1: Listas, arrays, listas ligadas, dicionários e conjuntos</w:t>
      </w:r>
      <w:r w:rsidR="004C4B29" w:rsidRPr="00B774E8">
        <w:rPr>
          <w:noProof/>
          <w:lang w:val="pt-BR" w:bidi="pt-BR"/>
        </w:rPr>
        <w:t xml:space="preserve"> </w:t>
      </w:r>
      <w:r w:rsidR="002974C8" w:rsidRPr="00B774E8">
        <w:rPr>
          <w:noProof/>
          <w:lang w:val="pt-BR" w:bidi="pt-BR"/>
        </w:rPr>
        <w:br w:type="page"/>
      </w:r>
    </w:p>
    <w:sdt>
      <w:sdtPr>
        <w:rPr>
          <w:noProof/>
          <w:lang w:val="pt-BR"/>
        </w:rPr>
        <w:id w:val="-1038430432"/>
        <w:docPartObj>
          <w:docPartGallery w:val="Table of Contents"/>
          <w:docPartUnique/>
        </w:docPartObj>
      </w:sdtPr>
      <w:sdtContent>
        <w:p w14:paraId="5310191E" w14:textId="77777777" w:rsidR="00CC3CF2" w:rsidRPr="00CC3CF2" w:rsidRDefault="00CC3CF2" w:rsidP="00DF7F6F">
          <w:pPr>
            <w:rPr>
              <w:noProof/>
              <w:lang w:val="pt-BR"/>
            </w:rPr>
          </w:pPr>
        </w:p>
        <w:p w14:paraId="2BA07E39" w14:textId="77777777" w:rsidR="00E96235" w:rsidRPr="00CC3CF2" w:rsidRDefault="001A0417" w:rsidP="00706D60">
          <w:pPr>
            <w:pStyle w:val="CabealhodoSumrio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6EDA9F" wp14:editId="1AC5CC59">
                    <wp:simplePos x="0" y="0"/>
                    <wp:positionH relativeFrom="page">
                      <wp:posOffset>438150</wp:posOffset>
                    </wp:positionH>
                    <wp:positionV relativeFrom="paragraph">
                      <wp:posOffset>-733425</wp:posOffset>
                    </wp:positionV>
                    <wp:extent cx="6659880" cy="9755505"/>
                    <wp:effectExtent l="0" t="0" r="26670" b="17145"/>
                    <wp:wrapNone/>
                    <wp:docPr id="7" name="Retângulo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59880" cy="9755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D92D15" w14:textId="77777777" w:rsidR="00EC019E" w:rsidRPr="00AB1A73" w:rsidRDefault="00EC019E" w:rsidP="00AB1A73">
                                <w:pPr>
                                  <w:jc w:val="center"/>
                                  <w:rPr>
                                    <w:lang w:val="pt-B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6EDA9F" id="Retângulo 7" o:spid="_x0000_s1027" alt="&quot;&quot;" style="position:absolute;left:0;text-align:left;margin-left:34.5pt;margin-top:-57.75pt;width:524.4pt;height:768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" filled="f" strokecolor="#2f5496 [2404]" strokeweight="1pt">
                    <v:textbox>
                      <w:txbxContent>
                        <w:p w14:paraId="62D92D15" w14:textId="77777777" w:rsidR="00EC019E" w:rsidRPr="00AB1A73" w:rsidRDefault="00EC019E" w:rsidP="00AB1A73">
                          <w:pPr>
                            <w:jc w:val="center"/>
                            <w:rPr>
                              <w:lang w:val="pt-BR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E541C4" w:rsidRPr="00CC3CF2">
            <w:rPr>
              <w:noProof/>
              <w:lang w:val="pt-BR" w:bidi="pt-BR"/>
            </w:rPr>
            <w:t>SUMÁRIO</w:t>
          </w:r>
        </w:p>
        <w:p w14:paraId="471720E1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5D553F36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A66F4E7" w14:textId="77777777" w:rsidR="00136DDD" w:rsidRPr="00CC3CF2" w:rsidRDefault="00136DDD" w:rsidP="00706D60">
          <w:pPr>
            <w:pStyle w:val="Sumrio1"/>
            <w:rPr>
              <w:noProof/>
              <w:lang w:val="pt-BR"/>
            </w:rPr>
          </w:pPr>
        </w:p>
        <w:p w14:paraId="2C03D8CB" w14:textId="754C515A" w:rsidR="0035381B" w:rsidRDefault="00E96235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r w:rsidRPr="00CC3CF2">
            <w:rPr>
              <w:b/>
              <w:noProof/>
              <w:lang w:val="pt-BR" w:bidi="pt-BR"/>
            </w:rPr>
            <w:fldChar w:fldCharType="begin"/>
          </w:r>
          <w:r w:rsidRPr="00CC3CF2">
            <w:rPr>
              <w:b/>
              <w:noProof/>
              <w:lang w:val="pt-BR" w:bidi="pt-BR"/>
            </w:rPr>
            <w:instrText xml:space="preserve"> TOC \o "1-3" \h \z \u </w:instrText>
          </w:r>
          <w:r w:rsidRPr="00CC3CF2">
            <w:rPr>
              <w:b/>
              <w:noProof/>
              <w:lang w:val="pt-BR" w:bidi="pt-BR"/>
            </w:rPr>
            <w:fldChar w:fldCharType="separate"/>
          </w:r>
          <w:hyperlink w:anchor="_Toc62147086" w:history="1">
            <w:r w:rsidR="0035381B" w:rsidRPr="004A6214">
              <w:rPr>
                <w:rStyle w:val="Hyperlink"/>
                <w:noProof/>
                <w:lang w:val="pt-BR" w:bidi="pt-BR"/>
              </w:rPr>
              <w:t>Introdução</w:t>
            </w:r>
            <w:r w:rsidR="0035381B">
              <w:rPr>
                <w:noProof/>
                <w:webHidden/>
              </w:rPr>
              <w:tab/>
            </w:r>
            <w:r w:rsidR="0035381B">
              <w:rPr>
                <w:noProof/>
                <w:webHidden/>
              </w:rPr>
              <w:fldChar w:fldCharType="begin"/>
            </w:r>
            <w:r w:rsidR="0035381B">
              <w:rPr>
                <w:noProof/>
                <w:webHidden/>
              </w:rPr>
              <w:instrText xml:space="preserve"> PAGEREF _Toc62147086 \h </w:instrText>
            </w:r>
            <w:r w:rsidR="0035381B">
              <w:rPr>
                <w:noProof/>
                <w:webHidden/>
              </w:rPr>
            </w:r>
            <w:r w:rsidR="0035381B">
              <w:rPr>
                <w:noProof/>
                <w:webHidden/>
              </w:rPr>
              <w:fldChar w:fldCharType="separate"/>
            </w:r>
            <w:r w:rsidR="0035381B">
              <w:rPr>
                <w:noProof/>
                <w:webHidden/>
              </w:rPr>
              <w:t>4</w:t>
            </w:r>
            <w:r w:rsidR="0035381B">
              <w:rPr>
                <w:noProof/>
                <w:webHidden/>
              </w:rPr>
              <w:fldChar w:fldCharType="end"/>
            </w:r>
          </w:hyperlink>
        </w:p>
        <w:p w14:paraId="2AA09F17" w14:textId="077BCBE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7" w:history="1">
            <w:r w:rsidRPr="004A6214">
              <w:rPr>
                <w:rStyle w:val="Hyperlink"/>
                <w:b/>
                <w:bCs/>
                <w:noProof/>
              </w:rPr>
              <w:t>Declarando e Populando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09CC" w14:textId="43ADF4D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8" w:history="1">
            <w:r w:rsidRPr="004A6214">
              <w:rPr>
                <w:rStyle w:val="Hyperlink"/>
                <w:b/>
                <w:bCs/>
                <w:noProof/>
              </w:rPr>
              <w:t>Atribuindo Valores A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CC27" w14:textId="6B58C32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89" w:history="1">
            <w:r w:rsidRPr="004A6214">
              <w:rPr>
                <w:rStyle w:val="Hyperlink"/>
                <w:b/>
                <w:bCs/>
                <w:noProof/>
              </w:rPr>
              <w:t>Modificando um valor de um elemento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9D27" w14:textId="768CB85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0" w:history="1">
            <w:r w:rsidRPr="004A6214">
              <w:rPr>
                <w:rStyle w:val="Hyperlink"/>
                <w:b/>
                <w:bCs/>
                <w:noProof/>
              </w:rPr>
              <w:t>Operações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5C8B9" w14:textId="70B0323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1" w:history="1">
            <w:r w:rsidRPr="004A6214">
              <w:rPr>
                <w:rStyle w:val="Hyperlink"/>
                <w:b/>
                <w:bCs/>
                <w:noProof/>
              </w:rPr>
              <w:t>Copiando dados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15BC" w14:textId="69686E9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2" w:history="1">
            <w:r w:rsidRPr="004A6214">
              <w:rPr>
                <w:rStyle w:val="Hyperlink"/>
                <w:b/>
                <w:bCs/>
                <w:noProof/>
              </w:rPr>
              <w:t>Mão na Massa: Começando com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88D6F" w14:textId="55C461F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C7BE" w14:textId="3DB243A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Imprimindo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9BDDB" w14:textId="39F1D3C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5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561E3" w14:textId="57CA147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6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último item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90772" w14:textId="0336B7F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Modificando item de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9348" w14:textId="3FD986A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o primeiro ou último item de um array que satisfaz uma condição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F62A" w14:textId="2E0B968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09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Revertendo a ordem do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D8E44" w14:textId="03E175B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Redimensionando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7747C" w14:textId="5E9194B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Ordenando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C9236" w14:textId="40A7750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Copiando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2014E" w14:textId="3520369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Clonando um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8BF16" w14:textId="4018FD8D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Limpando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7A036" w14:textId="0660CA23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5" w:history="1">
            <w:r w:rsidRPr="004A6214">
              <w:rPr>
                <w:rStyle w:val="Hyperlink"/>
                <w:b/>
                <w:bCs/>
                <w:noProof/>
              </w:rPr>
              <w:t>Para saber mais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FCC6" w14:textId="290C882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6" w:history="1">
            <w:r w:rsidRPr="004A6214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32ADF" w14:textId="6DB9C16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7" w:history="1">
            <w:r w:rsidRPr="004A6214">
              <w:rPr>
                <w:rStyle w:val="Hyperlink"/>
                <w:b/>
                <w:bCs/>
                <w:noProof/>
              </w:rPr>
              <w:t>Consolidando seu conhecimento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78EB" w14:textId="7860BA0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8" w:history="1">
            <w:r w:rsidRPr="004A6214">
              <w:rPr>
                <w:rStyle w:val="Hyperlink"/>
                <w:b/>
                <w:bCs/>
                <w:noProof/>
              </w:rPr>
              <w:t>Introdução às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B82EB" w14:textId="007D3BE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09" w:history="1">
            <w:r w:rsidRPr="004A6214">
              <w:rPr>
                <w:rStyle w:val="Hyperlink"/>
                <w:b/>
                <w:bCs/>
                <w:noProof/>
              </w:rPr>
              <w:t>Operações com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A7060" w14:textId="79CF54C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0" w:history="1">
            <w:r w:rsidRPr="004A6214">
              <w:rPr>
                <w:rStyle w:val="Hyperlink"/>
                <w:b/>
                <w:bCs/>
                <w:noProof/>
              </w:rPr>
              <w:t>Listas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5E838" w14:textId="3276B2C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1" w:history="1">
            <w:r w:rsidRPr="004A6214">
              <w:rPr>
                <w:rStyle w:val="Hyperlink"/>
                <w:b/>
                <w:bCs/>
                <w:noProof/>
              </w:rPr>
              <w:t>Ordenando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A81EA" w14:textId="62F70AAE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2" w:history="1">
            <w:r w:rsidRPr="004A6214">
              <w:rPr>
                <w:rStyle w:val="Hyperlink"/>
                <w:b/>
                <w:bCs/>
                <w:noProof/>
              </w:rPr>
              <w:t>Lista Somente 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6B21F" w14:textId="4A51449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3" w:history="1">
            <w:r w:rsidRPr="004A6214">
              <w:rPr>
                <w:rStyle w:val="Hyperlink"/>
                <w:b/>
                <w:bCs/>
                <w:noProof/>
              </w:rPr>
              <w:t>Lista somente-leitura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C0703" w14:textId="35B5340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4" w:history="1">
            <w:r w:rsidRPr="004A6214">
              <w:rPr>
                <w:rStyle w:val="Hyperlink"/>
                <w:b/>
                <w:bCs/>
                <w:noProof/>
              </w:rPr>
              <w:t>Ordenando e Totalizando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B6F6" w14:textId="65A04C5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5" w:history="1">
            <w:r w:rsidRPr="004A6214">
              <w:rPr>
                <w:rStyle w:val="Hyperlink"/>
                <w:b/>
                <w:bCs/>
                <w:noProof/>
              </w:rPr>
              <w:t>Totalizando valores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8D009" w14:textId="31FFEF2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6" w:history="1">
            <w:r w:rsidRPr="004A6214">
              <w:rPr>
                <w:rStyle w:val="Hyperlink"/>
                <w:b/>
                <w:bCs/>
                <w:noProof/>
              </w:rPr>
              <w:t>Mão na Massa: Lista, a Coleção Flexível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CCD9" w14:textId="3F5A9F6D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8A09" w14:textId="6DC8E2F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 sintaxe de uma lista de strings em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2FA5" w14:textId="7CA27CEA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1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Declarando e inicializando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8A582" w14:textId="501A9C5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Inicializando uma lista vazia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3A86" w14:textId="0C80A97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 lista como um array dinâmico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1FC3" w14:textId="0AD06AC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Adicionando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6A10" w14:textId="0FEC5D02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Imprimindo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0A2B6" w14:textId="1E90DB95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4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Índices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ECAC1" w14:textId="1C7DDA8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5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Acessando elementos de uma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52627" w14:textId="5377A368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6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Procurando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626A" w14:textId="70234CC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7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primeira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D317B" w14:textId="1DD906AC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8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Encontrando a última ocorrência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25A3" w14:textId="32199F1B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29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Revertendo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8B8C" w14:textId="0C07A3D4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0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Removendo um elemento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4F95" w14:textId="126D2F21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1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Ordenando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B2D1" w14:textId="0CA6FF9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2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Copiando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3AB6E" w14:textId="06457AF6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3" w:history="1">
            <w:r w:rsidRPr="004A6214">
              <w:rPr>
                <w:rStyle w:val="Hyperlink"/>
                <w:rFonts w:ascii="Open Sans" w:hAnsi="Open Sans" w:cs="Open Sans"/>
                <w:noProof/>
                <w:spacing w:val="-8"/>
              </w:rPr>
              <w:t>Clonando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47AF2" w14:textId="0DF7FC6E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4" w:history="1">
            <w:r w:rsidRPr="004A6214">
              <w:rPr>
                <w:rStyle w:val="Hyperlink"/>
                <w:b/>
                <w:bCs/>
                <w:noProof/>
              </w:rPr>
              <w:t>O que aprendemos?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638B" w14:textId="11AB7D0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5" w:history="1">
            <w:r w:rsidRPr="004A6214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85DD" w14:textId="140B144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6" w:history="1">
            <w:r w:rsidRPr="004A6214">
              <w:rPr>
                <w:rStyle w:val="Hyperlink"/>
                <w:b/>
                <w:bCs/>
                <w:noProof/>
              </w:rPr>
              <w:t>C# parte 8: List, lambda,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5C3B" w14:textId="467EF26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7" w:history="1">
            <w:r w:rsidRPr="004A6214">
              <w:rPr>
                <w:rStyle w:val="Hyperlink"/>
                <w:b/>
                <w:bCs/>
                <w:noProof/>
              </w:rPr>
              <w:t>Classe List do dotNet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B2153" w14:textId="42F0ADB7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8" w:history="1">
            <w:r w:rsidRPr="004A6214">
              <w:rPr>
                <w:rStyle w:val="Hyperlink"/>
                <w:b/>
                <w:bCs/>
                <w:noProof/>
              </w:rPr>
              <w:t>xxxxxxxx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1131" w14:textId="2E0212C0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39" w:history="1">
            <w:r w:rsidRPr="004A6214">
              <w:rPr>
                <w:rStyle w:val="Hyperlink"/>
                <w:noProof/>
                <w:lang w:val="pt-BR"/>
              </w:rPr>
              <w:t>Principais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6CCE" w14:textId="3A82583D" w:rsidR="0035381B" w:rsidRDefault="0035381B">
          <w:pPr>
            <w:pStyle w:val="Sumrio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0" w:history="1">
            <w:r w:rsidRPr="004A6214">
              <w:rPr>
                <w:rStyle w:val="Hyperlink"/>
                <w:rFonts w:ascii="Segoe UI" w:hAnsi="Segoe UI" w:cs="Segoe UI"/>
                <w:noProof/>
              </w:rPr>
              <w:t>Definir pontos de interrupção no código-fonte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4D2CF" w14:textId="1C7A3D9F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1" w:history="1">
            <w:r w:rsidRPr="004A6214">
              <w:rPr>
                <w:rStyle w:val="Hyperlink"/>
                <w:noProof/>
                <w:lang w:val="en-US"/>
              </w:rPr>
              <w:t>Conflitos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1CF9" w14:textId="2E25AC49" w:rsidR="0035381B" w:rsidRDefault="0035381B">
          <w:pPr>
            <w:pStyle w:val="Sumrio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val="pt-BR" w:eastAsia="pt-BR"/>
            </w:rPr>
          </w:pPr>
          <w:hyperlink w:anchor="_Toc62147142" w:history="1">
            <w:r w:rsidRPr="004A6214">
              <w:rPr>
                <w:rStyle w:val="Hyperlink"/>
                <w:noProof/>
                <w:lang w:val="pt-BR" w:bidi="pt-BR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_Toc62147142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E8E7" w14:textId="363C6B21" w:rsidR="00F421C1" w:rsidRPr="00CC3CF2" w:rsidRDefault="00E96235" w:rsidP="00706D60">
          <w:pPr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fldChar w:fldCharType="end"/>
          </w:r>
        </w:p>
      </w:sdtContent>
    </w:sdt>
    <w:p w14:paraId="6F29C646" w14:textId="77777777" w:rsidR="00C85251" w:rsidRPr="00CC3CF2" w:rsidRDefault="00C85251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br w:type="page"/>
      </w:r>
    </w:p>
    <w:p w14:paraId="30A85BE6" w14:textId="77777777" w:rsidR="00C85251" w:rsidRPr="00CC3CF2" w:rsidRDefault="00E653C0" w:rsidP="00706D60">
      <w:pPr>
        <w:rPr>
          <w:noProof/>
          <w:lang w:val="pt-BR"/>
        </w:rPr>
      </w:pPr>
      <w:r w:rsidRPr="00CC3CF2">
        <w:rPr>
          <w:noProof/>
          <w:lang w:val="pt-BR" w:bidi="pt-BR"/>
        </w:rPr>
        <w:lastRenderedPageBreak/>
        <w:drawing>
          <wp:anchor distT="0" distB="0" distL="114300" distR="114300" simplePos="0" relativeHeight="251660287" behindDoc="1" locked="0" layoutInCell="1" allowOverlap="1" wp14:anchorId="313D29DB" wp14:editId="127B80E4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560000" cy="3870000"/>
            <wp:effectExtent l="0" t="0" r="3175" b="0"/>
            <wp:wrapNone/>
            <wp:docPr id="13" name="Imagem 13" descr="Um notebook, um caderno, uma caneca, uma caneta e uma planta em uma superfície azu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38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A52C2" w14:textId="77777777" w:rsidR="00C85251" w:rsidRPr="00CC3CF2" w:rsidRDefault="00C85251" w:rsidP="00706D60">
      <w:pPr>
        <w:rPr>
          <w:noProof/>
          <w:lang w:val="pt-BR"/>
        </w:rPr>
      </w:pPr>
    </w:p>
    <w:p w14:paraId="63A5ABE6" w14:textId="77777777" w:rsidR="00C85251" w:rsidRPr="00CC3CF2" w:rsidRDefault="00C85251" w:rsidP="00706D60">
      <w:pPr>
        <w:rPr>
          <w:noProof/>
          <w:lang w:val="pt-BR"/>
        </w:rPr>
      </w:pPr>
    </w:p>
    <w:p w14:paraId="65C08512" w14:textId="77777777" w:rsidR="00C85251" w:rsidRPr="00CC3CF2" w:rsidRDefault="00C85251" w:rsidP="00706D60">
      <w:pPr>
        <w:rPr>
          <w:noProof/>
          <w:lang w:val="pt-BR"/>
        </w:rPr>
      </w:pPr>
    </w:p>
    <w:p w14:paraId="25BE00AC" w14:textId="77777777" w:rsidR="00C85251" w:rsidRPr="00CC3CF2" w:rsidRDefault="00C85251" w:rsidP="00706D60">
      <w:pPr>
        <w:rPr>
          <w:noProof/>
          <w:lang w:val="pt-BR"/>
        </w:rPr>
      </w:pPr>
    </w:p>
    <w:p w14:paraId="052C8700" w14:textId="77777777" w:rsidR="00C85251" w:rsidRPr="00CC3CF2" w:rsidRDefault="00C85251" w:rsidP="00706D60">
      <w:pPr>
        <w:rPr>
          <w:noProof/>
          <w:lang w:val="pt-BR"/>
        </w:rPr>
      </w:pPr>
    </w:p>
    <w:p w14:paraId="1843CD8A" w14:textId="77777777" w:rsidR="00C85251" w:rsidRPr="00CC3CF2" w:rsidRDefault="00C85251" w:rsidP="00706D60">
      <w:pPr>
        <w:rPr>
          <w:noProof/>
          <w:lang w:val="pt-BR"/>
        </w:rPr>
      </w:pPr>
    </w:p>
    <w:p w14:paraId="7C30E5FF" w14:textId="77777777" w:rsidR="00706D60" w:rsidRPr="00CC3CF2" w:rsidRDefault="00706D60" w:rsidP="00706D60">
      <w:pPr>
        <w:rPr>
          <w:noProof/>
          <w:lang w:val="pt-BR"/>
        </w:rPr>
      </w:pPr>
    </w:p>
    <w:p w14:paraId="7AF450AF" w14:textId="77777777" w:rsidR="00706D60" w:rsidRPr="00CC3CF2" w:rsidRDefault="00706D60" w:rsidP="00706D60">
      <w:pPr>
        <w:rPr>
          <w:noProof/>
          <w:lang w:val="pt-BR"/>
        </w:rPr>
      </w:pPr>
    </w:p>
    <w:p w14:paraId="09C83CE4" w14:textId="77777777" w:rsidR="00706D60" w:rsidRPr="00CC3CF2" w:rsidRDefault="00706D60" w:rsidP="00706D60">
      <w:pPr>
        <w:rPr>
          <w:noProof/>
          <w:lang w:val="pt-BR"/>
        </w:rPr>
      </w:pPr>
    </w:p>
    <w:bookmarkStart w:id="0" w:name="_Toc62147086" w:displacedByCustomXml="next"/>
    <w:sdt>
      <w:sdtPr>
        <w:rPr>
          <w:noProof/>
          <w:lang w:val="pt-BR"/>
        </w:rPr>
        <w:id w:val="386619514"/>
        <w:placeholder>
          <w:docPart w:val="86393FE87ABA4536B79AB0E3858519B4"/>
        </w:placeholder>
        <w:temporary/>
        <w:showingPlcHdr/>
        <w15:appearance w15:val="hidden"/>
      </w:sdtPr>
      <w:sdtContent>
        <w:p w14:paraId="61D4BF48" w14:textId="77777777" w:rsidR="00C85251" w:rsidRDefault="00706D60" w:rsidP="00706D60">
          <w:pPr>
            <w:pStyle w:val="Ttulo1"/>
            <w:rPr>
              <w:noProof/>
              <w:lang w:val="pt-BR"/>
            </w:rPr>
          </w:pPr>
          <w:r w:rsidRPr="00CC3CF2">
            <w:rPr>
              <w:noProof/>
              <w:lang w:val="pt-BR" w:bidi="pt-BR"/>
            </w:rPr>
            <w:t>Introdução</w:t>
          </w:r>
        </w:p>
      </w:sdtContent>
    </w:sdt>
    <w:bookmarkEnd w:id="0" w:displacedByCustomXml="prev"/>
    <w:p w14:paraId="39BB1FCC" w14:textId="77777777" w:rsidR="00B774E8" w:rsidRPr="00B774E8" w:rsidRDefault="00B774E8" w:rsidP="00B774E8">
      <w:pPr>
        <w:rPr>
          <w:lang w:val="pt-BR"/>
        </w:rPr>
      </w:pPr>
    </w:p>
    <w:p w14:paraId="5ABFAB80" w14:textId="77777777" w:rsidR="004C4B29" w:rsidRDefault="00B774E8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pacing w:val="-15"/>
          <w:sz w:val="41"/>
          <w:szCs w:val="41"/>
        </w:rPr>
      </w:pPr>
      <w:r w:rsidRPr="00B774E8">
        <w:rPr>
          <w:rFonts w:ascii="Open Sans" w:hAnsi="Open Sans" w:cs="Open Sans"/>
          <w:b/>
          <w:bCs/>
          <w:color w:val="00C86F"/>
          <w:spacing w:val="-15"/>
          <w:sz w:val="41"/>
          <w:szCs w:val="41"/>
        </w:rPr>
        <w:t>C# Collections parte 1: Listas, arrays, listas ligadas, dicionários e conjuntos</w:t>
      </w:r>
    </w:p>
    <w:p w14:paraId="062337E7" w14:textId="77777777" w:rsidR="004C4B29" w:rsidRPr="004C4B29" w:rsidRDefault="004C4B29" w:rsidP="004C4B29">
      <w:pPr>
        <w:pStyle w:val="Ttulo2"/>
        <w:shd w:val="clear" w:color="auto" w:fill="00C86F"/>
        <w:spacing w:before="0"/>
        <w:rPr>
          <w:rFonts w:ascii="Open Sans" w:eastAsia="Times New Roman" w:hAnsi="Open Sans" w:cs="Open Sans"/>
          <w:color w:val="516A84"/>
          <w:sz w:val="21"/>
          <w:szCs w:val="21"/>
        </w:rPr>
      </w:pPr>
    </w:p>
    <w:p w14:paraId="102449B3" w14:textId="77777777" w:rsidR="004C4B29" w:rsidRPr="004C4B29" w:rsidRDefault="004C4B29" w:rsidP="004C4B29"/>
    <w:p w14:paraId="5B2C1505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 xml:space="preserve">Aprenda os fundamentos das coleções C# através dos </w:t>
      </w:r>
      <w:proofErr w:type="spellStart"/>
      <w:r>
        <w:rPr>
          <w:rFonts w:ascii="Open Sans" w:hAnsi="Open Sans" w:cs="Open Sans"/>
          <w:color w:val="525C65"/>
          <w:sz w:val="21"/>
          <w:szCs w:val="21"/>
        </w:rPr>
        <w:t>arrays</w:t>
      </w:r>
      <w:proofErr w:type="spellEnd"/>
      <w:r>
        <w:rPr>
          <w:rFonts w:ascii="Open Sans" w:hAnsi="Open Sans" w:cs="Open Sans"/>
          <w:color w:val="525C65"/>
          <w:sz w:val="21"/>
          <w:szCs w:val="21"/>
        </w:rPr>
        <w:t>.</w:t>
      </w:r>
    </w:p>
    <w:p w14:paraId="452F351C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Explore o poder e flexibilidade das listas.</w:t>
      </w:r>
    </w:p>
    <w:p w14:paraId="3F155A46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Aprenda a trabalhar com conjuntos.</w:t>
      </w:r>
    </w:p>
    <w:p w14:paraId="313506DF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Comece a usar dicionários para ler e gravar valores facilmente a partir de chaves.</w:t>
      </w:r>
    </w:p>
    <w:p w14:paraId="5A5571E0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Entenda como funciona uma lista ligada e como construí-la através dos seus nós.</w:t>
      </w:r>
    </w:p>
    <w:p w14:paraId="1AFE888D" w14:textId="77777777" w:rsidR="00B774E8" w:rsidRDefault="00B774E8" w:rsidP="00B774E8">
      <w:pPr>
        <w:pStyle w:val="course-content-callsitem"/>
        <w:numPr>
          <w:ilvl w:val="0"/>
          <w:numId w:val="18"/>
        </w:numPr>
        <w:shd w:val="clear" w:color="auto" w:fill="F9FBFD"/>
        <w:spacing w:before="150" w:beforeAutospacing="0" w:after="0" w:afterAutospacing="0"/>
        <w:ind w:left="0"/>
        <w:rPr>
          <w:rFonts w:ascii="Open Sans" w:hAnsi="Open Sans" w:cs="Open Sans"/>
          <w:color w:val="525C65"/>
          <w:sz w:val="21"/>
          <w:szCs w:val="21"/>
        </w:rPr>
      </w:pPr>
      <w:r>
        <w:rPr>
          <w:rFonts w:ascii="Open Sans" w:hAnsi="Open Sans" w:cs="Open Sans"/>
          <w:color w:val="525C65"/>
          <w:sz w:val="21"/>
          <w:szCs w:val="21"/>
        </w:rPr>
        <w:t>Aplique em seus projetos coleções especializadas com prioridade de saída, através de pilhas e filas.</w:t>
      </w:r>
    </w:p>
    <w:p w14:paraId="31C94B76" w14:textId="77777777" w:rsidR="00847645" w:rsidRDefault="00847645" w:rsidP="00847645">
      <w:pPr>
        <w:pStyle w:val="course-content-callsitem"/>
        <w:shd w:val="clear" w:color="auto" w:fill="F9FBFD"/>
        <w:spacing w:before="150" w:beforeAutospacing="0" w:after="0" w:afterAutospacing="0"/>
        <w:rPr>
          <w:rFonts w:ascii="Open Sans" w:hAnsi="Open Sans" w:cs="Open Sans"/>
          <w:color w:val="525C65"/>
          <w:sz w:val="21"/>
          <w:szCs w:val="21"/>
        </w:rPr>
      </w:pPr>
    </w:p>
    <w:p w14:paraId="1260B73A" w14:textId="77777777" w:rsidR="004C4B29" w:rsidRDefault="00847645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020CB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</w:rPr>
        <w:t xml:space="preserve"> </w:t>
      </w:r>
      <w:r w:rsidR="00B774E8" w:rsidRPr="00D33B0A">
        <w:rPr>
          <w:rFonts w:ascii="Open Sans" w:hAnsi="Open Sans" w:cs="Open Sans"/>
          <w:color w:val="00C86F"/>
          <w:sz w:val="26"/>
          <w:szCs w:val="26"/>
        </w:rPr>
        <w:t>Começando com Arrays</w:t>
      </w:r>
    </w:p>
    <w:p w14:paraId="2361D8E1" w14:textId="77777777" w:rsid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uma introdução acerca dos assuntos que serão abordados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BC9FB0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Começando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pelo tipo de coleção mais básica e primitiva do .NET Framework, 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matrizes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arrays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Aprenderemos a modificar e acessá-los por meio do índice, e a copiar e cloná-los também.</w:t>
      </w:r>
    </w:p>
    <w:p w14:paraId="0EB09D88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seguida, iremos explorar o poder das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os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arrays</w:t>
      </w:r>
      <w:proofErr w:type="spellEnd"/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 xml:space="preserve"> dinâmicos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 atenção especial por se tratar de coleções poderosas.</w:t>
      </w:r>
    </w:p>
    <w:p w14:paraId="2898174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também como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ordenar uma lista tendo por base elementos de uma classe customizada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preparando esta lista para que os elementos sejam comparáveis com outros elementos.</w:t>
      </w:r>
    </w:p>
    <w:p w14:paraId="6DC24427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Criaremos objetos que expõem coleções do tipo "Somente leitura" para impedir que suas informações sejam manipuladas externamente a este objeto.</w:t>
      </w:r>
    </w:p>
    <w:p w14:paraId="50BD76F1" w14:textId="77777777" w:rsidR="002F06AE" w:rsidRPr="002F06AE" w:rsidRDefault="002F06AE" w:rsidP="002F06A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copiar e clonar listas, totalizando os valores contidos nos objetos da coleção. Veremos como trabalhar com conjuntos no .NET Framework (objetos baseados no conceito matemático de conjuntos).</w:t>
      </w:r>
    </w:p>
    <w:p w14:paraId="0F88CF40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Aprenderemos a lidar com </w:t>
      </w:r>
      <w:proofErr w:type="spellStart"/>
      <w:r w:rsidRPr="002F06AE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hashing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como implementar os métodos necessários para a definição deste espalhamento.</w:t>
      </w:r>
    </w:p>
    <w:p w14:paraId="0E83799C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ler ou gravar valores facilmente a partir de uma chave, aprenderemos sobre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dicionário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 ligada</w:t>
      </w: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proofErr w:type="spellStart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linked</w:t>
      </w:r>
      <w:proofErr w:type="spellEnd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2F06A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list</w:t>
      </w:r>
      <w:proofErr w:type="spellEnd"/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como seus nós se conectam durante a criação desta lista.</w:t>
      </w:r>
    </w:p>
    <w:p w14:paraId="64DD015A" w14:textId="77777777" w:rsidR="002F06AE" w:rsidRPr="002F06AE" w:rsidRDefault="002F06AE" w:rsidP="002F06A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F06A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Também veremos como trabalhar com a coleção do tipo </w:t>
      </w:r>
      <w:r w:rsidRPr="002F06A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pilha</w:t>
      </w: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D89D5EE" w14:textId="77777777" w:rsidR="00A63F4D" w:rsidRDefault="00A63F4D" w:rsidP="003613B9">
      <w:pPr>
        <w:pStyle w:val="Ttulo1"/>
        <w:rPr>
          <w:b/>
          <w:bCs/>
          <w:noProof/>
        </w:rPr>
      </w:pPr>
      <w:bookmarkStart w:id="1" w:name="_Toc62147087"/>
      <w:r w:rsidRPr="00A63F4D">
        <w:rPr>
          <w:b/>
          <w:bCs/>
          <w:noProof/>
        </w:rPr>
        <w:t>Declarando e Populando Arrays</w:t>
      </w:r>
      <w:bookmarkEnd w:id="1"/>
    </w:p>
    <w:p w14:paraId="7BE0C51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Começaremos pelo tipo mais básico de coleção existente no .NET Framework, o </w:t>
      </w:r>
      <w:proofErr w:type="spellStart"/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Supondo que temos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aulas a serem colocadas em uma coleção, representadas por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diferentes, vamos declará-las, armazenando-as em uma coleção (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8F58440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Faremos isto em uma sintaxe especial, colocando inicialmente o tipo do elemento a ser contido no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 caso será uma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Há duas maneiras de se declarar um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uma delas é quando já sabemos quais elementos ele irá conter.</w:t>
      </w:r>
    </w:p>
    <w:p w14:paraId="7DDF925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sabemos que haverá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as três aulas, então poderemos simplesmente colocar o valor das três variáveis:</w:t>
      </w:r>
    </w:p>
    <w:p w14:paraId="04FE26F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CSharpCollections</w:t>
      </w:r>
      <w:proofErr w:type="spellEnd"/>
    </w:p>
    <w:p w14:paraId="252A9CD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ECFB1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30D0F4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B3E726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5B8EEE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2B2FBC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772AB0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51932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A5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D875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</w:p>
    <w:p w14:paraId="4231746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E4C23D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</w:p>
    <w:p w14:paraId="4A08737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14317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45E24BE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1586AF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B0FCE4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86A637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76EA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10B5C44" w14:textId="77777777" w:rsidR="00F35726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DF774C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70C6580" wp14:editId="219E9B98">
            <wp:extent cx="5731510" cy="33940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colocando um </w:t>
      </w:r>
      <w:r w:rsidR="00A63F4D"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(</w:t>
      </w:r>
      <w:hyperlink r:id="rId13" w:tooltip="BreakPoint" w:history="1"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 xml:space="preserve">Veja aqui a documentação sobre </w:t>
        </w:r>
        <w:proofErr w:type="spellStart"/>
        <w:r w:rsidR="000A0ADD" w:rsidRPr="000A0ADD">
          <w:rPr>
            <w:rStyle w:val="Hyperlink"/>
            <w:rFonts w:ascii="Times New Roman" w:eastAsia="Times New Roman" w:hAnsi="Times New Roman" w:cs="Times New Roman"/>
            <w:i/>
            <w:iCs/>
            <w:sz w:val="27"/>
            <w:szCs w:val="27"/>
            <w:lang w:val="pt-BR" w:eastAsia="pt-BR"/>
          </w:rPr>
          <w:t>BreakPoint</w:t>
        </w:r>
        <w:proofErr w:type="spellEnd"/>
      </w:hyperlink>
      <w:r w:rsidR="000A0ADD" w:rsidRP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.</w:t>
      </w:r>
      <w:r w:rsidR="000A0AD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)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linha que fecha as </w:t>
      </w:r>
      <w:proofErr w:type="spellStart"/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Veremos que em </w:t>
      </w:r>
      <w:r w:rsidR="00A63F4D"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há três elementos ("Introdução às Coleções", "Modelando a Classe Aula" e "Trabalhando com Conjuntos"), como gostaríamos.</w:t>
      </w:r>
    </w:p>
    <w:p w14:paraId="16F042E1" w14:textId="77777777" w:rsidR="00F35726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primeiro deles começa no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segundo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o último no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1A4261EB" w14:textId="77777777" w:rsidR="00A63F4D" w:rsidRPr="00A63F4D" w:rsidRDefault="00F35726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CC3E39E" wp14:editId="62001696">
            <wp:extent cx="5731510" cy="2109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 </w:t>
      </w:r>
      <w:r w:rsidR="00A63F4D"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índice de um elemento será igual à sua posição menos um</w:t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Esta é a primeira forma de declararmos um </w:t>
      </w:r>
      <w:proofErr w:type="spellStart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no caso de já sabermos de antemão quais elementos ele irá conter.</w:t>
      </w:r>
    </w:p>
    <w:p w14:paraId="7FB34657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outra forma de declararmos um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consiste em incluirmos o tamanho que ele irá ocupar, algo que foi declarado implicitamente na primeira forma. Desta vez o faremos explicitamente.</w:t>
      </w:r>
    </w:p>
    <w:p w14:paraId="1B9E6CDF" w14:textId="77777777" w:rsidR="00A63F4D" w:rsidRDefault="00A63F4D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É importante lembrarmos que um </w:t>
      </w:r>
      <w:proofErr w:type="spellStart"/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D877A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é uma coleção de tamanho fixo!</w:t>
      </w:r>
    </w:p>
    <w:p w14:paraId="27C364D4" w14:textId="77777777" w:rsidR="00D877A5" w:rsidRPr="00A63F4D" w:rsidRDefault="00D877A5" w:rsidP="00A63F4D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DFFED3D" w14:textId="77777777" w:rsidR="00A63F4D" w:rsidRPr="00507FEE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lastRenderedPageBreak/>
        <w:t>string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507FE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2E3CF6EE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desta forma, veremos que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estão armazenadas três posições, cada uma com valor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(nulo), e estes elementos ainda são desconhecidos, porém já temos 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declarado. </w:t>
      </w:r>
    </w:p>
    <w:p w14:paraId="73D9E405" w14:textId="77777777" w:rsidR="00A63F4D" w:rsidRPr="00A63F4D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6F71CD" wp14:editId="266DA23C">
            <wp:extent cx="5731510" cy="159004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D"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Completaremos o código:</w:t>
      </w:r>
    </w:p>
    <w:p w14:paraId="090D92A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68C097E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F8FE3A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E1CCDF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2155558" w14:textId="77777777" w:rsidR="00D877A5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Vamos rodar o código mais uma vez. Veremos que 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possui os três elementos preenchidos. Imprimiremos isto na tela </w:t>
      </w:r>
    </w:p>
    <w:p w14:paraId="0777CCB1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6F5ACB1" wp14:editId="29EED46D">
            <wp:extent cx="5731510" cy="143002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4CDD" w14:textId="77777777" w:rsidR="00D877A5" w:rsidRDefault="00D877A5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58B5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- que também pode ser feito com o atalho "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cw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Tab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Tab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3D2FB47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6A2AA38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0CF4BC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9AE8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0E22D0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FE67D7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867E92A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8CD2C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 para verificar o resultado, temos impresso na tela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System.String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[]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o que não é exatamente o que queríamos. Queremos imprimir os elementos do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para isto, varreremos esta coleção (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imprimiremos cada um dos itens.</w:t>
      </w:r>
    </w:p>
    <w:p w14:paraId="2093CD74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Uma das maneiras de se fazer isso é utilizar a instrução </w:t>
      </w:r>
      <w:proofErr w:type="spellStart"/>
      <w:r w:rsidRPr="007A18D3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informar que, para cada aula em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faça algo (que no caso é a impressão).</w:t>
      </w:r>
    </w:p>
    <w:p w14:paraId="613DA50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3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14F08E6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B93DA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228215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892DB1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EC0A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4F2D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EA0AA5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lastRenderedPageBreak/>
        <w:t>foreach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B2D67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BDB7D4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62275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68D36C9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7B9D9A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o código, obteremos como </w:t>
      </w:r>
      <w:r w:rsidRPr="00A63F4D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Output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 seguinte:</w:t>
      </w:r>
    </w:p>
    <w:p w14:paraId="3B59FBF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0623A5C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09B402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EF8B383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0BB44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A581012" wp14:editId="2F6D5E67">
            <wp:extent cx="5731510" cy="2754630"/>
            <wp:effectExtent l="0" t="0" r="254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1A2" w14:textId="77777777" w:rsidR="007A18D3" w:rsidRDefault="007A18D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F243C89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Pegaremos esta instrução e a jogaremos a outro método para a reutilização conforme nossa necessidade. Utilizando "</w:t>
      </w:r>
      <w:proofErr w:type="spellStart"/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7A18D3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 (ponto)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extrairemos o método denominado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Nele, teremos nosso laço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330E96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segunda forma de imprimirmos estes elementos, utilizaremos outro laço o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que varrerá o comprimento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um índice até a posição final. Comentaremos o código do laço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</w:p>
    <w:p w14:paraId="5DC380E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3449A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60F94BB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DA044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E38B2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5E7C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BDC690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1B6733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6F8D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582234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C903D8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54960D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1B82B31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(aula);</w:t>
      </w:r>
    </w:p>
    <w:p w14:paraId="001C1AE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514091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528C0DA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63F4D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777B2CD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73C5B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374CB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2A94B2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3B4F7C0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Feito isto, podemos rodar a aplicação mais uma vez. O resultado é exatamente o mesmo que o anterior, embora a forma de chegarmos a ele seja outra.</w:t>
      </w:r>
    </w:p>
    <w:p w14:paraId="60915FC2" w14:textId="77777777" w:rsidR="00110AA0" w:rsidRPr="00A63F4D" w:rsidRDefault="00110AA0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1CB636C" wp14:editId="42B1DD15">
            <wp:extent cx="5731510" cy="25558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B9B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Com o 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laço </w:t>
      </w:r>
      <w:proofErr w:type="spellStart"/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foreach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não precisávamos de muitas informações, bastando passar o nome do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 o </w:t>
      </w:r>
      <w:r w:rsidRPr="00110AA0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for</w:t>
      </w:r>
      <w:r w:rsidRPr="00110AA0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conseguimos controlar o avanço do índice. Neste caso, é necessário sabermos seu comprimento e o índice que está sendo impresso.</w:t>
      </w:r>
    </w:p>
    <w:p w14:paraId="3A79B2E4" w14:textId="77777777" w:rsid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Para imprimirmos o primeiro elemento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novamente, acessando este elemento, cujo índice é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9D0968A" w14:textId="77777777" w:rsidR="00110AA0" w:rsidRPr="00A63F4D" w:rsidRDefault="00110AA0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22C117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FA5BF5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4AA5BA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68AE7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E26D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E93BB8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48E43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0C5F8D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5E9340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E7D4F59" w14:textId="77777777" w:rsidR="00110AA0" w:rsidRDefault="009F6353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C7B46F8" wp14:editId="605E77DA">
            <wp:extent cx="5731510" cy="257746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F7A0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app, veremos a impressão de "Introdução às Coleções" na tela. Para acessarmos o último elemento, precisaremos realizar uma conta:</w:t>
      </w:r>
    </w:p>
    <w:p w14:paraId="0E7D9D5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40A529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1B0E92D1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923255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45CEE3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C2AE1B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21CC2D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A291A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BA42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169EC6F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443D30F" w14:textId="77777777" w:rsidR="008B19F9" w:rsidRDefault="008B19F9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328C548" wp14:editId="6E2521E3">
            <wp:extent cx="5731510" cy="2771775"/>
            <wp:effectExtent l="0" t="0" r="254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904E4C8" w14:textId="77777777" w:rsidR="00A63F4D" w:rsidRP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Verificaremos que tudo funciona conforme esperado, quando rodamos a app vemos "Trabalhando com Conjuntos" no Output. Se quisermos trocar um elemento deste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faremos?</w:t>
      </w:r>
    </w:p>
    <w:p w14:paraId="6BC9899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2DAF99B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4A95FC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CC5D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CD98F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717AB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87CBF07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4B94A9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36F0434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501231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AB3DC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F6D1B9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7C90B3C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6C0D549" w14:textId="77777777" w:rsidR="009F6353" w:rsidRDefault="009F6353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EC33F38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não teremos nenhuma mudança! Isso ocorre pois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não está sendo armazenado no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armazenamos ali foi o </w:t>
      </w:r>
      <w:r w:rsidRPr="00A63F4D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valor copiado de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aulaIntro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não adianta mudarmos seu valor.</w:t>
      </w:r>
    </w:p>
    <w:p w14:paraId="735CF7D2" w14:textId="77777777" w:rsidR="00A63F4D" w:rsidRPr="00A63F4D" w:rsidRDefault="00A63F4D" w:rsidP="00A63F4D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acessar diretamente a primeira posição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aulas. Para atribuirmos um valor a esta posição, de índice </w:t>
      </w:r>
      <w:r w:rsidRPr="00A63F4D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o código assim:</w:t>
      </w:r>
    </w:p>
    <w:p w14:paraId="509C2122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0AFFA4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</w:t>
      </w:r>
      <w:proofErr w:type="spellStart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strings</w:t>
      </w:r>
      <w:proofErr w:type="spellEnd"/>
      <w:r w:rsidRPr="00A63F4D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omitidos</w:t>
      </w:r>
    </w:p>
    <w:p w14:paraId="4A216955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ED2BF2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5FC8D90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CFCF4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510F98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D02AD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48082DCE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CD21E6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3E59589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A6781F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5AFE7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7E05CAB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63F4D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A63F4D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4FCC43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A63F4D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63F4D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15BEC66" w14:textId="77777777" w:rsidR="00A63F4D" w:rsidRPr="00A63F4D" w:rsidRDefault="00A63F4D" w:rsidP="00A63F4D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63F4D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E88D886" w14:textId="77777777" w:rsidR="00A63F4D" w:rsidRDefault="00A63F4D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a aplicação e veremos que conseguimos trocar com sucesso o primeiro elemento do nosso </w:t>
      </w:r>
      <w:proofErr w:type="spellStart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63F4D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2E773DA" w14:textId="77777777" w:rsidR="00997335" w:rsidRPr="00A63F4D" w:rsidRDefault="00997335" w:rsidP="00A63F4D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2191ED4A" wp14:editId="7648F20B">
            <wp:extent cx="5731510" cy="267271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76F8" w14:textId="77777777" w:rsidR="00C27ED4" w:rsidRDefault="00C27ED4" w:rsidP="003613B9">
      <w:pPr>
        <w:pStyle w:val="Ttulo1"/>
        <w:rPr>
          <w:b/>
          <w:bCs/>
          <w:noProof/>
        </w:rPr>
      </w:pPr>
      <w:bookmarkStart w:id="2" w:name="_Toc62147088"/>
      <w:r w:rsidRPr="00C27ED4">
        <w:rPr>
          <w:b/>
          <w:bCs/>
          <w:noProof/>
        </w:rPr>
        <w:t>Atribuindo Valores A Um Array</w:t>
      </w:r>
      <w:bookmarkEnd w:id="2"/>
    </w:p>
    <w:p w14:paraId="2764DCD7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Manoel precisa declarar uma coleção de nomes de meses do ano. Para criá-la, ele decide declarar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 tamanho suficiente para armazenar os nomes de todos os meses do ano (na ordem correta). Em seguida, Manoel tem que definir 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valor para o mês de janeiro.</w:t>
      </w:r>
    </w:p>
    <w:p w14:paraId="6378E84A" w14:textId="77777777" w:rsid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Manoel pode fazer? Escolha a melhor alternativa.</w:t>
      </w:r>
    </w:p>
    <w:p w14:paraId="307443F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meses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77600F7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meses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"Janeiro"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B3EB6BA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Isso aí!</w:t>
      </w:r>
    </w:p>
    <w:p w14:paraId="6FF4DDB3" w14:textId="77777777" w:rsidR="00C27ED4" w:rsidRDefault="00C27ED4" w:rsidP="00C27ED4">
      <w:pPr>
        <w:pStyle w:val="Ttulo1"/>
        <w:rPr>
          <w:b/>
          <w:bCs/>
          <w:noProof/>
        </w:rPr>
      </w:pPr>
      <w:bookmarkStart w:id="3" w:name="_Toc62147089"/>
      <w:r w:rsidRPr="00C27ED4">
        <w:rPr>
          <w:b/>
          <w:bCs/>
          <w:noProof/>
        </w:rPr>
        <w:t>Modificando um valor de um elemento de um array</w:t>
      </w:r>
      <w:bookmarkEnd w:id="3"/>
    </w:p>
    <w:p w14:paraId="1FEA1DF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Dê uma olhada no seguinte trecho de código:</w:t>
      </w:r>
    </w:p>
    <w:p w14:paraId="738BF24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//os elementos que entrarão no </w:t>
      </w:r>
      <w:proofErr w:type="spellStart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array</w:t>
      </w:r>
      <w:proofErr w:type="spellEnd"/>
    </w:p>
    <w:p w14:paraId="5ADA89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CD6E95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BC2D1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EBF0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58923C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//declarando um </w:t>
      </w:r>
      <w:proofErr w:type="spellStart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array</w:t>
      </w:r>
      <w:proofErr w:type="spellEnd"/>
      <w:r w:rsidRPr="00C27ED4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populado</w:t>
      </w:r>
    </w:p>
    <w:p w14:paraId="092E6B8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</w:p>
    <w:p w14:paraId="54DFD2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99CD0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7FF0D1F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4B424C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1DF3F91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33A747B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377DE79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89EA65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196138E5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Qual o valor de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aulas[1]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quando você executa o código acima?</w:t>
      </w:r>
    </w:p>
    <w:p w14:paraId="41D06D60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"Modelando a Classe Aula"</w:t>
      </w:r>
    </w:p>
    <w:p w14:paraId="7400E0F3" w14:textId="77777777" w:rsidR="00C27ED4" w:rsidRPr="00C27ED4" w:rsidRDefault="00C27ED4" w:rsidP="00C27ED4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 xml:space="preserve">Quando o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 foi populado, o conteúdo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foi copiado para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para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 o </w:t>
      </w:r>
      <w:proofErr w:type="spellStart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</w:t>
      </w:r>
      <w:r w:rsidRPr="00C27ED4">
        <w:rPr>
          <w:rFonts w:ascii="Times New Roman" w:eastAsia="Times New Roman" w:hAnsi="Times New Roman" w:cs="Times New Roman"/>
          <w:b/>
          <w:bCs/>
          <w:color w:val="6E757A"/>
          <w:sz w:val="23"/>
          <w:szCs w:val="23"/>
          <w:shd w:val="clear" w:color="auto" w:fill="FFFFFF"/>
          <w:lang w:val="pt-BR" w:eastAsia="pt-BR"/>
        </w:rPr>
        <w:t>por valor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e naquele momento o conteúdo de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aulaModelando</w:t>
      </w:r>
      <w:proofErr w:type="spellEnd"/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era 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"Modelando a Classe Aula"</w:t>
      </w:r>
      <w:r w:rsidRPr="00C27ED4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60C2CBC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0F8029" w14:textId="77777777" w:rsidR="00C27ED4" w:rsidRDefault="00C27ED4" w:rsidP="00C27ED4">
      <w:pPr>
        <w:pStyle w:val="Ttulo1"/>
        <w:rPr>
          <w:b/>
          <w:bCs/>
          <w:noProof/>
        </w:rPr>
      </w:pPr>
      <w:bookmarkStart w:id="4" w:name="_Toc62147090"/>
      <w:r w:rsidRPr="00C27ED4">
        <w:rPr>
          <w:b/>
          <w:bCs/>
          <w:noProof/>
        </w:rPr>
        <w:t>Operações com Arrays</w:t>
      </w:r>
      <w:bookmarkEnd w:id="4"/>
    </w:p>
    <w:p w14:paraId="69B45E9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Agora vamos procurar um elemento 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aula "Modelando a Classe Aula", por exemplo. Para isso, imprimiremos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"Aula modelando está no índice 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concatenado com o índice onde ele foi encontrado, mostrando onde teve a ocorrência da nossa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79D9B7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 método estático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IndexOf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que buscará a primeira ocorrência de uma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retornando o índice onde foi encontrado:</w:t>
      </w:r>
    </w:p>
    <w:p w14:paraId="0461676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7C82E49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A480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2F13A3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B522659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será exibido o texto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"A aula modelando está no índice 1"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É a primeira ocorrência desta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6995CED0" w14:textId="77777777" w:rsid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77A78BE" wp14:editId="60770ED4">
            <wp:extent cx="5731510" cy="198310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0164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A3E2E8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Digamos que este texto se repita algumas vezes no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é possível procurá-la assim:</w:t>
      </w:r>
    </w:p>
    <w:p w14:paraId="7E8B924F" w14:textId="77777777" w:rsidR="0048403F" w:rsidRPr="00C27ED4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78D36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"Trabalhando com </w:t>
      </w:r>
      <w:proofErr w:type="spellStart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Arrays</w:t>
      </w:r>
      <w:proofErr w:type="spellEnd"/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55366F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A118C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411DA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31B7DC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B66EDB" w14:textId="77777777" w:rsidR="00114797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71C77663" w14:textId="77777777" w:rsidR="00114797" w:rsidRPr="00C27ED4" w:rsidRDefault="00114797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</w:p>
    <w:p w14:paraId="0C15A1F7" w14:textId="77777777" w:rsidR="0048403F" w:rsidRDefault="0048403F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F33242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mais uma vez, a aula será encontrada no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por tratar-se da primeira e última ocorrência desta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Prosseguindo, faremos uma operação para trocar a ordem dos elementos, colocando o último como primeiro, e vice-versa.</w:t>
      </w:r>
    </w:p>
    <w:p w14:paraId="70DBEA49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FB7EA5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Para revertermos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chamaremos o método estático 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DA5837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1B0413F" w14:textId="77777777" w:rsid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1C3D466" w14:textId="77777777" w:rsidR="00C12876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B7FD9C" w14:textId="77777777" w:rsidR="00C12876" w:rsidRPr="00C27ED4" w:rsidRDefault="00C12876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>
        <w:rPr>
          <w:noProof/>
        </w:rPr>
        <w:drawing>
          <wp:inline distT="0" distB="0" distL="0" distR="0" wp14:anchorId="5280B3E1" wp14:editId="2E81A8EA">
            <wp:extent cx="5731510" cy="264922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82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F6F54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D19BEA4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FB3A2C5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9784FE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contrapartida, para voltar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sua ordem original, faremos a reversão mais uma vez:</w:t>
      </w:r>
    </w:p>
    <w:p w14:paraId="679D75A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"Aula modelando está no índice "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1EB77EBB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LastIndexOf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085977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010674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57E238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68E5D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E9BDC0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54685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D346246" w14:textId="77777777" w:rsidR="00C12876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AACA87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Vimos, então, que o método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funciona como um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método idempotente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ou seja, se ele for rodado duas vezes, volta-se ao estado original. Supondo que tenhamos que redimensionar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reduzindo seu tamanho, 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também permite que se faça isto, por meio do método estático denominado "Redimensionar", ou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Resize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não esquecendo de imprimir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novo:</w:t>
      </w:r>
    </w:p>
    <w:p w14:paraId="1C28989A" w14:textId="77777777" w:rsidR="00C12876" w:rsidRPr="00C27ED4" w:rsidRDefault="00C12876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313A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C5C0FD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E89832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C792F76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1E6F8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AA84CB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594637F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B9D681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66E4C3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No entanto, como conseguimos redimensionar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se ele é um tipo de coleção de tamanho fixo? O que acontece é que, internamente,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cria uma nova coleção (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com o tamanho definido (neste caso,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 e, em seguida, copia os primeiros elementos da nossa classe original para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destino. No final, troca-se a referência da variável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apontando-a para o novo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262D4C6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 seja, sem que tivéssemos visto, uma cópia interna é criada. Este é o pequeno "truque" que acontece no método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Se quiséssemos aumentar 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novamente, para o tamanho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tentar:</w:t>
      </w:r>
    </w:p>
    <w:p w14:paraId="248971CB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7DF45A0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7EE38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DEC0BD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38FD1E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73B89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57CA15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9465A7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08D16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C575920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031D9B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de novo a app e teremos exatamente o mesmo resultado. Para confirmar que esta alteração foi de fato realizada, colocaremos um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breakpoint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nesta última linha que acabamos de criar, rodaremos a aplicação e inspecionaremos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939C4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fazermos isto, veremos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cujo último deles, de 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está com valor nulo, o que ocorre porque este elemento (ou índice) está vago, ou seja, não há nenhum valor dentro dele.</w:t>
      </w:r>
    </w:p>
    <w:p w14:paraId="71DE0E07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preciso, então, preenchermos esta última posição com um valor. Digamos que queiramos colocar a última aula como sendo a de conclusão. Para atribuirmos um valor a ela, colocaremos entre colchetes o índice que queremos usar.</w:t>
      </w:r>
    </w:p>
    <w:p w14:paraId="6ECD070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índice da última aula é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portanto o código ficará assim:</w:t>
      </w:r>
    </w:p>
    <w:p w14:paraId="4A933AF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Resize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ref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3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D4AAC3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4BE801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B43F93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BBD805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5AFE0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Se tivermos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cujo tamanho desconhecemos e quisermos preencher a última posição deste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não poderemos simplesmente colocar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no caso seria o número mágico, e sim uma expressão que sempre acesse a última posição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BD00D9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o índice sempre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 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poderemos colocar o número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aulas.Length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- 1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garantindo que estamos sempre acessando a última posição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código ficará assim, portanto:</w:t>
      </w:r>
    </w:p>
    <w:p w14:paraId="77A6126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1DBED5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52EC61F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E737DD0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e verificar seu funcionamento. Agora sim, conseguimos preencher a última posição com 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"Conclusão".</w:t>
      </w:r>
    </w:p>
    <w:p w14:paraId="1FAE5348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Para ordenarmos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alfabeticamente, poderíamos utilizar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"Ordenar", que em inglês é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Sort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", a partir do qual passaremos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imprimindo-o em seguida.</w:t>
      </w:r>
    </w:p>
    <w:p w14:paraId="7DBDA5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928A53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D17249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o código, desta vez teremos as aulas em ordem alfabética, como gostaríamos:</w:t>
      </w:r>
    </w:p>
    <w:p w14:paraId="751A362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Conclus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ã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</w:t>
      </w:r>
    </w:p>
    <w:p w14:paraId="099C7BF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534D82A2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Arrays</w:t>
      </w:r>
      <w:proofErr w:type="spellEnd"/>
    </w:p>
    <w:p w14:paraId="5F996601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pode ser revertido, porque não é idempotente como 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Reverse()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EB1672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Para copiarmos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outro, criaremos um de destino, acrescentando seu novo tamanho,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(duas posições). Queremos duplicar as duas últimas aulas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 para esta cópia.</w:t>
      </w:r>
    </w:p>
    <w:p w14:paraId="47C8E456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"cópia" (em inglês, "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Copy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"), passando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origem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), o índice inicial a partir do qual copiaremos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aulas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equivale à segunda posição), o nome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destino, a posição inicial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e a quantidade de elementos que iremos copiar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):</w:t>
      </w:r>
    </w:p>
    <w:p w14:paraId="00EC97A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];</w:t>
      </w:r>
    </w:p>
    <w:p w14:paraId="0F8398EC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Copy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68E5DBE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EAF165B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DF9786C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veremos que copiamos as duas últimas aulas. Para fazer o mesmo com todos os elementos, do início ao fim, poderíamos optar por uma maneira mais simples utilizando um método de </w:t>
      </w:r>
      <w:r w:rsidRPr="00C27ED4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clonagem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8DBF7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Declararemos um novo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denominado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E, em vez de declararmos uma nova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colocaremos a referência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inicial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chamando um método muito conveniente: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6F83324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ACEDB45" w14:textId="77777777" w:rsidR="00F96E6C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proofErr w:type="spellStart"/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Clone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4CBED52F" w14:textId="77777777" w:rsidR="00F96E6C" w:rsidRDefault="00F96E6C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</w:p>
    <w:p w14:paraId="50055439" w14:textId="77777777" w:rsidR="00C27ED4" w:rsidRPr="00C27ED4" w:rsidRDefault="00C27ED4" w:rsidP="00F96E6C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 o Visual Studio está "reclamando" por não conseguir converter o tipo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[]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 teremos que fazer um </w:t>
      </w:r>
      <w:proofErr w:type="spellStart"/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cast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777CFAFA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Clone</w:t>
      </w:r>
      <w:proofErr w:type="spellEnd"/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C27ED4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[];</w:t>
      </w:r>
    </w:p>
    <w:p w14:paraId="10B534B8" w14:textId="77777777" w:rsidR="00F96E6C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</w:pPr>
      <w:r w:rsidRPr="00C27ED4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C27ED4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C27ED4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B43FE7" w14:textId="77777777" w:rsidR="00C27ED4" w:rsidRPr="00C27ED4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C27ED4"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  <w:t xml:space="preserve"> </w:t>
      </w:r>
    </w:p>
    <w:p w14:paraId="28043838" w14:textId="77777777" w:rsidR="00F96E6C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4ED71C5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Rodaremos a aplicação e obteremos o resultado do nosso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clonado, que é exatamente o nosso original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Para terminar, veremos como limpar alguns elementos do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clone, neste caso, os dois últimos.</w:t>
      </w:r>
    </w:p>
    <w:p w14:paraId="64325999" w14:textId="77777777" w:rsidR="00C27ED4" w:rsidRP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método estático da classe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 limpeza, do inglês </w:t>
      </w:r>
      <w:proofErr w:type="spellStart"/>
      <w:r w:rsidRPr="00C27ED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lang w:val="pt-BR" w:eastAsia="pt-BR"/>
        </w:rPr>
        <w:t>clear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bem como o índice da segunda posição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 o número de elementos que queremos limpar (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), não esquecendo de imprimir 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clone:</w:t>
      </w:r>
    </w:p>
    <w:p w14:paraId="7AA423E9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Array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507FEE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06029FFA" w14:textId="77777777" w:rsidR="00C27ED4" w:rsidRPr="00507FEE" w:rsidRDefault="00C27ED4" w:rsidP="00C27ED4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507FE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lastRenderedPageBreak/>
        <w:t>Imprimir</w:t>
      </w:r>
      <w:proofErr w:type="spellEnd"/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507FE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507FE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507FEE"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  <w:t xml:space="preserve"> </w:t>
      </w:r>
    </w:p>
    <w:p w14:paraId="2DBFF6E3" w14:textId="77777777" w:rsidR="00F96E6C" w:rsidRDefault="00F96E6C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F39DB3F" wp14:editId="299CC93E">
            <wp:extent cx="3961905" cy="1933333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DBA" w14:textId="77777777" w:rsidR="00C27ED4" w:rsidRPr="00C27ED4" w:rsidRDefault="00C27ED4" w:rsidP="00C27ED4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Feito isto, rodaremos o código e veremos que conseguimos limpar os dois últimos elementos deste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Se colocarmos um breakpoint na linha de código que acabamos de criar e rodarmos novamente a aplicação, confirmaremos isso.</w:t>
      </w:r>
    </w:p>
    <w:p w14:paraId="1E9FEB8E" w14:textId="77777777" w:rsidR="00C27ED4" w:rsidRDefault="00C27ED4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Ao inspecionarmos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veremos que o primeiro elemento permanece intacto (índice </w:t>
      </w:r>
      <w:r w:rsidRPr="00C27ED4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"Conclusão"), e os outros dois passaram a ter valor nulo.</w:t>
      </w:r>
    </w:p>
    <w:p w14:paraId="781C5809" w14:textId="77777777" w:rsidR="00F96E6C" w:rsidRPr="00C27ED4" w:rsidRDefault="00F96E6C" w:rsidP="00C27ED4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6A4CF9" w14:textId="77777777" w:rsidR="00C27ED4" w:rsidRPr="00C27ED4" w:rsidRDefault="00C27ED4" w:rsidP="00C27ED4">
      <w:pPr>
        <w:shd w:val="clear" w:color="auto" w:fill="F0F0F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É importante lembrarmos que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é um tipo muito básico de coleção do .NET, então o utilizaremos em casos específicos, como em transferências de arquivos, manipulação de </w:t>
      </w:r>
      <w:r w:rsidRPr="00C27ED4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buffer</w:t>
      </w:r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 ou imagens, em arquivos de baixo nível. Isso porque normalmente, embora faça parte de várias coleções do .NET, o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não é tão usado quanto outro tipo de coleção (como o </w:t>
      </w:r>
      <w:proofErr w:type="spellStart"/>
      <w:r w:rsidRPr="00C27ED4">
        <w:rPr>
          <w:rFonts w:ascii="Courier New" w:eastAsia="Times New Roman" w:hAnsi="Courier New" w:cs="Courier New"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List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). Assim sendo, se for usar um tipo de coleção, busque sempre ver se é possível optar pela lista no lugar de um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, pois ela fornece métodos muito mais convenientes do que um simples </w:t>
      </w:r>
      <w:proofErr w:type="spellStart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C27ED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317E876" w14:textId="77777777" w:rsidR="00C27ED4" w:rsidRDefault="00CB7F90" w:rsidP="00CB7F90">
      <w:pPr>
        <w:pStyle w:val="Ttulo1"/>
        <w:rPr>
          <w:b/>
          <w:bCs/>
          <w:noProof/>
        </w:rPr>
      </w:pPr>
      <w:bookmarkStart w:id="5" w:name="_Toc62147091"/>
      <w:r w:rsidRPr="00CB7F90">
        <w:rPr>
          <w:b/>
          <w:bCs/>
          <w:noProof/>
        </w:rPr>
        <w:t>Copiando dados de um array</w:t>
      </w:r>
      <w:bookmarkEnd w:id="5"/>
    </w:p>
    <w:p w14:paraId="773DE861" w14:textId="77777777" w:rsid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1D08D8A3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Imagine um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declarado como </w:t>
      </w:r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decimal[] 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6BA161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Esse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saldosPorDiaDoMes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representa todos saldos diários de uma conta bancária ao longo de um determinado mês do ano.</w:t>
      </w:r>
    </w:p>
    <w:p w14:paraId="771B00F8" w14:textId="77777777" w:rsidR="00CB7F90" w:rsidRP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Detalhe: você não sabe qual mês esse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representa. Pode ser qualquer mês!</w:t>
      </w:r>
    </w:p>
    <w:p w14:paraId="62011850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Qual o código necessário para copiar os saldos dos dois últimos dias do mês para um novo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5F0E9665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CB7F90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decimal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];</w:t>
      </w:r>
    </w:p>
    <w:p w14:paraId="4DAC78A8" w14:textId="77777777" w:rsidR="00CB7F90" w:rsidRPr="00CB7F90" w:rsidRDefault="00CB7F90" w:rsidP="00CB7F9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Array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Copy</w:t>
      </w:r>
      <w:proofErr w:type="spellEnd"/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proofErr w:type="spellEnd"/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saldosPorDiaDoMes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CB7F90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Length</w:t>
      </w:r>
      <w:proofErr w:type="spellEnd"/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copia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CB7F90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CB7F90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</w:t>
      </w:r>
      <w:r w:rsidRPr="00CB7F90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C9DA84F" w14:textId="77777777" w:rsid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74ED263" w14:textId="77777777" w:rsidR="00CB7F90" w:rsidRPr="00CB7F90" w:rsidRDefault="00CB7F90" w:rsidP="00CB7F90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O método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Array.Copy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está copiando corretamente os valores dos 2 últimos elementos do </w:t>
      </w:r>
      <w:proofErr w:type="spellStart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, a partir do penúltimo elemento do </w:t>
      </w:r>
      <w:proofErr w:type="spellStart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é representado pela expressão </w:t>
      </w:r>
      <w:proofErr w:type="spellStart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saldosPorDiaDoMes.Length</w:t>
      </w:r>
      <w:proofErr w:type="spellEnd"/>
      <w:r w:rsidRPr="00CB7F90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 xml:space="preserve"> - 2</w:t>
      </w:r>
      <w:r w:rsidRPr="00CB7F90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sempre funcionará para qualquer mês do ano.</w:t>
      </w:r>
    </w:p>
    <w:p w14:paraId="25EA0B30" w14:textId="77777777" w:rsidR="00CB7F90" w:rsidRPr="00CB7F90" w:rsidRDefault="00CB7F90" w:rsidP="00CB7F90">
      <w:pPr>
        <w:pStyle w:val="Ttulo1"/>
        <w:rPr>
          <w:b/>
          <w:bCs/>
          <w:noProof/>
        </w:rPr>
      </w:pPr>
      <w:bookmarkStart w:id="6" w:name="_Toc62147092"/>
      <w:r w:rsidRPr="00CB7F90">
        <w:rPr>
          <w:b/>
          <w:bCs/>
          <w:noProof/>
        </w:rPr>
        <w:t>Mão na Massa: Começando com Arrays</w:t>
      </w:r>
      <w:bookmarkEnd w:id="6"/>
    </w:p>
    <w:p w14:paraId="1EBC079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para trabalhar com o tipo de coleção mais básica do .NET Framework: as matrizes, ou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como são conhecidas.</w:t>
      </w:r>
    </w:p>
    <w:p w14:paraId="2E7B9C1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7" w:name="_Toc62147093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um array</w:t>
      </w:r>
      <w:bookmarkEnd w:id="7"/>
    </w:p>
    <w:p w14:paraId="5721258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Imagine um grupo de 3 variáveis de strings, cada uma representando um nome de aula:</w:t>
      </w:r>
    </w:p>
    <w:p w14:paraId="2DAA9FB0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05BCFA6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DDE341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1081B39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Muitas vezes iremos trabalhar com essas informações reunidas num mesmo grupo, numa mesma coletânea de aulas, numa mesma...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5AD49CFF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EE122B1" wp14:editId="1DFCD1F8">
            <wp:extent cx="5709920" cy="8610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D25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Ora, porque é mais fácil trabalhar com informações "no atacado", isto é, se elas são parte de uma estrutura maior. Essa estrutura maior é a </w:t>
      </w:r>
      <w:r>
        <w:rPr>
          <w:rStyle w:val="nfase"/>
          <w:color w:val="3D464D"/>
          <w:sz w:val="27"/>
          <w:szCs w:val="27"/>
        </w:rPr>
        <w:t>coleção</w:t>
      </w:r>
      <w:r>
        <w:rPr>
          <w:color w:val="3D464D"/>
          <w:sz w:val="27"/>
          <w:szCs w:val="27"/>
        </w:rPr>
        <w:t>.</w:t>
      </w:r>
    </w:p>
    <w:p w14:paraId="406DC03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70FDFB4" wp14:editId="0705B03F">
            <wp:extent cx="5709920" cy="8610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62B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uma coleção matriz, ou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pode ser declarada assim:</w:t>
      </w:r>
    </w:p>
    <w:p w14:paraId="04FCB53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</w:p>
    <w:p w14:paraId="6DBFEC0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76CF5AA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proofErr w:type="spellStart"/>
      <w:r w:rsidRPr="00CB7F90">
        <w:rPr>
          <w:rStyle w:val="pln"/>
          <w:color w:val="3D464D"/>
          <w:lang w:val="en-US"/>
        </w:rPr>
        <w:t>aulaIntro</w:t>
      </w:r>
      <w:proofErr w:type="spellEnd"/>
      <w:r w:rsidRPr="00CB7F90">
        <w:rPr>
          <w:rStyle w:val="pun"/>
          <w:color w:val="999999"/>
          <w:lang w:val="en-US"/>
        </w:rPr>
        <w:t>,</w:t>
      </w:r>
    </w:p>
    <w:p w14:paraId="0BD4BD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,</w:t>
      </w:r>
    </w:p>
    <w:p w14:paraId="7B7346C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106F0DC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0F70118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595CAB5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a sintaxe especial: primeiro escrevemos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string</w:t>
      </w:r>
      <w:r>
        <w:rPr>
          <w:color w:val="3D464D"/>
          <w:sz w:val="27"/>
          <w:szCs w:val="27"/>
        </w:rPr>
        <w:t>, e em seguida os colchetes. Isso indica ao programa que estamos querendo trabalhar com um </w:t>
      </w:r>
      <w:r>
        <w:rPr>
          <w:rStyle w:val="nfase"/>
          <w:color w:val="3D464D"/>
          <w:sz w:val="27"/>
          <w:szCs w:val="27"/>
        </w:rPr>
        <w:t>array de strings</w:t>
      </w:r>
      <w:r>
        <w:rPr>
          <w:color w:val="3D464D"/>
          <w:sz w:val="27"/>
          <w:szCs w:val="27"/>
        </w:rPr>
        <w:t>.</w:t>
      </w:r>
    </w:p>
    <w:p w14:paraId="5326709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também que escrevemos as chaves, e dentro delas os elementos que vão preencher o array.</w:t>
      </w:r>
    </w:p>
    <w:p w14:paraId="04BA22FB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 w:rsidRPr="00CB7F90">
        <w:rPr>
          <w:rStyle w:val="nfase"/>
          <w:color w:val="3D464D"/>
          <w:sz w:val="27"/>
          <w:szCs w:val="27"/>
          <w:highlight w:val="yellow"/>
        </w:rPr>
        <w:t>Importante:</w:t>
      </w:r>
      <w:r w:rsidRPr="00CB7F90">
        <w:rPr>
          <w:color w:val="3D464D"/>
          <w:sz w:val="27"/>
          <w:szCs w:val="27"/>
          <w:highlight w:val="yellow"/>
        </w:rPr>
        <w:t> Nunca declaramos um array de strings com </w:t>
      </w:r>
      <w:r w:rsidRPr="00CB7F90">
        <w:rPr>
          <w:rStyle w:val="CdigoHTML"/>
          <w:color w:val="3D464D"/>
          <w:sz w:val="23"/>
          <w:szCs w:val="23"/>
          <w:highlight w:val="yellow"/>
          <w:shd w:val="clear" w:color="auto" w:fill="F0F3F5"/>
        </w:rPr>
        <w:t>Array&lt;string&gt;</w:t>
      </w:r>
      <w:r w:rsidRPr="00CB7F90">
        <w:rPr>
          <w:color w:val="3D464D"/>
          <w:sz w:val="27"/>
          <w:szCs w:val="27"/>
          <w:highlight w:val="yellow"/>
        </w:rPr>
        <w:t>!</w:t>
      </w:r>
    </w:p>
    <w:p w14:paraId="73DCADA7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essa não é a única forma. Também podemos declarar o array assim:</w:t>
      </w:r>
    </w:p>
    <w:p w14:paraId="73FEE1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aulas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</w:p>
    <w:p w14:paraId="142CDC5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80DE0D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6776FC1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AB18E0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68A207DE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  <w:r>
        <w:rPr>
          <w:color w:val="3D464D"/>
          <w:sz w:val="27"/>
          <w:szCs w:val="27"/>
        </w:rPr>
        <w:t xml:space="preserve"> </w:t>
      </w:r>
    </w:p>
    <w:p w14:paraId="2B14B66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Mais simples, não?</w:t>
      </w:r>
    </w:p>
    <w:p w14:paraId="54A55BD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nos exemplos acima, precisamos todos os itens do array na declaração. E se precisarmos criar o array e só depois (ou muito depois) preencher esse array? É aí que entra a terceira forma de declaração: passando o </w:t>
      </w:r>
      <w:r>
        <w:rPr>
          <w:rStyle w:val="nfase"/>
          <w:color w:val="3D464D"/>
          <w:sz w:val="27"/>
          <w:szCs w:val="27"/>
        </w:rPr>
        <w:t>tamanho</w:t>
      </w:r>
      <w:r>
        <w:rPr>
          <w:color w:val="3D464D"/>
          <w:sz w:val="27"/>
          <w:szCs w:val="27"/>
        </w:rPr>
        <w:t> do array explicitamente:</w:t>
      </w:r>
    </w:p>
    <w:p w14:paraId="66C10E36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aulas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3</w:t>
      </w:r>
      <w:r w:rsidRPr="00507FEE">
        <w:rPr>
          <w:rStyle w:val="pun"/>
          <w:color w:val="999999"/>
          <w:lang w:val="pt-BR"/>
        </w:rPr>
        <w:t>];</w:t>
      </w:r>
      <w:r w:rsidRPr="00507FEE">
        <w:rPr>
          <w:color w:val="3D464D"/>
          <w:sz w:val="27"/>
          <w:szCs w:val="27"/>
          <w:lang w:val="pt-BR"/>
        </w:rPr>
        <w:t xml:space="preserve"> </w:t>
      </w:r>
    </w:p>
    <w:p w14:paraId="174B15E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3694AC37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agora, quando formos </w:t>
      </w:r>
      <w:r>
        <w:rPr>
          <w:rStyle w:val="nfase"/>
          <w:color w:val="3D464D"/>
          <w:sz w:val="27"/>
          <w:szCs w:val="27"/>
        </w:rPr>
        <w:t>preencher</w:t>
      </w:r>
      <w:r>
        <w:rPr>
          <w:color w:val="3D464D"/>
          <w:sz w:val="27"/>
          <w:szCs w:val="27"/>
        </w:rPr>
        <w:t> o array, temos que informar a </w:t>
      </w:r>
      <w:r>
        <w:rPr>
          <w:rStyle w:val="nfase"/>
          <w:color w:val="3D464D"/>
          <w:sz w:val="27"/>
          <w:szCs w:val="27"/>
        </w:rPr>
        <w:t>posição</w:t>
      </w:r>
      <w:r>
        <w:rPr>
          <w:color w:val="3D464D"/>
          <w:sz w:val="27"/>
          <w:szCs w:val="27"/>
        </w:rPr>
        <w:t> a ser preenchida.</w:t>
      </w:r>
    </w:p>
    <w:p w14:paraId="009F9DA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aulaIntro</w:t>
      </w:r>
      <w:r>
        <w:rPr>
          <w:rStyle w:val="pun"/>
          <w:color w:val="999999"/>
        </w:rPr>
        <w:t>;</w:t>
      </w:r>
    </w:p>
    <w:p w14:paraId="066F40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;</w:t>
      </w:r>
    </w:p>
    <w:p w14:paraId="74F7D66F" w14:textId="77777777" w:rsidR="00CB7F90" w:rsidRDefault="00CB7F90" w:rsidP="00CB7F90">
      <w:pPr>
        <w:pStyle w:val="Pr-formataoHTML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aulaSets</w:t>
      </w:r>
      <w:r>
        <w:rPr>
          <w:rStyle w:val="pun"/>
          <w:color w:val="999999"/>
        </w:rPr>
        <w:t>;</w:t>
      </w:r>
    </w:p>
    <w:p w14:paraId="62EA44C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dá pra ver, essa sintaxe exige o índice dentro dos colchetes. O índice é igual a posição menos um:</w:t>
      </w:r>
    </w:p>
    <w:p w14:paraId="505CBEBC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ÍNDICE = POSIÇÃO - 1</w:t>
      </w:r>
    </w:p>
    <w:p w14:paraId="110E209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04708AE" wp14:editId="402499A2">
            <wp:extent cx="5709920" cy="86106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2914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8" w:name="_Toc62147094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um array</w:t>
      </w:r>
      <w:bookmarkEnd w:id="8"/>
    </w:p>
    <w:p w14:paraId="6F05D78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situações em que você precise imprimir um array, isto é, imprimir todos os seus elementos no console, você se sentirá tentado a fazer isto:</w:t>
      </w:r>
    </w:p>
    <w:p w14:paraId="4E2957A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313F81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resultado não será o esperado! Você verá aparecer no console:</w:t>
      </w:r>
    </w:p>
    <w:p w14:paraId="50211EBC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String</w:t>
      </w:r>
      <w:r>
        <w:rPr>
          <w:rStyle w:val="pun"/>
          <w:color w:val="999999"/>
        </w:rPr>
        <w:t>[]</w:t>
      </w:r>
    </w:p>
    <w:p w14:paraId="21A4FB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quê? Quando tentamos imprimir o array diretamente, o .NET Framework irá acessar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ToString()</w:t>
      </w:r>
      <w:r>
        <w:rPr>
          <w:color w:val="3D464D"/>
          <w:sz w:val="27"/>
          <w:szCs w:val="27"/>
        </w:rPr>
        <w:t> da classe object e imprimir o namespace e o nome da classe.</w:t>
      </w:r>
    </w:p>
    <w:p w14:paraId="5159B17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nesse caso vamos </w:t>
      </w:r>
      <w:r>
        <w:rPr>
          <w:rStyle w:val="nfase"/>
          <w:color w:val="3D464D"/>
          <w:sz w:val="27"/>
          <w:szCs w:val="27"/>
        </w:rPr>
        <w:t>varrer</w:t>
      </w:r>
      <w:r>
        <w:rPr>
          <w:color w:val="3D464D"/>
          <w:sz w:val="27"/>
          <w:szCs w:val="27"/>
        </w:rPr>
        <w:t>, isso é, </w:t>
      </w:r>
      <w:r>
        <w:rPr>
          <w:rStyle w:val="nfase"/>
          <w:color w:val="3D464D"/>
          <w:sz w:val="27"/>
          <w:szCs w:val="27"/>
        </w:rPr>
        <w:t>iterar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enumerar</w:t>
      </w:r>
      <w:r>
        <w:rPr>
          <w:color w:val="3D464D"/>
          <w:sz w:val="27"/>
          <w:szCs w:val="27"/>
        </w:rPr>
        <w:t> a coleção de alunos para imprimir cada um deles. Mas para isso vamos usar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que pega cada um dos elementos:</w:t>
      </w:r>
    </w:p>
    <w:p w14:paraId="78FAD49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foreach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var</w:t>
      </w:r>
      <w:r w:rsidRPr="00CB7F90">
        <w:rPr>
          <w:rStyle w:val="pln"/>
          <w:color w:val="3D464D"/>
          <w:lang w:val="en-US"/>
        </w:rPr>
        <w:t xml:space="preserve"> aula </w:t>
      </w:r>
      <w:r w:rsidRPr="00CB7F90">
        <w:rPr>
          <w:rStyle w:val="kwd"/>
          <w:color w:val="0077AA"/>
          <w:lang w:val="en-US"/>
        </w:rPr>
        <w:t>in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49BB5A7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338A2906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5654A1F2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7D5A7C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 é uma instrução bem simples, que não exige saber o tamanho do array nem precisa de acesso via indexador.</w:t>
      </w:r>
    </w:p>
    <w:p w14:paraId="2A92D94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 outra maneira de fazer a mesma varredura do array, mas desta vez usando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EA6846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proofErr w:type="spellEnd"/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un"/>
          <w:color w:val="999999"/>
          <w:lang w:val="en-US"/>
        </w:rPr>
        <w:t>++)</w:t>
      </w:r>
    </w:p>
    <w:p w14:paraId="35318CA7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8EDAF78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1716F6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7CB8FF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Perceba que o tamanho do array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é dado pela propriedade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Length</w:t>
      </w:r>
      <w:r>
        <w:rPr>
          <w:color w:val="3D464D"/>
          <w:sz w:val="27"/>
          <w:szCs w:val="27"/>
        </w:rPr>
        <w:t>.</w:t>
      </w:r>
    </w:p>
    <w:p w14:paraId="375EF6DC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exige saber o tamanho do array como também exige o acesso via indexador. Dá mais trabalho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do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, porém ele permite mais controle sobre a varredura.</w:t>
      </w:r>
    </w:p>
    <w:p w14:paraId="513120A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reaproveitar esse código, vamos colocar em um novo método:</w:t>
      </w:r>
    </w:p>
    <w:p w14:paraId="64BD77A2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private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static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void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typ"/>
          <w:color w:val="A67F59"/>
          <w:lang w:val="en-US"/>
        </w:rPr>
        <w:t>Imprimir</w:t>
      </w:r>
      <w:proofErr w:type="spellEnd"/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aulas</w:t>
      </w:r>
      <w:r w:rsidRPr="00CB7F90">
        <w:rPr>
          <w:rStyle w:val="pun"/>
          <w:color w:val="999999"/>
          <w:lang w:val="en-US"/>
        </w:rPr>
        <w:t>)</w:t>
      </w:r>
    </w:p>
    <w:p w14:paraId="53A37611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un"/>
          <w:color w:val="999999"/>
          <w:lang w:val="en-US"/>
        </w:rPr>
        <w:t>{</w:t>
      </w:r>
    </w:p>
    <w:p w14:paraId="40F5397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proofErr w:type="spellStart"/>
      <w:r w:rsidRPr="00CB7F90">
        <w:rPr>
          <w:rStyle w:val="typ"/>
          <w:color w:val="A67F59"/>
          <w:lang w:val="en-US"/>
        </w:rPr>
        <w:t>Console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Clear</w:t>
      </w:r>
      <w:proofErr w:type="spellEnd"/>
      <w:r w:rsidRPr="00CB7F90">
        <w:rPr>
          <w:rStyle w:val="pun"/>
          <w:color w:val="999999"/>
          <w:lang w:val="en-US"/>
        </w:rPr>
        <w:t>();</w:t>
      </w:r>
    </w:p>
    <w:p w14:paraId="1AA9D15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//foreach (var aula in aulas)</w:t>
      </w:r>
    </w:p>
    <w:p w14:paraId="7FD1956D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//{</w:t>
      </w:r>
    </w:p>
    <w:p w14:paraId="265E8317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 xml:space="preserve">//    </w:t>
      </w:r>
      <w:proofErr w:type="spellStart"/>
      <w:r w:rsidRPr="00CB7F90">
        <w:rPr>
          <w:rStyle w:val="com"/>
          <w:color w:val="708090"/>
          <w:lang w:val="en-US"/>
        </w:rPr>
        <w:t>Console.WriteLine</w:t>
      </w:r>
      <w:proofErr w:type="spellEnd"/>
      <w:r w:rsidRPr="00CB7F90">
        <w:rPr>
          <w:rStyle w:val="com"/>
          <w:color w:val="708090"/>
          <w:lang w:val="en-US"/>
        </w:rPr>
        <w:t>(aula);</w:t>
      </w:r>
    </w:p>
    <w:p w14:paraId="12D7D303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com"/>
          <w:color w:val="708090"/>
          <w:lang w:val="en-US"/>
        </w:rPr>
        <w:t>//}</w:t>
      </w:r>
    </w:p>
    <w:p w14:paraId="7CC6E2C4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4F680BF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pln"/>
          <w:color w:val="3D464D"/>
          <w:lang w:val="en-US"/>
        </w:rPr>
        <w:t xml:space="preserve">    </w:t>
      </w:r>
      <w:r w:rsidRPr="00CB7F90">
        <w:rPr>
          <w:rStyle w:val="kwd"/>
          <w:color w:val="0077AA"/>
          <w:lang w:val="en-US"/>
        </w:rPr>
        <w:t>for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kwd"/>
          <w:color w:val="0077AA"/>
          <w:lang w:val="en-US"/>
        </w:rPr>
        <w:t>int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&lt;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Length</w:t>
      </w:r>
      <w:proofErr w:type="spellEnd"/>
      <w:r w:rsidRPr="00CB7F90">
        <w:rPr>
          <w:rStyle w:val="pun"/>
          <w:color w:val="999999"/>
          <w:lang w:val="en-US"/>
        </w:rPr>
        <w:t>;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i</w:t>
      </w:r>
      <w:proofErr w:type="spellEnd"/>
      <w:r w:rsidRPr="00CB7F90">
        <w:rPr>
          <w:rStyle w:val="pun"/>
          <w:color w:val="999999"/>
          <w:lang w:val="en-US"/>
        </w:rPr>
        <w:t>++)</w:t>
      </w:r>
    </w:p>
    <w:p w14:paraId="2FB60FDB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 w:rsidRPr="00CB7F90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768B10C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500ED843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48B70DB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54757EB0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9" w:name="_Toc62147095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primeiro item do array</w:t>
      </w:r>
      <w:bookmarkEnd w:id="9"/>
    </w:p>
    <w:p w14:paraId="3A8A0CD1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vimos, um array é uma coleção base-zero. Isto é, a primeira posição sempre tem índice zero. Então, para obtermos o primeiro item, temos que usar índice zero:</w:t>
      </w:r>
    </w:p>
    <w:p w14:paraId="5D1A7076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lastRenderedPageBreak/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A594418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0" w:name="_Toc62147096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o último item do array</w:t>
      </w:r>
      <w:bookmarkEnd w:id="10"/>
    </w:p>
    <w:p w14:paraId="2D9635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quer pegar o último item do array, então tem que calcular o índice como a última posição menos um, isto é, o total de elementos menos um.</w:t>
      </w:r>
    </w:p>
    <w:p w14:paraId="769993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7CB75DF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726ABF3" wp14:editId="019F782D">
            <wp:extent cx="5709920" cy="861060"/>
            <wp:effectExtent l="0" t="0" r="50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4D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1" w:name="_Toc62147097"/>
      <w:r>
        <w:rPr>
          <w:rFonts w:ascii="Open Sans" w:hAnsi="Open Sans" w:cs="Open Sans"/>
          <w:color w:val="3D464D"/>
          <w:spacing w:val="-8"/>
          <w:sz w:val="32"/>
          <w:szCs w:val="32"/>
        </w:rPr>
        <w:t>Modificando item de um array</w:t>
      </w:r>
      <w:bookmarkEnd w:id="11"/>
    </w:p>
    <w:p w14:paraId="04581A6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Imagina que você precise modificar um item agora, a aula de introdução.</w:t>
      </w:r>
    </w:p>
    <w:p w14:paraId="42FA9945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22D6C5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461E7B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Qual o resultado? O item não é modificado! Mas por quê?</w:t>
      </w:r>
    </w:p>
    <w:p w14:paraId="5B03BCA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quando criamos o array,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foi copiada para o array </w:t>
      </w:r>
      <w:r>
        <w:rPr>
          <w:rStyle w:val="Forte"/>
          <w:color w:val="3D464D"/>
          <w:sz w:val="27"/>
          <w:szCs w:val="27"/>
        </w:rPr>
        <w:t>por valor</w:t>
      </w:r>
      <w:r>
        <w:rPr>
          <w:color w:val="3D464D"/>
          <w:sz w:val="27"/>
          <w:szCs w:val="27"/>
        </w:rPr>
        <w:t>, e não por referência! Logo, qualquer mudança na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aulaIntro</w:t>
      </w:r>
      <w:r>
        <w:rPr>
          <w:color w:val="3D464D"/>
          <w:sz w:val="27"/>
          <w:szCs w:val="27"/>
        </w:rPr>
        <w:t> não afetará o array.</w:t>
      </w:r>
    </w:p>
    <w:p w14:paraId="396A77E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como podemos mudar um valor dentro do array? Acessando o indexador, a mesma forma que fazemos quando estamos </w:t>
      </w:r>
      <w:r>
        <w:rPr>
          <w:rStyle w:val="Forte"/>
          <w:color w:val="3D464D"/>
          <w:sz w:val="27"/>
          <w:szCs w:val="27"/>
        </w:rPr>
        <w:t>obtendo</w:t>
      </w:r>
      <w:r>
        <w:rPr>
          <w:color w:val="3D464D"/>
          <w:sz w:val="27"/>
          <w:szCs w:val="27"/>
        </w:rPr>
        <w:t> um valor.</w:t>
      </w:r>
    </w:p>
    <w:p w14:paraId="44872CE4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Arrays"</w:t>
      </w:r>
      <w:r>
        <w:rPr>
          <w:rStyle w:val="pun"/>
          <w:color w:val="999999"/>
        </w:rPr>
        <w:t>;</w:t>
      </w:r>
    </w:p>
    <w:p w14:paraId="10D1FB5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2A45AF9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tanto a leitura quanto a gravação de um item de um array é feito via indexador.</w:t>
      </w:r>
    </w:p>
    <w:p w14:paraId="5642F3E6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2" w:name="_Toc6214709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Acessando o primeiro ou último item de um array que satisfaz uma condição</w:t>
      </w:r>
      <w:bookmarkEnd w:id="12"/>
    </w:p>
    <w:p w14:paraId="6193988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DD2033A" wp14:editId="5CD2C0B4">
            <wp:extent cx="5709920" cy="1903095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EC1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Quando você precisa varrer um array para buscar um item que satisfaz uma condição, você pode usar um laço, como </w:t>
      </w:r>
      <w:r>
        <w:rPr>
          <w:rStyle w:val="Forte"/>
          <w:color w:val="3D464D"/>
          <w:sz w:val="27"/>
          <w:szCs w:val="27"/>
        </w:rPr>
        <w:t>foreach</w:t>
      </w:r>
      <w:r>
        <w:rPr>
          <w:color w:val="3D464D"/>
          <w:sz w:val="27"/>
          <w:szCs w:val="27"/>
        </w:rPr>
        <w:t> ou </w:t>
      </w:r>
      <w:r>
        <w:rPr>
          <w:rStyle w:val="Forte"/>
          <w:color w:val="3D464D"/>
          <w:sz w:val="27"/>
          <w:szCs w:val="27"/>
        </w:rPr>
        <w:t>for</w:t>
      </w:r>
      <w:r>
        <w:rPr>
          <w:color w:val="3D464D"/>
          <w:sz w:val="27"/>
          <w:szCs w:val="27"/>
        </w:rPr>
        <w:t>, como vimos.</w:t>
      </w:r>
    </w:p>
    <w:p w14:paraId="732198F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Porém, existe um jeito mais fácil. Você pode encontrar o índice de uma ocorrência,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6AF5BE0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"Aula modelando está no índice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7088EAD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exemplo acima, encontramos o índice onde está a aula "Modelando a Classe Aula". E para encontrar o elemento em si, basta usar o indexador com esse índice.</w:t>
      </w:r>
    </w:p>
    <w:p w14:paraId="4FA60628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temos que pegar o último item que satisfaz a condição: Usamos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LastIndexOf</w:t>
      </w:r>
      <w:r>
        <w:rPr>
          <w:color w:val="3D464D"/>
          <w:sz w:val="27"/>
          <w:szCs w:val="27"/>
        </w:rPr>
        <w:t>, que é análogo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IndexOf</w:t>
      </w:r>
      <w:r>
        <w:rPr>
          <w:color w:val="3D464D"/>
          <w:sz w:val="27"/>
          <w:szCs w:val="27"/>
        </w:rPr>
        <w:t>:</w:t>
      </w:r>
    </w:p>
    <w:p w14:paraId="2F47147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LastIndexOf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aulaModelando</w:t>
      </w:r>
      <w:r>
        <w:rPr>
          <w:rStyle w:val="pun"/>
          <w:color w:val="999999"/>
        </w:rPr>
        <w:t>));</w:t>
      </w:r>
    </w:p>
    <w:p w14:paraId="54E8A3D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3" w:name="_Toc62147099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a ordem do array</w:t>
      </w:r>
      <w:bookmarkEnd w:id="13"/>
    </w:p>
    <w:p w14:paraId="7BE373E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C37AFA1" wp14:editId="1F597F18">
            <wp:extent cx="2860040" cy="11480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7993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revertar a ordem natural do array, podemos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Reverse()</w:t>
      </w:r>
      <w:r>
        <w:rPr>
          <w:color w:val="3D464D"/>
          <w:sz w:val="27"/>
          <w:szCs w:val="27"/>
        </w:rPr>
        <w:t>:</w:t>
      </w:r>
    </w:p>
    <w:p w14:paraId="0E5EE4A2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975C15D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587F48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 acima não se aplica ao objeto em si, mas sim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 Ele é um método estático.</w:t>
      </w:r>
    </w:p>
    <w:p w14:paraId="2BBE01B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revertermos novamente, temos a ordem original do array:</w:t>
      </w:r>
    </w:p>
    <w:p w14:paraId="3355B02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9540270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6EE71F5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4" w:name="_Toc62147100"/>
      <w:r>
        <w:rPr>
          <w:rFonts w:ascii="Open Sans" w:hAnsi="Open Sans" w:cs="Open Sans"/>
          <w:color w:val="3D464D"/>
          <w:spacing w:val="-8"/>
          <w:sz w:val="32"/>
          <w:szCs w:val="32"/>
        </w:rPr>
        <w:t>Redimensionando um array</w:t>
      </w:r>
      <w:bookmarkEnd w:id="14"/>
    </w:p>
    <w:p w14:paraId="249693C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encolher, diminuir, truncar um array, para ele conter menos elementos. Mas um array é uma coleção de tamanho fixo. O que fazer?</w:t>
      </w:r>
    </w:p>
    <w:p w14:paraId="3FB10A78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76D79C2" wp14:editId="4DE4F09A">
            <wp:extent cx="2860040" cy="11480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861F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Você pode usar o método estático de redimensionamento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.</w:t>
      </w:r>
    </w:p>
    <w:p w14:paraId="378515A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Observe como reduzimos o tamanho de um array, de 3 para 2 posições:</w:t>
      </w:r>
    </w:p>
    <w:p w14:paraId="079C589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13FFB083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53235DA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toma como argumento:</w:t>
      </w:r>
    </w:p>
    <w:p w14:paraId="0ECC446F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array a ser redimensionado (por referência)</w:t>
      </w:r>
    </w:p>
    <w:p w14:paraId="4D6A005C" w14:textId="77777777" w:rsidR="00CB7F90" w:rsidRDefault="00CB7F90" w:rsidP="00CB7F90">
      <w:pPr>
        <w:numPr>
          <w:ilvl w:val="0"/>
          <w:numId w:val="19"/>
        </w:numPr>
        <w:shd w:val="clear" w:color="auto" w:fill="FFFFFF"/>
        <w:spacing w:before="60" w:after="6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novo tamanho do array</w:t>
      </w:r>
    </w:p>
    <w:p w14:paraId="769C9F70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Assim, teremos um novo array com tamanho 2.</w:t>
      </w:r>
    </w:p>
    <w:p w14:paraId="719D799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 outro lado, se quisermos aumentar o tamanho do array, podemos usar o mesmo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, e dessa vez vamos voltar o array ao seu tamanho original, 3:</w:t>
      </w:r>
    </w:p>
    <w:p w14:paraId="414F1B21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Resize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ref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);</w:t>
      </w:r>
    </w:p>
    <w:p w14:paraId="12D0A984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6A03EF56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note que, com isso, agora temos uma nova posição, ao final do array, sem nenhum valor preenchido.</w:t>
      </w:r>
    </w:p>
    <w:p w14:paraId="3401B3E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preencher essa posição acessando nosso array com o indexador, e indicando a última posição, isto é,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aulas.Length - 1</w:t>
      </w:r>
      <w:r>
        <w:rPr>
          <w:color w:val="3D464D"/>
          <w:sz w:val="27"/>
          <w:szCs w:val="27"/>
        </w:rPr>
        <w:t>:</w:t>
      </w:r>
    </w:p>
    <w:p w14:paraId="405F497C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Length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;</w:t>
      </w:r>
    </w:p>
    <w:p w14:paraId="2292E61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789234EE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2EF17B7" wp14:editId="096DA42C">
            <wp:extent cx="4763135" cy="11480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853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que aprendemos como redimensionar um array, fica a pergunta: </w:t>
      </w:r>
      <w:r>
        <w:rPr>
          <w:rStyle w:val="nfase"/>
          <w:color w:val="3D464D"/>
          <w:sz w:val="27"/>
          <w:szCs w:val="27"/>
        </w:rPr>
        <w:t>como isso é possível, já que o array é uma coleção de tamanho fixo?</w:t>
      </w:r>
    </w:p>
    <w:p w14:paraId="1AD4B1CD" w14:textId="77777777" w:rsidR="00CB7F90" w:rsidRDefault="00CB7F90" w:rsidP="00CB7F90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verdade, um array não é "redimensionado" diretamente pelo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. O que acontece é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Resize</w:t>
      </w:r>
      <w:r>
        <w:rPr>
          <w:color w:val="3D464D"/>
          <w:sz w:val="27"/>
          <w:szCs w:val="27"/>
        </w:rPr>
        <w:t> </w:t>
      </w:r>
      <w:r>
        <w:rPr>
          <w:rStyle w:val="Forte"/>
          <w:color w:val="3D464D"/>
          <w:sz w:val="27"/>
          <w:szCs w:val="27"/>
        </w:rPr>
        <w:t>copia</w:t>
      </w:r>
      <w:r>
        <w:rPr>
          <w:color w:val="3D464D"/>
          <w:sz w:val="27"/>
          <w:szCs w:val="27"/>
        </w:rPr>
        <w:t> o conteúdo do array para um novo array com o novo tamanho definido, e em seguida a variável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</w:t>
      </w:r>
      <w:r>
        <w:rPr>
          <w:color w:val="3D464D"/>
          <w:sz w:val="27"/>
          <w:szCs w:val="27"/>
        </w:rPr>
        <w:t> passa a referenciar esse novo array.</w:t>
      </w:r>
    </w:p>
    <w:p w14:paraId="6CB5D3F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5" w:name="_Toc62147101"/>
      <w:r>
        <w:rPr>
          <w:rFonts w:ascii="Open Sans" w:hAnsi="Open Sans" w:cs="Open Sans"/>
          <w:color w:val="3D464D"/>
          <w:spacing w:val="-8"/>
          <w:sz w:val="32"/>
          <w:szCs w:val="32"/>
        </w:rPr>
        <w:t>Ordenando um array</w:t>
      </w:r>
      <w:bookmarkEnd w:id="15"/>
    </w:p>
    <w:p w14:paraId="1692C544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E3FD38C" wp14:editId="01A3781B">
            <wp:extent cx="4763135" cy="11480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D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 array pode ser ordenado através do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da classe Array:</w:t>
      </w:r>
    </w:p>
    <w:p w14:paraId="6920A96A" w14:textId="77777777" w:rsidR="00CB7F90" w:rsidRDefault="00CB7F90" w:rsidP="00CB7F90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Array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2510302F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</w:p>
    <w:p w14:paraId="79154B65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não retorna valor algum. Em vez disso, ele modifica o próprio parâmetro, que é o array que foi ordenado.</w:t>
      </w:r>
    </w:p>
    <w:p w14:paraId="40FA571B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Importante notar também que o critério de ordenação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nesse exemplo é a ordem natural dos elementos: como estamos trabalhando com strings, então a ordem é alfabética.</w:t>
      </w:r>
    </w:p>
    <w:p w14:paraId="5EEC728F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6" w:name="_Toc6214710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Copiando um array</w:t>
      </w:r>
      <w:bookmarkEnd w:id="16"/>
    </w:p>
    <w:p w14:paraId="2FF3CA4B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74359E7" wp14:editId="6DDCF8AA">
            <wp:extent cx="4763135" cy="11480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59C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Existem situações em que queremos copiar todos os itens de um array, ou parte deles, para um novo array. Felizmente, existe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que é estático e pertence à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Array</w:t>
      </w:r>
      <w:r>
        <w:rPr>
          <w:color w:val="3D464D"/>
          <w:sz w:val="27"/>
          <w:szCs w:val="27"/>
        </w:rPr>
        <w:t>, para nos ajudar nisso.</w:t>
      </w:r>
    </w:p>
    <w:p w14:paraId="5A1488B9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Primeiro declaramos o array </w:t>
      </w:r>
      <w:r>
        <w:rPr>
          <w:rStyle w:val="nfase"/>
          <w:color w:val="3D464D"/>
          <w:sz w:val="27"/>
          <w:szCs w:val="27"/>
        </w:rPr>
        <w:t>de destino</w:t>
      </w:r>
      <w:r>
        <w:rPr>
          <w:color w:val="3D464D"/>
          <w:sz w:val="27"/>
          <w:szCs w:val="27"/>
        </w:rPr>
        <w:t>, ou seja, aquele que vai receber a cópia.</w:t>
      </w:r>
    </w:p>
    <w:p w14:paraId="60CDF6D9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pt-BR"/>
        </w:rPr>
      </w:pP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[]</w:t>
      </w:r>
      <w:r w:rsidRPr="00507FEE">
        <w:rPr>
          <w:rStyle w:val="pln"/>
          <w:color w:val="3D464D"/>
          <w:lang w:val="pt-BR"/>
        </w:rPr>
        <w:t xml:space="preserve"> copia </w:t>
      </w:r>
      <w:r w:rsidRPr="00507FEE">
        <w:rPr>
          <w:rStyle w:val="pun"/>
          <w:color w:val="999999"/>
          <w:lang w:val="pt-BR"/>
        </w:rPr>
        <w:t>=</w:t>
      </w:r>
      <w:r w:rsidRPr="00507FEE">
        <w:rPr>
          <w:rStyle w:val="pln"/>
          <w:color w:val="3D464D"/>
          <w:lang w:val="pt-BR"/>
        </w:rPr>
        <w:t xml:space="preserve"> </w:t>
      </w:r>
      <w:r w:rsidRPr="00507FEE">
        <w:rPr>
          <w:rStyle w:val="kwd"/>
          <w:color w:val="0077AA"/>
          <w:lang w:val="pt-BR"/>
        </w:rPr>
        <w:t>new</w:t>
      </w:r>
      <w:r w:rsidRPr="00507FEE">
        <w:rPr>
          <w:rStyle w:val="pln"/>
          <w:color w:val="3D464D"/>
          <w:lang w:val="pt-BR"/>
        </w:rPr>
        <w:t xml:space="preserve"> </w:t>
      </w:r>
      <w:proofErr w:type="spellStart"/>
      <w:r w:rsidRPr="00507FEE">
        <w:rPr>
          <w:rStyle w:val="kwd"/>
          <w:color w:val="0077AA"/>
          <w:lang w:val="pt-BR"/>
        </w:rPr>
        <w:t>string</w:t>
      </w:r>
      <w:proofErr w:type="spellEnd"/>
      <w:r w:rsidRPr="00507FEE">
        <w:rPr>
          <w:rStyle w:val="pun"/>
          <w:color w:val="999999"/>
          <w:lang w:val="pt-BR"/>
        </w:rPr>
        <w:t>[</w:t>
      </w:r>
      <w:r w:rsidRPr="00507FEE">
        <w:rPr>
          <w:rStyle w:val="lit"/>
          <w:color w:val="990055"/>
          <w:lang w:val="pt-BR"/>
        </w:rPr>
        <w:t>2</w:t>
      </w:r>
      <w:r w:rsidRPr="00507FEE">
        <w:rPr>
          <w:rStyle w:val="pun"/>
          <w:color w:val="999999"/>
          <w:lang w:val="pt-BR"/>
        </w:rPr>
        <w:t>];</w:t>
      </w:r>
    </w:p>
    <w:p w14:paraId="5883D446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Em seguida chamamos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, passando o array de origem, o de destino, assim como as posições (índices) de início da cópia, e também a quantidade de itens a serem copiados.</w:t>
      </w:r>
    </w:p>
    <w:p w14:paraId="54735B6B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copia</w:t>
      </w:r>
      <w:proofErr w:type="spellEnd"/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new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];</w:t>
      </w:r>
    </w:p>
    <w:p w14:paraId="6886F77A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CB7F90">
        <w:rPr>
          <w:rStyle w:val="typ"/>
          <w:color w:val="A67F59"/>
          <w:lang w:val="en-US"/>
        </w:rPr>
        <w:t>Array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Copy</w:t>
      </w:r>
      <w:proofErr w:type="spellEnd"/>
      <w:r w:rsidRPr="00CB7F90">
        <w:rPr>
          <w:rStyle w:val="pun"/>
          <w:color w:val="999999"/>
          <w:lang w:val="en-US"/>
        </w:rPr>
        <w:t>(</w:t>
      </w:r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1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copia</w:t>
      </w:r>
      <w:proofErr w:type="spellEnd"/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0</w:t>
      </w:r>
      <w:r w:rsidRPr="00CB7F90">
        <w:rPr>
          <w:rStyle w:val="pun"/>
          <w:color w:val="999999"/>
          <w:lang w:val="en-US"/>
        </w:rPr>
        <w:t>,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lit"/>
          <w:color w:val="990055"/>
          <w:lang w:val="en-US"/>
        </w:rPr>
        <w:t>2</w:t>
      </w:r>
      <w:r w:rsidRPr="00CB7F90">
        <w:rPr>
          <w:rStyle w:val="pun"/>
          <w:color w:val="999999"/>
          <w:lang w:val="en-US"/>
        </w:rPr>
        <w:t>);</w:t>
      </w:r>
    </w:p>
    <w:p w14:paraId="1CD0FAD5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18338C5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7" w:name="_Toc62147103"/>
      <w:r>
        <w:rPr>
          <w:rFonts w:ascii="Open Sans" w:hAnsi="Open Sans" w:cs="Open Sans"/>
          <w:color w:val="3D464D"/>
          <w:spacing w:val="-8"/>
          <w:sz w:val="32"/>
          <w:szCs w:val="32"/>
        </w:rPr>
        <w:t>Clonando um array</w:t>
      </w:r>
      <w:bookmarkEnd w:id="17"/>
    </w:p>
    <w:p w14:paraId="0C9C43C5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13C7FFA" wp14:editId="19067B28">
            <wp:extent cx="4763135" cy="190309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A5B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olharmos a sintaxe do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Copy</w:t>
      </w:r>
      <w:r>
        <w:rPr>
          <w:color w:val="3D464D"/>
          <w:sz w:val="27"/>
          <w:szCs w:val="27"/>
        </w:rPr>
        <w:t> acima, vemos que ela é um pouco complicada, principalmente se quisermos fazer uma cópia simples de um array para outro. Para esse tipo de cenário, o melhor mesmo é utilizar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</w:t>
      </w:r>
      <w:r>
        <w:rPr>
          <w:color w:val="3D464D"/>
          <w:sz w:val="27"/>
          <w:szCs w:val="27"/>
        </w:rPr>
        <w:t>, que obtém uma cópia exata do array de origem sem muita cerimônia:</w:t>
      </w:r>
    </w:p>
    <w:p w14:paraId="0241824C" w14:textId="77777777" w:rsidR="00CB7F90" w:rsidRPr="00CB7F90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</w:t>
      </w:r>
      <w:r w:rsidRPr="00CB7F90">
        <w:rPr>
          <w:rStyle w:val="pln"/>
          <w:color w:val="3D464D"/>
          <w:lang w:val="en-US"/>
        </w:rPr>
        <w:t xml:space="preserve"> clone </w:t>
      </w:r>
      <w:r w:rsidRPr="00CB7F90">
        <w:rPr>
          <w:rStyle w:val="pun"/>
          <w:color w:val="999999"/>
          <w:lang w:val="en-US"/>
        </w:rPr>
        <w:t>=</w:t>
      </w:r>
      <w:r w:rsidRPr="00CB7F90">
        <w:rPr>
          <w:rStyle w:val="pln"/>
          <w:color w:val="3D464D"/>
          <w:lang w:val="en-US"/>
        </w:rPr>
        <w:t xml:space="preserve"> </w:t>
      </w:r>
      <w:proofErr w:type="spellStart"/>
      <w:r w:rsidRPr="00CB7F90">
        <w:rPr>
          <w:rStyle w:val="pln"/>
          <w:color w:val="3D464D"/>
          <w:lang w:val="en-US"/>
        </w:rPr>
        <w:t>aulas</w:t>
      </w:r>
      <w:r w:rsidRPr="00CB7F90">
        <w:rPr>
          <w:rStyle w:val="pun"/>
          <w:color w:val="999999"/>
          <w:lang w:val="en-US"/>
        </w:rPr>
        <w:t>.</w:t>
      </w:r>
      <w:r w:rsidRPr="00CB7F90">
        <w:rPr>
          <w:rStyle w:val="typ"/>
          <w:color w:val="A67F59"/>
          <w:lang w:val="en-US"/>
        </w:rPr>
        <w:t>Clone</w:t>
      </w:r>
      <w:proofErr w:type="spellEnd"/>
      <w:r w:rsidRPr="00CB7F90">
        <w:rPr>
          <w:rStyle w:val="pun"/>
          <w:color w:val="999999"/>
          <w:lang w:val="en-US"/>
        </w:rPr>
        <w:t>()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as</w:t>
      </w:r>
      <w:r w:rsidRPr="00CB7F90">
        <w:rPr>
          <w:rStyle w:val="pln"/>
          <w:color w:val="3D464D"/>
          <w:lang w:val="en-US"/>
        </w:rPr>
        <w:t xml:space="preserve"> </w:t>
      </w:r>
      <w:r w:rsidRPr="00CB7F90">
        <w:rPr>
          <w:rStyle w:val="kwd"/>
          <w:color w:val="0077AA"/>
          <w:lang w:val="en-US"/>
        </w:rPr>
        <w:t>string</w:t>
      </w:r>
      <w:r w:rsidRPr="00CB7F90">
        <w:rPr>
          <w:rStyle w:val="pun"/>
          <w:color w:val="999999"/>
          <w:lang w:val="en-US"/>
        </w:rPr>
        <w:t>[];</w:t>
      </w:r>
    </w:p>
    <w:p w14:paraId="26304EEA" w14:textId="77777777" w:rsidR="00CB7F90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6502E6B" w14:textId="77777777" w:rsidR="00CB7F90" w:rsidRDefault="00CB7F90" w:rsidP="00CB7F90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18" w:name="_Toc6214710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Limpando arrays</w:t>
      </w:r>
      <w:bookmarkEnd w:id="18"/>
    </w:p>
    <w:p w14:paraId="6D118D52" w14:textId="77777777" w:rsidR="00CB7F90" w:rsidRDefault="00CB7F90" w:rsidP="00CB7F90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8AF5F23" wp14:editId="6AE17EA1">
            <wp:extent cx="2860040" cy="14249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6372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como </w:t>
      </w:r>
      <w:r>
        <w:rPr>
          <w:rStyle w:val="nfase"/>
          <w:color w:val="3D464D"/>
          <w:sz w:val="27"/>
          <w:szCs w:val="27"/>
        </w:rPr>
        <w:t>preenchemos</w:t>
      </w:r>
      <w:r>
        <w:rPr>
          <w:color w:val="3D464D"/>
          <w:sz w:val="27"/>
          <w:szCs w:val="27"/>
        </w:rPr>
        <w:t> arrays, podemos também </w:t>
      </w:r>
      <w:r>
        <w:rPr>
          <w:rStyle w:val="nfase"/>
          <w:color w:val="3D464D"/>
          <w:sz w:val="27"/>
          <w:szCs w:val="27"/>
        </w:rPr>
        <w:t>limpá-los</w:t>
      </w:r>
      <w:r>
        <w:rPr>
          <w:color w:val="3D464D"/>
          <w:sz w:val="27"/>
          <w:szCs w:val="27"/>
        </w:rPr>
        <w:t>, para deixar todas as posições (ou parte delas) do array vazias (isto é, com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, que pode ser zero, null, etc.).</w:t>
      </w:r>
    </w:p>
    <w:p w14:paraId="7A5EF28A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isso existe o método estático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Clear</w:t>
      </w:r>
      <w:r>
        <w:rPr>
          <w:color w:val="3D464D"/>
          <w:sz w:val="27"/>
          <w:szCs w:val="27"/>
        </w:rPr>
        <w:t>, que toma o array a ser afetado, além da posição (índice) inicial e a quantidade de elementos afetados:</w:t>
      </w:r>
    </w:p>
    <w:p w14:paraId="278B8814" w14:textId="77777777" w:rsidR="00CB7F90" w:rsidRDefault="00CB7F90" w:rsidP="00CB7F90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</w:p>
    <w:p w14:paraId="2EF02921" w14:textId="77777777" w:rsidR="00CB7F90" w:rsidRPr="00507FEE" w:rsidRDefault="00CB7F90" w:rsidP="00CB7F90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507FEE">
        <w:rPr>
          <w:rStyle w:val="typ"/>
          <w:color w:val="A67F59"/>
          <w:lang w:val="en-US"/>
        </w:rPr>
        <w:t>Array</w:t>
      </w:r>
      <w:r w:rsidRPr="00507FEE">
        <w:rPr>
          <w:rStyle w:val="pun"/>
          <w:color w:val="999999"/>
          <w:lang w:val="en-US"/>
        </w:rPr>
        <w:t>.</w:t>
      </w:r>
      <w:r w:rsidRPr="00507FEE">
        <w:rPr>
          <w:rStyle w:val="typ"/>
          <w:color w:val="A67F59"/>
          <w:lang w:val="en-US"/>
        </w:rPr>
        <w:t>Clear</w:t>
      </w:r>
      <w:proofErr w:type="spellEnd"/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1</w:t>
      </w:r>
      <w:r w:rsidRPr="00507FEE">
        <w:rPr>
          <w:rStyle w:val="pun"/>
          <w:color w:val="999999"/>
          <w:lang w:val="en-US"/>
        </w:rPr>
        <w:t>,</w:t>
      </w:r>
      <w:r w:rsidRPr="00507FEE">
        <w:rPr>
          <w:rStyle w:val="pln"/>
          <w:color w:val="3D464D"/>
          <w:lang w:val="en-US"/>
        </w:rPr>
        <w:t xml:space="preserve"> </w:t>
      </w:r>
      <w:r w:rsidRPr="00507FEE">
        <w:rPr>
          <w:rStyle w:val="lit"/>
          <w:color w:val="990055"/>
          <w:lang w:val="en-US"/>
        </w:rPr>
        <w:t>2</w:t>
      </w:r>
      <w:r w:rsidRPr="00507FEE">
        <w:rPr>
          <w:rStyle w:val="pun"/>
          <w:color w:val="999999"/>
          <w:lang w:val="en-US"/>
        </w:rPr>
        <w:t>);</w:t>
      </w:r>
    </w:p>
    <w:p w14:paraId="4E66A3DD" w14:textId="77777777" w:rsidR="00CB7F90" w:rsidRPr="00507FEE" w:rsidRDefault="00CB7F90" w:rsidP="00CB7F90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spellStart"/>
      <w:r w:rsidRPr="00507FEE">
        <w:rPr>
          <w:rStyle w:val="typ"/>
          <w:color w:val="A67F59"/>
          <w:lang w:val="en-US"/>
        </w:rPr>
        <w:t>Imprimir</w:t>
      </w:r>
      <w:proofErr w:type="spellEnd"/>
      <w:r w:rsidRPr="00507FEE">
        <w:rPr>
          <w:rStyle w:val="pun"/>
          <w:color w:val="999999"/>
          <w:lang w:val="en-US"/>
        </w:rPr>
        <w:t>(</w:t>
      </w:r>
      <w:r w:rsidRPr="00507FEE">
        <w:rPr>
          <w:rStyle w:val="pln"/>
          <w:color w:val="3D464D"/>
          <w:lang w:val="en-US"/>
        </w:rPr>
        <w:t>clone</w:t>
      </w:r>
      <w:r w:rsidRPr="00507FEE">
        <w:rPr>
          <w:rStyle w:val="pun"/>
          <w:color w:val="999999"/>
          <w:lang w:val="en-US"/>
        </w:rPr>
        <w:t>);</w:t>
      </w:r>
    </w:p>
    <w:p w14:paraId="52A93D0F" w14:textId="77777777" w:rsidR="00C27ED4" w:rsidRDefault="00CB7F90" w:rsidP="00CB7F90">
      <w:pPr>
        <w:pStyle w:val="Ttulo1"/>
        <w:rPr>
          <w:b/>
          <w:bCs/>
          <w:noProof/>
        </w:rPr>
      </w:pPr>
      <w:bookmarkStart w:id="19" w:name="_Toc62147105"/>
      <w:r w:rsidRPr="00CB7F90">
        <w:rPr>
          <w:b/>
          <w:bCs/>
          <w:noProof/>
        </w:rPr>
        <w:t>Para saber mais</w:t>
      </w:r>
      <w:bookmarkEnd w:id="19"/>
    </w:p>
    <w:p w14:paraId="4198583E" w14:textId="77777777" w:rsidR="00CB7F90" w:rsidRPr="00CB7F90" w:rsidRDefault="00CB7F90" w:rsidP="00CB7F9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C# suporta vários tipos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7E1CAA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unidimensional</w:t>
      </w:r>
    </w:p>
    <w:p w14:paraId="5D1E6CF0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multidimensional (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retangular)</w:t>
      </w:r>
    </w:p>
    <w:p w14:paraId="73462274" w14:textId="77777777" w:rsidR="00CB7F90" w:rsidRPr="00CB7F90" w:rsidRDefault="00CB7F90" w:rsidP="00CB7F90">
      <w:pPr>
        <w:numPr>
          <w:ilvl w:val="0"/>
          <w:numId w:val="20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(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"denteados" ou "serrilhados")</w:t>
      </w:r>
    </w:p>
    <w:p w14:paraId="64A4B23A" w14:textId="77777777" w:rsidR="00CB7F90" w:rsidRDefault="00CB7F90" w:rsidP="00CB7F90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Saiba mais sobre declaração e uso de </w:t>
      </w:r>
      <w:proofErr w:type="spellStart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CB7F90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neste tutorial:</w:t>
      </w:r>
    </w:p>
    <w:p w14:paraId="1D563F1A" w14:textId="77777777" w:rsidR="00507FEE" w:rsidRDefault="00507FEE" w:rsidP="00507FEE">
      <w:pPr>
        <w:pStyle w:val="Ttulo1"/>
        <w:rPr>
          <w:b/>
          <w:bCs/>
          <w:noProof/>
        </w:rPr>
      </w:pPr>
      <w:bookmarkStart w:id="20" w:name="_Toc62147106"/>
      <w:r w:rsidRPr="00507FEE">
        <w:rPr>
          <w:b/>
          <w:bCs/>
          <w:noProof/>
        </w:rPr>
        <w:t>O que aprendemos?</w:t>
      </w:r>
      <w:bookmarkEnd w:id="20"/>
    </w:p>
    <w:p w14:paraId="10BF8EBB" w14:textId="77777777" w:rsidR="00507FEE" w:rsidRPr="00507FEE" w:rsidRDefault="00507FEE" w:rsidP="00507FE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1FD35DF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0AC7E7BB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sintaxe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em C#</w:t>
      </w:r>
    </w:p>
    <w:p w14:paraId="3211AA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Declarando e inicializando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6AB797FC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Inicializando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vazio com uma dimensão</w:t>
      </w:r>
    </w:p>
    <w:p w14:paraId="204E9802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Imprimindo elementos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022A4911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2B41B77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índices de um elemento</w:t>
      </w:r>
    </w:p>
    <w:p w14:paraId="1328231B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05D7893F" w14:textId="77777777" w:rsidR="00507FEE" w:rsidRPr="00507FEE" w:rsidRDefault="00507FEE" w:rsidP="00507FEE">
      <w:pPr>
        <w:numPr>
          <w:ilvl w:val="1"/>
          <w:numId w:val="21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38B8DF79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Revertendo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2761F788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Redimensionando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7461D653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pelo índices</w:t>
      </w:r>
    </w:p>
    <w:p w14:paraId="686817A6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Ordenando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7C6031EA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Copiando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1167CC75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Clonando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</w:p>
    <w:p w14:paraId="561B4E17" w14:textId="77777777" w:rsidR="00507FEE" w:rsidRPr="00507FEE" w:rsidRDefault="00507FEE" w:rsidP="00507FEE">
      <w:pPr>
        <w:numPr>
          <w:ilvl w:val="0"/>
          <w:numId w:val="21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Limpando elementos de um </w:t>
      </w:r>
      <w:proofErr w:type="spellStart"/>
      <w:r w:rsidRPr="00507FE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</w:p>
    <w:p w14:paraId="708F9AEC" w14:textId="77777777" w:rsidR="00507FEE" w:rsidRPr="00507FEE" w:rsidRDefault="00507FEE" w:rsidP="00507FEE">
      <w:pPr>
        <w:pStyle w:val="Ttulo1"/>
        <w:rPr>
          <w:b/>
          <w:bCs/>
          <w:noProof/>
        </w:rPr>
      </w:pPr>
      <w:bookmarkStart w:id="21" w:name="_Toc62147107"/>
      <w:r w:rsidRPr="00507FEE">
        <w:rPr>
          <w:b/>
          <w:bCs/>
          <w:noProof/>
        </w:rPr>
        <w:t>Consolidando seu conhecimento</w:t>
      </w:r>
      <w:bookmarkEnd w:id="21"/>
    </w:p>
    <w:p w14:paraId="50375661" w14:textId="77777777" w:rsidR="00CB7F90" w:rsidRPr="00CB7F90" w:rsidRDefault="00507FEE" w:rsidP="00CB7F90">
      <w:pPr>
        <w:rPr>
          <w:lang w:val="pt-BR"/>
        </w:rPr>
      </w:pPr>
      <w:r>
        <w:rPr>
          <w:color w:val="3D464D"/>
          <w:sz w:val="27"/>
          <w:szCs w:val="27"/>
          <w:shd w:val="clear" w:color="auto" w:fill="FFFFFF"/>
        </w:rPr>
        <w:t>Chegou a hora de você seguir todos os passos realizados durante esta aula. Caso já tenha feito, excelente. Se ainda não, é importante que você execute o que foi visto no vídeo para poder continuar com o próximo capítulo.</w:t>
      </w:r>
    </w:p>
    <w:p w14:paraId="75F9B0CF" w14:textId="77777777" w:rsidR="004C4B29" w:rsidRDefault="003613B9" w:rsidP="00D33B0A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Lista, a Coleção Flexível</w:t>
      </w:r>
    </w:p>
    <w:p w14:paraId="0700F2C8" w14:textId="77777777" w:rsidR="00507FEE" w:rsidRDefault="00507FEE" w:rsidP="00507FEE">
      <w:pPr>
        <w:pStyle w:val="Ttulo1"/>
        <w:rPr>
          <w:b/>
          <w:bCs/>
          <w:noProof/>
        </w:rPr>
      </w:pPr>
      <w:bookmarkStart w:id="22" w:name="_Toc62147108"/>
      <w:r w:rsidRPr="00507FEE">
        <w:rPr>
          <w:b/>
          <w:bCs/>
          <w:noProof/>
        </w:rPr>
        <w:t>Introdução às Listas</w:t>
      </w:r>
      <w:bookmarkEnd w:id="22"/>
    </w:p>
    <w:p w14:paraId="4A6EA69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Faremos algo muito parecido com o que fizemos na aula de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porém utilizando outro tipo de coleção do .NET Framework, a </w:t>
      </w:r>
      <w:r w:rsidRPr="004E176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Lista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Começaremos colando o código inicial dessa aula, com aquelas três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usadas na criação da primeira coleção.</w:t>
      </w:r>
    </w:p>
    <w:p w14:paraId="11FACB9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forma de declarar uma lista é bem diferente de um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Primeiro colocamos o nome da classe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seguida o tipo do elemento que ela irá conter, entre os símbolos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 instância segue o mesmo padrão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new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Assim, teremos a primeira declaração de uma coleção Lista no nosso código, podemos iniciá-la com as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string's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que já deixamos preparada. Vamos imprimi-la e rodar a aplicação.</w:t>
      </w:r>
    </w:p>
    <w:p w14:paraId="5D60878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Main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B3BA6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A7DA3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FB69E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81A738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9CF97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BEB5B5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1F1B8B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ED1A22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B45CE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4FFF223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09D1639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40E755A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CCC1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B3883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2078CE4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Na impressão,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obtereremos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seguinte:</w:t>
      </w:r>
    </w:p>
    <w:p w14:paraId="56B4EF80" w14:textId="77777777" w:rsidR="00CB3984" w:rsidRPr="004E1767" w:rsidRDefault="00CB3984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7C3DA2D" wp14:editId="5F95DB92">
            <wp:extent cx="5731510" cy="38239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82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System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Collections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Generic</w:t>
      </w:r>
      <w:r w:rsidRPr="005D1091">
        <w:rPr>
          <w:rFonts w:ascii="Courier New" w:eastAsia="Times New Roman" w:hAnsi="Courier New" w:cs="Courier New"/>
          <w:color w:val="999999"/>
          <w:sz w:val="20"/>
          <w:szCs w:val="20"/>
          <w:highlight w:val="yellow"/>
          <w:lang w:val="en-US" w:eastAsia="pt-BR"/>
        </w:rPr>
        <w:t>.</w:t>
      </w:r>
      <w:r w:rsidRPr="005D1091">
        <w:rPr>
          <w:rFonts w:ascii="Courier New" w:eastAsia="Times New Roman" w:hAnsi="Courier New" w:cs="Courier New"/>
          <w:color w:val="A67F59"/>
          <w:sz w:val="20"/>
          <w:szCs w:val="20"/>
          <w:highlight w:val="yellow"/>
          <w:lang w:val="en-US" w:eastAsia="pt-BR"/>
        </w:rPr>
        <w:t>List</w:t>
      </w:r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`1[</w:t>
      </w:r>
      <w:proofErr w:type="spellStart"/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System.String</w:t>
      </w:r>
      <w:proofErr w:type="spellEnd"/>
      <w:r w:rsidRPr="005D1091">
        <w:rPr>
          <w:rFonts w:ascii="Courier New" w:eastAsia="Times New Roman" w:hAnsi="Courier New" w:cs="Courier New"/>
          <w:color w:val="669900"/>
          <w:sz w:val="20"/>
          <w:szCs w:val="20"/>
          <w:highlight w:val="yellow"/>
          <w:lang w:val="en-US" w:eastAsia="pt-BR"/>
        </w:rPr>
        <w:t>]</w:t>
      </w:r>
    </w:p>
    <w:p w14:paraId="34C2187D" w14:textId="77777777" w:rsidR="00CB3984" w:rsidRPr="00326A49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15323F2A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Não temos a listagem de elementos pois, como vimos com os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nome da classe será pego no método 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não seu conteúdo. Os elementos da lista 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serão exibidos.</w:t>
      </w:r>
    </w:p>
    <w:p w14:paraId="43ADFA3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Precisaremos imprimir cada um dos elementos individualmente, extraindo o método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optando pelo uso de um laço.</w:t>
      </w:r>
    </w:p>
    <w:p w14:paraId="0465B0AF" w14:textId="77777777" w:rsidR="00CB3984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C37D7BB" w14:textId="77777777" w:rsidR="005D1091" w:rsidRDefault="005D109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315471C" wp14:editId="3255B332">
            <wp:extent cx="5731510" cy="2905760"/>
            <wp:effectExtent l="0" t="0" r="254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694" w14:textId="77777777" w:rsidR="00CB3984" w:rsidRPr="004E1767" w:rsidRDefault="00CB3984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40F56D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B83767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lastRenderedPageBreak/>
        <w:t>{</w:t>
      </w:r>
    </w:p>
    <w:p w14:paraId="5D64461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AE297A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1E1E38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E35D1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A76C5B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</w:p>
    <w:p w14:paraId="298B1A0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733D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57FD4E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</w:p>
    <w:p w14:paraId="2BB7200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</w:p>
    <w:p w14:paraId="2B54009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};</w:t>
      </w:r>
    </w:p>
    <w:p w14:paraId="50A6564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847A9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02EE16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188E9A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C798ED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E6933F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FB08C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CC52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C73997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D27A1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AA194DF" w14:textId="77777777" w:rsid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app e obteremos a impressão das três aulas:</w:t>
      </w:r>
    </w:p>
    <w:p w14:paraId="03D91FC8" w14:textId="77777777" w:rsidR="009B4FA0" w:rsidRPr="004E1767" w:rsidRDefault="009B4FA0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C85D95" wp14:editId="4DBADD7E">
            <wp:extent cx="5731510" cy="306451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D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396049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6D3A95E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7B95AD95" w14:textId="77777777" w:rsidR="009B4FA0" w:rsidRDefault="009B4FA0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3831384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Poderemos obter a declaração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outra forma, pois neste caso já conhecemos os elementos iniciais da nossa lista. No entanto, pode ser que não conheçamos. Deixaremos o código assim:</w:t>
      </w:r>
    </w:p>
    <w:p w14:paraId="534894B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27F29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368ADC2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1DEA82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E6586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0DA5F0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7B7F4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//List&lt;string&gt; aulas = new List&lt;string&gt;</w:t>
      </w:r>
    </w:p>
    <w:p w14:paraId="00CFBA4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3C2A726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,</w:t>
      </w:r>
    </w:p>
    <w:p w14:paraId="4373211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,</w:t>
      </w:r>
    </w:p>
    <w:p w14:paraId="32C8A4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aulaSets</w:t>
      </w:r>
      <w:proofErr w:type="spellEnd"/>
    </w:p>
    <w:p w14:paraId="5658D1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//};</w:t>
      </w:r>
    </w:p>
    <w:p w14:paraId="285F599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CFBCBB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12C2321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F08B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CAF3A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9633A9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ECC0F7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57958A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B4B39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FF99CC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6003EC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2764DB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F910A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A4D9FB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Investigaremos o conteúdo da lista colocando um breakpoint no momento da impressão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colocamos a lupa em cima dela, veremos que a lista de aulas possui uma quantidade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elementos, ou seja, está vazia.</w:t>
      </w:r>
    </w:p>
    <w:p w14:paraId="5EF595BC" w14:textId="77777777" w:rsidR="009557D1" w:rsidRPr="004E1767" w:rsidRDefault="009557D1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4D005BD" wp14:editId="0B78EAC5">
            <wp:extent cx="5731510" cy="169989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E1C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Vimos uma lista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3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 e depois uma com nenhum elemento. </w:t>
      </w:r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Uma lista contém internamente um </w:t>
      </w:r>
      <w:proofErr w:type="spellStart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, sendo assim chamada também de </w:t>
      </w:r>
      <w:proofErr w:type="spellStart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array</w:t>
      </w:r>
      <w:proofErr w:type="spellEnd"/>
      <w:r w:rsidRPr="009557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 dinâmico</w:t>
      </w:r>
      <w:r w:rsidRPr="009557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 por "se acomodar" conforme a quantidade de elementos contidos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9BB8F5D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Caso se trabalhe com um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10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elementos, é possível eliminar alguns, porém suas posições ficam vazias (nulas). No caso de uma lista, isto não acontece; conforme o acréscimo ou eliminação de elementos, a lista vai expandindo ou reduzindo.</w:t>
      </w:r>
    </w:p>
    <w:p w14:paraId="4B779630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Já declaramos a lista, vazia, então adicionaremos cada um dos elementos necessários, o que significa que isso pode ser feito aos poucos, sem a declaração dos elementos iniciais:</w:t>
      </w:r>
    </w:p>
    <w:p w14:paraId="45C97A2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D5F949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6D432B5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5AA1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8F0220" w14:textId="66F6DD27" w:rsidR="00693778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Ao rodarmos a aplicação, teremos um erro! Um </w:t>
      </w:r>
      <w:proofErr w:type="spellStart"/>
      <w:r w:rsidRPr="00693778">
        <w:rPr>
          <w:rFonts w:ascii="Courier New" w:eastAsia="Times New Roman" w:hAnsi="Courier New" w:cs="Courier New"/>
          <w:color w:val="FF0000"/>
          <w:sz w:val="23"/>
          <w:szCs w:val="23"/>
          <w:shd w:val="clear" w:color="auto" w:fill="F0F3F5"/>
          <w:lang w:val="pt-BR" w:eastAsia="pt-BR"/>
        </w:rPr>
        <w:t>System.ArgumentOutOfRangeException</w:t>
      </w:r>
      <w:proofErr w:type="spellEnd"/>
      <w:r w:rsidRPr="00693778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 ("O índice estava fora do intervalo. </w:t>
      </w:r>
    </w:p>
    <w:p w14:paraId="278F1C94" w14:textId="725B0B49" w:rsidR="005963F5" w:rsidRDefault="005963F5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9CCF5B8" wp14:editId="799C10A6">
            <wp:extent cx="5731510" cy="189992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64A3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Ele deve ser não-negativo e menor que o tamanho da coleção"). O que acontece é que estamos acessando o índice, mas ele é inexistente na lista, pois está vazia. É necessário fazermos isto de outra forma.</w:t>
      </w:r>
    </w:p>
    <w:p w14:paraId="038E80FC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 se tratando de listas, não a atribuímos desta maneira para acrescentarmos elementos. 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CF6E6C4" w14:textId="77777777" w:rsidR="00693778" w:rsidRPr="004E1767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6FFAEE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49E62C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E3EC2B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C0D58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C56D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22D265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923B695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A206511" w14:textId="77777777" w:rsidR="00693778" w:rsidRDefault="00693778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7D22F9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app de novo para vermos o resultado... Muito bem, conseguimos enxergar os três elementos adicionados! Faremos uma modificação no método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 conta do laço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feito com base em uma lista. Poderemos usar o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assim como fizemos com o </w:t>
      </w:r>
      <w:proofErr w:type="spellStart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55789BB5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Varreremos a lista a partir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até a quantidade total de seus elementos e acessaremos a variável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propriedade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length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quando digitamos, esta palavra não é encontrada, pois não faz parte do objeto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&gt;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Utilizaremos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Count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em seu lugar, que é seu equivalente no uso de listas:</w:t>
      </w:r>
    </w:p>
    <w:p w14:paraId="0EFA3F4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15B50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73C79C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06188D6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76F669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(aula);</w:t>
      </w:r>
    </w:p>
    <w:p w14:paraId="6628615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362A8C1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94D072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++)</w:t>
      </w:r>
    </w:p>
    <w:p w14:paraId="3B1830D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79C5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66D5EB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B3BC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F21A18E" w14:textId="77777777" w:rsid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Rodaremos e imprimiremos mais uma vez, e tudo ocorrerá sem problemas. Há ainda uma terceira forma de fazermos isso: em vez de utilizarmos uma instrução como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083F9104" w14:textId="77777777" w:rsidR="00A2258D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8D34981" wp14:editId="1CB7ADB6">
            <wp:extent cx="5731510" cy="1467485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046C" w14:textId="77777777" w:rsidR="00A2258D" w:rsidRPr="004E1767" w:rsidRDefault="00A2258D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0D55F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4AB677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EABE9A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//foreach (var aula in aulas)</w:t>
      </w:r>
    </w:p>
    <w:p w14:paraId="742EEF2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//{</w:t>
      </w:r>
    </w:p>
    <w:p w14:paraId="4799F164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(aula);</w:t>
      </w:r>
    </w:p>
    <w:p w14:paraId="77CE645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//}</w:t>
      </w:r>
    </w:p>
    <w:p w14:paraId="43ED383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E92C70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//for (int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 = 0;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 &lt;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aulas.Count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 xml:space="preserve">;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i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en-US" w:eastAsia="pt-BR"/>
        </w:rPr>
        <w:t>++)</w:t>
      </w:r>
    </w:p>
    <w:p w14:paraId="5FEA866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4333DBA3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   </w:t>
      </w:r>
      <w:proofErr w:type="spellStart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(aulas[i]);</w:t>
      </w:r>
    </w:p>
    <w:p w14:paraId="377DE67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73FF2C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5889E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</w:p>
    <w:p w14:paraId="22AFF64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387EFF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10CA47A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});</w:t>
      </w:r>
    </w:p>
    <w:p w14:paraId="7D0EB16F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B9FCB7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verificar se o resultado é o mesmo, o que se confirma. Neste momento, acessaremos o primeiro elemento das aulas, o que significa imprimir a primeira aula. Colocaremos um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("A primeira aula é " + aula[0]);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520C9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&lt;</w:t>
      </w:r>
      <w:proofErr w:type="spellStart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</w:t>
      </w:r>
      <w:proofErr w:type="spellEnd"/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05CCF580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F2EEF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4DC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EA383AB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FF1AEE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B8CDD6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D7F7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7ED06B5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o resultado:</w:t>
      </w:r>
    </w:p>
    <w:p w14:paraId="1CB4059D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</w:p>
    <w:p w14:paraId="4148134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Caso queiramos a última aula, copiaremos a linha que acabamos de criar, trocaremos "primeira" por "última" e, no lugar do índice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colocaremos o último índice que, como vimos anteriormente, será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- 1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051964D1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A3D525C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5D8D623F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app novamente, teremos:</w:t>
      </w:r>
    </w:p>
    <w:p w14:paraId="13FEE807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3517FF8E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Outra maneira de acessarmos estes elementos - o último e o primeiro - se dá por meio de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Last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("último" e "primeiro" em inglês), respectivamente:</w:t>
      </w:r>
    </w:p>
    <w:p w14:paraId="74B3A819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2B44CC28" w14:textId="77777777" w:rsidR="004E1767" w:rsidRPr="004E1767" w:rsidRDefault="004E1767" w:rsidP="004E176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958E4CA" w14:textId="77777777" w:rsidR="004E1767" w:rsidRPr="004E1767" w:rsidRDefault="004E1767" w:rsidP="004E1767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para confirmar esta alteração.</w:t>
      </w:r>
    </w:p>
    <w:p w14:paraId="324DCD16" w14:textId="77777777" w:rsidR="004E1767" w:rsidRPr="004E1767" w:rsidRDefault="004E1767" w:rsidP="004E1767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vídeo, vimos alguns métodos interessantes da classe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declarando-a de modos diferentes. E também aprendemos a visualizar impressões pelo método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ForEach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DC18534" w14:textId="77777777" w:rsidR="00AD2A6F" w:rsidRPr="00AD2A6F" w:rsidRDefault="00AD2A6F" w:rsidP="00AD2A6F">
      <w:pPr>
        <w:pStyle w:val="Ttulo1"/>
        <w:rPr>
          <w:b/>
          <w:bCs/>
          <w:noProof/>
        </w:rPr>
      </w:pPr>
      <w:bookmarkStart w:id="23" w:name="_Toc62147109"/>
      <w:r w:rsidRPr="00AD2A6F">
        <w:rPr>
          <w:b/>
          <w:bCs/>
          <w:noProof/>
        </w:rPr>
        <w:t>Operações com Listas</w:t>
      </w:r>
      <w:bookmarkEnd w:id="23"/>
    </w:p>
    <w:p w14:paraId="34200F48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Desta vez queremos trocar o nome da primeira aula acessando a lista de aulas e a primeira posição, de índice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0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Atribuiremos a ela um novo valor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CF70C8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Count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]);</w:t>
      </w:r>
    </w:p>
    <w:p w14:paraId="3CA7986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é 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());</w:t>
      </w:r>
    </w:p>
    <w:p w14:paraId="048EF566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690A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0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7B8E63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64EC4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e verificaremos que a alteração foi feita corretamente.</w:t>
      </w:r>
    </w:p>
    <w:p w14:paraId="49C84165" w14:textId="06850F01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exemplificarmos uma busca por determinada palavra nesta lista, pesquisaremos pela primeira que contiver a palavra "trabalhando". Já vimos que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retornará o primeiro elemento independentemente do conteúdo. No entanto, este método possui sobrecarga ("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"), o que é bastante útil.</w:t>
      </w:r>
    </w:p>
    <w:p w14:paraId="399D4439" w14:textId="02AEE851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B132BF1" wp14:editId="3B54855F">
            <wp:extent cx="5731510" cy="218249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9FB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Existe a opção de passarmos um parâmetro para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 predicado possível de ser utilizado por meio de uma expressão lambda, a qual define, neste caso, uma função anônima. Utilizaremos também 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trará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true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ou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false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dependendo do resultado da busca.</w:t>
      </w:r>
    </w:p>
    <w:p w14:paraId="60FD074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60DFBFF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Vamos rodar a aplicação. Obteremos o seguinte:</w:t>
      </w:r>
    </w:p>
    <w:p w14:paraId="41895C7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4DAD6AF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Faremos algo parecido para buscarmos a última aula. Copiaremos as linhas de código recém criadas e substituiremos "primeira" por "última" e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First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 por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":</w:t>
      </w:r>
    </w:p>
    <w:p w14:paraId="10EC895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5D5E0774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B50CB1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58C75B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obteremos a mensagem:</w:t>
      </w:r>
    </w:p>
    <w:p w14:paraId="588DD70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ú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ltima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'Trabalhando'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</w:p>
    <w:p w14:paraId="547E5186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buscarmos a palavra "Conclusão", copiaremos e colaremos o código novamente, trocando "Trabalhando" por "Conclusão":</w:t>
      </w:r>
    </w:p>
    <w:p w14:paraId="0D0A6DC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64232F6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4DF869F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última aula 'Trabalhando'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Last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E3C5EAB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D08CF50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06062062" w14:textId="7F797999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 um erro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InvalidOperationException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 "A sequência não contém elementos de correspondência". </w:t>
      </w:r>
      <w:r w:rsidRPr="00B071D1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Muito cuidado quando for fazer uma busca deste tipo, cujo resultado não é encontrado, pois será necessário estar preparado para tratar este tipo de situação</w:t>
      </w:r>
      <w:r w:rsidRPr="00B071D1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</w:p>
    <w:p w14:paraId="723AE601" w14:textId="05254FEF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4A86012" wp14:editId="437F4921">
            <wp:extent cx="5731510" cy="1459865"/>
            <wp:effectExtent l="0" t="0" r="254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3E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150DDE" w14:textId="348D59DD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em vez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usaremos um método similar,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FirstOrDefault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qual retorna o primeiro elemento de uma sequência ou valor default, se a sequência não contém elementos. Ou seja, quando nada é encontrado, o valor será substituído por um "</w:t>
      </w:r>
      <w:proofErr w:type="spellStart"/>
      <w:r w:rsidRPr="00AD2A6F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null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", ou "nulo".</w:t>
      </w:r>
    </w:p>
    <w:p w14:paraId="2DBD50A6" w14:textId="77777777" w:rsidR="00B071D1" w:rsidRP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6C1D5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"A primeira aula 'Conclusão' é:"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FirstOrDefault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Contains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)));</w:t>
      </w:r>
    </w:p>
    <w:p w14:paraId="75214BD4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este novo código, nenhum erro aparece, e sim o seguinte texto:</w:t>
      </w:r>
    </w:p>
    <w:p w14:paraId="1967083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A primeira aula 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'Conclusão'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é:</w:t>
      </w:r>
    </w:p>
    <w:p w14:paraId="20B2032A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Se quisermos reverter esta lista para trocarmos sua ordem, assim como fizemos com os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utilizaremos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aulas.Reverse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();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sem termos que acessar o método da classe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como fazíamos anteriormente. A reversão é feita diretamente no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30210C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Reverse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1970AB7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6DDEFA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Teremos o que queríamos e, para voltarmos ao estado inicial, basta copiarmos e colarmos estas mesmas linhas.</w:t>
      </w:r>
    </w:p>
    <w:p w14:paraId="27520B0B" w14:textId="77777777" w:rsidR="00B071D1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Assim como fizemos com os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tal removermos o último elemento da lista? </w:t>
      </w:r>
    </w:p>
    <w:p w14:paraId="173A7A16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8516723" wp14:editId="2702033F">
            <wp:extent cx="5731510" cy="2148205"/>
            <wp:effectExtent l="0" t="0" r="2540" b="44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3F7F" w14:textId="77777777" w:rsidR="00B071D1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C0FD6E4" w14:textId="793F10EF" w:rsidR="00AD2A6F" w:rsidRDefault="00B071D1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AD0B16B" wp14:editId="696F7A80">
            <wp:extent cx="5731510" cy="2459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Acessaremos o objeto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usaremos o método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nos traz outras opções, como </w:t>
      </w:r>
      <w:proofErr w:type="spellStart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RemoveAt</w:t>
      </w:r>
      <w:proofErr w:type="spellEnd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(remoção de uma parte específica), para o qual também precisaremos passar o índice desejado.</w:t>
      </w:r>
    </w:p>
    <w:p w14:paraId="0379908C" w14:textId="7BB11E14" w:rsidR="00704868" w:rsidRPr="00AD2A6F" w:rsidRDefault="0070486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4DBEB50" wp14:editId="2E1809AE">
            <wp:extent cx="5731510" cy="322834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B9E7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precisaremos saber o tamanho da nossa lista por meio de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aulas.Count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imprimindo-a em seguida:</w:t>
      </w:r>
    </w:p>
    <w:p w14:paraId="57EF9AE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RemoveAt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1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E173EEE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7CD5F937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Obteremos:</w:t>
      </w:r>
    </w:p>
    <w:p w14:paraId="37C69B22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593A2D6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2F7B00F8" w14:textId="77777777" w:rsidR="004E684D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O "Trabalhando com Conjuntos" sumiu, pois foi removido. </w:t>
      </w:r>
    </w:p>
    <w:p w14:paraId="27ECE89E" w14:textId="739AEFF8" w:rsidR="00AD2A6F" w:rsidRPr="00AD2A6F" w:rsidRDefault="004E684D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F503F8" wp14:editId="3540526A">
            <wp:extent cx="5731510" cy="3151505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Temos dois elementos, diferentemente de um </w:t>
      </w:r>
      <w:proofErr w:type="spellStart"/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cuja remoção do último elemento se dá pelo </w:t>
      </w:r>
      <w:proofErr w:type="spellStart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Resize</w:t>
      </w:r>
      <w:proofErr w:type="spellEnd"/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e, ao redimensionarmos de volta, a lista fica com valor nulo.</w:t>
      </w:r>
    </w:p>
    <w:p w14:paraId="46A4B636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Aqui, quando removemos elementos, a lista vai diminuindo e expandindo, conforme se vai adicionando ou removendo itens. Para acrescentarmos mais uma aula à nossa lista, poderemos utilizar 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7EF140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9E02549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034C1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ordenar a lista de forma alfabética, precisaremos do método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como visto com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arrays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porém sem o método estático na classe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acessando-se diretamente pelo objeto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348A0D4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2B51BA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EB219E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copiarmos os dois últimos elementos da lista de aulas, escreveremos o seguinte código:</w:t>
      </w:r>
    </w:p>
    <w:p w14:paraId="767564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copia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GetRange</w:t>
      </w:r>
      <w:proofErr w:type="spellEnd"/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08DC151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copia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93DF6C0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a impressão da cópia, com as duas últimas aulas que tínhamos em nossa coleção original:</w:t>
      </w:r>
    </w:p>
    <w:p w14:paraId="492FF1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4F575017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</w:p>
    <w:p w14:paraId="63A85ED1" w14:textId="77777777" w:rsidR="00AD2A6F" w:rsidRP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Agora faremos o equivalente à clonagem do </w:t>
      </w:r>
      <w:proofErr w:type="spellStart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Aqui, não temos um método para isto. Declararemos a lista denominada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clone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nova lista, não mais do tipo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Simplesmente obteremos uma lista a partir da nossa lista original, acessando um construtor diferente, já que o padrão não possui parâmetros.</w:t>
      </w:r>
    </w:p>
    <w:p w14:paraId="4D4A574F" w14:textId="5D24F3BE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Há outra variação, com capacidade (o tamanho) da lista inicial, que também não nos interessa. A terceira variação do construtor recebe uma coleção possível de ser nossa lista original:</w:t>
      </w:r>
    </w:p>
    <w:p w14:paraId="6DA7B6B5" w14:textId="2C2CDD8B" w:rsidR="005F1362" w:rsidRPr="00AD2A6F" w:rsidRDefault="005F1362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03BEEA5" wp14:editId="7CEAFDB9">
            <wp:extent cx="5731510" cy="1440180"/>
            <wp:effectExtent l="0" t="0" r="254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544E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clone 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AD2A6F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19230FAD" w14:textId="77777777" w:rsidR="00AD2A6F" w:rsidRPr="00AD2A6F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AD2A6F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AD2A6F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clone</w:t>
      </w:r>
      <w:r w:rsidRPr="00AD2A6F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11D236E" w14:textId="2A20A7E7" w:rsidR="00AD2A6F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isto, instanciaremos nosso clone a partir dos elementos contidos em </w:t>
      </w:r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teremos sua cópia exata.</w:t>
      </w:r>
    </w:p>
    <w:p w14:paraId="41D60C94" w14:textId="440210C2" w:rsidR="006177F8" w:rsidRPr="00AD2A6F" w:rsidRDefault="006177F8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1E49A889" wp14:editId="7EB71387">
            <wp:extent cx="5731510" cy="360045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2A5" w14:textId="77777777" w:rsidR="000A2135" w:rsidRDefault="00AD2A6F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finalizar, removeremos os dois últimos elementos do nosso clone, mencionando-o e escolhendo a opção </w:t>
      </w:r>
      <w:proofErr w:type="spellStart"/>
      <w:r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RemoveRange</w:t>
      </w:r>
      <w:proofErr w:type="spellEnd"/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(remover uma faixa de elementos), </w:t>
      </w:r>
    </w:p>
    <w:p w14:paraId="05E52D06" w14:textId="2C39CAC7" w:rsidR="00AD2A6F" w:rsidRPr="00AD2A6F" w:rsidRDefault="000A2135" w:rsidP="00AD2A6F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4024EF09" wp14:editId="623CD33A">
            <wp:extent cx="5731510" cy="1867535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passando o índice da primeira posição que queremos remover como primeiro parâmetro e, como segundo, a quantidade que queremos remover, que é </w:t>
      </w:r>
      <w:r w:rsidR="00AD2A6F" w:rsidRPr="00AD2A6F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2</w:t>
      </w:r>
      <w:r w:rsidR="00AD2A6F"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FCEE9C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RemoveRange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Count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-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326A49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2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95AAFAF" w14:textId="77777777" w:rsidR="00AD2A6F" w:rsidRPr="00326A49" w:rsidRDefault="00AD2A6F" w:rsidP="00AD2A6F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en-US" w:eastAsia="pt-BR"/>
        </w:rPr>
      </w:pPr>
      <w:proofErr w:type="spellStart"/>
      <w:r w:rsidRPr="00326A49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326A49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clone</w:t>
      </w:r>
      <w:r w:rsidRPr="00326A49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4D777AC7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5D658B3D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372E39A3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7B412E38" w14:textId="77777777" w:rsidR="000A2135" w:rsidRPr="0067275D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en-US" w:eastAsia="pt-BR"/>
        </w:rPr>
      </w:pPr>
    </w:p>
    <w:p w14:paraId="0712C4B0" w14:textId="03660101" w:rsid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Imprimiremos este clone novamente para vermos o resultado.</w:t>
      </w:r>
    </w:p>
    <w:p w14:paraId="1C6BF948" w14:textId="10CF0B2B" w:rsidR="000A2135" w:rsidRPr="00AD2A6F" w:rsidRDefault="000A2135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1EC285D" wp14:editId="44737EDC">
            <wp:extent cx="5731510" cy="228092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DEE" w14:textId="0E9716A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Neste vídeo percebemos como as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listas são poderosas, desempenhando um avanço em relação aos 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arrays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por ser dinâmica e não exigir que se conheça tão especificamente o tamanho da coleção.</w:t>
      </w:r>
      <w:r w:rsid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ab/>
      </w:r>
    </w:p>
    <w:p w14:paraId="6A8A93ED" w14:textId="77777777" w:rsidR="00AD2A6F" w:rsidRPr="00AD2A6F" w:rsidRDefault="00AD2A6F" w:rsidP="00AD2A6F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AD2A6F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Como critério para o desenvolvimento de uma aplicação, sempre que pensar em coleções, pense primeiro em listas, partindo para outro tipo de coleção apenas se ela não for o suficiente.</w:t>
      </w:r>
    </w:p>
    <w:p w14:paraId="1EB87F40" w14:textId="3C398909" w:rsidR="000A2135" w:rsidRDefault="000A2135" w:rsidP="000A2135">
      <w:pPr>
        <w:pStyle w:val="Ttulo1"/>
        <w:rPr>
          <w:b/>
          <w:bCs/>
          <w:noProof/>
        </w:rPr>
      </w:pPr>
      <w:bookmarkStart w:id="24" w:name="_Toc62147110"/>
      <w:r w:rsidRPr="000A2135">
        <w:rPr>
          <w:b/>
          <w:bCs/>
          <w:noProof/>
        </w:rPr>
        <w:t>Listas de Objetos</w:t>
      </w:r>
      <w:bookmarkEnd w:id="24"/>
    </w:p>
    <w:p w14:paraId="1271D739" w14:textId="52A6B5E9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vídeo estamos trabalhando com um novo projeto, um </w:t>
      </w:r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Console 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Application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veremos as três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do vídeo anterior, aquelas três aulas:</w:t>
      </w:r>
    </w:p>
    <w:p w14:paraId="609D8602" w14:textId="6294E975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A0B98D" wp14:editId="28FD69FF">
            <wp:extent cx="5731510" cy="1992630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0E2A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C26CAE7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6EBDEA9" w14:textId="77777777" w:rsidR="005643EF" w:rsidRPr="000A2135" w:rsidRDefault="005643E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45A4E5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namespace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A23ListasDeObjetos</w:t>
      </w:r>
    </w:p>
    <w:p w14:paraId="077B648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3CB4B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4921441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1C3F0A9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985241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C6177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17E0D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D55A4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2F5F7B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12C12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2C6D503" w14:textId="55D823D6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6C288A4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0E6A10A" w14:textId="2000FF6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Além destes nomes (as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), precisaremos trabalhar com a duração destas aulas, uma lista que as armazene. Trata-se de uma lista de objetos do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Vamos declarar a classe:</w:t>
      </w:r>
    </w:p>
    <w:p w14:paraId="6151F332" w14:textId="77777777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ABCEB6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</w:p>
    <w:p w14:paraId="0C9EAD8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74AE6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D525C8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BB4CE6E" w14:textId="5FE3B59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D53DA22" w14:textId="77777777" w:rsidR="00123A0D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26049EB" w14:textId="04E406E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partir destes dois campos, criaremos propriedades com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 atalho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 [ponto]",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selecionando "Encapsular campo: 'titulo'" para o Visual Studio gerar uma propriedade homônima. Faremos o mesmo para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AE9500A" w14:textId="12F635BA" w:rsidR="00123A0D" w:rsidRPr="000A2135" w:rsidRDefault="00123A0D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A77DB78" wp14:editId="6112CCB5">
            <wp:extent cx="5731510" cy="250190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B53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isto, selecionaremos os dois campos,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titulo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clicando em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 e selecionando "Gerar construtor 'Aula(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)'".</w:t>
      </w:r>
    </w:p>
    <w:p w14:paraId="6D3571B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6599A0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6760E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A1DD56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05914A2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1D6A3A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1251A75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18EAF9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9F32A0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09FC67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C8D124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B03FCB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3031C8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969256D" w14:textId="3DBB1EF4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8D82D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86B992C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3EA7C994" wp14:editId="31D4FBD9">
            <wp:extent cx="5731510" cy="2837180"/>
            <wp:effectExtent l="0" t="0" r="254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363" w14:textId="77777777" w:rsidR="00F3558F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CDB904" w14:textId="6682033D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Trocaremos as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por instâncias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substituindo todas elas por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também o tempo de duração de cada aula em minutos.</w:t>
      </w:r>
    </w:p>
    <w:p w14:paraId="24C3390B" w14:textId="0040D545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2426D57" wp14:editId="517B0360">
            <wp:extent cx="5731510" cy="15760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FF1" w14:textId="1943A616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Criaremos também a instância da nossa listagem utilizando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classe genérica de tipo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a variável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armazenará a lista com todas as aulas declaradas anteriormente.</w:t>
      </w:r>
    </w:p>
    <w:p w14:paraId="53475961" w14:textId="77777777" w:rsidR="00F3558F" w:rsidRPr="000A2135" w:rsidRDefault="00F3558F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D81E0F4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Supondo que queiramos acrescentar mais uma aula ("Conclusão") em nossa lista, desta vez uma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digitaremos:</w:t>
      </w:r>
    </w:p>
    <w:p w14:paraId="3A9FB74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C47C37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822727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C8D141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B48BBA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053D4D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B1896B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595AD24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C40F76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3602AE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B66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"Conclusão"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C880E47" w14:textId="4E9F451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1F88B5" w14:textId="77777777" w:rsidR="00C80FBB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Porém, ao fazermos isto,</w:t>
      </w:r>
    </w:p>
    <w:p w14:paraId="1A988985" w14:textId="23CB3350" w:rsidR="000A2135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457C3EA8" wp14:editId="6179E378">
            <wp:extent cx="5731510" cy="1513840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Visual Studio nos informa que não é possível converter uma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uma instância da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Quando se define uma lista como sendo de um determinado tipo, só é possível adicionar elementos cujo tipo seja daquela instância, a menos que seja uma herança - ou derivada - daquele tipo utilizado como elemento.</w:t>
      </w:r>
    </w:p>
    <w:p w14:paraId="68E070FB" w14:textId="275576D0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Portanto, por ora, comentaremos esta linha. Continuando, para imprimirmos chamaremos um método, passando como argumento a nossa lista de aulas.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ainda não existe, solicitaremos ao Visual Studio a criação deste método.</w:t>
      </w:r>
    </w:p>
    <w:p w14:paraId="14BBC7D5" w14:textId="77777777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7AE6828" w14:textId="28936A5D" w:rsidR="00C80FBB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EDDBE87" wp14:editId="4CE92DEB">
            <wp:extent cx="5731510" cy="2165350"/>
            <wp:effectExtent l="0" t="0" r="254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B08" w14:textId="77777777" w:rsidR="00C80FBB" w:rsidRPr="000A2135" w:rsidRDefault="00C80FBB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5B39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17C6626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0B9712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536519C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E5BE3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BF171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CE51E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7CD3C69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376AE8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124DE1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8428C9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aulas.Add</w:t>
      </w:r>
      <w:proofErr w:type="spellEnd"/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("Conclusão");</w:t>
      </w:r>
    </w:p>
    <w:p w14:paraId="5C18BDF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C3BCA20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C605F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3DFB47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81BFE7F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54FF14D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8D07478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Clear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011080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foreach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86E6F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FC300B4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 xml:space="preserve">       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6FEEA4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C6FA859" w14:textId="4F2A6403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94B72A9" w14:textId="17501209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F5", rodaremos a aplicação. Obteremos não os nomes das aulas, e sim três linhas contendo 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namespace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 objeto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Não é o que gostaríamos! </w:t>
      </w:r>
    </w:p>
    <w:p w14:paraId="75D0B038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29A3B78" w14:textId="788EC891" w:rsidR="000A2135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059E108B" wp14:editId="1BED4578">
            <wp:extent cx="5731510" cy="1250315"/>
            <wp:effectExtent l="0" t="0" r="254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ocorre porque quando pedimos a impressão, o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Console.WriteLine</w:t>
      </w:r>
      <w:proofErr w:type="spellEnd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vai até o objeto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busca de um método chamado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inexistente na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EEB8ECF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como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naturalmente herda da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buscado na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que é de onde vem a impressão final, o resultado. </w:t>
      </w:r>
    </w:p>
    <w:p w14:paraId="05D11706" w14:textId="77777777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E83BF8" w14:textId="2DD2AA04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Precisaremos </w:t>
      </w:r>
      <w:r w:rsidRPr="000A2135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sobrepor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este método da classe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se imprima aquilo que queremos.</w:t>
      </w:r>
    </w:p>
    <w:p w14:paraId="0E45A7F0" w14:textId="77777777" w:rsidR="00DE4A54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realizar este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override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implementaremos um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4551569C" w14:textId="65C5C93C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Digitando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dando espaço, obtém-se a opção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Clicando nele, o programa já nos cria este método.</w:t>
      </w:r>
    </w:p>
    <w:p w14:paraId="6FC5EE51" w14:textId="091C6789" w:rsidR="00DE4A54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1BCB250" wp14:editId="5F115BBC">
            <wp:extent cx="5209524" cy="108571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CDA" w14:textId="77777777" w:rsidR="00DE4A54" w:rsidRPr="000A2135" w:rsidRDefault="00DE4A54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C747D62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concatenarmos as informações provenientes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utilizaremos 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sintaxe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interpolação de </w:t>
      </w:r>
      <w:proofErr w:type="spellStart"/>
      <w:r w:rsidRPr="000A2135">
        <w:rPr>
          <w:rFonts w:ascii="Courier New" w:eastAsia="Times New Roman" w:hAnsi="Courier New" w:cs="Courier New"/>
          <w:b/>
          <w:bCs/>
          <w:color w:val="3D464D"/>
          <w:sz w:val="23"/>
          <w:szCs w:val="23"/>
          <w:highlight w:val="yellow"/>
          <w:shd w:val="clear" w:color="auto" w:fill="F0F3F5"/>
          <w:lang w:val="pt-BR" w:eastAsia="pt-BR"/>
        </w:rPr>
        <w:t>string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s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faz parte do C#, marcada pelo uso de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$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chaves (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{}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7BFAF9D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66503DEB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F6447D9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A2135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{titulo}, tempo: {tempo} minutos]"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352523C1" w14:textId="284BAD12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CD9675F" w14:textId="391A4D44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a aplicação novamente, e obteremos o seguinte:</w:t>
      </w:r>
    </w:p>
    <w:p w14:paraId="41130232" w14:textId="3FC81EA2" w:rsidR="00DE4A54" w:rsidRPr="000A2135" w:rsidRDefault="00DE4A54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B4BF6BA" wp14:editId="20017601">
            <wp:extent cx="5731510" cy="2112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93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Introdu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çã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o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à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s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CACAC1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Classe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752D1CA" w14:textId="7A3B472E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Conjuntos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ABD06B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F46E748" w14:textId="7C5B6EF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Prosseguindo, faremos outra operação com a listagem de aulas, a ordenação alfabética. Para isso, chamaremos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pois, como vimos anteriormente, serve bem para este propósito.</w:t>
      </w:r>
    </w:p>
    <w:p w14:paraId="3E239823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6904E87" w14:textId="4F26A00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619B792" w14:textId="735534C9" w:rsidR="006431D2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a aplicação, teremos um erro, de </w:t>
      </w:r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 xml:space="preserve">falha ao comparar dois elementos na matriz, pois pelo menos um deles deve implementar </w:t>
      </w:r>
      <w:proofErr w:type="spellStart"/>
      <w:r w:rsidRPr="000A2135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highlight w:val="yellow"/>
          <w:lang w:val="pt-BR" w:eastAsia="pt-BR"/>
        </w:rPr>
        <w:t>IComparable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.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</w:p>
    <w:p w14:paraId="26D705FF" w14:textId="77777777" w:rsidR="006431D2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19218CC1" w14:textId="2B4FB7DE" w:rsidR="000A2135" w:rsidRPr="000A2135" w:rsidRDefault="006431D2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2C4D8329" wp14:editId="34AD889F">
            <wp:extent cx="5571429" cy="3790476"/>
            <wp:effectExtent l="0" t="0" r="0" b="63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Isto significa que a classe </w:t>
      </w:r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está implementando a interface necessária para realizar esta operação, que exige uma interface chamada </w:t>
      </w:r>
      <w:proofErr w:type="spellStart"/>
      <w:r w:rsidR="000A2135"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  <w:r w:rsidR="000A2135"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721776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Clicando em cima disto e apertando "</w:t>
      </w:r>
      <w:proofErr w:type="spellStart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Ctrl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.",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a interface é de fato implementada.</w:t>
      </w:r>
    </w:p>
    <w:p w14:paraId="19EE28C6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IComparable</w:t>
      </w:r>
      <w:proofErr w:type="spellEnd"/>
    </w:p>
    <w:p w14:paraId="609EE78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B2612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//...</w:t>
      </w:r>
    </w:p>
    <w:p w14:paraId="0E94D951" w14:textId="17D6112D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36026D3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96620EC" wp14:editId="3787CF99">
            <wp:extent cx="5731510" cy="156146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407C" w14:textId="77777777" w:rsidR="00A950F9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F61A109" w14:textId="4B43A60B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foi gerado para comparar dois elementos que fazem parte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vez que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precisa chamar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saber que algoritmo precisará ser usado para a ordenação.</w:t>
      </w:r>
    </w:p>
    <w:p w14:paraId="7D45DB65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30D062E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Acrescentaremos um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return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que o título seja comparado com o nome do outro objeto, o parâmetro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. </w:t>
      </w:r>
    </w:p>
    <w:p w14:paraId="5F6BC157" w14:textId="7BFEA501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recebe como parâmetro este objeto da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poderíamos passar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chamando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obj.titulo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43E5162C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entanto, isto não existe, pois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um objeto, sendo necessário, então, fazermos um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highlight w:val="yellow"/>
          <w:lang w:val="pt-BR" w:eastAsia="pt-BR"/>
        </w:rPr>
        <w:t>cast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conversão para que isso possa ser trabalhado.</w:t>
      </w:r>
    </w:p>
    <w:p w14:paraId="46908195" w14:textId="77777777" w:rsidR="000A2135" w:rsidRP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código ficará assim:</w:t>
      </w:r>
    </w:p>
    <w:p w14:paraId="30C804AD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object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obj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46828A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2AEB82C7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that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obj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as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804E16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that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5E48602B" w14:textId="0A5D9CA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99E4876" w14:textId="55B3056D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Vamos rodar a aplicação de novo para verificar se tudo funciona corretamente. Muito bem, as aulas aparecem listadas em ordem alfabética.</w:t>
      </w:r>
    </w:p>
    <w:p w14:paraId="4FE40408" w14:textId="0F87EE8E" w:rsidR="00A950F9" w:rsidRPr="000A2135" w:rsidRDefault="00A950F9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6CD76F43" wp14:editId="5959BDD6">
            <wp:extent cx="5731510" cy="2510790"/>
            <wp:effectExtent l="0" t="0" r="254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85" w14:textId="77777777" w:rsidR="00A950F9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Agora, de que forma poderemos, sem que a classe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seja alterada, mudar a forma de ordenação? </w:t>
      </w:r>
    </w:p>
    <w:p w14:paraId="684E8D7D" w14:textId="62D4B373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Ordenando-se não pelo título, mas pelo tempo de duração, por exemplo? Ao tentarmos utilizar 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verificaremos que há um </w:t>
      </w:r>
      <w:proofErr w:type="spellStart"/>
      <w:r w:rsidRPr="000A2135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overload</w:t>
      </w:r>
      <w:proofErr w:type="spellEnd"/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pode receber parâmetros.</w:t>
      </w:r>
    </w:p>
    <w:p w14:paraId="2896DE36" w14:textId="1DECA1D1" w:rsid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É possível, assim, compararmos dois elementos ou instâncias de uma mesma classe. No método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usaremos uma 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expressão lambda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 receber dois parâmetros, elementos iniciais e finais, com nomes que você quiser, como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A089E0D" w14:textId="77777777" w:rsidR="00A950F9" w:rsidRPr="000A2135" w:rsidRDefault="00A950F9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3ED78360" w14:textId="77777777" w:rsidR="000A2135" w:rsidRPr="000A2135" w:rsidRDefault="000A2135" w:rsidP="000A213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Iremos usar 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mais uma vez, para compararmos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este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 </w:t>
      </w:r>
      <w:r w:rsidRPr="000A2135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outro</w:t>
      </w: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6CD7D7D5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2F7FFE0A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C41A29E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D087132" w14:textId="77777777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este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CompareTo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outro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7EB774A" w14:textId="560696E8" w:rsidR="000A2135" w:rsidRPr="000A2135" w:rsidRDefault="000A2135" w:rsidP="000A2135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0A2135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A2135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A2135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F4C097C" w14:textId="493180B1" w:rsidR="000A2135" w:rsidRDefault="000A2135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A2135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o código e veremos que a listagem de aulas foi ordenada do menor para o maior tempo de duração com sucesso!</w:t>
      </w:r>
    </w:p>
    <w:p w14:paraId="0B22E35E" w14:textId="61B5FF40" w:rsidR="00EC019E" w:rsidRPr="000A2135" w:rsidRDefault="00EC019E" w:rsidP="000A2135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E0E251A" wp14:editId="72E4D15E">
            <wp:extent cx="5731510" cy="13970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90D" w14:textId="77777777" w:rsidR="000A2135" w:rsidRPr="000A2135" w:rsidRDefault="000A2135" w:rsidP="000A2135">
      <w:pPr>
        <w:rPr>
          <w:lang w:val="pt-BR"/>
        </w:rPr>
      </w:pPr>
    </w:p>
    <w:p w14:paraId="50752546" w14:textId="443FCC7E" w:rsidR="00EC019E" w:rsidRDefault="00EC019E" w:rsidP="00EC019E">
      <w:pPr>
        <w:pStyle w:val="Ttulo1"/>
        <w:rPr>
          <w:b/>
          <w:bCs/>
          <w:noProof/>
        </w:rPr>
      </w:pPr>
      <w:bookmarkStart w:id="25" w:name="_Toc62147111"/>
      <w:r w:rsidRPr="00EC019E">
        <w:rPr>
          <w:b/>
          <w:bCs/>
          <w:noProof/>
        </w:rPr>
        <w:lastRenderedPageBreak/>
        <w:t>Ordenando uma lista</w:t>
      </w:r>
      <w:bookmarkEnd w:id="25"/>
    </w:p>
    <w:p w14:paraId="08C4EA7F" w14:textId="62983BB8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 colega de Pedro desenvolveu um código C# para ordenar uma lista, através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conforme abaixo:</w:t>
      </w:r>
    </w:p>
    <w:p w14:paraId="0537E2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564BC0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Program</w:t>
      </w:r>
    </w:p>
    <w:p w14:paraId="048EA46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F46A67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</w:t>
      </w:r>
    </w:p>
    <w:p w14:paraId="046C036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CB9C3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4342E3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0DCC33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03A4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7F979C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48C1AAC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8C0C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686E19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F88FE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5937C4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661343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C08B6F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455FCFB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Imprimir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07B14D5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F1E27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589EED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79C480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1842EE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</w:p>
    <w:p w14:paraId="37081F2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D9FB6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3240B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DA98D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1526AB2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077FE9D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13B3A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683B10B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3CFE5F1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59361F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222A57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63374F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7F1A14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tempo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69CBF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666985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08F04DD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E6854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77939E4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52CE1F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55E498A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DC1A1E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"[título: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tempo: "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+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 minutos]"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486DD7B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8F96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51F4DA03" w14:textId="406E97FF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95C8992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executar o código, Pedro se depara com um erro!</w:t>
      </w:r>
    </w:p>
    <w:p w14:paraId="2E166FC5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Sem saber o que fazer, Pedro pede a sua ajuda. Então ele mostra que o programa está lançando uma exceção na linha:</w:t>
      </w:r>
    </w:p>
    <w:p w14:paraId="2DCAA837" w14:textId="31108A1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lastRenderedPageBreak/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52A4230A" w14:textId="628E1A20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Será que você pode dar uma força ao Pedro? Use o que aprendeu na aula para apontar a causa mais provável do problema!</w:t>
      </w:r>
    </w:p>
    <w:p w14:paraId="22F3D02A" w14:textId="77777777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A classe </w:t>
      </w:r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não implementa a interface </w:t>
      </w:r>
      <w:proofErr w:type="spellStart"/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IComparable</w:t>
      </w:r>
      <w:proofErr w:type="spellEnd"/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 e, por consequência, não implementa 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CompareTo</w:t>
      </w:r>
      <w:proofErr w:type="spellEnd"/>
      <w:r w:rsidRPr="00EC019E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.</w:t>
      </w:r>
    </w:p>
    <w:p w14:paraId="7E85A283" w14:textId="5A3F7D39" w:rsidR="00EC019E" w:rsidRPr="00EC019E" w:rsidRDefault="00EC019E" w:rsidP="00EC019E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A interface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IComparable</w:t>
      </w:r>
      <w:proofErr w:type="spellEnd"/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exige uma implementação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CompareTo</w:t>
      </w:r>
      <w:proofErr w:type="spellEnd"/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precisa ser chamado pelo algoritmo interno do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Sort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da classe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EC019E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.</w:t>
      </w:r>
    </w:p>
    <w:p w14:paraId="52F754AB" w14:textId="52149359" w:rsidR="00EC019E" w:rsidRDefault="00EC019E" w:rsidP="00EC019E">
      <w:pPr>
        <w:pStyle w:val="Ttulo1"/>
        <w:rPr>
          <w:b/>
          <w:bCs/>
          <w:noProof/>
        </w:rPr>
      </w:pPr>
      <w:bookmarkStart w:id="26" w:name="_Toc62147112"/>
      <w:r w:rsidRPr="00EC019E">
        <w:rPr>
          <w:b/>
          <w:bCs/>
          <w:noProof/>
        </w:rPr>
        <w:t>Lista Somente Leitura</w:t>
      </w:r>
      <w:bookmarkEnd w:id="26"/>
    </w:p>
    <w:p w14:paraId="7A65912D" w14:textId="77777777" w:rsidR="00BC250E" w:rsidRPr="00BC250E" w:rsidRDefault="00BC250E" w:rsidP="00BC250E"/>
    <w:p w14:paraId="0446BB5F" w14:textId="257F6602" w:rsid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Criar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um novo projeto </w:t>
      </w:r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Console </w:t>
      </w:r>
      <w:proofErr w:type="spellStart"/>
      <w:r w:rsidR="00EC019E"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Application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mantendo a classe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contida em um arquivo separado (</w:t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Aula.cs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Em </w:t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mantivemos nosso método </w:t>
      </w:r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3791B8B" w14:textId="77777777" w:rsidR="00BC250E" w:rsidRPr="00EC019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88EE76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static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D4F531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3733BE4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Clear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571755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52E5F9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F1576C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579704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1ED4328D" w14:textId="05A80ED4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DA402E5" w14:textId="2EC75250" w:rsidR="00EC019E" w:rsidRPr="00EC019E" w:rsidRDefault="00BC250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</w:t>
      </w:r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umentaremos um pouco mais a arquitetura para criarmos uma nova classe com os cursos cujas aulas serão incluídas.</w:t>
      </w:r>
    </w:p>
    <w:p w14:paraId="280FE375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classe se chamará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terá três propriedades: a lista de aulas (como visto anteriormente), o nome do curso e instrutor.</w:t>
      </w:r>
    </w:p>
    <w:p w14:paraId="0495D84C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Utilizaremos o atalho </w:t>
      </w:r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</w:t>
      </w:r>
      <w:proofErr w:type="spellStart"/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propfull</w:t>
      </w:r>
      <w:proofErr w:type="spellEnd"/>
      <w:r w:rsidRPr="0032637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TAB + TAB"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criar a estrutura da propriedade necessária, com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Declararemos seu tipo, e a propriedade será pública, denominada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Faremos o mesmo para o nome do curso e instrutor.</w:t>
      </w:r>
    </w:p>
    <w:p w14:paraId="039798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namespace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A24ListaSomenteLeitura</w:t>
      </w:r>
    </w:p>
    <w:p w14:paraId="69C060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442D77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351606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43EB22C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2EA23F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171B4B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222E239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5F1885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AD919D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5C152A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48BB83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5F25F12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4DA0B48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93AF06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Nome</w:t>
      </w:r>
    </w:p>
    <w:p w14:paraId="5525197F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0B500FE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lastRenderedPageBreak/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97FDB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11C6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A02B20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73ACA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4B43A4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12D3A2B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  <w:proofErr w:type="spellEnd"/>
    </w:p>
    <w:p w14:paraId="1F1D652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BF5C3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941A74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value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46BA83CA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7C5EBD09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9870E9C" w14:textId="1B4D898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248C62DF" w14:textId="77777777" w:rsidR="00BC250E" w:rsidRDefault="00BC250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2D4858C1" w14:textId="2E87A331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Criaremos também o construtor da classe recém criada. Para fazê-lo de maneira mais prática, usando as teclas </w:t>
      </w:r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"</w:t>
      </w:r>
      <w:proofErr w:type="spellStart"/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Alt</w:t>
      </w:r>
      <w:proofErr w:type="spellEnd"/>
      <w:r w:rsidRPr="00D613F7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 xml:space="preserve"> + seta para cima"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deixaremos a linha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instrutor;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logo abaixo de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nome;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7797F6E9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B81B509" w14:textId="1DDB0D3F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 selecionaremos estas duas linhas para que o construtor seja gerado.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 clicaremos em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constructor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'Curso(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,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no qual instanciaremos a lista de aulas, pois inicialmente ela estará nula.</w:t>
      </w:r>
    </w:p>
    <w:p w14:paraId="4A0AFAB4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definiremos esta lista como nova, a qual, a partir de agora, poderemos acessar sem problema algum em relação à referência nula.</w:t>
      </w:r>
    </w:p>
    <w:p w14:paraId="22409C7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23BF493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7C6971F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7446E60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Curso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5EF382C4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3EEC8C8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nome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nome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13D792B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instrutor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instrutor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023A25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21797C2" w14:textId="08A291FC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AD10AF" w14:textId="77777777" w:rsidR="00D613F7" w:rsidRDefault="00D613F7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E25B123" w14:textId="1BE83E5C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Voltando a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declararemos uma variável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nome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pelo qual acessaremos a propriedade pública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Adicionaremos uma nova aula a esta lista com o método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passando como parâmetro uma nova instância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709666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6EA97FD6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779A2475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F75961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0CA8E3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9B7B18E" w14:textId="5FC72705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57236B0D" w14:textId="5E7CA2B8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Imprimiremos o resultado no console e rodaremos a aplicação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F5". Obteremos o seguinte:</w:t>
      </w:r>
    </w:p>
    <w:p w14:paraId="6E7B4D20" w14:textId="6044F2F7" w:rsidR="00D613F7" w:rsidRPr="00EC019E" w:rsidRDefault="00D613F7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5029DAE6" wp14:editId="0A9095DB">
            <wp:extent cx="5731510" cy="2150110"/>
            <wp:effectExtent l="0" t="0" r="254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318" w14:textId="7630C6AD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03EFB1A3" w14:textId="77777777" w:rsidR="00203814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B1F1C61" w14:textId="1D7E7735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criar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com sucesso, 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populando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 imprimindo as aulas. No entanto, há um problema não muito evidente, conhecido por </w:t>
      </w:r>
      <w:proofErr w:type="spellStart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code</w:t>
      </w:r>
      <w:proofErr w:type="spellEnd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 xml:space="preserve"> </w:t>
      </w:r>
      <w:proofErr w:type="spellStart"/>
      <w:r w:rsidRPr="00203814">
        <w:rPr>
          <w:rFonts w:ascii="Times New Roman" w:eastAsia="Times New Roman" w:hAnsi="Times New Roman" w:cs="Times New Roman"/>
          <w:b/>
          <w:bCs/>
          <w:i/>
          <w:iCs/>
          <w:color w:val="3D464D"/>
          <w:sz w:val="27"/>
          <w:szCs w:val="27"/>
          <w:highlight w:val="yellow"/>
          <w:lang w:val="pt-BR" w:eastAsia="pt-BR"/>
        </w:rPr>
        <w:t>smell</w:t>
      </w:r>
      <w:proofErr w:type="spellEnd"/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 na programação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yellow"/>
          <w:lang w:val="pt-BR" w:eastAsia="pt-BR"/>
        </w:rPr>
        <w:t>ou "mau cheiro no código"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neste caso implica no fato de acessarmos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lista de aulas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adicionando elementos nela.</w:t>
      </w:r>
    </w:p>
    <w:p w14:paraId="17B0008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4390729B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Isso significa que estamos "passando por cima" da responsabilidade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de manter suas propriedades, e estamos manipulando diretamente esta lista de aulas.</w:t>
      </w:r>
    </w:p>
    <w:p w14:paraId="17897516" w14:textId="5E8BE226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O correto seria chamarmos um método da classe </w:t>
      </w:r>
      <w:r w:rsidRPr="00203814">
        <w:rPr>
          <w:rFonts w:ascii="Courier New" w:eastAsia="Times New Roman" w:hAnsi="Courier New" w:cs="Courier New"/>
          <w:color w:val="3D464D"/>
          <w:sz w:val="23"/>
          <w:szCs w:val="23"/>
          <w:highlight w:val="green"/>
          <w:shd w:val="clear" w:color="auto" w:fill="F0F3F5"/>
          <w:lang w:val="pt-BR" w:eastAsia="pt-BR"/>
        </w:rPr>
        <w:t>Curso</w:t>
      </w:r>
      <w:r w:rsidRPr="00203814">
        <w:rPr>
          <w:rFonts w:ascii="Times New Roman" w:eastAsia="Times New Roman" w:hAnsi="Times New Roman" w:cs="Times New Roman"/>
          <w:color w:val="3D464D"/>
          <w:sz w:val="27"/>
          <w:szCs w:val="27"/>
          <w:highlight w:val="green"/>
          <w:lang w:val="pt-BR" w:eastAsia="pt-BR"/>
        </w:rPr>
        <w:t> para podermos adicionar estes elementos.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Caso contrário, esta classe não tem nenhum controle sobre as suas aulas, pois esta listagem está exposta.</w:t>
      </w:r>
    </w:p>
    <w:p w14:paraId="376FAC3D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5D7921" w14:textId="522F713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Trata-se de um </w:t>
      </w:r>
      <w:proofErr w:type="spellStart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code</w:t>
      </w:r>
      <w:proofErr w:type="spellEnd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 xml:space="preserve"> </w:t>
      </w:r>
      <w:proofErr w:type="spellStart"/>
      <w:r w:rsidRPr="00203814">
        <w:rPr>
          <w:rFonts w:ascii="Times New Roman" w:eastAsia="Times New Roman" w:hAnsi="Times New Roman" w:cs="Times New Roman"/>
          <w:i/>
          <w:iCs/>
          <w:color w:val="FF0000"/>
          <w:sz w:val="27"/>
          <w:szCs w:val="27"/>
          <w:lang w:val="pt-BR" w:eastAsia="pt-BR"/>
        </w:rPr>
        <w:t>smell</w:t>
      </w:r>
      <w:proofErr w:type="spellEnd"/>
      <w:r w:rsidRPr="00203814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> por ser uma "exposição indecente".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Para evitarmos que uma propriedade fique exposta à manipulações externas, é necessário encapsularmos esta funcionalidade de adicionar elementos na lista.</w:t>
      </w:r>
    </w:p>
    <w:p w14:paraId="0117D2CF" w14:textId="77777777" w:rsidR="00203814" w:rsidRPr="00EC019E" w:rsidRDefault="00203814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FC99F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Então, primeiramente, teremos que bloquear esta lista interna para evitar a possibilidade de manipulação por código externo. Acessando-se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modificaremos a propriedade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em que encontramos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68AA79CE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Removeremos 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set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do jeito que está, qualquer um pode alterá-lo para um valor nulo, e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perde qualquer chance de barrar esta modificação. Feito isso, retornaremos não mais uma lista de aulas (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 em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get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outro tipo de objeto, uma </w:t>
      </w:r>
      <w:r w:rsidRPr="00EC019E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</w:t>
      </w:r>
      <w:proofErr w:type="spellEnd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only</w:t>
      </w:r>
      <w:proofErr w:type="spellEnd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</w:t>
      </w:r>
    </w:p>
    <w:p w14:paraId="6F0FCA12" w14:textId="20555812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se localiza no .NET com </w:t>
      </w:r>
      <w:proofErr w:type="spellStart"/>
      <w:r w:rsidRPr="00EC019E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namespace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System.Collections.ObjectModel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é uma classe genérica, portanto necessita também do tipo de elemento (no caso, 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Precisaremos passar no construtor um parâmetro que é uma lista, a própria referência das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05206ECD" w14:textId="16526E83" w:rsidR="00411FE1" w:rsidRPr="00EC019E" w:rsidRDefault="00411FE1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36657A7" wp14:editId="383D871F">
            <wp:extent cx="5723809" cy="157142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0681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é o campo privado que está sendo protegido, porém o Visual Studio não consegue converter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para um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declarado na propriedade. Portanto, precisaremos trocá-lo por um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o que 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implementa. O código ficará desta forma:</w:t>
      </w:r>
    </w:p>
    <w:p w14:paraId="53AE6757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class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</w:p>
    <w:p w14:paraId="64BF64B2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1D86F6A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private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5DB227E8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6B1E00D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Aulas</w:t>
      </w:r>
    </w:p>
    <w:p w14:paraId="40ED145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32EBC1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ReadOnlyCollection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);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568B3F40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70668EC" w14:textId="3007748A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BF3E414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Veremos outro problema, desta vez na hora de chamarmos o método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Imprimir()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estamos passando uma propriedade de tipo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 nosso método recebe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Precisaremos fazer a devida alteração.</w:t>
      </w:r>
    </w:p>
    <w:p w14:paraId="6C3D03D8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Feito isso, rodaremos a aplicação!</w:t>
      </w:r>
    </w:p>
    <w:p w14:paraId="77CB9AA6" w14:textId="77777777" w:rsidR="00E620E6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5B9CA363" w14:textId="77777777" w:rsidR="00E620E6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Há um erro: </w:t>
      </w:r>
    </w:p>
    <w:p w14:paraId="26818B8A" w14:textId="6CE61472" w:rsidR="00EC019E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51AB4F6D" wp14:editId="3AD55693">
            <wp:extent cx="5731510" cy="2808605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C019E"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System.NotSupportedException</w:t>
      </w:r>
      <w:proofErr w:type="spellEnd"/>
      <w:r w:rsidR="00EC019E"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"Coleção é somente leitura". Protegemos nossa coleção para que ela fosse somente leitura, e assim, o código externo fica impedido de modificar esta coleção.</w:t>
      </w:r>
    </w:p>
    <w:p w14:paraId="52D2F06B" w14:textId="25672BFB" w:rsid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É preciso encapsularmos esta funcionalidade de adicionar algum elemento na lista de aulas em algum método da classe </w:t>
      </w:r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porque aí sim, ela terá o poder de controlar esta funcionalidade.</w:t>
      </w:r>
    </w:p>
    <w:p w14:paraId="020F0937" w14:textId="77777777" w:rsidR="00E620E6" w:rsidRPr="00EC019E" w:rsidRDefault="00E620E6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15E170F" w14:textId="77777777" w:rsidR="00EC019E" w:rsidRPr="00EC019E" w:rsidRDefault="00EC019E" w:rsidP="00EC019E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facilitar, como temos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csharpColecoes.Aulas.Add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poderemos trocar por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csharpColecoes.Adiciona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 este novo método ainda não existe. Com "</w:t>
      </w:r>
      <w:proofErr w:type="spellStart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.", clicaremos no atalho 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Generate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method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 '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Curso.Adiciona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'</w:t>
      </w: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1A75A4B" w14:textId="77777777" w:rsidR="00EC019E" w:rsidRP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Com F12, entraremos no método para o implementarmos:</w:t>
      </w:r>
    </w:p>
    <w:p w14:paraId="5C3F996E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internal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void</w:t>
      </w:r>
      <w:proofErr w:type="spellEnd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0EEE006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B92D6CC" w14:textId="77777777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EC019E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B47265A" w14:textId="290E9DF6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972728" w14:textId="73194B39" w:rsidR="00EC019E" w:rsidRDefault="00EC019E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EC019E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Rodando novamente a aplicação, teremos:</w:t>
      </w:r>
    </w:p>
    <w:p w14:paraId="2C67BDD9" w14:textId="1A612C5C" w:rsidR="00C61E48" w:rsidRPr="00EC019E" w:rsidRDefault="00C61E48" w:rsidP="00EC019E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CEF7681" wp14:editId="4656BD3A">
            <wp:extent cx="5731510" cy="247586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8EA" w14:textId="30CEB950" w:rsidR="00EC019E" w:rsidRPr="00EC019E" w:rsidRDefault="00EC019E" w:rsidP="00EC019E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EC019E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EC019E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EC019E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EC019E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5DAF5514" w14:textId="7D8E2229" w:rsidR="00C61E48" w:rsidRDefault="00C61E48" w:rsidP="00C61E48">
      <w:pPr>
        <w:pStyle w:val="Ttulo1"/>
        <w:rPr>
          <w:b/>
          <w:bCs/>
          <w:noProof/>
        </w:rPr>
      </w:pPr>
      <w:bookmarkStart w:id="27" w:name="_Toc62147113"/>
      <w:r w:rsidRPr="00C61E48">
        <w:rPr>
          <w:b/>
          <w:bCs/>
          <w:noProof/>
        </w:rPr>
        <w:t>Lista somente-leitura</w:t>
      </w:r>
      <w:bookmarkEnd w:id="27"/>
    </w:p>
    <w:p w14:paraId="50C1817E" w14:textId="6DB9B0E4" w:rsidR="00C61E48" w:rsidRDefault="00C61E48" w:rsidP="00C61E48">
      <w:pPr>
        <w:rPr>
          <w:color w:val="3D464D"/>
          <w:sz w:val="27"/>
          <w:szCs w:val="27"/>
          <w:shd w:val="clear" w:color="auto" w:fill="FFFFFF"/>
        </w:rPr>
      </w:pPr>
      <w:r>
        <w:rPr>
          <w:color w:val="3D464D"/>
          <w:sz w:val="27"/>
          <w:szCs w:val="27"/>
          <w:shd w:val="clear" w:color="auto" w:fill="FFFFFF"/>
        </w:rPr>
        <w:t>Pronto para um momento de reflexão? Em que situação e como você usaria uma lista somente-leitura? Escolha a melhor alternativa!</w:t>
      </w:r>
    </w:p>
    <w:p w14:paraId="7FE2CBE9" w14:textId="77777777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</w:pP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Uma classe possui uma lista </w:t>
      </w:r>
      <w:proofErr w:type="spellStart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List</w:t>
      </w:r>
      <w:proofErr w:type="spellEnd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, que é um campo privado da classe, e essa lista precisa ser protegida contra gravação de fora da classe. Então uma propriedade pública pode expor para os clientes da classe uma nova instância de uma lista somente-leitura (</w:t>
      </w:r>
      <w:proofErr w:type="spellStart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ReadOnlyCollection</w:t>
      </w:r>
      <w:proofErr w:type="spellEnd"/>
      <w:r w:rsidRPr="00C61E48">
        <w:rPr>
          <w:rFonts w:ascii="Courier New" w:eastAsia="Times New Roman" w:hAnsi="Courier New" w:cs="Courier New"/>
          <w:color w:val="3D464D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sz w:val="26"/>
          <w:szCs w:val="26"/>
          <w:lang w:val="pt-BR" w:eastAsia="pt-BR"/>
        </w:rPr>
        <w:t>), usando como origem de dados a lista interna que precisa ser protegida.</w:t>
      </w:r>
    </w:p>
    <w:p w14:paraId="3AB59910" w14:textId="4D60A8C3" w:rsidR="00C61E48" w:rsidRPr="00C61E48" w:rsidRDefault="00C61E48" w:rsidP="00C61E4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Mantendo uma lista interna privada como </w:t>
      </w:r>
      <w:proofErr w:type="spellStart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List</w:t>
      </w:r>
      <w:proofErr w:type="spellEnd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 xml:space="preserve"> permitirá que a classe tenha total controle sobre essa lista e evitará acesso externo. Para clientes dessa classe, uma cópia da lista interna 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lastRenderedPageBreak/>
        <w:t>através de uma nova instância de </w:t>
      </w:r>
      <w:proofErr w:type="spellStart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ReadOnlyCollection</w:t>
      </w:r>
      <w:proofErr w:type="spellEnd"/>
      <w:r w:rsidRPr="00C61E4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&lt;T&gt;</w:t>
      </w:r>
      <w:r w:rsidRPr="00C61E4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servirá para leitura dos dados mas deixará claro aos clientes que essa lista não pode ser modificada.</w:t>
      </w:r>
    </w:p>
    <w:p w14:paraId="07C413C4" w14:textId="77777777" w:rsidR="00C61E48" w:rsidRPr="00C61E48" w:rsidRDefault="00C61E48" w:rsidP="00C61E48">
      <w:pPr>
        <w:rPr>
          <w:lang w:val="pt-BR"/>
        </w:rPr>
      </w:pPr>
    </w:p>
    <w:p w14:paraId="1C2EF5AD" w14:textId="401CD1CC" w:rsidR="000046D7" w:rsidRDefault="000046D7" w:rsidP="000046D7">
      <w:pPr>
        <w:pStyle w:val="Ttulo1"/>
        <w:rPr>
          <w:b/>
          <w:bCs/>
          <w:noProof/>
        </w:rPr>
      </w:pPr>
      <w:bookmarkStart w:id="28" w:name="_Toc62147114"/>
      <w:r w:rsidRPr="000046D7">
        <w:rPr>
          <w:b/>
          <w:bCs/>
          <w:noProof/>
        </w:rPr>
        <w:t>Ordenando e Totalizando</w:t>
      </w:r>
      <w:bookmarkEnd w:id="28"/>
    </w:p>
    <w:p w14:paraId="42BE487E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No último vídeo aprendemos a proteger a coleção de aulas do curso, modificando o retorno como sendo de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coleção somente leitura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ou 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read</w:t>
      </w:r>
      <w:proofErr w:type="spellEnd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only</w:t>
      </w:r>
      <w:proofErr w:type="spellEnd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 xml:space="preserve"> </w:t>
      </w:r>
      <w:proofErr w:type="spellStart"/>
      <w:r w:rsidRPr="000046D7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collection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O que faremos agora são algumas operações em cima desta lista de aulas.</w:t>
      </w:r>
    </w:p>
    <w:p w14:paraId="18EFE783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Inicialmente, adicionaremos duas aulas novas neste curso:</w:t>
      </w:r>
    </w:p>
    <w:p w14:paraId="469148F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4EA9AE7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5E96A03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38D0C0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6514907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0F7DA9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F8A6C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C690FA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58A391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22BBC18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17FD148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6309D5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0B52D094" w14:textId="596AEF80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3187A63" w14:textId="69D95BD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 e obteremos como resultado:</w:t>
      </w:r>
    </w:p>
    <w:p w14:paraId="52A4500B" w14:textId="2A1C13D0" w:rsidR="003D3C09" w:rsidRPr="000046D7" w:rsidRDefault="003D3C09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1230E97C" wp14:editId="5EA028AF">
            <wp:extent cx="5731510" cy="25546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96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Trabalhando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1070B3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Criando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uma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4E98318D" w14:textId="7672DDCF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[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í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tulo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Modelando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com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çõ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minutos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]</w:t>
      </w:r>
    </w:p>
    <w:p w14:paraId="3FB1CFA1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Em seguida, colocaremos estas aulas em ordem alfabética:</w:t>
      </w:r>
    </w:p>
    <w:p w14:paraId="2377326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static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void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Main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[]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args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2ED6386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6B3E486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 xml:space="preserve">"C# 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"Marcelo Oliveira"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F6C0C0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Listas"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21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F1651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63C6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571C01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//adicionar 2 aulas</w:t>
      </w:r>
    </w:p>
    <w:p w14:paraId="17E37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"Criando uma Aula"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0DAB044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Adiciona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com Coleções"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19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));</w:t>
      </w:r>
    </w:p>
    <w:p w14:paraId="74D0476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550F1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//imprimir</w:t>
      </w:r>
    </w:p>
    <w:p w14:paraId="3D4B7BF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DF1BE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13D513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58619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335BD991" w14:textId="2FB44603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5B664CB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o código acima, ocorre um erro que indica que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&lt;Aula&gt;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contém a definição para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pois quando vamos à definição de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csharpColecoes.Aulas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com a tecla F12, veremos que ela foi declarada como um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&lt;&gt;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interface que não dá suporte ao método de ordenação.</w:t>
      </w:r>
    </w:p>
    <w:p w14:paraId="2145A6C6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tentaremos ordenar de outra maneira, copiando a lista para outra, por exemplo. Só que desta vez não usaremos uma lista somente leitura, e sim alguma que permita, além da ordenação, outros tipos de modificação.</w:t>
      </w:r>
    </w:p>
    <w:p w14:paraId="081BCA68" w14:textId="4F64383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Esta definição de aulas copiadas irá trazer uma lista vazia, e não é isto que queremos. Queremos instanciar uma lista com todas as aulas existentes no curso. Para criar uma lista previamente populada com estas aulas, passaremos a listagem no construtor. Feito isso, poderemos ordená-la propriamente:</w:t>
      </w:r>
    </w:p>
    <w:p w14:paraId="52CC9CBF" w14:textId="6EB396FB" w:rsidR="00801ECD" w:rsidRPr="000046D7" w:rsidRDefault="00801ECD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7AB413AA" wp14:editId="1D60AC60">
            <wp:extent cx="5731510" cy="2630170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E6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lista de aulas</w:t>
      </w:r>
    </w:p>
    <w:p w14:paraId="3F9F8F3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csharpColecoes.Aulas.Sort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();</w:t>
      </w:r>
    </w:p>
    <w:p w14:paraId="67461D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7D74C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//copiar a lista para outra lista</w:t>
      </w:r>
    </w:p>
    <w:p w14:paraId="699B031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List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&lt;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&gt;(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AD1F32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636AE82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//ordenar a cópia</w:t>
      </w:r>
    </w:p>
    <w:p w14:paraId="1759F6A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Sort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();</w:t>
      </w:r>
    </w:p>
    <w:p w14:paraId="7158BC4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743D19C2" w14:textId="31EEA5A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aulasCopiadas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08AD0AA" w14:textId="77777777" w:rsidR="00801ECD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Rodaremos com "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Ctrl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+ F5" e veremos que tudo foi feito como gostaríamos. </w:t>
      </w:r>
    </w:p>
    <w:p w14:paraId="00FD959D" w14:textId="77777777" w:rsidR="00801ECD" w:rsidRDefault="00801ECD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7121971" w14:textId="2873E3F9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próxima tarefa será totalizar o tempo do curso.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acrescentaremos o seguinte:</w:t>
      </w:r>
    </w:p>
    <w:p w14:paraId="3C66E88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Instrutor</w:t>
      </w:r>
      <w:proofErr w:type="spellEnd"/>
    </w:p>
    <w:p w14:paraId="52F3732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094D55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48CA2DD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instrutor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0F4DA83D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313BEDC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631E897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TempoTotal</w:t>
      </w:r>
      <w:proofErr w:type="spellEnd"/>
    </w:p>
    <w:p w14:paraId="258BA83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79C0281A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</w:p>
    <w:p w14:paraId="5BCF788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14F183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0055"/>
          <w:sz w:val="20"/>
          <w:szCs w:val="20"/>
          <w:lang w:val="en-US" w:eastAsia="pt-BR"/>
        </w:rPr>
        <w:t>0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12612C5C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foreach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var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)</w:t>
      </w:r>
    </w:p>
    <w:p w14:paraId="34EF7D3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62A499B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    total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+=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FAA451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222A73D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    </w:t>
      </w:r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total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51AB57D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556F282" w14:textId="2B55B2D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63A23FAA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teremos:</w:t>
      </w:r>
    </w:p>
    <w:p w14:paraId="62713FD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2DA9ED59" w14:textId="11BB8EC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B03408D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Rodando a aplicação, o resultado da soma é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 total do curso. Poderemos consegui-lo de outra forma: há um conjunto de técnicas chamado </w:t>
      </w:r>
      <w:r w:rsidRPr="000046D7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LINQ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criado pela Microsoft como um conjunto de extensões que dá suporte a uma série de consultas que podem ser feitas em cima de coleções, possibilitando também o trabalho com banco de dados, XML, e outros.</w:t>
      </w:r>
    </w:p>
    <w:p w14:paraId="76D05D87" w14:textId="77777777" w:rsidR="000046D7" w:rsidRP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fazemos com nosso acumulador para totalizar o tempo do curso, na verdade, é uma consulta, que pode ser feita de modo completamente diverso, mais simples e elegante.</w:t>
      </w:r>
    </w:p>
    <w:p w14:paraId="32A0EB12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método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exige que passemos um seletor, uma expressão lambda e a propriedade da aula que nos interessa,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Tempo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Curso.cs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então:</w:t>
      </w:r>
    </w:p>
    <w:p w14:paraId="6266E21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get</w:t>
      </w:r>
      <w:proofErr w:type="spellEnd"/>
    </w:p>
    <w:p w14:paraId="1FFC49F3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CADAE9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int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total = 0;</w:t>
      </w:r>
    </w:p>
    <w:p w14:paraId="1E0FC35B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foreach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(var aula in aulas)</w:t>
      </w:r>
    </w:p>
    <w:p w14:paraId="5DC62E22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//{</w:t>
      </w:r>
    </w:p>
    <w:p w14:paraId="16E4B169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  total +=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aula.Tempo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;</w:t>
      </w:r>
    </w:p>
    <w:p w14:paraId="5E76C19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//}</w:t>
      </w:r>
    </w:p>
    <w:p w14:paraId="0CECA8E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total;</w:t>
      </w:r>
    </w:p>
    <w:p w14:paraId="6E18557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694D017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//LINQ =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Language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Integrated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 Query</w:t>
      </w:r>
    </w:p>
    <w:p w14:paraId="05FFCC04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//Consulta Integrada à Linguagem</w:t>
      </w:r>
    </w:p>
    <w:p w14:paraId="41425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92E01C0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6505ECC7" w14:textId="2D1CECED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7AF2299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Voltaremos a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rodaremos novamente para confirmar o mesmo resultado que já tínhamos (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60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). Para finalizar, imprimiremos este curso, </w:t>
      </w:r>
    </w:p>
    <w:p w14:paraId="2F5979D1" w14:textId="68C40C01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6A76666D" wp14:editId="5B445D81">
            <wp:extent cx="5731510" cy="1899285"/>
            <wp:effectExtent l="0" t="0" r="2540" b="571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acrescentando a variável </w:t>
      </w:r>
      <w:proofErr w:type="spellStart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csharpColecoes</w:t>
      </w:r>
      <w:proofErr w:type="spellEnd"/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16A31381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//totalizar o tempo do curso</w:t>
      </w:r>
    </w:p>
    <w:p w14:paraId="093007C5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2A6C41F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22BE8B8A" w14:textId="49B9FD2A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Console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WriteLine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csharpColecoes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5BEF1A6" w14:textId="77777777" w:rsidR="0084318F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 xml:space="preserve">Rodando, teremos como resultado o 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namespace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</w:t>
      </w:r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A25OrdenandoESomando.Curso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porém queremos o nome, duração e demais especificidades do curso. </w:t>
      </w:r>
    </w:p>
    <w:p w14:paraId="02FC0268" w14:textId="54FB6219" w:rsidR="000046D7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728A95B5" wp14:editId="499E3245">
            <wp:extent cx="5731510" cy="1826895"/>
            <wp:effectExtent l="0" t="0" r="254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Neste caso, teremos que implementar um método, o </w:t>
      </w:r>
      <w:proofErr w:type="spellStart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="000046D7"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="000046D7"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18F4F805" w14:textId="77777777" w:rsidR="000046D7" w:rsidRP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Quando imprimimos um objeto qualquer que ainda não implementou esta propriedade, chamamos o método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do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 do .NET, que imprimirá o </w:t>
      </w:r>
      <w:proofErr w:type="spellStart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namespace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 o nome da classe.</w:t>
      </w:r>
    </w:p>
    <w:p w14:paraId="08DBA00E" w14:textId="09816F5D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override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uma operação de sobrescrita de um método cuja classe base já existe (no caso,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Object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). Para as aulas, usaremos o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string.Join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juntará as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da coleção, separando-as por vírgulas. Teremos:</w:t>
      </w:r>
    </w:p>
    <w:p w14:paraId="4599E6AD" w14:textId="77777777" w:rsidR="0084318F" w:rsidRPr="000046D7" w:rsidRDefault="0084318F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6C97E118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override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ToString</w:t>
      </w:r>
      <w:proofErr w:type="spellEnd"/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()</w:t>
      </w:r>
    </w:p>
    <w:p w14:paraId="19A355C6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2A1E50BE" w14:textId="77777777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proofErr w:type="spellStart"/>
      <w:r w:rsidRPr="000046D7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return</w:t>
      </w:r>
      <w:proofErr w:type="spellEnd"/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$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"Curso: {nome}, Tempo: {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TempoTotal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}, Aulas: {</w:t>
      </w:r>
      <w:proofErr w:type="spellStart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string.Join</w:t>
      </w:r>
      <w:proofErr w:type="spellEnd"/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("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0046D7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", aulas)}"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80C4B42" w14:textId="7F320F84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3AB012B2" w14:textId="6EEAB4F5" w:rsidR="000046D7" w:rsidRDefault="000046D7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Em </w:t>
      </w:r>
      <w:proofErr w:type="spellStart"/>
      <w:r w:rsidRPr="000046D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Program.cs</w:t>
      </w:r>
      <w:proofErr w:type="spellEnd"/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rodaremos novamente a aplicação. O resultado é:</w:t>
      </w:r>
    </w:p>
    <w:p w14:paraId="3D2D0015" w14:textId="77777777" w:rsidR="00292C48" w:rsidRPr="000046D7" w:rsidRDefault="00292C48" w:rsidP="000046D7">
      <w:pPr>
        <w:spacing w:after="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0FCA09D6" w14:textId="3E8A444C" w:rsidR="000046D7" w:rsidRPr="000046D7" w:rsidRDefault="000046D7" w:rsidP="000046D7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0046D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Curso</w:t>
      </w:r>
      <w:r w:rsidRPr="000046D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:</w:t>
      </w:r>
      <w:r w:rsidRPr="000046D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C</w:t>
      </w:r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 xml:space="preserve"># </w:t>
      </w:r>
      <w:proofErr w:type="spellStart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Collections</w:t>
      </w:r>
      <w:proofErr w:type="spellEnd"/>
      <w:r w:rsidRPr="000046D7">
        <w:rPr>
          <w:rFonts w:ascii="Courier New" w:eastAsia="Times New Roman" w:hAnsi="Courier New" w:cs="Courier New"/>
          <w:color w:val="708090"/>
          <w:sz w:val="20"/>
          <w:szCs w:val="20"/>
          <w:lang w:val="pt-BR" w:eastAsia="pt-BR"/>
        </w:rPr>
        <w:t>, Tempo: 60, Aulas: [título: Trabalhando com Listas, tempo: 21 minutos],[título: Criando uma Aula, tempo: 20 minutos],[título: Modelando com Coleções, tempo: 19 minutos]</w:t>
      </w:r>
    </w:p>
    <w:p w14:paraId="11512DF1" w14:textId="66F76526" w:rsidR="00292C48" w:rsidRDefault="00292C48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>
        <w:rPr>
          <w:noProof/>
        </w:rPr>
        <w:drawing>
          <wp:inline distT="0" distB="0" distL="0" distR="0" wp14:anchorId="3BF05CB7" wp14:editId="7BFC2655">
            <wp:extent cx="5731510" cy="1008380"/>
            <wp:effectExtent l="0" t="0" r="254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0B" w14:textId="605A0411" w:rsidR="000046D7" w:rsidRDefault="000046D7" w:rsidP="000046D7">
      <w:pPr>
        <w:spacing w:before="360" w:after="360" w:line="473" w:lineRule="atLeast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0046D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Conseguimos o que gostaríamos!</w:t>
      </w:r>
    </w:p>
    <w:p w14:paraId="7B97D299" w14:textId="3DBA2978" w:rsidR="006F240B" w:rsidRDefault="006F240B" w:rsidP="006F240B">
      <w:pPr>
        <w:pStyle w:val="Ttulo1"/>
        <w:rPr>
          <w:b/>
          <w:bCs/>
          <w:noProof/>
        </w:rPr>
      </w:pPr>
      <w:bookmarkStart w:id="29" w:name="_Toc62147115"/>
      <w:r w:rsidRPr="006F240B">
        <w:rPr>
          <w:b/>
          <w:bCs/>
          <w:noProof/>
        </w:rPr>
        <w:lastRenderedPageBreak/>
        <w:t>Totalizando valores</w:t>
      </w:r>
      <w:bookmarkEnd w:id="29"/>
    </w:p>
    <w:p w14:paraId="50D7632F" w14:textId="4AC6A36E" w:rsid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Lembra da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 Nós vamos usá-la de novo neste exercício:</w:t>
      </w:r>
    </w:p>
    <w:p w14:paraId="41788635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</w:p>
    <w:p w14:paraId="7204D5C4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class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</w:p>
    <w:p w14:paraId="3E89BC4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</w:p>
    <w:p w14:paraId="45090E91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780A68C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string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6D82027A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2FA5F6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private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</w:p>
    <w:p w14:paraId="0CE7156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public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int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Tempo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get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return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set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{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tempo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value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}</w:t>
      </w:r>
    </w:p>
    <w:p w14:paraId="182E09E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</w:p>
    <w:p w14:paraId="393EE72B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public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string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int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</w:t>
      </w:r>
    </w:p>
    <w:p w14:paraId="3D3726F3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{</w:t>
      </w:r>
    </w:p>
    <w:p w14:paraId="07DE195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titulo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E7DCE2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</w:t>
      </w:r>
      <w:proofErr w:type="spellStart"/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this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tempo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tempo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;</w:t>
      </w:r>
    </w:p>
    <w:p w14:paraId="6B5AA1E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F0319BB" w14:textId="6565D6E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}</w:t>
      </w:r>
    </w:p>
    <w:p w14:paraId="04FECE90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 que vamos fazer com a classe </w:t>
      </w:r>
      <w:r w:rsidRPr="006F240B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?</w:t>
      </w:r>
    </w:p>
    <w:p w14:paraId="3E47238F" w14:textId="77777777" w:rsidR="006F240B" w:rsidRP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Criamos uma lista de aulas, como declarada abaixo:</w:t>
      </w:r>
    </w:p>
    <w:p w14:paraId="4A2BF61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"Introdução às Coleções"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20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138CEC0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"Modelando a Classe Aula"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18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048C029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6F240B">
        <w:rPr>
          <w:rFonts w:ascii="Courier New" w:eastAsia="Times New Roman" w:hAnsi="Courier New" w:cs="Courier New"/>
          <w:color w:val="669900"/>
          <w:sz w:val="20"/>
          <w:szCs w:val="20"/>
          <w:lang w:val="pt-BR" w:eastAsia="pt-BR"/>
        </w:rPr>
        <w:t>"Trabalhando com Conjuntos"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,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990055"/>
          <w:sz w:val="20"/>
          <w:szCs w:val="20"/>
          <w:lang w:val="pt-BR" w:eastAsia="pt-BR"/>
        </w:rPr>
        <w:t>16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2200AE07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0F2100D0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&lt;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Aula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&gt;();</w:t>
      </w:r>
    </w:p>
    <w:p w14:paraId="0028DCDF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AADF80E" w14:textId="7777777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3F120EE6" w14:textId="35A39C57" w:rsidR="006F240B" w:rsidRPr="006F240B" w:rsidRDefault="006F240B" w:rsidP="006F240B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6F240B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aulaSets</w:t>
      </w:r>
      <w:proofErr w:type="spellEnd"/>
      <w:r w:rsidRPr="006F240B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  <w:r w:rsidRPr="006F240B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           </w:t>
      </w:r>
    </w:p>
    <w:p w14:paraId="32D25F4D" w14:textId="77777777" w:rsidR="006F240B" w:rsidRPr="006F240B" w:rsidRDefault="006F240B" w:rsidP="006F240B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Agora é com você</w:t>
      </w: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4B9EED54" w14:textId="60B19882" w:rsidR="006F240B" w:rsidRDefault="006F240B" w:rsidP="006F240B">
      <w:pPr>
        <w:shd w:val="clear" w:color="auto" w:fill="FFFFFF"/>
        <w:spacing w:before="360" w:after="3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6F240B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Nós precisamos totalizar o tempo dessas aulas. Responda abaixo, escolhendo a melhor alternativa!</w:t>
      </w:r>
    </w:p>
    <w:p w14:paraId="2D92127F" w14:textId="77777777" w:rsidR="003F4AA8" w:rsidRPr="003F4AA8" w:rsidRDefault="003F4AA8" w:rsidP="003F4AA8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0"/>
          <w:szCs w:val="20"/>
          <w:lang w:val="pt-BR" w:eastAsia="pt-BR"/>
        </w:rPr>
      </w:pPr>
      <w:r w:rsidRPr="003F4AA8">
        <w:rPr>
          <w:rFonts w:ascii="Courier New" w:eastAsia="Times New Roman" w:hAnsi="Courier New" w:cs="Courier New"/>
          <w:color w:val="0077AA"/>
          <w:sz w:val="20"/>
          <w:szCs w:val="20"/>
          <w:lang w:val="pt-BR" w:eastAsia="pt-BR"/>
        </w:rPr>
        <w:t>var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tempoTotal</w:t>
      </w:r>
      <w:proofErr w:type="spellEnd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Sum</w:t>
      </w:r>
      <w:proofErr w:type="spellEnd"/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aula 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=&gt;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 xml:space="preserve"> 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</w:t>
      </w:r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3F4AA8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Tempo</w:t>
      </w:r>
      <w:proofErr w:type="spellEnd"/>
      <w:r w:rsidRPr="003F4AA8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7DC4ED4" w14:textId="768A623B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O método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Sum()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 toma como argumento um </w:t>
      </w:r>
      <w:proofErr w:type="spellStart"/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selector</w:t>
      </w:r>
      <w:proofErr w:type="spellEnd"/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pode ser uma expressão lambda recebendo como parâmetro um elemento da coleção e retornando o valor da propriedade </w:t>
      </w:r>
      <w:r w:rsidRPr="003F4AA8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pt-BR" w:eastAsia="pt-BR"/>
        </w:rPr>
        <w:t>Tempo</w:t>
      </w:r>
      <w:r w:rsidRPr="003F4AA8"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  <w:t>, que será totalizada.</w:t>
      </w:r>
    </w:p>
    <w:p w14:paraId="35E759BC" w14:textId="076A5525" w:rsid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val="pt-BR" w:eastAsia="pt-BR"/>
        </w:rPr>
      </w:pPr>
    </w:p>
    <w:p w14:paraId="7F636A6D" w14:textId="52C842EC" w:rsidR="003F4AA8" w:rsidRDefault="003F4AA8" w:rsidP="003F4AA8">
      <w:pPr>
        <w:pStyle w:val="Ttulo1"/>
        <w:rPr>
          <w:b/>
          <w:bCs/>
          <w:noProof/>
        </w:rPr>
      </w:pPr>
      <w:bookmarkStart w:id="30" w:name="_Toc62147116"/>
      <w:r w:rsidRPr="003F4AA8">
        <w:rPr>
          <w:b/>
          <w:bCs/>
          <w:noProof/>
        </w:rPr>
        <w:t>Mão na Massa: Lista, a Coleção Flexível</w:t>
      </w:r>
      <w:bookmarkEnd w:id="30"/>
    </w:p>
    <w:p w14:paraId="67BC3BFD" w14:textId="3B563419" w:rsidR="003F4AA8" w:rsidRDefault="003F4AA8" w:rsidP="003F4AA8"/>
    <w:p w14:paraId="68706D0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botar a mão na massa mais uma vez, desta vez para trabalhar com o tipo de coleção mais poderosa e flexível .NET Framework: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também conhecida como </w:t>
      </w:r>
      <w:r>
        <w:rPr>
          <w:rStyle w:val="nfase"/>
          <w:color w:val="3D464D"/>
          <w:sz w:val="27"/>
          <w:szCs w:val="27"/>
        </w:rPr>
        <w:t>array dinâmico</w:t>
      </w:r>
      <w:r>
        <w:rPr>
          <w:color w:val="3D464D"/>
          <w:sz w:val="27"/>
          <w:szCs w:val="27"/>
        </w:rPr>
        <w:t>.</w:t>
      </w:r>
    </w:p>
    <w:p w14:paraId="3C12BEA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1" w:name="_Toc62147117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Declarando uma lista</w:t>
      </w:r>
      <w:bookmarkEnd w:id="31"/>
    </w:p>
    <w:p w14:paraId="362970E7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daquelas 3 variáveis de strings da última aula? Vamos usá-las novamente:</w:t>
      </w:r>
    </w:p>
    <w:p w14:paraId="6EDD0C08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aulaIntro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"Introdução às Coleções"</w:t>
      </w:r>
      <w:r>
        <w:rPr>
          <w:rStyle w:val="pun"/>
          <w:color w:val="999999"/>
        </w:rPr>
        <w:t>;</w:t>
      </w:r>
    </w:p>
    <w:p w14:paraId="31237F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aulaModelando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"Modelando a Classe Aula"</w:t>
      </w:r>
      <w:r>
        <w:rPr>
          <w:rStyle w:val="pun"/>
          <w:color w:val="999999"/>
        </w:rPr>
        <w:t>;</w:t>
      </w:r>
    </w:p>
    <w:p w14:paraId="39CBF2A6" w14:textId="0E363A14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kwd"/>
          <w:color w:val="0077AA"/>
        </w:rPr>
        <w:t>string</w:t>
      </w:r>
      <w:r>
        <w:rPr>
          <w:rStyle w:val="pln"/>
          <w:color w:val="3D464D"/>
        </w:rPr>
        <w:t xml:space="preserve"> aulaSets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Conjuntos"</w:t>
      </w:r>
      <w:r>
        <w:rPr>
          <w:rStyle w:val="pun"/>
          <w:color w:val="999999"/>
        </w:rPr>
        <w:t>;</w:t>
      </w:r>
    </w:p>
    <w:p w14:paraId="6028A75D" w14:textId="0314F708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0B6D08EF" wp14:editId="1DA94DA8">
            <wp:extent cx="2860040" cy="9569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8B8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Agora vamos declarar nossa lista.</w:t>
      </w:r>
    </w:p>
    <w:p w14:paraId="0D5B883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2" w:name="_Toc62147118"/>
      <w:r>
        <w:rPr>
          <w:rFonts w:ascii="Open Sans" w:hAnsi="Open Sans" w:cs="Open Sans"/>
          <w:color w:val="3D464D"/>
          <w:spacing w:val="-8"/>
          <w:sz w:val="32"/>
          <w:szCs w:val="32"/>
        </w:rPr>
        <w:t>A sintaxe de uma lista de strings em C</w:t>
      </w:r>
      <w:bookmarkEnd w:id="32"/>
    </w:p>
    <w:p w14:paraId="0B85D10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Diferente de um array, uma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não possui uma sintaxe especial em C#. Na declaração, usamos a classe genérica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, onde o tipo T especifica a natureza dos seus elementos.</w:t>
      </w:r>
    </w:p>
    <w:p w14:paraId="27B160C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3" w:name="_Toc62147119"/>
      <w:r>
        <w:rPr>
          <w:rFonts w:ascii="Open Sans" w:hAnsi="Open Sans" w:cs="Open Sans"/>
          <w:color w:val="3D464D"/>
          <w:spacing w:val="-8"/>
          <w:sz w:val="32"/>
          <w:szCs w:val="32"/>
        </w:rPr>
        <w:t>Declarando e inicializando uma lista</w:t>
      </w:r>
      <w:bookmarkEnd w:id="33"/>
    </w:p>
    <w:p w14:paraId="5ADA543C" w14:textId="39714105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70FC6DCC" wp14:editId="2E381B04">
            <wp:extent cx="2860040" cy="9569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6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 ser que você queira criar uma vazia. Mas também pode ser que você queira declarar E preencher de uma vez só. Nesse caso, usamos a sintaxe com as chaves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{...}</w:t>
      </w:r>
      <w:r>
        <w:rPr>
          <w:color w:val="3D464D"/>
          <w:sz w:val="27"/>
          <w:szCs w:val="27"/>
        </w:rPr>
        <w:t> incluindo uma lista de itens iniciais.</w:t>
      </w:r>
    </w:p>
    <w:p w14:paraId="630F1B22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</w:p>
    <w:p w14:paraId="5590D10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2FAECB30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aulaIntro</w:t>
      </w:r>
      <w:r>
        <w:rPr>
          <w:rStyle w:val="pun"/>
          <w:color w:val="999999"/>
        </w:rPr>
        <w:t>,</w:t>
      </w:r>
    </w:p>
    <w:p w14:paraId="5FB5B046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aulaModelando</w:t>
      </w:r>
      <w:r>
        <w:rPr>
          <w:rStyle w:val="pun"/>
          <w:color w:val="999999"/>
        </w:rPr>
        <w:t>,</w:t>
      </w:r>
    </w:p>
    <w:p w14:paraId="5838645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aulaSets</w:t>
      </w:r>
    </w:p>
    <w:p w14:paraId="066E4190" w14:textId="515ED35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};</w:t>
      </w:r>
    </w:p>
    <w:p w14:paraId="4ED5F0A0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4" w:name="_Toc62147120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Inicializando uma lista vazia</w:t>
      </w:r>
      <w:bookmarkEnd w:id="34"/>
    </w:p>
    <w:p w14:paraId="007D16A0" w14:textId="2899B24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F0D150F" wp14:editId="7C5A2065">
            <wp:extent cx="2860040" cy="23818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AC33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uma lista vazia tem a sintaxe normal de uma declaração de objeto em C#:</w:t>
      </w:r>
    </w:p>
    <w:p w14:paraId="0EB00396" w14:textId="3DDF057A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();</w:t>
      </w:r>
    </w:p>
    <w:p w14:paraId="11865561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5" w:name="_Toc62147121"/>
      <w:r>
        <w:rPr>
          <w:rFonts w:ascii="Open Sans" w:hAnsi="Open Sans" w:cs="Open Sans"/>
          <w:color w:val="3D464D"/>
          <w:spacing w:val="-8"/>
          <w:sz w:val="32"/>
          <w:szCs w:val="32"/>
        </w:rPr>
        <w:t>A lista como um array dinâmico</w:t>
      </w:r>
      <w:bookmarkEnd w:id="35"/>
    </w:p>
    <w:p w14:paraId="6986337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nfase"/>
          <w:color w:val="3D464D"/>
          <w:sz w:val="27"/>
          <w:szCs w:val="27"/>
        </w:rPr>
        <w:t>Como assim, array dinâmico?</w:t>
      </w:r>
    </w:p>
    <w:p w14:paraId="5C7061A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Simples: um array é uma coleção de tamanho fixo, com número estático de elementos, certo?</w:t>
      </w:r>
    </w:p>
    <w:p w14:paraId="5E5EF0D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 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) é parecida, só que quando você adiciona/remove elementos dela, o tamanho da lista aumenta ou diminui, respectivamente.</w:t>
      </w:r>
    </w:p>
    <w:p w14:paraId="7B4AA2F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é por isso mesmo que podemos iniciar uma lista vazia, com tamanho zero, adicionando elementos posteriormente conforme desejado.</w:t>
      </w:r>
    </w:p>
    <w:p w14:paraId="795B2B1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6" w:name="_Toc62147122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Adicionando elementos</w:t>
      </w:r>
      <w:bookmarkEnd w:id="36"/>
    </w:p>
    <w:p w14:paraId="3991A65E" w14:textId="55997B6E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53EDB44B" wp14:editId="3D6B39E9">
            <wp:extent cx="2860040" cy="1903095"/>
            <wp:effectExtent l="0" t="0" r="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B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jeito mais fácil de alimentar uma lista é adicionando elementos. E isso fazemos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que significa "adicionar" em inglês.</w:t>
      </w:r>
    </w:p>
    <w:p w14:paraId="05A743E2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aulaIntro</w:t>
      </w:r>
      <w:r>
        <w:rPr>
          <w:rStyle w:val="pun"/>
          <w:color w:val="999999"/>
        </w:rPr>
        <w:t>);</w:t>
      </w:r>
    </w:p>
    <w:p w14:paraId="7CE3E7F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aulaModelando</w:t>
      </w:r>
      <w:r>
        <w:rPr>
          <w:rStyle w:val="pun"/>
          <w:color w:val="999999"/>
        </w:rPr>
        <w:t>);</w:t>
      </w:r>
    </w:p>
    <w:p w14:paraId="4E474879" w14:textId="2FE1F4B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aulaSets</w:t>
      </w:r>
      <w:r>
        <w:rPr>
          <w:rStyle w:val="pun"/>
          <w:color w:val="999999"/>
        </w:rPr>
        <w:t>);</w:t>
      </w:r>
    </w:p>
    <w:p w14:paraId="1FB41E1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 esse método, um elemento é sempre adicionado ao final da lista.</w:t>
      </w:r>
    </w:p>
    <w:p w14:paraId="5BF3A49C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a lista funciona </w:t>
      </w:r>
      <w:r>
        <w:rPr>
          <w:rStyle w:val="Forte"/>
          <w:color w:val="3D464D"/>
          <w:sz w:val="27"/>
          <w:szCs w:val="27"/>
        </w:rPr>
        <w:t>como uma sequência</w:t>
      </w:r>
      <w:r>
        <w:rPr>
          <w:color w:val="3D464D"/>
          <w:sz w:val="27"/>
          <w:szCs w:val="27"/>
        </w:rPr>
        <w:t>.</w:t>
      </w:r>
    </w:p>
    <w:p w14:paraId="2CFED45B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7" w:name="_Toc62147123"/>
      <w:r>
        <w:rPr>
          <w:rFonts w:ascii="Open Sans" w:hAnsi="Open Sans" w:cs="Open Sans"/>
          <w:color w:val="3D464D"/>
          <w:spacing w:val="-8"/>
          <w:sz w:val="32"/>
          <w:szCs w:val="32"/>
        </w:rPr>
        <w:t>Imprimindo listas</w:t>
      </w:r>
      <w:bookmarkEnd w:id="37"/>
    </w:p>
    <w:p w14:paraId="47257F2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 de quando tentamos imprimir um array no console?</w:t>
      </w:r>
    </w:p>
    <w:p w14:paraId="048CAC3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Que tal fazer o mesmo com uma lista?</w:t>
      </w:r>
    </w:p>
    <w:p w14:paraId="23B70BFA" w14:textId="0A769AD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40533B6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antes, esse código não imprime os elementos da lista individualmente. Em vez disso, ele só imprime o namespace seguido do nome da classe:</w:t>
      </w:r>
    </w:p>
    <w:p w14:paraId="541BBAFC" w14:textId="031F6CC6" w:rsidR="003F4AA8" w:rsidRP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F4AA8">
        <w:rPr>
          <w:rStyle w:val="typ"/>
          <w:color w:val="A67F59"/>
          <w:lang w:val="en-US"/>
        </w:rPr>
        <w:t>System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Collections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Generic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`1[</w:t>
      </w:r>
      <w:proofErr w:type="spellStart"/>
      <w:r w:rsidRPr="003F4AA8">
        <w:rPr>
          <w:rStyle w:val="str"/>
          <w:color w:val="669900"/>
          <w:lang w:val="en-US"/>
        </w:rPr>
        <w:t>System.String</w:t>
      </w:r>
      <w:proofErr w:type="spellEnd"/>
      <w:r w:rsidRPr="003F4AA8">
        <w:rPr>
          <w:rStyle w:val="str"/>
          <w:color w:val="669900"/>
          <w:lang w:val="en-US"/>
        </w:rPr>
        <w:t>]</w:t>
      </w:r>
    </w:p>
    <w:p w14:paraId="46E12F1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novamente, precisamos imprimir os elementos da lista um a um. Vamos criar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Imprimir()</w:t>
      </w:r>
      <w:r>
        <w:rPr>
          <w:color w:val="3D464D"/>
          <w:sz w:val="27"/>
          <w:szCs w:val="27"/>
        </w:rPr>
        <w:t> para isso:</w:t>
      </w:r>
    </w:p>
    <w:p w14:paraId="47D83B2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private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static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typ"/>
          <w:color w:val="A67F59"/>
        </w:rPr>
        <w:t>List</w:t>
      </w:r>
      <w:r>
        <w:rPr>
          <w:rStyle w:val="str"/>
          <w:color w:val="669900"/>
        </w:rPr>
        <w:t>&lt;string&gt;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)</w:t>
      </w:r>
    </w:p>
    <w:p w14:paraId="4D62310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4B003FB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foreach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var</w:t>
      </w:r>
      <w:r w:rsidRPr="003F4AA8">
        <w:rPr>
          <w:rStyle w:val="pln"/>
          <w:color w:val="3D464D"/>
          <w:lang w:val="en-US"/>
        </w:rPr>
        <w:t xml:space="preserve"> aula </w:t>
      </w:r>
      <w:r w:rsidRPr="003F4AA8">
        <w:rPr>
          <w:rStyle w:val="kwd"/>
          <w:color w:val="0077AA"/>
          <w:lang w:val="en-US"/>
        </w:rPr>
        <w:t>in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6399760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11527C0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46D184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0849E9D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</w:p>
    <w:p w14:paraId="169C827F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lastRenderedPageBreak/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0D470E1E" w14:textId="679C97A8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9F54F6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código acima utiliza um laço com a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</w:t>
      </w:r>
      <w:r>
        <w:rPr>
          <w:color w:val="3D464D"/>
          <w:sz w:val="27"/>
          <w:szCs w:val="27"/>
        </w:rPr>
        <w:t>. Assim como com arrays, podemos também usar um laço com instrução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:</w:t>
      </w:r>
    </w:p>
    <w:p w14:paraId="52F49064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typ"/>
          <w:color w:val="A67F59"/>
          <w:lang w:val="en-US"/>
        </w:rPr>
        <w:t>Imprimir</w:t>
      </w:r>
      <w:proofErr w:type="spell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0B5421F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81889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kwd"/>
          <w:color w:val="0077AA"/>
          <w:lang w:val="en-US"/>
        </w:rPr>
        <w:t>for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kwd"/>
          <w:color w:val="0077AA"/>
          <w:lang w:val="en-US"/>
        </w:rPr>
        <w:t>int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0</w:t>
      </w:r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&lt;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proofErr w:type="spellEnd"/>
      <w:r w:rsidRPr="003F4AA8">
        <w:rPr>
          <w:rStyle w:val="pun"/>
          <w:color w:val="999999"/>
          <w:lang w:val="en-US"/>
        </w:rPr>
        <w:t>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i</w:t>
      </w:r>
      <w:proofErr w:type="spellEnd"/>
      <w:r w:rsidRPr="003F4AA8">
        <w:rPr>
          <w:rStyle w:val="pun"/>
          <w:color w:val="999999"/>
          <w:lang w:val="en-US"/>
        </w:rPr>
        <w:t>++)</w:t>
      </w:r>
    </w:p>
    <w:p w14:paraId="0CC219C3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{</w:t>
      </w:r>
    </w:p>
    <w:p w14:paraId="0D63071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2B13A824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2C263C0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51DAA9CB" w14:textId="7D72FCE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CB0C03D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ainda possui mais uma maneira de varrer a coleção: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:</w:t>
      </w:r>
    </w:p>
    <w:p w14:paraId="33CBC8CA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kwd"/>
          <w:color w:val="0077AA"/>
          <w:lang w:val="en-US"/>
        </w:rPr>
        <w:t>private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static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void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typ"/>
          <w:color w:val="A67F59"/>
          <w:lang w:val="en-US"/>
        </w:rPr>
        <w:t>Imprimir</w:t>
      </w:r>
      <w:proofErr w:type="spell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aulas</w:t>
      </w:r>
      <w:r w:rsidRPr="003F4AA8">
        <w:rPr>
          <w:rStyle w:val="pun"/>
          <w:color w:val="999999"/>
          <w:lang w:val="en-US"/>
        </w:rPr>
        <w:t>)</w:t>
      </w:r>
    </w:p>
    <w:p w14:paraId="2BE2C50D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un"/>
          <w:color w:val="999999"/>
          <w:lang w:val="en-US"/>
        </w:rPr>
        <w:t>{</w:t>
      </w:r>
    </w:p>
    <w:p w14:paraId="35AE4B21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ForEach</w:t>
      </w:r>
      <w:proofErr w:type="spell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 xml:space="preserve">aula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</w:p>
    <w:p w14:paraId="7A850ECC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</w:t>
      </w:r>
      <w:r w:rsidRPr="003F4AA8">
        <w:rPr>
          <w:rStyle w:val="pun"/>
          <w:color w:val="999999"/>
          <w:lang w:val="en-US"/>
        </w:rPr>
        <w:t>{</w:t>
      </w:r>
    </w:p>
    <w:p w14:paraId="5D9591D5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pln"/>
          <w:color w:val="3D464D"/>
          <w:lang w:val="en-US"/>
        </w:rPr>
        <w:t xml:space="preserve">        </w:t>
      </w:r>
      <w:proofErr w:type="spellStart"/>
      <w:r w:rsidRPr="003F4AA8">
        <w:rPr>
          <w:rStyle w:val="typ"/>
          <w:color w:val="A67F59"/>
          <w:lang w:val="en-US"/>
        </w:rPr>
        <w:t>Console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WriteLine</w:t>
      </w:r>
      <w:proofErr w:type="spellEnd"/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</w:t>
      </w:r>
      <w:r w:rsidRPr="003F4AA8">
        <w:rPr>
          <w:rStyle w:val="pun"/>
          <w:color w:val="999999"/>
          <w:lang w:val="en-US"/>
        </w:rPr>
        <w:t>);</w:t>
      </w:r>
    </w:p>
    <w:p w14:paraId="4E087D9B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 w:rsidRPr="003F4AA8">
        <w:rPr>
          <w:rStyle w:val="pln"/>
          <w:color w:val="3D464D"/>
          <w:lang w:val="en-US"/>
        </w:rPr>
        <w:t xml:space="preserve">    </w:t>
      </w:r>
      <w:r>
        <w:rPr>
          <w:rStyle w:val="pun"/>
          <w:color w:val="999999"/>
        </w:rPr>
        <w:t>});</w:t>
      </w:r>
    </w:p>
    <w:p w14:paraId="36C78C5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();</w:t>
      </w:r>
    </w:p>
    <w:p w14:paraId="2060723A" w14:textId="3F5DC2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2F0AD58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que esse método faz?</w:t>
      </w:r>
    </w:p>
    <w:p w14:paraId="4DADF68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Ele recebe 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, que é um </w:t>
      </w:r>
      <w:r>
        <w:rPr>
          <w:rStyle w:val="Forte"/>
          <w:color w:val="3D464D"/>
          <w:sz w:val="27"/>
          <w:szCs w:val="27"/>
        </w:rPr>
        <w:t>delegate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delegado</w:t>
      </w:r>
      <w:r>
        <w:rPr>
          <w:color w:val="3D464D"/>
          <w:sz w:val="27"/>
          <w:szCs w:val="27"/>
        </w:rPr>
        <w:t>, que encapsula um método que não retorna valor (método </w:t>
      </w:r>
      <w:r>
        <w:rPr>
          <w:rStyle w:val="nfase"/>
          <w:color w:val="3D464D"/>
          <w:sz w:val="27"/>
          <w:szCs w:val="27"/>
        </w:rPr>
        <w:t>void</w:t>
      </w:r>
      <w:r>
        <w:rPr>
          <w:color w:val="3D464D"/>
          <w:sz w:val="27"/>
          <w:szCs w:val="27"/>
        </w:rPr>
        <w:t>).</w:t>
      </w:r>
    </w:p>
    <w:p w14:paraId="25D68CA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que, acima,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Action</w:t>
      </w:r>
      <w:r>
        <w:rPr>
          <w:color w:val="3D464D"/>
          <w:sz w:val="27"/>
          <w:szCs w:val="27"/>
        </w:rPr>
        <w:t> é declarada como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:</w:t>
      </w:r>
    </w:p>
    <w:p w14:paraId="32DDC73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</w:p>
    <w:p w14:paraId="012F80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65A4AEA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</w:t>
      </w:r>
      <w:r>
        <w:rPr>
          <w:rStyle w:val="pun"/>
          <w:color w:val="999999"/>
        </w:rPr>
        <w:t>);</w:t>
      </w:r>
    </w:p>
    <w:p w14:paraId="20F8C249" w14:textId="0AE852F2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0242303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é uma função anônima (isto é, um método sem nome) que permite criar uma expressão </w:t>
      </w:r>
      <w:r>
        <w:rPr>
          <w:rStyle w:val="nfase"/>
          <w:color w:val="3D464D"/>
          <w:sz w:val="27"/>
          <w:szCs w:val="27"/>
        </w:rPr>
        <w:t>inline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em linha</w:t>
      </w:r>
      <w:r>
        <w:rPr>
          <w:color w:val="3D464D"/>
          <w:sz w:val="27"/>
          <w:szCs w:val="27"/>
        </w:rPr>
        <w:t>, sem a necessidade de referenciar um método externo.</w:t>
      </w:r>
    </w:p>
    <w:p w14:paraId="404181D1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Forte"/>
          <w:color w:val="3D464D"/>
          <w:sz w:val="27"/>
          <w:szCs w:val="27"/>
        </w:rPr>
        <w:t>expressão lambda</w:t>
      </w:r>
      <w:r>
        <w:rPr>
          <w:color w:val="3D464D"/>
          <w:sz w:val="27"/>
          <w:szCs w:val="27"/>
        </w:rPr>
        <w:t> contém três partes:</w:t>
      </w:r>
    </w:p>
    <w:p w14:paraId="2C1E1578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parâmetro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</w:t>
      </w:r>
      <w:r>
        <w:rPr>
          <w:color w:val="3D464D"/>
          <w:sz w:val="27"/>
          <w:szCs w:val="27"/>
        </w:rPr>
        <w:t>)</w:t>
      </w:r>
    </w:p>
    <w:p w14:paraId="192A69EC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operador lambda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=&gt;</w:t>
      </w:r>
      <w:r>
        <w:rPr>
          <w:color w:val="3D464D"/>
          <w:sz w:val="27"/>
          <w:szCs w:val="27"/>
        </w:rPr>
        <w:t>)</w:t>
      </w:r>
    </w:p>
    <w:p w14:paraId="0B2E4799" w14:textId="77777777" w:rsidR="003F4AA8" w:rsidRDefault="003F4AA8" w:rsidP="003F4AA8">
      <w:pPr>
        <w:numPr>
          <w:ilvl w:val="0"/>
          <w:numId w:val="24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corpo do método anônimo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{ Console.WriteLine(aula); }</w:t>
      </w:r>
      <w:r>
        <w:rPr>
          <w:color w:val="3D464D"/>
          <w:sz w:val="27"/>
          <w:szCs w:val="27"/>
        </w:rPr>
        <w:t>)</w:t>
      </w:r>
    </w:p>
    <w:p w14:paraId="097D694A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8" w:name="_Toc62147124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Índices</w:t>
      </w:r>
      <w:bookmarkEnd w:id="38"/>
    </w:p>
    <w:p w14:paraId="2B3CF1E8" w14:textId="375BF94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12A84E6" wp14:editId="69FD5969">
            <wp:extent cx="2860040" cy="190309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29B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Uma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também possui indexador, e é por isso que podemos usar a sintaxe que vimos em arrays:</w:t>
      </w:r>
    </w:p>
    <w:p w14:paraId="4C617864" w14:textId="0DC2B255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52546F4A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a mesma sintaxe de índice pode ser usada tanto para ler quanto para modificar items:</w:t>
      </w:r>
    </w:p>
    <w:p w14:paraId="0C3E575B" w14:textId="0140250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"Trabalhando com Listas"</w:t>
      </w:r>
      <w:r>
        <w:rPr>
          <w:rStyle w:val="pun"/>
          <w:color w:val="999999"/>
        </w:rPr>
        <w:t>;</w:t>
      </w:r>
    </w:p>
    <w:p w14:paraId="4EA9FFFF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39" w:name="_Toc62147125"/>
      <w:r>
        <w:rPr>
          <w:rFonts w:ascii="Open Sans" w:hAnsi="Open Sans" w:cs="Open Sans"/>
          <w:color w:val="3D464D"/>
          <w:spacing w:val="-8"/>
          <w:sz w:val="32"/>
          <w:szCs w:val="32"/>
        </w:rPr>
        <w:t>Acessando elementos de uma lista</w:t>
      </w:r>
      <w:bookmarkEnd w:id="39"/>
    </w:p>
    <w:p w14:paraId="6ACEAD7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pegar o primeiro elemento da lista (posição 1, índice 0), basta acessar o índice adequado:</w:t>
      </w:r>
    </w:p>
    <w:p w14:paraId="15E22B57" w14:textId="14D8145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lit"/>
          <w:color w:val="990055"/>
        </w:rPr>
        <w:t>0</w:t>
      </w:r>
      <w:r>
        <w:rPr>
          <w:rStyle w:val="pun"/>
          <w:color w:val="999999"/>
        </w:rPr>
        <w:t>]);</w:t>
      </w:r>
    </w:p>
    <w:p w14:paraId="20A5729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há um outro jeito de fazer isso, utilizando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:</w:t>
      </w:r>
    </w:p>
    <w:p w14:paraId="0628BC82" w14:textId="409229C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());</w:t>
      </w:r>
    </w:p>
    <w:p w14:paraId="63D4718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Note que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não faz parte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: ele é fornecido pela extensão LINQ (Language INtegrated Queries, ou Consultas Integradas à Linguagem), que existe num namespace separado,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namespace System.Linq</w:t>
      </w:r>
      <w:r>
        <w:rPr>
          <w:color w:val="3D464D"/>
          <w:sz w:val="27"/>
          <w:szCs w:val="27"/>
        </w:rPr>
        <w:t>.</w:t>
      </w:r>
    </w:p>
    <w:p w14:paraId="68156CD7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não há muita diferença entre usar índice ou usar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</w:t>
      </w:r>
      <w:r>
        <w:rPr>
          <w:color w:val="3D464D"/>
          <w:sz w:val="27"/>
          <w:szCs w:val="27"/>
        </w:rPr>
        <w:t> para acessar o primeiro item, não é verdade? Mas o mesmo não podemos dizer quando queremos pegar o último elemento:</w:t>
      </w:r>
    </w:p>
    <w:p w14:paraId="18FD518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Na sintaxe de índice temos:</w:t>
      </w:r>
    </w:p>
    <w:p w14:paraId="492E0861" w14:textId="425A5FA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]);</w:t>
      </w:r>
    </w:p>
    <w:p w14:paraId="060444A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Já usando LINQ,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 se torna bem mais legível!</w:t>
      </w:r>
    </w:p>
    <w:p w14:paraId="6CC9DB0F" w14:textId="2015228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é "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());</w:t>
      </w:r>
    </w:p>
    <w:p w14:paraId="16E5B0FC" w14:textId="77777777" w:rsidR="003F4AA8" w:rsidRDefault="003F4AA8" w:rsidP="003F4AA8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Gostou do LINQ? Aprenda o que há por trás dessa tecnologia de consultas de coleções, fazendo nossos cursos </w:t>
      </w:r>
      <w:hyperlink r:id="rId80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1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4C361A2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0" w:name="_Toc62147126"/>
      <w:r>
        <w:rPr>
          <w:rFonts w:ascii="Open Sans" w:hAnsi="Open Sans" w:cs="Open Sans"/>
          <w:color w:val="3D464D"/>
          <w:spacing w:val="-8"/>
          <w:sz w:val="32"/>
          <w:szCs w:val="32"/>
        </w:rPr>
        <w:t>Procurando elementos</w:t>
      </w:r>
      <w:bookmarkEnd w:id="40"/>
    </w:p>
    <w:p w14:paraId="56852C29" w14:textId="489F1276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37395BB9" wp14:editId="0F40EBB4">
            <wp:extent cx="2860040" cy="9569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167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Aproveitando um pouco mais das extensões do LINQ, vamos procurar agora algums elementos pelo seu conteúdo.</w:t>
      </w:r>
    </w:p>
    <w:p w14:paraId="5AF6601E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1" w:name="_Toc62147127"/>
      <w:r>
        <w:rPr>
          <w:rFonts w:ascii="Open Sans" w:hAnsi="Open Sans" w:cs="Open Sans"/>
          <w:color w:val="3D464D"/>
          <w:spacing w:val="-8"/>
          <w:sz w:val="32"/>
          <w:szCs w:val="32"/>
        </w:rPr>
        <w:t>Encontrando a primeira ocorrência</w:t>
      </w:r>
      <w:bookmarkEnd w:id="41"/>
    </w:p>
    <w:p w14:paraId="38D2420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"Qual é a primeira aula da lista que contém a palavra 'Trabalhando'"?</w:t>
      </w:r>
    </w:p>
    <w:p w14:paraId="753BEC4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Pra responder essa pergunta vamos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First()</w:t>
      </w:r>
      <w:r>
        <w:rPr>
          <w:color w:val="3D464D"/>
          <w:sz w:val="27"/>
          <w:szCs w:val="27"/>
        </w:rPr>
        <w:t> (lembra dele)?</w:t>
      </w:r>
    </w:p>
    <w:p w14:paraId="16E4ECB7" w14:textId="65D95A3F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()</w:t>
      </w:r>
    </w:p>
    <w:p w14:paraId="6759D88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desta vez, vamos utilizar uma </w:t>
      </w:r>
      <w:r>
        <w:rPr>
          <w:rStyle w:val="nfase"/>
          <w:color w:val="3D464D"/>
          <w:sz w:val="27"/>
          <w:szCs w:val="27"/>
        </w:rPr>
        <w:t>sobrecarga</w:t>
      </w:r>
      <w:r>
        <w:rPr>
          <w:color w:val="3D464D"/>
          <w:sz w:val="27"/>
          <w:szCs w:val="27"/>
        </w:rPr>
        <w:t>, ou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, ou seja, uma </w:t>
      </w:r>
      <w:r>
        <w:rPr>
          <w:rStyle w:val="nfase"/>
          <w:color w:val="3D464D"/>
          <w:sz w:val="27"/>
          <w:szCs w:val="27"/>
        </w:rPr>
        <w:t>variação</w:t>
      </w:r>
      <w:r>
        <w:rPr>
          <w:color w:val="3D464D"/>
          <w:sz w:val="27"/>
          <w:szCs w:val="27"/>
        </w:rPr>
        <w:t> deste método, uma que aceita como parâmetro um </w:t>
      </w:r>
      <w:r>
        <w:rPr>
          <w:rStyle w:val="nfase"/>
          <w:color w:val="3D464D"/>
          <w:sz w:val="27"/>
          <w:szCs w:val="27"/>
        </w:rPr>
        <w:t>predicate</w:t>
      </w:r>
      <w:r>
        <w:rPr>
          <w:color w:val="3D464D"/>
          <w:sz w:val="27"/>
          <w:szCs w:val="27"/>
        </w:rPr>
        <w:t> (predicado) que descreve qual condição deve ser satisfeita nessa busca.</w:t>
      </w:r>
    </w:p>
    <w:p w14:paraId="7CD3DD9F" w14:textId="5E68033E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...))</w:t>
      </w:r>
    </w:p>
    <w:p w14:paraId="66EA1A44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acima, de novo, usamos expressão lambda... melhor você se acostumar com ela!</w:t>
      </w:r>
    </w:p>
    <w:p w14:paraId="3DFE862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condição é: </w:t>
      </w:r>
      <w:r>
        <w:rPr>
          <w:rStyle w:val="Forte"/>
          <w:color w:val="3D464D"/>
          <w:sz w:val="27"/>
          <w:szCs w:val="27"/>
        </w:rPr>
        <w:t>que contém a palavra 'Trabalhando'</w:t>
      </w:r>
      <w:r>
        <w:rPr>
          <w:color w:val="3D464D"/>
          <w:sz w:val="27"/>
          <w:szCs w:val="27"/>
        </w:rPr>
        <w:t>.</w:t>
      </w:r>
    </w:p>
    <w:p w14:paraId="686CA19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Traduzindo isso para a nossa querida linguagem C#, fica assim:</w:t>
      </w:r>
    </w:p>
    <w:p w14:paraId="2A80E704" w14:textId="575151FD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</w:t>
      </w:r>
    </w:p>
    <w:p w14:paraId="2E2B5C45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Colocando tudo junto, imprimimos o resultado no console:</w:t>
      </w:r>
    </w:p>
    <w:p w14:paraId="507F986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'Trabalhando' é: "</w:t>
      </w:r>
    </w:p>
    <w:p w14:paraId="4A06C9B6" w14:textId="65C3496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0175359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2" w:name="_Toc62147128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Encontrando a última ocorrência</w:t>
      </w:r>
      <w:bookmarkEnd w:id="42"/>
    </w:p>
    <w:p w14:paraId="0895BFF8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pra pegar a última aula da lista com a palavra "Trabalhando"?</w:t>
      </w:r>
    </w:p>
    <w:p w14:paraId="73F245F6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Mesma coisa, só que usamos agora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Last()</w:t>
      </w:r>
      <w:r>
        <w:rPr>
          <w:color w:val="3D464D"/>
          <w:sz w:val="27"/>
          <w:szCs w:val="27"/>
        </w:rPr>
        <w:t>:</w:t>
      </w:r>
    </w:p>
    <w:p w14:paraId="3072F4E7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última aula 'Trabalhando' é: "</w:t>
      </w:r>
    </w:p>
    <w:p w14:paraId="452A0DD2" w14:textId="0FE3BCE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Last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"Trabalhando"</w:t>
      </w:r>
      <w:r>
        <w:rPr>
          <w:rStyle w:val="pun"/>
          <w:color w:val="999999"/>
        </w:rPr>
        <w:t>)));</w:t>
      </w:r>
    </w:p>
    <w:p w14:paraId="79610B33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rStyle w:val="Forte"/>
          <w:color w:val="3D464D"/>
          <w:sz w:val="27"/>
          <w:szCs w:val="27"/>
        </w:rPr>
        <w:t>Mas há um problema nesses métodos</w:t>
      </w:r>
      <w:r>
        <w:rPr>
          <w:color w:val="3D464D"/>
          <w:sz w:val="27"/>
          <w:szCs w:val="27"/>
        </w:rPr>
        <w:t>: se nenhum elemento for encontrado, tomaremos um erro!</w:t>
      </w:r>
    </w:p>
    <w:p w14:paraId="1AF7A289" w14:textId="2ED1A9A7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System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InvalidOperationException</w:t>
      </w:r>
      <w:r>
        <w:rPr>
          <w:rStyle w:val="pun"/>
          <w:color w:val="999999"/>
        </w:rPr>
        <w:t>:</w:t>
      </w:r>
      <w:r>
        <w:rPr>
          <w:rStyle w:val="pln"/>
          <w:color w:val="3D464D"/>
        </w:rPr>
        <w:t xml:space="preserve"> </w:t>
      </w:r>
      <w:r>
        <w:rPr>
          <w:rStyle w:val="str"/>
          <w:color w:val="669900"/>
        </w:rPr>
        <w:t>'A sequência não contém elementos de correspondência'</w:t>
      </w:r>
    </w:p>
    <w:p w14:paraId="292310C0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Então, nesse caso, podemos resolver o problema com um método similar, que devolve o valor </w:t>
      </w:r>
      <w:r>
        <w:rPr>
          <w:rStyle w:val="nfase"/>
          <w:color w:val="3D464D"/>
          <w:sz w:val="27"/>
          <w:szCs w:val="27"/>
        </w:rPr>
        <w:t>default</w:t>
      </w:r>
      <w:r>
        <w:rPr>
          <w:color w:val="3D464D"/>
          <w:sz w:val="27"/>
          <w:szCs w:val="27"/>
        </w:rPr>
        <w:t> caso não haja ocorrências:</w:t>
      </w:r>
    </w:p>
    <w:p w14:paraId="41466B51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"A primeira aula 'Conclusão' é: "</w:t>
      </w:r>
    </w:p>
    <w:p w14:paraId="458FECE6" w14:textId="3C66421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+</w:t>
      </w:r>
      <w:r>
        <w:rPr>
          <w:rStyle w:val="pln"/>
          <w:color w:val="3D464D"/>
        </w:rPr>
        <w:t xml:space="preserve"> 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FirstOrDefault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 xml:space="preserve">aula </w:t>
      </w:r>
      <w:r>
        <w:rPr>
          <w:rStyle w:val="pun"/>
          <w:color w:val="999999"/>
        </w:rPr>
        <w:t>=&gt;</w:t>
      </w:r>
      <w:r>
        <w:rPr>
          <w:rStyle w:val="pln"/>
          <w:color w:val="3D464D"/>
        </w:rPr>
        <w:t xml:space="preserve"> aula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Contains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)));</w:t>
      </w:r>
    </w:p>
    <w:p w14:paraId="3D8011AA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o que seria, exatamente, esse </w:t>
      </w:r>
      <w:r>
        <w:rPr>
          <w:rStyle w:val="nfase"/>
          <w:color w:val="3D464D"/>
          <w:sz w:val="27"/>
          <w:szCs w:val="27"/>
        </w:rPr>
        <w:t>valor default</w:t>
      </w:r>
      <w:r>
        <w:rPr>
          <w:color w:val="3D464D"/>
          <w:sz w:val="27"/>
          <w:szCs w:val="27"/>
        </w:rPr>
        <w:t>? Depende. Em um objeto ou string, seria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null</w:t>
      </w:r>
      <w:r>
        <w:rPr>
          <w:color w:val="3D464D"/>
          <w:sz w:val="27"/>
          <w:szCs w:val="27"/>
        </w:rPr>
        <w:t>. Em um decimal, double, etc. seria um zero. E assim por diante.</w:t>
      </w:r>
    </w:p>
    <w:p w14:paraId="753285FD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3" w:name="_Toc62147129"/>
      <w:r>
        <w:rPr>
          <w:rFonts w:ascii="Open Sans" w:hAnsi="Open Sans" w:cs="Open Sans"/>
          <w:color w:val="3D464D"/>
          <w:spacing w:val="-8"/>
          <w:sz w:val="32"/>
          <w:szCs w:val="32"/>
        </w:rPr>
        <w:t>Revertendo lista</w:t>
      </w:r>
      <w:bookmarkEnd w:id="43"/>
    </w:p>
    <w:p w14:paraId="2E4B35F2" w14:textId="1B39338D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E809ED3" wp14:editId="6C693593">
            <wp:extent cx="2860040" cy="114808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248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reverter a ordem de uma lista, usamos o método conhecido,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Reverse</w:t>
      </w:r>
      <w:r>
        <w:rPr>
          <w:color w:val="3D464D"/>
          <w:sz w:val="27"/>
          <w:szCs w:val="27"/>
        </w:rPr>
        <w:t>:</w:t>
      </w:r>
    </w:p>
    <w:p w14:paraId="2C3894EE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11B640F6" w14:textId="3A0123D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7E6D05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qual a diferença para o método que usamos em arrays? Apenas o fato de que esse método não é estático.</w:t>
      </w:r>
    </w:p>
    <w:p w14:paraId="0CD2A10D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se quisermos voltar a lista para sua ordem original, basta executar o método novamente:</w:t>
      </w:r>
    </w:p>
    <w:p w14:paraId="0779193D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Reverse</w:t>
      </w:r>
      <w:r>
        <w:rPr>
          <w:rStyle w:val="pun"/>
          <w:color w:val="999999"/>
        </w:rPr>
        <w:t>();</w:t>
      </w:r>
    </w:p>
    <w:p w14:paraId="4BC9DE66" w14:textId="58C912F9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A65D376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4" w:name="_Toc62147130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Removendo um elemento</w:t>
      </w:r>
      <w:bookmarkEnd w:id="44"/>
    </w:p>
    <w:p w14:paraId="4F6E18A1" w14:textId="73799023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1759DD98" wp14:editId="7FE0F08F">
            <wp:extent cx="4763135" cy="314706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AC42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Podemos remover o elemento de uma lista pela sua posição.</w:t>
      </w:r>
    </w:p>
    <w:p w14:paraId="00E43CA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Nesse caso, passando o índice desejado. Se é o último, então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índice = aulas.Count - 1</w:t>
      </w:r>
      <w:r>
        <w:rPr>
          <w:color w:val="3D464D"/>
          <w:sz w:val="27"/>
          <w:szCs w:val="27"/>
        </w:rPr>
        <w:t>.</w:t>
      </w:r>
    </w:p>
    <w:p w14:paraId="4EF813AF" w14:textId="77777777" w:rsidR="003F4AA8" w:rsidRPr="0067275D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RemoveAt</w:t>
      </w:r>
      <w:proofErr w:type="spellEnd"/>
      <w:r w:rsidRPr="0067275D">
        <w:rPr>
          <w:rStyle w:val="pun"/>
          <w:color w:val="999999"/>
          <w:lang w:val="en-US"/>
        </w:rPr>
        <w:t>(</w:t>
      </w:r>
      <w:proofErr w:type="spellStart"/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.</w:t>
      </w:r>
      <w:r w:rsidRPr="0067275D">
        <w:rPr>
          <w:rStyle w:val="typ"/>
          <w:color w:val="A67F59"/>
          <w:lang w:val="en-US"/>
        </w:rPr>
        <w:t>Count</w:t>
      </w:r>
      <w:proofErr w:type="spellEnd"/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pun"/>
          <w:color w:val="999999"/>
          <w:lang w:val="en-US"/>
        </w:rPr>
        <w:t>-</w:t>
      </w:r>
      <w:r w:rsidRPr="0067275D">
        <w:rPr>
          <w:rStyle w:val="pln"/>
          <w:color w:val="3D464D"/>
          <w:lang w:val="en-US"/>
        </w:rPr>
        <w:t xml:space="preserve"> </w:t>
      </w:r>
      <w:r w:rsidRPr="0067275D">
        <w:rPr>
          <w:rStyle w:val="lit"/>
          <w:color w:val="990055"/>
          <w:lang w:val="en-US"/>
        </w:rPr>
        <w:t>1</w:t>
      </w:r>
      <w:r w:rsidRPr="0067275D">
        <w:rPr>
          <w:rStyle w:val="pun"/>
          <w:color w:val="999999"/>
          <w:lang w:val="en-US"/>
        </w:rPr>
        <w:t>);</w:t>
      </w:r>
    </w:p>
    <w:p w14:paraId="1E17F6D2" w14:textId="34E9BDD0" w:rsidR="003F4AA8" w:rsidRPr="0067275D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proofErr w:type="spellStart"/>
      <w:r w:rsidRPr="0067275D">
        <w:rPr>
          <w:rStyle w:val="typ"/>
          <w:color w:val="A67F59"/>
          <w:lang w:val="en-US"/>
        </w:rPr>
        <w:t>Imprimir</w:t>
      </w:r>
      <w:proofErr w:type="spellEnd"/>
      <w:r w:rsidRPr="0067275D">
        <w:rPr>
          <w:rStyle w:val="pun"/>
          <w:color w:val="999999"/>
          <w:lang w:val="en-US"/>
        </w:rPr>
        <w:t>(</w:t>
      </w:r>
      <w:r w:rsidRPr="0067275D">
        <w:rPr>
          <w:rStyle w:val="pln"/>
          <w:color w:val="3D464D"/>
          <w:lang w:val="en-US"/>
        </w:rPr>
        <w:t>aulas</w:t>
      </w:r>
      <w:r w:rsidRPr="0067275D">
        <w:rPr>
          <w:rStyle w:val="pun"/>
          <w:color w:val="999999"/>
          <w:lang w:val="en-US"/>
        </w:rPr>
        <w:t>);</w:t>
      </w:r>
    </w:p>
    <w:p w14:paraId="186497DB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você precisar remover uma </w:t>
      </w:r>
      <w:r>
        <w:rPr>
          <w:rStyle w:val="nfase"/>
          <w:color w:val="3D464D"/>
          <w:sz w:val="27"/>
          <w:szCs w:val="27"/>
        </w:rPr>
        <w:t>região</w:t>
      </w:r>
      <w:r>
        <w:rPr>
          <w:color w:val="3D464D"/>
          <w:sz w:val="27"/>
          <w:szCs w:val="27"/>
        </w:rPr>
        <w:t> de uma lista, o caminho é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RemoveRange</w:t>
      </w:r>
      <w:r>
        <w:rPr>
          <w:color w:val="3D464D"/>
          <w:sz w:val="27"/>
          <w:szCs w:val="27"/>
        </w:rPr>
        <w:t>.</w:t>
      </w:r>
    </w:p>
    <w:p w14:paraId="66225D8F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mostrar um exemplo de remoção da última e penúltima aulas da lista:</w:t>
      </w:r>
    </w:p>
    <w:p w14:paraId="4F6C2F35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RemoveRange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-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);</w:t>
      </w:r>
    </w:p>
    <w:p w14:paraId="045BF28D" w14:textId="0623A8DC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5674CD1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método acima remove uma região (range) que começa no penúltimo elemento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aulas.Count - 2</w:t>
      </w:r>
      <w:r>
        <w:rPr>
          <w:color w:val="3D464D"/>
          <w:sz w:val="27"/>
          <w:szCs w:val="27"/>
        </w:rPr>
        <w:t>) e abrange 2 elementos.</w:t>
      </w:r>
    </w:p>
    <w:p w14:paraId="59EC91DE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também podemos remover elemento pelo seu conteúdo. Se nossa lista é de strings, temos que passar uma string como parâmetro:</w:t>
      </w:r>
    </w:p>
    <w:p w14:paraId="63A4D96C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str"/>
          <w:color w:val="669900"/>
        </w:rPr>
        <w:t>"Conclusão"</w:t>
      </w:r>
      <w:r>
        <w:rPr>
          <w:rStyle w:val="pun"/>
          <w:color w:val="999999"/>
        </w:rPr>
        <w:t>);</w:t>
      </w:r>
    </w:p>
    <w:p w14:paraId="4635F407" w14:textId="2111C0AA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EDF8AA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Lembre-se de que uma lista é uma coleção dinâmica! Perceba que todos esses métodos para </w:t>
      </w:r>
      <w:r>
        <w:rPr>
          <w:rStyle w:val="nfase"/>
          <w:color w:val="3D464D"/>
          <w:sz w:val="27"/>
          <w:szCs w:val="27"/>
        </w:rPr>
        <w:t>remover</w:t>
      </w:r>
      <w:r>
        <w:rPr>
          <w:color w:val="3D464D"/>
          <w:sz w:val="27"/>
          <w:szCs w:val="27"/>
        </w:rPr>
        <w:t> elementos acabam afetando o tamanho da lista.</w:t>
      </w:r>
    </w:p>
    <w:p w14:paraId="00D822C3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5" w:name="_Toc62147131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Ordenando lista</w:t>
      </w:r>
      <w:bookmarkEnd w:id="45"/>
    </w:p>
    <w:p w14:paraId="7EBA3561" w14:textId="32B7E4FC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6D96DAFF" wp14:editId="23C75FEE">
            <wp:extent cx="4763135" cy="114808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C054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podem ser ordenadas com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. Uma lista de strings será posta em ordem alfabética:</w:t>
      </w:r>
    </w:p>
    <w:p w14:paraId="0D451FB9" w14:textId="77777777" w:rsidR="003F4AA8" w:rsidRDefault="003F4AA8" w:rsidP="003F4AA8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Sort</w:t>
      </w:r>
      <w:r>
        <w:rPr>
          <w:rStyle w:val="pun"/>
          <w:color w:val="999999"/>
        </w:rPr>
        <w:t>();</w:t>
      </w:r>
    </w:p>
    <w:p w14:paraId="2FDEC171" w14:textId="4118EAD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0FAFDF99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Sort</w:t>
      </w:r>
      <w:r>
        <w:rPr>
          <w:color w:val="3D464D"/>
          <w:sz w:val="27"/>
          <w:szCs w:val="27"/>
        </w:rPr>
        <w:t> tem um outro </w:t>
      </w:r>
      <w:r>
        <w:rPr>
          <w:rStyle w:val="nfase"/>
          <w:color w:val="3D464D"/>
          <w:sz w:val="27"/>
          <w:szCs w:val="27"/>
        </w:rPr>
        <w:t>overload</w:t>
      </w:r>
      <w:r>
        <w:rPr>
          <w:color w:val="3D464D"/>
          <w:sz w:val="27"/>
          <w:szCs w:val="27"/>
        </w:rPr>
        <w:t> ("sobrecarga") que recebe um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IComparison</w:t>
      </w:r>
      <w:r>
        <w:rPr>
          <w:color w:val="3D464D"/>
          <w:sz w:val="27"/>
          <w:szCs w:val="27"/>
        </w:rPr>
        <w:t> (comparação), que que define o critério de ordenação entre os elementos.</w:t>
      </w:r>
    </w:p>
    <w:p w14:paraId="6921B85C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Num exemplo maluco, podemos ordenar nossa lista de aulas por ordem de tamanho da string:</w:t>
      </w:r>
    </w:p>
    <w:p w14:paraId="4DAAA213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Sort</w:t>
      </w:r>
      <w:proofErr w:type="spellEnd"/>
      <w:r w:rsidRPr="003F4AA8">
        <w:rPr>
          <w:rStyle w:val="pun"/>
          <w:color w:val="999999"/>
          <w:lang w:val="en-US"/>
        </w:rPr>
        <w:t>((</w:t>
      </w:r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b</w:t>
      </w:r>
      <w:r w:rsidRPr="003F4AA8">
        <w:rPr>
          <w:rStyle w:val="pun"/>
          <w:color w:val="999999"/>
          <w:lang w:val="en-US"/>
        </w:rPr>
        <w:t>)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=&gt;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a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CompareTo</w:t>
      </w:r>
      <w:proofErr w:type="spellEnd"/>
      <w:r w:rsidRPr="003F4AA8">
        <w:rPr>
          <w:rStyle w:val="pun"/>
          <w:color w:val="999999"/>
          <w:lang w:val="en-US"/>
        </w:rPr>
        <w:t>(</w:t>
      </w:r>
      <w:proofErr w:type="spellStart"/>
      <w:r w:rsidRPr="003F4AA8">
        <w:rPr>
          <w:rStyle w:val="pln"/>
          <w:color w:val="3D464D"/>
          <w:lang w:val="en-US"/>
        </w:rPr>
        <w:t>b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Length</w:t>
      </w:r>
      <w:proofErr w:type="spellEnd"/>
      <w:r w:rsidRPr="003F4AA8">
        <w:rPr>
          <w:rStyle w:val="pun"/>
          <w:color w:val="999999"/>
          <w:lang w:val="en-US"/>
        </w:rPr>
        <w:t>));</w:t>
      </w:r>
    </w:p>
    <w:p w14:paraId="26188806" w14:textId="73F5EC9B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aulas</w:t>
      </w:r>
      <w:r>
        <w:rPr>
          <w:rStyle w:val="pun"/>
          <w:color w:val="999999"/>
        </w:rPr>
        <w:t>);</w:t>
      </w:r>
    </w:p>
    <w:p w14:paraId="16270ED8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6" w:name="_Toc62147132"/>
      <w:r>
        <w:rPr>
          <w:rFonts w:ascii="Open Sans" w:hAnsi="Open Sans" w:cs="Open Sans"/>
          <w:color w:val="3D464D"/>
          <w:spacing w:val="-8"/>
          <w:sz w:val="32"/>
          <w:szCs w:val="32"/>
        </w:rPr>
        <w:t>Copiando lista</w:t>
      </w:r>
      <w:bookmarkEnd w:id="46"/>
    </w:p>
    <w:p w14:paraId="737144F0" w14:textId="4B20B280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F5C4D1D" wp14:editId="75B2101A">
            <wp:extent cx="4763135" cy="114808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AE89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copiar uma lista, a abordagem é bem diferente daquela que vimos com arrays.</w:t>
      </w:r>
    </w:p>
    <w:p w14:paraId="402AA7A5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possui um método chamado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GetRange()</w:t>
      </w:r>
      <w:r>
        <w:rPr>
          <w:color w:val="3D464D"/>
          <w:sz w:val="27"/>
          <w:szCs w:val="27"/>
        </w:rPr>
        <w:t>, para "pegar uma região" de uma lista original e assim gerar uma nova lista com esses elementos copiados:</w:t>
      </w:r>
    </w:p>
    <w:p w14:paraId="3F6E31AB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copia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GetRange</w:t>
      </w:r>
      <w:proofErr w:type="spellEnd"/>
      <w:r w:rsidRPr="003F4AA8">
        <w:rPr>
          <w:rStyle w:val="pun"/>
          <w:color w:val="999999"/>
          <w:lang w:val="en-US"/>
        </w:rPr>
        <w:t>(</w:t>
      </w:r>
      <w:proofErr w:type="spellStart"/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.</w:t>
      </w:r>
      <w:r w:rsidRPr="003F4AA8">
        <w:rPr>
          <w:rStyle w:val="typ"/>
          <w:color w:val="A67F59"/>
          <w:lang w:val="en-US"/>
        </w:rPr>
        <w:t>Count</w:t>
      </w:r>
      <w:proofErr w:type="spellEnd"/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pun"/>
          <w:color w:val="999999"/>
          <w:lang w:val="en-US"/>
        </w:rPr>
        <w:t>-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,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lit"/>
          <w:color w:val="990055"/>
          <w:lang w:val="en-US"/>
        </w:rPr>
        <w:t>2</w:t>
      </w:r>
      <w:r w:rsidRPr="003F4AA8">
        <w:rPr>
          <w:rStyle w:val="pun"/>
          <w:color w:val="999999"/>
          <w:lang w:val="en-US"/>
        </w:rPr>
        <w:t>);</w:t>
      </w:r>
    </w:p>
    <w:p w14:paraId="017446F7" w14:textId="39370136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copia</w:t>
      </w:r>
      <w:r>
        <w:rPr>
          <w:rStyle w:val="pun"/>
          <w:color w:val="999999"/>
        </w:rPr>
        <w:t>);</w:t>
      </w:r>
    </w:p>
    <w:p w14:paraId="64D31D09" w14:textId="77777777" w:rsidR="003F4AA8" w:rsidRDefault="003F4AA8" w:rsidP="003F4AA8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bookmarkStart w:id="47" w:name="_Toc62147133"/>
      <w:r>
        <w:rPr>
          <w:rFonts w:ascii="Open Sans" w:hAnsi="Open Sans" w:cs="Open Sans"/>
          <w:color w:val="3D464D"/>
          <w:spacing w:val="-8"/>
          <w:sz w:val="32"/>
          <w:szCs w:val="32"/>
        </w:rPr>
        <w:lastRenderedPageBreak/>
        <w:t>Clonando lista</w:t>
      </w:r>
      <w:bookmarkEnd w:id="47"/>
    </w:p>
    <w:p w14:paraId="120DE207" w14:textId="30C0CC9F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230741B4" wp14:editId="45538923">
            <wp:extent cx="4763135" cy="190309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D9DF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assim como em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, se o que você precisa é apenas uma cópia de todos os elementos de uma lista, em vez de usar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Clone()</w:t>
      </w:r>
      <w:r>
        <w:rPr>
          <w:color w:val="3D464D"/>
          <w:sz w:val="27"/>
          <w:szCs w:val="27"/>
        </w:rPr>
        <w:t>, você pode clonar criando uma nota instância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List&lt;T&gt;</w:t>
      </w:r>
      <w:r>
        <w:rPr>
          <w:color w:val="3D464D"/>
          <w:sz w:val="27"/>
          <w:szCs w:val="27"/>
        </w:rPr>
        <w:t> passando como parâmetro do construtor a lista a ser clonada:</w:t>
      </w:r>
    </w:p>
    <w:p w14:paraId="044703C0" w14:textId="77777777" w:rsidR="003F4AA8" w:rsidRPr="003F4AA8" w:rsidRDefault="003F4AA8" w:rsidP="003F4AA8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ln"/>
          <w:color w:val="3D464D"/>
          <w:lang w:val="en-US"/>
        </w:rPr>
        <w:t xml:space="preserve"> clone </w:t>
      </w:r>
      <w:r w:rsidRPr="003F4AA8">
        <w:rPr>
          <w:rStyle w:val="pun"/>
          <w:color w:val="999999"/>
          <w:lang w:val="en-US"/>
        </w:rPr>
        <w:t>=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kwd"/>
          <w:color w:val="0077AA"/>
          <w:lang w:val="en-US"/>
        </w:rPr>
        <w:t>new</w:t>
      </w:r>
      <w:r w:rsidRPr="003F4AA8">
        <w:rPr>
          <w:rStyle w:val="pln"/>
          <w:color w:val="3D464D"/>
          <w:lang w:val="en-US"/>
        </w:rPr>
        <w:t xml:space="preserve"> </w:t>
      </w:r>
      <w:r w:rsidRPr="003F4AA8">
        <w:rPr>
          <w:rStyle w:val="typ"/>
          <w:color w:val="A67F59"/>
          <w:lang w:val="en-US"/>
        </w:rPr>
        <w:t>List</w:t>
      </w:r>
      <w:r w:rsidRPr="003F4AA8">
        <w:rPr>
          <w:rStyle w:val="str"/>
          <w:color w:val="669900"/>
          <w:lang w:val="en-US"/>
        </w:rPr>
        <w:t>&lt;string&gt;</w:t>
      </w:r>
      <w:r w:rsidRPr="003F4AA8">
        <w:rPr>
          <w:rStyle w:val="pun"/>
          <w:color w:val="999999"/>
          <w:lang w:val="en-US"/>
        </w:rPr>
        <w:t>(</w:t>
      </w:r>
      <w:r w:rsidRPr="003F4AA8">
        <w:rPr>
          <w:rStyle w:val="pln"/>
          <w:color w:val="3D464D"/>
          <w:lang w:val="en-US"/>
        </w:rPr>
        <w:t>aulas</w:t>
      </w:r>
      <w:r w:rsidRPr="003F4AA8">
        <w:rPr>
          <w:rStyle w:val="pun"/>
          <w:color w:val="999999"/>
          <w:lang w:val="en-US"/>
        </w:rPr>
        <w:t>);</w:t>
      </w:r>
    </w:p>
    <w:p w14:paraId="33679805" w14:textId="113D82B0" w:rsidR="003F4AA8" w:rsidRDefault="003F4AA8" w:rsidP="003F4AA8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Imprimir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clone</w:t>
      </w:r>
      <w:r>
        <w:rPr>
          <w:rStyle w:val="pun"/>
          <w:color w:val="999999"/>
        </w:rPr>
        <w:t>);</w:t>
      </w:r>
    </w:p>
    <w:p w14:paraId="283FC54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Ufa, quanta coisa!</w:t>
      </w:r>
    </w:p>
    <w:p w14:paraId="3180A10B" w14:textId="77777777" w:rsidR="003F4AA8" w:rsidRDefault="003F4AA8" w:rsidP="003F4AA8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Listas são coleções importantíssimas em .NET Framework. Dominar os fundamentos dessa coleção é vital para um bom aproveitamento da programação com C#.</w:t>
      </w:r>
    </w:p>
    <w:p w14:paraId="2EAEF1D2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 sobre o LINQ? Você pode turbinar suas aplicações com essa incrível ferramenta de consultas em C#, fazendo os cursos </w:t>
      </w:r>
      <w:hyperlink r:id="rId86" w:history="1">
        <w:r>
          <w:rPr>
            <w:rStyle w:val="Hyperlink"/>
            <w:sz w:val="27"/>
            <w:szCs w:val="27"/>
          </w:rPr>
          <w:t>LinQ parte 1</w:t>
        </w:r>
      </w:hyperlink>
      <w:r>
        <w:rPr>
          <w:color w:val="3D464D"/>
          <w:sz w:val="27"/>
          <w:szCs w:val="27"/>
        </w:rPr>
        <w:t> e </w:t>
      </w:r>
      <w:hyperlink r:id="rId87" w:history="1">
        <w:r>
          <w:rPr>
            <w:rStyle w:val="Hyperlink"/>
            <w:sz w:val="27"/>
            <w:szCs w:val="27"/>
          </w:rPr>
          <w:t>LinQ parte 2</w:t>
        </w:r>
      </w:hyperlink>
      <w:r>
        <w:rPr>
          <w:color w:val="3D464D"/>
          <w:sz w:val="27"/>
          <w:szCs w:val="27"/>
        </w:rPr>
        <w:t> aqui na Alura!</w:t>
      </w:r>
    </w:p>
    <w:p w14:paraId="087FE26E" w14:textId="77777777" w:rsidR="003F4AA8" w:rsidRDefault="003F4AA8" w:rsidP="003F4AA8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 seguir, vamos começar a estudar um outro tipo de coleção: os </w:t>
      </w:r>
      <w:r>
        <w:rPr>
          <w:rStyle w:val="Forte"/>
          <w:color w:val="3D464D"/>
          <w:sz w:val="27"/>
          <w:szCs w:val="27"/>
        </w:rPr>
        <w:t>conjuntos</w:t>
      </w:r>
      <w:r>
        <w:rPr>
          <w:color w:val="3D464D"/>
          <w:sz w:val="27"/>
          <w:szCs w:val="27"/>
        </w:rPr>
        <w:t>. Até à próxima!</w:t>
      </w:r>
    </w:p>
    <w:p w14:paraId="75197F17" w14:textId="347E2A95" w:rsidR="003F4AA8" w:rsidRDefault="003F4AA8" w:rsidP="003F4AA8"/>
    <w:p w14:paraId="67346DB8" w14:textId="616212A5" w:rsidR="002873EA" w:rsidRDefault="002873EA" w:rsidP="003F4AA8"/>
    <w:p w14:paraId="2ED39876" w14:textId="77777777" w:rsidR="002873EA" w:rsidRPr="002873EA" w:rsidRDefault="002873EA" w:rsidP="002873EA">
      <w:pPr>
        <w:pStyle w:val="Ttulo1"/>
        <w:rPr>
          <w:b/>
          <w:bCs/>
          <w:noProof/>
        </w:rPr>
      </w:pPr>
      <w:bookmarkStart w:id="48" w:name="_Toc62147134"/>
      <w:r w:rsidRPr="002873EA">
        <w:rPr>
          <w:b/>
          <w:bCs/>
          <w:noProof/>
        </w:rPr>
        <w:t>O que aprendemos?</w:t>
      </w:r>
      <w:bookmarkEnd w:id="48"/>
    </w:p>
    <w:p w14:paraId="0A7225E0" w14:textId="4A395FCF" w:rsidR="002873EA" w:rsidRDefault="002873EA" w:rsidP="003F4AA8"/>
    <w:p w14:paraId="208823F0" w14:textId="77777777" w:rsidR="002873EA" w:rsidRPr="002873EA" w:rsidRDefault="002873EA" w:rsidP="002873EA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b/>
          <w:bCs/>
          <w:color w:val="3D464D"/>
          <w:sz w:val="27"/>
          <w:szCs w:val="27"/>
          <w:lang w:val="pt-BR" w:eastAsia="pt-BR"/>
        </w:rPr>
        <w:t>O que aprendemos?</w:t>
      </w:r>
    </w:p>
    <w:p w14:paraId="21D76BD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uma lista</w:t>
      </w:r>
    </w:p>
    <w:p w14:paraId="605176D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lista como um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array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dinâmico</w:t>
      </w:r>
    </w:p>
    <w:p w14:paraId="3048FE7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A sintaxe de uma lista de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strings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em C#</w:t>
      </w:r>
    </w:p>
    <w:p w14:paraId="7B578F7E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Declarando e inicializando uma lista</w:t>
      </w:r>
    </w:p>
    <w:p w14:paraId="6928DAA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Inicializando uma lista vazia</w:t>
      </w:r>
    </w:p>
    <w:p w14:paraId="5F59C2B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Índices</w:t>
      </w:r>
    </w:p>
    <w:p w14:paraId="1190A6B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lastRenderedPageBreak/>
        <w:t>Acessando elementos de uma lista</w:t>
      </w:r>
    </w:p>
    <w:p w14:paraId="7558EDC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Adicionando elementos</w:t>
      </w:r>
    </w:p>
    <w:p w14:paraId="6FA7050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elementos</w:t>
      </w:r>
    </w:p>
    <w:p w14:paraId="75796CB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Procurando elementos</w:t>
      </w:r>
    </w:p>
    <w:p w14:paraId="4E4C4361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primeira ocorrência</w:t>
      </w:r>
    </w:p>
    <w:p w14:paraId="5EC1C22B" w14:textId="77777777" w:rsidR="002873EA" w:rsidRPr="002873EA" w:rsidRDefault="002873EA" w:rsidP="002873EA">
      <w:pPr>
        <w:numPr>
          <w:ilvl w:val="1"/>
          <w:numId w:val="25"/>
        </w:numPr>
        <w:shd w:val="clear" w:color="auto" w:fill="FFFFFF"/>
        <w:spacing w:before="60" w:after="60"/>
        <w:ind w:left="96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Encontrando a última ocorrência</w:t>
      </w:r>
    </w:p>
    <w:p w14:paraId="4A42D4F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Verificando se um elemento está contido ou não</w:t>
      </w:r>
    </w:p>
    <w:p w14:paraId="00F116C6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Revertendo lista</w:t>
      </w:r>
    </w:p>
    <w:p w14:paraId="3C0353E4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Acessando elementos pelo índices</w:t>
      </w:r>
    </w:p>
    <w:p w14:paraId="66B620E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Removendo elemento pelo índice</w:t>
      </w:r>
    </w:p>
    <w:p w14:paraId="74182E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Ordenando lista</w:t>
      </w:r>
    </w:p>
    <w:p w14:paraId="5ECB5117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Copiando lista</w:t>
      </w:r>
    </w:p>
    <w:p w14:paraId="38F2DA2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Clonando lista</w:t>
      </w:r>
    </w:p>
    <w:p w14:paraId="57A84BEE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Limpando elementos de uma lista</w:t>
      </w:r>
    </w:p>
    <w:p w14:paraId="6E75DF0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Trabalhando com listas de objetos </w:t>
      </w: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custom</w:t>
      </w:r>
      <w:proofErr w:type="spellEnd"/>
    </w:p>
    <w:p w14:paraId="3AF9C2CB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proofErr w:type="spellStart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Sobreescrevendo</w:t>
      </w:r>
      <w:proofErr w:type="spellEnd"/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ToString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1AB2C8E1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a interface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</w:p>
    <w:p w14:paraId="57D11F20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Implementando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0CA40218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Utilizando 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0AF102AD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Expressão lambda como argumento do método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Sort</w:t>
      </w:r>
      <w:proofErr w:type="spellEnd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</w:p>
    <w:p w14:paraId="5B0063EA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 interface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IList</w:t>
      </w:r>
      <w:proofErr w:type="spellEnd"/>
    </w:p>
    <w:p w14:paraId="3905E345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Listas somente-leitura com </w:t>
      </w:r>
      <w:proofErr w:type="spellStart"/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ReadOnlyCollection</w:t>
      </w:r>
      <w:proofErr w:type="spellEnd"/>
    </w:p>
    <w:p w14:paraId="31ECB10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before="60" w:after="6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Acumulando valores de objetos de uma lista</w:t>
      </w:r>
    </w:p>
    <w:p w14:paraId="6050F12C" w14:textId="77777777" w:rsidR="002873EA" w:rsidRPr="002873EA" w:rsidRDefault="002873EA" w:rsidP="002873EA">
      <w:pPr>
        <w:numPr>
          <w:ilvl w:val="0"/>
          <w:numId w:val="25"/>
        </w:numPr>
        <w:shd w:val="clear" w:color="auto" w:fill="FFFFFF"/>
        <w:spacing w:after="0"/>
        <w:ind w:left="48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2873EA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Somando valores com o método </w:t>
      </w:r>
      <w:r w:rsidRPr="002873EA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Sum()</w:t>
      </w:r>
    </w:p>
    <w:p w14:paraId="161D63D7" w14:textId="77777777" w:rsidR="002873EA" w:rsidRPr="002873EA" w:rsidRDefault="002873EA" w:rsidP="003F4AA8">
      <w:pPr>
        <w:rPr>
          <w:lang w:val="pt-BR"/>
        </w:rPr>
      </w:pPr>
    </w:p>
    <w:p w14:paraId="155129BC" w14:textId="77777777" w:rsidR="003F4AA8" w:rsidRPr="003F4AA8" w:rsidRDefault="003F4AA8" w:rsidP="003F4AA8">
      <w:pPr>
        <w:spacing w:after="0"/>
        <w:rPr>
          <w:rFonts w:ascii="Times New Roman" w:eastAsia="Times New Roman" w:hAnsi="Times New Roman" w:cs="Times New Roman"/>
          <w:color w:val="6E757A"/>
          <w:sz w:val="23"/>
          <w:szCs w:val="23"/>
          <w:shd w:val="clear" w:color="auto" w:fill="FFFFFF"/>
          <w:lang w:eastAsia="pt-BR"/>
        </w:rPr>
      </w:pPr>
    </w:p>
    <w:p w14:paraId="49D81BDB" w14:textId="139E6C99" w:rsidR="0067275D" w:rsidRDefault="0067275D" w:rsidP="0067275D">
      <w:pPr>
        <w:pStyle w:val="Ttulo1"/>
        <w:rPr>
          <w:b/>
          <w:bCs/>
          <w:noProof/>
        </w:rPr>
      </w:pPr>
      <w:r>
        <w:rPr>
          <w:rFonts w:ascii="Open Sans" w:hAnsi="Open Sans" w:cs="Open Sans"/>
          <w:color w:val="3D464D"/>
          <w:spacing w:val="-8"/>
          <w:sz w:val="32"/>
          <w:szCs w:val="32"/>
        </w:rPr>
        <w:t> </w:t>
      </w:r>
      <w:r w:rsidRPr="0067275D">
        <w:rPr>
          <w:b/>
          <w:bCs/>
          <w:noProof/>
        </w:rPr>
        <w:t>Para Saber Mais</w:t>
      </w:r>
    </w:p>
    <w:p w14:paraId="5E16AF1D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r>
        <w:rPr>
          <w:rFonts w:ascii="Open Sans" w:hAnsi="Open Sans" w:cs="Open Sans"/>
          <w:color w:val="3D464D"/>
          <w:spacing w:val="-8"/>
          <w:sz w:val="32"/>
          <w:szCs w:val="32"/>
        </w:rPr>
        <w:t>Trabalhando com listas</w:t>
      </w:r>
    </w:p>
    <w:p w14:paraId="2748DD94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quisermos armazenar muitas contas na memória, podemos fazer o uso de arrays, o qual já estudamos nos capítulos anteriores. Arrays nos possibilitam guardar uma quantidade de elementos e depois acessá-los de forma fácil.</w:t>
      </w:r>
    </w:p>
    <w:p w14:paraId="31693BC7" w14:textId="77777777" w:rsidR="0067275D" w:rsidRDefault="0067275D" w:rsidP="0067275D">
      <w:pPr>
        <w:pStyle w:val="NormalWeb"/>
        <w:shd w:val="clear" w:color="auto" w:fill="F0F0F0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 xml:space="preserve">Mas o problema é que manipular um array não é fácil. Por exemplo, imagine um array com 5 contas guardadas. Se quisermos remover a posição 1, como fazemos? Pois, se apagarmos, precisaremos reordenar todo nosso array. E para inserir um </w:t>
      </w:r>
      <w:r>
        <w:rPr>
          <w:color w:val="3D464D"/>
          <w:sz w:val="27"/>
          <w:szCs w:val="27"/>
        </w:rPr>
        <w:lastRenderedPageBreak/>
        <w:t>elemento no meio do array? Precisamos "abrir um buraco" no array, empurrando elementos pra baixo, para aí sim colocar o novo elemento no meio.</w:t>
      </w:r>
    </w:p>
    <w:p w14:paraId="2D26FFEF" w14:textId="2A9EAFFA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mc:AlternateContent>
          <mc:Choice Requires="wps">
            <w:drawing>
              <wp:inline distT="0" distB="0" distL="0" distR="0" wp14:anchorId="20D31D45" wp14:editId="49A71A09">
                <wp:extent cx="308610" cy="308610"/>
                <wp:effectExtent l="0" t="0" r="0" b="0"/>
                <wp:docPr id="83" name="Retângulo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C0987" id="Retângulo 83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</w:p>
    <w:p w14:paraId="4C3547F8" w14:textId="77777777" w:rsidR="0067275D" w:rsidRDefault="0067275D" w:rsidP="0067275D">
      <w:pPr>
        <w:pStyle w:val="Ttulo1"/>
        <w:shd w:val="clear" w:color="auto" w:fill="FFFFFF"/>
        <w:spacing w:before="675" w:line="473" w:lineRule="atLeast"/>
        <w:rPr>
          <w:rFonts w:ascii="Open Sans" w:hAnsi="Open Sans" w:cs="Open Sans"/>
          <w:color w:val="3D464D"/>
          <w:spacing w:val="-8"/>
          <w:sz w:val="32"/>
          <w:szCs w:val="32"/>
        </w:rPr>
      </w:pPr>
      <w:r>
        <w:rPr>
          <w:rFonts w:ascii="Open Sans" w:hAnsi="Open Sans" w:cs="Open Sans"/>
          <w:color w:val="3D464D"/>
          <w:spacing w:val="-8"/>
          <w:sz w:val="32"/>
          <w:szCs w:val="32"/>
        </w:rPr>
        <w:t>Facilitando o trabalho com coleções através das listas</w:t>
      </w:r>
    </w:p>
    <w:p w14:paraId="3316CE42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resolver os problemas do array, podemos trabalhar com uma classe do C# chamada List. Para utilizarmos uma lista dentro do código precisamos informar qual é o tipo de elemento que a lista armazenará:</w:t>
      </w:r>
    </w:p>
    <w:p w14:paraId="0CF399AA" w14:textId="77777777" w:rsidR="0067275D" w:rsidRDefault="0067275D" w:rsidP="0067275D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cria uma lista que armazena o tipo Conta</w:t>
      </w:r>
    </w:p>
    <w:p w14:paraId="785AC082" w14:textId="2C20D945" w:rsidR="0067275D" w:rsidRDefault="0067275D" w:rsidP="0067275D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</w:t>
      </w:r>
      <w:r>
        <w:rPr>
          <w:rStyle w:val="pln"/>
          <w:color w:val="3D464D"/>
        </w:rPr>
        <w:t xml:space="preserve"> lista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</w:t>
      </w:r>
      <w:r>
        <w:rPr>
          <w:rStyle w:val="pun"/>
          <w:color w:val="999999"/>
        </w:rPr>
        <w:t>&lt;</w:t>
      </w:r>
      <w:r>
        <w:rPr>
          <w:rStyle w:val="typ"/>
          <w:color w:val="A67F59"/>
        </w:rPr>
        <w:t>Conta</w:t>
      </w:r>
      <w:r>
        <w:rPr>
          <w:rStyle w:val="pun"/>
          <w:color w:val="999999"/>
        </w:rPr>
        <w:t>&gt;();</w:t>
      </w:r>
    </w:p>
    <w:p w14:paraId="4C982C71" w14:textId="77777777" w:rsidR="0067275D" w:rsidRDefault="0067275D" w:rsidP="0067275D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Da mesma forma que criamos a lista de contas, também poderíamos criar uma lista de números inteiros ou de qualquer outro tipo do C#. Essa lista do C# armazena seus elementos dentro de um array.</w:t>
      </w:r>
    </w:p>
    <w:p w14:paraId="04EDD694" w14:textId="77777777" w:rsidR="0067275D" w:rsidRDefault="0067275D" w:rsidP="0067275D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SABER MAIS:</w:t>
      </w:r>
    </w:p>
    <w:p w14:paraId="334D91FB" w14:textId="77777777" w:rsidR="0067275D" w:rsidRDefault="0067275D" w:rsidP="0067275D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hyperlink r:id="rId88" w:tgtFrame="_blank" w:history="1">
        <w:r>
          <w:rPr>
            <w:rStyle w:val="Hyperlink"/>
            <w:sz w:val="27"/>
            <w:szCs w:val="27"/>
          </w:rPr>
          <w:t>APOSTILA C# E ORIENTAÇÃO A OBJETOS</w:t>
        </w:r>
      </w:hyperlink>
      <w:r>
        <w:rPr>
          <w:color w:val="3D464D"/>
          <w:sz w:val="27"/>
          <w:szCs w:val="27"/>
        </w:rPr>
        <w:t> - Caelum Ensino e Inovação</w:t>
      </w:r>
    </w:p>
    <w:p w14:paraId="3FB8F675" w14:textId="77777777" w:rsidR="0067275D" w:rsidRPr="0067275D" w:rsidRDefault="0067275D" w:rsidP="0067275D"/>
    <w:p w14:paraId="57DCA87A" w14:textId="364D95C8" w:rsidR="0067275D" w:rsidRDefault="0067275D" w:rsidP="0067275D">
      <w:pPr>
        <w:pStyle w:val="Ttulo1"/>
        <w:rPr>
          <w:b/>
          <w:bCs/>
          <w:noProof/>
        </w:rPr>
      </w:pPr>
      <w:r w:rsidRPr="0067275D">
        <w:rPr>
          <w:b/>
          <w:bCs/>
          <w:noProof/>
        </w:rPr>
        <w:t>Projeto da Aula Atual</w:t>
      </w:r>
    </w:p>
    <w:p w14:paraId="5977FAE9" w14:textId="1AA8B8D5" w:rsidR="0067275D" w:rsidRPr="0067275D" w:rsidRDefault="0067275D" w:rsidP="0067275D">
      <w:r>
        <w:rPr>
          <w:color w:val="3D464D"/>
          <w:sz w:val="27"/>
          <w:szCs w:val="27"/>
          <w:shd w:val="clear" w:color="auto" w:fill="FFFFFF"/>
        </w:rPr>
        <w:t>Segue o link do projeto até o momento: </w:t>
      </w:r>
      <w:hyperlink r:id="rId89" w:tgtFrame="_blank" w:history="1">
        <w:r>
          <w:rPr>
            <w:rStyle w:val="Hyperlink"/>
            <w:sz w:val="27"/>
            <w:szCs w:val="27"/>
            <w:shd w:val="clear" w:color="auto" w:fill="FFFFFF"/>
          </w:rPr>
          <w:t>https://github.com/alura-cursos/csharp-collections/archive/74061674fbb6897129312d8396d69ffab51089b5.zip</w:t>
        </w:r>
      </w:hyperlink>
    </w:p>
    <w:p w14:paraId="5E94E2C6" w14:textId="77777777" w:rsidR="00EC019E" w:rsidRPr="00EC019E" w:rsidRDefault="00EC019E" w:rsidP="00EC019E">
      <w:pPr>
        <w:rPr>
          <w:lang w:val="pt-BR"/>
        </w:rPr>
      </w:pPr>
    </w:p>
    <w:p w14:paraId="6159DDA9" w14:textId="77777777" w:rsidR="004E1767" w:rsidRPr="00AD2A6F" w:rsidRDefault="004E1767" w:rsidP="004E1767">
      <w:pPr>
        <w:rPr>
          <w:lang w:val="pt-BR"/>
        </w:rPr>
      </w:pPr>
    </w:p>
    <w:p w14:paraId="4F99922E" w14:textId="77777777" w:rsidR="00507FEE" w:rsidRDefault="00507FEE" w:rsidP="00507FEE">
      <w:pPr>
        <w:pStyle w:val="Ttulo1"/>
        <w:rPr>
          <w:b/>
          <w:bCs/>
          <w:noProof/>
        </w:rPr>
      </w:pPr>
      <w:bookmarkStart w:id="49" w:name="_Toc62147135"/>
      <w:r w:rsidRPr="00847645">
        <w:rPr>
          <w:b/>
          <w:bCs/>
          <w:noProof/>
        </w:rPr>
        <w:t>xxxxxxxx</w:t>
      </w:r>
      <w:bookmarkEnd w:id="49"/>
    </w:p>
    <w:p w14:paraId="5189DD3B" w14:textId="77777777" w:rsidR="00507FEE" w:rsidRPr="00507FEE" w:rsidRDefault="00507FEE" w:rsidP="00507FEE"/>
    <w:p w14:paraId="30F8F734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lastRenderedPageBreak/>
        <w:t>O Poder dos Sets</w:t>
      </w:r>
    </w:p>
    <w:p w14:paraId="5A304667" w14:textId="77777777" w:rsidR="003613B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Dicionários, Trabalhando com Chave e Valor</w:t>
      </w:r>
    </w:p>
    <w:p w14:paraId="0909C652" w14:textId="77777777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Lista Ligada, Pilha e Fila</w:t>
      </w:r>
    </w:p>
    <w:p w14:paraId="5709F6A7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>
        <w:rPr>
          <w:rFonts w:ascii="Open Sans" w:hAnsi="Open Sans" w:cs="Open Sans"/>
          <w:color w:val="00C86F"/>
          <w:sz w:val="26"/>
          <w:szCs w:val="26"/>
        </w:rPr>
        <w:t>Arrays e Tipos genéricos</w:t>
      </w:r>
    </w:p>
    <w:p w14:paraId="34484DB8" w14:textId="77777777" w:rsidR="004C4B29" w:rsidRPr="003747B8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  <w:u w:val="single"/>
        </w:rPr>
      </w:pPr>
      <w:r>
        <w:rPr>
          <w:rFonts w:ascii="Open Sans" w:hAnsi="Open Sans" w:cs="Open Sans"/>
          <w:color w:val="00C86F"/>
          <w:sz w:val="26"/>
          <w:szCs w:val="26"/>
        </w:rPr>
        <w:t>Collections</w:t>
      </w:r>
    </w:p>
    <w:p w14:paraId="54DA58A5" w14:textId="105AFD00" w:rsidR="004C4B29" w:rsidRDefault="003613B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613B9">
        <w:rPr>
          <w:rFonts w:ascii="Open Sans" w:hAnsi="Open Sans" w:cs="Open Sans"/>
          <w:color w:val="00C86F"/>
          <w:sz w:val="26"/>
          <w:szCs w:val="26"/>
        </w:rPr>
        <w:t>Qual Coleção Usar</w:t>
      </w:r>
    </w:p>
    <w:p w14:paraId="0DA8AD6A" w14:textId="155F0412" w:rsidR="00326A49" w:rsidRDefault="00326A49" w:rsidP="00326A49">
      <w:pPr>
        <w:pStyle w:val="Ttulo1"/>
        <w:rPr>
          <w:b/>
          <w:bCs/>
          <w:noProof/>
        </w:rPr>
      </w:pPr>
      <w:bookmarkStart w:id="50" w:name="_Toc62147136"/>
      <w:r w:rsidRPr="00326A49">
        <w:rPr>
          <w:b/>
          <w:bCs/>
          <w:noProof/>
        </w:rPr>
        <w:t>C# parte 8: List, lambda, linq</w:t>
      </w:r>
      <w:bookmarkEnd w:id="50"/>
    </w:p>
    <w:p w14:paraId="2715A4D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Olá! Sou Guilherme Costa e dou as boas-vindas à parte 8 da série de cursos de C#. Nela, estudaremos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consiste na implementação de lista, dentro do .NET.</w:t>
      </w:r>
    </w:p>
    <w:p w14:paraId="0461C498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Perceberemos que esse tipo também lida com os métodos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Remove()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No entanto,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não implementa o método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Teremos que criá-lo e chamá-lo por meio de uma referência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List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&lt;T&gt;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Durante esse processo, aprenderemos o que é um método de extensão, desenvolvendo o nosso próprio que, no caso, será um método genérico. Entenderemos como ele e a inferência de tipos do compilador funcionam para métodos como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AdicionarVarios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</w:t>
      </w:r>
    </w:p>
    <w:p w14:paraId="35BFB1B1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Ainda sobre inferência de tipo, estudaremos os benefícios de utilizar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var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, uma palavra reservada da linguagem C#. Exploraremos o mecanismo do </w:t>
      </w:r>
      <w:proofErr w:type="spellStart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inicializador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 xml:space="preserve"> de listas e a organização delas, um problema natural de lidar com diversos itens.</w:t>
      </w:r>
    </w:p>
    <w:p w14:paraId="1610AF2A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Sendo assim, conheceremos meios de ordenar listas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string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int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a própria lista do tipo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. Para ordenarmos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passaremos por diversas interfaces do .NET, como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IComparable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entendendo como ela funciona e como devemos implementar o método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CompareTo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 suas particularidades.</w:t>
      </w:r>
    </w:p>
    <w:p w14:paraId="191CAC43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Utilizaremos uma implementação específica e padrão para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ContaCorrente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mas acabaremos querendo ordenar de outras formas. Isso nos levará à interface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IComparer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é genérica no tipo que queremos ordenar.</w:t>
      </w:r>
    </w:p>
    <w:p w14:paraId="7C093D2F" w14:textId="77777777" w:rsidR="00326A49" w:rsidRPr="00326A49" w:rsidRDefault="00326A49" w:rsidP="00326A49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longo do curso, nos depararemos com muitos códigos, descobrindo outras formas de fazer isso, utilizando operadores de link, conhecendo o mecanismo de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OrderBy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Where</w:t>
      </w:r>
      <w:proofErr w:type="spellEnd"/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além de entender códigos diferentes de uma expressão </w:t>
      </w:r>
      <w:r w:rsidRPr="00326A49">
        <w:rPr>
          <w:rFonts w:ascii="Times New Roman" w:eastAsia="Times New Roman" w:hAnsi="Times New Roman" w:cs="Times New Roman"/>
          <w:i/>
          <w:iCs/>
          <w:color w:val="3D464D"/>
          <w:sz w:val="27"/>
          <w:szCs w:val="27"/>
          <w:lang w:val="pt-BR" w:eastAsia="pt-BR"/>
        </w:rPr>
        <w:t>lambda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como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(conta =&gt; 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conta.Numero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e </w:t>
      </w:r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 xml:space="preserve">(conta =&gt; conta != </w:t>
      </w:r>
      <w:proofErr w:type="spellStart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null</w:t>
      </w:r>
      <w:proofErr w:type="spellEnd"/>
      <w:r w:rsidRPr="00326A49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)</w:t>
      </w:r>
      <w:r w:rsidRPr="00326A49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que retorna um Booleano — verdadeiro ou falso.</w:t>
      </w:r>
    </w:p>
    <w:p w14:paraId="792BF463" w14:textId="77777777" w:rsidR="00326A49" w:rsidRPr="00326A49" w:rsidRDefault="00326A49" w:rsidP="00326A49">
      <w:pPr>
        <w:rPr>
          <w:lang w:val="pt-BR"/>
        </w:rPr>
      </w:pPr>
    </w:p>
    <w:p w14:paraId="578A0A4F" w14:textId="65BA52C3" w:rsidR="00326A49" w:rsidRDefault="00326A49" w:rsidP="00326A49"/>
    <w:p w14:paraId="215DA63A" w14:textId="4922B75C" w:rsid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 xml:space="preserve">ListT e métodos de extensão </w:t>
      </w:r>
    </w:p>
    <w:p w14:paraId="53E1102C" w14:textId="5356FD2C" w:rsidR="00326A49" w:rsidRDefault="00326A49" w:rsidP="00326A49">
      <w:pPr>
        <w:pStyle w:val="Ttulo1"/>
        <w:rPr>
          <w:b/>
          <w:bCs/>
          <w:noProof/>
        </w:rPr>
      </w:pPr>
      <w:bookmarkStart w:id="51" w:name="_Toc62147137"/>
      <w:r w:rsidRPr="00326A49">
        <w:rPr>
          <w:b/>
          <w:bCs/>
          <w:noProof/>
        </w:rPr>
        <w:t>Classe List do dotNet</w:t>
      </w:r>
      <w:bookmarkEnd w:id="51"/>
    </w:p>
    <w:p w14:paraId="4E38CC5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Vamos continuar os estudos? Para começar a parte 8 da série de cursos de C#, analisaremos o trabalho — muito legal — que fizemos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criando a seguinte lista genérica:</w:t>
      </w:r>
    </w:p>
    <w:p w14:paraId="7404332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lastRenderedPageBreak/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602AF0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A66AFF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007874B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282335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69C37E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0BEB907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6711A0E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2A55E9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F62B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Tamanho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AED78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13244B9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7273CB4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5F4A0ED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728938B" w14:textId="3C9BD8C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2AB106E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Nela, temos várias chamadas para o método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. Se executarmos a aplicação, teremos as idades listadas como retorno:</w:t>
      </w:r>
    </w:p>
    <w:p w14:paraId="64618ED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0DB2F68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25A75F2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F9F5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0536C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B7D1FD6" w14:textId="41D84194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A3B194D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Abaixo da lista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podemos inserir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para retirar algum item. No caso, removeremos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2846808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ln"/>
          <w:color w:val="3D464D"/>
        </w:rPr>
        <w:t xml:space="preserve"> idades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Lista</w:t>
      </w:r>
      <w:r>
        <w:rPr>
          <w:rStyle w:val="str"/>
          <w:color w:val="669900"/>
        </w:rPr>
        <w:t>&lt;int&gt;</w:t>
      </w:r>
      <w:r>
        <w:rPr>
          <w:rStyle w:val="pun"/>
          <w:color w:val="999999"/>
        </w:rPr>
        <w:t>();</w:t>
      </w:r>
    </w:p>
    <w:p w14:paraId="33BDA7E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0DDF9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5145C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092F47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75D778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6647247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524ED9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35FCB46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AA21735" w14:textId="2058AB33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Remover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776117C7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Ao executar, nossa expectativa será atendida: a lista de idades aparecerá sem 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:</w:t>
      </w:r>
    </w:p>
    <w:p w14:paraId="62DA311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79A2CA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20B0C33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83DCA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35963E4C" w14:textId="04AC949B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5FE0BA75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Essa foi a lista genérica que criamos 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 método genérico que espera um argumento do tipo genérico também.</w:t>
      </w:r>
    </w:p>
    <w:p w14:paraId="4B5DF3F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será que nosso problema em lidar com </w:t>
      </w:r>
      <w:r>
        <w:rPr>
          <w:rStyle w:val="nfase"/>
          <w:color w:val="3D464D"/>
          <w:sz w:val="27"/>
          <w:szCs w:val="27"/>
        </w:rPr>
        <w:t>arrays</w:t>
      </w:r>
      <w:r>
        <w:rPr>
          <w:color w:val="3D464D"/>
          <w:sz w:val="27"/>
          <w:szCs w:val="27"/>
        </w:rPr>
        <w:t> e manipular esses dados até criarmos a lista é um problema tão raro? Na verdade, não, pois isso faz parte de vários programas que acabamos usando no cotidiano. Por exemplo, se abrirmos o Windows Explorer, no explorador de arquivos, encontramos uma lista de itens.</w:t>
      </w:r>
    </w:p>
    <w:p w14:paraId="6E654649" w14:textId="5D5A01F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lastRenderedPageBreak/>
        <w:drawing>
          <wp:inline distT="0" distB="0" distL="0" distR="0" wp14:anchorId="4593A284" wp14:editId="08EF3F3F">
            <wp:extent cx="5731510" cy="2641600"/>
            <wp:effectExtent l="0" t="0" r="2540" b="6350"/>
            <wp:docPr id="34" name="Imagem 34" descr="Pasta de arquivos do Windows, com oito pastas e um arquivo lis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sta de arquivos do Windows, com oito pastas e um arquivo listados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4C8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caso do exemplo, esses itens seriam as pastas e o arquivo. Contudo, para gerar essa visualização na tela, temos uma lista, com várias pastas e um arquivo.</w:t>
      </w:r>
    </w:p>
    <w:p w14:paraId="29F2304F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Outro exemplo de lista bastante comum no nosso dia a dia, é o que encontramos quando realizamos qualquer busca na internet. Se acessarmos o </w:t>
      </w:r>
      <w:r w:rsidR="00B071D1">
        <w:fldChar w:fldCharType="begin"/>
      </w:r>
      <w:r w:rsidR="00B071D1">
        <w:instrText xml:space="preserve"> HYPERLINK "http://google.com/"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Google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e digitarmos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microsoft visual studio</w:t>
      </w:r>
      <w:r>
        <w:rPr>
          <w:color w:val="3D464D"/>
          <w:sz w:val="27"/>
          <w:szCs w:val="27"/>
        </w:rPr>
        <w:t>, teremos uma </w:t>
      </w:r>
      <w:r w:rsidR="00B071D1">
        <w:fldChar w:fldCharType="begin"/>
      </w:r>
      <w:r w:rsidR="00B071D1">
        <w:instrText xml:space="preserve"> HYPERLINK "https://www.google.com.br/search?q=microsoft+visual+studo&amp;oq=microsoft+visual+studo&amp;aqs=chrome..69i57.6375j0j1&amp;sourceid=chrome&amp;ie=UTF-8"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lista de resultados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. Ainda no final da página, abaixo dos resultados, encontramos uma lista de sugestões relacionadas e outra lista de páginas com mais resultados.</w:t>
      </w:r>
    </w:p>
    <w:p w14:paraId="4B33FDB2" w14:textId="5EB3397D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noProof/>
          <w:color w:val="3D464D"/>
          <w:sz w:val="27"/>
          <w:szCs w:val="27"/>
        </w:rPr>
        <w:drawing>
          <wp:inline distT="0" distB="0" distL="0" distR="0" wp14:anchorId="4BCE8E60" wp14:editId="31F6A8B7">
            <wp:extent cx="5731510" cy="2739390"/>
            <wp:effectExtent l="0" t="0" r="254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7B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Ou seja, lista é algo muito comum. Mas se é tão comum assim, será que todo desenvolvedor e toda desenvolvedora que desenvolve com C# precisa criar sua própria lista, repetidas vezes? Na verdade, existe uma lista, dentro do .NET, que é muito semelhante à que criamos. Inclusive no nome: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, que é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em português, como temos no código acima.</w:t>
      </w:r>
    </w:p>
    <w:p w14:paraId="08D7A41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Se substituirmos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:</w:t>
      </w:r>
    </w:p>
    <w:p w14:paraId="53BE0002" w14:textId="6BCD9FF3" w:rsidR="00326A49" w:rsidRP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3B1332C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Visual Studio já encontrará essa classe genérica, que permite o uso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 como argumento genérico. No entanto, perceba 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Adicionar()</w:t>
      </w:r>
      <w:r>
        <w:rPr>
          <w:color w:val="3D464D"/>
          <w:sz w:val="27"/>
          <w:szCs w:val="27"/>
        </w:rPr>
        <w:t>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Remover()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ficarão sublinhados em vermelho, por estarem em português.</w:t>
      </w:r>
    </w:p>
    <w:p w14:paraId="6A8FE544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os alterarmos para inglês, o sublinhado vermelho abaixo deles desaparecerá. Sendo assim, aplicaremos as respectivas substituições:</w:t>
      </w:r>
    </w:p>
    <w:p w14:paraId="2D5B4DE7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Adicionar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</w:t>
      </w:r>
      <w:r>
        <w:rPr>
          <w:color w:val="3D464D"/>
          <w:sz w:val="27"/>
          <w:szCs w:val="27"/>
        </w:rPr>
        <w:t>;</w:t>
      </w:r>
    </w:p>
    <w:p w14:paraId="22C8557C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Remover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</w:t>
      </w:r>
      <w:r>
        <w:rPr>
          <w:color w:val="3D464D"/>
          <w:sz w:val="27"/>
          <w:szCs w:val="27"/>
        </w:rPr>
        <w:t>;</w:t>
      </w:r>
    </w:p>
    <w:p w14:paraId="7A844338" w14:textId="77777777" w:rsidR="00326A49" w:rsidRDefault="00326A49" w:rsidP="00326A49">
      <w:pPr>
        <w:numPr>
          <w:ilvl w:val="0"/>
          <w:numId w:val="22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Tamanho</w:t>
      </w:r>
      <w:r>
        <w:rPr>
          <w:color w:val="3D464D"/>
          <w:sz w:val="27"/>
          <w:szCs w:val="27"/>
        </w:rPr>
        <w:t> por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Count</w:t>
      </w:r>
      <w:r>
        <w:rPr>
          <w:color w:val="3D464D"/>
          <w:sz w:val="27"/>
          <w:szCs w:val="27"/>
        </w:rPr>
        <w:t>, propriedade do .NET responsável pela contagem de itens que compõem a lista.</w:t>
      </w:r>
    </w:p>
    <w:p w14:paraId="3F13BE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7392F5A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67E710A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2676188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B98C32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4E8442A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2FEE2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4754968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31ECF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1FFBABB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Remove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14F6E6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EE3082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46BDE0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7D47FDB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4DDCACB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25DAEFE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B3146D4" w14:textId="4A7E1C7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C7726C9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Para nos certificarmos de que as substituições são equivalentes, executaremos a aplicação novamente:</w:t>
      </w:r>
    </w:p>
    <w:p w14:paraId="5217927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6D5B71F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6830FA0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9F5005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719DD20" w14:textId="631716B6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0644C2D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Obtivemos a mesma saída, indicando que o código é executado, sem problemas. Se comentarmos a linha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, adicionando duas barras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//</w:t>
      </w:r>
      <w:r>
        <w:rPr>
          <w:color w:val="3D464D"/>
          <w:sz w:val="27"/>
          <w:szCs w:val="27"/>
        </w:rPr>
        <w:t>) no início dela:</w:t>
      </w:r>
    </w:p>
    <w:p w14:paraId="16F4282C" w14:textId="07CF2C45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com"/>
          <w:color w:val="708090"/>
        </w:rPr>
        <w:t>// idades.Remove(5);</w:t>
      </w:r>
    </w:p>
    <w:p w14:paraId="2FB5E6F1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número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5</w:t>
      </w:r>
      <w:r>
        <w:rPr>
          <w:color w:val="3D464D"/>
          <w:sz w:val="27"/>
          <w:szCs w:val="27"/>
        </w:rPr>
        <w:t> voltará a ser impresso na lista:</w:t>
      </w:r>
    </w:p>
    <w:p w14:paraId="7069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1B433E1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7DB201B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30F807D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3651BED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79120721" w14:textId="31E218F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61</w:t>
      </w:r>
    </w:p>
    <w:p w14:paraId="43A86776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lastRenderedPageBreak/>
        <w:t>Na série do curso </w:t>
      </w:r>
      <w:r w:rsidR="00B071D1">
        <w:fldChar w:fldCharType="begin"/>
      </w:r>
      <w:r w:rsidR="00B071D1">
        <w:instrText xml:space="preserve"> HYPERLINK "https://www.alura.com.br/curso-online-csharp-collections" \t "_blank" </w:instrText>
      </w:r>
      <w:r w:rsidR="00B071D1">
        <w:fldChar w:fldCharType="separate"/>
      </w:r>
      <w:r>
        <w:rPr>
          <w:rStyle w:val="Hyperlink"/>
          <w:sz w:val="27"/>
          <w:szCs w:val="27"/>
        </w:rPr>
        <w:t>C# Collections Parte 1</w:t>
      </w:r>
      <w:r w:rsidR="00B071D1">
        <w:rPr>
          <w:rStyle w:val="Hyperlink"/>
          <w:sz w:val="27"/>
          <w:szCs w:val="27"/>
        </w:rPr>
        <w:fldChar w:fldCharType="end"/>
      </w:r>
      <w:r>
        <w:rPr>
          <w:color w:val="3D464D"/>
          <w:sz w:val="27"/>
          <w:szCs w:val="27"/>
        </w:rPr>
        <w:t> você encontra mais conteúdo sobre lista,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 </w:t>
      </w:r>
      <w:r>
        <w:rPr>
          <w:rStyle w:val="nfase"/>
          <w:color w:val="3D464D"/>
          <w:sz w:val="27"/>
          <w:szCs w:val="27"/>
        </w:rPr>
        <w:t>sets</w:t>
      </w:r>
      <w:r>
        <w:rPr>
          <w:color w:val="3D464D"/>
          <w:sz w:val="27"/>
          <w:szCs w:val="27"/>
        </w:rPr>
        <w:t> e outros tipos de coleções do .NET.</w:t>
      </w:r>
    </w:p>
    <w:p w14:paraId="2E95F80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Continuando, constatamos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possui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 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Remove()</w:t>
      </w:r>
      <w:r>
        <w:rPr>
          <w:color w:val="3D464D"/>
          <w:sz w:val="27"/>
          <w:szCs w:val="27"/>
        </w:rPr>
        <w:t>. Mas há outro método bastante interessante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Lista.cs</w:t>
      </w:r>
      <w:r>
        <w:rPr>
          <w:color w:val="3D464D"/>
          <w:sz w:val="27"/>
          <w:szCs w:val="27"/>
        </w:rPr>
        <w:t>,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:</w:t>
      </w:r>
    </w:p>
    <w:p w14:paraId="4A59F0E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public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void</w:t>
      </w:r>
      <w:r>
        <w:rPr>
          <w:rStyle w:val="pln"/>
          <w:color w:val="3D464D"/>
        </w:rPr>
        <w:t xml:space="preserve"> 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params</w:t>
      </w:r>
      <w:r>
        <w:rPr>
          <w:rStyle w:val="pln"/>
          <w:color w:val="3D464D"/>
        </w:rPr>
        <w:t xml:space="preserve"> 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itens</w:t>
      </w:r>
      <w:r>
        <w:rPr>
          <w:rStyle w:val="pun"/>
          <w:color w:val="999999"/>
        </w:rPr>
        <w:t>)</w:t>
      </w:r>
    </w:p>
    <w:p w14:paraId="777C84A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EF991E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pln"/>
          <w:color w:val="3D464D"/>
          <w:lang w:val="en-US"/>
        </w:rPr>
        <w:t xml:space="preserve">T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475EE40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</w:t>
      </w:r>
      <w:r>
        <w:rPr>
          <w:rStyle w:val="pun"/>
          <w:color w:val="999999"/>
        </w:rPr>
        <w:t>{</w:t>
      </w:r>
    </w:p>
    <w:p w14:paraId="1E5E67F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</w:t>
      </w:r>
      <w:r>
        <w:rPr>
          <w:rStyle w:val="typ"/>
          <w:color w:val="A67F59"/>
        </w:rPr>
        <w:t>Adicionar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26C7218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405E3E17" w14:textId="49E4F45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7A80D07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O bacana desse método é o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, que permite chamar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 uma forma bastante natural, sem exigir a criação manual de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.</w:t>
      </w:r>
    </w:p>
    <w:p w14:paraId="3ACA7CD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Será que 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</w:t>
      </w:r>
      <w:r>
        <w:rPr>
          <w:color w:val="3D464D"/>
          <w:sz w:val="27"/>
          <w:szCs w:val="27"/>
        </w:rPr>
        <w:t> do .NET possui esse método? Para testar, poderíamos adicionar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abaixo do trecho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Add()</w:t>
      </w:r>
      <w:r>
        <w:rPr>
          <w:color w:val="3D464D"/>
          <w:sz w:val="27"/>
          <w:szCs w:val="27"/>
        </w:rPr>
        <w:t>, em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. No entanto, ele não espera um argumento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.</w:t>
      </w:r>
    </w:p>
    <w:p w14:paraId="0522FCB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Portanto, não seria possível utilizar números como parâmetros, esperando que o compilador crie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e depois o passe como argumento, porque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funciona dessa forma. Ou seja, implementa-lo como demonstrado no trecho abaixo, não funcionaria:</w:t>
      </w:r>
    </w:p>
    <w:p w14:paraId="2A4611C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idades</w:t>
      </w:r>
      <w:proofErr w:type="spellEnd"/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pun"/>
          <w:color w:val="999999"/>
          <w:lang w:val="en-US"/>
        </w:rPr>
        <w:t>=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new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un"/>
          <w:color w:val="999999"/>
          <w:lang w:val="en-US"/>
        </w:rPr>
        <w:t>();</w:t>
      </w:r>
    </w:p>
    <w:p w14:paraId="5D2517E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31392A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);</w:t>
      </w:r>
    </w:p>
    <w:p w14:paraId="50EDC2F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</w:t>
      </w:r>
      <w:r>
        <w:rPr>
          <w:rStyle w:val="pun"/>
          <w:color w:val="999999"/>
        </w:rPr>
        <w:t>);</w:t>
      </w:r>
    </w:p>
    <w:p w14:paraId="4C5C93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14</w:t>
      </w:r>
      <w:r>
        <w:rPr>
          <w:rStyle w:val="pun"/>
          <w:color w:val="999999"/>
        </w:rPr>
        <w:t>);</w:t>
      </w:r>
    </w:p>
    <w:p w14:paraId="168A208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25</w:t>
      </w:r>
      <w:r>
        <w:rPr>
          <w:rStyle w:val="pun"/>
          <w:color w:val="999999"/>
        </w:rPr>
        <w:t>);</w:t>
      </w:r>
    </w:p>
    <w:p w14:paraId="4C0F5EF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38</w:t>
      </w:r>
      <w:r>
        <w:rPr>
          <w:rStyle w:val="pun"/>
          <w:color w:val="999999"/>
        </w:rPr>
        <w:t>);</w:t>
      </w:r>
    </w:p>
    <w:p w14:paraId="04BB2E3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61</w:t>
      </w:r>
      <w:r>
        <w:rPr>
          <w:rStyle w:val="pun"/>
          <w:color w:val="999999"/>
        </w:rPr>
        <w:t>);</w:t>
      </w:r>
    </w:p>
    <w:p w14:paraId="1BE860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3CBC80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2692A0D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6230A7D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com"/>
          <w:color w:val="708090"/>
        </w:rPr>
        <w:t>// idades.Remove(5);</w:t>
      </w:r>
    </w:p>
    <w:p w14:paraId="7FA430E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8F6196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kwd"/>
          <w:color w:val="0077AA"/>
        </w:rPr>
        <w:t>for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int</w:t>
      </w:r>
      <w:r>
        <w:rPr>
          <w:rStyle w:val="pln"/>
          <w:color w:val="3D464D"/>
        </w:rPr>
        <w:t xml:space="preserve"> i </w:t>
      </w:r>
      <w:r>
        <w:rPr>
          <w:rStyle w:val="pun"/>
          <w:color w:val="999999"/>
        </w:rPr>
        <w:t>=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0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&lt;</w:t>
      </w:r>
      <w:r>
        <w:rPr>
          <w:rStyle w:val="pln"/>
          <w:color w:val="3D464D"/>
        </w:rPr>
        <w:t xml:space="preserve"> 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Count</w:t>
      </w:r>
      <w:r>
        <w:rPr>
          <w:rStyle w:val="pun"/>
          <w:color w:val="999999"/>
        </w:rPr>
        <w:t>;</w:t>
      </w:r>
      <w:r>
        <w:rPr>
          <w:rStyle w:val="pln"/>
          <w:color w:val="3D464D"/>
        </w:rPr>
        <w:t xml:space="preserve"> i</w:t>
      </w:r>
      <w:r>
        <w:rPr>
          <w:rStyle w:val="pun"/>
          <w:color w:val="999999"/>
        </w:rPr>
        <w:t>++)</w:t>
      </w:r>
    </w:p>
    <w:p w14:paraId="7438DFC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{</w:t>
      </w:r>
    </w:p>
    <w:p w14:paraId="44EDB5F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WriteLine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[</w:t>
      </w:r>
      <w:r>
        <w:rPr>
          <w:rStyle w:val="pln"/>
          <w:color w:val="3D464D"/>
        </w:rPr>
        <w:t>i</w:t>
      </w:r>
      <w:r>
        <w:rPr>
          <w:rStyle w:val="pun"/>
          <w:color w:val="999999"/>
        </w:rPr>
        <w:t>]);</w:t>
      </w:r>
    </w:p>
    <w:p w14:paraId="6E6A1167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un"/>
          <w:color w:val="999999"/>
        </w:rPr>
        <w:t>}</w:t>
      </w:r>
    </w:p>
    <w:p w14:paraId="762A8C5C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</w:p>
    <w:p w14:paraId="59578DA5" w14:textId="6F7F101C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Console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ReadLine</w:t>
      </w:r>
      <w:r>
        <w:rPr>
          <w:rStyle w:val="pun"/>
          <w:color w:val="999999"/>
        </w:rPr>
        <w:t>();</w:t>
      </w:r>
    </w:p>
    <w:p w14:paraId="0EE1E64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 criarmos um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</w:t>
      </w:r>
      <w:r>
        <w:rPr>
          <w:color w:val="3D464D"/>
          <w:sz w:val="27"/>
          <w:szCs w:val="27"/>
        </w:rPr>
        <w:t>, utilizando aquela sintaxe que estudamos de inicialização de array</w:t>
      </w:r>
      <w:r>
        <w:rPr>
          <w:rStyle w:val="nfase"/>
          <w:color w:val="3D464D"/>
          <w:sz w:val="27"/>
          <w:szCs w:val="27"/>
        </w:rPr>
        <w:t>* , na qual não precisamos nos preocupar com número inicial de elementos, nem com a adição de item por item no *array</w:t>
      </w:r>
      <w:r>
        <w:rPr>
          <w:color w:val="3D464D"/>
          <w:sz w:val="27"/>
          <w:szCs w:val="27"/>
        </w:rPr>
        <w:t>, da seguinte forma:</w:t>
      </w:r>
    </w:p>
    <w:p w14:paraId="0B4B3A5C" w14:textId="789A0631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kwd"/>
          <w:color w:val="0077AA"/>
        </w:rPr>
        <w:t>new</w:t>
      </w:r>
      <w:r>
        <w:rPr>
          <w:rStyle w:val="pln"/>
          <w:color w:val="3D464D"/>
        </w:rPr>
        <w:t xml:space="preserve"> </w:t>
      </w:r>
      <w:r>
        <w:rPr>
          <w:rStyle w:val="kwd"/>
          <w:color w:val="0077AA"/>
        </w:rPr>
        <w:t>int</w:t>
      </w:r>
      <w:r>
        <w:rPr>
          <w:rStyle w:val="pun"/>
          <w:color w:val="999999"/>
        </w:rPr>
        <w:t>[]</w:t>
      </w:r>
      <w:r>
        <w:rPr>
          <w:rStyle w:val="pln"/>
          <w:color w:val="3D464D"/>
        </w:rPr>
        <w:t xml:space="preserve"> </w:t>
      </w:r>
      <w:r>
        <w:rPr>
          <w:rStyle w:val="pun"/>
          <w:color w:val="999999"/>
        </w:rPr>
        <w:t>{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});</w:t>
      </w:r>
    </w:p>
    <w:p w14:paraId="600AA0B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Aplicando essa sintaxe,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é compilado, sem problemas. Ao executarmos o código após a alteração, obteremos a lista com os números esperados:</w:t>
      </w:r>
    </w:p>
    <w:p w14:paraId="12C5007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2AAEFF7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168A465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51B9BC4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5D795BA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13BE8178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0E79A3F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lastRenderedPageBreak/>
        <w:t>1</w:t>
      </w:r>
    </w:p>
    <w:p w14:paraId="6B9456F4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</w:t>
      </w:r>
    </w:p>
    <w:p w14:paraId="34D8C42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</w:t>
      </w:r>
    </w:p>
    <w:p w14:paraId="7AE8F8A2" w14:textId="47EC881A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</w:t>
      </w:r>
    </w:p>
    <w:p w14:paraId="5697461A" w14:textId="77777777" w:rsidR="00326A49" w:rsidRDefault="00326A49" w:rsidP="00326A49">
      <w:pPr>
        <w:pStyle w:val="NormalWeb"/>
        <w:shd w:val="clear" w:color="auto" w:fill="FFFFFF"/>
        <w:spacing w:before="360" w:beforeAutospacing="0" w:after="36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 poderia estar melhor, igual à lista que criamos:</w:t>
      </w:r>
    </w:p>
    <w:p w14:paraId="046938FA" w14:textId="582E227D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AddRange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2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3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</w:t>
      </w:r>
      <w:r>
        <w:rPr>
          <w:rStyle w:val="pun"/>
          <w:color w:val="999999"/>
        </w:rPr>
        <w:t>);</w:t>
      </w:r>
    </w:p>
    <w:p w14:paraId="53BB8704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No entanto,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 não é compilado dessa maneira, ficando sublinhado em vermelho. Seria legal se houvesse uma forma de estender 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e colocar o nosso método funcionando na lista também. Pensando nisso, temos uma alternativa, que já estudamos: criar uma classe estática, com métodos auxiliares.</w:t>
      </w:r>
    </w:p>
    <w:p w14:paraId="5C378722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criaremos uma abrindo o "Gerenciador de Soluções", à direita da tela, e selecionando "ByteBank.SistemaAgencia &gt; Adicionar &gt; Classe...". A nomearemos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já que armazenaremos as extensões da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List.cs</w:t>
      </w:r>
      <w:r>
        <w:rPr>
          <w:color w:val="3D464D"/>
          <w:sz w:val="27"/>
          <w:szCs w:val="27"/>
        </w:rPr>
        <w:t> do .NET nela.</w:t>
      </w:r>
    </w:p>
    <w:p w14:paraId="594805A8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ela somente armazenará extensões, ou seja, não possuirá estado, nem será instanciada, a definiremos como estática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) e colocaremos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no escopo dela, mantendo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List&lt;int&gt;</w:t>
      </w:r>
      <w:r>
        <w:rPr>
          <w:color w:val="3D464D"/>
          <w:sz w:val="27"/>
          <w:szCs w:val="27"/>
        </w:rPr>
        <w:t> — adiante nos preocupamos em torná-lo genérico — como argumento:</w:t>
      </w:r>
    </w:p>
    <w:p w14:paraId="3B0DE3D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;</w:t>
      </w:r>
    </w:p>
    <w:p w14:paraId="1EEB42FE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Collections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Generic</w:t>
      </w:r>
      <w:proofErr w:type="spellEnd"/>
      <w:r w:rsidRPr="00326A49">
        <w:rPr>
          <w:rStyle w:val="pun"/>
          <w:color w:val="999999"/>
          <w:lang w:val="en-US"/>
        </w:rPr>
        <w:t>;</w:t>
      </w:r>
    </w:p>
    <w:p w14:paraId="4275DC78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Linq</w:t>
      </w:r>
      <w:proofErr w:type="spellEnd"/>
      <w:r w:rsidRPr="00326A49">
        <w:rPr>
          <w:rStyle w:val="pun"/>
          <w:color w:val="999999"/>
          <w:lang w:val="en-US"/>
        </w:rPr>
        <w:t>;</w:t>
      </w:r>
    </w:p>
    <w:p w14:paraId="3E97CB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Text</w:t>
      </w:r>
      <w:proofErr w:type="spellEnd"/>
      <w:r w:rsidRPr="00326A49">
        <w:rPr>
          <w:rStyle w:val="pun"/>
          <w:color w:val="999999"/>
          <w:lang w:val="en-US"/>
        </w:rPr>
        <w:t>;</w:t>
      </w:r>
    </w:p>
    <w:p w14:paraId="6062DFCB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using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System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Threading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Tasks</w:t>
      </w:r>
      <w:proofErr w:type="spellEnd"/>
      <w:r w:rsidRPr="00326A49">
        <w:rPr>
          <w:rStyle w:val="pun"/>
          <w:color w:val="999999"/>
          <w:lang w:val="en-US"/>
        </w:rPr>
        <w:t>;</w:t>
      </w:r>
    </w:p>
    <w:p w14:paraId="4C30637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</w:p>
    <w:p w14:paraId="776565B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  <w:proofErr w:type="spellEnd"/>
    </w:p>
    <w:p w14:paraId="07FCC76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077A4F54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ListExtensoes</w:t>
      </w:r>
      <w:proofErr w:type="spellEnd"/>
    </w:p>
    <w:p w14:paraId="7A41F0A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4EB9234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AdicionarVarios</w:t>
      </w:r>
      <w:proofErr w:type="spellEnd"/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listaDeInteiros</w:t>
      </w:r>
      <w:proofErr w:type="spellEnd"/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2F8B766C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44ACAFA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1459A61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E44E4CB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440A1AE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52B81ED6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7C83D3AD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685C8F2D" w14:textId="7CEDF577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41EDB0F3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params</w:t>
      </w:r>
      <w:r>
        <w:rPr>
          <w:color w:val="3D464D"/>
          <w:sz w:val="27"/>
          <w:szCs w:val="27"/>
        </w:rPr>
        <w:t> como segundo argumento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assim basta coletarmos todos os elementos do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 e adicioná-los, um a um, à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</w:t>
      </w:r>
      <w:r>
        <w:rPr>
          <w:color w:val="3D464D"/>
          <w:sz w:val="27"/>
          <w:szCs w:val="27"/>
        </w:rPr>
        <w:t>. No corpo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poderíamos utilizar:</w:t>
      </w:r>
    </w:p>
    <w:p w14:paraId="56AA40EE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</w:t>
      </w:r>
      <w:r>
        <w:rPr>
          <w:color w:val="3D464D"/>
          <w:sz w:val="27"/>
          <w:szCs w:val="27"/>
        </w:rPr>
        <w:t> e variar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</w:t>
      </w:r>
      <w:r>
        <w:rPr>
          <w:color w:val="3D464D"/>
          <w:sz w:val="27"/>
          <w:szCs w:val="27"/>
        </w:rPr>
        <w:t> 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0</w:t>
      </w:r>
      <w:r>
        <w:rPr>
          <w:color w:val="3D464D"/>
          <w:sz w:val="27"/>
          <w:szCs w:val="27"/>
        </w:rPr>
        <w:t> até a quantidade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itens</w:t>
      </w:r>
      <w:r>
        <w:rPr>
          <w:color w:val="3D464D"/>
          <w:sz w:val="27"/>
          <w:szCs w:val="27"/>
        </w:rPr>
        <w:t>;</w:t>
      </w:r>
    </w:p>
    <w:p w14:paraId="5C89BE74" w14:textId="77777777" w:rsidR="00326A49" w:rsidRDefault="00326A49" w:rsidP="00326A49">
      <w:pPr>
        <w:numPr>
          <w:ilvl w:val="0"/>
          <w:numId w:val="23"/>
        </w:numPr>
        <w:shd w:val="clear" w:color="auto" w:fill="FFFFFF"/>
        <w:spacing w:after="0"/>
        <w:ind w:left="480"/>
        <w:rPr>
          <w:color w:val="3D464D"/>
          <w:sz w:val="27"/>
          <w:szCs w:val="27"/>
        </w:rPr>
      </w:pP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que não traz o índice.</w:t>
      </w:r>
    </w:p>
    <w:p w14:paraId="2B5C59BC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Como queremos somente varrer item por item, atribuindo uma ação para cada um deles — sem nos preocuparmos com o índice — utilizamos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foreach()</w:t>
      </w:r>
      <w:r>
        <w:rPr>
          <w:color w:val="3D464D"/>
          <w:sz w:val="27"/>
          <w:szCs w:val="27"/>
        </w:rPr>
        <w:t>, estabelecemos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int item in itens</w:t>
      </w:r>
      <w:r>
        <w:rPr>
          <w:color w:val="3D464D"/>
          <w:sz w:val="27"/>
          <w:szCs w:val="27"/>
        </w:rPr>
        <w:t> como argumento e inserimos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listaDeInteiros.Add(item)</w:t>
      </w:r>
      <w:r>
        <w:rPr>
          <w:color w:val="3D464D"/>
          <w:sz w:val="27"/>
          <w:szCs w:val="27"/>
        </w:rPr>
        <w:t xml:space="preserve"> no escopo dele. Com o que </w:t>
      </w:r>
      <w:r>
        <w:rPr>
          <w:color w:val="3D464D"/>
          <w:sz w:val="27"/>
          <w:szCs w:val="27"/>
        </w:rPr>
        <w:lastRenderedPageBreak/>
        <w:t>escrevemos,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não é compilado, ficando sublinhado em vermelho. Faltou adicionar o modificador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 a ele.</w:t>
      </w:r>
    </w:p>
    <w:p w14:paraId="10EB42DD" w14:textId="77777777" w:rsidR="00326A49" w:rsidRDefault="00326A49" w:rsidP="00326A49">
      <w:pPr>
        <w:pStyle w:val="NormalWeb"/>
        <w:shd w:val="clear" w:color="auto" w:fill="F0F0F0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Lembrando que em uma classe estática, os membros também devem ser estáticos.</w:t>
      </w:r>
    </w:p>
    <w:p w14:paraId="2C70C94A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Sendo assim, ao defini-lo como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static</w:t>
      </w:r>
      <w:r>
        <w:rPr>
          <w:color w:val="3D464D"/>
          <w:sz w:val="27"/>
          <w:szCs w:val="27"/>
        </w:rPr>
        <w:t>, o código será compilado:</w:t>
      </w:r>
    </w:p>
    <w:p w14:paraId="7DE6EDC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kwd"/>
          <w:color w:val="0077AA"/>
          <w:lang w:val="en-US"/>
        </w:rPr>
        <w:t>namespace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ByteBank</w:t>
      </w:r>
      <w:r w:rsidRPr="00326A49">
        <w:rPr>
          <w:rStyle w:val="pun"/>
          <w:color w:val="999999"/>
          <w:lang w:val="en-US"/>
        </w:rPr>
        <w:t>.</w:t>
      </w:r>
      <w:r w:rsidRPr="00326A49">
        <w:rPr>
          <w:rStyle w:val="typ"/>
          <w:color w:val="A67F59"/>
          <w:lang w:val="en-US"/>
        </w:rPr>
        <w:t>SistemaAgencia</w:t>
      </w:r>
      <w:proofErr w:type="spellEnd"/>
    </w:p>
    <w:p w14:paraId="1F3CD99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un"/>
          <w:color w:val="999999"/>
          <w:lang w:val="en-US"/>
        </w:rPr>
        <w:t>{</w:t>
      </w:r>
    </w:p>
    <w:p w14:paraId="7C7437B7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class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ListExtensoes</w:t>
      </w:r>
      <w:proofErr w:type="spellEnd"/>
    </w:p>
    <w:p w14:paraId="118A5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</w:t>
      </w:r>
      <w:r w:rsidRPr="00326A49">
        <w:rPr>
          <w:rStyle w:val="pun"/>
          <w:color w:val="999999"/>
          <w:lang w:val="en-US"/>
        </w:rPr>
        <w:t>{</w:t>
      </w:r>
    </w:p>
    <w:p w14:paraId="03C72CC6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kwd"/>
          <w:color w:val="0077AA"/>
          <w:lang w:val="en-US"/>
        </w:rPr>
        <w:t>public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static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void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typ"/>
          <w:color w:val="A67F59"/>
          <w:lang w:val="en-US"/>
        </w:rPr>
        <w:t>AdicionarVarios</w:t>
      </w:r>
      <w:proofErr w:type="spellEnd"/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this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typ"/>
          <w:color w:val="A67F59"/>
          <w:lang w:val="en-US"/>
        </w:rPr>
        <w:t>List</w:t>
      </w:r>
      <w:r w:rsidRPr="00326A49">
        <w:rPr>
          <w:rStyle w:val="str"/>
          <w:color w:val="669900"/>
          <w:lang w:val="en-US"/>
        </w:rPr>
        <w:t>&lt;int&gt;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listaDeInteiros</w:t>
      </w:r>
      <w:proofErr w:type="spellEnd"/>
      <w:r w:rsidRPr="00326A49">
        <w:rPr>
          <w:rStyle w:val="pun"/>
          <w:color w:val="999999"/>
          <w:lang w:val="en-US"/>
        </w:rPr>
        <w:t>,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params</w:t>
      </w:r>
      <w:r w:rsidRPr="00326A49">
        <w:rPr>
          <w:rStyle w:val="pln"/>
          <w:color w:val="3D464D"/>
          <w:lang w:val="en-US"/>
        </w:rPr>
        <w:t xml:space="preserve"> 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un"/>
          <w:color w:val="999999"/>
          <w:lang w:val="en-US"/>
        </w:rPr>
        <w:t>[]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0B0D58F0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</w:t>
      </w:r>
      <w:r w:rsidRPr="00326A49">
        <w:rPr>
          <w:rStyle w:val="pun"/>
          <w:color w:val="999999"/>
          <w:lang w:val="en-US"/>
        </w:rPr>
        <w:t>{</w:t>
      </w:r>
    </w:p>
    <w:p w14:paraId="1A199AB9" w14:textId="77777777" w:rsidR="00326A49" w:rsidRPr="00326A49" w:rsidRDefault="00326A49" w:rsidP="00326A49">
      <w:pPr>
        <w:pStyle w:val="Pr-formataoHTML"/>
        <w:shd w:val="clear" w:color="auto" w:fill="F0F3F5"/>
        <w:rPr>
          <w:rStyle w:val="pln"/>
          <w:color w:val="3D464D"/>
          <w:lang w:val="en-US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 w:rsidRPr="00326A49">
        <w:rPr>
          <w:rStyle w:val="kwd"/>
          <w:color w:val="0077AA"/>
          <w:lang w:val="en-US"/>
        </w:rPr>
        <w:t>foreach</w:t>
      </w:r>
      <w:r w:rsidRPr="00326A49">
        <w:rPr>
          <w:rStyle w:val="pun"/>
          <w:color w:val="999999"/>
          <w:lang w:val="en-US"/>
        </w:rPr>
        <w:t>(</w:t>
      </w:r>
      <w:r w:rsidRPr="00326A49">
        <w:rPr>
          <w:rStyle w:val="kwd"/>
          <w:color w:val="0077AA"/>
          <w:lang w:val="en-US"/>
        </w:rPr>
        <w:t>int</w:t>
      </w:r>
      <w:r w:rsidRPr="00326A49">
        <w:rPr>
          <w:rStyle w:val="pln"/>
          <w:color w:val="3D464D"/>
          <w:lang w:val="en-US"/>
        </w:rPr>
        <w:t xml:space="preserve"> item </w:t>
      </w:r>
      <w:r w:rsidRPr="00326A49">
        <w:rPr>
          <w:rStyle w:val="kwd"/>
          <w:color w:val="0077AA"/>
          <w:lang w:val="en-US"/>
        </w:rPr>
        <w:t>in</w:t>
      </w:r>
      <w:r w:rsidRPr="00326A49">
        <w:rPr>
          <w:rStyle w:val="pln"/>
          <w:color w:val="3D464D"/>
          <w:lang w:val="en-US"/>
        </w:rPr>
        <w:t xml:space="preserve"> </w:t>
      </w:r>
      <w:proofErr w:type="spellStart"/>
      <w:r w:rsidRPr="00326A49">
        <w:rPr>
          <w:rStyle w:val="pln"/>
          <w:color w:val="3D464D"/>
          <w:lang w:val="en-US"/>
        </w:rPr>
        <w:t>itens</w:t>
      </w:r>
      <w:proofErr w:type="spellEnd"/>
      <w:r w:rsidRPr="00326A49">
        <w:rPr>
          <w:rStyle w:val="pun"/>
          <w:color w:val="999999"/>
          <w:lang w:val="en-US"/>
        </w:rPr>
        <w:t>)</w:t>
      </w:r>
    </w:p>
    <w:p w14:paraId="63517323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 w:rsidRPr="00326A49">
        <w:rPr>
          <w:rStyle w:val="pln"/>
          <w:color w:val="3D464D"/>
          <w:lang w:val="en-US"/>
        </w:rPr>
        <w:t xml:space="preserve">            </w:t>
      </w:r>
      <w:r>
        <w:rPr>
          <w:rStyle w:val="pun"/>
          <w:color w:val="999999"/>
        </w:rPr>
        <w:t>{</w:t>
      </w:r>
    </w:p>
    <w:p w14:paraId="46BAEDF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    listaDeInteiros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Add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item</w:t>
      </w:r>
      <w:r>
        <w:rPr>
          <w:rStyle w:val="pun"/>
          <w:color w:val="999999"/>
        </w:rPr>
        <w:t>);</w:t>
      </w:r>
    </w:p>
    <w:p w14:paraId="0C47036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    </w:t>
      </w:r>
      <w:r>
        <w:rPr>
          <w:rStyle w:val="pun"/>
          <w:color w:val="999999"/>
        </w:rPr>
        <w:t>}</w:t>
      </w:r>
    </w:p>
    <w:p w14:paraId="1B5B5460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    </w:t>
      </w:r>
      <w:r>
        <w:rPr>
          <w:rStyle w:val="pun"/>
          <w:color w:val="999999"/>
        </w:rPr>
        <w:t>}</w:t>
      </w:r>
    </w:p>
    <w:p w14:paraId="19C0B04F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pln"/>
          <w:color w:val="3D464D"/>
        </w:rPr>
        <w:t xml:space="preserve">    </w:t>
      </w:r>
      <w:r>
        <w:rPr>
          <w:rStyle w:val="pun"/>
          <w:color w:val="999999"/>
        </w:rPr>
        <w:t>}</w:t>
      </w:r>
    </w:p>
    <w:p w14:paraId="10387A7A" w14:textId="4FEED13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un"/>
          <w:color w:val="999999"/>
        </w:rPr>
        <w:t>}</w:t>
      </w:r>
    </w:p>
    <w:p w14:paraId="61BF6180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Com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declarado na classe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ListExtensoes.cs</w:t>
      </w:r>
      <w:r>
        <w:rPr>
          <w:color w:val="3D464D"/>
          <w:sz w:val="27"/>
          <w:szCs w:val="27"/>
        </w:rPr>
        <w:t>, como podemos utilizá-lo? De volta a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Program.cs</w:t>
      </w:r>
      <w:r>
        <w:rPr>
          <w:color w:val="3D464D"/>
          <w:sz w:val="27"/>
          <w:szCs w:val="27"/>
        </w:rPr>
        <w:t>, abaixo de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AddRange()</w:t>
      </w:r>
      <w:r>
        <w:rPr>
          <w:color w:val="3D464D"/>
          <w:sz w:val="27"/>
          <w:szCs w:val="27"/>
        </w:rPr>
        <w:t>, adicionaremos:</w:t>
      </w:r>
    </w:p>
    <w:p w14:paraId="060C5AC6" w14:textId="17DBFB20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typ"/>
          <w:color w:val="A67F59"/>
        </w:rPr>
        <w:t>ListExtensoes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5687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1987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1567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987</w:t>
      </w:r>
      <w:r>
        <w:rPr>
          <w:rStyle w:val="pun"/>
          <w:color w:val="999999"/>
        </w:rPr>
        <w:t>);</w:t>
      </w:r>
    </w:p>
    <w:p w14:paraId="2303074B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Definimos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 — que contém nossa lista de itens — como primeiro argumento, seguido por números aleatórios, sem nos preocuparmos com a sinaxe de criar </w:t>
      </w:r>
      <w:r>
        <w:rPr>
          <w:rStyle w:val="nfase"/>
          <w:color w:val="3D464D"/>
          <w:sz w:val="27"/>
          <w:szCs w:val="27"/>
        </w:rPr>
        <w:t>array</w:t>
      </w:r>
      <w:r>
        <w:rPr>
          <w:color w:val="3D464D"/>
          <w:sz w:val="27"/>
          <w:szCs w:val="27"/>
        </w:rPr>
        <w:t>, passar os índices e colocar colchetes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[]</w:t>
      </w:r>
      <w:r>
        <w:rPr>
          <w:color w:val="3D464D"/>
          <w:sz w:val="27"/>
          <w:szCs w:val="27"/>
        </w:rPr>
        <w:t>). Ficou muito mais simples. Vamos executar para certificar que o código funciona:</w:t>
      </w:r>
    </w:p>
    <w:p w14:paraId="463B85E9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748D284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</w:t>
      </w:r>
    </w:p>
    <w:p w14:paraId="664F874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14</w:t>
      </w:r>
    </w:p>
    <w:p w14:paraId="1404C9D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25</w:t>
      </w:r>
    </w:p>
    <w:p w14:paraId="16C109CA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38</w:t>
      </w:r>
    </w:p>
    <w:p w14:paraId="06A15072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61</w:t>
      </w:r>
    </w:p>
    <w:p w14:paraId="7597D285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</w:t>
      </w:r>
    </w:p>
    <w:p w14:paraId="5C741F7E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5687</w:t>
      </w:r>
    </w:p>
    <w:p w14:paraId="6DE9034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1987</w:t>
      </w:r>
    </w:p>
    <w:p w14:paraId="1F2ED6B1" w14:textId="77777777" w:rsidR="00326A49" w:rsidRDefault="00326A49" w:rsidP="00326A49">
      <w:pPr>
        <w:pStyle w:val="Pr-formataoHTML"/>
        <w:shd w:val="clear" w:color="auto" w:fill="F0F3F5"/>
        <w:rPr>
          <w:rStyle w:val="pln"/>
          <w:color w:val="3D464D"/>
        </w:rPr>
      </w:pPr>
      <w:r>
        <w:rPr>
          <w:rStyle w:val="lit"/>
          <w:color w:val="990055"/>
        </w:rPr>
        <w:t>1567</w:t>
      </w:r>
    </w:p>
    <w:p w14:paraId="62EF045D" w14:textId="49BCA548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lit"/>
          <w:color w:val="990055"/>
        </w:rPr>
        <w:t>987</w:t>
      </w:r>
    </w:p>
    <w:p w14:paraId="0687493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Funcionou, todos os itens foram adicionados. Mas ainda falta naturalidade em chamar um método estático e passar a lista como argumento. Seria melhor continuar escrevendo o nome da lista (</w:t>
      </w:r>
      <w:r>
        <w:rPr>
          <w:rStyle w:val="CdigoHTML"/>
          <w:color w:val="3D464D"/>
          <w:sz w:val="23"/>
          <w:szCs w:val="23"/>
          <w:shd w:val="clear" w:color="auto" w:fill="F0F3F5"/>
        </w:rPr>
        <w:t>idades</w:t>
      </w:r>
      <w:r>
        <w:rPr>
          <w:color w:val="3D464D"/>
          <w:sz w:val="27"/>
          <w:szCs w:val="27"/>
        </w:rPr>
        <w:t>) e, então,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, utilizando a sintaxe que aprendemos:</w:t>
      </w:r>
    </w:p>
    <w:p w14:paraId="0F1180C1" w14:textId="651DA04F" w:rsidR="00326A49" w:rsidRDefault="00326A49" w:rsidP="00326A49">
      <w:pPr>
        <w:pStyle w:val="Pr-formataoHTML"/>
        <w:shd w:val="clear" w:color="auto" w:fill="F0F3F5"/>
        <w:rPr>
          <w:color w:val="3D464D"/>
          <w:sz w:val="27"/>
          <w:szCs w:val="27"/>
        </w:rPr>
      </w:pPr>
      <w:r>
        <w:rPr>
          <w:rStyle w:val="pln"/>
          <w:color w:val="3D464D"/>
        </w:rPr>
        <w:t>idades</w:t>
      </w:r>
      <w:r>
        <w:rPr>
          <w:rStyle w:val="pun"/>
          <w:color w:val="999999"/>
        </w:rPr>
        <w:t>.</w:t>
      </w:r>
      <w:r>
        <w:rPr>
          <w:rStyle w:val="typ"/>
          <w:color w:val="A67F59"/>
        </w:rPr>
        <w:t>AdicionarVarios</w:t>
      </w:r>
      <w:r>
        <w:rPr>
          <w:rStyle w:val="pun"/>
          <w:color w:val="999999"/>
        </w:rPr>
        <w:t>(</w:t>
      </w:r>
      <w:r>
        <w:rPr>
          <w:rStyle w:val="lit"/>
          <w:color w:val="990055"/>
        </w:rPr>
        <w:t>5454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46</w:t>
      </w:r>
      <w:r>
        <w:rPr>
          <w:rStyle w:val="pun"/>
          <w:color w:val="999999"/>
        </w:rPr>
        <w:t>,</w:t>
      </w:r>
      <w:r>
        <w:rPr>
          <w:rStyle w:val="pln"/>
          <w:color w:val="3D464D"/>
        </w:rPr>
        <w:t xml:space="preserve"> </w:t>
      </w:r>
      <w:r>
        <w:rPr>
          <w:rStyle w:val="lit"/>
          <w:color w:val="990055"/>
        </w:rPr>
        <w:t>54</w:t>
      </w:r>
      <w:r>
        <w:rPr>
          <w:rStyle w:val="pun"/>
          <w:color w:val="999999"/>
        </w:rPr>
        <w:t>);</w:t>
      </w:r>
    </w:p>
    <w:p w14:paraId="2D852C8E" w14:textId="77777777" w:rsidR="00326A49" w:rsidRDefault="00326A49" w:rsidP="00326A49">
      <w:pPr>
        <w:pStyle w:val="NormalWeb"/>
        <w:shd w:val="clear" w:color="auto" w:fill="FFFFFF"/>
        <w:spacing w:before="0" w:beforeAutospacing="0" w:after="0" w:afterAutospacing="0"/>
        <w:rPr>
          <w:color w:val="3D464D"/>
          <w:sz w:val="27"/>
          <w:szCs w:val="27"/>
        </w:rPr>
      </w:pPr>
      <w:r>
        <w:rPr>
          <w:color w:val="3D464D"/>
          <w:sz w:val="27"/>
          <w:szCs w:val="27"/>
        </w:rPr>
        <w:t>Mas, da forma que fizemos, isso não é possível. </w:t>
      </w:r>
      <w:r>
        <w:rPr>
          <w:rStyle w:val="CdigoHTML"/>
          <w:color w:val="3D464D"/>
          <w:sz w:val="23"/>
          <w:szCs w:val="23"/>
          <w:shd w:val="clear" w:color="auto" w:fill="F0F3F5"/>
        </w:rPr>
        <w:t>AdicionarVarios()</w:t>
      </w:r>
      <w:r>
        <w:rPr>
          <w:color w:val="3D464D"/>
          <w:sz w:val="27"/>
          <w:szCs w:val="27"/>
        </w:rPr>
        <w:t> fica sublinhado em vermelho, indicando que o código não é compilado. Adiante, aplicaremos os ajustes necessários.</w:t>
      </w:r>
    </w:p>
    <w:p w14:paraId="4B3B6AC8" w14:textId="77777777" w:rsidR="00326A49" w:rsidRPr="00326A49" w:rsidRDefault="00326A49" w:rsidP="00326A49"/>
    <w:p w14:paraId="0D06B4BB" w14:textId="77777777" w:rsidR="00326A49" w:rsidRDefault="00326A49" w:rsidP="00326A49">
      <w:pPr>
        <w:pStyle w:val="Ttulo1"/>
        <w:rPr>
          <w:b/>
          <w:bCs/>
          <w:noProof/>
        </w:rPr>
      </w:pPr>
      <w:bookmarkStart w:id="52" w:name="_Toc62147138"/>
      <w:r w:rsidRPr="00847645">
        <w:rPr>
          <w:b/>
          <w:bCs/>
          <w:noProof/>
        </w:rPr>
        <w:t>xxxxxxxx</w:t>
      </w:r>
      <w:bookmarkEnd w:id="52"/>
    </w:p>
    <w:p w14:paraId="18D0602F" w14:textId="77777777" w:rsidR="00326A49" w:rsidRPr="00326A49" w:rsidRDefault="00326A49" w:rsidP="00326A49"/>
    <w:p w14:paraId="20BEB446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lastRenderedPageBreak/>
        <w:t>Método de extensão genérico</w:t>
      </w:r>
    </w:p>
    <w:p w14:paraId="4F16938E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Usando VAR e método Sort</w:t>
      </w:r>
    </w:p>
    <w:p w14:paraId="30279C48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IComparable e IComparer</w:t>
      </w:r>
    </w:p>
    <w:p w14:paraId="7AA34CFF" w14:textId="77777777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OrderBy e expressões Lambda</w:t>
      </w:r>
    </w:p>
    <w:p w14:paraId="3805E96B" w14:textId="65CDC07B" w:rsidR="00326A49" w:rsidRPr="00326A49" w:rsidRDefault="00326A49" w:rsidP="00326A4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  <w:r w:rsidRPr="00326A49">
        <w:rPr>
          <w:rFonts w:ascii="Open Sans" w:hAnsi="Open Sans" w:cs="Open Sans"/>
          <w:color w:val="00C86F"/>
          <w:sz w:val="26"/>
          <w:szCs w:val="26"/>
        </w:rPr>
        <w:t>Linq e operador Where</w:t>
      </w:r>
    </w:p>
    <w:p w14:paraId="578792BF" w14:textId="77777777" w:rsidR="004C4B29" w:rsidRPr="004C4B29" w:rsidRDefault="004C4B29" w:rsidP="004C4B29"/>
    <w:p w14:paraId="07159D4E" w14:textId="77777777" w:rsidR="004C4B29" w:rsidRDefault="004C4B29" w:rsidP="004C4B29">
      <w:pPr>
        <w:pStyle w:val="Ttulo4"/>
        <w:shd w:val="clear" w:color="auto" w:fill="FAFCFF"/>
        <w:spacing w:before="0"/>
        <w:rPr>
          <w:rFonts w:ascii="Open Sans" w:hAnsi="Open Sans" w:cs="Open Sans"/>
          <w:color w:val="00C86F"/>
          <w:sz w:val="26"/>
          <w:szCs w:val="26"/>
        </w:rPr>
      </w:pPr>
    </w:p>
    <w:p w14:paraId="63406CBC" w14:textId="77777777" w:rsidR="004C4B29" w:rsidRPr="004C4B29" w:rsidRDefault="004C4B29" w:rsidP="004C4B29"/>
    <w:p w14:paraId="3998595D" w14:textId="77777777" w:rsidR="004C4B29" w:rsidRPr="004C4B29" w:rsidRDefault="004C4B29" w:rsidP="004C4B29"/>
    <w:p w14:paraId="24A9224C" w14:textId="77777777" w:rsidR="00847645" w:rsidRPr="00847645" w:rsidRDefault="00847645" w:rsidP="00847645">
      <w:pPr>
        <w:pStyle w:val="Ttulo1"/>
        <w:ind w:left="720"/>
        <w:rPr>
          <w:rFonts w:ascii="Times New Roman" w:eastAsia="Times New Roman" w:hAnsi="Times New Roman" w:cs="Times New Roman"/>
          <w:caps w:val="0"/>
          <w:color w:val="3D464D"/>
          <w:sz w:val="27"/>
          <w:szCs w:val="27"/>
        </w:rPr>
      </w:pPr>
    </w:p>
    <w:p w14:paraId="07958B77" w14:textId="77777777" w:rsidR="001A70F2" w:rsidRPr="00CC3CF2" w:rsidRDefault="001A70F2" w:rsidP="00706D60">
      <w:pPr>
        <w:rPr>
          <w:noProof/>
          <w:lang w:val="pt-BR"/>
        </w:rPr>
      </w:pPr>
    </w:p>
    <w:p w14:paraId="0F13FD25" w14:textId="77777777" w:rsidR="00C85251" w:rsidRDefault="004A62FD" w:rsidP="00706D60">
      <w:pPr>
        <w:pStyle w:val="Ttulo1"/>
        <w:rPr>
          <w:noProof/>
          <w:lang w:val="pt-BR"/>
        </w:rPr>
      </w:pPr>
      <w:bookmarkStart w:id="53" w:name="_Toc62147139"/>
      <w:r>
        <w:rPr>
          <w:noProof/>
          <w:lang w:val="pt-BR"/>
        </w:rPr>
        <w:t>Principais comandos</w:t>
      </w:r>
      <w:bookmarkEnd w:id="53"/>
    </w:p>
    <w:p w14:paraId="0CE32EAA" w14:textId="77777777" w:rsidR="00802E92" w:rsidRPr="00802E92" w:rsidRDefault="00802E92" w:rsidP="00802E92">
      <w:pPr>
        <w:rPr>
          <w:lang w:val="pt-BR"/>
        </w:rPr>
      </w:pPr>
    </w:p>
    <w:p w14:paraId="0281E868" w14:textId="77777777" w:rsidR="000751DC" w:rsidRDefault="000751DC" w:rsidP="000751DC">
      <w:pPr>
        <w:rPr>
          <w:lang w:val="pt-BR"/>
        </w:rPr>
      </w:pPr>
    </w:p>
    <w:p w14:paraId="4CBD9D8B" w14:textId="77777777" w:rsidR="000751DC" w:rsidRDefault="000751DC" w:rsidP="000751DC">
      <w:pPr>
        <w:rPr>
          <w:lang w:val="pt-BR"/>
        </w:rPr>
      </w:pPr>
    </w:p>
    <w:tbl>
      <w:tblPr>
        <w:tblStyle w:val="Tabelacomgrade"/>
        <w:tblW w:w="9390" w:type="dxa"/>
        <w:tblLook w:val="04A0" w:firstRow="1" w:lastRow="0" w:firstColumn="1" w:lastColumn="0" w:noHBand="0" w:noVBand="1"/>
      </w:tblPr>
      <w:tblGrid>
        <w:gridCol w:w="3952"/>
        <w:gridCol w:w="5438"/>
      </w:tblGrid>
      <w:tr w:rsidR="000751DC" w14:paraId="03446889" w14:textId="77777777" w:rsidTr="009701C5">
        <w:trPr>
          <w:trHeight w:val="462"/>
        </w:trPr>
        <w:tc>
          <w:tcPr>
            <w:tcW w:w="3952" w:type="dxa"/>
          </w:tcPr>
          <w:p w14:paraId="2151CD72" w14:textId="77777777" w:rsidR="00173EFF" w:rsidRDefault="00173EFF" w:rsidP="00173EFF">
            <w:pPr>
              <w:pStyle w:val="Ttulo2"/>
              <w:shd w:val="clear" w:color="auto" w:fill="FFFFFF"/>
              <w:outlineLvl w:val="1"/>
              <w:rPr>
                <w:rFonts w:ascii="Segoe UI" w:hAnsi="Segoe UI" w:cs="Segoe UI"/>
                <w:color w:val="171717"/>
              </w:rPr>
            </w:pPr>
            <w:bookmarkStart w:id="54" w:name="_Toc62147140"/>
            <w:r>
              <w:rPr>
                <w:rFonts w:ascii="Segoe UI" w:hAnsi="Segoe UI" w:cs="Segoe UI"/>
                <w:color w:val="171717"/>
              </w:rPr>
              <w:t>Definir pontos de interrupção no código-fonte</w:t>
            </w:r>
            <w:bookmarkEnd w:id="54"/>
          </w:p>
          <w:p w14:paraId="5A4340C4" w14:textId="77777777" w:rsidR="000751DC" w:rsidRPr="00173EFF" w:rsidRDefault="000751DC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</w:rPr>
            </w:pPr>
          </w:p>
        </w:tc>
        <w:tc>
          <w:tcPr>
            <w:tcW w:w="5438" w:type="dxa"/>
          </w:tcPr>
          <w:p w14:paraId="61187B70" w14:textId="77777777" w:rsidR="000751DC" w:rsidRPr="00E107A8" w:rsidRDefault="00173EFF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clique na margem da extrema esquerda ao lado de uma linha de código. Você também pode selecionar a linha e pressionar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F9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, selecionar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 interrupção de alternância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depuração, ou clicar com o botão direito do mouse e selecionar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ponto de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interrupção &gt; </w:t>
            </w:r>
            <w:r w:rsidRPr="00173EFF">
              <w:rPr>
                <w:rFonts w:ascii="Segoe UI" w:hAnsi="Segoe UI" w:cs="Segoe UI"/>
                <w:b/>
                <w:bCs/>
                <w:color w:val="171717"/>
                <w:shd w:val="clear" w:color="auto" w:fill="FFFFFF"/>
              </w:rPr>
              <w:t>Inserir ponto</w:t>
            </w:r>
            <w:r w:rsidRPr="00173EFF">
              <w:rPr>
                <w:rFonts w:ascii="Segoe UI" w:hAnsi="Segoe UI" w:cs="Segoe UI"/>
                <w:color w:val="171717"/>
                <w:shd w:val="clear" w:color="auto" w:fill="FFFFFF"/>
              </w:rPr>
              <w:t> de interrupção. O ponto de interrupção aparece como vermelho na margem esquerda.</w:t>
            </w:r>
          </w:p>
        </w:tc>
      </w:tr>
      <w:tr w:rsidR="000751DC" w14:paraId="40FD9090" w14:textId="77777777" w:rsidTr="000751DC">
        <w:trPr>
          <w:trHeight w:val="462"/>
        </w:trPr>
        <w:tc>
          <w:tcPr>
            <w:tcW w:w="3952" w:type="dxa"/>
          </w:tcPr>
          <w:p w14:paraId="726AF202" w14:textId="77777777" w:rsidR="000751DC" w:rsidRPr="009A45F8" w:rsidRDefault="00177728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Cw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+ </w:t>
            </w: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tab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+ </w:t>
            </w: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tab</w:t>
            </w:r>
            <w:proofErr w:type="spellEnd"/>
          </w:p>
        </w:tc>
        <w:tc>
          <w:tcPr>
            <w:tcW w:w="5438" w:type="dxa"/>
          </w:tcPr>
          <w:p w14:paraId="0BD3374F" w14:textId="77777777" w:rsidR="000751DC" w:rsidRPr="004A62FD" w:rsidRDefault="00177728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Atalho para digitar Console.WriteLine()</w:t>
            </w:r>
          </w:p>
        </w:tc>
      </w:tr>
      <w:tr w:rsidR="00001F5F" w14:paraId="00929C4E" w14:textId="77777777" w:rsidTr="000751DC">
        <w:trPr>
          <w:trHeight w:val="462"/>
        </w:trPr>
        <w:tc>
          <w:tcPr>
            <w:tcW w:w="3952" w:type="dxa"/>
          </w:tcPr>
          <w:p w14:paraId="5A9FCD5C" w14:textId="77777777" w:rsidR="00001F5F" w:rsidRPr="009A45F8" w:rsidRDefault="00FD289A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proofErr w:type="spellStart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>Ctrl</w:t>
            </w:r>
            <w:proofErr w:type="spellEnd"/>
            <w:r>
              <w:rPr>
                <w:rFonts w:ascii="Lucida Console" w:hAnsi="Lucida Console" w:cs="Lucida Console"/>
                <w:sz w:val="28"/>
                <w:szCs w:val="28"/>
                <w:lang w:val="pt-BR"/>
              </w:rPr>
              <w:t xml:space="preserve"> .</w:t>
            </w:r>
          </w:p>
        </w:tc>
        <w:tc>
          <w:tcPr>
            <w:tcW w:w="5438" w:type="dxa"/>
          </w:tcPr>
          <w:p w14:paraId="3F963596" w14:textId="77777777" w:rsidR="00001F5F" w:rsidRPr="000533CE" w:rsidRDefault="00FD289A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**Selecione o trecho de código que se tornará um metodo** Para extrair o metodo</w:t>
            </w:r>
          </w:p>
        </w:tc>
      </w:tr>
      <w:tr w:rsidR="00870445" w14:paraId="495CE58F" w14:textId="77777777" w:rsidTr="000751DC">
        <w:trPr>
          <w:trHeight w:val="462"/>
        </w:trPr>
        <w:tc>
          <w:tcPr>
            <w:tcW w:w="3952" w:type="dxa"/>
          </w:tcPr>
          <w:p w14:paraId="13830387" w14:textId="77777777" w:rsidR="009C3109" w:rsidRPr="009C3109" w:rsidRDefault="009C3109" w:rsidP="009C310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Consolas" w:eastAsia="Times New Roman" w:hAnsi="Consolas" w:cs="Courier New"/>
                <w:sz w:val="20"/>
                <w:szCs w:val="20"/>
                <w:lang w:val="pt-BR" w:eastAsia="pt-BR"/>
              </w:rPr>
            </w:pPr>
            <w:proofErr w:type="spellStart"/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WriteLine</w:t>
            </w:r>
            <w:proofErr w:type="spellEnd"/>
            <w:r w:rsidRPr="009C3109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();</w:t>
            </w:r>
            <w:r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-- ,\n</w:t>
            </w:r>
          </w:p>
          <w:p w14:paraId="242B0572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217CBC9F" w14:textId="77777777" w:rsidR="00870445" w:rsidRPr="00E779E1" w:rsidRDefault="009C3109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  <w:t>Para pular linha</w:t>
            </w:r>
          </w:p>
        </w:tc>
      </w:tr>
      <w:tr w:rsidR="00870445" w14:paraId="27B00D4E" w14:textId="77777777" w:rsidTr="000751DC">
        <w:trPr>
          <w:trHeight w:val="462"/>
        </w:trPr>
        <w:tc>
          <w:tcPr>
            <w:tcW w:w="3952" w:type="dxa"/>
          </w:tcPr>
          <w:p w14:paraId="0BDF6D37" w14:textId="17ED7FEE" w:rsidR="00870445" w:rsidRPr="009A45F8" w:rsidRDefault="00326377" w:rsidP="003263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textAlignment w:val="baseline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"</w:t>
            </w:r>
            <w:proofErr w:type="spellStart"/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>propfull</w:t>
            </w:r>
            <w:proofErr w:type="spellEnd"/>
            <w:r w:rsidRPr="00326377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pt-BR" w:eastAsia="pt-BR"/>
              </w:rPr>
              <w:t xml:space="preserve"> + TAB + TAB"</w:t>
            </w: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 xml:space="preserve"> </w:t>
            </w:r>
          </w:p>
        </w:tc>
        <w:tc>
          <w:tcPr>
            <w:tcW w:w="5438" w:type="dxa"/>
          </w:tcPr>
          <w:p w14:paraId="156D9313" w14:textId="0D518A9B" w:rsidR="00870445" w:rsidRPr="00F06446" w:rsidRDefault="00326377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para criar a estrutura da propriedade necessária, com </w:t>
            </w:r>
            <w:proofErr w:type="spellStart"/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get</w:t>
            </w:r>
            <w:proofErr w:type="spellEnd"/>
            <w:r w:rsidRPr="00EC019E"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  <w:t> e </w:t>
            </w:r>
            <w:r w:rsidRPr="00EC019E">
              <w:rPr>
                <w:rFonts w:ascii="Courier New" w:eastAsia="Times New Roman" w:hAnsi="Courier New" w:cs="Courier New"/>
                <w:color w:val="3D464D"/>
                <w:sz w:val="23"/>
                <w:szCs w:val="23"/>
                <w:shd w:val="clear" w:color="auto" w:fill="F0F3F5"/>
                <w:lang w:val="pt-BR" w:eastAsia="pt-BR"/>
              </w:rPr>
              <w:t>set</w:t>
            </w:r>
          </w:p>
        </w:tc>
      </w:tr>
      <w:tr w:rsidR="00870445" w14:paraId="2CD82AA7" w14:textId="77777777" w:rsidTr="000751DC">
        <w:trPr>
          <w:trHeight w:val="462"/>
        </w:trPr>
        <w:tc>
          <w:tcPr>
            <w:tcW w:w="3952" w:type="dxa"/>
          </w:tcPr>
          <w:p w14:paraId="27FB352A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6B335F33" w14:textId="77777777" w:rsidR="00870445" w:rsidRDefault="00870445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75BE2617" w14:textId="77777777" w:rsidTr="000751DC">
        <w:trPr>
          <w:trHeight w:val="462"/>
        </w:trPr>
        <w:tc>
          <w:tcPr>
            <w:tcW w:w="3952" w:type="dxa"/>
          </w:tcPr>
          <w:p w14:paraId="7BE91DB5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3925AF2D" w14:textId="77777777" w:rsidR="00870445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2CF2057E" w14:textId="77777777" w:rsidTr="000751DC">
        <w:trPr>
          <w:trHeight w:val="462"/>
        </w:trPr>
        <w:tc>
          <w:tcPr>
            <w:tcW w:w="3952" w:type="dxa"/>
          </w:tcPr>
          <w:p w14:paraId="1AC82AE8" w14:textId="77777777" w:rsidR="00870445" w:rsidRPr="009A45F8" w:rsidRDefault="0087044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0C22C526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870445" w14:paraId="3A2AE42B" w14:textId="77777777" w:rsidTr="000751DC">
        <w:trPr>
          <w:trHeight w:val="462"/>
        </w:trPr>
        <w:tc>
          <w:tcPr>
            <w:tcW w:w="3952" w:type="dxa"/>
          </w:tcPr>
          <w:p w14:paraId="5BC97F93" w14:textId="77777777" w:rsidR="00870445" w:rsidRPr="009A45F8" w:rsidRDefault="00870445" w:rsidP="009A45F8">
            <w:pPr>
              <w:autoSpaceDE w:val="0"/>
              <w:autoSpaceDN w:val="0"/>
              <w:adjustRightInd w:val="0"/>
              <w:jc w:val="center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5C300B35" w14:textId="77777777" w:rsidR="00870445" w:rsidRPr="00F06446" w:rsidRDefault="00870445" w:rsidP="00870445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C63405" w14:paraId="146AF4A2" w14:textId="77777777" w:rsidTr="000751DC">
        <w:trPr>
          <w:trHeight w:val="462"/>
        </w:trPr>
        <w:tc>
          <w:tcPr>
            <w:tcW w:w="3952" w:type="dxa"/>
          </w:tcPr>
          <w:p w14:paraId="1A801F63" w14:textId="77777777" w:rsidR="00C63405" w:rsidRPr="009A45F8" w:rsidRDefault="00C63405" w:rsidP="009A45F8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8"/>
                <w:szCs w:val="28"/>
                <w:lang w:val="pt-BR"/>
              </w:rPr>
            </w:pPr>
          </w:p>
        </w:tc>
        <w:tc>
          <w:tcPr>
            <w:tcW w:w="5438" w:type="dxa"/>
          </w:tcPr>
          <w:p w14:paraId="4040E3AB" w14:textId="77777777" w:rsidR="00C63405" w:rsidRPr="000533CE" w:rsidRDefault="00C63405" w:rsidP="00001F5F">
            <w:pPr>
              <w:shd w:val="clear" w:color="auto" w:fill="FFFFFF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CE17A58" w14:textId="77777777" w:rsidTr="000751DC">
        <w:trPr>
          <w:trHeight w:val="462"/>
        </w:trPr>
        <w:tc>
          <w:tcPr>
            <w:tcW w:w="3952" w:type="dxa"/>
          </w:tcPr>
          <w:p w14:paraId="6637B8B3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02B5A0AB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5845541F" w14:textId="77777777" w:rsidTr="000751DC">
        <w:trPr>
          <w:trHeight w:val="436"/>
        </w:trPr>
        <w:tc>
          <w:tcPr>
            <w:tcW w:w="3952" w:type="dxa"/>
          </w:tcPr>
          <w:p w14:paraId="411F3A9E" w14:textId="77777777" w:rsidR="000751DC" w:rsidRPr="000533CE" w:rsidRDefault="000751DC" w:rsidP="000533CE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b/>
                <w:bCs/>
                <w:color w:val="3D464D"/>
                <w:sz w:val="27"/>
                <w:szCs w:val="27"/>
                <w:lang w:val="pt-BR" w:eastAsia="pt-BR"/>
              </w:rPr>
            </w:pPr>
          </w:p>
        </w:tc>
        <w:tc>
          <w:tcPr>
            <w:tcW w:w="5438" w:type="dxa"/>
          </w:tcPr>
          <w:p w14:paraId="66189627" w14:textId="77777777" w:rsidR="000751DC" w:rsidRPr="009A45F8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7C5DBD72" w14:textId="77777777" w:rsidTr="000751DC">
        <w:trPr>
          <w:trHeight w:val="462"/>
        </w:trPr>
        <w:tc>
          <w:tcPr>
            <w:tcW w:w="3952" w:type="dxa"/>
          </w:tcPr>
          <w:p w14:paraId="76B9100F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34AA17BF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01F5F" w14:paraId="4B0432D5" w14:textId="77777777" w:rsidTr="000751DC">
        <w:trPr>
          <w:trHeight w:val="462"/>
        </w:trPr>
        <w:tc>
          <w:tcPr>
            <w:tcW w:w="3952" w:type="dxa"/>
          </w:tcPr>
          <w:p w14:paraId="3339AE0F" w14:textId="77777777" w:rsid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6D741CD" w14:textId="77777777" w:rsidR="00001F5F" w:rsidRPr="00097A31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01F5F" w14:paraId="6C2B61B1" w14:textId="77777777" w:rsidTr="000751DC">
        <w:trPr>
          <w:trHeight w:val="462"/>
        </w:trPr>
        <w:tc>
          <w:tcPr>
            <w:tcW w:w="3952" w:type="dxa"/>
          </w:tcPr>
          <w:p w14:paraId="7B1EFBA7" w14:textId="77777777" w:rsidR="00001F5F" w:rsidRPr="00001F5F" w:rsidRDefault="00001F5F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6EA9338C" w14:textId="77777777" w:rsidR="00001F5F" w:rsidRDefault="00001F5F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 w:eastAsia="pt-BR"/>
              </w:rPr>
            </w:pPr>
          </w:p>
        </w:tc>
      </w:tr>
      <w:tr w:rsidR="000751DC" w14:paraId="41553814" w14:textId="77777777" w:rsidTr="000751DC">
        <w:trPr>
          <w:trHeight w:val="436"/>
        </w:trPr>
        <w:tc>
          <w:tcPr>
            <w:tcW w:w="3952" w:type="dxa"/>
          </w:tcPr>
          <w:p w14:paraId="574FA96D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2623AA9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412935D" w14:textId="77777777" w:rsidTr="000751DC">
        <w:trPr>
          <w:trHeight w:val="462"/>
        </w:trPr>
        <w:tc>
          <w:tcPr>
            <w:tcW w:w="3952" w:type="dxa"/>
          </w:tcPr>
          <w:p w14:paraId="7D553872" w14:textId="77777777" w:rsidR="000751DC" w:rsidRPr="004A62FD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  <w:tc>
          <w:tcPr>
            <w:tcW w:w="5438" w:type="dxa"/>
          </w:tcPr>
          <w:p w14:paraId="49635DCE" w14:textId="77777777" w:rsidR="000751DC" w:rsidRPr="004A62FD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67C9DBD4" w14:textId="77777777" w:rsidTr="000751DC">
        <w:trPr>
          <w:trHeight w:val="436"/>
        </w:trPr>
        <w:tc>
          <w:tcPr>
            <w:tcW w:w="3952" w:type="dxa"/>
          </w:tcPr>
          <w:p w14:paraId="57ABFCFF" w14:textId="77777777" w:rsidR="000751DC" w:rsidRPr="00097A31" w:rsidRDefault="000751DC" w:rsidP="0065745D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7C15B4E6" w14:textId="77777777" w:rsidR="000751DC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F4300D" w14:paraId="4D006697" w14:textId="77777777" w:rsidTr="000751DC">
        <w:trPr>
          <w:trHeight w:val="436"/>
        </w:trPr>
        <w:tc>
          <w:tcPr>
            <w:tcW w:w="3952" w:type="dxa"/>
          </w:tcPr>
          <w:p w14:paraId="46035305" w14:textId="77777777" w:rsidR="00F4300D" w:rsidRDefault="00F4300D" w:rsidP="0065745D">
            <w:pPr>
              <w:jc w:val="center"/>
              <w:rPr>
                <w:rFonts w:ascii="Courier New" w:hAnsi="Courier New" w:cs="Courier New"/>
                <w:color w:val="3D464D"/>
                <w:sz w:val="23"/>
                <w:szCs w:val="23"/>
                <w:shd w:val="clear" w:color="auto" w:fill="F0F3F5"/>
              </w:rPr>
            </w:pPr>
          </w:p>
        </w:tc>
        <w:tc>
          <w:tcPr>
            <w:tcW w:w="5438" w:type="dxa"/>
          </w:tcPr>
          <w:p w14:paraId="0894BC17" w14:textId="77777777" w:rsidR="00F4300D" w:rsidRDefault="00F4300D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</w:rPr>
            </w:pPr>
          </w:p>
        </w:tc>
      </w:tr>
      <w:tr w:rsidR="000751DC" w14:paraId="0FF5DE59" w14:textId="77777777" w:rsidTr="000751DC">
        <w:trPr>
          <w:trHeight w:val="462"/>
        </w:trPr>
        <w:tc>
          <w:tcPr>
            <w:tcW w:w="3952" w:type="dxa"/>
          </w:tcPr>
          <w:p w14:paraId="236C9D74" w14:textId="77777777" w:rsidR="000751DC" w:rsidRPr="00D04C1E" w:rsidRDefault="000751DC" w:rsidP="0065745D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8E12284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14:paraId="4EDB9EE1" w14:textId="77777777" w:rsidTr="000751DC">
        <w:trPr>
          <w:trHeight w:val="462"/>
        </w:trPr>
        <w:tc>
          <w:tcPr>
            <w:tcW w:w="3952" w:type="dxa"/>
          </w:tcPr>
          <w:p w14:paraId="665FBF3E" w14:textId="77777777" w:rsidR="000751DC" w:rsidRPr="00D04C1E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2388F3C" w14:textId="77777777" w:rsidR="000751DC" w:rsidRPr="00D04C1E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0751DC" w:rsidRPr="00B8057B" w14:paraId="3C7C0AAA" w14:textId="77777777" w:rsidTr="000751DC">
        <w:trPr>
          <w:trHeight w:val="436"/>
        </w:trPr>
        <w:tc>
          <w:tcPr>
            <w:tcW w:w="3952" w:type="dxa"/>
          </w:tcPr>
          <w:p w14:paraId="5A6AEC6A" w14:textId="77777777" w:rsidR="000751DC" w:rsidRPr="009438E0" w:rsidRDefault="000751DC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2FC84B6" w14:textId="77777777" w:rsidR="000751DC" w:rsidRPr="00B8057B" w:rsidRDefault="000751DC" w:rsidP="000751DC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4A292E51" w14:textId="77777777" w:rsidTr="000751DC">
        <w:trPr>
          <w:trHeight w:val="436"/>
        </w:trPr>
        <w:tc>
          <w:tcPr>
            <w:tcW w:w="3952" w:type="dxa"/>
          </w:tcPr>
          <w:p w14:paraId="7DB1FFB5" w14:textId="77777777" w:rsidR="00345820" w:rsidRPr="00B8057B" w:rsidRDefault="00345820" w:rsidP="000751DC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0ABCECC" w14:textId="77777777" w:rsidR="00345820" w:rsidRPr="00B8057B" w:rsidRDefault="00345820" w:rsidP="000751DC">
            <w:pPr>
              <w:rPr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63B04838" w14:textId="77777777" w:rsidTr="000751DC">
        <w:trPr>
          <w:trHeight w:val="436"/>
        </w:trPr>
        <w:tc>
          <w:tcPr>
            <w:tcW w:w="3952" w:type="dxa"/>
          </w:tcPr>
          <w:p w14:paraId="28E2BAD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D265C51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5F724082" w14:textId="77777777" w:rsidTr="009701C5">
        <w:trPr>
          <w:trHeight w:val="436"/>
        </w:trPr>
        <w:tc>
          <w:tcPr>
            <w:tcW w:w="3952" w:type="dxa"/>
          </w:tcPr>
          <w:p w14:paraId="7CCF806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3F7DFD7B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7298BC6" w14:textId="77777777" w:rsidTr="009701C5">
        <w:trPr>
          <w:trHeight w:val="436"/>
        </w:trPr>
        <w:tc>
          <w:tcPr>
            <w:tcW w:w="3952" w:type="dxa"/>
          </w:tcPr>
          <w:p w14:paraId="3D21997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D0A1738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10ADD38" w14:textId="77777777" w:rsidTr="009701C5">
        <w:trPr>
          <w:trHeight w:val="436"/>
        </w:trPr>
        <w:tc>
          <w:tcPr>
            <w:tcW w:w="3952" w:type="dxa"/>
          </w:tcPr>
          <w:p w14:paraId="2FE3E8E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6A7B59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3541D230" w14:textId="77777777" w:rsidTr="009701C5">
        <w:trPr>
          <w:trHeight w:val="436"/>
        </w:trPr>
        <w:tc>
          <w:tcPr>
            <w:tcW w:w="3952" w:type="dxa"/>
          </w:tcPr>
          <w:p w14:paraId="48D5B005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48CE8143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CF70F88" w14:textId="77777777" w:rsidTr="009701C5">
        <w:trPr>
          <w:trHeight w:val="436"/>
        </w:trPr>
        <w:tc>
          <w:tcPr>
            <w:tcW w:w="3952" w:type="dxa"/>
          </w:tcPr>
          <w:p w14:paraId="39295607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01D6152D" w14:textId="77777777" w:rsidR="00345820" w:rsidRPr="00B8057B" w:rsidRDefault="00345820" w:rsidP="00345820">
            <w:pPr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77F2C53B" w14:textId="77777777" w:rsidTr="009701C5">
        <w:trPr>
          <w:trHeight w:val="436"/>
        </w:trPr>
        <w:tc>
          <w:tcPr>
            <w:tcW w:w="3952" w:type="dxa"/>
          </w:tcPr>
          <w:p w14:paraId="7D1B8003" w14:textId="77777777" w:rsidR="00345820" w:rsidRPr="00B8057B" w:rsidRDefault="00345820" w:rsidP="00345820">
            <w:pPr>
              <w:jc w:val="center"/>
              <w:rPr>
                <w:rStyle w:val="CdigoHTML"/>
                <w:color w:val="3D464D"/>
                <w:sz w:val="23"/>
                <w:szCs w:val="23"/>
                <w:shd w:val="clear" w:color="auto" w:fill="F0F3F5"/>
                <w:lang w:val="pt-BR"/>
              </w:rPr>
            </w:pPr>
          </w:p>
        </w:tc>
        <w:tc>
          <w:tcPr>
            <w:tcW w:w="5438" w:type="dxa"/>
          </w:tcPr>
          <w:p w14:paraId="230AFF59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1AB775BF" w14:textId="77777777" w:rsidTr="009701C5">
        <w:trPr>
          <w:trHeight w:val="436"/>
        </w:trPr>
        <w:tc>
          <w:tcPr>
            <w:tcW w:w="3952" w:type="dxa"/>
          </w:tcPr>
          <w:p w14:paraId="378568B6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140EE6C3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  <w:tr w:rsidR="00345820" w:rsidRPr="00B8057B" w14:paraId="06E5CAD1" w14:textId="77777777" w:rsidTr="009701C5">
        <w:trPr>
          <w:trHeight w:val="436"/>
        </w:trPr>
        <w:tc>
          <w:tcPr>
            <w:tcW w:w="3952" w:type="dxa"/>
          </w:tcPr>
          <w:p w14:paraId="0B2CEEFD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  <w:tc>
          <w:tcPr>
            <w:tcW w:w="5438" w:type="dxa"/>
          </w:tcPr>
          <w:p w14:paraId="55D92824" w14:textId="77777777" w:rsidR="00345820" w:rsidRPr="00B8057B" w:rsidRDefault="00345820" w:rsidP="00345820">
            <w:pPr>
              <w:jc w:val="center"/>
              <w:rPr>
                <w:rFonts w:ascii="Times New Roman" w:eastAsia="Times New Roman" w:hAnsi="Times New Roman" w:cs="Times New Roman"/>
                <w:color w:val="3D464D"/>
                <w:sz w:val="27"/>
                <w:szCs w:val="27"/>
                <w:lang w:val="pt-BR"/>
              </w:rPr>
            </w:pPr>
          </w:p>
        </w:tc>
      </w:tr>
    </w:tbl>
    <w:p w14:paraId="38A27052" w14:textId="77777777" w:rsidR="001A70F2" w:rsidRPr="00B8057B" w:rsidRDefault="001A70F2" w:rsidP="00706D60">
      <w:pPr>
        <w:rPr>
          <w:noProof/>
          <w:lang w:val="pt-BR"/>
        </w:rPr>
      </w:pPr>
    </w:p>
    <w:p w14:paraId="4ABBBCB3" w14:textId="77777777" w:rsidR="007773D7" w:rsidRDefault="00524565" w:rsidP="00524565">
      <w:pPr>
        <w:pStyle w:val="Ttulo1"/>
        <w:rPr>
          <w:noProof/>
          <w:lang w:val="en-US"/>
        </w:rPr>
      </w:pPr>
      <w:bookmarkStart w:id="55" w:name="_Toc62147141"/>
      <w:r w:rsidRPr="00524565">
        <w:rPr>
          <w:noProof/>
          <w:lang w:val="en-US"/>
        </w:rPr>
        <w:t>Conflitos</w:t>
      </w:r>
      <w:bookmarkEnd w:id="55"/>
    </w:p>
    <w:p w14:paraId="1F4300BC" w14:textId="77777777" w:rsidR="009557D1" w:rsidRDefault="009557D1" w:rsidP="009557D1">
      <w:pPr>
        <w:rPr>
          <w:lang w:val="en-US"/>
        </w:rPr>
      </w:pPr>
    </w:p>
    <w:p w14:paraId="688000BD" w14:textId="77777777" w:rsidR="009557D1" w:rsidRPr="009557D1" w:rsidRDefault="009557D1" w:rsidP="009557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FDC68" wp14:editId="230771F3">
            <wp:extent cx="5619048" cy="2133333"/>
            <wp:effectExtent l="0" t="0" r="127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7B4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Ao rodarmos a aplicação, teremos um erro! Um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System.ArgumentOutOfRangeException</w:t>
      </w:r>
      <w:proofErr w:type="spellEnd"/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 ("O índice estava fora do intervalo. Ele deve ser não-negativo e menor que o tamanho da coleção"). O que acontece é que estamos acessando o índice, mas ele é inexistente na lista, pois está vazia. É necessário fazermos isto de outra forma.</w:t>
      </w:r>
    </w:p>
    <w:p w14:paraId="26306D3A" w14:textId="77777777" w:rsidR="00382020" w:rsidRPr="004E1767" w:rsidRDefault="00382020" w:rsidP="0038202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</w:pPr>
      <w:r w:rsidRPr="00382020">
        <w:rPr>
          <w:rFonts w:ascii="Times New Roman" w:eastAsia="Times New Roman" w:hAnsi="Times New Roman" w:cs="Times New Roman"/>
          <w:color w:val="FF0000"/>
          <w:sz w:val="27"/>
          <w:szCs w:val="27"/>
          <w:lang w:val="pt-BR" w:eastAsia="pt-BR"/>
        </w:rPr>
        <w:t xml:space="preserve">Em se tratando de listas, não a atribuímos desta maneira para acrescentarmos elementos. 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Para isto, na variável de </w:t>
      </w:r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aulas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, acessaremos o método de adicionar 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3D464D"/>
          <w:sz w:val="23"/>
          <w:szCs w:val="23"/>
          <w:shd w:val="clear" w:color="auto" w:fill="F0F3F5"/>
          <w:lang w:val="pt-BR" w:eastAsia="pt-BR"/>
        </w:rPr>
        <w:t>()</w:t>
      </w:r>
      <w:r w:rsidRPr="004E1767">
        <w:rPr>
          <w:rFonts w:ascii="Times New Roman" w:eastAsia="Times New Roman" w:hAnsi="Times New Roman" w:cs="Times New Roman"/>
          <w:color w:val="3D464D"/>
          <w:sz w:val="27"/>
          <w:szCs w:val="27"/>
          <w:lang w:val="pt-BR" w:eastAsia="pt-BR"/>
        </w:rPr>
        <w:t>:</w:t>
      </w:r>
    </w:p>
    <w:p w14:paraId="2ADB23B0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aulas 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=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0077AA"/>
          <w:sz w:val="20"/>
          <w:szCs w:val="20"/>
          <w:lang w:val="en-US" w:eastAsia="pt-BR"/>
        </w:rPr>
        <w:t>new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en-US" w:eastAsia="pt-BR"/>
        </w:rPr>
        <w:t xml:space="preserve"> 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en-US" w:eastAsia="pt-BR"/>
        </w:rPr>
        <w:t>List</w:t>
      </w:r>
      <w:r w:rsidRPr="004E1767">
        <w:rPr>
          <w:rFonts w:ascii="Courier New" w:eastAsia="Times New Roman" w:hAnsi="Courier New" w:cs="Courier New"/>
          <w:color w:val="669900"/>
          <w:sz w:val="20"/>
          <w:szCs w:val="20"/>
          <w:lang w:val="en-US" w:eastAsia="pt-BR"/>
        </w:rPr>
        <w:t>&lt;string&gt;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en-US" w:eastAsia="pt-BR"/>
        </w:rPr>
        <w:t>();</w:t>
      </w:r>
    </w:p>
    <w:p w14:paraId="33F4D3B5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aulaIntro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26A8624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aulaModelando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5BA9068B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  <w:proofErr w:type="spellStart"/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.</w:t>
      </w: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Add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proofErr w:type="spellStart"/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AulaSets</w:t>
      </w:r>
      <w:proofErr w:type="spellEnd"/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7E6CD8CF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</w:pPr>
    </w:p>
    <w:p w14:paraId="30C686FE" w14:textId="77777777" w:rsidR="00382020" w:rsidRPr="004E1767" w:rsidRDefault="00382020" w:rsidP="00382020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3D464D"/>
          <w:sz w:val="27"/>
          <w:szCs w:val="27"/>
          <w:lang w:val="pt-BR" w:eastAsia="pt-BR"/>
        </w:rPr>
      </w:pPr>
      <w:r w:rsidRPr="004E1767">
        <w:rPr>
          <w:rFonts w:ascii="Courier New" w:eastAsia="Times New Roman" w:hAnsi="Courier New" w:cs="Courier New"/>
          <w:color w:val="A67F59"/>
          <w:sz w:val="20"/>
          <w:szCs w:val="20"/>
          <w:lang w:val="pt-BR" w:eastAsia="pt-BR"/>
        </w:rPr>
        <w:t>Imprimir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(</w:t>
      </w:r>
      <w:r w:rsidRPr="004E1767">
        <w:rPr>
          <w:rFonts w:ascii="Courier New" w:eastAsia="Times New Roman" w:hAnsi="Courier New" w:cs="Courier New"/>
          <w:color w:val="3D464D"/>
          <w:sz w:val="20"/>
          <w:szCs w:val="20"/>
          <w:lang w:val="pt-BR" w:eastAsia="pt-BR"/>
        </w:rPr>
        <w:t>aulas</w:t>
      </w:r>
      <w:r w:rsidRPr="004E1767">
        <w:rPr>
          <w:rFonts w:ascii="Courier New" w:eastAsia="Times New Roman" w:hAnsi="Courier New" w:cs="Courier New"/>
          <w:color w:val="999999"/>
          <w:sz w:val="20"/>
          <w:szCs w:val="20"/>
          <w:lang w:val="pt-BR" w:eastAsia="pt-BR"/>
        </w:rPr>
        <w:t>);</w:t>
      </w:r>
    </w:p>
    <w:p w14:paraId="4B35999C" w14:textId="77777777" w:rsidR="00FD38ED" w:rsidRPr="00382020" w:rsidRDefault="00FD38ED" w:rsidP="00FD38ED">
      <w:pPr>
        <w:rPr>
          <w:lang w:val="pt-BR"/>
        </w:rPr>
      </w:pPr>
    </w:p>
    <w:bookmarkStart w:id="56" w:name="_Toc62147142"/>
    <w:p w14:paraId="6252DF9E" w14:textId="77777777" w:rsidR="006512AE" w:rsidRDefault="00B071D1" w:rsidP="00706D60">
      <w:pPr>
        <w:pStyle w:val="Ttulo1"/>
        <w:rPr>
          <w:noProof/>
          <w:lang w:val="pt-BR"/>
        </w:rPr>
      </w:pPr>
      <w:sdt>
        <w:sdtPr>
          <w:rPr>
            <w:noProof/>
            <w:lang w:val="pt-BR"/>
          </w:rPr>
          <w:id w:val="-1869754164"/>
          <w:placeholder>
            <w:docPart w:val="566F0102033242CD819BB2A36D54CD7F"/>
          </w:placeholder>
          <w:temporary/>
          <w:showingPlcHdr/>
          <w15:appearance w15:val="hidden"/>
        </w:sdtPr>
        <w:sdtContent>
          <w:r w:rsidR="00706D60" w:rsidRPr="00CC3CF2">
            <w:rPr>
              <w:noProof/>
              <w:lang w:val="pt-BR" w:bidi="pt-BR"/>
            </w:rPr>
            <w:t>Conclusão</w:t>
          </w:r>
        </w:sdtContent>
      </w:sdt>
      <w:bookmarkEnd w:id="56"/>
    </w:p>
    <w:p w14:paraId="2059AA75" w14:textId="77777777" w:rsidR="00802E92" w:rsidRPr="00802E92" w:rsidRDefault="00802E92" w:rsidP="00802E92">
      <w:pPr>
        <w:rPr>
          <w:lang w:val="pt-BR"/>
        </w:rPr>
      </w:pPr>
    </w:p>
    <w:p w14:paraId="2AED2039" w14:textId="77777777" w:rsidR="00576B76" w:rsidRPr="00CC3CF2" w:rsidRDefault="00576B76" w:rsidP="00706D60">
      <w:pPr>
        <w:rPr>
          <w:noProof/>
          <w:lang w:val="pt-BR"/>
        </w:rPr>
      </w:pPr>
    </w:p>
    <w:sectPr w:rsidR="00576B76" w:rsidRPr="00CC3CF2" w:rsidSect="00E65EE1">
      <w:footerReference w:type="default" r:id="rId93"/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E2728" w14:textId="77777777" w:rsidR="00A62728" w:rsidRDefault="00A62728" w:rsidP="00706D60">
      <w:r>
        <w:separator/>
      </w:r>
    </w:p>
  </w:endnote>
  <w:endnote w:type="continuationSeparator" w:id="0">
    <w:p w14:paraId="633F5915" w14:textId="77777777" w:rsidR="00A62728" w:rsidRDefault="00A62728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  <w:lang w:val="pt-BR"/>
      </w:rPr>
      <w:id w:val="-3443680"/>
      <w:docPartObj>
        <w:docPartGallery w:val="Page Numbers (Bottom of Page)"/>
        <w:docPartUnique/>
      </w:docPartObj>
    </w:sdtPr>
    <w:sdtContent>
      <w:p w14:paraId="6E223F23" w14:textId="77777777" w:rsidR="00EC019E" w:rsidRPr="00AB1A73" w:rsidRDefault="00EC019E" w:rsidP="00706D60">
        <w:pPr>
          <w:pStyle w:val="Rodap"/>
          <w:rPr>
            <w:noProof/>
            <w:lang w:val="pt-BR"/>
          </w:rPr>
        </w:pPr>
        <w:r w:rsidRPr="00AB1A73">
          <w:rPr>
            <w:noProof/>
            <w:lang w:val="pt-BR" w:bidi="pt-BR"/>
          </w:rPr>
          <w:fldChar w:fldCharType="begin"/>
        </w:r>
        <w:r w:rsidRPr="00AB1A73">
          <w:rPr>
            <w:noProof/>
            <w:lang w:val="pt-BR" w:bidi="pt-BR"/>
          </w:rPr>
          <w:instrText xml:space="preserve"> PAGE   \* MERGEFORMAT </w:instrText>
        </w:r>
        <w:r w:rsidRPr="00AB1A73">
          <w:rPr>
            <w:noProof/>
            <w:lang w:val="pt-BR" w:bidi="pt-BR"/>
          </w:rPr>
          <w:fldChar w:fldCharType="separate"/>
        </w:r>
        <w:r w:rsidRPr="00AB1A73">
          <w:rPr>
            <w:noProof/>
            <w:lang w:val="pt-BR" w:bidi="pt-BR"/>
          </w:rPr>
          <w:t>7</w:t>
        </w:r>
        <w:r w:rsidRPr="00AB1A73">
          <w:rPr>
            <w:noProof/>
            <w:lang w:val="pt-BR" w:bidi="pt-BR"/>
          </w:rPr>
          <w:fldChar w:fldCharType="end"/>
        </w:r>
      </w:p>
    </w:sdtContent>
  </w:sdt>
  <w:p w14:paraId="32DD14E1" w14:textId="77777777" w:rsidR="00EC019E" w:rsidRPr="00AB1A73" w:rsidRDefault="00EC019E" w:rsidP="00706D60">
    <w:pPr>
      <w:pStyle w:val="Rodap"/>
      <w:rPr>
        <w:noProof/>
        <w:lang w:val="pt-B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F8DBCE" w14:textId="77777777" w:rsidR="00A62728" w:rsidRDefault="00A62728" w:rsidP="00706D60">
      <w:r>
        <w:separator/>
      </w:r>
    </w:p>
  </w:footnote>
  <w:footnote w:type="continuationSeparator" w:id="0">
    <w:p w14:paraId="2726611D" w14:textId="77777777" w:rsidR="00A62728" w:rsidRDefault="00A62728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A2C49C4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176248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BD24CF8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E88C4E4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04574E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1881004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54D24E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240EA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26CC72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5CC83A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5262"/>
    <w:multiLevelType w:val="multilevel"/>
    <w:tmpl w:val="96E8A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7061F3"/>
    <w:multiLevelType w:val="multilevel"/>
    <w:tmpl w:val="F28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C138A3"/>
    <w:multiLevelType w:val="multilevel"/>
    <w:tmpl w:val="12025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A12AEA"/>
    <w:multiLevelType w:val="multilevel"/>
    <w:tmpl w:val="044E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B27D06"/>
    <w:multiLevelType w:val="multilevel"/>
    <w:tmpl w:val="4B02F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943230"/>
    <w:multiLevelType w:val="multilevel"/>
    <w:tmpl w:val="101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FF00BC"/>
    <w:multiLevelType w:val="multilevel"/>
    <w:tmpl w:val="AB4C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D24EB2"/>
    <w:multiLevelType w:val="multilevel"/>
    <w:tmpl w:val="B194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AC5AF5"/>
    <w:multiLevelType w:val="multilevel"/>
    <w:tmpl w:val="6DC4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482DD7"/>
    <w:multiLevelType w:val="multilevel"/>
    <w:tmpl w:val="8D4E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AE6030"/>
    <w:multiLevelType w:val="multilevel"/>
    <w:tmpl w:val="A888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69281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9431813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6F705D67"/>
    <w:multiLevelType w:val="multilevel"/>
    <w:tmpl w:val="EE82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5E79A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21"/>
  </w:num>
  <w:num w:numId="3">
    <w:abstractNumId w:val="2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2"/>
  </w:num>
  <w:num w:numId="14">
    <w:abstractNumId w:val="20"/>
  </w:num>
  <w:num w:numId="15">
    <w:abstractNumId w:val="12"/>
  </w:num>
  <w:num w:numId="16">
    <w:abstractNumId w:val="19"/>
  </w:num>
  <w:num w:numId="17">
    <w:abstractNumId w:val="15"/>
  </w:num>
  <w:num w:numId="18">
    <w:abstractNumId w:val="11"/>
  </w:num>
  <w:num w:numId="19">
    <w:abstractNumId w:val="13"/>
  </w:num>
  <w:num w:numId="20">
    <w:abstractNumId w:val="16"/>
  </w:num>
  <w:num w:numId="21">
    <w:abstractNumId w:val="18"/>
  </w:num>
  <w:num w:numId="22">
    <w:abstractNumId w:val="14"/>
  </w:num>
  <w:num w:numId="23">
    <w:abstractNumId w:val="10"/>
  </w:num>
  <w:num w:numId="24">
    <w:abstractNumId w:val="23"/>
  </w:num>
  <w:num w:numId="25">
    <w:abstractNumId w:val="1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43"/>
    <w:rsid w:val="00001F5F"/>
    <w:rsid w:val="000046D7"/>
    <w:rsid w:val="00020CB4"/>
    <w:rsid w:val="00020E90"/>
    <w:rsid w:val="00020FC9"/>
    <w:rsid w:val="0003123A"/>
    <w:rsid w:val="000326C3"/>
    <w:rsid w:val="000411DF"/>
    <w:rsid w:val="000533CE"/>
    <w:rsid w:val="000751DC"/>
    <w:rsid w:val="0008174B"/>
    <w:rsid w:val="0009424F"/>
    <w:rsid w:val="00097A31"/>
    <w:rsid w:val="000A0488"/>
    <w:rsid w:val="000A0ADD"/>
    <w:rsid w:val="000A20BE"/>
    <w:rsid w:val="000A2135"/>
    <w:rsid w:val="000B595D"/>
    <w:rsid w:val="000B5E2F"/>
    <w:rsid w:val="000C136B"/>
    <w:rsid w:val="000C5F7C"/>
    <w:rsid w:val="000F0543"/>
    <w:rsid w:val="000F0723"/>
    <w:rsid w:val="00104BE9"/>
    <w:rsid w:val="00110AA0"/>
    <w:rsid w:val="00114797"/>
    <w:rsid w:val="0011592F"/>
    <w:rsid w:val="00123A0D"/>
    <w:rsid w:val="00136DDD"/>
    <w:rsid w:val="001512D8"/>
    <w:rsid w:val="00161783"/>
    <w:rsid w:val="00165112"/>
    <w:rsid w:val="00173EFF"/>
    <w:rsid w:val="00177728"/>
    <w:rsid w:val="00184A40"/>
    <w:rsid w:val="00184A71"/>
    <w:rsid w:val="001A0417"/>
    <w:rsid w:val="001A70F2"/>
    <w:rsid w:val="001B7E78"/>
    <w:rsid w:val="001C09E9"/>
    <w:rsid w:val="001C1604"/>
    <w:rsid w:val="001E5B08"/>
    <w:rsid w:val="001F0628"/>
    <w:rsid w:val="00200413"/>
    <w:rsid w:val="00203814"/>
    <w:rsid w:val="0022046C"/>
    <w:rsid w:val="00234D65"/>
    <w:rsid w:val="002437EF"/>
    <w:rsid w:val="002873EA"/>
    <w:rsid w:val="00292C48"/>
    <w:rsid w:val="002974C8"/>
    <w:rsid w:val="002A37FE"/>
    <w:rsid w:val="002B5D98"/>
    <w:rsid w:val="002C5772"/>
    <w:rsid w:val="002E4111"/>
    <w:rsid w:val="002F06AE"/>
    <w:rsid w:val="003161E7"/>
    <w:rsid w:val="00326377"/>
    <w:rsid w:val="00326A49"/>
    <w:rsid w:val="00345820"/>
    <w:rsid w:val="0035381B"/>
    <w:rsid w:val="003613B9"/>
    <w:rsid w:val="003747B8"/>
    <w:rsid w:val="003803AE"/>
    <w:rsid w:val="00382020"/>
    <w:rsid w:val="00392EF0"/>
    <w:rsid w:val="003A2DBB"/>
    <w:rsid w:val="003C4B97"/>
    <w:rsid w:val="003D3C09"/>
    <w:rsid w:val="003E1B6B"/>
    <w:rsid w:val="003E4883"/>
    <w:rsid w:val="003F393E"/>
    <w:rsid w:val="003F4AA8"/>
    <w:rsid w:val="004111CD"/>
    <w:rsid w:val="00411FE1"/>
    <w:rsid w:val="00416074"/>
    <w:rsid w:val="00444828"/>
    <w:rsid w:val="0048403F"/>
    <w:rsid w:val="00484354"/>
    <w:rsid w:val="00497899"/>
    <w:rsid w:val="004A62FD"/>
    <w:rsid w:val="004C2599"/>
    <w:rsid w:val="004C4B29"/>
    <w:rsid w:val="004E1767"/>
    <w:rsid w:val="004E684D"/>
    <w:rsid w:val="004F17E2"/>
    <w:rsid w:val="004F392D"/>
    <w:rsid w:val="00507FEE"/>
    <w:rsid w:val="00524565"/>
    <w:rsid w:val="00542F7A"/>
    <w:rsid w:val="005643EF"/>
    <w:rsid w:val="0057483A"/>
    <w:rsid w:val="00576B76"/>
    <w:rsid w:val="00586D8C"/>
    <w:rsid w:val="005963F5"/>
    <w:rsid w:val="00597A4D"/>
    <w:rsid w:val="005A5F34"/>
    <w:rsid w:val="005B670B"/>
    <w:rsid w:val="005C2AD2"/>
    <w:rsid w:val="005D0EAF"/>
    <w:rsid w:val="005D1091"/>
    <w:rsid w:val="005E0C23"/>
    <w:rsid w:val="005E3865"/>
    <w:rsid w:val="005E6931"/>
    <w:rsid w:val="005F1362"/>
    <w:rsid w:val="005F7F4B"/>
    <w:rsid w:val="00616DF3"/>
    <w:rsid w:val="006177F8"/>
    <w:rsid w:val="00622F23"/>
    <w:rsid w:val="006248F4"/>
    <w:rsid w:val="006431D2"/>
    <w:rsid w:val="006437DD"/>
    <w:rsid w:val="006457E7"/>
    <w:rsid w:val="0064737B"/>
    <w:rsid w:val="006512AE"/>
    <w:rsid w:val="0065745D"/>
    <w:rsid w:val="00670599"/>
    <w:rsid w:val="0067275D"/>
    <w:rsid w:val="006778E3"/>
    <w:rsid w:val="00693778"/>
    <w:rsid w:val="006A73C6"/>
    <w:rsid w:val="006A77EB"/>
    <w:rsid w:val="006B496B"/>
    <w:rsid w:val="006B6867"/>
    <w:rsid w:val="006D3FD3"/>
    <w:rsid w:val="006D5FB5"/>
    <w:rsid w:val="006F240B"/>
    <w:rsid w:val="006F3933"/>
    <w:rsid w:val="006F6821"/>
    <w:rsid w:val="00704868"/>
    <w:rsid w:val="00706D60"/>
    <w:rsid w:val="00710767"/>
    <w:rsid w:val="007320A6"/>
    <w:rsid w:val="0073372F"/>
    <w:rsid w:val="0075130A"/>
    <w:rsid w:val="007536A6"/>
    <w:rsid w:val="00755E30"/>
    <w:rsid w:val="00756D94"/>
    <w:rsid w:val="007773D7"/>
    <w:rsid w:val="00793499"/>
    <w:rsid w:val="007A18D3"/>
    <w:rsid w:val="007C2BF0"/>
    <w:rsid w:val="007E363C"/>
    <w:rsid w:val="00801ECD"/>
    <w:rsid w:val="00802E92"/>
    <w:rsid w:val="008327CF"/>
    <w:rsid w:val="0084318F"/>
    <w:rsid w:val="00845518"/>
    <w:rsid w:val="00847645"/>
    <w:rsid w:val="00851720"/>
    <w:rsid w:val="00855A3C"/>
    <w:rsid w:val="00865C7A"/>
    <w:rsid w:val="00870445"/>
    <w:rsid w:val="0087369F"/>
    <w:rsid w:val="00873804"/>
    <w:rsid w:val="00875493"/>
    <w:rsid w:val="008A3FFD"/>
    <w:rsid w:val="008B19F9"/>
    <w:rsid w:val="008B678D"/>
    <w:rsid w:val="008C5CF9"/>
    <w:rsid w:val="008D5A54"/>
    <w:rsid w:val="008E4CD9"/>
    <w:rsid w:val="008E68A6"/>
    <w:rsid w:val="00902861"/>
    <w:rsid w:val="009438E0"/>
    <w:rsid w:val="00947C38"/>
    <w:rsid w:val="00953919"/>
    <w:rsid w:val="009557D1"/>
    <w:rsid w:val="00960183"/>
    <w:rsid w:val="0096777A"/>
    <w:rsid w:val="009701C5"/>
    <w:rsid w:val="0097024E"/>
    <w:rsid w:val="00974552"/>
    <w:rsid w:val="00997335"/>
    <w:rsid w:val="00997D88"/>
    <w:rsid w:val="009A45F8"/>
    <w:rsid w:val="009B24E6"/>
    <w:rsid w:val="009B4FA0"/>
    <w:rsid w:val="009B658F"/>
    <w:rsid w:val="009C1247"/>
    <w:rsid w:val="009C3109"/>
    <w:rsid w:val="009C36C5"/>
    <w:rsid w:val="009C6F0E"/>
    <w:rsid w:val="009D73CF"/>
    <w:rsid w:val="009E0D43"/>
    <w:rsid w:val="009E2FE1"/>
    <w:rsid w:val="009E3A73"/>
    <w:rsid w:val="009E5166"/>
    <w:rsid w:val="009F6353"/>
    <w:rsid w:val="00A2258D"/>
    <w:rsid w:val="00A518CA"/>
    <w:rsid w:val="00A5378C"/>
    <w:rsid w:val="00A62728"/>
    <w:rsid w:val="00A63F4D"/>
    <w:rsid w:val="00A867FD"/>
    <w:rsid w:val="00A950F9"/>
    <w:rsid w:val="00AB1A73"/>
    <w:rsid w:val="00AB20C6"/>
    <w:rsid w:val="00AB2EEB"/>
    <w:rsid w:val="00AB747A"/>
    <w:rsid w:val="00AC572F"/>
    <w:rsid w:val="00AD2A6F"/>
    <w:rsid w:val="00B071D1"/>
    <w:rsid w:val="00B11E02"/>
    <w:rsid w:val="00B15208"/>
    <w:rsid w:val="00B24A61"/>
    <w:rsid w:val="00B53019"/>
    <w:rsid w:val="00B5598D"/>
    <w:rsid w:val="00B73C61"/>
    <w:rsid w:val="00B774E8"/>
    <w:rsid w:val="00B800D0"/>
    <w:rsid w:val="00B8057B"/>
    <w:rsid w:val="00B9702E"/>
    <w:rsid w:val="00BA172A"/>
    <w:rsid w:val="00BA4112"/>
    <w:rsid w:val="00BC250E"/>
    <w:rsid w:val="00BD080D"/>
    <w:rsid w:val="00BF14FE"/>
    <w:rsid w:val="00C12876"/>
    <w:rsid w:val="00C27ED4"/>
    <w:rsid w:val="00C30128"/>
    <w:rsid w:val="00C4444E"/>
    <w:rsid w:val="00C47447"/>
    <w:rsid w:val="00C538B0"/>
    <w:rsid w:val="00C54CE9"/>
    <w:rsid w:val="00C617F9"/>
    <w:rsid w:val="00C61E48"/>
    <w:rsid w:val="00C63405"/>
    <w:rsid w:val="00C64007"/>
    <w:rsid w:val="00C6701C"/>
    <w:rsid w:val="00C7287A"/>
    <w:rsid w:val="00C80FBB"/>
    <w:rsid w:val="00C85251"/>
    <w:rsid w:val="00CA622A"/>
    <w:rsid w:val="00CA722F"/>
    <w:rsid w:val="00CB3984"/>
    <w:rsid w:val="00CB7F90"/>
    <w:rsid w:val="00CC3CF2"/>
    <w:rsid w:val="00CC691B"/>
    <w:rsid w:val="00CF1A66"/>
    <w:rsid w:val="00D04C1E"/>
    <w:rsid w:val="00D07033"/>
    <w:rsid w:val="00D24809"/>
    <w:rsid w:val="00D24965"/>
    <w:rsid w:val="00D25B00"/>
    <w:rsid w:val="00D26120"/>
    <w:rsid w:val="00D33B0A"/>
    <w:rsid w:val="00D56825"/>
    <w:rsid w:val="00D613F7"/>
    <w:rsid w:val="00D659A8"/>
    <w:rsid w:val="00D877A5"/>
    <w:rsid w:val="00D92464"/>
    <w:rsid w:val="00D94184"/>
    <w:rsid w:val="00DA25BD"/>
    <w:rsid w:val="00DA59BD"/>
    <w:rsid w:val="00DA6894"/>
    <w:rsid w:val="00DC487D"/>
    <w:rsid w:val="00DD7A95"/>
    <w:rsid w:val="00DE4A54"/>
    <w:rsid w:val="00DF7F6F"/>
    <w:rsid w:val="00E107A8"/>
    <w:rsid w:val="00E11761"/>
    <w:rsid w:val="00E11A40"/>
    <w:rsid w:val="00E235E0"/>
    <w:rsid w:val="00E4321D"/>
    <w:rsid w:val="00E541C4"/>
    <w:rsid w:val="00E55C29"/>
    <w:rsid w:val="00E620E6"/>
    <w:rsid w:val="00E653C0"/>
    <w:rsid w:val="00E65EE1"/>
    <w:rsid w:val="00E71BA5"/>
    <w:rsid w:val="00E779E1"/>
    <w:rsid w:val="00E930ED"/>
    <w:rsid w:val="00E96192"/>
    <w:rsid w:val="00E96235"/>
    <w:rsid w:val="00EA4FC2"/>
    <w:rsid w:val="00EB08BF"/>
    <w:rsid w:val="00EB318B"/>
    <w:rsid w:val="00EB6FE3"/>
    <w:rsid w:val="00EC019E"/>
    <w:rsid w:val="00EC4394"/>
    <w:rsid w:val="00ED1A8B"/>
    <w:rsid w:val="00EE3C96"/>
    <w:rsid w:val="00EF3593"/>
    <w:rsid w:val="00F01492"/>
    <w:rsid w:val="00F06446"/>
    <w:rsid w:val="00F27563"/>
    <w:rsid w:val="00F3558F"/>
    <w:rsid w:val="00F35726"/>
    <w:rsid w:val="00F421C1"/>
    <w:rsid w:val="00F4300D"/>
    <w:rsid w:val="00F43844"/>
    <w:rsid w:val="00F5245D"/>
    <w:rsid w:val="00F64689"/>
    <w:rsid w:val="00F8576E"/>
    <w:rsid w:val="00F92DA8"/>
    <w:rsid w:val="00F96C55"/>
    <w:rsid w:val="00F96E6C"/>
    <w:rsid w:val="00FD289A"/>
    <w:rsid w:val="00FD38ED"/>
    <w:rsid w:val="00FD52C2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F29A6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pt-PT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A73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AB1A73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qFormat/>
    <w:rsid w:val="00AB1A73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AB1A73"/>
    <w:pPr>
      <w:keepNext/>
      <w:keepLines/>
      <w:spacing w:before="40" w:after="0"/>
      <w:outlineLvl w:val="2"/>
    </w:pPr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AB1A73"/>
    <w:pPr>
      <w:keepNext/>
      <w:keepLines/>
      <w:spacing w:before="40" w:after="0"/>
      <w:outlineLvl w:val="3"/>
    </w:pPr>
    <w:rPr>
      <w:rFonts w:ascii="Calibri Light" w:eastAsiaTheme="majorEastAsia" w:hAnsi="Calibri Light" w:cs="Calibri Light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AB1A73"/>
    <w:pPr>
      <w:keepNext/>
      <w:keepLines/>
      <w:spacing w:before="40" w:after="0"/>
      <w:outlineLvl w:val="4"/>
    </w:pPr>
    <w:rPr>
      <w:rFonts w:ascii="Calibri Light" w:eastAsiaTheme="majorEastAsia" w:hAnsi="Calibri Light" w:cs="Calibri Light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AB1A73"/>
    <w:pPr>
      <w:keepNext/>
      <w:keepLines/>
      <w:spacing w:before="40" w:after="0"/>
      <w:outlineLvl w:val="5"/>
    </w:pPr>
    <w:rPr>
      <w:rFonts w:ascii="Calibri Light" w:eastAsiaTheme="majorEastAsia" w:hAnsi="Calibri Light" w:cs="Calibri Light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AB1A73"/>
    <w:pPr>
      <w:keepNext/>
      <w:keepLines/>
      <w:spacing w:before="40" w:after="0"/>
      <w:outlineLvl w:val="6"/>
    </w:pPr>
    <w:rPr>
      <w:rFonts w:ascii="Calibri Light" w:eastAsiaTheme="majorEastAsia" w:hAnsi="Calibri Light" w:cs="Calibri Light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AB1A73"/>
    <w:pPr>
      <w:keepNext/>
      <w:keepLines/>
      <w:spacing w:before="40" w:after="0"/>
      <w:outlineLvl w:val="7"/>
    </w:pPr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AB1A73"/>
    <w:pPr>
      <w:keepNext/>
      <w:keepLines/>
      <w:spacing w:before="40" w:after="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B1A73"/>
    <w:rPr>
      <w:rFonts w:ascii="Calibri" w:hAnsi="Calibri" w:cs="Calibri"/>
      <w:color w:val="808080"/>
    </w:rPr>
  </w:style>
  <w:style w:type="character" w:customStyle="1" w:styleId="Ttulo1Char">
    <w:name w:val="Título 1 Char"/>
    <w:basedOn w:val="Fontepargpadro"/>
    <w:link w:val="Ttulo1"/>
    <w:uiPriority w:val="9"/>
    <w:rsid w:val="00AB1A73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CabealhodoSumrio">
    <w:name w:val="TOC Heading"/>
    <w:basedOn w:val="Ttulo1"/>
    <w:next w:val="Normal"/>
    <w:uiPriority w:val="39"/>
    <w:unhideWhenUsed/>
    <w:qFormat/>
    <w:rsid w:val="00AB1A73"/>
    <w:pPr>
      <w:jc w:val="center"/>
      <w:outlineLvl w:val="9"/>
    </w:pPr>
  </w:style>
  <w:style w:type="paragraph" w:styleId="Sumrio1">
    <w:name w:val="toc 1"/>
    <w:basedOn w:val="Normal"/>
    <w:next w:val="Normal"/>
    <w:autoRedefine/>
    <w:uiPriority w:val="39"/>
    <w:rsid w:val="00AB1A73"/>
    <w:pPr>
      <w:spacing w:after="100"/>
    </w:pPr>
  </w:style>
  <w:style w:type="character" w:styleId="Hyperlink">
    <w:name w:val="Hyperlink"/>
    <w:basedOn w:val="Fontepargpadro"/>
    <w:uiPriority w:val="99"/>
    <w:unhideWhenUsed/>
    <w:rsid w:val="00AB1A73"/>
    <w:rPr>
      <w:rFonts w:ascii="Calibri" w:hAnsi="Calibri" w:cs="Calibri"/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B1A7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B1A7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B1A7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AB1A73"/>
    <w:rPr>
      <w:rFonts w:ascii="Calibri Light" w:eastAsiaTheme="majorEastAsia" w:hAnsi="Calibri Light" w:cs="Calibri Light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rsid w:val="00AB1A73"/>
    <w:pPr>
      <w:spacing w:after="100"/>
      <w:ind w:left="220"/>
    </w:pPr>
  </w:style>
  <w:style w:type="paragraph" w:styleId="PargrafodaLista">
    <w:name w:val="List Paragraph"/>
    <w:basedOn w:val="Normal"/>
    <w:uiPriority w:val="34"/>
    <w:semiHidden/>
    <w:qFormat/>
    <w:rsid w:val="00AB1A7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rsid w:val="00AB1A73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AB1A73"/>
    <w:rPr>
      <w:rFonts w:ascii="Calibri" w:hAnsi="Calibri" w:cs="Calibri"/>
    </w:rPr>
  </w:style>
  <w:style w:type="paragraph" w:styleId="Rodap">
    <w:name w:val="footer"/>
    <w:basedOn w:val="Normal"/>
    <w:link w:val="RodapChar"/>
    <w:uiPriority w:val="99"/>
    <w:unhideWhenUsed/>
    <w:rsid w:val="00AB1A73"/>
    <w:pPr>
      <w:tabs>
        <w:tab w:val="center" w:pos="4680"/>
        <w:tab w:val="right" w:pos="9360"/>
      </w:tabs>
      <w:spacing w:after="0"/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AB1A73"/>
    <w:rPr>
      <w:rFonts w:ascii="Calibri" w:hAnsi="Calibri" w:cs="Calibri"/>
    </w:rPr>
  </w:style>
  <w:style w:type="paragraph" w:styleId="Commarcadores">
    <w:name w:val="List Bullet"/>
    <w:basedOn w:val="Normal"/>
    <w:uiPriority w:val="99"/>
    <w:rsid w:val="00AB1A73"/>
    <w:pPr>
      <w:numPr>
        <w:numId w:val="1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qFormat/>
    <w:rsid w:val="00AB1A73"/>
    <w:pPr>
      <w:jc w:val="center"/>
    </w:pPr>
  </w:style>
  <w:style w:type="character" w:customStyle="1" w:styleId="SubttuloChar">
    <w:name w:val="Subtítulo Char"/>
    <w:basedOn w:val="Fontepargpadro"/>
    <w:link w:val="Subttulo"/>
    <w:uiPriority w:val="11"/>
    <w:rsid w:val="00AB1A73"/>
    <w:rPr>
      <w:rFonts w:ascii="Calibri" w:hAnsi="Calibri" w:cs="Calibri"/>
    </w:rPr>
  </w:style>
  <w:style w:type="paragraph" w:styleId="Ttulo">
    <w:name w:val="Title"/>
    <w:basedOn w:val="Normal"/>
    <w:next w:val="Normal"/>
    <w:link w:val="TtuloChar"/>
    <w:uiPriority w:val="10"/>
    <w:qFormat/>
    <w:rsid w:val="00AB1A73"/>
    <w:pPr>
      <w:spacing w:after="0"/>
      <w:contextualSpacing/>
      <w:jc w:val="center"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1A7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styleId="Meno">
    <w:name w:val="Mention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AB1A73"/>
    <w:pPr>
      <w:numPr>
        <w:numId w:val="2"/>
      </w:numPr>
    </w:pPr>
  </w:style>
  <w:style w:type="numbering" w:styleId="1ai">
    <w:name w:val="Outline List 1"/>
    <w:basedOn w:val="Semlista"/>
    <w:uiPriority w:val="99"/>
    <w:semiHidden/>
    <w:unhideWhenUsed/>
    <w:rsid w:val="00AB1A73"/>
    <w:pPr>
      <w:numPr>
        <w:numId w:val="3"/>
      </w:numPr>
    </w:pPr>
  </w:style>
  <w:style w:type="character" w:styleId="CdigoHTML">
    <w:name w:val="HTML Code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AB1A73"/>
    <w:pPr>
      <w:spacing w:after="0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AB1A73"/>
    <w:rPr>
      <w:rFonts w:ascii="Calibri" w:hAnsi="Calibri" w:cs="Calibri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AB1A73"/>
    <w:rPr>
      <w:rFonts w:ascii="Calibri" w:hAnsi="Calibri" w:cs="Calibri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AB1A73"/>
    <w:rPr>
      <w:rFonts w:ascii="Consolas" w:hAnsi="Consolas" w:cs="Calibri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AB1A73"/>
    <w:rPr>
      <w:rFonts w:ascii="Calibri" w:hAnsi="Calibri" w:cs="Calibri"/>
    </w:rPr>
  </w:style>
  <w:style w:type="character" w:styleId="TecladoHTML">
    <w:name w:val="HTML Keyboard"/>
    <w:basedOn w:val="Fontepargpadro"/>
    <w:uiPriority w:val="99"/>
    <w:semiHidden/>
    <w:unhideWhenUsed/>
    <w:rsid w:val="00AB1A73"/>
    <w:rPr>
      <w:rFonts w:ascii="Consolas" w:hAnsi="Consolas" w:cs="Calibri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B1A73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semiHidden/>
    <w:rsid w:val="00AB1A73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rsid w:val="00AB1A73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rsid w:val="00AB1A73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rsid w:val="00AB1A73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rsid w:val="00AB1A73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rsid w:val="00AB1A73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rsid w:val="00AB1A73"/>
    <w:pPr>
      <w:spacing w:after="100"/>
      <w:ind w:left="1760"/>
    </w:pPr>
  </w:style>
  <w:style w:type="character" w:styleId="RefernciaSutil">
    <w:name w:val="Subtle Reference"/>
    <w:basedOn w:val="Fontepargpadro"/>
    <w:uiPriority w:val="31"/>
    <w:semiHidden/>
    <w:qFormat/>
    <w:rsid w:val="00AB1A73"/>
    <w:rPr>
      <w:rFonts w:ascii="Calibri" w:hAnsi="Calibri" w:cs="Calibri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AB1A73"/>
    <w:rPr>
      <w:rFonts w:ascii="Calibri" w:hAnsi="Calibri" w:cs="Calibri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AB1A73"/>
    <w:pPr>
      <w:spacing w:after="0"/>
    </w:pPr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AB1A73"/>
  </w:style>
  <w:style w:type="character" w:styleId="TtulodoLivro">
    <w:name w:val="Book Title"/>
    <w:basedOn w:val="Fontepargpadro"/>
    <w:uiPriority w:val="33"/>
    <w:semiHidden/>
    <w:qFormat/>
    <w:rsid w:val="00AB1A73"/>
    <w:rPr>
      <w:rFonts w:ascii="Calibri" w:hAnsi="Calibri" w:cs="Calibri"/>
      <w:b/>
      <w:bCs/>
      <w:i/>
      <w:iCs/>
      <w:spacing w:val="5"/>
    </w:rPr>
  </w:style>
  <w:style w:type="character" w:styleId="Hashtag">
    <w:name w:val="Hashtag"/>
    <w:basedOn w:val="Fontepargpadro"/>
    <w:uiPriority w:val="99"/>
    <w:semiHidden/>
    <w:unhideWhenUsed/>
    <w:rsid w:val="00AB1A73"/>
    <w:rPr>
      <w:rFonts w:ascii="Calibri" w:hAnsi="Calibri" w:cs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AB1A7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AB1A7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AB1A73"/>
    <w:pPr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AB1A7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B1A7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B1A7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B1A7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B1A73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AB1A73"/>
    <w:pPr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unhideWhenUsed/>
    <w:rsid w:val="00AB1A73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AB1A73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AB1A73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AB1A73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AB1A73"/>
    <w:pPr>
      <w:spacing w:after="120"/>
      <w:ind w:left="1800"/>
      <w:contextualSpacing/>
    </w:pPr>
  </w:style>
  <w:style w:type="paragraph" w:styleId="Numerada">
    <w:name w:val="List Number"/>
    <w:basedOn w:val="Normal"/>
    <w:uiPriority w:val="99"/>
    <w:semiHidden/>
    <w:unhideWhenUsed/>
    <w:rsid w:val="00AB1A73"/>
    <w:pPr>
      <w:numPr>
        <w:numId w:val="4"/>
      </w:numPr>
      <w:contextualSpacing/>
    </w:pPr>
  </w:style>
  <w:style w:type="paragraph" w:styleId="Numerada2">
    <w:name w:val="List Number 2"/>
    <w:basedOn w:val="Normal"/>
    <w:uiPriority w:val="99"/>
    <w:semiHidden/>
    <w:unhideWhenUsed/>
    <w:rsid w:val="00AB1A73"/>
    <w:pPr>
      <w:numPr>
        <w:numId w:val="5"/>
      </w:numPr>
      <w:contextualSpacing/>
    </w:pPr>
  </w:style>
  <w:style w:type="paragraph" w:styleId="Numerada3">
    <w:name w:val="List Number 3"/>
    <w:basedOn w:val="Normal"/>
    <w:uiPriority w:val="99"/>
    <w:semiHidden/>
    <w:unhideWhenUsed/>
    <w:rsid w:val="00AB1A73"/>
    <w:pPr>
      <w:numPr>
        <w:numId w:val="6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AB1A73"/>
    <w:pPr>
      <w:numPr>
        <w:numId w:val="7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AB1A73"/>
    <w:pPr>
      <w:numPr>
        <w:numId w:val="8"/>
      </w:numPr>
      <w:contextualSpacing/>
    </w:pPr>
  </w:style>
  <w:style w:type="paragraph" w:styleId="Commarcadores2">
    <w:name w:val="List Bullet 2"/>
    <w:basedOn w:val="Normal"/>
    <w:uiPriority w:val="99"/>
    <w:semiHidden/>
    <w:unhideWhenUsed/>
    <w:rsid w:val="00AB1A73"/>
    <w:pPr>
      <w:numPr>
        <w:numId w:val="9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AB1A73"/>
    <w:pPr>
      <w:numPr>
        <w:numId w:val="10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AB1A73"/>
    <w:pPr>
      <w:numPr>
        <w:numId w:val="11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AB1A73"/>
    <w:pPr>
      <w:numPr>
        <w:numId w:val="12"/>
      </w:numPr>
      <w:contextualSpacing/>
    </w:pPr>
  </w:style>
  <w:style w:type="table" w:styleId="Tabelaclssica1">
    <w:name w:val="Table Classic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AB1A73"/>
    <w:pPr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deilustraes">
    <w:name w:val="table of figures"/>
    <w:basedOn w:val="Normal"/>
    <w:next w:val="Normal"/>
    <w:uiPriority w:val="99"/>
    <w:semiHidden/>
    <w:unhideWhenUsed/>
    <w:rsid w:val="00AB1A73"/>
    <w:pPr>
      <w:spacing w:after="0"/>
    </w:pPr>
  </w:style>
  <w:style w:type="paragraph" w:styleId="Textodemacro">
    <w:name w:val="macro"/>
    <w:link w:val="TextodemacroChar"/>
    <w:uiPriority w:val="99"/>
    <w:semiHidden/>
    <w:unhideWhenUsed/>
    <w:rsid w:val="00AB1A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 w:cs="Calibri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AB1A73"/>
    <w:rPr>
      <w:rFonts w:ascii="Consolas" w:hAnsi="Consolas" w:cs="Calibri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AB1A73"/>
    <w:pPr>
      <w:spacing w:after="0"/>
    </w:pPr>
    <w:rPr>
      <w:rFonts w:ascii="Calibri Light" w:eastAsiaTheme="majorEastAsia" w:hAnsi="Calibri Light" w:cs="Calibri Light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AB1A73"/>
    <w:pPr>
      <w:spacing w:after="0"/>
      <w:ind w:left="220" w:hanging="220"/>
    </w:pPr>
  </w:style>
  <w:style w:type="paragraph" w:styleId="Ttulodendicedeautoridades">
    <w:name w:val="toa heading"/>
    <w:basedOn w:val="Normal"/>
    <w:next w:val="Normal"/>
    <w:uiPriority w:val="99"/>
    <w:semiHidden/>
    <w:unhideWhenUsed/>
    <w:rsid w:val="00AB1A7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qFormat/>
    <w:rsid w:val="00AB1A7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AB1A73"/>
    <w:rPr>
      <w:rFonts w:ascii="Calibri" w:hAnsi="Calibri" w:cs="Calibri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AB1A73"/>
    <w:rPr>
      <w:rFonts w:ascii="Calibri" w:hAnsi="Calibri" w:cs="Calibri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AB1A73"/>
    <w:pPr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AB1A73"/>
    <w:pPr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AB1A73"/>
    <w:pPr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B1A7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B1A73"/>
    <w:rPr>
      <w:rFonts w:ascii="Calibri" w:hAnsi="Calibri" w:cs="Calibri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B1A7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B1A73"/>
    <w:rPr>
      <w:rFonts w:ascii="Calibri" w:hAnsi="Calibri" w:cs="Calibri"/>
      <w:b/>
      <w:bCs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sid w:val="00AB1A73"/>
    <w:rPr>
      <w:rFonts w:ascii="Calibri" w:hAnsi="Calibri" w:cs="Calibri"/>
      <w:sz w:val="16"/>
      <w:szCs w:val="16"/>
    </w:rPr>
  </w:style>
  <w:style w:type="paragraph" w:styleId="Destinatrio">
    <w:name w:val="envelope address"/>
    <w:basedOn w:val="Normal"/>
    <w:uiPriority w:val="99"/>
    <w:semiHidden/>
    <w:unhideWhenUsed/>
    <w:rsid w:val="00AB1A73"/>
    <w:pPr>
      <w:framePr w:w="7920" w:h="1980" w:hRule="exact" w:hSpace="180" w:wrap="auto" w:hAnchor="page" w:xAlign="center" w:yAlign="bottom"/>
      <w:spacing w:after="0"/>
      <w:ind w:left="2880"/>
    </w:pPr>
    <w:rPr>
      <w:rFonts w:ascii="Calibri Light" w:eastAsiaTheme="majorEastAsia" w:hAnsi="Calibri Light" w:cs="Calibri Light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AB1A73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AB1A73"/>
    <w:pPr>
      <w:spacing w:after="0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AB1A7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1A73"/>
    <w:rPr>
      <w:rFonts w:ascii="Calibri Light" w:eastAsiaTheme="majorEastAsia" w:hAnsi="Calibri Light" w:cs="Calibri Light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1A73"/>
    <w:rPr>
      <w:rFonts w:ascii="Calibri Light" w:eastAsiaTheme="majorEastAsia" w:hAnsi="Calibri Light" w:cs="Calibri Light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A73"/>
    <w:rPr>
      <w:rFonts w:ascii="Calibri Light" w:eastAsiaTheme="majorEastAsia" w:hAnsi="Calibri Light" w:cs="Calibri Light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A73"/>
    <w:rPr>
      <w:rFonts w:ascii="Calibri Light" w:eastAsiaTheme="majorEastAsia" w:hAnsi="Calibri Light" w:cs="Calibri Light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A73"/>
    <w:rPr>
      <w:rFonts w:ascii="Calibri Light" w:eastAsiaTheme="majorEastAsia" w:hAnsi="Calibri Light" w:cs="Calibri Light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A73"/>
    <w:rPr>
      <w:rFonts w:ascii="Calibri Light" w:eastAsiaTheme="majorEastAsia" w:hAnsi="Calibri Light" w:cs="Calibri Light"/>
      <w:i/>
      <w:iCs/>
      <w:color w:val="272727" w:themeColor="text1" w:themeTint="D8"/>
      <w:sz w:val="21"/>
      <w:szCs w:val="21"/>
    </w:rPr>
  </w:style>
  <w:style w:type="numbering" w:styleId="Artigoseo">
    <w:name w:val="Outline List 3"/>
    <w:basedOn w:val="Semlista"/>
    <w:uiPriority w:val="99"/>
    <w:semiHidden/>
    <w:unhideWhenUsed/>
    <w:rsid w:val="00AB1A73"/>
    <w:pPr>
      <w:numPr>
        <w:numId w:val="13"/>
      </w:numPr>
    </w:pPr>
  </w:style>
  <w:style w:type="table" w:styleId="TabelaSimples1">
    <w:name w:val="Plain Table 1"/>
    <w:basedOn w:val="Tabelanormal"/>
    <w:uiPriority w:val="41"/>
    <w:rsid w:val="00AB1A7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AB1A73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AB1A73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emEspaamento">
    <w:name w:val="No Spacing"/>
    <w:uiPriority w:val="1"/>
    <w:semiHidden/>
    <w:qFormat/>
    <w:rsid w:val="00AB1A73"/>
    <w:pPr>
      <w:spacing w:after="0"/>
      <w:jc w:val="both"/>
    </w:pPr>
    <w:rPr>
      <w:rFonts w:ascii="Calibri" w:hAnsi="Calibri" w:cs="Calibri"/>
    </w:r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AB1A73"/>
  </w:style>
  <w:style w:type="character" w:customStyle="1" w:styleId="DataChar">
    <w:name w:val="Data Char"/>
    <w:basedOn w:val="Fontepargpadro"/>
    <w:link w:val="Data"/>
    <w:uiPriority w:val="99"/>
    <w:semiHidden/>
    <w:rsid w:val="00AB1A73"/>
    <w:rPr>
      <w:rFonts w:ascii="Calibri" w:hAnsi="Calibri" w:cs="Calibri"/>
    </w:rPr>
  </w:style>
  <w:style w:type="character" w:styleId="RefernciaIntensa">
    <w:name w:val="Intense Reference"/>
    <w:basedOn w:val="Fontepargpadro"/>
    <w:uiPriority w:val="32"/>
    <w:semiHidden/>
    <w:qFormat/>
    <w:rsid w:val="00AB1A73"/>
    <w:rPr>
      <w:rFonts w:ascii="Calibri" w:hAnsi="Calibri" w:cs="Calibri"/>
      <w:b/>
      <w:bCs/>
      <w:smallCaps/>
      <w:color w:val="4472C4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AB1A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AB1A73"/>
    <w:rPr>
      <w:rFonts w:ascii="Calibri" w:hAnsi="Calibri" w:cs="Calibri"/>
      <w:i/>
      <w:iCs/>
      <w:color w:val="4472C4" w:themeColor="accent1"/>
    </w:rPr>
  </w:style>
  <w:style w:type="character" w:styleId="nfaseIntensa">
    <w:name w:val="Intense Emphasis"/>
    <w:basedOn w:val="Fontepargpadro"/>
    <w:uiPriority w:val="21"/>
    <w:semiHidden/>
    <w:qFormat/>
    <w:rsid w:val="00AB1A73"/>
    <w:rPr>
      <w:rFonts w:ascii="Calibri" w:hAnsi="Calibri" w:cs="Calibri"/>
      <w:i/>
      <w:iCs/>
      <w:color w:val="4472C4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AB1A73"/>
    <w:rPr>
      <w:rFonts w:ascii="Calibri" w:hAnsi="Calibri" w:cs="Calibri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AB1A73"/>
    <w:rPr>
      <w:rFonts w:ascii="Calibri" w:hAnsi="Calibri" w:cs="Calibri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AB1A7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AB1A73"/>
    <w:rPr>
      <w:rFonts w:ascii="Calibri" w:hAnsi="Calibri" w:cs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AB1A73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B1A73"/>
    <w:rPr>
      <w:rFonts w:ascii="Calibri" w:hAnsi="Calibri" w:cs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AB1A73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AB1A73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AB1A73"/>
    <w:rPr>
      <w:rFonts w:ascii="Calibri" w:hAnsi="Calibri" w:cs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AB1A73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AB1A73"/>
    <w:rPr>
      <w:rFonts w:ascii="Calibri" w:hAnsi="Calibri" w:cs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B1A73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B1A73"/>
    <w:rPr>
      <w:rFonts w:ascii="Calibri" w:hAnsi="Calibri" w:cs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AB1A73"/>
    <w:rPr>
      <w:rFonts w:ascii="Calibri" w:hAnsi="Calibri" w:cs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AB1A73"/>
    <w:pPr>
      <w:spacing w:after="16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AB1A73"/>
    <w:rPr>
      <w:rFonts w:ascii="Calibri" w:hAnsi="Calibri" w:cs="Calibri"/>
    </w:rPr>
  </w:style>
  <w:style w:type="paragraph" w:styleId="Recuonormal">
    <w:name w:val="Normal Indent"/>
    <w:basedOn w:val="Normal"/>
    <w:uiPriority w:val="99"/>
    <w:semiHidden/>
    <w:unhideWhenUsed/>
    <w:rsid w:val="00AB1A73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AB1A73"/>
    <w:pPr>
      <w:spacing w:after="0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AB1A73"/>
    <w:rPr>
      <w:rFonts w:ascii="Calibri" w:hAnsi="Calibri" w:cs="Calibri"/>
    </w:rPr>
  </w:style>
  <w:style w:type="table" w:styleId="Tabelacontempornea">
    <w:name w:val="Table Contemporary"/>
    <w:basedOn w:val="Tabelanormal"/>
    <w:uiPriority w:val="99"/>
    <w:semiHidden/>
    <w:unhideWhenUsed/>
    <w:rsid w:val="00AB1A73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AB1A73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AB1A73"/>
    <w:pPr>
      <w:spacing w:after="0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AB1A73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2">
    <w:name w:val="List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3">
    <w:name w:val="List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AB1A73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AB1A73"/>
    <w:pPr>
      <w:spacing w:after="0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AB1A73"/>
    <w:rPr>
      <w:rFonts w:ascii="Calibri" w:hAnsi="Calibri" w:cs="Calibri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AB1A73"/>
  </w:style>
  <w:style w:type="character" w:customStyle="1" w:styleId="SaudaoChar">
    <w:name w:val="Saudação Char"/>
    <w:basedOn w:val="Fontepargpadro"/>
    <w:link w:val="Saudao"/>
    <w:uiPriority w:val="99"/>
    <w:semiHidden/>
    <w:rsid w:val="00AB1A73"/>
    <w:rPr>
      <w:rFonts w:ascii="Calibri" w:hAnsi="Calibri" w:cs="Calibri"/>
    </w:rPr>
  </w:style>
  <w:style w:type="table" w:styleId="Tabelaemcolunas1">
    <w:name w:val="Table Columns 1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AB1A73"/>
    <w:pPr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AB1A73"/>
    <w:pPr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AB1A73"/>
    <w:pPr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ssinatura">
    <w:name w:val="Signature"/>
    <w:basedOn w:val="Normal"/>
    <w:link w:val="AssinaturaChar"/>
    <w:uiPriority w:val="99"/>
    <w:semiHidden/>
    <w:unhideWhenUsed/>
    <w:rsid w:val="00AB1A73"/>
    <w:pPr>
      <w:spacing w:after="0"/>
      <w:ind w:left="4320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AB1A73"/>
    <w:rPr>
      <w:rFonts w:ascii="Calibri" w:hAnsi="Calibri" w:cs="Calibri"/>
    </w:rPr>
  </w:style>
  <w:style w:type="table" w:styleId="Tabelasimples10">
    <w:name w:val="Table Simple 1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AB1A73"/>
    <w:pPr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AB1A73"/>
    <w:pPr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AB1A73"/>
    <w:pPr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AB1A73"/>
    <w:pPr>
      <w:spacing w:after="0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AB1A73"/>
    <w:pPr>
      <w:spacing w:after="0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AB1A73"/>
    <w:pPr>
      <w:spacing w:after="0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AB1A73"/>
    <w:pPr>
      <w:spacing w:after="0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AB1A73"/>
    <w:pPr>
      <w:spacing w:after="0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AB1A73"/>
    <w:pPr>
      <w:spacing w:after="0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AB1A73"/>
    <w:pPr>
      <w:spacing w:after="0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AB1A73"/>
    <w:pPr>
      <w:spacing w:after="0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AB1A73"/>
    <w:pPr>
      <w:spacing w:after="0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AB1A73"/>
    <w:rPr>
      <w:rFonts w:ascii="Calibri Light" w:eastAsiaTheme="majorEastAsia" w:hAnsi="Calibri Light" w:cs="Calibri Light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AB1A73"/>
    <w:pPr>
      <w:spacing w:after="0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AB1A73"/>
    <w:rPr>
      <w:rFonts w:ascii="Consolas" w:hAnsi="Consolas" w:cs="Calibri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AB1A73"/>
    <w:pPr>
      <w:spacing w:after="0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AB1A73"/>
    <w:rPr>
      <w:rFonts w:ascii="Calibri" w:hAnsi="Calibri" w:cs="Calibri"/>
    </w:rPr>
  </w:style>
  <w:style w:type="table" w:styleId="Tabelacomgrade">
    <w:name w:val="Table Grid"/>
    <w:basedOn w:val="Tabelanormal"/>
    <w:uiPriority w:val="39"/>
    <w:rsid w:val="00AB1A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AB1A73"/>
    <w:pPr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AB1A73"/>
    <w:pPr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AB1A73"/>
    <w:pPr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AB1A73"/>
    <w:pPr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AB1A73"/>
    <w:pPr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AB1A73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AB1A73"/>
    <w:pPr>
      <w:spacing w:after="0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AB1A73"/>
    <w:pPr>
      <w:spacing w:after="0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3">
    <w:name w:val="Grid Table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AB1A73"/>
    <w:pPr>
      <w:spacing w:after="0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AB1A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AB1A73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AB1A73"/>
    <w:pPr>
      <w:spacing w:after="0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AB1A73"/>
    <w:pPr>
      <w:spacing w:after="0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AB1A73"/>
    <w:pPr>
      <w:spacing w:after="0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AB1A73"/>
    <w:pPr>
      <w:spacing w:after="0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AB1A73"/>
    <w:pPr>
      <w:spacing w:after="0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AB1A73"/>
    <w:pPr>
      <w:spacing w:after="0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AB1A73"/>
    <w:pPr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derodap">
    <w:name w:val="footnote reference"/>
    <w:basedOn w:val="Fontepargpadro"/>
    <w:uiPriority w:val="99"/>
    <w:semiHidden/>
    <w:unhideWhenUsed/>
    <w:rsid w:val="00AB1A73"/>
    <w:rPr>
      <w:rFonts w:ascii="Calibri" w:hAnsi="Calibri" w:cs="Calibri"/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B1A7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B1A73"/>
    <w:rPr>
      <w:rFonts w:ascii="Calibri" w:hAnsi="Calibri" w:cs="Calibri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table" w:styleId="Tabelacomefeitos3D1">
    <w:name w:val="Table 3D effects 1"/>
    <w:basedOn w:val="Tabelanormal"/>
    <w:uiPriority w:val="99"/>
    <w:semiHidden/>
    <w:unhideWhenUsed/>
    <w:rsid w:val="00AB1A73"/>
    <w:pPr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AB1A73"/>
    <w:pPr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AB1A73"/>
    <w:pPr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AB1A7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AB1A73"/>
    <w:rPr>
      <w:rFonts w:ascii="Calibri" w:hAnsi="Calibri" w:cs="Calibri"/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AB1A73"/>
    <w:rPr>
      <w:rFonts w:ascii="Calibri" w:hAnsi="Calibri" w:cs="Calibri"/>
      <w:color w:val="954F72" w:themeColor="followedHyperlink"/>
      <w:u w:val="single"/>
    </w:rPr>
  </w:style>
  <w:style w:type="character" w:styleId="Nmerodepgina">
    <w:name w:val="page number"/>
    <w:basedOn w:val="Fontepargpadro"/>
    <w:uiPriority w:val="99"/>
    <w:semiHidden/>
    <w:unhideWhenUsed/>
    <w:rsid w:val="00AB1A73"/>
    <w:rPr>
      <w:rFonts w:ascii="Calibri" w:hAnsi="Calibri" w:cs="Calibri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B1A7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ec">
    <w:name w:val="dec"/>
    <w:basedOn w:val="Fontepargpadro"/>
    <w:rsid w:val="00184A40"/>
  </w:style>
  <w:style w:type="character" w:customStyle="1" w:styleId="pln">
    <w:name w:val="pln"/>
    <w:basedOn w:val="Fontepargpadro"/>
    <w:rsid w:val="00184A40"/>
  </w:style>
  <w:style w:type="character" w:customStyle="1" w:styleId="tag">
    <w:name w:val="tag"/>
    <w:basedOn w:val="Fontepargpadro"/>
    <w:rsid w:val="00184A40"/>
  </w:style>
  <w:style w:type="character" w:customStyle="1" w:styleId="atn">
    <w:name w:val="atn"/>
    <w:basedOn w:val="Fontepargpadro"/>
    <w:rsid w:val="00184A40"/>
  </w:style>
  <w:style w:type="character" w:customStyle="1" w:styleId="pun">
    <w:name w:val="pun"/>
    <w:basedOn w:val="Fontepargpadro"/>
    <w:rsid w:val="00184A40"/>
  </w:style>
  <w:style w:type="character" w:customStyle="1" w:styleId="atv">
    <w:name w:val="atv"/>
    <w:basedOn w:val="Fontepargpadro"/>
    <w:rsid w:val="00184A40"/>
  </w:style>
  <w:style w:type="character" w:customStyle="1" w:styleId="kwd">
    <w:name w:val="kwd"/>
    <w:basedOn w:val="Fontepargpadro"/>
    <w:rsid w:val="00E71BA5"/>
  </w:style>
  <w:style w:type="character" w:customStyle="1" w:styleId="str">
    <w:name w:val="str"/>
    <w:basedOn w:val="Fontepargpadro"/>
    <w:rsid w:val="00E71BA5"/>
  </w:style>
  <w:style w:type="character" w:customStyle="1" w:styleId="lit">
    <w:name w:val="lit"/>
    <w:basedOn w:val="Fontepargpadro"/>
    <w:rsid w:val="004F17E2"/>
  </w:style>
  <w:style w:type="character" w:customStyle="1" w:styleId="typ">
    <w:name w:val="typ"/>
    <w:basedOn w:val="Fontepargpadro"/>
    <w:rsid w:val="004F17E2"/>
  </w:style>
  <w:style w:type="character" w:customStyle="1" w:styleId="com">
    <w:name w:val="com"/>
    <w:basedOn w:val="Fontepargpadro"/>
    <w:rsid w:val="00234D65"/>
  </w:style>
  <w:style w:type="paragraph" w:customStyle="1" w:styleId="course-header-summarytext">
    <w:name w:val="course-header-summary__text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header-summarytitle">
    <w:name w:val="course-header-summary__title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customStyle="1" w:styleId="course-content-callsitem">
    <w:name w:val="course-content-calls__item"/>
    <w:basedOn w:val="Normal"/>
    <w:rsid w:val="008476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task-body-header-title-text">
    <w:name w:val="task-body-header-title-text"/>
    <w:basedOn w:val="Fontepargpadro"/>
    <w:rsid w:val="00AD2A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92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27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75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93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51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3130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416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39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4971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42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0546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839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379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7997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752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5661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441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18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80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524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17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8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38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69467">
          <w:marLeft w:val="0"/>
          <w:marRight w:val="0"/>
          <w:marTop w:val="48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64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8459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5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02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770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023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hyperlink" Target="https://github.com/alura-cursos/csharp-collections/archive/74061674fbb6897129312d8396d69ffab51089b5.zip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90" Type="http://schemas.openxmlformats.org/officeDocument/2006/relationships/image" Target="media/image74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s://cursos.alura.com.br/course/linq-c-sharp" TargetMode="External"/><Relationship Id="rId85" Type="http://schemas.openxmlformats.org/officeDocument/2006/relationships/image" Target="media/image73.png"/><Relationship Id="rId93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hyperlink" Target="https://www.caelum.com.br/apostila-csharp-orientacao-objetos" TargetMode="External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cursos.alura.com.br/course/linq-c-sharp-parte-2" TargetMode="External"/><Relationship Id="rId86" Type="http://schemas.openxmlformats.org/officeDocument/2006/relationships/hyperlink" Target="https://cursos.alura.com.br/course/linq-c-sharp" TargetMode="External"/><Relationship Id="rId9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docs.microsoft.com/pt-br/visualstudio/debugger/using-breakpoints?view=vs-2019%23:~:text=Voc%C3%AA%20tamb%C3%A9m%20pode%20selecionar%20a,interrup%C3%A7%C3%A3o%20%3E%20Inserir%20ponto%20de%20interrup%C3%A7%C3%A3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cursos.alura.com.br/course/linq-c-sharp-parte-2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yss\AppData\Roaming\Microsoft\Templates\White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6393FE87ABA4536B79AB0E3858519B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EAC88F6-501F-40D1-8835-D2F4AA2D1E20}"/>
      </w:docPartPr>
      <w:docPartBody>
        <w:p w:rsidR="00881EE5" w:rsidRDefault="00881EE5">
          <w:pPr>
            <w:pStyle w:val="86393FE87ABA4536B79AB0E3858519B4"/>
          </w:pPr>
          <w:r w:rsidRPr="00CC3CF2">
            <w:rPr>
              <w:noProof/>
              <w:lang w:bidi="pt-BR"/>
            </w:rPr>
            <w:t>Introdução</w:t>
          </w:r>
        </w:p>
      </w:docPartBody>
    </w:docPart>
    <w:docPart>
      <w:docPartPr>
        <w:name w:val="566F0102033242CD819BB2A36D54CD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E4DA6E-ACB6-4D09-9971-B87B08DAE6A4}"/>
      </w:docPartPr>
      <w:docPartBody>
        <w:p w:rsidR="00881EE5" w:rsidRDefault="00881EE5">
          <w:pPr>
            <w:pStyle w:val="566F0102033242CD819BB2A36D54CD7F"/>
          </w:pPr>
          <w:r w:rsidRPr="00CC3CF2">
            <w:rPr>
              <w:noProof/>
              <w:lang w:bidi="pt-BR"/>
            </w:rPr>
            <w:t>Conclusão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0F6C6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5"/>
    <w:rsid w:val="000D0192"/>
    <w:rsid w:val="001D4E66"/>
    <w:rsid w:val="0080000C"/>
    <w:rsid w:val="00881EE5"/>
    <w:rsid w:val="0096652D"/>
    <w:rsid w:val="00A17783"/>
    <w:rsid w:val="00D76F20"/>
    <w:rsid w:val="00DA4D1C"/>
    <w:rsid w:val="00E80575"/>
    <w:rsid w:val="00FD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Pr>
      <w:rFonts w:ascii="Calibri" w:hAnsi="Calibri" w:cs="Calibri"/>
      <w:color w:val="808080"/>
    </w:rPr>
  </w:style>
  <w:style w:type="paragraph" w:customStyle="1" w:styleId="2CD1EA4AC46D4D0C8A29E2E03030A51D">
    <w:name w:val="2CD1EA4AC46D4D0C8A29E2E03030A51D"/>
  </w:style>
  <w:style w:type="paragraph" w:styleId="Subttulo">
    <w:name w:val="Subtitle"/>
    <w:basedOn w:val="Normal"/>
    <w:next w:val="Normal"/>
    <w:link w:val="SubttuloChar"/>
    <w:uiPriority w:val="11"/>
    <w:qFormat/>
    <w:pPr>
      <w:jc w:val="center"/>
    </w:pPr>
    <w:rPr>
      <w:rFonts w:ascii="Calibri" w:eastAsia="SimSun" w:hAnsi="Calibri" w:cs="Calibri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11"/>
    <w:rPr>
      <w:rFonts w:ascii="Calibri" w:eastAsia="SimSun" w:hAnsi="Calibri" w:cs="Calibri"/>
      <w:lang w:val="pt-PT" w:eastAsia="en-US"/>
    </w:rPr>
  </w:style>
  <w:style w:type="paragraph" w:customStyle="1" w:styleId="A534AFE94506480E84F016B6C7B648E4">
    <w:name w:val="A534AFE94506480E84F016B6C7B648E4"/>
  </w:style>
  <w:style w:type="paragraph" w:customStyle="1" w:styleId="86393FE87ABA4536B79AB0E3858519B4">
    <w:name w:val="86393FE87ABA4536B79AB0E3858519B4"/>
  </w:style>
  <w:style w:type="paragraph" w:customStyle="1" w:styleId="2805D8E75972496DA4EC0E0C6BBD93C7">
    <w:name w:val="2805D8E75972496DA4EC0E0C6BBD93C7"/>
  </w:style>
  <w:style w:type="paragraph" w:customStyle="1" w:styleId="74DC1863EC92405AAD47620EBF67BAC2">
    <w:name w:val="74DC1863EC92405AAD47620EBF67BAC2"/>
  </w:style>
  <w:style w:type="paragraph" w:customStyle="1" w:styleId="6470A105645F4D0EB19ECA89CB40301C">
    <w:name w:val="6470A105645F4D0EB19ECA89CB40301C"/>
  </w:style>
  <w:style w:type="paragraph" w:customStyle="1" w:styleId="962CD15932B84FCFA292D5F6B9380FA8">
    <w:name w:val="962CD15932B84FCFA292D5F6B9380FA8"/>
  </w:style>
  <w:style w:type="paragraph" w:customStyle="1" w:styleId="970ECCF457774B88961CCD6D55967EB9">
    <w:name w:val="970ECCF457774B88961CCD6D55967EB9"/>
  </w:style>
  <w:style w:type="paragraph" w:customStyle="1" w:styleId="BA3C6262AE244239BB180BE54FA6189A">
    <w:name w:val="BA3C6262AE244239BB180BE54FA6189A"/>
  </w:style>
  <w:style w:type="paragraph" w:customStyle="1" w:styleId="1B349ABD952C4817A3702F9F59996C6B">
    <w:name w:val="1B349ABD952C4817A3702F9F59996C6B"/>
  </w:style>
  <w:style w:type="paragraph" w:customStyle="1" w:styleId="0A295BD4CC9C4F03BF1FF7D82174F2E0">
    <w:name w:val="0A295BD4CC9C4F03BF1FF7D82174F2E0"/>
  </w:style>
  <w:style w:type="paragraph" w:customStyle="1" w:styleId="A386807E37E4445D91322C75A409B0AF">
    <w:name w:val="A386807E37E4445D91322C75A409B0AF"/>
  </w:style>
  <w:style w:type="paragraph" w:customStyle="1" w:styleId="D2C00BAE7CE64BD9861B137F76AD15D2">
    <w:name w:val="D2C00BAE7CE64BD9861B137F76AD15D2"/>
  </w:style>
  <w:style w:type="paragraph" w:customStyle="1" w:styleId="4E9A5173E266436EA7B12637541DD129">
    <w:name w:val="4E9A5173E266436EA7B12637541DD129"/>
  </w:style>
  <w:style w:type="paragraph" w:customStyle="1" w:styleId="77D68CB30D2844DC9B84585F5EEEE415">
    <w:name w:val="77D68CB30D2844DC9B84585F5EEEE415"/>
  </w:style>
  <w:style w:type="paragraph" w:customStyle="1" w:styleId="566F0102033242CD819BB2A36D54CD7F">
    <w:name w:val="566F0102033242CD819BB2A36D54CD7F"/>
  </w:style>
  <w:style w:type="paragraph" w:customStyle="1" w:styleId="20E7BF3E177A4DF59671DB5A4869ED2B">
    <w:name w:val="20E7BF3E177A4DF59671DB5A4869ED2B"/>
  </w:style>
  <w:style w:type="paragraph" w:customStyle="1" w:styleId="639EEA457F2D422EB6C3DE9C8FF1E084">
    <w:name w:val="639EEA457F2D422EB6C3DE9C8FF1E084"/>
  </w:style>
  <w:style w:type="paragraph" w:styleId="Commarcadores">
    <w:name w:val="List Bullet"/>
    <w:basedOn w:val="Normal"/>
    <w:uiPriority w:val="99"/>
    <w:pPr>
      <w:numPr>
        <w:numId w:val="1"/>
      </w:numPr>
      <w:contextualSpacing/>
      <w:jc w:val="both"/>
    </w:pPr>
    <w:rPr>
      <w:rFonts w:ascii="Calibri" w:eastAsia="SimSun" w:hAnsi="Calibri" w:cs="Calibri"/>
      <w:lang w:val="pt-PT" w:eastAsia="en-US"/>
    </w:rPr>
  </w:style>
  <w:style w:type="paragraph" w:customStyle="1" w:styleId="D58B50C844F34780A08F2C86D5EFEA02">
    <w:name w:val="D58B50C844F34780A08F2C86D5EFEA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779A88-FD67-4416-B6C5-0F866E0CAB1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</Template>
  <TotalTime>0</TotalTime>
  <Pages>80</Pages>
  <Words>14481</Words>
  <Characters>78200</Characters>
  <Application>Microsoft Office Word</Application>
  <DocSecurity>0</DocSecurity>
  <Lines>651</Lines>
  <Paragraphs>184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2021-01-14T12:08:00Z</dcterms:created>
  <dcterms:modified xsi:type="dcterms:W3CDTF">2021-01-21T21:46:00Z</dcterms:modified>
</cp:coreProperties>
</file>