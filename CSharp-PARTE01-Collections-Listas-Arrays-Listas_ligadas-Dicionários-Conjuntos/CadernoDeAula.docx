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F14E6" w14:textId="77777777" w:rsidR="003161E7" w:rsidRPr="00CC3CF2" w:rsidRDefault="00E65EE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drawing>
          <wp:anchor distT="0" distB="0" distL="114300" distR="114300" simplePos="0" relativeHeight="251654141" behindDoc="1" locked="0" layoutInCell="1" allowOverlap="1" wp14:anchorId="65F9FCC0" wp14:editId="42624DFB">
            <wp:simplePos x="0" y="0"/>
            <wp:positionH relativeFrom="page">
              <wp:align>right</wp:align>
            </wp:positionH>
            <wp:positionV relativeFrom="paragraph">
              <wp:posOffset>-930350</wp:posOffset>
            </wp:positionV>
            <wp:extent cx="7775575" cy="10689772"/>
            <wp:effectExtent l="0" t="0" r="0" b="0"/>
            <wp:wrapNone/>
            <wp:docPr id="2" name="Imagem 2" descr="Mãos trabalhando no laptop, flor, xícara de chá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858" cy="1069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867" w:rsidRPr="00CC3CF2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056762B" wp14:editId="20001D40">
                <wp:simplePos x="0" y="0"/>
                <wp:positionH relativeFrom="page">
                  <wp:posOffset>438150</wp:posOffset>
                </wp:positionH>
                <wp:positionV relativeFrom="paragraph">
                  <wp:posOffset>-447675</wp:posOffset>
                </wp:positionV>
                <wp:extent cx="6659880" cy="9755505"/>
                <wp:effectExtent l="0" t="0" r="26670" b="17145"/>
                <wp:wrapNone/>
                <wp:docPr id="5" name="Retângulo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975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763CD" w14:textId="77777777" w:rsidR="00EC019E" w:rsidRPr="00392EF0" w:rsidRDefault="00EC019E" w:rsidP="00AB1A73">
                            <w:pPr>
                              <w:jc w:val="center"/>
                              <w:rPr>
                                <w:noProof/>
                                <w:color w:val="FF0000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6762B" id="Retângulo 5" o:spid="_x0000_s1026" alt="&quot;&quot;" style="position:absolute;margin-left:34.5pt;margin-top:-35.25pt;width:524.4pt;height:768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" filled="f" strokecolor="#2f5496 [2404]" strokeweight="1pt">
                <v:textbox>
                  <w:txbxContent>
                    <w:p w14:paraId="401763CD" w14:textId="77777777" w:rsidR="00EC019E" w:rsidRPr="00392EF0" w:rsidRDefault="00EC019E" w:rsidP="00AB1A73">
                      <w:pPr>
                        <w:jc w:val="center"/>
                        <w:rPr>
                          <w:noProof/>
                          <w:color w:val="FF0000"/>
                          <w:lang w:val="pt-BR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7017B3F" w14:textId="77777777" w:rsidR="002B5D98" w:rsidRPr="00CC3CF2" w:rsidRDefault="002B5D98" w:rsidP="002B5D98">
      <w:pPr>
        <w:rPr>
          <w:noProof/>
          <w:lang w:val="pt-BR"/>
        </w:rPr>
      </w:pPr>
    </w:p>
    <w:p w14:paraId="7EE1E27F" w14:textId="77777777" w:rsidR="002B5D98" w:rsidRPr="00CC3CF2" w:rsidRDefault="002B5D98" w:rsidP="002B5D98">
      <w:pPr>
        <w:rPr>
          <w:noProof/>
          <w:lang w:val="pt-BR"/>
        </w:rPr>
      </w:pPr>
    </w:p>
    <w:p w14:paraId="3ABB0E55" w14:textId="77777777" w:rsidR="00CC3CF2" w:rsidRPr="00CC3CF2" w:rsidRDefault="00CC3CF2" w:rsidP="002B5D98">
      <w:pPr>
        <w:rPr>
          <w:noProof/>
          <w:lang w:val="pt-BR"/>
        </w:rPr>
      </w:pPr>
    </w:p>
    <w:p w14:paraId="3521B7CF" w14:textId="77777777" w:rsidR="002B5D98" w:rsidRPr="00CC3CF2" w:rsidRDefault="002B5D98" w:rsidP="002B5D98">
      <w:pPr>
        <w:rPr>
          <w:noProof/>
          <w:lang w:val="pt-BR"/>
        </w:rPr>
      </w:pPr>
    </w:p>
    <w:p w14:paraId="69954D60" w14:textId="77777777" w:rsidR="002B5D98" w:rsidRPr="00CC3CF2" w:rsidRDefault="002B5D98" w:rsidP="002B5D98">
      <w:pPr>
        <w:rPr>
          <w:noProof/>
          <w:lang w:val="pt-BR"/>
        </w:rPr>
      </w:pPr>
    </w:p>
    <w:p w14:paraId="1FC6392A" w14:textId="77777777" w:rsidR="002B5D98" w:rsidRPr="00B774E8" w:rsidRDefault="009E0D43" w:rsidP="002B5D98">
      <w:pPr>
        <w:pStyle w:val="Ttulo"/>
        <w:rPr>
          <w:noProof/>
          <w:lang w:val="pt-BR"/>
        </w:rPr>
      </w:pPr>
      <w:r w:rsidRPr="00B774E8">
        <w:rPr>
          <w:noProof/>
          <w:lang w:val="pt-BR"/>
        </w:rPr>
        <w:t>Elys Sanntos</w:t>
      </w:r>
    </w:p>
    <w:p w14:paraId="128BB935" w14:textId="77777777" w:rsidR="002B5D98" w:rsidRPr="00B774E8" w:rsidRDefault="002B5D98" w:rsidP="002B5D98">
      <w:pPr>
        <w:rPr>
          <w:noProof/>
          <w:lang w:val="pt-BR"/>
        </w:rPr>
      </w:pPr>
    </w:p>
    <w:p w14:paraId="154CDB88" w14:textId="77777777" w:rsidR="002B5D98" w:rsidRPr="00B774E8" w:rsidRDefault="002B5D98" w:rsidP="002B5D98">
      <w:pPr>
        <w:rPr>
          <w:noProof/>
          <w:lang w:val="pt-BR"/>
        </w:rPr>
      </w:pPr>
    </w:p>
    <w:p w14:paraId="408EA980" w14:textId="77777777" w:rsidR="002B5D98" w:rsidRPr="00B774E8" w:rsidRDefault="002B5D98" w:rsidP="002B5D98">
      <w:pPr>
        <w:rPr>
          <w:noProof/>
          <w:lang w:val="pt-BR"/>
        </w:rPr>
      </w:pPr>
    </w:p>
    <w:p w14:paraId="3C097D13" w14:textId="77777777" w:rsidR="00E96235" w:rsidRPr="00B774E8" w:rsidRDefault="00B774E8" w:rsidP="004C4B29">
      <w:pPr>
        <w:rPr>
          <w:noProof/>
          <w:lang w:val="pt-BR"/>
        </w:rPr>
      </w:pPr>
      <w:r w:rsidRPr="00B774E8">
        <w:rPr>
          <w:rFonts w:ascii="Open Sans" w:hAnsi="Open Sans" w:cs="Open Sans"/>
          <w:b/>
          <w:bCs/>
          <w:color w:val="FFFFFF"/>
          <w:spacing w:val="-5"/>
          <w:sz w:val="60"/>
          <w:szCs w:val="60"/>
          <w:shd w:val="clear" w:color="auto" w:fill="D579E2"/>
        </w:rPr>
        <w:t>C# Collections parte 1: Listas, arrays, listas ligadas, dicionários e conjuntos</w:t>
      </w:r>
      <w:r w:rsidR="004C4B29" w:rsidRPr="00B774E8">
        <w:rPr>
          <w:noProof/>
          <w:lang w:val="pt-BR" w:bidi="pt-BR"/>
        </w:rPr>
        <w:t xml:space="preserve"> </w:t>
      </w:r>
      <w:r w:rsidR="002974C8" w:rsidRPr="00B774E8">
        <w:rPr>
          <w:noProof/>
          <w:lang w:val="pt-BR" w:bidi="pt-BR"/>
        </w:rPr>
        <w:br w:type="page"/>
      </w:r>
    </w:p>
    <w:sdt>
      <w:sdtPr>
        <w:rPr>
          <w:noProof/>
          <w:lang w:val="pt-BR"/>
        </w:rPr>
        <w:id w:val="-1038430432"/>
        <w:docPartObj>
          <w:docPartGallery w:val="Table of Contents"/>
          <w:docPartUnique/>
        </w:docPartObj>
      </w:sdtPr>
      <w:sdtContent>
        <w:p w14:paraId="5310191E" w14:textId="77777777" w:rsidR="00CC3CF2" w:rsidRPr="00CC3CF2" w:rsidRDefault="00CC3CF2" w:rsidP="00DF7F6F">
          <w:pPr>
            <w:rPr>
              <w:noProof/>
              <w:lang w:val="pt-BR"/>
            </w:rPr>
          </w:pPr>
        </w:p>
        <w:p w14:paraId="2BA07E39" w14:textId="77777777" w:rsidR="00E96235" w:rsidRPr="00CC3CF2" w:rsidRDefault="001A0417" w:rsidP="00706D60">
          <w:pPr>
            <w:pStyle w:val="CabealhodoSumrio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3F6EDA9F" wp14:editId="1AC5CC59">
                    <wp:simplePos x="0" y="0"/>
                    <wp:positionH relativeFrom="page">
                      <wp:posOffset>438150</wp:posOffset>
                    </wp:positionH>
                    <wp:positionV relativeFrom="paragraph">
                      <wp:posOffset>-733425</wp:posOffset>
                    </wp:positionV>
                    <wp:extent cx="6659880" cy="9755505"/>
                    <wp:effectExtent l="0" t="0" r="26670" b="17145"/>
                    <wp:wrapNone/>
                    <wp:docPr id="7" name="Retângulo 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59880" cy="9755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D92D15" w14:textId="77777777" w:rsidR="00EC019E" w:rsidRPr="00AB1A73" w:rsidRDefault="00EC019E" w:rsidP="00AB1A73">
                                <w:pPr>
                                  <w:jc w:val="center"/>
                                  <w:rPr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6EDA9F" id="Retângulo 7" o:spid="_x0000_s1027" alt="&quot;&quot;" style="position:absolute;left:0;text-align:left;margin-left:34.5pt;margin-top:-57.75pt;width:524.4pt;height:768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" filled="f" strokecolor="#2f5496 [2404]" strokeweight="1pt">
                    <v:textbox>
                      <w:txbxContent>
                        <w:p w14:paraId="62D92D15" w14:textId="77777777" w:rsidR="00EC019E" w:rsidRPr="00AB1A73" w:rsidRDefault="00EC019E" w:rsidP="00AB1A73">
                          <w:pPr>
                            <w:jc w:val="center"/>
                            <w:rPr>
                              <w:lang w:val="pt-BR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E541C4" w:rsidRPr="00CC3CF2">
            <w:rPr>
              <w:noProof/>
              <w:lang w:val="pt-BR" w:bidi="pt-BR"/>
            </w:rPr>
            <w:t>SUMÁRIO</w:t>
          </w:r>
        </w:p>
        <w:p w14:paraId="471720E1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5D553F36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A66F4E7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1C7AD7A5" w14:textId="30389D82" w:rsidR="0009424F" w:rsidRDefault="00E9623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 w:rsidRPr="00CC3CF2">
            <w:rPr>
              <w:b/>
              <w:noProof/>
              <w:lang w:val="pt-BR" w:bidi="pt-BR"/>
            </w:rPr>
            <w:fldChar w:fldCharType="begin"/>
          </w:r>
          <w:r w:rsidRPr="00CC3CF2">
            <w:rPr>
              <w:b/>
              <w:noProof/>
              <w:lang w:val="pt-BR" w:bidi="pt-BR"/>
            </w:rPr>
            <w:instrText xml:space="preserve"> TOC \o "1-3" \h \z \u </w:instrText>
          </w:r>
          <w:r w:rsidRPr="00CC3CF2">
            <w:rPr>
              <w:b/>
              <w:noProof/>
              <w:lang w:val="pt-BR" w:bidi="pt-BR"/>
            </w:rPr>
            <w:fldChar w:fldCharType="separate"/>
          </w:r>
          <w:hyperlink w:anchor="_Toc62049371" w:history="1">
            <w:r w:rsidR="0009424F" w:rsidRPr="00A81DF1">
              <w:rPr>
                <w:rStyle w:val="Hyperlink"/>
                <w:noProof/>
                <w:lang w:val="pt-BR" w:bidi="pt-BR"/>
              </w:rPr>
              <w:t>Introdução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_Toc62049371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4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2FAF97EE" w14:textId="205AD42D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2" w:history="1">
            <w:r w:rsidR="0009424F" w:rsidRPr="00A81DF1">
              <w:rPr>
                <w:rStyle w:val="Hyperlink"/>
                <w:b/>
                <w:bCs/>
                <w:noProof/>
              </w:rPr>
              <w:t>Declarando e Populando Arrays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_Toc62049372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5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7E6447C5" w14:textId="47CC8A5F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3" w:history="1">
            <w:r w:rsidR="0009424F" w:rsidRPr="00A81DF1">
              <w:rPr>
                <w:rStyle w:val="Hyperlink"/>
                <w:b/>
                <w:bCs/>
                <w:noProof/>
              </w:rPr>
              <w:t>Atribuindo Valores A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_Toc62049373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12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68224740" w14:textId="0E6524F6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4" w:history="1">
            <w:r w:rsidR="0009424F" w:rsidRPr="00A81DF1">
              <w:rPr>
                <w:rStyle w:val="Hyperlink"/>
                <w:b/>
                <w:bCs/>
                <w:noProof/>
              </w:rPr>
              <w:t>Modificando um valor de um elemento de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_Toc62049374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12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061457AB" w14:textId="39D695B4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5" w:history="1">
            <w:r w:rsidR="0009424F" w:rsidRPr="00A81DF1">
              <w:rPr>
                <w:rStyle w:val="Hyperlink"/>
                <w:b/>
                <w:bCs/>
                <w:noProof/>
              </w:rPr>
              <w:t>Operações com Arrays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_Toc62049375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13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5573E06F" w14:textId="225543A6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6" w:history="1">
            <w:r w:rsidR="0009424F" w:rsidRPr="00A81DF1">
              <w:rPr>
                <w:rStyle w:val="Hyperlink"/>
                <w:b/>
                <w:bCs/>
                <w:noProof/>
              </w:rPr>
              <w:t>Copiando dados de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_Toc62049376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17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5975EDB2" w14:textId="2F5BB713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7" w:history="1">
            <w:r w:rsidR="0009424F" w:rsidRPr="00A81DF1">
              <w:rPr>
                <w:rStyle w:val="Hyperlink"/>
                <w:b/>
                <w:bCs/>
                <w:noProof/>
              </w:rPr>
              <w:t>Mão na Massa: Começando com Arrays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_Toc62049377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18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C2CAAAB" w14:textId="56AFE75F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8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_Toc62049378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18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789C3643" w14:textId="0B823EF2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79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Imprimindo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_Toc62049379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19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BDAA7DF" w14:textId="2ABC0282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0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item do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_Toc62049380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20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2E66CF7C" w14:textId="490F7A10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1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Acessando o último item do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_Toc62049381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21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393287BD" w14:textId="7F5F4AF9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2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Modificando item de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_Toc62049382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21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628E2045" w14:textId="5F90C8B2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3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ou último item de um array que satisfaz uma condição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_Toc62049383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22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0178E344" w14:textId="2309780F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4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Revertendo a ordem do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_Toc62049384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22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5B36645" w14:textId="7E034A46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5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Redimensionando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_Toc62049385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23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E67323F" w14:textId="545BD322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6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Ordenando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_Toc62049386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24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77FF5D4F" w14:textId="3F9E226C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7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Copiando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_Toc62049387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25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AAB8DA9" w14:textId="461537EC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8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Clonando um array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_Toc62049388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25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4266421E" w14:textId="311853D9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89" w:history="1">
            <w:r w:rsidR="0009424F" w:rsidRPr="00A81DF1">
              <w:rPr>
                <w:rStyle w:val="Hyperlink"/>
                <w:rFonts w:ascii="Open Sans" w:hAnsi="Open Sans" w:cs="Open Sans"/>
                <w:noProof/>
                <w:spacing w:val="-8"/>
              </w:rPr>
              <w:t>Limpando arrays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_Toc62049389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26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68035BCD" w14:textId="017C1A07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0" w:history="1">
            <w:r w:rsidR="0009424F" w:rsidRPr="00A81DF1">
              <w:rPr>
                <w:rStyle w:val="Hyperlink"/>
                <w:b/>
                <w:bCs/>
                <w:noProof/>
              </w:rPr>
              <w:t>Para saber mais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_Toc62049390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26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63E5BEAF" w14:textId="2097FF86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1" w:history="1">
            <w:r w:rsidR="0009424F" w:rsidRPr="00A81DF1">
              <w:rPr>
                <w:rStyle w:val="Hyperlink"/>
                <w:b/>
                <w:bCs/>
                <w:noProof/>
              </w:rPr>
              <w:t>O que aprendemos?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_Toc62049391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26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7FD11909" w14:textId="69AEE17F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2" w:history="1">
            <w:r w:rsidR="0009424F" w:rsidRPr="00A81DF1">
              <w:rPr>
                <w:rStyle w:val="Hyperlink"/>
                <w:b/>
                <w:bCs/>
                <w:noProof/>
              </w:rPr>
              <w:t>Consolidando seu conhecimento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_Toc62049392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27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3BA69D4" w14:textId="799EB46C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3" w:history="1">
            <w:r w:rsidR="0009424F" w:rsidRPr="00A81DF1">
              <w:rPr>
                <w:rStyle w:val="Hyperlink"/>
                <w:b/>
                <w:bCs/>
                <w:noProof/>
              </w:rPr>
              <w:t>Introdução às Listas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_Toc62049393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27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717AB1B8" w14:textId="657F31CE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4" w:history="1">
            <w:r w:rsidR="0009424F" w:rsidRPr="00A81DF1">
              <w:rPr>
                <w:rStyle w:val="Hyperlink"/>
                <w:b/>
                <w:bCs/>
                <w:noProof/>
              </w:rPr>
              <w:t>Operações com Listas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_Toc62049394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33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0B00D988" w14:textId="52950037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5" w:history="1">
            <w:r w:rsidR="0009424F" w:rsidRPr="00A81DF1">
              <w:rPr>
                <w:rStyle w:val="Hyperlink"/>
                <w:b/>
                <w:bCs/>
                <w:noProof/>
              </w:rPr>
              <w:t>xxxxxxxx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_Toc62049395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36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3AA5E949" w14:textId="22032B46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6" w:history="1">
            <w:r w:rsidR="0009424F" w:rsidRPr="00A81DF1">
              <w:rPr>
                <w:rStyle w:val="Hyperlink"/>
                <w:b/>
                <w:bCs/>
                <w:noProof/>
              </w:rPr>
              <w:t>C# parte 8: List, lambda, linq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_Toc62049396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36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09F355D0" w14:textId="6670342D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7" w:history="1">
            <w:r w:rsidR="0009424F" w:rsidRPr="00A81DF1">
              <w:rPr>
                <w:rStyle w:val="Hyperlink"/>
                <w:b/>
                <w:bCs/>
                <w:noProof/>
              </w:rPr>
              <w:t>Classe List do dotNet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_Toc62049397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37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572FBA31" w14:textId="5658C543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8" w:history="1">
            <w:r w:rsidR="0009424F" w:rsidRPr="00A81DF1">
              <w:rPr>
                <w:rStyle w:val="Hyperlink"/>
                <w:b/>
                <w:bCs/>
                <w:noProof/>
              </w:rPr>
              <w:t>xxxxxxxx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_Toc62049398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43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5D06DB64" w14:textId="56ED5B57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399" w:history="1">
            <w:r w:rsidR="0009424F" w:rsidRPr="00A81DF1">
              <w:rPr>
                <w:rStyle w:val="Hyperlink"/>
                <w:noProof/>
                <w:lang w:val="pt-BR"/>
              </w:rPr>
              <w:t>Principais comandos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_Toc62049399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43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6B1B7340" w14:textId="0C70AE4B" w:rsidR="0009424F" w:rsidRDefault="00B071D1">
          <w:pPr>
            <w:pStyle w:val="Sumrio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400" w:history="1">
            <w:r w:rsidR="0009424F" w:rsidRPr="00A81DF1">
              <w:rPr>
                <w:rStyle w:val="Hyperlink"/>
                <w:rFonts w:ascii="Segoe UI" w:hAnsi="Segoe UI" w:cs="Segoe UI"/>
                <w:noProof/>
              </w:rPr>
              <w:t>Definir pontos de interrupção no código-fonte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_Toc62049400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43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17215BFC" w14:textId="2A2346CA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401" w:history="1">
            <w:r w:rsidR="0009424F" w:rsidRPr="00A81DF1">
              <w:rPr>
                <w:rStyle w:val="Hyperlink"/>
                <w:noProof/>
                <w:lang w:val="en-US"/>
              </w:rPr>
              <w:t>Conflitos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_Toc62049401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45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75D27E3A" w14:textId="6161F62C" w:rsidR="0009424F" w:rsidRDefault="00B071D1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049402" w:history="1">
            <w:r w:rsidR="0009424F" w:rsidRPr="00A81DF1">
              <w:rPr>
                <w:rStyle w:val="Hyperlink"/>
                <w:noProof/>
                <w:lang w:val="pt-BR" w:bidi="pt-BR"/>
              </w:rPr>
              <w:t>Conclusão</w:t>
            </w:r>
            <w:r w:rsidR="0009424F">
              <w:rPr>
                <w:noProof/>
                <w:webHidden/>
              </w:rPr>
              <w:tab/>
            </w:r>
            <w:r w:rsidR="0009424F">
              <w:rPr>
                <w:noProof/>
                <w:webHidden/>
              </w:rPr>
              <w:fldChar w:fldCharType="begin"/>
            </w:r>
            <w:r w:rsidR="0009424F">
              <w:rPr>
                <w:noProof/>
                <w:webHidden/>
              </w:rPr>
              <w:instrText xml:space="preserve"> PAGEREF _Toc62049402 \h </w:instrText>
            </w:r>
            <w:r w:rsidR="0009424F">
              <w:rPr>
                <w:noProof/>
                <w:webHidden/>
              </w:rPr>
            </w:r>
            <w:r w:rsidR="0009424F">
              <w:rPr>
                <w:noProof/>
                <w:webHidden/>
              </w:rPr>
              <w:fldChar w:fldCharType="separate"/>
            </w:r>
            <w:r w:rsidR="0009424F">
              <w:rPr>
                <w:noProof/>
                <w:webHidden/>
              </w:rPr>
              <w:t>45</w:t>
            </w:r>
            <w:r w:rsidR="0009424F">
              <w:rPr>
                <w:noProof/>
                <w:webHidden/>
              </w:rPr>
              <w:fldChar w:fldCharType="end"/>
            </w:r>
          </w:hyperlink>
        </w:p>
        <w:p w14:paraId="36AEE8E7" w14:textId="2741734E" w:rsidR="00F421C1" w:rsidRPr="00CC3CF2" w:rsidRDefault="00E96235" w:rsidP="00706D60">
          <w:pPr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fldChar w:fldCharType="end"/>
          </w:r>
        </w:p>
      </w:sdtContent>
    </w:sdt>
    <w:p w14:paraId="6F29C646" w14:textId="77777777" w:rsidR="00C85251" w:rsidRPr="00CC3CF2" w:rsidRDefault="00C8525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br w:type="page"/>
      </w:r>
    </w:p>
    <w:p w14:paraId="30A85BE6" w14:textId="77777777" w:rsidR="00C85251" w:rsidRPr="00CC3CF2" w:rsidRDefault="00E653C0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lastRenderedPageBreak/>
        <w:drawing>
          <wp:anchor distT="0" distB="0" distL="114300" distR="114300" simplePos="0" relativeHeight="251660287" behindDoc="1" locked="0" layoutInCell="1" allowOverlap="1" wp14:anchorId="313D29DB" wp14:editId="127B80E4">
            <wp:simplePos x="0" y="0"/>
            <wp:positionH relativeFrom="page">
              <wp:align>left</wp:align>
            </wp:positionH>
            <wp:positionV relativeFrom="paragraph">
              <wp:posOffset>-1150620</wp:posOffset>
            </wp:positionV>
            <wp:extent cx="7560000" cy="3870000"/>
            <wp:effectExtent l="0" t="0" r="3175" b="0"/>
            <wp:wrapNone/>
            <wp:docPr id="13" name="Imagem 13" descr="Um notebook, um caderno, uma caneca, uma caneta e uma planta em uma superfície azul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A52C2" w14:textId="77777777" w:rsidR="00C85251" w:rsidRPr="00CC3CF2" w:rsidRDefault="00C85251" w:rsidP="00706D60">
      <w:pPr>
        <w:rPr>
          <w:noProof/>
          <w:lang w:val="pt-BR"/>
        </w:rPr>
      </w:pPr>
    </w:p>
    <w:p w14:paraId="63A5ABE6" w14:textId="77777777" w:rsidR="00C85251" w:rsidRPr="00CC3CF2" w:rsidRDefault="00C85251" w:rsidP="00706D60">
      <w:pPr>
        <w:rPr>
          <w:noProof/>
          <w:lang w:val="pt-BR"/>
        </w:rPr>
      </w:pPr>
    </w:p>
    <w:p w14:paraId="65C08512" w14:textId="77777777" w:rsidR="00C85251" w:rsidRPr="00CC3CF2" w:rsidRDefault="00C85251" w:rsidP="00706D60">
      <w:pPr>
        <w:rPr>
          <w:noProof/>
          <w:lang w:val="pt-BR"/>
        </w:rPr>
      </w:pPr>
    </w:p>
    <w:p w14:paraId="25BE00AC" w14:textId="77777777" w:rsidR="00C85251" w:rsidRPr="00CC3CF2" w:rsidRDefault="00C85251" w:rsidP="00706D60">
      <w:pPr>
        <w:rPr>
          <w:noProof/>
          <w:lang w:val="pt-BR"/>
        </w:rPr>
      </w:pPr>
    </w:p>
    <w:p w14:paraId="052C8700" w14:textId="77777777" w:rsidR="00C85251" w:rsidRPr="00CC3CF2" w:rsidRDefault="00C85251" w:rsidP="00706D60">
      <w:pPr>
        <w:rPr>
          <w:noProof/>
          <w:lang w:val="pt-BR"/>
        </w:rPr>
      </w:pPr>
    </w:p>
    <w:p w14:paraId="1843CD8A" w14:textId="77777777" w:rsidR="00C85251" w:rsidRPr="00CC3CF2" w:rsidRDefault="00C85251" w:rsidP="00706D60">
      <w:pPr>
        <w:rPr>
          <w:noProof/>
          <w:lang w:val="pt-BR"/>
        </w:rPr>
      </w:pPr>
    </w:p>
    <w:p w14:paraId="7C30E5FF" w14:textId="77777777" w:rsidR="00706D60" w:rsidRPr="00CC3CF2" w:rsidRDefault="00706D60" w:rsidP="00706D60">
      <w:pPr>
        <w:rPr>
          <w:noProof/>
          <w:lang w:val="pt-BR"/>
        </w:rPr>
      </w:pPr>
    </w:p>
    <w:p w14:paraId="7AF450AF" w14:textId="77777777" w:rsidR="00706D60" w:rsidRPr="00CC3CF2" w:rsidRDefault="00706D60" w:rsidP="00706D60">
      <w:pPr>
        <w:rPr>
          <w:noProof/>
          <w:lang w:val="pt-BR"/>
        </w:rPr>
      </w:pPr>
    </w:p>
    <w:p w14:paraId="09C83CE4" w14:textId="77777777" w:rsidR="00706D60" w:rsidRPr="00CC3CF2" w:rsidRDefault="00706D60" w:rsidP="00706D60">
      <w:pPr>
        <w:rPr>
          <w:noProof/>
          <w:lang w:val="pt-BR"/>
        </w:rPr>
      </w:pPr>
    </w:p>
    <w:bookmarkStart w:id="0" w:name="_Toc62049371" w:displacedByCustomXml="next"/>
    <w:sdt>
      <w:sdtPr>
        <w:rPr>
          <w:noProof/>
          <w:lang w:val="pt-BR"/>
        </w:rPr>
        <w:id w:val="386619514"/>
        <w:placeholder>
          <w:docPart w:val="86393FE87ABA4536B79AB0E3858519B4"/>
        </w:placeholder>
        <w:temporary/>
        <w:showingPlcHdr/>
        <w15:appearance w15:val="hidden"/>
      </w:sdtPr>
      <w:sdtContent>
        <w:p w14:paraId="61D4BF48" w14:textId="77777777" w:rsidR="00C85251" w:rsidRDefault="00706D60" w:rsidP="00706D60">
          <w:pPr>
            <w:pStyle w:val="Ttulo1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t>Introdução</w:t>
          </w:r>
        </w:p>
      </w:sdtContent>
    </w:sdt>
    <w:bookmarkEnd w:id="0" w:displacedByCustomXml="prev"/>
    <w:p w14:paraId="39BB1FCC" w14:textId="77777777" w:rsidR="00B774E8" w:rsidRPr="00B774E8" w:rsidRDefault="00B774E8" w:rsidP="00B774E8">
      <w:pPr>
        <w:rPr>
          <w:lang w:val="pt-BR"/>
        </w:rPr>
      </w:pPr>
    </w:p>
    <w:p w14:paraId="5ABFAB80" w14:textId="77777777" w:rsidR="004C4B29" w:rsidRDefault="00B774E8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pacing w:val="-15"/>
          <w:sz w:val="41"/>
          <w:szCs w:val="41"/>
        </w:rPr>
      </w:pPr>
      <w:r w:rsidRPr="00B774E8">
        <w:rPr>
          <w:rFonts w:ascii="Open Sans" w:hAnsi="Open Sans" w:cs="Open Sans"/>
          <w:b/>
          <w:bCs/>
          <w:color w:val="00C86F"/>
          <w:spacing w:val="-15"/>
          <w:sz w:val="41"/>
          <w:szCs w:val="41"/>
        </w:rPr>
        <w:t>C# Collections parte 1: Listas, arrays, listas ligadas, dicionários e conjuntos</w:t>
      </w:r>
    </w:p>
    <w:p w14:paraId="062337E7" w14:textId="77777777" w:rsidR="004C4B29" w:rsidRPr="004C4B29" w:rsidRDefault="004C4B29" w:rsidP="004C4B29">
      <w:pPr>
        <w:pStyle w:val="Ttulo2"/>
        <w:shd w:val="clear" w:color="auto" w:fill="00C86F"/>
        <w:spacing w:before="0"/>
        <w:rPr>
          <w:rFonts w:ascii="Open Sans" w:eastAsia="Times New Roman" w:hAnsi="Open Sans" w:cs="Open Sans"/>
          <w:color w:val="516A84"/>
          <w:sz w:val="21"/>
          <w:szCs w:val="21"/>
        </w:rPr>
      </w:pPr>
    </w:p>
    <w:p w14:paraId="102449B3" w14:textId="77777777" w:rsidR="004C4B29" w:rsidRPr="004C4B29" w:rsidRDefault="004C4B29" w:rsidP="004C4B29"/>
    <w:p w14:paraId="5B2C1505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os fundamentos das coleções C# através dos arrays.</w:t>
      </w:r>
    </w:p>
    <w:p w14:paraId="452F351C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Explore o poder e flexibilidade das listas.</w:t>
      </w:r>
    </w:p>
    <w:p w14:paraId="3F155A46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a trabalhar com conjuntos.</w:t>
      </w:r>
    </w:p>
    <w:p w14:paraId="313506DF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Comece a usar dicionários para ler e gravar valores facilmente a partir de chaves.</w:t>
      </w:r>
    </w:p>
    <w:p w14:paraId="5A5571E0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Entenda como funciona uma lista ligada e como construí-la através dos seus nós.</w:t>
      </w:r>
    </w:p>
    <w:p w14:paraId="1AFE888D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Aplique em seus projetos coleções especializadas com prioridade de saída, através de pilhas e filas.</w:t>
      </w:r>
    </w:p>
    <w:p w14:paraId="31C94B76" w14:textId="77777777" w:rsidR="00847645" w:rsidRDefault="00847645" w:rsidP="00847645">
      <w:pPr>
        <w:pStyle w:val="course-content-callsitem"/>
        <w:shd w:val="clear" w:color="auto" w:fill="F9FBFD"/>
        <w:spacing w:before="150" w:beforeAutospacing="0" w:after="0" w:afterAutospacing="0"/>
        <w:rPr>
          <w:rFonts w:ascii="Open Sans" w:hAnsi="Open Sans" w:cs="Open Sans"/>
          <w:color w:val="525C65"/>
          <w:sz w:val="21"/>
          <w:szCs w:val="21"/>
        </w:rPr>
      </w:pPr>
    </w:p>
    <w:p w14:paraId="1260B73A" w14:textId="77777777" w:rsidR="004C4B29" w:rsidRDefault="00847645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20CB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</w:rPr>
        <w:t xml:space="preserve"> </w:t>
      </w:r>
      <w:r w:rsidR="00B774E8" w:rsidRPr="00D33B0A">
        <w:rPr>
          <w:rFonts w:ascii="Open Sans" w:hAnsi="Open Sans" w:cs="Open Sans"/>
          <w:color w:val="00C86F"/>
          <w:sz w:val="26"/>
          <w:szCs w:val="26"/>
        </w:rPr>
        <w:t>Começando com Arrays</w:t>
      </w:r>
    </w:p>
    <w:p w14:paraId="2361D8E1" w14:textId="77777777" w:rsid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uma introdução acerca dos assuntos que serão abordados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BC9FB0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Começando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pelo tipo de coleção mais básica e primitiva do .NET Framework, 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matrizes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arrays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Aprenderemos a modificar e acessá-los por meio do índice, e a copiar e cloná-los também.</w:t>
      </w:r>
    </w:p>
    <w:p w14:paraId="0EB09D88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seguida, iremos explorar o poder das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arrays dinâmicos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 atenção especial por se tratar de coleções poderosas.</w:t>
      </w:r>
    </w:p>
    <w:p w14:paraId="2898174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também como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ordenar uma lista tendo por base elementos de uma classe customizada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preparando esta lista para que os elementos sejam comparáveis com outros elementos.</w:t>
      </w:r>
    </w:p>
    <w:p w14:paraId="6DC24427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Criaremos objetos que expõem coleções do tipo "Somente leitura" para impedir que suas informações sejam manipuladas externamente a este objeto.</w:t>
      </w:r>
    </w:p>
    <w:p w14:paraId="50BD76F1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copiar e clonar listas, totalizando os valores contidos nos objetos da coleção. Veremos como trabalhar com conjuntos no .NET Framework (objetos baseados no conceito matemático de conjuntos).</w:t>
      </w:r>
    </w:p>
    <w:p w14:paraId="0F88CF40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lidar com </w:t>
      </w:r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hashing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como implementar os métodos necessários para a definição deste espalhamento.</w:t>
      </w:r>
    </w:p>
    <w:p w14:paraId="0E83799C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ler ou gravar valores facilmente a partir de uma chave, aprenderemos sobre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dicionário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linked list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como seus nós se conectam durante a criação desta lista.</w:t>
      </w:r>
    </w:p>
    <w:p w14:paraId="64DD015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Também veremos como trabalhar com a coleção do tipo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pilha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D89D5EE" w14:textId="77777777" w:rsidR="00A63F4D" w:rsidRDefault="00A63F4D" w:rsidP="003613B9">
      <w:pPr>
        <w:pStyle w:val="Ttulo1"/>
        <w:rPr>
          <w:b/>
          <w:bCs/>
          <w:noProof/>
        </w:rPr>
      </w:pPr>
      <w:bookmarkStart w:id="1" w:name="_Toc62049372"/>
      <w:r w:rsidRPr="00A63F4D">
        <w:rPr>
          <w:b/>
          <w:bCs/>
          <w:noProof/>
        </w:rPr>
        <w:t>Declarando e Populando Arrays</w:t>
      </w:r>
      <w:bookmarkEnd w:id="1"/>
    </w:p>
    <w:p w14:paraId="7BE0C51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Começaremos pelo tipo mais básico de coleção existente no .NET Framework,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Supondo que temos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aulas a serem colocadas em uma coleção, representadas por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diferentes, vamos declará-las, armazenando-as em uma coleção (array).</w:t>
      </w:r>
    </w:p>
    <w:p w14:paraId="78F58440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isto em uma sintaxe especial, colocando inicialmente o tipo do elemento a ser contido no array, que no caso será uma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Há duas maneiras de se declarar um array, e uma delas é quando já sabemos quais elementos ele irá conter.</w:t>
      </w:r>
    </w:p>
    <w:p w14:paraId="7DDF925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sabemos que haverá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as três aulas, então poderemos simplesmente colocar o valor das três variáveis:</w:t>
      </w:r>
    </w:p>
    <w:p w14:paraId="04FE26F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CSharpCollections</w:t>
      </w:r>
    </w:p>
    <w:p w14:paraId="252A9CD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ECFB1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30D0F4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B3E726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5B8EEE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B2FBC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772AB0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51932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A5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D875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</w:p>
    <w:p w14:paraId="4231746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E4C23D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</w:p>
    <w:p w14:paraId="4A08737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14317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    aulaSets</w:t>
      </w:r>
    </w:p>
    <w:p w14:paraId="45E24BE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1586AF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B0FCE4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86A637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76EA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10B5C44" w14:textId="77777777" w:rsidR="00F35726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DF774C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70C6580" wp14:editId="219E9B98">
            <wp:extent cx="5731510" cy="33940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colocando um </w:t>
      </w:r>
      <w:r w:rsidR="00A63F4D"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(</w:t>
      </w:r>
      <w:hyperlink r:id="rId13" w:tooltip="BreakPoint" w:history="1"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>Veja aqui a documentação sobre BreakPoint</w:t>
        </w:r>
      </w:hyperlink>
      <w:r w:rsidR="000A0ADD" w:rsidRP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.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)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linha que fecha as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s. Veremos que em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há três elementos ("Introdução às Coleções", "Modelando a Classe Aula" e "Trabalhando com Conjuntos"), como gostaríamos.</w:t>
      </w:r>
    </w:p>
    <w:p w14:paraId="16F042E1" w14:textId="77777777" w:rsidR="00F35726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primeiro deles começa no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segundo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o último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1A4261EB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CC3E39E" wp14:editId="62001696">
            <wp:extent cx="5731510" cy="2109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 </w:t>
      </w:r>
      <w:r w:rsidR="00A63F4D"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índice de um elemento será igual à sua posição menos um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Esta é a primeira forma de declararmos um array no caso de já sabermos de antemão quais elementos ele irá conter.</w:t>
      </w:r>
    </w:p>
    <w:p w14:paraId="7FB34657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outra forma de declararmos um array consiste em incluirmos o tamanho que ele irá ocupar, algo que foi declarado implicitamente na primeira forma. Desta vez o faremos explicitamente.</w:t>
      </w:r>
    </w:p>
    <w:p w14:paraId="1B9E6CDF" w14:textId="77777777" w:rsidR="00A63F4D" w:rsidRDefault="00A63F4D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importante lembrarmos que um array é uma coleção de tamanho fixo!</w:t>
      </w:r>
    </w:p>
    <w:p w14:paraId="27C364D4" w14:textId="77777777" w:rsidR="00D877A5" w:rsidRPr="00A63F4D" w:rsidRDefault="00D877A5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DFFED3D" w14:textId="77777777" w:rsidR="00A63F4D" w:rsidRPr="00507FEE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lastRenderedPageBreak/>
        <w:t>string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2E3CF6EE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desta forma, veremos que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estão armazenadas três posições, cada uma com valor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(nulo), e estes elementos ainda são desconhecidos, porém já temos o array declarado. </w:t>
      </w:r>
    </w:p>
    <w:p w14:paraId="73D9E405" w14:textId="77777777" w:rsidR="00A63F4D" w:rsidRPr="00A63F4D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6F71CD" wp14:editId="266DA23C">
            <wp:extent cx="5731510" cy="159004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Completaremos o código:</w:t>
      </w:r>
    </w:p>
    <w:p w14:paraId="090D92A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68C097E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F8FE3A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E1CCD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155558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o código mais uma vez. Veremos que o array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possui os três elementos preenchidos. Imprimiremos isto na tela </w:t>
      </w:r>
    </w:p>
    <w:p w14:paraId="0777CCB1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6F5ACB1" wp14:editId="29EED46D">
            <wp:extent cx="5731510" cy="143002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4CDD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58B5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 que também pode ser feito com o atalho "cw + Tab + Tab":</w:t>
      </w:r>
    </w:p>
    <w:p w14:paraId="3D2FB47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6A2AA38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0CF4BC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9AE8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0E22D0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FE67D7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867E92A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8CD2C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para verificar o resultado, temos impresso na tela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System.String[]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que não é exatamente o que queríamos. Queremos imprimir os elementos do array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para isto, varreremos esta coleção (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imprimiremos cada um dos itens.</w:t>
      </w:r>
    </w:p>
    <w:p w14:paraId="2093CD7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maneiras de se fazer isso é utilizar a instrução </w:t>
      </w:r>
      <w:r w:rsidRPr="007A18D3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informar que, para cada aula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faça algo (que no caso é a impressão).</w:t>
      </w:r>
    </w:p>
    <w:p w14:paraId="613DA50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14F08E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B93DA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22821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92DB1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EC0A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4F2D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EA0AA5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lastRenderedPageBreak/>
        <w:t>foreach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B2D67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BDB7D4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62275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8D36C9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7B9D9A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o código, obteremos como </w:t>
      </w:r>
      <w:r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Output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 seguinte:</w:t>
      </w:r>
    </w:p>
    <w:p w14:paraId="3B59FBF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0623A5C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09B40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EF8B383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0BB44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A581012" wp14:editId="2F6D5E67">
            <wp:extent cx="5731510" cy="2754630"/>
            <wp:effectExtent l="0" t="0" r="254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11A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F243C8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Pegaremos esta instrução e a jogaremos a outro método para a reutilização conforme nossa necessidade. Utilizando "</w:t>
      </w:r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 + . (ponto)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extrairemos o método denominado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Nele, teremos nosso laço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330E96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segunda forma de imprimirmos estes elementos, utilizaremos outro laço 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varrerá o comprimento do nosso array de um índice até a posição final. Comentaremos o código do laço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</w:p>
    <w:p w14:paraId="5DC380E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3449A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60F94BB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DA044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E3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5E7C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BDC690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1B6733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6F8D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58223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C903D8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54960D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B82B31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Console.WriteLine(aula);</w:t>
      </w:r>
    </w:p>
    <w:p w14:paraId="001C1A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514091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528C0D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Length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777B2CD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73C5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374CB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2A94B2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3B4F7C0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Feito isto, podemos rodar a aplicação mais uma vez. O resultado é exatamente o mesmo que o anterior, embora a forma de chegarmos a ele seja outra.</w:t>
      </w:r>
    </w:p>
    <w:p w14:paraId="60915FC2" w14:textId="77777777" w:rsidR="00110AA0" w:rsidRPr="00A63F4D" w:rsidRDefault="00110AA0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1CB636C" wp14:editId="42B1DD15">
            <wp:extent cx="5731510" cy="25558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B9B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 o 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laço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precisávamos de muitas informações, bastando passar o nome do array. Com 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conseguimos controlar o avanço do índice. Neste caso, é necessário sabermos seu comprimento e o índice que está sendo impresso.</w:t>
      </w:r>
    </w:p>
    <w:p w14:paraId="3A79B2E4" w14:textId="77777777" w:rsid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imprimirmos o primeiro elemento do nosso array, usaremos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novamente, acessando este elemento, cujo índice é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9D0968A" w14:textId="77777777" w:rsidR="00110AA0" w:rsidRPr="00A63F4D" w:rsidRDefault="00110AA0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22C11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FA5BF5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4AA5BA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8AE7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E26D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E93BB8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48E43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0C5F8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5E9340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E7D4F59" w14:textId="77777777" w:rsidR="00110AA0" w:rsidRDefault="009F6353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C7B46F8" wp14:editId="605E77DA">
            <wp:extent cx="5731510" cy="257746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F7A0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app, veremos a impressão de "Introdução às Coleções" na tela. Para acessarmos o último elemento, precisaremos realizar uma conta:</w:t>
      </w:r>
    </w:p>
    <w:p w14:paraId="0E7D9D5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40A529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1B0E92D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923255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45CEE3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C2AE1B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21CC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A291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BA42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169EC6F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43D30F" w14:textId="77777777" w:rsidR="008B19F9" w:rsidRDefault="008B19F9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328C548" wp14:editId="6E2521E3">
            <wp:extent cx="5731510" cy="2771775"/>
            <wp:effectExtent l="0" t="0" r="254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904E4C8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Verificaremos que tudo funciona conforme esperado, quando rodamos a app vemos "Trabalhando com Conjuntos" no Output. Se quisermos trocar um elemento deste array, como faremos?</w:t>
      </w:r>
    </w:p>
    <w:p w14:paraId="6BC9899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2DAF99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4A95FC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CC5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CD98F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717AB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87CBF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4B94A9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36F043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501231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AB3DC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F6D1B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7C90B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C0D549" w14:textId="77777777" w:rsidR="009F6353" w:rsidRDefault="009F635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EC33F3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não teremos nenhuma mudança! Isso ocorre pois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sendo armazenado no nosso array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armazenamos ali foi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valor copiado de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não adianta mudarmos seu valor.</w:t>
      </w:r>
    </w:p>
    <w:p w14:paraId="735CF7D2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acessar diretamente a primeira posição do nosso array de aulas. Para atribuirmos um valor a esta posição, de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o código assim:</w:t>
      </w:r>
    </w:p>
    <w:p w14:paraId="509C21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0AFFA4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A2169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ED2BF2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FC8D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CFCF4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10F9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D02AD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48082DC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CD21E6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E595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A6781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5AFE7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E05CA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4FCC4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15BEC6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E88D886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conseguimos trocar com sucesso o primeiro elemento do nosso array.</w:t>
      </w:r>
    </w:p>
    <w:p w14:paraId="72E773DA" w14:textId="77777777" w:rsidR="00997335" w:rsidRPr="00A63F4D" w:rsidRDefault="00997335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191ED4A" wp14:editId="7648F20B">
            <wp:extent cx="5731510" cy="267271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76F8" w14:textId="77777777" w:rsidR="00C27ED4" w:rsidRDefault="00C27ED4" w:rsidP="003613B9">
      <w:pPr>
        <w:pStyle w:val="Ttulo1"/>
        <w:rPr>
          <w:b/>
          <w:bCs/>
          <w:noProof/>
        </w:rPr>
      </w:pPr>
      <w:bookmarkStart w:id="2" w:name="_Toc62049373"/>
      <w:r w:rsidRPr="00C27ED4">
        <w:rPr>
          <w:b/>
          <w:bCs/>
          <w:noProof/>
        </w:rPr>
        <w:t>Atribuindo Valores A Um Array</w:t>
      </w:r>
      <w:bookmarkEnd w:id="2"/>
    </w:p>
    <w:p w14:paraId="2764DCD7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Manoel precisa declarar uma coleção de nomes de meses do ano. Para criá-la, ele decide declarar um array com tamanho suficiente para armazenar os nomes de todos os meses do ano (na ordem correta). Em seguida, Manoel tem que definir no array o valor para o mês de janeiro.</w:t>
      </w:r>
    </w:p>
    <w:p w14:paraId="6378E84A" w14:textId="77777777" w:rsid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Manoel pode fazer? Escolha a melhor alternativa.</w:t>
      </w:r>
    </w:p>
    <w:p w14:paraId="307443F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meses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77600F7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meses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"Janeiro"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B3EB6BA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</w:t>
      </w:r>
    </w:p>
    <w:p w14:paraId="6FF4DDB3" w14:textId="77777777" w:rsidR="00C27ED4" w:rsidRDefault="00C27ED4" w:rsidP="00C27ED4">
      <w:pPr>
        <w:pStyle w:val="Ttulo1"/>
        <w:rPr>
          <w:b/>
          <w:bCs/>
          <w:noProof/>
        </w:rPr>
      </w:pPr>
      <w:bookmarkStart w:id="3" w:name="_Toc62049374"/>
      <w:r w:rsidRPr="00C27ED4">
        <w:rPr>
          <w:b/>
          <w:bCs/>
          <w:noProof/>
        </w:rPr>
        <w:t>Modificando um valor de um elemento de um array</w:t>
      </w:r>
      <w:bookmarkEnd w:id="3"/>
    </w:p>
    <w:p w14:paraId="1FEA1DF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Dê uma olhada no seguinte trecho de código:</w:t>
      </w:r>
    </w:p>
    <w:p w14:paraId="738BF24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//os elementos que entrarão no array</w:t>
      </w:r>
    </w:p>
    <w:p w14:paraId="5ADA89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CD6E95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C2D1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EBF0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58923C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//declarando um array populado</w:t>
      </w:r>
    </w:p>
    <w:p w14:paraId="092E6B8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</w:p>
    <w:p w14:paraId="54DFD2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99CD0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7FF0D1F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4B424C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aulaSets</w:t>
      </w:r>
    </w:p>
    <w:p w14:paraId="1DF3F91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33A747B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377DE79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aulaModelando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89EA65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196138E5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valor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aulas[1]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quando você executa o código acima?</w:t>
      </w:r>
    </w:p>
    <w:p w14:paraId="41D06D60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"Modelando a Classe Aula"</w:t>
      </w:r>
    </w:p>
    <w:p w14:paraId="7400E0F3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Quando o array foi populado, o conteúdo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foi copiado para para o array </w:t>
      </w:r>
      <w:r w:rsidRPr="00C27ED4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por valor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e naquele momento o conteúdo de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era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"Modelando a Classe Aula"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60C2CBC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0F8029" w14:textId="77777777" w:rsidR="00C27ED4" w:rsidRDefault="00C27ED4" w:rsidP="00C27ED4">
      <w:pPr>
        <w:pStyle w:val="Ttulo1"/>
        <w:rPr>
          <w:b/>
          <w:bCs/>
          <w:noProof/>
        </w:rPr>
      </w:pPr>
      <w:bookmarkStart w:id="4" w:name="_Toc62049375"/>
      <w:r w:rsidRPr="00C27ED4">
        <w:rPr>
          <w:b/>
          <w:bCs/>
          <w:noProof/>
        </w:rPr>
        <w:t>Operações com Arrays</w:t>
      </w:r>
      <w:bookmarkEnd w:id="4"/>
    </w:p>
    <w:p w14:paraId="69B45E9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vamos procurar um elemento no array, a aula "Modelando a Classe Aula", por exemplo. Para isso, imprimiremos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"Aula modelando está no índice 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concatenado com o índice onde ele foi encontrado, mostrando onde teve a ocorrência da nossa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79D9B7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 método estático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IndexOf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buscará a primeira ocorrência de uma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retornando o índice onde foi encontrado:</w:t>
      </w:r>
    </w:p>
    <w:p w14:paraId="0461676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7C82E49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A480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2F13A3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B522659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será exibido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 aula modelando está no índice 1"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a primeira ocorrência desta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 array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s. </w:t>
      </w:r>
    </w:p>
    <w:p w14:paraId="6995CED0" w14:textId="77777777" w:rsid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77A78BE" wp14:editId="60770ED4">
            <wp:extent cx="5731510" cy="198310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0164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A3E2E8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Digamos que este texto se repita algumas vezes no nosso array, então é possível procurá-la assim:</w:t>
      </w:r>
    </w:p>
    <w:p w14:paraId="7E8B924F" w14:textId="77777777" w:rsidR="0048403F" w:rsidRP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78D36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55366F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A118C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411DA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31B7DC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B66EDB" w14:textId="77777777" w:rsidR="00114797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71C77663" w14:textId="77777777" w:rsidR="00114797" w:rsidRPr="00C27ED4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0C15A1F7" w14:textId="77777777" w:rsidR="0048403F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F33242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mais uma vez, a aula será encontrada no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 tratar-se da primeira e última ocorrência desta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 array. Prosseguindo, faremos uma operação para trocar a ordem dos elementos, colocando o último como primeiro, e vice-versa.</w:t>
      </w:r>
    </w:p>
    <w:p w14:paraId="70DBEA49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B7EA5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revertermos o array, chamaremos o método estático 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DA5837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B0413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1C3D466" w14:textId="77777777" w:rsidR="00C12876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B7FD9C" w14:textId="77777777" w:rsidR="00C12876" w:rsidRPr="00C27ED4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5280B3E1" wp14:editId="2E81A8EA">
            <wp:extent cx="5731510" cy="264922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82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F6F54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D19BEA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FB3A2C5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9784FE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contrapartida, para voltar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sua ordem original, faremos a reversão mais uma vez:</w:t>
      </w:r>
    </w:p>
    <w:p w14:paraId="679D75A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1EB77EBB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85977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010674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7E23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68E5D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9BDC0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54685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346246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AACA87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Vimos, então, que 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funciona como um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método idempotente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 seja, se ele for rodado duas vezes, volta-se ao estado original. Supondo que tenhamos que redimensionar um array, reduzindo seu tamanho, 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também permite que se faça isto, por meio do método estático denominado "Redimensionar", ou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Resize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não esquecendo de imprimir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novo:</w:t>
      </w:r>
    </w:p>
    <w:p w14:paraId="1C28989A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313A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C5C0F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E89832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C792F7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1E6F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A84CB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594637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B9D68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66E4C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No entanto, como conseguimos redimensionar um array, se ele é um tipo de coleção de tamanho fixo? O que acontece é que, internamente,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cria uma nova coleção (array) com o tamanho definido (neste caso,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e, em seguida, copia os primeiros elementos da nossa classe original para este array de destino. No final, troca-se a referência da variável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apontando-a para o novo array.</w:t>
      </w:r>
    </w:p>
    <w:p w14:paraId="0262D4C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 sem que tivéssemos visto, uma cópia interna é criada. Este é o pequeno "truque" que acontece no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Se quiséssemos aumentar o nosso array novamente, para o tamanho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tentar:</w:t>
      </w:r>
    </w:p>
    <w:p w14:paraId="248971CB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7DF45A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7EE3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EC0BD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38FD1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73B89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57CA15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9465A7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08D16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575920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031D9B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de novo a app e teremos exatamente o mesmo resultado. Para confirmar que esta alteração foi de fato realizada, colocaremos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nesta última linha que acabamos de criar, rodaremos a aplicação e inspecionaremos o array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939C4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veremos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cujo último deles, de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está com valor nulo, o que ocorre porque este elemento (ou índice) está vago, ou seja, não há nenhum valor dentro dele.</w:t>
      </w:r>
    </w:p>
    <w:p w14:paraId="71DE0E07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preciso, então, preenchermos esta última posição com um valor. Digamos que queiramos colocar a última aula como sendo a de conclusão. Para atribuirmos um valor a ela, colocaremos entre colchetes o índice que queremos usar.</w:t>
      </w:r>
    </w:p>
    <w:p w14:paraId="6ECD070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índice da última aula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o código ficará assim:</w:t>
      </w:r>
    </w:p>
    <w:p w14:paraId="4A933AF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D4AAC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BE801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B43F93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BBD805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5AFE0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 tivermos um array cujo tamanho desconhecemos e quisermos preencher a última posição deste array, não poderemos simplesmente colocar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 caso seria o número mágico, e sim uma expressão que sempre acesse a última posição do array.</w:t>
      </w:r>
    </w:p>
    <w:p w14:paraId="7BD00D9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o índice sempre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 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colocar o número do array, que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aulas.Length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garantindo que estamos sempre acessando a última posição do array. O código ficará assim, portanto:</w:t>
      </w:r>
    </w:p>
    <w:p w14:paraId="77A612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1DBED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2EC61F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E737DD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e verificar seu funcionamento. Agora sim, conseguimos preencher a última posição com 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"Conclusão".</w:t>
      </w:r>
    </w:p>
    <w:p w14:paraId="1FAE5348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ordenarmos este array alfabeticamente, poderíamos utilizar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"Ordenar", que em inglês é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Sort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a partir do qual passaremos nosso array, imprimindo-o em seguida.</w:t>
      </w:r>
    </w:p>
    <w:p w14:paraId="7DBDA5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928A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D17249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desta vez teremos as aulas em ordem alfabética, como gostaríamos:</w:t>
      </w:r>
    </w:p>
    <w:p w14:paraId="751A362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Conclus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ã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</w:t>
      </w:r>
    </w:p>
    <w:p w14:paraId="099C7B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534D82A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Arrays</w:t>
      </w:r>
    </w:p>
    <w:p w14:paraId="5F996601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 ser revertido, porque não é idempotente 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EB1672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um array a outro, criaremos um de destino, acrescentando seu novo tamanho,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(duas posições). Queremos duplicar as duas últimas aulas do nosso array de aulas para esta cópia.</w:t>
      </w:r>
    </w:p>
    <w:p w14:paraId="47C8E45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"cópia" (em inglês,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Copy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passando o array de origem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o índice inicial a partir do qual copiaremos o array de aulas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equivale à segunda posição), o nome do array de destino, a posição inicial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a quantidade de elementos que iremos copiar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):</w:t>
      </w:r>
    </w:p>
    <w:p w14:paraId="00EC97A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0F8398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Copy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68E5DB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AF165B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F9786C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copiamos as duas últimas aulas. Para fazer o mesmo com todos os elementos, do início ao fim, poderíamos optar por uma maneira mais simples utilizando um método de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clonagem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8DBF7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Declararemos um novo array denominado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E, em vez de declararmos uma nova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a referência do nosso array inicial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chamando um método muito conveniente: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F83324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ACEDB45" w14:textId="77777777" w:rsidR="00F96E6C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Clone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4CBED52F" w14:textId="77777777" w:rsidR="00F96E6C" w:rsidRDefault="00F96E6C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055439" w14:textId="77777777" w:rsidR="00C27ED4" w:rsidRPr="00C27ED4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 o Visual Studio está "reclamando" por não conseguir converter o tipo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string[]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teremos que fazer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77CFAF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Clone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[];</w:t>
      </w:r>
    </w:p>
    <w:p w14:paraId="10B534B8" w14:textId="77777777" w:rsidR="00F96E6C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B43F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  <w:t xml:space="preserve"> </w:t>
      </w:r>
    </w:p>
    <w:p w14:paraId="28043838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4ED71C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obteremos o resultado do nosso array clonado, que é exatamente o nosso original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terminar, veremos como limpar alguns elementos do array clone, neste caso, os dois últimos.</w:t>
      </w:r>
    </w:p>
    <w:p w14:paraId="64325999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 limpeza, do inglês 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clear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bem como o índice da segunda posição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o número de elementos que queremos limpar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não esquecendo de imprimir este array clone:</w:t>
      </w:r>
    </w:p>
    <w:p w14:paraId="7AA423E9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06029FFA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lastRenderedPageBreak/>
        <w:t>Imprimir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507FEE"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  <w:t xml:space="preserve"> </w:t>
      </w:r>
    </w:p>
    <w:p w14:paraId="2DBFF6E3" w14:textId="77777777" w:rsidR="00F96E6C" w:rsidRDefault="00F96E6C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F39DB3F" wp14:editId="299CC93E">
            <wp:extent cx="3961905" cy="1933333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DBA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rodaremos o código e veremos que conseguimos limpar os dois últimos elementos deste array. Se colocarmos um breakpoint na linha de código que acabamos de criar e rodarmos novamente a aplicação, confirmaremos isso.</w:t>
      </w:r>
    </w:p>
    <w:p w14:paraId="1E9FEB8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inspecionarmos o array, veremos que o primeiro elemento permanece intacto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"Conclusão"), e os outros dois passaram a ter valor nulo.</w:t>
      </w:r>
    </w:p>
    <w:p w14:paraId="781C5809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6A4CF9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importante lembrarmos que o array é um tipo muito básico de coleção do .NET, então o utilizaremos em casos específicos, como em transferências de arquivos, manipulação de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buffer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ou imagens, em arquivos de baixo nível. Isso porque normalmente, embora faça parte de várias coleções do .NET, o array não é tão usado quanto outro tipo de coleção (como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List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). Assim sendo, se for usar um tipo de coleção, busque sempre ver se é possível optar pela lista no lugar de um array, pois ela fornece métodos muito mais convenientes do que um simples array.</w:t>
      </w:r>
    </w:p>
    <w:p w14:paraId="7317E876" w14:textId="77777777" w:rsidR="00C27ED4" w:rsidRDefault="00CB7F90" w:rsidP="00CB7F90">
      <w:pPr>
        <w:pStyle w:val="Ttulo1"/>
        <w:rPr>
          <w:b/>
          <w:bCs/>
          <w:noProof/>
        </w:rPr>
      </w:pPr>
      <w:bookmarkStart w:id="5" w:name="_Toc62049376"/>
      <w:r w:rsidRPr="00CB7F90">
        <w:rPr>
          <w:b/>
          <w:bCs/>
          <w:noProof/>
        </w:rPr>
        <w:t>Copiando dados de um array</w:t>
      </w:r>
      <w:bookmarkEnd w:id="5"/>
    </w:p>
    <w:p w14:paraId="773DE861" w14:textId="77777777" w:rsid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D08D8A3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um array declarado como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decimal[] saldosPorDiaDoMes</w:t>
      </w: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6BA161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Esse array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todos saldos diários de uma conta bancária ao longo de um determinado mês do ano.</w:t>
      </w:r>
    </w:p>
    <w:p w14:paraId="771B00F8" w14:textId="77777777" w:rsidR="00CB7F90" w:rsidRP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Detalhe: você não sabe qual mês esse array representa. Pode ser qualquer mês!</w:t>
      </w:r>
    </w:p>
    <w:p w14:paraId="62011850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código necessário para copiar os saldos dos dois últimos dias do mês para um novo array?</w:t>
      </w:r>
    </w:p>
    <w:p w14:paraId="5F0E9665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decimal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4DAC78A8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Copy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copia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C9DA84F" w14:textId="77777777" w:rsid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74ED263" w14:textId="77777777" w:rsidR="00CB7F90" w:rsidRP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O método 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Array.Copy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está copiando corretamente os valores dos 2 últimos elementos do array, a partir do penúltimo elemento do array, que é representado pela expressão 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saldosPorDiaDoMes.Length - 2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sempre funcionará para qualquer mês do ano.</w:t>
      </w:r>
    </w:p>
    <w:p w14:paraId="25EA0B30" w14:textId="77777777" w:rsidR="00CB7F90" w:rsidRPr="00CB7F90" w:rsidRDefault="00CB7F90" w:rsidP="00CB7F90">
      <w:pPr>
        <w:pStyle w:val="Ttulo1"/>
        <w:rPr>
          <w:b/>
          <w:bCs/>
          <w:noProof/>
        </w:rPr>
      </w:pPr>
      <w:bookmarkStart w:id="6" w:name="_Toc62049377"/>
      <w:r w:rsidRPr="00CB7F90">
        <w:rPr>
          <w:b/>
          <w:bCs/>
          <w:noProof/>
        </w:rPr>
        <w:t>Mão na Massa: Começando com Arrays</w:t>
      </w:r>
      <w:bookmarkEnd w:id="6"/>
    </w:p>
    <w:p w14:paraId="1EBC079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para trabalhar com o tipo de coleção mais básica do .NET Framework: as matrizes, ou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como são conhecidas.</w:t>
      </w:r>
    </w:p>
    <w:p w14:paraId="2E7B9C1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7" w:name="_Toc62049378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um array</w:t>
      </w:r>
      <w:bookmarkEnd w:id="7"/>
    </w:p>
    <w:p w14:paraId="5721258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Imagine um grupo de 3 variáveis de strings, cada uma representando um nome de aula:</w:t>
      </w:r>
    </w:p>
    <w:p w14:paraId="2DAA9FB0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05BCFA6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DDE341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1081B39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Muitas vezes iremos trabalhar com essas informações reunidas num mesmo grupo, numa mesma coletânea de aulas, numa mesma...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5AD49CFF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EE122B1" wp14:editId="1DFCD1F8">
            <wp:extent cx="5709920" cy="8610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D25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Ora, porque é mais fácil trabalhar com informações "no atacado", isto é, se elas são parte de uma estrutura maior. Essa estrutura maior é a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406DC03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70FDFB4" wp14:editId="0705B03F">
            <wp:extent cx="5709920" cy="861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62B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uma coleção matriz, ou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pode ser declarada assim:</w:t>
      </w:r>
    </w:p>
    <w:p w14:paraId="04FCB53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</w:p>
    <w:p w14:paraId="6DBFEC0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76CF5AA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aulaIntro</w:t>
      </w:r>
      <w:r w:rsidRPr="00CB7F90">
        <w:rPr>
          <w:rStyle w:val="pun"/>
          <w:color w:val="999999"/>
          <w:lang w:val="en-US"/>
        </w:rPr>
        <w:t>,</w:t>
      </w:r>
    </w:p>
    <w:p w14:paraId="0BD4BD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,</w:t>
      </w:r>
    </w:p>
    <w:p w14:paraId="7B7346C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106F0DC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0F70118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95CAB5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sintaxe especial: primeiro escrevemos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e em seguida os colchetes. Isso indica ao programa que estamos querendo trabalhar com um </w:t>
      </w:r>
      <w:r>
        <w:rPr>
          <w:rStyle w:val="nfase"/>
          <w:color w:val="3D464D"/>
          <w:sz w:val="27"/>
          <w:szCs w:val="27"/>
        </w:rPr>
        <w:t>array de strings</w:t>
      </w:r>
      <w:r>
        <w:rPr>
          <w:color w:val="3D464D"/>
          <w:sz w:val="27"/>
          <w:szCs w:val="27"/>
        </w:rPr>
        <w:t>.</w:t>
      </w:r>
    </w:p>
    <w:p w14:paraId="5326709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também que escrevemos as chaves, e dentro delas os elementos que vão preencher o array.</w:t>
      </w:r>
    </w:p>
    <w:p w14:paraId="04BA22FB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 w:rsidRPr="00CB7F90">
        <w:rPr>
          <w:rStyle w:val="nfase"/>
          <w:color w:val="3D464D"/>
          <w:sz w:val="27"/>
          <w:szCs w:val="27"/>
          <w:highlight w:val="yellow"/>
        </w:rPr>
        <w:t>Importante:</w:t>
      </w:r>
      <w:r w:rsidRPr="00CB7F90">
        <w:rPr>
          <w:color w:val="3D464D"/>
          <w:sz w:val="27"/>
          <w:szCs w:val="27"/>
          <w:highlight w:val="yellow"/>
        </w:rPr>
        <w:t> Nunca declaramos um array de strings com </w:t>
      </w:r>
      <w:r w:rsidRPr="00CB7F90">
        <w:rPr>
          <w:rStyle w:val="CdigoHTML"/>
          <w:color w:val="3D464D"/>
          <w:sz w:val="23"/>
          <w:szCs w:val="23"/>
          <w:highlight w:val="yellow"/>
          <w:shd w:val="clear" w:color="auto" w:fill="F0F3F5"/>
        </w:rPr>
        <w:t>Array&lt;string&gt;</w:t>
      </w:r>
      <w:r w:rsidRPr="00CB7F90">
        <w:rPr>
          <w:color w:val="3D464D"/>
          <w:sz w:val="27"/>
          <w:szCs w:val="27"/>
          <w:highlight w:val="yellow"/>
        </w:rPr>
        <w:t>!</w:t>
      </w:r>
    </w:p>
    <w:p w14:paraId="73DCADA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essa não é a única forma. Também podemos declarar o array assim:</w:t>
      </w:r>
    </w:p>
    <w:p w14:paraId="73FEE1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aulas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</w:p>
    <w:p w14:paraId="142CDC5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80DE0D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6776FC1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AB18E0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68A207DE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2B14B66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Mais simples, não?</w:t>
      </w:r>
    </w:p>
    <w:p w14:paraId="54A55BD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nos exemplos acima, precisamos todos os itens do array na declaração. E se precisarmos criar o array e só depois (ou muito depois) preencher esse array? É aí que entra a terceira forma de declaração: passando o </w:t>
      </w:r>
      <w:r>
        <w:rPr>
          <w:rStyle w:val="nfase"/>
          <w:color w:val="3D464D"/>
          <w:sz w:val="27"/>
          <w:szCs w:val="27"/>
        </w:rPr>
        <w:t>tamanho</w:t>
      </w:r>
      <w:r>
        <w:rPr>
          <w:color w:val="3D464D"/>
          <w:sz w:val="27"/>
          <w:szCs w:val="27"/>
        </w:rPr>
        <w:t> do array explicitamente:</w:t>
      </w:r>
    </w:p>
    <w:p w14:paraId="66C10E36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aulas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3</w:t>
      </w:r>
      <w:r w:rsidRPr="00507FEE">
        <w:rPr>
          <w:rStyle w:val="pun"/>
          <w:color w:val="999999"/>
          <w:lang w:val="pt-BR"/>
        </w:rPr>
        <w:t>];</w:t>
      </w:r>
      <w:r w:rsidRPr="00507FEE">
        <w:rPr>
          <w:color w:val="3D464D"/>
          <w:sz w:val="27"/>
          <w:szCs w:val="27"/>
          <w:lang w:val="pt-BR"/>
        </w:rPr>
        <w:t xml:space="preserve"> </w:t>
      </w:r>
    </w:p>
    <w:p w14:paraId="174B15E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694AC37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agora, quando formos </w:t>
      </w:r>
      <w:r>
        <w:rPr>
          <w:rStyle w:val="nfase"/>
          <w:color w:val="3D464D"/>
          <w:sz w:val="27"/>
          <w:szCs w:val="27"/>
        </w:rPr>
        <w:t>preencher</w:t>
      </w:r>
      <w:r>
        <w:rPr>
          <w:color w:val="3D464D"/>
          <w:sz w:val="27"/>
          <w:szCs w:val="27"/>
        </w:rPr>
        <w:t> o array, temos que informar a </w:t>
      </w:r>
      <w:r>
        <w:rPr>
          <w:rStyle w:val="nfase"/>
          <w:color w:val="3D464D"/>
          <w:sz w:val="27"/>
          <w:szCs w:val="27"/>
        </w:rPr>
        <w:t>posição</w:t>
      </w:r>
      <w:r>
        <w:rPr>
          <w:color w:val="3D464D"/>
          <w:sz w:val="27"/>
          <w:szCs w:val="27"/>
        </w:rPr>
        <w:t> a ser preenchida.</w:t>
      </w:r>
    </w:p>
    <w:p w14:paraId="009F9DA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aulaIntro</w:t>
      </w:r>
      <w:r>
        <w:rPr>
          <w:rStyle w:val="pun"/>
          <w:color w:val="999999"/>
        </w:rPr>
        <w:t>;</w:t>
      </w:r>
    </w:p>
    <w:p w14:paraId="066F40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;</w:t>
      </w:r>
    </w:p>
    <w:p w14:paraId="74F7D66F" w14:textId="77777777" w:rsidR="00CB7F90" w:rsidRDefault="00CB7F90" w:rsidP="00CB7F90">
      <w:pPr>
        <w:pStyle w:val="Pr-formataoHTML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aulaSets</w:t>
      </w:r>
      <w:r>
        <w:rPr>
          <w:rStyle w:val="pun"/>
          <w:color w:val="999999"/>
        </w:rPr>
        <w:t>;</w:t>
      </w:r>
    </w:p>
    <w:p w14:paraId="62EA44C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dá pra ver, essa sintaxe exige o índice dentro dos colchetes. O índice é igual a posição menos um:</w:t>
      </w:r>
    </w:p>
    <w:p w14:paraId="505CBEBC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ÍNDICE = POSIÇÃO - 1</w:t>
      </w:r>
    </w:p>
    <w:p w14:paraId="110E209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04708AE" wp14:editId="402499A2">
            <wp:extent cx="5709920" cy="8610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2914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8" w:name="_Toc62049379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um array</w:t>
      </w:r>
      <w:bookmarkEnd w:id="8"/>
    </w:p>
    <w:p w14:paraId="6F05D78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situações em que você precise imprimir um array, isto é, imprimir todos os seus elementos no console, você se sentirá tentado a fazer isto:</w:t>
      </w:r>
    </w:p>
    <w:p w14:paraId="4E2957A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313F81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resultado não será o esperado! Você verá aparecer no console:</w:t>
      </w:r>
    </w:p>
    <w:p w14:paraId="50211EBC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String</w:t>
      </w:r>
      <w:r>
        <w:rPr>
          <w:rStyle w:val="pun"/>
          <w:color w:val="999999"/>
        </w:rPr>
        <w:t>[]</w:t>
      </w:r>
    </w:p>
    <w:p w14:paraId="21A4FB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Quando tentamos imprimir o array diretamente, o .NET Framework irá acessar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 da classe object e imprimir o namespace e o nome da classe.</w:t>
      </w:r>
    </w:p>
    <w:p w14:paraId="5159B17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nesse caso vamos </w:t>
      </w:r>
      <w:r>
        <w:rPr>
          <w:rStyle w:val="nfase"/>
          <w:color w:val="3D464D"/>
          <w:sz w:val="27"/>
          <w:szCs w:val="27"/>
        </w:rPr>
        <w:t>varrer</w:t>
      </w:r>
      <w:r>
        <w:rPr>
          <w:color w:val="3D464D"/>
          <w:sz w:val="27"/>
          <w:szCs w:val="27"/>
        </w:rPr>
        <w:t>, isso é, </w:t>
      </w:r>
      <w:r>
        <w:rPr>
          <w:rStyle w:val="nfase"/>
          <w:color w:val="3D464D"/>
          <w:sz w:val="27"/>
          <w:szCs w:val="27"/>
        </w:rPr>
        <w:t>iterar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enumerar</w:t>
      </w:r>
      <w:r>
        <w:rPr>
          <w:color w:val="3D464D"/>
          <w:sz w:val="27"/>
          <w:szCs w:val="27"/>
        </w:rPr>
        <w:t> a coleção de alunos para imprimir cada um deles. Mas para isso vamos usar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que pega cada um dos elementos:</w:t>
      </w:r>
    </w:p>
    <w:p w14:paraId="78FAD49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foreach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var</w:t>
      </w:r>
      <w:r w:rsidRPr="00CB7F90">
        <w:rPr>
          <w:rStyle w:val="pln"/>
          <w:color w:val="3D464D"/>
          <w:lang w:val="en-US"/>
        </w:rPr>
        <w:t xml:space="preserve"> aula </w:t>
      </w:r>
      <w:r w:rsidRPr="00CB7F90">
        <w:rPr>
          <w:rStyle w:val="kwd"/>
          <w:color w:val="0077AA"/>
          <w:lang w:val="en-US"/>
        </w:rPr>
        <w:t>in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49BB5A7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38A29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5654A1F2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7D5A7C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 é uma instrução bem simples, que não exige saber o tamanho do array nem precisa de acesso via indexador.</w:t>
      </w:r>
    </w:p>
    <w:p w14:paraId="2A92D94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 outra maneira de fazer a mesma varredura do array, mas desta vez usando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EA6846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</w:t>
      </w:r>
      <w:r w:rsidRPr="00CB7F90">
        <w:rPr>
          <w:rStyle w:val="pun"/>
          <w:color w:val="999999"/>
          <w:lang w:val="en-US"/>
        </w:rPr>
        <w:t>++)</w:t>
      </w:r>
    </w:p>
    <w:p w14:paraId="35318CA7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8EDAF7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1716F6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7CB8FF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 tamanho do array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é dado pela propriedade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Length</w:t>
      </w:r>
      <w:r>
        <w:rPr>
          <w:color w:val="3D464D"/>
          <w:sz w:val="27"/>
          <w:szCs w:val="27"/>
        </w:rPr>
        <w:t>.</w:t>
      </w:r>
    </w:p>
    <w:p w14:paraId="375EF6D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exige saber o tamanho do array como também exige o acesso via indexador. Dá mais trabalho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do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porém ele permite mais controle sobre a varredura.</w:t>
      </w:r>
    </w:p>
    <w:p w14:paraId="513120A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reaproveitar esse código, vamos colocar em um novo método:</w:t>
      </w:r>
    </w:p>
    <w:p w14:paraId="64BD77A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private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static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void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typ"/>
          <w:color w:val="A67F59"/>
          <w:lang w:val="en-US"/>
        </w:rPr>
        <w:t>Imprimir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53A3761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40F5397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typ"/>
          <w:color w:val="A67F59"/>
          <w:lang w:val="en-US"/>
        </w:rPr>
        <w:t>Console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Clear</w:t>
      </w:r>
      <w:r w:rsidRPr="00CB7F90">
        <w:rPr>
          <w:rStyle w:val="pun"/>
          <w:color w:val="999999"/>
          <w:lang w:val="en-US"/>
        </w:rPr>
        <w:t>();</w:t>
      </w:r>
    </w:p>
    <w:p w14:paraId="1AA9D15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//foreach (var aula in aulas)</w:t>
      </w:r>
    </w:p>
    <w:p w14:paraId="7FD1956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//{</w:t>
      </w:r>
    </w:p>
    <w:p w14:paraId="265E8317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    Console.WriteLine(aula);</w:t>
      </w:r>
    </w:p>
    <w:p w14:paraId="12D7D30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//}</w:t>
      </w:r>
    </w:p>
    <w:p w14:paraId="7CC6E2C4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4F680BF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</w:t>
      </w:r>
      <w:r w:rsidRPr="00CB7F90">
        <w:rPr>
          <w:rStyle w:val="pun"/>
          <w:color w:val="999999"/>
          <w:lang w:val="en-US"/>
        </w:rPr>
        <w:t>++)</w:t>
      </w:r>
    </w:p>
    <w:p w14:paraId="2FB60FDB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768B10C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500ED843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48B70D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4757EB0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9" w:name="_Toc62049380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primeiro item do array</w:t>
      </w:r>
      <w:bookmarkEnd w:id="9"/>
    </w:p>
    <w:p w14:paraId="3A8A0CD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vimos, um array é uma coleção base-zero. Isto é, a primeira posição sempre tem índice zero. Então, para obtermos o primeiro item, temos que usar índice zero:</w:t>
      </w:r>
    </w:p>
    <w:p w14:paraId="5D1A707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A594418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0" w:name="_Toc62049381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último item do array</w:t>
      </w:r>
      <w:bookmarkEnd w:id="10"/>
    </w:p>
    <w:p w14:paraId="2D9635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quer pegar o último item do array, então tem que calcular o índice como a última posição menos um, isto é, o total de elementos menos um.</w:t>
      </w:r>
    </w:p>
    <w:p w14:paraId="769993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7CB75DF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726ABF3" wp14:editId="019F782D">
            <wp:extent cx="5709920" cy="861060"/>
            <wp:effectExtent l="0" t="0" r="508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4D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1" w:name="_Toc62049382"/>
      <w:r>
        <w:rPr>
          <w:rFonts w:ascii="Open Sans" w:hAnsi="Open Sans" w:cs="Open Sans"/>
          <w:color w:val="3D464D"/>
          <w:spacing w:val="-8"/>
          <w:sz w:val="32"/>
          <w:szCs w:val="32"/>
        </w:rPr>
        <w:t>Modificando item de um array</w:t>
      </w:r>
      <w:bookmarkEnd w:id="11"/>
    </w:p>
    <w:p w14:paraId="04581A6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Imagina que você precise modificar um item agora, a aula de introdução.</w:t>
      </w:r>
    </w:p>
    <w:p w14:paraId="42FA994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22D6C5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461E7B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Qual o resultado? O item não é modificado! Mas por quê?</w:t>
      </w:r>
    </w:p>
    <w:p w14:paraId="5B03BCA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quando criamos o array,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foi copiada para o array </w:t>
      </w:r>
      <w:r>
        <w:rPr>
          <w:rStyle w:val="Forte"/>
          <w:color w:val="3D464D"/>
          <w:sz w:val="27"/>
          <w:szCs w:val="27"/>
        </w:rPr>
        <w:t>por valor</w:t>
      </w:r>
      <w:r>
        <w:rPr>
          <w:color w:val="3D464D"/>
          <w:sz w:val="27"/>
          <w:szCs w:val="27"/>
        </w:rPr>
        <w:t>, e não por referência! Logo, qualquer mudança na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não afetará o array.</w:t>
      </w:r>
    </w:p>
    <w:p w14:paraId="396A77E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podemos mudar um valor dentro do array? Acessando o indexador, a mesma forma que fazemos quando estamos </w:t>
      </w:r>
      <w:r>
        <w:rPr>
          <w:rStyle w:val="Forte"/>
          <w:color w:val="3D464D"/>
          <w:sz w:val="27"/>
          <w:szCs w:val="27"/>
        </w:rPr>
        <w:t>obtendo</w:t>
      </w:r>
      <w:r>
        <w:rPr>
          <w:color w:val="3D464D"/>
          <w:sz w:val="27"/>
          <w:szCs w:val="27"/>
        </w:rPr>
        <w:t> um valor.</w:t>
      </w:r>
    </w:p>
    <w:p w14:paraId="44872C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10D1FB5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2A45AF9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tanto a leitura quanto a gravação de um item de um array é feito via indexador.</w:t>
      </w:r>
    </w:p>
    <w:p w14:paraId="5642F3E6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2" w:name="_Toc62049383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Acessando o primeiro ou último item de um array que satisfaz uma condição</w:t>
      </w:r>
      <w:bookmarkEnd w:id="12"/>
    </w:p>
    <w:p w14:paraId="6193988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D2033A" wp14:editId="5CD2C0B4">
            <wp:extent cx="5709920" cy="19030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EC1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você precisa varrer um array para buscar um item que satisfaz uma condição, você pode usar um laço, como </w:t>
      </w:r>
      <w:r>
        <w:rPr>
          <w:rStyle w:val="Forte"/>
          <w:color w:val="3D464D"/>
          <w:sz w:val="27"/>
          <w:szCs w:val="27"/>
        </w:rPr>
        <w:t>foreach</w:t>
      </w:r>
      <w:r>
        <w:rPr>
          <w:color w:val="3D464D"/>
          <w:sz w:val="27"/>
          <w:szCs w:val="27"/>
        </w:rPr>
        <w:t> ou </w:t>
      </w:r>
      <w:r>
        <w:rPr>
          <w:rStyle w:val="Forte"/>
          <w:color w:val="3D464D"/>
          <w:sz w:val="27"/>
          <w:szCs w:val="27"/>
        </w:rPr>
        <w:t>for</w:t>
      </w:r>
      <w:r>
        <w:rPr>
          <w:color w:val="3D464D"/>
          <w:sz w:val="27"/>
          <w:szCs w:val="27"/>
        </w:rPr>
        <w:t>, como vimos.</w:t>
      </w:r>
    </w:p>
    <w:p w14:paraId="732198F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existe um jeito mais fácil. Você pode encontrar o índice de uma ocorrência,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6AF5BE0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"Aula modelando está no índice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7088EAD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exemplo acima, encontramos o índice onde está a aula "Modelando a Classe Aula". E para encontrar o elemento em si, basta usar o indexador com esse índice.</w:t>
      </w:r>
    </w:p>
    <w:p w14:paraId="4FA6062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temos que pegar o último item que satisfaz a condição: Usamos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LastIndexOf</w:t>
      </w:r>
      <w:r>
        <w:rPr>
          <w:color w:val="3D464D"/>
          <w:sz w:val="27"/>
          <w:szCs w:val="27"/>
        </w:rPr>
        <w:t>, que é análogo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2F4714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54E8A3D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3" w:name="_Toc62049384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a ordem do array</w:t>
      </w:r>
      <w:bookmarkEnd w:id="13"/>
    </w:p>
    <w:p w14:paraId="7BE373E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C37AFA1" wp14:editId="1F597F18">
            <wp:extent cx="2860040" cy="11480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7993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revertar a ordem natural do array, podemos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Reverse()</w:t>
      </w:r>
      <w:r>
        <w:rPr>
          <w:color w:val="3D464D"/>
          <w:sz w:val="27"/>
          <w:szCs w:val="27"/>
        </w:rPr>
        <w:t>:</w:t>
      </w:r>
    </w:p>
    <w:p w14:paraId="0E5EE4A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975C1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587F48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 acima não se aplica ao objeto em si, mas sim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 Ele é um método estático.</w:t>
      </w:r>
    </w:p>
    <w:p w14:paraId="2BBE01B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revertermos novamente, temos a ordem original do array:</w:t>
      </w:r>
    </w:p>
    <w:p w14:paraId="3355B02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9540270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6EE71F5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4" w:name="_Toc62049385"/>
      <w:r>
        <w:rPr>
          <w:rFonts w:ascii="Open Sans" w:hAnsi="Open Sans" w:cs="Open Sans"/>
          <w:color w:val="3D464D"/>
          <w:spacing w:val="-8"/>
          <w:sz w:val="32"/>
          <w:szCs w:val="32"/>
        </w:rPr>
        <w:t>Redimensionando um array</w:t>
      </w:r>
      <w:bookmarkEnd w:id="14"/>
    </w:p>
    <w:p w14:paraId="249693C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encolher, diminuir, truncar um array, para ele conter menos elementos. Mas um array é uma coleção de tamanho fixo. O que fazer?</w:t>
      </w:r>
    </w:p>
    <w:p w14:paraId="3FB10A7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76D79C2" wp14:editId="4DE4F09A">
            <wp:extent cx="2860040" cy="114808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861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pode usar o método estático de redimensionamento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</w:t>
      </w:r>
    </w:p>
    <w:p w14:paraId="378515A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Observe como reduzimos o tamanho de um array, de 3 para 2 posições:</w:t>
      </w:r>
    </w:p>
    <w:p w14:paraId="079C589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13FFB08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53235DA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toma como argumento:</w:t>
      </w:r>
    </w:p>
    <w:p w14:paraId="0ECC446F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array a ser redimensionado (por referência)</w:t>
      </w:r>
    </w:p>
    <w:p w14:paraId="4D6A005C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novo tamanho do array</w:t>
      </w:r>
    </w:p>
    <w:p w14:paraId="769C9F7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teremos um novo array com tamanho 2.</w:t>
      </w:r>
    </w:p>
    <w:p w14:paraId="719D799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outro lado, se quisermos aumentar o tamanho do array, podemos usar o mesmo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, e dessa vez vamos voltar o array ao seu tamanho original, 3:</w:t>
      </w:r>
    </w:p>
    <w:p w14:paraId="414F1B21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14:paraId="12D0A984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A03EF5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que, com isso, agora temos uma nova posição, ao final do array, sem nenhum valor preenchido.</w:t>
      </w:r>
    </w:p>
    <w:p w14:paraId="3401B3E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preencher essa posição acessando nosso array com o indexador, e indicando a última posição, isto é,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aulas.Length - 1</w:t>
      </w:r>
      <w:r>
        <w:rPr>
          <w:color w:val="3D464D"/>
          <w:sz w:val="27"/>
          <w:szCs w:val="27"/>
        </w:rPr>
        <w:t>:</w:t>
      </w:r>
    </w:p>
    <w:p w14:paraId="405F497C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;</w:t>
      </w:r>
    </w:p>
    <w:p w14:paraId="2292E61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89234E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EF17B7" wp14:editId="096DA42C">
            <wp:extent cx="4763135" cy="11480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853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aprendemos como redimensionar um array, fica a pergunta: </w:t>
      </w:r>
      <w:r>
        <w:rPr>
          <w:rStyle w:val="nfase"/>
          <w:color w:val="3D464D"/>
          <w:sz w:val="27"/>
          <w:szCs w:val="27"/>
        </w:rPr>
        <w:t>como isso é possível, já que o array é uma coleção de tamanho fixo?</w:t>
      </w:r>
    </w:p>
    <w:p w14:paraId="1AD4B1CD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verdade, um array não é "redimensionado" diretamente pelo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. O que acontece é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</w:t>
      </w:r>
      <w:r>
        <w:rPr>
          <w:rStyle w:val="Forte"/>
          <w:color w:val="3D464D"/>
          <w:sz w:val="27"/>
          <w:szCs w:val="27"/>
        </w:rPr>
        <w:t>copia</w:t>
      </w:r>
      <w:r>
        <w:rPr>
          <w:color w:val="3D464D"/>
          <w:sz w:val="27"/>
          <w:szCs w:val="27"/>
        </w:rPr>
        <w:t> o conteúdo do array para um novo array com o novo tamanho definido, e em seguida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passa a referenciar esse novo array.</w:t>
      </w:r>
    </w:p>
    <w:p w14:paraId="6CB5D3F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5" w:name="_Toc62049386"/>
      <w:r>
        <w:rPr>
          <w:rFonts w:ascii="Open Sans" w:hAnsi="Open Sans" w:cs="Open Sans"/>
          <w:color w:val="3D464D"/>
          <w:spacing w:val="-8"/>
          <w:sz w:val="32"/>
          <w:szCs w:val="32"/>
        </w:rPr>
        <w:t>Ordenando um array</w:t>
      </w:r>
      <w:bookmarkEnd w:id="15"/>
    </w:p>
    <w:p w14:paraId="1692C54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E3FD38C" wp14:editId="01A3781B">
            <wp:extent cx="4763135" cy="11480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7D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array pode ser ordenado através do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da classe Array:</w:t>
      </w:r>
    </w:p>
    <w:p w14:paraId="6920A9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510302F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</w:p>
    <w:p w14:paraId="79154B6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não retorna valor algum. Em vez disso, ele modifica o próprio parâmetro, que é o array que foi ordenado.</w:t>
      </w:r>
    </w:p>
    <w:p w14:paraId="40FA571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Importante notar também que o critério de ordenação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nesse exemplo é a ordem natural dos elementos: como estamos trabalhando com strings, então a ordem é alfabética.</w:t>
      </w:r>
    </w:p>
    <w:p w14:paraId="5EEC72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6" w:name="_Toc62049387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Copiando um array</w:t>
      </w:r>
      <w:bookmarkEnd w:id="16"/>
    </w:p>
    <w:p w14:paraId="2FF3CA4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74359E7" wp14:editId="6DDCF8AA">
            <wp:extent cx="4763135" cy="11480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59C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Existem situações em que queremos copiar todos os itens de um array, ou parte deles, para um novo array. Felizmente,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que é estático e pertence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, para nos ajudar nisso.</w:t>
      </w:r>
    </w:p>
    <w:p w14:paraId="5A1488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 declaramos o array </w:t>
      </w:r>
      <w:r>
        <w:rPr>
          <w:rStyle w:val="nfase"/>
          <w:color w:val="3D464D"/>
          <w:sz w:val="27"/>
          <w:szCs w:val="27"/>
        </w:rPr>
        <w:t>de destino</w:t>
      </w:r>
      <w:r>
        <w:rPr>
          <w:color w:val="3D464D"/>
          <w:sz w:val="27"/>
          <w:szCs w:val="27"/>
        </w:rPr>
        <w:t>, ou seja, aquele que vai receber a cópia.</w:t>
      </w:r>
    </w:p>
    <w:p w14:paraId="60CDF6D9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copia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2</w:t>
      </w:r>
      <w:r w:rsidRPr="00507FEE">
        <w:rPr>
          <w:rStyle w:val="pun"/>
          <w:color w:val="999999"/>
          <w:lang w:val="pt-BR"/>
        </w:rPr>
        <w:t>];</w:t>
      </w:r>
    </w:p>
    <w:p w14:paraId="5883D4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seguida chamamos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passando o array de origem, o de destino, assim como as posições (índices) de início da cópia, e também a quantidade de itens a serem copiados.</w:t>
      </w:r>
    </w:p>
    <w:p w14:paraId="54735B6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copia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];</w:t>
      </w:r>
    </w:p>
    <w:p w14:paraId="6886F77A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typ"/>
          <w:color w:val="A67F59"/>
          <w:lang w:val="en-US"/>
        </w:rPr>
        <w:t>Array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Copy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1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copia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);</w:t>
      </w:r>
    </w:p>
    <w:p w14:paraId="1CD0FAD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18338C5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7" w:name="_Toc62049388"/>
      <w:r>
        <w:rPr>
          <w:rFonts w:ascii="Open Sans" w:hAnsi="Open Sans" w:cs="Open Sans"/>
          <w:color w:val="3D464D"/>
          <w:spacing w:val="-8"/>
          <w:sz w:val="32"/>
          <w:szCs w:val="32"/>
        </w:rPr>
        <w:t>Clonando um array</w:t>
      </w:r>
      <w:bookmarkEnd w:id="17"/>
    </w:p>
    <w:p w14:paraId="0C9C43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13C7FFA" wp14:editId="19067B28">
            <wp:extent cx="4763135" cy="190309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A5B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olharmos a sintaxe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 acima, vemos que ela é um pouco complicada, principalmente se quisermos fazer uma cópia simples de um array para outro. Para esse tipo de cenário, o melhor mesmo é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</w:t>
      </w:r>
      <w:r>
        <w:rPr>
          <w:color w:val="3D464D"/>
          <w:sz w:val="27"/>
          <w:szCs w:val="27"/>
        </w:rPr>
        <w:t>, que obtém uma cópia exata do array de origem sem muita cerimônia:</w:t>
      </w:r>
    </w:p>
    <w:p w14:paraId="0241824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clone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Clone</w:t>
      </w:r>
      <w:r w:rsidRPr="00CB7F90">
        <w:rPr>
          <w:rStyle w:val="pun"/>
          <w:color w:val="999999"/>
          <w:lang w:val="en-US"/>
        </w:rPr>
        <w:t>()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as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[];</w:t>
      </w:r>
    </w:p>
    <w:p w14:paraId="26304EE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6502E6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8" w:name="_Toc62049389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Limpando arrays</w:t>
      </w:r>
      <w:bookmarkEnd w:id="18"/>
    </w:p>
    <w:p w14:paraId="6D118D5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8AF5F23" wp14:editId="6AE17EA1">
            <wp:extent cx="2860040" cy="14249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37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como </w:t>
      </w:r>
      <w:r>
        <w:rPr>
          <w:rStyle w:val="nfase"/>
          <w:color w:val="3D464D"/>
          <w:sz w:val="27"/>
          <w:szCs w:val="27"/>
        </w:rPr>
        <w:t>preenchemos</w:t>
      </w:r>
      <w:r>
        <w:rPr>
          <w:color w:val="3D464D"/>
          <w:sz w:val="27"/>
          <w:szCs w:val="27"/>
        </w:rPr>
        <w:t> arrays, podemos também </w:t>
      </w:r>
      <w:r>
        <w:rPr>
          <w:rStyle w:val="nfase"/>
          <w:color w:val="3D464D"/>
          <w:sz w:val="27"/>
          <w:szCs w:val="27"/>
        </w:rPr>
        <w:t>limpá-los</w:t>
      </w:r>
      <w:r>
        <w:rPr>
          <w:color w:val="3D464D"/>
          <w:sz w:val="27"/>
          <w:szCs w:val="27"/>
        </w:rPr>
        <w:t>, para deixar todas as posições (ou parte delas) do array vazias (isto é, com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, que pode ser zero, null, etc.).</w:t>
      </w:r>
    </w:p>
    <w:p w14:paraId="7A5EF28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 existe 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Clear</w:t>
      </w:r>
      <w:r>
        <w:rPr>
          <w:color w:val="3D464D"/>
          <w:sz w:val="27"/>
          <w:szCs w:val="27"/>
        </w:rPr>
        <w:t>, que toma o array a ser afetado, além da posição (índice) inicial e a quantidade de elementos afetados:</w:t>
      </w:r>
    </w:p>
    <w:p w14:paraId="278B881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F02921" w14:textId="77777777" w:rsidR="00CB7F90" w:rsidRPr="00507FEE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07FEE">
        <w:rPr>
          <w:rStyle w:val="typ"/>
          <w:color w:val="A67F59"/>
          <w:lang w:val="en-US"/>
        </w:rPr>
        <w:t>Array</w:t>
      </w:r>
      <w:r w:rsidRPr="00507FEE">
        <w:rPr>
          <w:rStyle w:val="pun"/>
          <w:color w:val="999999"/>
          <w:lang w:val="en-US"/>
        </w:rPr>
        <w:t>.</w:t>
      </w:r>
      <w:r w:rsidRPr="00507FEE">
        <w:rPr>
          <w:rStyle w:val="typ"/>
          <w:color w:val="A67F59"/>
          <w:lang w:val="en-US"/>
        </w:rPr>
        <w:t>Clear</w:t>
      </w:r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1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2</w:t>
      </w:r>
      <w:r w:rsidRPr="00507FEE">
        <w:rPr>
          <w:rStyle w:val="pun"/>
          <w:color w:val="999999"/>
          <w:lang w:val="en-US"/>
        </w:rPr>
        <w:t>);</w:t>
      </w:r>
    </w:p>
    <w:p w14:paraId="4E66A3DD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507FEE">
        <w:rPr>
          <w:rStyle w:val="typ"/>
          <w:color w:val="A67F59"/>
          <w:lang w:val="en-US"/>
        </w:rPr>
        <w:t>Imprimir</w:t>
      </w:r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);</w:t>
      </w:r>
    </w:p>
    <w:p w14:paraId="52A93D0F" w14:textId="77777777" w:rsidR="00C27ED4" w:rsidRDefault="00CB7F90" w:rsidP="00CB7F90">
      <w:pPr>
        <w:pStyle w:val="Ttulo1"/>
        <w:rPr>
          <w:b/>
          <w:bCs/>
          <w:noProof/>
        </w:rPr>
      </w:pPr>
      <w:bookmarkStart w:id="19" w:name="_Toc62049390"/>
      <w:r w:rsidRPr="00CB7F90">
        <w:rPr>
          <w:b/>
          <w:bCs/>
          <w:noProof/>
        </w:rPr>
        <w:t>Para saber mais</w:t>
      </w:r>
      <w:bookmarkEnd w:id="19"/>
    </w:p>
    <w:p w14:paraId="4198583E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C# suporta vários tipos de arrays:</w:t>
      </w:r>
    </w:p>
    <w:p w14:paraId="0C7E1CAA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unidimensional</w:t>
      </w:r>
    </w:p>
    <w:p w14:paraId="5D1E6CF0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multidimensional (array retangular)</w:t>
      </w:r>
    </w:p>
    <w:p w14:paraId="73462274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de arrays (arrays "denteados" ou "serrilhados")</w:t>
      </w:r>
    </w:p>
    <w:p w14:paraId="64A4B23A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Saiba mais sobre declaração e uso de arrays neste tutorial:</w:t>
      </w:r>
    </w:p>
    <w:p w14:paraId="1D563F1A" w14:textId="77777777" w:rsidR="00507FEE" w:rsidRDefault="00507FEE" w:rsidP="00507FEE">
      <w:pPr>
        <w:pStyle w:val="Ttulo1"/>
        <w:rPr>
          <w:b/>
          <w:bCs/>
          <w:noProof/>
        </w:rPr>
      </w:pPr>
      <w:bookmarkStart w:id="20" w:name="_Toc62049391"/>
      <w:r w:rsidRPr="00507FEE">
        <w:rPr>
          <w:b/>
          <w:bCs/>
          <w:noProof/>
        </w:rPr>
        <w:t>O que aprendemos?</w:t>
      </w:r>
      <w:bookmarkEnd w:id="20"/>
    </w:p>
    <w:p w14:paraId="10BF8EBB" w14:textId="77777777" w:rsidR="00507FEE" w:rsidRPr="00507FEE" w:rsidRDefault="00507FEE" w:rsidP="00507FE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1FD35DF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 array</w:t>
      </w:r>
    </w:p>
    <w:p w14:paraId="0AC7E7BB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sintaxe de um array em C#</w:t>
      </w:r>
    </w:p>
    <w:p w14:paraId="3211AA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 array</w:t>
      </w:r>
    </w:p>
    <w:p w14:paraId="6AB797FC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 array vazio com uma dimensão</w:t>
      </w:r>
    </w:p>
    <w:p w14:paraId="204E9802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Imprimindo elementos de um array</w:t>
      </w:r>
    </w:p>
    <w:p w14:paraId="022A4911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2B41B77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índices de um elemento</w:t>
      </w:r>
    </w:p>
    <w:p w14:paraId="132823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05D7893F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38B8DF79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arrays</w:t>
      </w:r>
    </w:p>
    <w:p w14:paraId="2761F788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Redimensionando arrays</w:t>
      </w:r>
    </w:p>
    <w:p w14:paraId="7461D65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pelo índices</w:t>
      </w:r>
    </w:p>
    <w:p w14:paraId="686817A6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arrays</w:t>
      </w:r>
    </w:p>
    <w:p w14:paraId="7C6031EA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arrays</w:t>
      </w:r>
    </w:p>
    <w:p w14:paraId="1167CC75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arrays</w:t>
      </w:r>
    </w:p>
    <w:p w14:paraId="561B4E1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 array</w:t>
      </w:r>
    </w:p>
    <w:p w14:paraId="708F9AEC" w14:textId="77777777" w:rsidR="00507FEE" w:rsidRPr="00507FEE" w:rsidRDefault="00507FEE" w:rsidP="00507FEE">
      <w:pPr>
        <w:pStyle w:val="Ttulo1"/>
        <w:rPr>
          <w:b/>
          <w:bCs/>
          <w:noProof/>
        </w:rPr>
      </w:pPr>
      <w:bookmarkStart w:id="21" w:name="_Toc62049392"/>
      <w:r w:rsidRPr="00507FEE">
        <w:rPr>
          <w:b/>
          <w:bCs/>
          <w:noProof/>
        </w:rPr>
        <w:t>Consolidando seu conhecimento</w:t>
      </w:r>
      <w:bookmarkEnd w:id="21"/>
    </w:p>
    <w:p w14:paraId="50375661" w14:textId="77777777" w:rsidR="00CB7F90" w:rsidRPr="00CB7F90" w:rsidRDefault="00507FEE" w:rsidP="00CB7F90">
      <w:pPr>
        <w:rPr>
          <w:lang w:val="pt-BR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durante esta aula. Caso já tenha feito, excelente. Se ainda não, é importante que você execute o que foi visto no vídeo para poder continuar com o próximo capítulo.</w:t>
      </w:r>
    </w:p>
    <w:p w14:paraId="75F9B0CF" w14:textId="77777777" w:rsidR="004C4B29" w:rsidRDefault="003613B9" w:rsidP="00D33B0A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Lista, a Coleção Flexível</w:t>
      </w:r>
    </w:p>
    <w:p w14:paraId="0700F2C8" w14:textId="77777777" w:rsidR="00507FEE" w:rsidRDefault="00507FEE" w:rsidP="00507FEE">
      <w:pPr>
        <w:pStyle w:val="Ttulo1"/>
        <w:rPr>
          <w:b/>
          <w:bCs/>
          <w:noProof/>
        </w:rPr>
      </w:pPr>
      <w:bookmarkStart w:id="22" w:name="_Toc62049393"/>
      <w:r w:rsidRPr="00507FEE">
        <w:rPr>
          <w:b/>
          <w:bCs/>
          <w:noProof/>
        </w:rPr>
        <w:t>Introdução às Listas</w:t>
      </w:r>
      <w:bookmarkEnd w:id="22"/>
    </w:p>
    <w:p w14:paraId="4A6EA69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muito parecido com o que fizemos na aula de arrays, porém utilizando outro tipo de coleção do .NET Framework, a </w:t>
      </w:r>
      <w:r w:rsidRPr="004E176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Começaremos colando o código inicial dessa aula, com aquelas três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usadas na criação da primeira coleção.</w:t>
      </w:r>
    </w:p>
    <w:p w14:paraId="11FACB9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forma de declarar uma lista é bem diferente de um array. Primeiro colocamos o nome da classe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seguida o tipo do elemento que ela irá conter, entre os símbolos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 instância segue o mesmo padrão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new List&lt;string&gt;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Assim, teremos a primeira declaração de uma coleção Lista no nosso código, podemos iniciá-la com as string's que já deixamos preparada. Vamos imprimi-la e rodar a aplicação.</w:t>
      </w:r>
    </w:p>
    <w:p w14:paraId="5D60878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B3BA6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7DA3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FB69E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81A738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CF97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BEB5B5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1F1B8B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ED1A22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B45CE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FFF223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aulaSets</w:t>
      </w:r>
    </w:p>
    <w:p w14:paraId="09D1639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0E755A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CCC1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3883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2078CE4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impressão, obtereremos o seguinte:</w:t>
      </w:r>
    </w:p>
    <w:p w14:paraId="56B4EF80" w14:textId="77777777" w:rsidR="00CB3984" w:rsidRPr="004E1767" w:rsidRDefault="00CB3984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7C3DA2D" wp14:editId="5F95DB92">
            <wp:extent cx="5731510" cy="38239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82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System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Collections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Generic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List</w:t>
      </w:r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`1[System.String]</w:t>
      </w:r>
    </w:p>
    <w:p w14:paraId="34C2187D" w14:textId="77777777" w:rsidR="00CB3984" w:rsidRPr="00326A49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15323F2A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Não temos a listagem de elementos pois, como vimos com os arrays,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nome da classe será pego no método 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seu conteúdo. Os elementos da lista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serão exibidos.</w:t>
      </w:r>
    </w:p>
    <w:p w14:paraId="43ADFA3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imprimir cada um dos elementos individualmente, extraindo 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optando pelo uso de um laço.</w:t>
      </w:r>
    </w:p>
    <w:p w14:paraId="0465B0AF" w14:textId="77777777" w:rsidR="00CB3984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7D7BB" w14:textId="77777777" w:rsidR="005D1091" w:rsidRDefault="005D109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315471C" wp14:editId="3255B332">
            <wp:extent cx="5731510" cy="2905760"/>
            <wp:effectExtent l="0" t="0" r="254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694" w14:textId="77777777" w:rsidR="00CB3984" w:rsidRPr="004E1767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40F56D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B83767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5D64461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AE297A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1E1E38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E35D1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A76C5B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298B1A0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733D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7FD4E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2BB7200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aulaSets</w:t>
      </w:r>
    </w:p>
    <w:p w14:paraId="2B54009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50A6564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47A9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2EE16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188E9A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C798ED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E6933F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FB08C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CC5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C73997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D27A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AA194DF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app e obteremos a impressão das três aulas:</w:t>
      </w:r>
    </w:p>
    <w:p w14:paraId="03D91FC8" w14:textId="77777777" w:rsidR="009B4FA0" w:rsidRPr="004E1767" w:rsidRDefault="009B4FA0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C85D95" wp14:editId="4DBADD7E">
            <wp:extent cx="5731510" cy="3064510"/>
            <wp:effectExtent l="0" t="0" r="254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D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396049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6D3A95E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B95AD95" w14:textId="77777777" w:rsidR="009B4FA0" w:rsidRDefault="009B4FA0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3831384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Poderemos obter a declaração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outra forma, pois neste caso já conhecemos os elementos iniciais da nossa lista. No entanto, pode ser que não conheçamos. Deixaremos o código assim:</w:t>
      </w:r>
    </w:p>
    <w:p w14:paraId="534894B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27F29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368ADC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1DEA82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E6586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DA5F0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7B7F4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//List&lt;string&gt; aulas = new List&lt;string&gt;</w:t>
      </w:r>
    </w:p>
    <w:p w14:paraId="00CFBA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3C2A726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aulaIntro,</w:t>
      </w:r>
    </w:p>
    <w:p w14:paraId="4373211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aulaModelando,</w:t>
      </w:r>
    </w:p>
    <w:p w14:paraId="32C8A4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aulaSets</w:t>
      </w:r>
    </w:p>
    <w:p w14:paraId="5658D1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//};</w:t>
      </w:r>
    </w:p>
    <w:p w14:paraId="285F599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CFBCBB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12C2321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F08B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CAF3A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9633A9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ECC0F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57958A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B4B39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FF99CC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6003EC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764DB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910A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4D9FB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Investigaremos o conteúdo da lista colocando um breakpoint no momento da impressão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colocamos a lupa em cima dela, veremos que a lista de aulas possui uma quantidade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elementos, ou seja, está vazia.</w:t>
      </w:r>
    </w:p>
    <w:p w14:paraId="5EF595BC" w14:textId="77777777" w:rsidR="009557D1" w:rsidRPr="004E1767" w:rsidRDefault="009557D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4D005BD" wp14:editId="0B78EAC5">
            <wp:extent cx="5731510" cy="169989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E1C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 uma lista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 e depois uma com nenhum elemento.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Uma lista contém internamente um array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 sendo assim chamada também de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 dinâmico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por "se acomodar" conforme a quantidade de elementos contidos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9BB8F5D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se trabalhe com um array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é possível eliminar alguns, porém suas posições ficam vazias (nulas). No caso de uma lista, isto não acontece; conforme o acréscimo ou eliminação de elementos, a lista vai expandindo ou reduzindo.</w:t>
      </w:r>
    </w:p>
    <w:p w14:paraId="4B779630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Já declaramos a lista, vazia, então adicionaremos cada um dos elementos necessários, o que significa que isso pode ser feito aos poucos, sem a declaração dos elementos iniciais:</w:t>
      </w:r>
    </w:p>
    <w:p w14:paraId="45C97A2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D5F949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6D432B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AA1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8F0220" w14:textId="66F6DD27" w:rsidR="00693778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Ao rodarmos a aplicação, teremos um erro! Um </w:t>
      </w:r>
      <w:r w:rsidRPr="00693778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System.ArgumentOutOfRangeException</w:t>
      </w:r>
      <w:r w:rsidRPr="00693778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 ("O índice estava fora do intervalo. </w:t>
      </w:r>
    </w:p>
    <w:p w14:paraId="278F1C94" w14:textId="725B0B49" w:rsidR="005963F5" w:rsidRDefault="005963F5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9CCF5B8" wp14:editId="799C10A6">
            <wp:extent cx="5731510" cy="189992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64A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 deve ser não-negativo e menor que o tamanho da coleção"). O que acontece é que estamos acessando o índice, mas ele é inexistente na lista, pois está vazia. É necessário fazermos isto de outra forma.</w:t>
      </w:r>
    </w:p>
    <w:p w14:paraId="038E80F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 tratando de listas, não a atribuímos desta maneira para acrescentarmos elementos. 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F6E6C4" w14:textId="77777777" w:rsidR="00693778" w:rsidRPr="004E1767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6FFAE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49E62C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3EC2B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C0D5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C56D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22D26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23B695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206511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7D22F9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app de novo para vermos o resultado... Muito bem, conseguimos enxergar os três elementos adicionados! Faremos uma modificação no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conta do laço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feito com base em uma lista. Poderemos usar 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assim como fizemos com o array.</w:t>
      </w:r>
    </w:p>
    <w:p w14:paraId="55789BB5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Varreremos a lista a partir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até a quantidade total de seus elementos e acessaremos a variável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propriedade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length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quando digitamos, esta palavra não é encontrada, pois não faz parte do objeto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Utilizaremos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Count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seu lugar, que é seu equivalente no uso de listas:</w:t>
      </w:r>
    </w:p>
    <w:p w14:paraId="0EFA3F4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15B50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73C79C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06188D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76F66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Console.WriteLine(aula);</w:t>
      </w:r>
    </w:p>
    <w:p w14:paraId="6628615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362A8C1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4D072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3B1830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79C5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6D5EB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B3BC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F21A18E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Rodaremos e imprimiremos mais uma vez, e tudo ocorrerá sem problemas. Há ainda uma terceira forma de fazermos isso: em vez de utilizarmos uma instrução como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(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083F9104" w14:textId="77777777" w:rsidR="00A2258D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D34981" wp14:editId="1CB7ADB6">
            <wp:extent cx="5731510" cy="146748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046C" w14:textId="77777777" w:rsidR="00A2258D" w:rsidRPr="004E1767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0D55F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AB677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EABE9A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742EEF2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4799F16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Console.WriteLine(aula);</w:t>
      </w:r>
    </w:p>
    <w:p w14:paraId="77CE645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43ED38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E92C7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 (int i = 0; i &lt; aulas.Count; i++)</w:t>
      </w:r>
    </w:p>
    <w:p w14:paraId="5FEA866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4333DB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   Console.WriteLine(aulas[i]);</w:t>
      </w:r>
    </w:p>
    <w:p w14:paraId="377DE67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73FF2C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5889E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ForEach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</w:p>
    <w:p w14:paraId="22AFF6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87EFF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10CA4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});</w:t>
      </w:r>
    </w:p>
    <w:p w14:paraId="7D0EB1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B9FCB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verificar se o resultado é o mesmo, o que se confirma. Neste momento, acessaremos o primeiro elemento das aulas, o que significa imprimir a primeira aula. Colocaremos um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Console.WriteLine("A primeira aula é " + aula[0]);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520C9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05CCF58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F2EEF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4DC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A383A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FF1A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B8CDD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D7F7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ED06B5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o resultado:</w:t>
      </w:r>
    </w:p>
    <w:p w14:paraId="1CB4059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148134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queiramos a última aula, copiaremos a linha que acabamos de criar, trocaremos "primeira" por "última" e, no lugar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o último índice que, como vimos anteriormente, será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 - 1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51964D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3D525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D8D623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novamente, teremos:</w:t>
      </w:r>
    </w:p>
    <w:p w14:paraId="13FEE8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3517FF8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Outra maneira de acessarmos estes elementos - o último e o primeiro - se dá por meio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Last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("último" e "primeiro" em inglês), respectivamente:</w:t>
      </w:r>
    </w:p>
    <w:p w14:paraId="74B3A8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2B44CC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958E4CA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confirmar esta alteração.</w:t>
      </w:r>
    </w:p>
    <w:p w14:paraId="324DCD1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vídeo, vimos alguns métodos interessantes da classe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declarando-a de modos diferentes. E também aprendemos a visualizar impressões pelo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DC18534" w14:textId="77777777" w:rsidR="00AD2A6F" w:rsidRPr="00AD2A6F" w:rsidRDefault="00AD2A6F" w:rsidP="00AD2A6F">
      <w:pPr>
        <w:pStyle w:val="Ttulo1"/>
        <w:rPr>
          <w:b/>
          <w:bCs/>
          <w:noProof/>
        </w:rPr>
      </w:pPr>
      <w:bookmarkStart w:id="23" w:name="_Toc62049394"/>
      <w:r w:rsidRPr="00AD2A6F">
        <w:rPr>
          <w:b/>
          <w:bCs/>
          <w:noProof/>
        </w:rPr>
        <w:t>Operações com Listas</w:t>
      </w:r>
      <w:bookmarkEnd w:id="23"/>
    </w:p>
    <w:p w14:paraId="34200F48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Desta vez queremos trocar o nome da primeira aula acessando a lista de aulas e a primeira posição, de índice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Atribuiremos a ela um novo valor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F70C8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CA7986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48EF566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690A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7B8E63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64EC4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verificaremos que a alteração foi feita corretamente.</w:t>
      </w:r>
    </w:p>
    <w:p w14:paraId="49C84165" w14:textId="06850F01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exemplificarmos uma busca por determinada palavra nesta lista, pesquisaremos pela primeira que contiver a palavra "trabalhando". Já vimos que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retornará o primeiro elemento independentemente do conteúdo. No entanto, este método possui sobrecarga ("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o que é bastante útil.</w:t>
      </w:r>
    </w:p>
    <w:p w14:paraId="399D4439" w14:textId="02AEE851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B132BF1" wp14:editId="3B54855F">
            <wp:extent cx="5731510" cy="2182495"/>
            <wp:effectExtent l="0" t="0" r="254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9FB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Existe a opção de passarmos um parâmetro para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 predicado possível de ser utilizado por meio de uma expressão lambda, a qual define, neste caso, uma função anônima. Utilizaremos também 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trará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dependendo do resultado da busca.</w:t>
      </w:r>
    </w:p>
    <w:p w14:paraId="60FD074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60DFBFF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Vamos rodar a aplicação. Obteremos o seguinte:</w:t>
      </w:r>
    </w:p>
    <w:p w14:paraId="41895C7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4DAD6AF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parecido para buscarmos a última aula. Copiaremos as linhas de código recém criadas e substituiremos "primeira" por "última" e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First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10EC895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D5E0774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50CB1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58C75B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obteremos a mensagem:</w:t>
      </w:r>
    </w:p>
    <w:p w14:paraId="588DD70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547E5186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buscarmos a palavra "Conclusão", copiaremos e colaremos o código novamente, trocando "Trabalhando" por "Conclusão":</w:t>
      </w:r>
    </w:p>
    <w:p w14:paraId="0D0A6DC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4232F6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DF869F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E3C5EAB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D08CF50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06062062" w14:textId="7F797999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um erro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InvalidOperationException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 "A sequência não contém elementos de correspondência". </w:t>
      </w:r>
      <w:r w:rsidRPr="00B071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Muito cuidado quando for fazer uma busca deste tipo, cujo resultado não é encontrado, pois será necessário estar preparado para tratar este tipo de situação</w:t>
      </w:r>
      <w:r w:rsidRPr="00B071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23AE601" w14:textId="05254FEF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4A86012" wp14:editId="437F4921">
            <wp:extent cx="5731510" cy="1459865"/>
            <wp:effectExtent l="0" t="0" r="254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3E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150DDE" w14:textId="348D59DD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em vez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similar,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FirstOrDefault()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retorna o primeiro elemento de uma sequência ou valor default, se a sequência não contém elementos. Ou seja, quando nada é encontrado, o valor será substituído por um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null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ou "nulo".</w:t>
      </w:r>
    </w:p>
    <w:p w14:paraId="2DBD50A6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C1D5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FirstOrDefault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5214BD4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este novo código, nenhum erro aparece, e sim o seguinte texto:</w:t>
      </w:r>
    </w:p>
    <w:p w14:paraId="196708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'Conclusão'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</w:p>
    <w:p w14:paraId="20B2032A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 quisermos reverter esta lista para trocarmos sua ordem, assim como fizemos com os arrays, utilizaremos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aulas.Reverse();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sem termos que acessar o método da classe Array como fazíamos anteriormente. A reversão é feita diretamente no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30210C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1970AB7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6DDEFA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Teremos o que queríamos e, para voltarmos ao estado inicial, basta copiarmos e colarmos estas mesmas linhas.</w:t>
      </w:r>
    </w:p>
    <w:p w14:paraId="27520B0B" w14:textId="77777777" w:rsidR="00B071D1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Assim como fizemos com os arrays, que tal removermos o último elemento da lista? </w:t>
      </w:r>
    </w:p>
    <w:p w14:paraId="173A7A16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8516723" wp14:editId="2702033F">
            <wp:extent cx="5731510" cy="21482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F7F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C0FD6E4" w14:textId="793F10EF" w:rsid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AD0B16B" wp14:editId="696F7A80">
            <wp:extent cx="5731510" cy="2459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objeto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usaremos o método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nos traz outras opções, como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RemoveAt()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(remoção de uma parte específica), para o qual também precisaremos passar o índice desejado.</w:t>
      </w:r>
    </w:p>
    <w:p w14:paraId="0379908C" w14:textId="7BB11E14" w:rsidR="00704868" w:rsidRPr="00AD2A6F" w:rsidRDefault="0070486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4DBEB50" wp14:editId="2E1809AE">
            <wp:extent cx="5731510" cy="322834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B9E7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precisaremos saber o tamanho da nossa lista por meio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imprimindo-a em seguida:</w:t>
      </w:r>
    </w:p>
    <w:p w14:paraId="57EF9AE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RemoveAt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E173EEE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7CD5F937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Obteremos:</w:t>
      </w:r>
    </w:p>
    <w:p w14:paraId="37C69B2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593A2D6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F7B00F8" w14:textId="77777777" w:rsidR="004E684D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 "Trabalhando com Conjuntos" sumiu, pois foi removido. </w:t>
      </w:r>
    </w:p>
    <w:p w14:paraId="27ECE89E" w14:textId="739AEFF8" w:rsidR="00AD2A6F" w:rsidRPr="00AD2A6F" w:rsidRDefault="004E684D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F503F8" wp14:editId="3540526A">
            <wp:extent cx="5731510" cy="3151505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Temos dois elementos, diferentemente de um array, cuja remoção do último elemento se dá pelo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ao redimensionarmos de volta, a lista fica com valor nulo.</w:t>
      </w:r>
    </w:p>
    <w:p w14:paraId="46A4B636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Aqui, quando removemos elementos, a lista vai diminuindo e expandindo, conforme se vai adicionando ou removendo itens. Para acrescentarmos mais uma aula à nossa lista, poderemos utilizar 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7EF140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E0254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034C1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ordenar a lista de forma alfabética, precisaremos do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visto com arrays, porém sem o método estático na classe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acessando-se diretamente pelo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48A0D4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2B51B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EB219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os dois últimos elementos da lista de aulas, escreveremos o seguinte código:</w:t>
      </w:r>
    </w:p>
    <w:p w14:paraId="767564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GetRange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08DC1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3DF6C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a impressão da cópia, com as duas últimas aulas que tínhamos em nossa coleção original:</w:t>
      </w:r>
    </w:p>
    <w:p w14:paraId="492FF1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4F5750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63A85ED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faremos o equivalente à clonagem do array. Aqui, não temos um método para isto. Declararemos a lista denominada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nova lista, não mais do tipo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Simplesmente obteremos uma lista a partir da nossa lista original, acessando um construtor diferente, já que o padrão não possui parâmetros.</w:t>
      </w:r>
    </w:p>
    <w:p w14:paraId="4D4A574F" w14:textId="5D24F3BE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Há outra variação, com capacidade (o tamanho) da lista inicial, que também não nos interessa. A terceira variação do construtor recebe uma coleção possível de ser nossa lista original:</w:t>
      </w:r>
    </w:p>
    <w:p w14:paraId="6DA7B6B5" w14:textId="2C2CDD8B" w:rsidR="005F1362" w:rsidRPr="00AD2A6F" w:rsidRDefault="005F1362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03BEEA5" wp14:editId="7CEAFDB9">
            <wp:extent cx="5731510" cy="144018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544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9230F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clone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11D236E" w14:textId="2A20A7E7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isto, instanciaremos nosso clone a partir dos elementos contidos em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teremos sua cópia exata.</w:t>
      </w:r>
    </w:p>
    <w:p w14:paraId="41D60C94" w14:textId="440210C2" w:rsidR="006177F8" w:rsidRPr="00AD2A6F" w:rsidRDefault="006177F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1E49A889" wp14:editId="7EB71387">
            <wp:extent cx="5731510" cy="360045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2A5" w14:textId="77777777" w:rsidR="000A2135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finalizar, removeremos os dois últimos elementos do nosso clone, mencionando-o e escolhendo a opção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RemoveRange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(remover uma faixa de elementos), </w:t>
      </w:r>
    </w:p>
    <w:p w14:paraId="05E52D06" w14:textId="2C39CAC7" w:rsidR="00AD2A6F" w:rsidRPr="00AD2A6F" w:rsidRDefault="000A2135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024EF09" wp14:editId="623CD33A">
            <wp:extent cx="5731510" cy="1867535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passando o índice da primeira posição que queremos remover como primeiro parâmetro e, como segundo, a quantidade que queremos remover, que é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FCEE9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RemoveRange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95AAFAF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D777AC7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D658B3D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72E39A3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B412E38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712C4B0" w14:textId="03660101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Imprimiremos este clone novamente para vermos o resultado.</w:t>
      </w:r>
    </w:p>
    <w:p w14:paraId="1C6BF948" w14:textId="10CF0B2B" w:rsidR="000A2135" w:rsidRPr="00AD2A6F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1EC285D" wp14:editId="44737EDC">
            <wp:extent cx="5731510" cy="228092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DEE" w14:textId="0E9716A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Neste vídeo percebemos como as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listas são poderosas, desempenhando um avanço em relação aos arrays por ser dinâmica e não exigir que se conheça tão especificamente o tamanho da coleção.</w:t>
      </w:r>
      <w:r w:rsid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ab/>
      </w:r>
    </w:p>
    <w:p w14:paraId="6A8A93ED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critério para o desenvolvimento de uma aplicação, sempre que pensar em coleções, pense primeiro em listas, partindo para outro tipo de coleção apenas se ela não for o suficiente.</w:t>
      </w:r>
    </w:p>
    <w:p w14:paraId="1EB87F40" w14:textId="3C398909" w:rsidR="000A2135" w:rsidRDefault="000A2135" w:rsidP="000A2135">
      <w:pPr>
        <w:pStyle w:val="Ttulo1"/>
        <w:rPr>
          <w:b/>
          <w:bCs/>
          <w:noProof/>
        </w:rPr>
      </w:pPr>
      <w:r w:rsidRPr="000A2135">
        <w:rPr>
          <w:b/>
          <w:bCs/>
          <w:noProof/>
        </w:rPr>
        <w:t>Listas de Objetos</w:t>
      </w:r>
    </w:p>
    <w:p w14:paraId="1271D739" w14:textId="52A6B5E9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estamos trabalhando com um novo projeto,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veremos as três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do vídeo anterior, aquelas três aulas:</w:t>
      </w:r>
    </w:p>
    <w:p w14:paraId="609D8602" w14:textId="6294E975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A0B98D" wp14:editId="28FD69FF">
            <wp:extent cx="5731510" cy="1992630"/>
            <wp:effectExtent l="0" t="0" r="254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0E2A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26CAE7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EBDEA9" w14:textId="77777777" w:rsidR="005643EF" w:rsidRPr="000A2135" w:rsidRDefault="005643E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5A4E5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A23ListasDeObjetos</w:t>
      </w:r>
    </w:p>
    <w:p w14:paraId="077B648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3CB4B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4921441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C3F0A9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985241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C6177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7E0D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D55A4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2F5F7B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12C12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2C6D503" w14:textId="55D823D6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C288A4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0E6A10A" w14:textId="2000FF6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Além destes nomes (as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s), precisaremos trabalhar com a duração destas aulas, uma lista que as armazene. Trata-se de uma lista de objetos do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Vamos declarar a classe:</w:t>
      </w:r>
    </w:p>
    <w:p w14:paraId="6151F332" w14:textId="77777777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ABCEB6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0C9EAD8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74AE6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D525C8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B4CE6E" w14:textId="5FE3B59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53DA22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6049EB" w14:textId="04E406E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partir destes dois campos, criaremos propriedades com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 atalho "Ctrl + . [ponto]",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selecionando "Encapsular campo: 'titulo'" para o Visual Studio gerar uma propriedade homônima. Faremos o mesmo para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AE9500A" w14:textId="12F635BA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A77DB78" wp14:editId="6112CCB5">
            <wp:extent cx="5731510" cy="250190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B53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selecionaremos os dois campos,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titulo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clicando em "Ctrl + ." e selecionando "Gerar construtor 'Aula(string, int)'".</w:t>
      </w:r>
    </w:p>
    <w:p w14:paraId="6D3571B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6599A0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6760E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A1DD56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5914A2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1D6A3A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251A75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18EAF9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F32A0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09FC67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C8D124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B03FCB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3031C8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969256D" w14:textId="3DBB1EF4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8D82D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86B992C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EA7C994" wp14:editId="31D4FBD9">
            <wp:extent cx="5731510" cy="2837180"/>
            <wp:effectExtent l="0" t="0" r="254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36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CDB904" w14:textId="6682033D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Trocaremos as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por instâncias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substituindo todas elas por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também o tempo de duração de cada aula em minutos.</w:t>
      </w:r>
    </w:p>
    <w:p w14:paraId="24C3390B" w14:textId="0040D545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426D57" wp14:editId="517B0360">
            <wp:extent cx="5731510" cy="15760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FF1" w14:textId="1943A61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também a instância da nossa listagem utilizando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classe genérica de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a variável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armazenará a lista com todas as aulas declaradas anteriormente.</w:t>
      </w:r>
    </w:p>
    <w:p w14:paraId="53475961" w14:textId="77777777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D81E0F4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Supondo que queiramos acrescentar mais uma aula ("Conclusão") em nossa lista, desta vez uma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digitaremos:</w:t>
      </w:r>
    </w:p>
    <w:p w14:paraId="3A9FB7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C47C37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822727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8D141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B48BBA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053D4D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B1896B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595AD24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40F76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602AE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B66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C880E47" w14:textId="4E9F451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1F88B5" w14:textId="77777777" w:rsidR="00C80FBB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ao fazermos isto,</w:t>
      </w:r>
    </w:p>
    <w:p w14:paraId="1A988985" w14:textId="23CB3350" w:rsidR="000A2135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457C3EA8" wp14:editId="6179E378">
            <wp:extent cx="5731510" cy="1513840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Visual Studio nos informa que não é possível converter uma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uma instância da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se define uma lista como sendo de um determinado tipo, só é possível adicionar elementos cujo tipo seja daquela instância, a menos que seja uma herança - ou derivada - daquele tipo utilizado como elemento.</w:t>
      </w:r>
    </w:p>
    <w:p w14:paraId="68E070FB" w14:textId="275576D0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Portanto, por ora, comentaremos esta linha. Continuando, para imprimirmos chamaremos um método, passando como argumento a nossa lista de aulas.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ainda não existe, solicitaremos ao Visual Studio a criação deste método.</w:t>
      </w:r>
    </w:p>
    <w:p w14:paraId="14BBC7D5" w14:textId="77777777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7AE6828" w14:textId="28936A5D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EDDBE87" wp14:editId="4CE92DEB">
            <wp:extent cx="5731510" cy="2165350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2B08" w14:textId="77777777" w:rsidR="00C80FBB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B39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7C6626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B9712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36519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E5BE3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BF171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E51E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7CD3C69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76AE8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124DE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428C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//aulas.Add("Conclusão");</w:t>
      </w:r>
    </w:p>
    <w:p w14:paraId="5C18BDF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C3BCA2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05F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DFB47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1BFE7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4FF14D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D0747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Clear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011080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86E6F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FC300B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6FEEA4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C6FA859" w14:textId="4F2A6403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94B72A9" w14:textId="17501209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"Ctrl + F5", rodaremos a aplicação. Obteremos não os nomes das aulas, e sim três linhas contendo 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namespace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Não é o que gostaríamos! </w:t>
      </w:r>
    </w:p>
    <w:p w14:paraId="75D0B038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29A3B78" w14:textId="788EC891" w:rsidR="000A2135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59E108B" wp14:editId="1BED4578">
            <wp:extent cx="5731510" cy="1250315"/>
            <wp:effectExtent l="0" t="0" r="254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ocorre porque quando pedimos a impressão, 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vai até o objeto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busca de um método chamado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inexistente na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EEB8ECF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como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naturalmente herda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buscado 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é de onde vem a impressão final, o resultado. </w:t>
      </w:r>
    </w:p>
    <w:p w14:paraId="05D11706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E83BF8" w14:textId="2DD2AA04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</w:t>
      </w:r>
      <w:r w:rsidRPr="000A2135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sobrepor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este método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se imprima aquilo que queremos.</w:t>
      </w:r>
    </w:p>
    <w:p w14:paraId="0E45A7F0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realizar este </w:t>
      </w:r>
      <w:r w:rsidRPr="000A2135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override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implementaremos um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4551569C" w14:textId="65C5C93C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dando espaço, obtém-se a opção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Clicando nele, o programa já nos cria este método.</w:t>
      </w:r>
    </w:p>
    <w:p w14:paraId="6FC5EE51" w14:textId="091C6789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1BCB250" wp14:editId="5F115BBC">
            <wp:extent cx="5209524" cy="108571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CDA" w14:textId="77777777" w:rsidR="00DE4A54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47D62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concatenarmos as informações provenientes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utilizaremos 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sintaxe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interpolação de </w:t>
      </w:r>
      <w:r w:rsidRPr="000A2135">
        <w:rPr>
          <w:rFonts w:ascii="Courier New" w:eastAsia="Times New Roman" w:hAnsi="Courier New" w:cs="Courier New"/>
          <w:b/>
          <w:bCs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faz parte do C#, marcada pelo uso de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chaves (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{}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BFAF9D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66503D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F6447D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{titulo}, tempo: {tempo} minutos]"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2523C1" w14:textId="284BAD12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CD9675F" w14:textId="391A4D44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novamente, e obteremos o seguinte:</w:t>
      </w:r>
    </w:p>
    <w:p w14:paraId="41130232" w14:textId="3FC81EA2" w:rsidR="00DE4A54" w:rsidRPr="000A2135" w:rsidRDefault="00DE4A54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B4BF6BA" wp14:editId="20017601">
            <wp:extent cx="5731510" cy="2112010"/>
            <wp:effectExtent l="0" t="0" r="254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3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CACAC1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752D1CA" w14:textId="7A3B472E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ABD06B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F46E748" w14:textId="7C5B6EF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Prosseguindo, faremos outra operação com a listagem de aulas, a ordenação alfabética. Para isso, chamaremos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pois, como vimos anteriormente, serve bem para este propósito.</w:t>
      </w:r>
    </w:p>
    <w:p w14:paraId="3E23982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6904E87" w14:textId="4F26A00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619B792" w14:textId="735534C9" w:rsidR="006431D2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um erro, de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falha ao comparar dois elementos na matriz, pois pelo menos um deles deve implementar IComparable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26D705F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9218CC1" w14:textId="2B4FB7DE" w:rsidR="000A2135" w:rsidRPr="000A2135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4D8329" wp14:editId="34AD889F">
            <wp:extent cx="5571429" cy="3790476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significa que 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implementando a interface necessária para realizar esta operação, que exige uma interface chamada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721776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Clicando em cima disto e apertando "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 + .",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interface é de fato implementada.</w:t>
      </w:r>
    </w:p>
    <w:p w14:paraId="19EE28C6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IComparable</w:t>
      </w:r>
    </w:p>
    <w:p w14:paraId="609EE7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2612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</w:t>
      </w:r>
    </w:p>
    <w:p w14:paraId="0E94D951" w14:textId="17D6112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36026D3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6620EC" wp14:editId="3787CF99">
            <wp:extent cx="5731510" cy="1561465"/>
            <wp:effectExtent l="0" t="0" r="254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07C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F61A109" w14:textId="4B43A60B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foi gerado para comparar dois elementos que fazem parte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vez que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precisa chamar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saber que algoritmo precisará ser usado para a ordenação.</w:t>
      </w:r>
    </w:p>
    <w:p w14:paraId="7D45DB65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30D062E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Acrescentaremos um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return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o título seja comparado com o nome do outro objeto, o parâmetro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 obj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5F6BC157" w14:textId="7BFEA501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 como parâmetro este objeto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poderíamos passar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obj.titulo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E5162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isto não existe, pois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objeto, sendo necessário, então, fazermos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cast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conversão para que isso possa ser trabalhado.</w:t>
      </w:r>
    </w:p>
    <w:p w14:paraId="4690819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código ficará assim:</w:t>
      </w:r>
    </w:p>
    <w:p w14:paraId="30C804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object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obj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46828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AEB82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that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804E1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that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E48602B" w14:textId="0A5D9CA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9E4876" w14:textId="55B3056D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de novo para verificar se tudo funciona corretamente. Muito bem, as aulas aparecem listadas em ordem alfabética.</w:t>
      </w:r>
    </w:p>
    <w:p w14:paraId="4FE40408" w14:textId="0F87EE8E" w:rsidR="00A950F9" w:rsidRPr="000A2135" w:rsidRDefault="00A950F9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CD76F43" wp14:editId="5959BDD6">
            <wp:extent cx="5731510" cy="2510790"/>
            <wp:effectExtent l="0" t="0" r="254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485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Agora, de que forma poderemos, sem que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seja alterada, mudar a forma de ordenação? </w:t>
      </w:r>
    </w:p>
    <w:p w14:paraId="684E8D7D" w14:textId="62D4B373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Ordenando-se não pelo título, mas pelo tempo de duração, por exemplo? Ao tentarmos utilizar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verificaremos que há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pode receber parâmetros.</w:t>
      </w:r>
    </w:p>
    <w:p w14:paraId="2896DE36" w14:textId="1DECA1D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possível, assim, compararmos dois elementos ou instâncias de uma mesma classe. No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usaremos uma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expressão lambda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receber dois parâmetros, elementos iniciais e finais, com nomes que você quiser,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089E0D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D78360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Iremos usar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mais uma vez, para compararmos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CD7D7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7FFE0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41A29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D0871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7EB774A" w14:textId="560696E8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F4C097C" w14:textId="493180B1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e veremos que a listagem de aulas foi ordenada do menor para o maior tempo de duração com sucesso!</w:t>
      </w:r>
    </w:p>
    <w:p w14:paraId="0B22E35E" w14:textId="61B5FF40" w:rsidR="00EC019E" w:rsidRPr="000A2135" w:rsidRDefault="00EC019E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E0E251A" wp14:editId="72E4D15E">
            <wp:extent cx="5731510" cy="13970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90D" w14:textId="77777777" w:rsidR="000A2135" w:rsidRPr="000A2135" w:rsidRDefault="000A2135" w:rsidP="000A2135">
      <w:pPr>
        <w:rPr>
          <w:lang w:val="pt-BR"/>
        </w:rPr>
      </w:pPr>
    </w:p>
    <w:p w14:paraId="50752546" w14:textId="443FCC7E" w:rsidR="00EC019E" w:rsidRDefault="00EC019E" w:rsidP="00EC019E">
      <w:pPr>
        <w:pStyle w:val="Ttulo1"/>
        <w:rPr>
          <w:b/>
          <w:bCs/>
          <w:noProof/>
        </w:rPr>
      </w:pPr>
      <w:r w:rsidRPr="00EC019E">
        <w:rPr>
          <w:b/>
          <w:bCs/>
          <w:noProof/>
        </w:rPr>
        <w:lastRenderedPageBreak/>
        <w:t>Ordenando uma lista</w:t>
      </w:r>
    </w:p>
    <w:p w14:paraId="08C4EA7F" w14:textId="62983BB8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 colega de Pedro desenvolveu um código C# para ordenar uma lista, através do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conforme abaixo:</w:t>
      </w:r>
    </w:p>
    <w:p w14:paraId="0537E2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4BC0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048EA46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F46A67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</w:p>
    <w:p w14:paraId="046C036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CB9C3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4342E3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0DCC33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3A4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7F979C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48C1AAC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0C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86E19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88FE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5937C4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661343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C08B6F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55FCFB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7B14D5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F1E27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589EED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79C480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1842EE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37081F2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D9FB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3240B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DA98D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526AB2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077FE9D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13B3A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83B10B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3CFE5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59361F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222A57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63374F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F1A14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69CBF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6698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8F04DD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E6854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7939E4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52CE1F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55E498A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DC1A1E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tempo: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 minutos]"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86DD7B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8F96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1F4DA03" w14:textId="406E97FF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5C8992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executar o código, Pedro se depara com um erro!</w:t>
      </w:r>
    </w:p>
    <w:p w14:paraId="2E166FC5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Sem saber o que fazer, Pedro pede a sua ajuda. Então ele mostra que o programa está lançando uma exceção na linha:</w:t>
      </w:r>
    </w:p>
    <w:p w14:paraId="2DCAA837" w14:textId="31108A1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2A4230A" w14:textId="628E1A20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Será que você pode dar uma força ao Pedro? Use o que aprendeu na aula para apontar a causa mais provável do problema!</w:t>
      </w:r>
    </w:p>
    <w:p w14:paraId="22F3D02A" w14:textId="77777777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A classe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não implementa a interface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IComparable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e, por consequência, não implementa o método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CompareTo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.</w:t>
      </w:r>
    </w:p>
    <w:p w14:paraId="7E85A283" w14:textId="5A3F7D39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 interface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IComparable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exige uma implementação do método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CompareTo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precisa ser chamado pelo algoritmo interno do método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Sort()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da classe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List&lt;T&gt;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52F754AB" w14:textId="52149359" w:rsidR="00EC019E" w:rsidRDefault="00EC019E" w:rsidP="00EC019E">
      <w:pPr>
        <w:pStyle w:val="Ttulo1"/>
        <w:rPr>
          <w:b/>
          <w:bCs/>
          <w:noProof/>
        </w:rPr>
      </w:pPr>
      <w:r w:rsidRPr="00EC019E">
        <w:rPr>
          <w:b/>
          <w:bCs/>
          <w:noProof/>
        </w:rPr>
        <w:t>Lista Somente Leitura</w:t>
      </w:r>
    </w:p>
    <w:p w14:paraId="7A65912D" w14:textId="77777777" w:rsidR="00BC250E" w:rsidRPr="00BC250E" w:rsidRDefault="00BC250E" w:rsidP="00BC250E"/>
    <w:p w14:paraId="0446BB5F" w14:textId="257F6602" w:rsid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 novo projeto </w:t>
      </w:r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mantendo a classe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contida em um arquivo separado (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Aula.cs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Em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mantivemos nosso método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3791B8B" w14:textId="77777777" w:rsidR="00BC250E" w:rsidRP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88EE76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D4F531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33BE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71755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52E5F9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1576C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79704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328D" w14:textId="05A80ED4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DA402E5" w14:textId="2EC75250" w:rsidR="00EC019E" w:rsidRPr="00EC019E" w:rsidRDefault="00BC250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umentaremos um pouco mais a arquitetura para criarmos uma nova classe com os cursos cujas aulas serão incluídas.</w:t>
      </w:r>
    </w:p>
    <w:p w14:paraId="280FE375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classe se chamará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terá três propriedades: a lista de aulas (como visto anteriormente), o nome do curso e instrutor.</w:t>
      </w:r>
    </w:p>
    <w:p w14:paraId="0495D84C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Utilizaremos o atalho </w:t>
      </w:r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"propfull + TAB + TAB"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criar a estrutura da propriedade necessária, com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seu tipo, e a propriedade será pública, denominada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Faremos o mesmo para o nome do curso e instrutor.</w:t>
      </w:r>
    </w:p>
    <w:p w14:paraId="039798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namespace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A24ListaSomenteLeitura</w:t>
      </w:r>
    </w:p>
    <w:p w14:paraId="69C060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442D77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35160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EB22C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EA23F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71B4B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222E239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F1885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AD919D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C152A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48BB83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F25F12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DA0B48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93AF06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552519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B500FE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97FDB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11C6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02B20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73ACA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4B43A4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12D3A2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</w:p>
    <w:p w14:paraId="1F1D652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BF5C3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41A74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6BA83C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C5EBD0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9870E9C" w14:textId="1B4D898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48C62DF" w14:textId="77777777" w:rsidR="00BC250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D4858C1" w14:textId="2E87A331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Criaremos também o construtor da classe recém criada. Para fazê-lo de maneira mais prática, usando as teclas </w:t>
      </w:r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"Alt + seta para cima"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a linha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instrutor;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nome;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97F6E9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81B509" w14:textId="1DDB0D3F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 selecionaremos estas duas linhas para que o construtor seja gerado. Com "Ctrl + ." clicaremos em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 constructor 'Curso(string, string)'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no qual instanciaremos a lista de aulas, pois inicialmente ela estará nula.</w:t>
      </w:r>
    </w:p>
    <w:p w14:paraId="4A0AFAB4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definiremos esta lista como nova, a qual, a partir de agora, poderemos acessar sem problema algum em relação à referência nula.</w:t>
      </w:r>
    </w:p>
    <w:p w14:paraId="22409C7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3BF493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7C6971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46E60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382C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EC8C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nome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3D792B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instrutor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023A25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21797C2" w14:textId="08A291F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D10AF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E25B123" w14:textId="1BE83E5C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declararemos uma variável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nome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pelo qual acessaremos a propriedade pública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Adicionaremos uma nova aula a esta lista com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como parâmetro uma nova instância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709666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EA97FD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79A24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75961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0CA8E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9B7B18E" w14:textId="5FC7270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7236B0D" w14:textId="5E7CA2B8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o resultado no console e rodaremos a aplicação com "Ctrl + F5". Obteremos o seguinte:</w:t>
      </w:r>
    </w:p>
    <w:p w14:paraId="6E7B4D20" w14:textId="6044F2F7" w:rsidR="00D613F7" w:rsidRPr="00EC019E" w:rsidRDefault="00D613F7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029DAE6" wp14:editId="0A9095DB">
            <wp:extent cx="5731510" cy="2150110"/>
            <wp:effectExtent l="0" t="0" r="254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318" w14:textId="7630C6AD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03EFB1A3" w14:textId="77777777" w:rsidR="00203814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1F1C61" w14:textId="1D7E7735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criar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sucesso, populando e imprimindo as aulas. No entanto, há um problema não muito evidente, conhecido por </w:t>
      </w:r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 smell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na programação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 "mau cheiro no código"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neste caso implica no fato de acessarmos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lista de aulas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adicionando elementos nela.</w:t>
      </w:r>
    </w:p>
    <w:p w14:paraId="17B0008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390729B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significa que estamos "passando por cima" da responsabilidade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manter suas propriedades, e estamos manipulando diretamente esta lista de aulas.</w:t>
      </w:r>
    </w:p>
    <w:p w14:paraId="17897516" w14:textId="5E8BE226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O correto seria chamarmos um método da classe </w:t>
      </w:r>
      <w:r w:rsidRPr="00203814">
        <w:rPr>
          <w:rFonts w:ascii="Courier New" w:eastAsia="Times New Roman" w:hAnsi="Courier New" w:cs="Courier New"/>
          <w:color w:val="3D464D"/>
          <w:sz w:val="23"/>
          <w:szCs w:val="23"/>
          <w:highlight w:val="green"/>
          <w:shd w:val="clear" w:color="auto" w:fill="F0F3F5"/>
          <w:lang w:val="pt-BR" w:eastAsia="pt-BR"/>
        </w:rPr>
        <w:t>Curso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 para podermos adicionar estes elementos.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Caso contrário, esta classe não tem nenhum controle sobre as suas aulas, pois esta listagem está exposta.</w:t>
      </w:r>
    </w:p>
    <w:p w14:paraId="376FAC3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5D7921" w14:textId="522F713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 </w:t>
      </w:r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code smell</w:t>
      </w:r>
      <w:r w:rsidRPr="00203814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 por ser uma "exposição indecente".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evitarmos que uma propriedade fique exposta à manipulações externas, é necessário encapsularmos esta funcionalidade de adicionar elementos na lista.</w:t>
      </w:r>
    </w:p>
    <w:p w14:paraId="0117D2CF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FC99F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primeiramente, teremos que bloquear esta lista interna para evitar a possibilidade de manipulação por código externo. Acessando-se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modificaremos a propriedade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encontramos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AA79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Removeremos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do jeito que está, qualquer um pode alterá-lo para um valor nulo, 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perde qualquer chance de barrar esta modificação. Feito isso, retornaremos não mais uma lista de aulas (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outro tipo de objeto, uma 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 only 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6F0FCA12" w14:textId="20555812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localiza no .NET com </w:t>
      </w:r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namespace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System.Collections.ObjectModel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é uma classe genérica, portanto necessita também do tipo de elemento (no caso,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Precisaremos passar no construtor um parâmetro que é uma lista, a própria referência das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206ECD" w14:textId="16526E83" w:rsidR="00411FE1" w:rsidRPr="00EC019E" w:rsidRDefault="00411FE1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36657A7" wp14:editId="383D871F">
            <wp:extent cx="5723809" cy="157142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68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campo privado que está sendo protegido, porém o Visual Studio não consegue converter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declarado na propriedade. Portanto, precisaremos trocá-lo por um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o que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implementa. O código ficará desta forma:</w:t>
      </w:r>
    </w:p>
    <w:p w14:paraId="53AE675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4BF64B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6F6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DB227E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1E00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40ED145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32EB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68B3F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0668EC" w14:textId="3007748A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BF3E414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outro problema, desta vez na hora de chamarmos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passando uma propriedade de tipo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nosso método recebe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Precisaremos fazer a devida alteração.</w:t>
      </w:r>
    </w:p>
    <w:p w14:paraId="6C3D03D8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aplicação!</w:t>
      </w:r>
    </w:p>
    <w:p w14:paraId="77CB9AA6" w14:textId="77777777" w:rsidR="00E620E6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9CA363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Há um erro: </w:t>
      </w:r>
    </w:p>
    <w:p w14:paraId="26818B8A" w14:textId="6CE61472" w:rsidR="00EC019E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1AB4F6D" wp14:editId="3AD55693">
            <wp:extent cx="5731510" cy="280860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System.NotSupportedException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"Coleção é somente leitura". Protegemos nossa coleção para que ela fosse somente leitura, e assim, o código externo fica impedido de modificar esta coleção.</w:t>
      </w:r>
    </w:p>
    <w:p w14:paraId="52D2F06B" w14:textId="25672BF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É preciso encapsularmos esta funcionalidade de adicionar algum elemento na lista de aulas em algum método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porque aí sim, ela terá o poder de controlar esta funcionalidade.</w:t>
      </w:r>
    </w:p>
    <w:p w14:paraId="020F0937" w14:textId="77777777" w:rsidR="00E620E6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5E170F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facilitar, como temos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csharpColecoes.Aulas.Add()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trocar por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csharpColecoes.Adiciona()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este novo método ainda não existe. Com "Ctrl + .", clicaremos no atalho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 method 'Curso.Adiciona'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1A75A4B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F12, entraremos no método para o implementarmos:</w:t>
      </w:r>
    </w:p>
    <w:p w14:paraId="5C3F99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EEE0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B92D6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47265A" w14:textId="290E9DF6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972728" w14:textId="73194B39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a aplicação, teremos:</w:t>
      </w:r>
    </w:p>
    <w:p w14:paraId="2C67BDD9" w14:textId="1A612C5C" w:rsidR="00C61E48" w:rsidRPr="00EC019E" w:rsidRDefault="00C61E48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EF7681" wp14:editId="4656BD3A">
            <wp:extent cx="5731510" cy="2475865"/>
            <wp:effectExtent l="0" t="0" r="254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8EA" w14:textId="30CEB950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DAF5514" w14:textId="7D8E2229" w:rsidR="00C61E48" w:rsidRDefault="00C61E48" w:rsidP="00C61E48">
      <w:pPr>
        <w:pStyle w:val="Ttulo1"/>
        <w:rPr>
          <w:b/>
          <w:bCs/>
          <w:noProof/>
        </w:rPr>
      </w:pPr>
      <w:r w:rsidRPr="00C61E48">
        <w:rPr>
          <w:b/>
          <w:bCs/>
          <w:noProof/>
        </w:rPr>
        <w:t>Lista somente-leitura</w:t>
      </w:r>
    </w:p>
    <w:p w14:paraId="50C1817E" w14:textId="6DB9B0E4" w:rsidR="00C61E48" w:rsidRDefault="00C61E48" w:rsidP="00C61E48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Pronto para um momento de reflexão? Em que situação e como você usaria uma lista somente-leitura? Escolha a melhor alternativa!</w:t>
      </w:r>
    </w:p>
    <w:p w14:paraId="7FE2CBE9" w14:textId="77777777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Uma classe possui uma lista </w:t>
      </w:r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List&lt;T&gt;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, que é um campo privado da classe, e essa lista precisa ser protegida contra gravação de fora da classe. Então uma propriedade pública pode expor para os clientes da classe uma nova instância de uma lista somente-leitura (</w:t>
      </w:r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ReadOnlyCollection&lt;T&gt;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), usando como origem de dados a lista interna que precisa ser protegida.</w:t>
      </w:r>
    </w:p>
    <w:p w14:paraId="3AB59910" w14:textId="4D60A8C3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Mantendo uma lista interna privada como </w:t>
      </w:r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permitirá que a classe tenha total controle sobre essa lista e evitará acesso externo. Para clientes dessa classe, uma cópia da lista interna 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através de uma nova instância de </w:t>
      </w:r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ReadOnlyCollection&lt;T&gt;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servirá para leitura dos dados mas deixará claro aos clientes que essa lista não pode ser modificada.</w:t>
      </w:r>
    </w:p>
    <w:p w14:paraId="07C413C4" w14:textId="77777777" w:rsidR="00C61E48" w:rsidRPr="00C61E48" w:rsidRDefault="00C61E48" w:rsidP="00C61E48">
      <w:pPr>
        <w:rPr>
          <w:lang w:val="pt-BR"/>
        </w:rPr>
      </w:pPr>
    </w:p>
    <w:p w14:paraId="1C2EF5AD" w14:textId="401CD1CC" w:rsidR="000046D7" w:rsidRDefault="000046D7" w:rsidP="000046D7">
      <w:pPr>
        <w:pStyle w:val="Ttulo1"/>
        <w:rPr>
          <w:b/>
          <w:bCs/>
          <w:noProof/>
        </w:rPr>
      </w:pPr>
      <w:r w:rsidRPr="000046D7">
        <w:rPr>
          <w:b/>
          <w:bCs/>
          <w:noProof/>
        </w:rPr>
        <w:t>Ordenando e Totalizando</w:t>
      </w:r>
    </w:p>
    <w:p w14:paraId="42BE487E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vídeo aprendemos a proteger a coleção de aulas do curso, modificando o retorno como sendo de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 only collection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faremos agora são algumas operações em cima desta lista de aulas.</w:t>
      </w:r>
    </w:p>
    <w:p w14:paraId="18EFE783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adicionaremos duas aulas novas neste curso:</w:t>
      </w:r>
    </w:p>
    <w:p w14:paraId="469148F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EA9AE7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E96A03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38D0C0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514907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0F7DA9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8A6C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C690FA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58A391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2BBC18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7FD148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6309D5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2D094" w14:textId="596AEF80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3187A63" w14:textId="69D95BD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"Ctrl + F5" e obteremos como resultado:</w:t>
      </w:r>
    </w:p>
    <w:p w14:paraId="52A4500B" w14:textId="2A1C13D0" w:rsidR="003D3C09" w:rsidRPr="000046D7" w:rsidRDefault="003D3C09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230E97C" wp14:editId="5EA028AF">
            <wp:extent cx="5731510" cy="25546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96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070B3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Criando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uma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E98318D" w14:textId="7672DDCF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FB1CFA1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Em seguida, colocaremos estas aulas em ordem alfabética:</w:t>
      </w:r>
    </w:p>
    <w:p w14:paraId="2377326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ED6386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B3E486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6C0C0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F1651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63C6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571C01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7E37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AB04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4D0476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550F1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3D4B7BF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DF1BE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13D513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58619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335BD991" w14:textId="2FB44603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5B664CB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o código acima, ocorre um erro que indica que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IList&lt;Aula&gt;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contém a definição para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quando vamos à definição de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a tecla F12, veremos que ela foi declarada como um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interface que não dá suporte ao método de ordenação.</w:t>
      </w:r>
    </w:p>
    <w:p w14:paraId="2145A6C6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tentaremos ordenar de outra maneira, copiando a lista para outra, por exemplo. Só que desta vez não usaremos uma lista somente leitura, e sim alguma que permita, além da ordenação, outros tipos de modificação.</w:t>
      </w:r>
    </w:p>
    <w:p w14:paraId="081BCA68" w14:textId="4F64383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definição de aulas copiadas irá trazer uma lista vazia, e não é isto que queremos. Queremos instanciar uma lista com todas as aulas existentes no curso. Para criar uma lista previamente populada com estas aulas, passaremos a listagem no construtor. Feito isso, poderemos ordená-la propriamente:</w:t>
      </w:r>
    </w:p>
    <w:p w14:paraId="52CC9CBF" w14:textId="6EB396FB" w:rsidR="00801ECD" w:rsidRPr="000046D7" w:rsidRDefault="00801ECD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AB413AA" wp14:editId="1D60AC60">
            <wp:extent cx="5731510" cy="2630170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E6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3F9F8F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//csharpColecoes.Aulas.Sort();</w:t>
      </w:r>
    </w:p>
    <w:p w14:paraId="67461D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D74C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//copiar a lista para outra lista</w:t>
      </w:r>
    </w:p>
    <w:p w14:paraId="699B031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aulasCopiadas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AD1F32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36AE82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cópia</w:t>
      </w:r>
    </w:p>
    <w:p w14:paraId="1759F6A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158BC4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3D19C2" w14:textId="31EEA5A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8AD0AA" w14:textId="77777777" w:rsidR="00801ECD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com "Ctrl + F5" e veremos que tudo foi feito como gostaríamos. </w:t>
      </w:r>
    </w:p>
    <w:p w14:paraId="00FD959D" w14:textId="77777777" w:rsidR="00801ECD" w:rsidRDefault="00801ECD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7121971" w14:textId="2873E3F9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próxima tarefa será totalizar o tempo do curso.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o seguinte:</w:t>
      </w:r>
    </w:p>
    <w:p w14:paraId="3C66E88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</w:p>
    <w:p w14:paraId="52F3732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094D5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8CA2DD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F4DA83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13BEDC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31E89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TempoTotal</w:t>
      </w:r>
    </w:p>
    <w:p w14:paraId="258BA83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9C028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5BCF788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14F183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2612C5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EF7D3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A499B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FAA451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22A73D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1AB57D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556F282" w14:textId="2B55B2D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A23FAA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teremos:</w:t>
      </w:r>
    </w:p>
    <w:p w14:paraId="62713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2DA9ED59" w14:textId="11BB8EC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03408D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 a aplicação, o resultado da soma é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total do curso. Poderemos consegui-lo de outra forma: há um conjunto de técnicas chamado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LINQ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criado pela Microsoft como um conjunto de extensões que dá suporte a uma série de consultas que podem ser feitas em cima de coleções, possibilitando também o trabalho com banco de dados, XML, e outros.</w:t>
      </w:r>
    </w:p>
    <w:p w14:paraId="76D05D87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fazemos com nosso acumulador para totalizar o tempo do curso, na verdade, é uma consulta, que pode ser feita de modo completamente diverso, mais simples e elegante.</w:t>
      </w:r>
    </w:p>
    <w:p w14:paraId="32A0EB12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exige que passemos um seletor, uma expressão lambda e a propriedade da aula que nos interessa,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então:</w:t>
      </w:r>
    </w:p>
    <w:p w14:paraId="6266E21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</w:p>
    <w:p w14:paraId="1FFC4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CADAE9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//int total = 0;</w:t>
      </w:r>
    </w:p>
    <w:p w14:paraId="1E0FC35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//foreach (var aula in aulas)</w:t>
      </w:r>
    </w:p>
    <w:p w14:paraId="5DC62E22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6E4B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total += aula.Tempo;</w:t>
      </w:r>
    </w:p>
    <w:p w14:paraId="5E76C1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0CECA8E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//return total;</w:t>
      </w:r>
    </w:p>
    <w:p w14:paraId="6E18557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694D01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//LINQ = Language Integrated Query</w:t>
      </w:r>
    </w:p>
    <w:p w14:paraId="05FFCC0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//Consulta Integrada à Linguagem</w:t>
      </w:r>
    </w:p>
    <w:p w14:paraId="41425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92E01C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505ECC7" w14:textId="2D1CECE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7AF2299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rodaremos novamente para confirmar o mesmo resultado que já tínhamos (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). Para finalizar, imprimiremos este curso, </w:t>
      </w:r>
    </w:p>
    <w:p w14:paraId="2F5979D1" w14:textId="68C40C01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A76666D" wp14:editId="5B445D81">
            <wp:extent cx="5731510" cy="1899285"/>
            <wp:effectExtent l="0" t="0" r="254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 a variável </w:t>
      </w:r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6A3138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09300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A6C41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2BE8B8A" w14:textId="49B9FD2A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5BEF1A6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Rodando, teremos como resultado o namespace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A25OrdenandoESomando.Curso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porém queremos o nome, duração e demais especificidades do curso. </w:t>
      </w:r>
    </w:p>
    <w:p w14:paraId="02FC0268" w14:textId="54FB6219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28A95B5" wp14:editId="499E3245">
            <wp:extent cx="5731510" cy="1826895"/>
            <wp:effectExtent l="0" t="0" r="2540" b="19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teremos que implementar um método, o </w:t>
      </w:r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F4F805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imprimimos um objeto qualquer que ainda não implementou esta propriedade, chamamos 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.NET, que imprimirá o namespace e o nome da classe.</w:t>
      </w:r>
    </w:p>
    <w:p w14:paraId="08DBA00E" w14:textId="09816F5D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operação de sobrescrita de um método cuja classe base já existe (no caso,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Para as aulas, usaremos 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string.Join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juntará as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da coleção, separando-as por vírgulas. Teremos:</w:t>
      </w:r>
    </w:p>
    <w:p w14:paraId="4599E6AD" w14:textId="77777777" w:rsidR="0084318F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C97E11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9A355C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E50B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"Curso: {nome}, Tempo: {TempoTotal}, Aulas: {string.Join("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aulas)}"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80C4B42" w14:textId="7F320F84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AB012B2" w14:textId="6EEAB4F5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rodaremos novamente a aplicação. O resultado é:</w:t>
      </w:r>
    </w:p>
    <w:p w14:paraId="3D2D0015" w14:textId="77777777" w:rsidR="00292C48" w:rsidRPr="000046D7" w:rsidRDefault="00292C48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CA09D6" w14:textId="3E8A444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# Collections, Tempo: 60, Aulas: [título: Trabalhando com Listas, tempo: 21 minutos],[título: Criando uma Aula, tempo: 20 minutos],[título: Modelando com Coleções, tempo: 19 minutos]</w:t>
      </w:r>
    </w:p>
    <w:p w14:paraId="11512DF1" w14:textId="66F76526" w:rsidR="00292C48" w:rsidRDefault="00292C48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05CB7" wp14:editId="7BFC2655">
            <wp:extent cx="5731510" cy="1008380"/>
            <wp:effectExtent l="0" t="0" r="254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0B" w14:textId="026900D2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o que gostaríamos!</w:t>
      </w:r>
    </w:p>
    <w:p w14:paraId="2CA952BB" w14:textId="77777777" w:rsidR="000046D7" w:rsidRPr="000046D7" w:rsidRDefault="000046D7" w:rsidP="000046D7"/>
    <w:p w14:paraId="008D16F2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E94E2C6" w14:textId="77777777" w:rsidR="00EC019E" w:rsidRPr="00EC019E" w:rsidRDefault="00EC019E" w:rsidP="00EC019E">
      <w:pPr>
        <w:rPr>
          <w:lang w:val="pt-BR"/>
        </w:rPr>
      </w:pPr>
    </w:p>
    <w:p w14:paraId="6159DDA9" w14:textId="77777777" w:rsidR="004E1767" w:rsidRPr="00AD2A6F" w:rsidRDefault="004E1767" w:rsidP="004E1767">
      <w:pPr>
        <w:rPr>
          <w:lang w:val="pt-BR"/>
        </w:rPr>
      </w:pPr>
    </w:p>
    <w:p w14:paraId="4F99922E" w14:textId="77777777" w:rsidR="00507FEE" w:rsidRDefault="00507FEE" w:rsidP="00507FEE">
      <w:pPr>
        <w:pStyle w:val="Ttulo1"/>
        <w:rPr>
          <w:b/>
          <w:bCs/>
          <w:noProof/>
        </w:rPr>
      </w:pPr>
      <w:bookmarkStart w:id="24" w:name="_Toc62049395"/>
      <w:r w:rsidRPr="00847645">
        <w:rPr>
          <w:b/>
          <w:bCs/>
          <w:noProof/>
        </w:rPr>
        <w:t>xxxxxxxx</w:t>
      </w:r>
      <w:bookmarkEnd w:id="24"/>
    </w:p>
    <w:p w14:paraId="5189DD3B" w14:textId="77777777" w:rsidR="00507FEE" w:rsidRPr="00507FEE" w:rsidRDefault="00507FEE" w:rsidP="00507FEE"/>
    <w:p w14:paraId="30F8F734" w14:textId="77777777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O Poder dos Sets</w:t>
      </w:r>
    </w:p>
    <w:p w14:paraId="5A304667" w14:textId="77777777" w:rsidR="003613B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Dicionários, Trabalhando com Chave e Valor</w:t>
      </w:r>
    </w:p>
    <w:p w14:paraId="0909C652" w14:textId="77777777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 Ligada, Pilha e Fila</w:t>
      </w:r>
    </w:p>
    <w:p w14:paraId="5709F6A7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>
        <w:rPr>
          <w:rFonts w:ascii="Open Sans" w:hAnsi="Open Sans" w:cs="Open Sans"/>
          <w:color w:val="00C86F"/>
          <w:sz w:val="26"/>
          <w:szCs w:val="26"/>
        </w:rPr>
        <w:t>Arrays e Tipos genéricos</w:t>
      </w:r>
    </w:p>
    <w:p w14:paraId="34484DB8" w14:textId="77777777" w:rsidR="004C4B29" w:rsidRPr="003747B8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  <w:u w:val="single"/>
        </w:rPr>
      </w:pPr>
      <w:r>
        <w:rPr>
          <w:rFonts w:ascii="Open Sans" w:hAnsi="Open Sans" w:cs="Open Sans"/>
          <w:color w:val="00C86F"/>
          <w:sz w:val="26"/>
          <w:szCs w:val="26"/>
        </w:rPr>
        <w:t>Collections</w:t>
      </w:r>
    </w:p>
    <w:p w14:paraId="54DA58A5" w14:textId="105AFD00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Qual Coleção Usar</w:t>
      </w:r>
    </w:p>
    <w:p w14:paraId="0DA8AD6A" w14:textId="155F0412" w:rsidR="00326A49" w:rsidRDefault="00326A49" w:rsidP="00326A49">
      <w:pPr>
        <w:pStyle w:val="Ttulo1"/>
        <w:rPr>
          <w:b/>
          <w:bCs/>
          <w:noProof/>
        </w:rPr>
      </w:pPr>
      <w:bookmarkStart w:id="25" w:name="_Toc62049396"/>
      <w:r w:rsidRPr="00326A49">
        <w:rPr>
          <w:b/>
          <w:bCs/>
          <w:noProof/>
        </w:rPr>
        <w:t>C# parte 8: List, lambda, linq</w:t>
      </w:r>
      <w:bookmarkEnd w:id="25"/>
    </w:p>
    <w:p w14:paraId="2715A4D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Olá! Sou Guilherme Costa e dou as boas-vindas à parte 8 da série de cursos de C#. Nela, estudaremos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consiste na implementação de lista, dentro do .NET.</w:t>
      </w:r>
    </w:p>
    <w:p w14:paraId="0461C49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Perceberemos que esse tipo também lida com os métodos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implementa o método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Teremos que criá-lo e chamá-lo por meio de uma referência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Durante esse processo, aprenderemos o que é um método de extensão, desenvolvendo o nosso próprio que, no caso, será um método genérico. Entenderemos como ele e a inferência de tipos do compilador funcionam para métodos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5BFB1B1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Ainda sobre inferência de tipo, estudaremos os benefícios de utilizar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palavra reservada da linguagem C#. Exploraremos o mecanismo do inicializador de listas e a organização delas, um problema natural de lidar com diversos itens.</w:t>
      </w:r>
    </w:p>
    <w:p w14:paraId="1610AF2A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assim, conheceremos meios de ordenar listas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int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própria lista do tipo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ordenarmos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passaremos por diversas interfaces do .NET,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entendendo como ela funciona e como devemos implementar o método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suas particularidades.</w:t>
      </w:r>
    </w:p>
    <w:p w14:paraId="191CAC43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uma implementação específica e padrão para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acabaremos querendo ordenar de outras formas. Isso nos levará à interface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IComparer()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genérica no tipo que queremos ordenar.</w:t>
      </w:r>
    </w:p>
    <w:p w14:paraId="7C093D2F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longo do curso, nos depararemos com muitos códigos, descobrindo outras formas de fazer isso, utilizando operadores de link, conhecendo o mecanismo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OrderBy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Where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além de entender códigos diferentes de uma expressão </w:t>
      </w:r>
      <w:r w:rsidRPr="00326A49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lambda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(conta =&gt; conta.Numero)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(conta =&gt; conta != null)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retorna um Booleano — verdadeiro ou falso.</w:t>
      </w:r>
    </w:p>
    <w:p w14:paraId="792BF463" w14:textId="77777777" w:rsidR="00326A49" w:rsidRPr="00326A49" w:rsidRDefault="00326A49" w:rsidP="00326A49">
      <w:pPr>
        <w:rPr>
          <w:lang w:val="pt-BR"/>
        </w:rPr>
      </w:pPr>
    </w:p>
    <w:p w14:paraId="578A0A4F" w14:textId="65BA52C3" w:rsidR="00326A49" w:rsidRDefault="00326A49" w:rsidP="00326A49"/>
    <w:p w14:paraId="215DA63A" w14:textId="4922B75C" w:rsid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 xml:space="preserve">ListT e métodos de extensão </w:t>
      </w:r>
    </w:p>
    <w:p w14:paraId="53E1102C" w14:textId="5356FD2C" w:rsidR="00326A49" w:rsidRDefault="00326A49" w:rsidP="00326A49">
      <w:pPr>
        <w:pStyle w:val="Ttulo1"/>
        <w:rPr>
          <w:b/>
          <w:bCs/>
          <w:noProof/>
        </w:rPr>
      </w:pPr>
      <w:bookmarkStart w:id="26" w:name="_Toc62049397"/>
      <w:r w:rsidRPr="00326A49">
        <w:rPr>
          <w:b/>
          <w:bCs/>
          <w:noProof/>
        </w:rPr>
        <w:t>Classe List do dotNet</w:t>
      </w:r>
      <w:bookmarkEnd w:id="26"/>
    </w:p>
    <w:p w14:paraId="4E38CC5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continuar os estudos? Para começar a parte 8 da série de cursos de C#, analisaremos o trabalho — muito legal — que fizemos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criando a seguinte lista genérica:</w:t>
      </w:r>
    </w:p>
    <w:p w14:paraId="7404332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602AF0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A66AFF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007874B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282335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69C37E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0BEB907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6711A0E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2A55E9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F62B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Tamanho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AED78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244B9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7273CB4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5F4A0E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728938B" w14:textId="3C9BD8C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2AB106E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Nela, temos várias chamadas para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. Se executarmos a aplicação, teremos as idades listadas como retorno:</w:t>
      </w:r>
    </w:p>
    <w:p w14:paraId="64618ED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0DB2F68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25A75F2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F9F5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0536C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B7D1FD6" w14:textId="41D84194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A3B194D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Abaixo da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podemos inserir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para retirar algum item. No caso, removeremos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2846808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33BDA7E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0DDF9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5145C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092F47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75D778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6647247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524ED9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35FCB46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AA21735" w14:textId="2058AB33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776117C7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executar, nossa expectativa será atendida: a lista de idades aparecerá sem 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62DA311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79A2CA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B0C33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83DCA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35963E4C" w14:textId="04AC949B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FE0BA75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Essa foi a lista genérica que criamos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método genérico que espera um argumento do tipo genérico também.</w:t>
      </w:r>
    </w:p>
    <w:p w14:paraId="4B5DF3F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Mas, será que nosso problema em lidar com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 e manipular esses dados até criarmos a lista é um problema tão raro? Na verdade, não, pois isso faz parte de vários programas que acabamos usando no cotidiano. Por exemplo, se abrirmos o Windows Explorer, no explorador de arquivos, encontramos uma lista de itens.</w:t>
      </w:r>
    </w:p>
    <w:p w14:paraId="6E654649" w14:textId="5D5A01F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593A284" wp14:editId="08EF3F3F">
            <wp:extent cx="5731510" cy="2641600"/>
            <wp:effectExtent l="0" t="0" r="2540" b="6350"/>
            <wp:docPr id="34" name="Imagem 34" descr="Pasta de arquivos do Windows, com oito pastas e um arquivo lis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sta de arquivos do Windows, com oito pastas e um arquivo listados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4C8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caso do exemplo, esses itens seriam as pastas e o arquivo. Contudo, para gerar essa visualização na tela, temos uma lista, com várias pastas e um arquivo.</w:t>
      </w:r>
    </w:p>
    <w:p w14:paraId="29F2304F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Outro exemplo de lista bastante comum no nosso dia a dia, é o que encontramos quando realizamos qualquer busca na internet. Se acessarmos o </w:t>
      </w:r>
      <w:hyperlink r:id="rId76" w:tgtFrame="_blank" w:history="1">
        <w:r>
          <w:rPr>
            <w:rStyle w:val="Hyperlink"/>
            <w:sz w:val="27"/>
            <w:szCs w:val="27"/>
          </w:rPr>
          <w:t>Google</w:t>
        </w:r>
      </w:hyperlink>
      <w:r>
        <w:rPr>
          <w:color w:val="3D464D"/>
          <w:sz w:val="27"/>
          <w:szCs w:val="27"/>
        </w:rPr>
        <w:t> e digitarmos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microsoft visual studio</w:t>
      </w:r>
      <w:r>
        <w:rPr>
          <w:color w:val="3D464D"/>
          <w:sz w:val="27"/>
          <w:szCs w:val="27"/>
        </w:rPr>
        <w:t>, teremos uma </w:t>
      </w:r>
      <w:hyperlink r:id="rId77" w:tgtFrame="_blank" w:history="1">
        <w:r>
          <w:rPr>
            <w:rStyle w:val="Hyperlink"/>
            <w:sz w:val="27"/>
            <w:szCs w:val="27"/>
          </w:rPr>
          <w:t>lista de resultados</w:t>
        </w:r>
      </w:hyperlink>
      <w:r>
        <w:rPr>
          <w:color w:val="3D464D"/>
          <w:sz w:val="27"/>
          <w:szCs w:val="27"/>
        </w:rPr>
        <w:t>. Ainda no final da página, abaixo dos resultados, encontramos uma lista de sugestões relacionadas e outra lista de páginas com mais resultados.</w:t>
      </w:r>
    </w:p>
    <w:p w14:paraId="4B33FDB2" w14:textId="5EB3397D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BCE8E60" wp14:editId="31F6A8B7">
            <wp:extent cx="5731510" cy="2739390"/>
            <wp:effectExtent l="0" t="0" r="254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7B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Ou seja, lista é algo muito comum. Mas se é tão comum assim, será que todo desenvolvedor e toda desenvolvedora que desenvolve com C# precisa criar sua própria lista, repetidas vezes? Na verdade, existe uma lista, dentro do .NET, que é muito semelhante à que criamos. Inclusive no nome: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que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em português, como temos no código acima.</w:t>
      </w:r>
    </w:p>
    <w:p w14:paraId="08D7A41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substituirmos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:</w:t>
      </w:r>
    </w:p>
    <w:p w14:paraId="53BE0002" w14:textId="6BCD9FF3" w:rsidR="00326A49" w:rsidRP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3B1332C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Visual Studio já encontrará essa classe genérica, que permite o uso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 como argumento genérico. No entanto, perceba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ficarão sublinhados em vermelho, por estarem em português.</w:t>
      </w:r>
    </w:p>
    <w:p w14:paraId="6A8FE54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alterarmos para inglês, o sublinhado vermelho abaixo deles desaparecerá. Sendo assim, aplicaremos as respectivas substituições:</w:t>
      </w:r>
    </w:p>
    <w:p w14:paraId="2D5B4DE7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Adicionar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;</w:t>
      </w:r>
    </w:p>
    <w:p w14:paraId="22C8557C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Remover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;</w:t>
      </w:r>
    </w:p>
    <w:p w14:paraId="7A844338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, propriedade do .NET responsável pela contagem de itens que compõem a lista.</w:t>
      </w:r>
    </w:p>
    <w:p w14:paraId="3F13BE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7392F5A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67E710A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2676188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B98C32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4E8442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2FEE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4754968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31ECF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1FFBAB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4F6E6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EE3082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6BDE0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D47FDB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4DDCACB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25DAEFE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B3146D4" w14:textId="4A7E1C7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C7726C9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nos certificarmos de que as substituições são equivalentes, executaremos a aplicação novamente:</w:t>
      </w:r>
    </w:p>
    <w:p w14:paraId="5217927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D5B71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6830FA0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9F5005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719DD20" w14:textId="631716B6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0644C2D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Obtivemos a mesma saída, indicando que o código é executado, sem problemas. Se comentarmos a linha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, adicionando duas barras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//</w:t>
      </w:r>
      <w:r>
        <w:rPr>
          <w:color w:val="3D464D"/>
          <w:sz w:val="27"/>
          <w:szCs w:val="27"/>
        </w:rPr>
        <w:t>) no início dela:</w:t>
      </w:r>
    </w:p>
    <w:p w14:paraId="16F4282C" w14:textId="07CF2C45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com"/>
          <w:color w:val="708090"/>
        </w:rPr>
        <w:t>// idades.Remove(5);</w:t>
      </w:r>
    </w:p>
    <w:p w14:paraId="2FB5E6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 voltará a ser impresso na lista:</w:t>
      </w:r>
    </w:p>
    <w:p w14:paraId="7069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1B433E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5</w:t>
      </w:r>
    </w:p>
    <w:p w14:paraId="7DB201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30F807D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651BED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79120721" w14:textId="31E218F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43A86776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série do curso </w:t>
      </w:r>
      <w:hyperlink r:id="rId79" w:tgtFrame="_blank" w:history="1">
        <w:r>
          <w:rPr>
            <w:rStyle w:val="Hyperlink"/>
            <w:sz w:val="27"/>
            <w:szCs w:val="27"/>
          </w:rPr>
          <w:t>C# Collections Parte 1</w:t>
        </w:r>
      </w:hyperlink>
      <w:r>
        <w:rPr>
          <w:color w:val="3D464D"/>
          <w:sz w:val="27"/>
          <w:szCs w:val="27"/>
        </w:rPr>
        <w:t> você encontra mais conteúdo sobre lista,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sets</w:t>
      </w:r>
      <w:r>
        <w:rPr>
          <w:color w:val="3D464D"/>
          <w:sz w:val="27"/>
          <w:szCs w:val="27"/>
        </w:rPr>
        <w:t> e outros tipos de coleções do .NET.</w:t>
      </w:r>
    </w:p>
    <w:p w14:paraId="2E95F80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Continuando, constatamos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possui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. Mas há outro método bastante interessante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Lista.cs</w:t>
      </w:r>
      <w:r>
        <w:rPr>
          <w:color w:val="3D464D"/>
          <w:sz w:val="27"/>
          <w:szCs w:val="27"/>
        </w:rPr>
        <w:t>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:</w:t>
      </w:r>
    </w:p>
    <w:p w14:paraId="4A59F0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params</w:t>
      </w:r>
      <w:r>
        <w:rPr>
          <w:rStyle w:val="pln"/>
          <w:color w:val="3D464D"/>
        </w:rPr>
        <w:t xml:space="preserve"> 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itens</w:t>
      </w:r>
      <w:r>
        <w:rPr>
          <w:rStyle w:val="pun"/>
          <w:color w:val="999999"/>
        </w:rPr>
        <w:t>)</w:t>
      </w:r>
    </w:p>
    <w:p w14:paraId="777C84A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EF991E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pln"/>
          <w:color w:val="3D464D"/>
          <w:lang w:val="en-US"/>
        </w:rPr>
        <w:t xml:space="preserve">T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475EE4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</w:t>
      </w:r>
      <w:r>
        <w:rPr>
          <w:rStyle w:val="pun"/>
          <w:color w:val="999999"/>
        </w:rPr>
        <w:t>{</w:t>
      </w:r>
    </w:p>
    <w:p w14:paraId="1E5E67F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26C7218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05E3E17" w14:textId="49E4F45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A80D07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bacana desse método é o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, que permite chamar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 uma forma bastante natural, sem exigir a criação manual de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.</w:t>
      </w:r>
    </w:p>
    <w:p w14:paraId="3ACA7CD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do .NET possui esse método? Para testar, poderíamos adicionar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abaixo do trecho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. No entanto, ele não espera um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.</w:t>
      </w:r>
    </w:p>
    <w:p w14:paraId="0522FCB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não seria possível utilizar números como parâmetros, esperando que o compilador crie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e depois o passe como argumento,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funciona dessa forma. Ou seja, implementa-lo como demonstrado no trecho abaixo, não funcionaria:</w:t>
      </w:r>
    </w:p>
    <w:p w14:paraId="2A4611C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5D2517E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31392A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0EDC2F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4C5C93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168A20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C0F5EF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04BB2E3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BE860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BC80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2692A0D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230A7D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idades.Remove(5);</w:t>
      </w:r>
    </w:p>
    <w:p w14:paraId="7FA430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8F6196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7438DF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4EDB5F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E6A116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762A8C5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9578DA5" w14:textId="6F7F101C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EE1E64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criarmos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, utilizando aquela sintaxe que estudamos de inicialização de array</w:t>
      </w:r>
      <w:r>
        <w:rPr>
          <w:rStyle w:val="nfase"/>
          <w:color w:val="3D464D"/>
          <w:sz w:val="27"/>
          <w:szCs w:val="27"/>
        </w:rPr>
        <w:t>* , na qual não precisamos nos preocupar com número inicial de elementos, nem com a adição de item por item no *array</w:t>
      </w:r>
      <w:r>
        <w:rPr>
          <w:color w:val="3D464D"/>
          <w:sz w:val="27"/>
          <w:szCs w:val="27"/>
        </w:rPr>
        <w:t>, da seguinte forma:</w:t>
      </w:r>
    </w:p>
    <w:p w14:paraId="0B4B3A5C" w14:textId="789A0631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});</w:t>
      </w:r>
    </w:p>
    <w:p w14:paraId="600AA0B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Aplicando essa sintaxe,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é compilado, sem problemas. Ao executarmos o código após a alteração, obteremos a lista com os números esperados:</w:t>
      </w:r>
    </w:p>
    <w:p w14:paraId="12C5007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2AAEFF7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5</w:t>
      </w:r>
    </w:p>
    <w:p w14:paraId="168A465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51B9BC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5D795BA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13BE817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0E79A3F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B9456F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</w:t>
      </w:r>
    </w:p>
    <w:p w14:paraId="34D8C4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</w:t>
      </w:r>
    </w:p>
    <w:p w14:paraId="7AE8F8A2" w14:textId="47EC881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</w:t>
      </w:r>
    </w:p>
    <w:p w14:paraId="5697461A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poderia estar melhor, igual à lista que criamos:</w:t>
      </w:r>
    </w:p>
    <w:p w14:paraId="046938FA" w14:textId="582E227D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53BB8704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é compilado dessa maneira, ficando sublinhado em vermelho. Seria legal se houvesse uma forma de estender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e colocar o nosso método funcionando na lista também. Pensando nisso, temos uma alternativa, que já estudamos: criar uma classe estática, com métodos auxiliares.</w:t>
      </w:r>
    </w:p>
    <w:p w14:paraId="5C37872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criaremos uma abrindo o "Gerenciador de Soluções", à direita da tela, e selecionando "ByteBank.SistemaAgencia &gt; Adicionar &gt; Classe...". A nomearemos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já que armazenaremos as extensões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do .NET nela.</w:t>
      </w:r>
    </w:p>
    <w:p w14:paraId="594805A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ela somente armazenará extensões, ou seja, não possuirá estado, nem será instanciada, a definiremos como estática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) e colocaremos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no escopo dela, mantendo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List&lt;int&gt;</w:t>
      </w:r>
      <w:r>
        <w:rPr>
          <w:color w:val="3D464D"/>
          <w:sz w:val="27"/>
          <w:szCs w:val="27"/>
        </w:rPr>
        <w:t> — adiante nos preocupamos em torná-lo genérico — como argumento:</w:t>
      </w:r>
    </w:p>
    <w:p w14:paraId="3B0DE3D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;</w:t>
      </w:r>
    </w:p>
    <w:p w14:paraId="1EEB42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Collections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Generic</w:t>
      </w:r>
      <w:r w:rsidRPr="00326A49">
        <w:rPr>
          <w:rStyle w:val="pun"/>
          <w:color w:val="999999"/>
          <w:lang w:val="en-US"/>
        </w:rPr>
        <w:t>;</w:t>
      </w:r>
    </w:p>
    <w:p w14:paraId="4275DC7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Linq</w:t>
      </w:r>
      <w:r w:rsidRPr="00326A49">
        <w:rPr>
          <w:rStyle w:val="pun"/>
          <w:color w:val="999999"/>
          <w:lang w:val="en-US"/>
        </w:rPr>
        <w:t>;</w:t>
      </w:r>
    </w:p>
    <w:p w14:paraId="3E97CB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Text</w:t>
      </w:r>
      <w:r w:rsidRPr="00326A49">
        <w:rPr>
          <w:rStyle w:val="pun"/>
          <w:color w:val="999999"/>
          <w:lang w:val="en-US"/>
        </w:rPr>
        <w:t>;</w:t>
      </w:r>
    </w:p>
    <w:p w14:paraId="6062DFCB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Threading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Tasks</w:t>
      </w:r>
      <w:r w:rsidRPr="00326A49">
        <w:rPr>
          <w:rStyle w:val="pun"/>
          <w:color w:val="999999"/>
          <w:lang w:val="en-US"/>
        </w:rPr>
        <w:t>;</w:t>
      </w:r>
    </w:p>
    <w:p w14:paraId="4C30637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76565B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</w:p>
    <w:p w14:paraId="07FCC7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077A4F5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ListExtensoes</w:t>
      </w:r>
    </w:p>
    <w:p w14:paraId="7A41F0A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4EB9234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AdicionarVarios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listaDeInteiros</w:t>
      </w:r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2F8B766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44ACAFA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1459A6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E44E4C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440A1AE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52B81ED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C83D3A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85C8F2D" w14:textId="7CEDF577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1EDB0F3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 como segundo argumento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assim basta coletarmos todos os elementos do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 e adicioná-los, um a um, à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</w:t>
      </w:r>
      <w:r>
        <w:rPr>
          <w:color w:val="3D464D"/>
          <w:sz w:val="27"/>
          <w:szCs w:val="27"/>
        </w:rPr>
        <w:t>. No corpo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poderíamos utilizar:</w:t>
      </w:r>
    </w:p>
    <w:p w14:paraId="56AA40EE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 variar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</w:t>
      </w:r>
      <w:r>
        <w:rPr>
          <w:color w:val="3D464D"/>
          <w:sz w:val="27"/>
          <w:szCs w:val="27"/>
        </w:rPr>
        <w:t> até a quantidade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;</w:t>
      </w:r>
    </w:p>
    <w:p w14:paraId="5C89BE74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que não traz o índice.</w:t>
      </w:r>
    </w:p>
    <w:p w14:paraId="2B5C59B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Como queremos somente varrer item por item, atribuindo uma ação para cada um deles — sem nos preocuparmos com o índice — utilizamos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estabelecemos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 item in itens</w:t>
      </w:r>
      <w:r>
        <w:rPr>
          <w:color w:val="3D464D"/>
          <w:sz w:val="27"/>
          <w:szCs w:val="27"/>
        </w:rPr>
        <w:t> como argumento e 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listaDeInteiros.Add(item)</w:t>
      </w:r>
      <w:r>
        <w:rPr>
          <w:color w:val="3D464D"/>
          <w:sz w:val="27"/>
          <w:szCs w:val="27"/>
        </w:rPr>
        <w:t> no escopo dele. Com o que escrevemos,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não é compilado, ficando sublinhado em vermelho. Faltou adicionar o modificador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 a ele.</w:t>
      </w:r>
    </w:p>
    <w:p w14:paraId="10EB42DD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em uma classe estática, os membros também devem ser estáticos.</w:t>
      </w:r>
    </w:p>
    <w:p w14:paraId="2C70C94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ao defini-lo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, o código será compilado:</w:t>
      </w:r>
    </w:p>
    <w:p w14:paraId="7DE6EDC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</w:p>
    <w:p w14:paraId="1F3CD99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C7437B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ListExtensoes</w:t>
      </w:r>
    </w:p>
    <w:p w14:paraId="118A5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03C72CC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AdicionarVarios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listaDeInteiros</w:t>
      </w:r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0B0D58F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A199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6351732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6BAEDF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0C47036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1B5B54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19C0B04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10387A7A" w14:textId="4FEED13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1BF618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declarado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como podemos utilizá-lo? De volta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abaixo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adicionaremos:</w:t>
      </w:r>
    </w:p>
    <w:p w14:paraId="060C5AC6" w14:textId="17DBFB2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ListExtensoes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1987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1567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987</w:t>
      </w:r>
      <w:r>
        <w:rPr>
          <w:rStyle w:val="pun"/>
          <w:color w:val="999999"/>
        </w:rPr>
        <w:t>);</w:t>
      </w:r>
    </w:p>
    <w:p w14:paraId="2303074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Definimos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 — que contém nossa lista de itens — como primeiro argumento, seguido por números aleatórios, sem nos preocuparmos com a sinaxe de criar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passar os índices e colocar colchetes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[]</w:t>
      </w:r>
      <w:r>
        <w:rPr>
          <w:color w:val="3D464D"/>
          <w:sz w:val="27"/>
          <w:szCs w:val="27"/>
        </w:rPr>
        <w:t>). Ficou muito mais simples. Vamos executar para certificar que o código funciona:</w:t>
      </w:r>
    </w:p>
    <w:p w14:paraId="463B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748D284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664F87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1404C9D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16C109C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6A150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7597D2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5C741F7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5687</w:t>
      </w:r>
    </w:p>
    <w:p w14:paraId="6DE9034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1987</w:t>
      </w:r>
    </w:p>
    <w:p w14:paraId="1F2ED6B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1567</w:t>
      </w:r>
    </w:p>
    <w:p w14:paraId="62EF045D" w14:textId="49BCA54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987</w:t>
      </w:r>
    </w:p>
    <w:p w14:paraId="0687493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Funcionou, todos os itens foram adicionados. Mas ainda falta naturalidade em chamar um método estático e passar a lista como argumento. Seria melhor continuar escrevendo o nome da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) e, então,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utilizando a sintaxe que aprendemos:</w:t>
      </w:r>
    </w:p>
    <w:p w14:paraId="0F1180C1" w14:textId="651DA04F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5454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46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54</w:t>
      </w:r>
      <w:r>
        <w:rPr>
          <w:rStyle w:val="pun"/>
          <w:color w:val="999999"/>
        </w:rPr>
        <w:t>);</w:t>
      </w:r>
    </w:p>
    <w:p w14:paraId="2D852C8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da forma que fizemos, isso não é possível.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fica sublinhado em vermelho, indicando que o código não é compilado. Adiante, aplicaremos os ajustes necessários.</w:t>
      </w:r>
    </w:p>
    <w:p w14:paraId="4B3B6AC8" w14:textId="77777777" w:rsidR="00326A49" w:rsidRPr="00326A49" w:rsidRDefault="00326A49" w:rsidP="00326A49"/>
    <w:p w14:paraId="0D06B4BB" w14:textId="77777777" w:rsidR="00326A49" w:rsidRDefault="00326A49" w:rsidP="00326A49">
      <w:pPr>
        <w:pStyle w:val="Ttulo1"/>
        <w:rPr>
          <w:b/>
          <w:bCs/>
          <w:noProof/>
        </w:rPr>
      </w:pPr>
      <w:bookmarkStart w:id="27" w:name="_Toc62049398"/>
      <w:r w:rsidRPr="00847645">
        <w:rPr>
          <w:b/>
          <w:bCs/>
          <w:noProof/>
        </w:rPr>
        <w:lastRenderedPageBreak/>
        <w:t>xxxxxxxx</w:t>
      </w:r>
      <w:bookmarkEnd w:id="27"/>
    </w:p>
    <w:p w14:paraId="18D0602F" w14:textId="77777777" w:rsidR="00326A49" w:rsidRPr="00326A49" w:rsidRDefault="00326A49" w:rsidP="00326A49"/>
    <w:p w14:paraId="20BEB446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Método de extensão genérico</w:t>
      </w:r>
    </w:p>
    <w:p w14:paraId="4F16938E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Usando VAR e método Sort</w:t>
      </w:r>
    </w:p>
    <w:p w14:paraId="30279C48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IComparable e IComparer</w:t>
      </w:r>
    </w:p>
    <w:p w14:paraId="7AA34CFF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OrderBy e expressões Lambda</w:t>
      </w:r>
    </w:p>
    <w:p w14:paraId="3805E96B" w14:textId="65CDC07B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Linq e operador Where</w:t>
      </w:r>
    </w:p>
    <w:p w14:paraId="578792BF" w14:textId="77777777" w:rsidR="004C4B29" w:rsidRPr="004C4B29" w:rsidRDefault="004C4B29" w:rsidP="004C4B29"/>
    <w:p w14:paraId="07159D4E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</w:p>
    <w:p w14:paraId="63406CBC" w14:textId="77777777" w:rsidR="004C4B29" w:rsidRPr="004C4B29" w:rsidRDefault="004C4B29" w:rsidP="004C4B29"/>
    <w:p w14:paraId="3998595D" w14:textId="77777777" w:rsidR="004C4B29" w:rsidRPr="004C4B29" w:rsidRDefault="004C4B29" w:rsidP="004C4B29"/>
    <w:p w14:paraId="24A9224C" w14:textId="77777777" w:rsidR="00847645" w:rsidRPr="00847645" w:rsidRDefault="00847645" w:rsidP="00847645">
      <w:pPr>
        <w:pStyle w:val="Ttulo1"/>
        <w:ind w:left="720"/>
        <w:rPr>
          <w:rFonts w:ascii="Times New Roman" w:eastAsia="Times New Roman" w:hAnsi="Times New Roman" w:cs="Times New Roman"/>
          <w:caps w:val="0"/>
          <w:color w:val="3D464D"/>
          <w:sz w:val="27"/>
          <w:szCs w:val="27"/>
        </w:rPr>
      </w:pPr>
    </w:p>
    <w:p w14:paraId="07958B77" w14:textId="77777777" w:rsidR="001A70F2" w:rsidRPr="00CC3CF2" w:rsidRDefault="001A70F2" w:rsidP="00706D60">
      <w:pPr>
        <w:rPr>
          <w:noProof/>
          <w:lang w:val="pt-BR"/>
        </w:rPr>
      </w:pPr>
    </w:p>
    <w:p w14:paraId="0F13FD25" w14:textId="77777777" w:rsidR="00C85251" w:rsidRDefault="004A62FD" w:rsidP="00706D60">
      <w:pPr>
        <w:pStyle w:val="Ttulo1"/>
        <w:rPr>
          <w:noProof/>
          <w:lang w:val="pt-BR"/>
        </w:rPr>
      </w:pPr>
      <w:bookmarkStart w:id="28" w:name="_Toc62049399"/>
      <w:r>
        <w:rPr>
          <w:noProof/>
          <w:lang w:val="pt-BR"/>
        </w:rPr>
        <w:t>Principais comandos</w:t>
      </w:r>
      <w:bookmarkEnd w:id="28"/>
    </w:p>
    <w:p w14:paraId="0CE32EAA" w14:textId="77777777" w:rsidR="00802E92" w:rsidRPr="00802E92" w:rsidRDefault="00802E92" w:rsidP="00802E92">
      <w:pPr>
        <w:rPr>
          <w:lang w:val="pt-BR"/>
        </w:rPr>
      </w:pPr>
    </w:p>
    <w:p w14:paraId="0281E868" w14:textId="77777777" w:rsidR="000751DC" w:rsidRDefault="000751DC" w:rsidP="000751DC">
      <w:pPr>
        <w:rPr>
          <w:lang w:val="pt-BR"/>
        </w:rPr>
      </w:pPr>
    </w:p>
    <w:p w14:paraId="4CBD9D8B" w14:textId="77777777" w:rsidR="000751DC" w:rsidRDefault="000751DC" w:rsidP="000751DC">
      <w:pPr>
        <w:rPr>
          <w:lang w:val="pt-BR"/>
        </w:rPr>
      </w:pPr>
    </w:p>
    <w:tbl>
      <w:tblPr>
        <w:tblStyle w:val="Tabelacomgrade"/>
        <w:tblW w:w="9390" w:type="dxa"/>
        <w:tblLook w:val="04A0" w:firstRow="1" w:lastRow="0" w:firstColumn="1" w:lastColumn="0" w:noHBand="0" w:noVBand="1"/>
      </w:tblPr>
      <w:tblGrid>
        <w:gridCol w:w="3952"/>
        <w:gridCol w:w="5438"/>
      </w:tblGrid>
      <w:tr w:rsidR="000751DC" w14:paraId="03446889" w14:textId="77777777" w:rsidTr="009701C5">
        <w:trPr>
          <w:trHeight w:val="462"/>
        </w:trPr>
        <w:tc>
          <w:tcPr>
            <w:tcW w:w="3952" w:type="dxa"/>
          </w:tcPr>
          <w:p w14:paraId="2151CD72" w14:textId="77777777" w:rsidR="00173EFF" w:rsidRDefault="00173EFF" w:rsidP="00173EFF">
            <w:pPr>
              <w:pStyle w:val="Ttulo2"/>
              <w:shd w:val="clear" w:color="auto" w:fill="FFFFFF"/>
              <w:outlineLvl w:val="1"/>
              <w:rPr>
                <w:rFonts w:ascii="Segoe UI" w:hAnsi="Segoe UI" w:cs="Segoe UI"/>
                <w:color w:val="171717"/>
              </w:rPr>
            </w:pPr>
            <w:bookmarkStart w:id="29" w:name="_Toc62049400"/>
            <w:r>
              <w:rPr>
                <w:rFonts w:ascii="Segoe UI" w:hAnsi="Segoe UI" w:cs="Segoe UI"/>
                <w:color w:val="171717"/>
              </w:rPr>
              <w:t>Definir pontos de interrupção no código-fonte</w:t>
            </w:r>
            <w:bookmarkEnd w:id="29"/>
          </w:p>
          <w:p w14:paraId="5A4340C4" w14:textId="77777777" w:rsidR="000751DC" w:rsidRPr="00173EFF" w:rsidRDefault="000751DC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</w:rPr>
            </w:pPr>
          </w:p>
        </w:tc>
        <w:tc>
          <w:tcPr>
            <w:tcW w:w="5438" w:type="dxa"/>
          </w:tcPr>
          <w:p w14:paraId="61187B70" w14:textId="77777777" w:rsidR="000751DC" w:rsidRPr="00E107A8" w:rsidRDefault="00173EFF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clique na margem da extrema esquerda ao lado de uma linha de código. Você também pode selecionar a linha e pressionar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F9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, selecionar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 interrupção de alternância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depuração, ou clicar com o botão direito do mouse e selecionar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interrupção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Inserir ponto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interrupção. O ponto de interrupção aparece como vermelho na margem esquerda.</w:t>
            </w:r>
          </w:p>
        </w:tc>
      </w:tr>
      <w:tr w:rsidR="000751DC" w14:paraId="40FD9090" w14:textId="77777777" w:rsidTr="000751DC">
        <w:trPr>
          <w:trHeight w:val="462"/>
        </w:trPr>
        <w:tc>
          <w:tcPr>
            <w:tcW w:w="3952" w:type="dxa"/>
          </w:tcPr>
          <w:p w14:paraId="726AF202" w14:textId="77777777" w:rsidR="000751DC" w:rsidRPr="009A45F8" w:rsidRDefault="00177728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Cw + tab + tab</w:t>
            </w:r>
          </w:p>
        </w:tc>
        <w:tc>
          <w:tcPr>
            <w:tcW w:w="5438" w:type="dxa"/>
          </w:tcPr>
          <w:p w14:paraId="0BD3374F" w14:textId="77777777" w:rsidR="000751DC" w:rsidRPr="004A62FD" w:rsidRDefault="00177728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Atalho para digitar Console.WriteLine()</w:t>
            </w:r>
          </w:p>
        </w:tc>
      </w:tr>
      <w:tr w:rsidR="00001F5F" w14:paraId="00929C4E" w14:textId="77777777" w:rsidTr="000751DC">
        <w:trPr>
          <w:trHeight w:val="462"/>
        </w:trPr>
        <w:tc>
          <w:tcPr>
            <w:tcW w:w="3952" w:type="dxa"/>
          </w:tcPr>
          <w:p w14:paraId="5A9FCD5C" w14:textId="77777777" w:rsidR="00001F5F" w:rsidRPr="009A45F8" w:rsidRDefault="00FD289A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Ctrl .</w:t>
            </w:r>
          </w:p>
        </w:tc>
        <w:tc>
          <w:tcPr>
            <w:tcW w:w="5438" w:type="dxa"/>
          </w:tcPr>
          <w:p w14:paraId="3F963596" w14:textId="77777777" w:rsidR="00001F5F" w:rsidRPr="000533CE" w:rsidRDefault="00FD289A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**Selecione o trecho de código que se tornará um metodo** Para extrair o metodo</w:t>
            </w:r>
          </w:p>
        </w:tc>
      </w:tr>
      <w:tr w:rsidR="00870445" w14:paraId="495CE58F" w14:textId="77777777" w:rsidTr="000751DC">
        <w:trPr>
          <w:trHeight w:val="462"/>
        </w:trPr>
        <w:tc>
          <w:tcPr>
            <w:tcW w:w="3952" w:type="dxa"/>
          </w:tcPr>
          <w:p w14:paraId="13830387" w14:textId="77777777" w:rsidR="009C3109" w:rsidRPr="009C3109" w:rsidRDefault="009C3109" w:rsidP="009C310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sz w:val="20"/>
                <w:szCs w:val="20"/>
                <w:lang w:val="pt-BR" w:eastAsia="pt-BR"/>
              </w:rPr>
            </w:pPr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WriteLine();</w:t>
            </w:r>
            <w:r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-- ,\n</w:t>
            </w:r>
          </w:p>
          <w:p w14:paraId="242B0572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217CBC9F" w14:textId="77777777" w:rsidR="00870445" w:rsidRPr="00E779E1" w:rsidRDefault="009C3109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Para pular linha</w:t>
            </w:r>
          </w:p>
        </w:tc>
      </w:tr>
      <w:tr w:rsidR="00870445" w14:paraId="27B00D4E" w14:textId="77777777" w:rsidTr="000751DC">
        <w:trPr>
          <w:trHeight w:val="462"/>
        </w:trPr>
        <w:tc>
          <w:tcPr>
            <w:tcW w:w="3952" w:type="dxa"/>
          </w:tcPr>
          <w:p w14:paraId="0BDF6D37" w14:textId="17ED7FEE" w:rsidR="00870445" w:rsidRPr="009A45F8" w:rsidRDefault="00326377" w:rsidP="003263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"propfull + TAB + TAB"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 xml:space="preserve"> </w:t>
            </w:r>
          </w:p>
        </w:tc>
        <w:tc>
          <w:tcPr>
            <w:tcW w:w="5438" w:type="dxa"/>
          </w:tcPr>
          <w:p w14:paraId="156D9313" w14:textId="0D518A9B" w:rsidR="00870445" w:rsidRPr="00F06446" w:rsidRDefault="00326377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para criar a estrutura da propriedade necessária, com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get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 e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set</w:t>
            </w:r>
          </w:p>
        </w:tc>
      </w:tr>
      <w:tr w:rsidR="00870445" w14:paraId="2CD82AA7" w14:textId="77777777" w:rsidTr="000751DC">
        <w:trPr>
          <w:trHeight w:val="462"/>
        </w:trPr>
        <w:tc>
          <w:tcPr>
            <w:tcW w:w="3952" w:type="dxa"/>
          </w:tcPr>
          <w:p w14:paraId="27FB352A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6B335F33" w14:textId="77777777" w:rsidR="00870445" w:rsidRDefault="00870445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75BE2617" w14:textId="77777777" w:rsidTr="000751DC">
        <w:trPr>
          <w:trHeight w:val="462"/>
        </w:trPr>
        <w:tc>
          <w:tcPr>
            <w:tcW w:w="3952" w:type="dxa"/>
          </w:tcPr>
          <w:p w14:paraId="7BE91DB5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3925AF2D" w14:textId="77777777" w:rsidR="00870445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2CF2057E" w14:textId="77777777" w:rsidTr="000751DC">
        <w:trPr>
          <w:trHeight w:val="462"/>
        </w:trPr>
        <w:tc>
          <w:tcPr>
            <w:tcW w:w="3952" w:type="dxa"/>
          </w:tcPr>
          <w:p w14:paraId="1AC82AE8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0C22C526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3A2AE42B" w14:textId="77777777" w:rsidTr="000751DC">
        <w:trPr>
          <w:trHeight w:val="462"/>
        </w:trPr>
        <w:tc>
          <w:tcPr>
            <w:tcW w:w="3952" w:type="dxa"/>
          </w:tcPr>
          <w:p w14:paraId="5BC97F93" w14:textId="77777777" w:rsidR="00870445" w:rsidRPr="009A45F8" w:rsidRDefault="00870445" w:rsidP="009A45F8">
            <w:pPr>
              <w:autoSpaceDE w:val="0"/>
              <w:autoSpaceDN w:val="0"/>
              <w:adjustRightInd w:val="0"/>
              <w:jc w:val="center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5C300B35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C63405" w14:paraId="146AF4A2" w14:textId="77777777" w:rsidTr="000751DC">
        <w:trPr>
          <w:trHeight w:val="462"/>
        </w:trPr>
        <w:tc>
          <w:tcPr>
            <w:tcW w:w="3952" w:type="dxa"/>
          </w:tcPr>
          <w:p w14:paraId="1A801F63" w14:textId="77777777" w:rsidR="00C63405" w:rsidRPr="009A45F8" w:rsidRDefault="00C6340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4040E3AB" w14:textId="77777777" w:rsidR="00C63405" w:rsidRPr="000533CE" w:rsidRDefault="00C63405" w:rsidP="00001F5F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CE17A58" w14:textId="77777777" w:rsidTr="000751DC">
        <w:trPr>
          <w:trHeight w:val="462"/>
        </w:trPr>
        <w:tc>
          <w:tcPr>
            <w:tcW w:w="3952" w:type="dxa"/>
          </w:tcPr>
          <w:p w14:paraId="6637B8B3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02B5A0AB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5845541F" w14:textId="77777777" w:rsidTr="000751DC">
        <w:trPr>
          <w:trHeight w:val="436"/>
        </w:trPr>
        <w:tc>
          <w:tcPr>
            <w:tcW w:w="3952" w:type="dxa"/>
          </w:tcPr>
          <w:p w14:paraId="411F3A9E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66189627" w14:textId="77777777" w:rsidR="000751DC" w:rsidRPr="009A45F8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7C5DBD72" w14:textId="77777777" w:rsidTr="000751DC">
        <w:trPr>
          <w:trHeight w:val="462"/>
        </w:trPr>
        <w:tc>
          <w:tcPr>
            <w:tcW w:w="3952" w:type="dxa"/>
          </w:tcPr>
          <w:p w14:paraId="76B9100F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34AA17BF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01F5F" w14:paraId="4B0432D5" w14:textId="77777777" w:rsidTr="000751DC">
        <w:trPr>
          <w:trHeight w:val="462"/>
        </w:trPr>
        <w:tc>
          <w:tcPr>
            <w:tcW w:w="3952" w:type="dxa"/>
          </w:tcPr>
          <w:p w14:paraId="3339AE0F" w14:textId="77777777" w:rsid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6D741CD" w14:textId="77777777" w:rsidR="00001F5F" w:rsidRPr="00097A31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01F5F" w14:paraId="6C2B61B1" w14:textId="77777777" w:rsidTr="000751DC">
        <w:trPr>
          <w:trHeight w:val="462"/>
        </w:trPr>
        <w:tc>
          <w:tcPr>
            <w:tcW w:w="3952" w:type="dxa"/>
          </w:tcPr>
          <w:p w14:paraId="7B1EFBA7" w14:textId="77777777" w:rsidR="00001F5F" w:rsidRP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6EA9338C" w14:textId="77777777" w:rsidR="00001F5F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751DC" w14:paraId="41553814" w14:textId="77777777" w:rsidTr="000751DC">
        <w:trPr>
          <w:trHeight w:val="436"/>
        </w:trPr>
        <w:tc>
          <w:tcPr>
            <w:tcW w:w="3952" w:type="dxa"/>
          </w:tcPr>
          <w:p w14:paraId="574FA96D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2623AA9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412935D" w14:textId="77777777" w:rsidTr="000751DC">
        <w:trPr>
          <w:trHeight w:val="462"/>
        </w:trPr>
        <w:tc>
          <w:tcPr>
            <w:tcW w:w="3952" w:type="dxa"/>
          </w:tcPr>
          <w:p w14:paraId="7D553872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9635DC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67C9DBD4" w14:textId="77777777" w:rsidTr="000751DC">
        <w:trPr>
          <w:trHeight w:val="436"/>
        </w:trPr>
        <w:tc>
          <w:tcPr>
            <w:tcW w:w="3952" w:type="dxa"/>
          </w:tcPr>
          <w:p w14:paraId="57ABFCFF" w14:textId="77777777" w:rsidR="000751DC" w:rsidRPr="00097A31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7C15B4E6" w14:textId="77777777" w:rsidR="000751DC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F4300D" w14:paraId="4D006697" w14:textId="77777777" w:rsidTr="000751DC">
        <w:trPr>
          <w:trHeight w:val="436"/>
        </w:trPr>
        <w:tc>
          <w:tcPr>
            <w:tcW w:w="3952" w:type="dxa"/>
          </w:tcPr>
          <w:p w14:paraId="46035305" w14:textId="77777777" w:rsidR="00F4300D" w:rsidRDefault="00F4300D" w:rsidP="0065745D">
            <w:pPr>
              <w:jc w:val="center"/>
              <w:rPr>
                <w:rFonts w:ascii="Courier New" w:hAnsi="Courier New" w:cs="Courier New"/>
                <w:color w:val="3D464D"/>
                <w:sz w:val="23"/>
                <w:szCs w:val="23"/>
                <w:shd w:val="clear" w:color="auto" w:fill="F0F3F5"/>
              </w:rPr>
            </w:pPr>
          </w:p>
        </w:tc>
        <w:tc>
          <w:tcPr>
            <w:tcW w:w="5438" w:type="dxa"/>
          </w:tcPr>
          <w:p w14:paraId="0894BC17" w14:textId="77777777" w:rsidR="00F4300D" w:rsidRDefault="00F4300D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FF5DE59" w14:textId="77777777" w:rsidTr="000751DC">
        <w:trPr>
          <w:trHeight w:val="462"/>
        </w:trPr>
        <w:tc>
          <w:tcPr>
            <w:tcW w:w="3952" w:type="dxa"/>
          </w:tcPr>
          <w:p w14:paraId="236C9D74" w14:textId="77777777" w:rsidR="000751DC" w:rsidRPr="00D04C1E" w:rsidRDefault="000751DC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8E12284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4EDB9EE1" w14:textId="77777777" w:rsidTr="000751DC">
        <w:trPr>
          <w:trHeight w:val="462"/>
        </w:trPr>
        <w:tc>
          <w:tcPr>
            <w:tcW w:w="3952" w:type="dxa"/>
          </w:tcPr>
          <w:p w14:paraId="665FBF3E" w14:textId="77777777" w:rsidR="000751DC" w:rsidRPr="00D04C1E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2388F3C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:rsidRPr="00B8057B" w14:paraId="3C7C0AAA" w14:textId="77777777" w:rsidTr="000751DC">
        <w:trPr>
          <w:trHeight w:val="436"/>
        </w:trPr>
        <w:tc>
          <w:tcPr>
            <w:tcW w:w="3952" w:type="dxa"/>
          </w:tcPr>
          <w:p w14:paraId="5A6AEC6A" w14:textId="77777777" w:rsidR="000751DC" w:rsidRPr="009438E0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2FC84B6" w14:textId="77777777" w:rsidR="000751DC" w:rsidRPr="00B8057B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4A292E51" w14:textId="77777777" w:rsidTr="000751DC">
        <w:trPr>
          <w:trHeight w:val="436"/>
        </w:trPr>
        <w:tc>
          <w:tcPr>
            <w:tcW w:w="3952" w:type="dxa"/>
          </w:tcPr>
          <w:p w14:paraId="7DB1FFB5" w14:textId="77777777" w:rsidR="00345820" w:rsidRPr="00B8057B" w:rsidRDefault="00345820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0ABCECC" w14:textId="77777777" w:rsidR="00345820" w:rsidRPr="00B8057B" w:rsidRDefault="00345820" w:rsidP="000751DC">
            <w:pPr>
              <w:rPr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63B04838" w14:textId="77777777" w:rsidTr="000751DC">
        <w:trPr>
          <w:trHeight w:val="436"/>
        </w:trPr>
        <w:tc>
          <w:tcPr>
            <w:tcW w:w="3952" w:type="dxa"/>
          </w:tcPr>
          <w:p w14:paraId="28E2BAD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D265C51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5F724082" w14:textId="77777777" w:rsidTr="009701C5">
        <w:trPr>
          <w:trHeight w:val="436"/>
        </w:trPr>
        <w:tc>
          <w:tcPr>
            <w:tcW w:w="3952" w:type="dxa"/>
          </w:tcPr>
          <w:p w14:paraId="7CCF806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F7DFD7B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7298BC6" w14:textId="77777777" w:rsidTr="009701C5">
        <w:trPr>
          <w:trHeight w:val="436"/>
        </w:trPr>
        <w:tc>
          <w:tcPr>
            <w:tcW w:w="3952" w:type="dxa"/>
          </w:tcPr>
          <w:p w14:paraId="3D21997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D0A1738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10ADD38" w14:textId="77777777" w:rsidTr="009701C5">
        <w:trPr>
          <w:trHeight w:val="436"/>
        </w:trPr>
        <w:tc>
          <w:tcPr>
            <w:tcW w:w="3952" w:type="dxa"/>
          </w:tcPr>
          <w:p w14:paraId="2FE3E8E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6A7B59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3541D230" w14:textId="77777777" w:rsidTr="009701C5">
        <w:trPr>
          <w:trHeight w:val="436"/>
        </w:trPr>
        <w:tc>
          <w:tcPr>
            <w:tcW w:w="3952" w:type="dxa"/>
          </w:tcPr>
          <w:p w14:paraId="48D5B005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8CE8143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CF70F88" w14:textId="77777777" w:rsidTr="009701C5">
        <w:trPr>
          <w:trHeight w:val="436"/>
        </w:trPr>
        <w:tc>
          <w:tcPr>
            <w:tcW w:w="3952" w:type="dxa"/>
          </w:tcPr>
          <w:p w14:paraId="3929560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1D6152D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7F2C53B" w14:textId="77777777" w:rsidTr="009701C5">
        <w:trPr>
          <w:trHeight w:val="436"/>
        </w:trPr>
        <w:tc>
          <w:tcPr>
            <w:tcW w:w="3952" w:type="dxa"/>
          </w:tcPr>
          <w:p w14:paraId="7D1B8003" w14:textId="77777777" w:rsidR="00345820" w:rsidRPr="00B8057B" w:rsidRDefault="00345820" w:rsidP="00345820">
            <w:pPr>
              <w:jc w:val="center"/>
              <w:rPr>
                <w:rStyle w:val="CdigoHTML"/>
                <w:color w:val="3D464D"/>
                <w:sz w:val="23"/>
                <w:szCs w:val="23"/>
                <w:shd w:val="clear" w:color="auto" w:fill="F0F3F5"/>
                <w:lang w:val="pt-BR"/>
              </w:rPr>
            </w:pPr>
          </w:p>
        </w:tc>
        <w:tc>
          <w:tcPr>
            <w:tcW w:w="5438" w:type="dxa"/>
          </w:tcPr>
          <w:p w14:paraId="230AFF59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AB775BF" w14:textId="77777777" w:rsidTr="009701C5">
        <w:trPr>
          <w:trHeight w:val="436"/>
        </w:trPr>
        <w:tc>
          <w:tcPr>
            <w:tcW w:w="3952" w:type="dxa"/>
          </w:tcPr>
          <w:p w14:paraId="378568B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40EE6C3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6E5CAD1" w14:textId="77777777" w:rsidTr="009701C5">
        <w:trPr>
          <w:trHeight w:val="436"/>
        </w:trPr>
        <w:tc>
          <w:tcPr>
            <w:tcW w:w="3952" w:type="dxa"/>
          </w:tcPr>
          <w:p w14:paraId="0B2CEEF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D92824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</w:tbl>
    <w:p w14:paraId="38A27052" w14:textId="77777777" w:rsidR="001A70F2" w:rsidRPr="00B8057B" w:rsidRDefault="001A70F2" w:rsidP="00706D60">
      <w:pPr>
        <w:rPr>
          <w:noProof/>
          <w:lang w:val="pt-BR"/>
        </w:rPr>
      </w:pPr>
    </w:p>
    <w:p w14:paraId="4ABBBCB3" w14:textId="77777777" w:rsidR="007773D7" w:rsidRDefault="00524565" w:rsidP="00524565">
      <w:pPr>
        <w:pStyle w:val="Ttulo1"/>
        <w:rPr>
          <w:noProof/>
          <w:lang w:val="en-US"/>
        </w:rPr>
      </w:pPr>
      <w:bookmarkStart w:id="30" w:name="_Toc62049401"/>
      <w:r w:rsidRPr="00524565">
        <w:rPr>
          <w:noProof/>
          <w:lang w:val="en-US"/>
        </w:rPr>
        <w:t>Conflitos</w:t>
      </w:r>
      <w:bookmarkEnd w:id="30"/>
    </w:p>
    <w:p w14:paraId="1F4300BC" w14:textId="77777777" w:rsidR="009557D1" w:rsidRDefault="009557D1" w:rsidP="009557D1">
      <w:pPr>
        <w:rPr>
          <w:lang w:val="en-US"/>
        </w:rPr>
      </w:pPr>
    </w:p>
    <w:p w14:paraId="688000BD" w14:textId="77777777" w:rsidR="009557D1" w:rsidRPr="009557D1" w:rsidRDefault="009557D1" w:rsidP="009557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FDC68" wp14:editId="230771F3">
            <wp:extent cx="5619048" cy="2133333"/>
            <wp:effectExtent l="0" t="0" r="127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7B4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teremos um erro! Um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System.ArgumentOutOfRangeException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("O índice estava fora do intervalo. Ele deve ser não-negativo e menor que o tamanho da coleção"). O que acontece é que estamos acessando o índice, mas ele é inexistente na lista, pois está vazia. É necessário fazermos isto de outra forma.</w:t>
      </w:r>
    </w:p>
    <w:p w14:paraId="26306D3A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82020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Em se tratando de listas, não a atribuímos desta maneira para acrescentarmos elementos. 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ADB23B0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33F4D3B5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6A8624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A9068B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E6CD8CF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686FE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35999C" w14:textId="77777777" w:rsidR="00FD38ED" w:rsidRPr="00382020" w:rsidRDefault="00FD38ED" w:rsidP="00FD38ED">
      <w:pPr>
        <w:rPr>
          <w:lang w:val="pt-BR"/>
        </w:rPr>
      </w:pPr>
    </w:p>
    <w:bookmarkStart w:id="31" w:name="_Toc62049402"/>
    <w:p w14:paraId="6252DF9E" w14:textId="77777777" w:rsidR="006512AE" w:rsidRDefault="00B071D1" w:rsidP="00706D60">
      <w:pPr>
        <w:pStyle w:val="Ttulo1"/>
        <w:rPr>
          <w:noProof/>
          <w:lang w:val="pt-BR"/>
        </w:rPr>
      </w:pPr>
      <w:sdt>
        <w:sdtPr>
          <w:rPr>
            <w:noProof/>
            <w:lang w:val="pt-BR"/>
          </w:rPr>
          <w:id w:val="-1869754164"/>
          <w:placeholder>
            <w:docPart w:val="566F0102033242CD819BB2A36D54CD7F"/>
          </w:placeholder>
          <w:temporary/>
          <w:showingPlcHdr/>
          <w15:appearance w15:val="hidden"/>
        </w:sdtPr>
        <w:sdtContent>
          <w:r w:rsidR="00706D60" w:rsidRPr="00CC3CF2">
            <w:rPr>
              <w:noProof/>
              <w:lang w:val="pt-BR" w:bidi="pt-BR"/>
            </w:rPr>
            <w:t>Conclusão</w:t>
          </w:r>
        </w:sdtContent>
      </w:sdt>
      <w:bookmarkEnd w:id="31"/>
    </w:p>
    <w:p w14:paraId="2059AA75" w14:textId="77777777" w:rsidR="00802E92" w:rsidRPr="00802E92" w:rsidRDefault="00802E92" w:rsidP="00802E92">
      <w:pPr>
        <w:rPr>
          <w:lang w:val="pt-BR"/>
        </w:rPr>
      </w:pPr>
    </w:p>
    <w:p w14:paraId="2AED2039" w14:textId="77777777" w:rsidR="00576B76" w:rsidRPr="00CC3CF2" w:rsidRDefault="00576B76" w:rsidP="00706D60">
      <w:pPr>
        <w:rPr>
          <w:noProof/>
          <w:lang w:val="pt-BR"/>
        </w:rPr>
      </w:pPr>
    </w:p>
    <w:sectPr w:rsidR="00576B76" w:rsidRPr="00CC3CF2" w:rsidSect="00E65EE1">
      <w:footerReference w:type="default" r:id="rId81"/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62B1F9" w14:textId="77777777" w:rsidR="00D51FFB" w:rsidRDefault="00D51FFB" w:rsidP="00706D60">
      <w:r>
        <w:separator/>
      </w:r>
    </w:p>
  </w:endnote>
  <w:endnote w:type="continuationSeparator" w:id="0">
    <w:p w14:paraId="0CF9E455" w14:textId="77777777" w:rsidR="00D51FFB" w:rsidRDefault="00D51FFB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  <w:lang w:val="pt-BR"/>
      </w:rPr>
      <w:id w:val="-3443680"/>
      <w:docPartObj>
        <w:docPartGallery w:val="Page Numbers (Bottom of Page)"/>
        <w:docPartUnique/>
      </w:docPartObj>
    </w:sdtPr>
    <w:sdtContent>
      <w:p w14:paraId="6E223F23" w14:textId="77777777" w:rsidR="00EC019E" w:rsidRPr="00AB1A73" w:rsidRDefault="00EC019E" w:rsidP="00706D60">
        <w:pPr>
          <w:pStyle w:val="Rodap"/>
          <w:rPr>
            <w:noProof/>
            <w:lang w:val="pt-BR"/>
          </w:rPr>
        </w:pPr>
        <w:r w:rsidRPr="00AB1A73">
          <w:rPr>
            <w:noProof/>
            <w:lang w:val="pt-BR" w:bidi="pt-BR"/>
          </w:rPr>
          <w:fldChar w:fldCharType="begin"/>
        </w:r>
        <w:r w:rsidRPr="00AB1A73">
          <w:rPr>
            <w:noProof/>
            <w:lang w:val="pt-BR" w:bidi="pt-BR"/>
          </w:rPr>
          <w:instrText xml:space="preserve"> PAGE   \* MERGEFORMAT </w:instrText>
        </w:r>
        <w:r w:rsidRPr="00AB1A73">
          <w:rPr>
            <w:noProof/>
            <w:lang w:val="pt-BR" w:bidi="pt-BR"/>
          </w:rPr>
          <w:fldChar w:fldCharType="separate"/>
        </w:r>
        <w:r w:rsidRPr="00AB1A73">
          <w:rPr>
            <w:noProof/>
            <w:lang w:val="pt-BR" w:bidi="pt-BR"/>
          </w:rPr>
          <w:t>7</w:t>
        </w:r>
        <w:r w:rsidRPr="00AB1A73">
          <w:rPr>
            <w:noProof/>
            <w:lang w:val="pt-BR" w:bidi="pt-BR"/>
          </w:rPr>
          <w:fldChar w:fldCharType="end"/>
        </w:r>
      </w:p>
    </w:sdtContent>
  </w:sdt>
  <w:p w14:paraId="32DD14E1" w14:textId="77777777" w:rsidR="00EC019E" w:rsidRPr="00AB1A73" w:rsidRDefault="00EC019E" w:rsidP="00706D60">
    <w:pPr>
      <w:pStyle w:val="Rodap"/>
      <w:rPr>
        <w:noProof/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0B5828" w14:textId="77777777" w:rsidR="00D51FFB" w:rsidRDefault="00D51FFB" w:rsidP="00706D60">
      <w:r>
        <w:separator/>
      </w:r>
    </w:p>
  </w:footnote>
  <w:footnote w:type="continuationSeparator" w:id="0">
    <w:p w14:paraId="11EC94D2" w14:textId="77777777" w:rsidR="00D51FFB" w:rsidRDefault="00D51FFB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A2C49C4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176248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BD24CF8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E88C4E4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4574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881004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54D24E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240EA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26CC72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5CC83A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B5262"/>
    <w:multiLevelType w:val="multilevel"/>
    <w:tmpl w:val="96E8A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7061F3"/>
    <w:multiLevelType w:val="multilevel"/>
    <w:tmpl w:val="F28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C138A3"/>
    <w:multiLevelType w:val="multilevel"/>
    <w:tmpl w:val="1202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A12AEA"/>
    <w:multiLevelType w:val="multilevel"/>
    <w:tmpl w:val="044E9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B27D06"/>
    <w:multiLevelType w:val="multilevel"/>
    <w:tmpl w:val="4B02F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943230"/>
    <w:multiLevelType w:val="multilevel"/>
    <w:tmpl w:val="101C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FF00BC"/>
    <w:multiLevelType w:val="multilevel"/>
    <w:tmpl w:val="AB4C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AC5AF5"/>
    <w:multiLevelType w:val="multilevel"/>
    <w:tmpl w:val="6DC4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482DD7"/>
    <w:multiLevelType w:val="multilevel"/>
    <w:tmpl w:val="8D4E8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AE6030"/>
    <w:multiLevelType w:val="multilevel"/>
    <w:tmpl w:val="A888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69281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9431813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785E79A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20"/>
  </w:num>
  <w:num w:numId="3">
    <w:abstractNumId w:val="22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1"/>
  </w:num>
  <w:num w:numId="14">
    <w:abstractNumId w:val="19"/>
  </w:num>
  <w:num w:numId="15">
    <w:abstractNumId w:val="12"/>
  </w:num>
  <w:num w:numId="16">
    <w:abstractNumId w:val="18"/>
  </w:num>
  <w:num w:numId="17">
    <w:abstractNumId w:val="15"/>
  </w:num>
  <w:num w:numId="18">
    <w:abstractNumId w:val="11"/>
  </w:num>
  <w:num w:numId="19">
    <w:abstractNumId w:val="13"/>
  </w:num>
  <w:num w:numId="20">
    <w:abstractNumId w:val="16"/>
  </w:num>
  <w:num w:numId="21">
    <w:abstractNumId w:val="17"/>
  </w:num>
  <w:num w:numId="22">
    <w:abstractNumId w:val="14"/>
  </w:num>
  <w:num w:numId="23">
    <w:abstractNumId w:val="1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43"/>
    <w:rsid w:val="00001F5F"/>
    <w:rsid w:val="000046D7"/>
    <w:rsid w:val="00020CB4"/>
    <w:rsid w:val="00020E90"/>
    <w:rsid w:val="00020FC9"/>
    <w:rsid w:val="0003123A"/>
    <w:rsid w:val="000326C3"/>
    <w:rsid w:val="000411DF"/>
    <w:rsid w:val="000533CE"/>
    <w:rsid w:val="000751DC"/>
    <w:rsid w:val="0008174B"/>
    <w:rsid w:val="0009424F"/>
    <w:rsid w:val="00097A31"/>
    <w:rsid w:val="000A0488"/>
    <w:rsid w:val="000A0ADD"/>
    <w:rsid w:val="000A20BE"/>
    <w:rsid w:val="000A2135"/>
    <w:rsid w:val="000B595D"/>
    <w:rsid w:val="000B5E2F"/>
    <w:rsid w:val="000C136B"/>
    <w:rsid w:val="000C5F7C"/>
    <w:rsid w:val="000F0543"/>
    <w:rsid w:val="000F0723"/>
    <w:rsid w:val="00104BE9"/>
    <w:rsid w:val="00110AA0"/>
    <w:rsid w:val="00114797"/>
    <w:rsid w:val="0011592F"/>
    <w:rsid w:val="00123A0D"/>
    <w:rsid w:val="00136DDD"/>
    <w:rsid w:val="001512D8"/>
    <w:rsid w:val="00161783"/>
    <w:rsid w:val="00165112"/>
    <w:rsid w:val="00173EFF"/>
    <w:rsid w:val="00177728"/>
    <w:rsid w:val="00184A40"/>
    <w:rsid w:val="00184A71"/>
    <w:rsid w:val="001A0417"/>
    <w:rsid w:val="001A70F2"/>
    <w:rsid w:val="001B7E78"/>
    <w:rsid w:val="001C09E9"/>
    <w:rsid w:val="001C1604"/>
    <w:rsid w:val="001E5B08"/>
    <w:rsid w:val="001F0628"/>
    <w:rsid w:val="00200413"/>
    <w:rsid w:val="00203814"/>
    <w:rsid w:val="0022046C"/>
    <w:rsid w:val="00234D65"/>
    <w:rsid w:val="002437EF"/>
    <w:rsid w:val="00292C48"/>
    <w:rsid w:val="002974C8"/>
    <w:rsid w:val="002A37FE"/>
    <w:rsid w:val="002B5D98"/>
    <w:rsid w:val="002C5772"/>
    <w:rsid w:val="002E4111"/>
    <w:rsid w:val="002F06AE"/>
    <w:rsid w:val="003161E7"/>
    <w:rsid w:val="00326377"/>
    <w:rsid w:val="00326A49"/>
    <w:rsid w:val="00345820"/>
    <w:rsid w:val="003613B9"/>
    <w:rsid w:val="003747B8"/>
    <w:rsid w:val="003803AE"/>
    <w:rsid w:val="00382020"/>
    <w:rsid w:val="00392EF0"/>
    <w:rsid w:val="003A2DBB"/>
    <w:rsid w:val="003C4B97"/>
    <w:rsid w:val="003D3C09"/>
    <w:rsid w:val="003E1B6B"/>
    <w:rsid w:val="003E4883"/>
    <w:rsid w:val="003F393E"/>
    <w:rsid w:val="004111CD"/>
    <w:rsid w:val="00411FE1"/>
    <w:rsid w:val="00416074"/>
    <w:rsid w:val="00444828"/>
    <w:rsid w:val="0048403F"/>
    <w:rsid w:val="00484354"/>
    <w:rsid w:val="00497899"/>
    <w:rsid w:val="004A62FD"/>
    <w:rsid w:val="004C2599"/>
    <w:rsid w:val="004C4B29"/>
    <w:rsid w:val="004E1767"/>
    <w:rsid w:val="004E684D"/>
    <w:rsid w:val="004F17E2"/>
    <w:rsid w:val="004F392D"/>
    <w:rsid w:val="00507FEE"/>
    <w:rsid w:val="00524565"/>
    <w:rsid w:val="00542F7A"/>
    <w:rsid w:val="005643EF"/>
    <w:rsid w:val="0057483A"/>
    <w:rsid w:val="00576B76"/>
    <w:rsid w:val="00586D8C"/>
    <w:rsid w:val="005963F5"/>
    <w:rsid w:val="00597A4D"/>
    <w:rsid w:val="005A5F34"/>
    <w:rsid w:val="005B670B"/>
    <w:rsid w:val="005C2AD2"/>
    <w:rsid w:val="005D0EAF"/>
    <w:rsid w:val="005D1091"/>
    <w:rsid w:val="005E0C23"/>
    <w:rsid w:val="005E3865"/>
    <w:rsid w:val="005E6931"/>
    <w:rsid w:val="005F1362"/>
    <w:rsid w:val="005F7F4B"/>
    <w:rsid w:val="00616DF3"/>
    <w:rsid w:val="006177F8"/>
    <w:rsid w:val="00622F23"/>
    <w:rsid w:val="006248F4"/>
    <w:rsid w:val="006431D2"/>
    <w:rsid w:val="006437DD"/>
    <w:rsid w:val="006457E7"/>
    <w:rsid w:val="0064737B"/>
    <w:rsid w:val="006512AE"/>
    <w:rsid w:val="0065745D"/>
    <w:rsid w:val="00670599"/>
    <w:rsid w:val="006778E3"/>
    <w:rsid w:val="00693778"/>
    <w:rsid w:val="006A73C6"/>
    <w:rsid w:val="006A77EB"/>
    <w:rsid w:val="006B496B"/>
    <w:rsid w:val="006B6867"/>
    <w:rsid w:val="006D3FD3"/>
    <w:rsid w:val="006D5FB5"/>
    <w:rsid w:val="006F3933"/>
    <w:rsid w:val="006F6821"/>
    <w:rsid w:val="00704868"/>
    <w:rsid w:val="00706D60"/>
    <w:rsid w:val="00710767"/>
    <w:rsid w:val="007320A6"/>
    <w:rsid w:val="0073372F"/>
    <w:rsid w:val="0075130A"/>
    <w:rsid w:val="007536A6"/>
    <w:rsid w:val="00755E30"/>
    <w:rsid w:val="00756D94"/>
    <w:rsid w:val="007773D7"/>
    <w:rsid w:val="00793499"/>
    <w:rsid w:val="007A18D3"/>
    <w:rsid w:val="007C2BF0"/>
    <w:rsid w:val="007E363C"/>
    <w:rsid w:val="00801ECD"/>
    <w:rsid w:val="00802E92"/>
    <w:rsid w:val="008327CF"/>
    <w:rsid w:val="0084318F"/>
    <w:rsid w:val="00845518"/>
    <w:rsid w:val="00847645"/>
    <w:rsid w:val="00851720"/>
    <w:rsid w:val="00855A3C"/>
    <w:rsid w:val="00865C7A"/>
    <w:rsid w:val="00870445"/>
    <w:rsid w:val="0087369F"/>
    <w:rsid w:val="00873804"/>
    <w:rsid w:val="00875493"/>
    <w:rsid w:val="008A3FFD"/>
    <w:rsid w:val="008B19F9"/>
    <w:rsid w:val="008B678D"/>
    <w:rsid w:val="008C5CF9"/>
    <w:rsid w:val="008D5A54"/>
    <w:rsid w:val="008E4CD9"/>
    <w:rsid w:val="008E68A6"/>
    <w:rsid w:val="00902861"/>
    <w:rsid w:val="009438E0"/>
    <w:rsid w:val="00947C38"/>
    <w:rsid w:val="00953919"/>
    <w:rsid w:val="009557D1"/>
    <w:rsid w:val="00960183"/>
    <w:rsid w:val="0096777A"/>
    <w:rsid w:val="009701C5"/>
    <w:rsid w:val="0097024E"/>
    <w:rsid w:val="00974552"/>
    <w:rsid w:val="00997335"/>
    <w:rsid w:val="00997D88"/>
    <w:rsid w:val="009A45F8"/>
    <w:rsid w:val="009B24E6"/>
    <w:rsid w:val="009B4FA0"/>
    <w:rsid w:val="009B658F"/>
    <w:rsid w:val="009C1247"/>
    <w:rsid w:val="009C3109"/>
    <w:rsid w:val="009C36C5"/>
    <w:rsid w:val="009C6F0E"/>
    <w:rsid w:val="009D73CF"/>
    <w:rsid w:val="009E0D43"/>
    <w:rsid w:val="009E2FE1"/>
    <w:rsid w:val="009E3A73"/>
    <w:rsid w:val="009E5166"/>
    <w:rsid w:val="009F6353"/>
    <w:rsid w:val="00A2258D"/>
    <w:rsid w:val="00A518CA"/>
    <w:rsid w:val="00A5378C"/>
    <w:rsid w:val="00A63F4D"/>
    <w:rsid w:val="00A867FD"/>
    <w:rsid w:val="00A950F9"/>
    <w:rsid w:val="00AB1A73"/>
    <w:rsid w:val="00AB20C6"/>
    <w:rsid w:val="00AB2EEB"/>
    <w:rsid w:val="00AB747A"/>
    <w:rsid w:val="00AC572F"/>
    <w:rsid w:val="00AD2A6F"/>
    <w:rsid w:val="00B071D1"/>
    <w:rsid w:val="00B11E02"/>
    <w:rsid w:val="00B15208"/>
    <w:rsid w:val="00B24A61"/>
    <w:rsid w:val="00B53019"/>
    <w:rsid w:val="00B5598D"/>
    <w:rsid w:val="00B73C61"/>
    <w:rsid w:val="00B774E8"/>
    <w:rsid w:val="00B800D0"/>
    <w:rsid w:val="00B8057B"/>
    <w:rsid w:val="00B9702E"/>
    <w:rsid w:val="00BA172A"/>
    <w:rsid w:val="00BA4112"/>
    <w:rsid w:val="00BC250E"/>
    <w:rsid w:val="00BD080D"/>
    <w:rsid w:val="00BF14FE"/>
    <w:rsid w:val="00C12876"/>
    <w:rsid w:val="00C27ED4"/>
    <w:rsid w:val="00C30128"/>
    <w:rsid w:val="00C4444E"/>
    <w:rsid w:val="00C47447"/>
    <w:rsid w:val="00C538B0"/>
    <w:rsid w:val="00C54CE9"/>
    <w:rsid w:val="00C617F9"/>
    <w:rsid w:val="00C61E48"/>
    <w:rsid w:val="00C63405"/>
    <w:rsid w:val="00C64007"/>
    <w:rsid w:val="00C6701C"/>
    <w:rsid w:val="00C7287A"/>
    <w:rsid w:val="00C80FBB"/>
    <w:rsid w:val="00C85251"/>
    <w:rsid w:val="00CA622A"/>
    <w:rsid w:val="00CA722F"/>
    <w:rsid w:val="00CB3984"/>
    <w:rsid w:val="00CB7F90"/>
    <w:rsid w:val="00CC3CF2"/>
    <w:rsid w:val="00CC691B"/>
    <w:rsid w:val="00CF1A66"/>
    <w:rsid w:val="00D04C1E"/>
    <w:rsid w:val="00D07033"/>
    <w:rsid w:val="00D24809"/>
    <w:rsid w:val="00D24965"/>
    <w:rsid w:val="00D25B00"/>
    <w:rsid w:val="00D26120"/>
    <w:rsid w:val="00D33B0A"/>
    <w:rsid w:val="00D51FFB"/>
    <w:rsid w:val="00D56825"/>
    <w:rsid w:val="00D613F7"/>
    <w:rsid w:val="00D659A8"/>
    <w:rsid w:val="00D877A5"/>
    <w:rsid w:val="00D92464"/>
    <w:rsid w:val="00D94184"/>
    <w:rsid w:val="00DA25BD"/>
    <w:rsid w:val="00DA59BD"/>
    <w:rsid w:val="00DA6894"/>
    <w:rsid w:val="00DC487D"/>
    <w:rsid w:val="00DD7A95"/>
    <w:rsid w:val="00DE4A54"/>
    <w:rsid w:val="00DF7F6F"/>
    <w:rsid w:val="00E107A8"/>
    <w:rsid w:val="00E11761"/>
    <w:rsid w:val="00E11A40"/>
    <w:rsid w:val="00E235E0"/>
    <w:rsid w:val="00E4321D"/>
    <w:rsid w:val="00E541C4"/>
    <w:rsid w:val="00E55C29"/>
    <w:rsid w:val="00E620E6"/>
    <w:rsid w:val="00E653C0"/>
    <w:rsid w:val="00E65EE1"/>
    <w:rsid w:val="00E71BA5"/>
    <w:rsid w:val="00E779E1"/>
    <w:rsid w:val="00E930ED"/>
    <w:rsid w:val="00E96192"/>
    <w:rsid w:val="00E96235"/>
    <w:rsid w:val="00EA4FC2"/>
    <w:rsid w:val="00EB08BF"/>
    <w:rsid w:val="00EB318B"/>
    <w:rsid w:val="00EB6FE3"/>
    <w:rsid w:val="00EC019E"/>
    <w:rsid w:val="00EC4394"/>
    <w:rsid w:val="00ED1A8B"/>
    <w:rsid w:val="00EE3C96"/>
    <w:rsid w:val="00EF3593"/>
    <w:rsid w:val="00F01492"/>
    <w:rsid w:val="00F06446"/>
    <w:rsid w:val="00F27563"/>
    <w:rsid w:val="00F3558F"/>
    <w:rsid w:val="00F35726"/>
    <w:rsid w:val="00F421C1"/>
    <w:rsid w:val="00F4300D"/>
    <w:rsid w:val="00F43844"/>
    <w:rsid w:val="00F5245D"/>
    <w:rsid w:val="00F64689"/>
    <w:rsid w:val="00F8576E"/>
    <w:rsid w:val="00F92DA8"/>
    <w:rsid w:val="00F96C55"/>
    <w:rsid w:val="00F96E6C"/>
    <w:rsid w:val="00FD289A"/>
    <w:rsid w:val="00FD38ED"/>
    <w:rsid w:val="00FD52C2"/>
    <w:rsid w:val="00F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F29A6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A73"/>
    <w:rPr>
      <w:rFonts w:ascii="Calibri" w:hAnsi="Calibri" w:cs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AB1A73"/>
    <w:pPr>
      <w:keepNext/>
      <w:keepLines/>
      <w:spacing w:before="240" w:after="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qFormat/>
    <w:rsid w:val="00AB1A73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AB1A73"/>
    <w:pPr>
      <w:keepNext/>
      <w:keepLines/>
      <w:spacing w:before="40" w:after="0"/>
      <w:outlineLvl w:val="2"/>
    </w:pPr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AB1A73"/>
    <w:pPr>
      <w:keepNext/>
      <w:keepLines/>
      <w:spacing w:before="40" w:after="0"/>
      <w:outlineLvl w:val="3"/>
    </w:pPr>
    <w:rPr>
      <w:rFonts w:ascii="Calibri Light" w:eastAsiaTheme="majorEastAsia" w:hAnsi="Calibri Light" w:cs="Calibri Light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qFormat/>
    <w:rsid w:val="00AB1A73"/>
    <w:pPr>
      <w:keepNext/>
      <w:keepLines/>
      <w:spacing w:before="40" w:after="0"/>
      <w:outlineLvl w:val="4"/>
    </w:pPr>
    <w:rPr>
      <w:rFonts w:ascii="Calibri Light" w:eastAsiaTheme="majorEastAsia" w:hAnsi="Calibri Light" w:cs="Calibri Light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AB1A73"/>
    <w:pPr>
      <w:keepNext/>
      <w:keepLines/>
      <w:spacing w:before="40" w:after="0"/>
      <w:outlineLvl w:val="5"/>
    </w:pPr>
    <w:rPr>
      <w:rFonts w:ascii="Calibri Light" w:eastAsiaTheme="majorEastAsia" w:hAnsi="Calibri Light" w:cs="Calibri Light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AB1A73"/>
    <w:pPr>
      <w:keepNext/>
      <w:keepLines/>
      <w:spacing w:before="40" w:after="0"/>
      <w:outlineLvl w:val="6"/>
    </w:pPr>
    <w:rPr>
      <w:rFonts w:ascii="Calibri Light" w:eastAsiaTheme="majorEastAsia" w:hAnsi="Calibri Light" w:cs="Calibri Light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AB1A73"/>
    <w:pPr>
      <w:keepNext/>
      <w:keepLines/>
      <w:spacing w:before="40" w:after="0"/>
      <w:outlineLvl w:val="7"/>
    </w:pPr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AB1A73"/>
    <w:pPr>
      <w:keepNext/>
      <w:keepLines/>
      <w:spacing w:before="40" w:after="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B1A73"/>
    <w:rPr>
      <w:rFonts w:ascii="Calibri" w:hAnsi="Calibri" w:cs="Calibri"/>
      <w:color w:val="808080"/>
    </w:rPr>
  </w:style>
  <w:style w:type="character" w:customStyle="1" w:styleId="Ttulo1Char">
    <w:name w:val="Título 1 Char"/>
    <w:basedOn w:val="Fontepargpadro"/>
    <w:link w:val="Ttulo1"/>
    <w:uiPriority w:val="9"/>
    <w:rsid w:val="00AB1A73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AB1A73"/>
    <w:pPr>
      <w:jc w:val="center"/>
      <w:outlineLvl w:val="9"/>
    </w:pPr>
  </w:style>
  <w:style w:type="paragraph" w:styleId="Sumrio1">
    <w:name w:val="toc 1"/>
    <w:basedOn w:val="Normal"/>
    <w:next w:val="Normal"/>
    <w:autoRedefine/>
    <w:uiPriority w:val="39"/>
    <w:rsid w:val="00AB1A73"/>
    <w:pPr>
      <w:spacing w:after="100"/>
    </w:pPr>
  </w:style>
  <w:style w:type="character" w:styleId="Hyperlink">
    <w:name w:val="Hyperlink"/>
    <w:basedOn w:val="Fontepargpadro"/>
    <w:uiPriority w:val="99"/>
    <w:unhideWhenUsed/>
    <w:rsid w:val="00AB1A73"/>
    <w:rPr>
      <w:rFonts w:ascii="Calibri" w:hAnsi="Calibri" w:cs="Calibri"/>
      <w:color w:val="0563C1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B1A7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B1A7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B1A7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AB1A73"/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rsid w:val="00AB1A73"/>
    <w:pPr>
      <w:spacing w:after="100"/>
      <w:ind w:left="220"/>
    </w:pPr>
  </w:style>
  <w:style w:type="paragraph" w:styleId="PargrafodaLista">
    <w:name w:val="List Paragraph"/>
    <w:basedOn w:val="Normal"/>
    <w:uiPriority w:val="34"/>
    <w:semiHidden/>
    <w:qFormat/>
    <w:rsid w:val="00AB1A7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rsid w:val="00AB1A73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AB1A73"/>
    <w:rPr>
      <w:rFonts w:ascii="Calibri" w:hAnsi="Calibri" w:cs="Calibri"/>
    </w:rPr>
  </w:style>
  <w:style w:type="paragraph" w:styleId="Rodap">
    <w:name w:val="footer"/>
    <w:basedOn w:val="Normal"/>
    <w:link w:val="RodapChar"/>
    <w:uiPriority w:val="99"/>
    <w:unhideWhenUsed/>
    <w:rsid w:val="00AB1A73"/>
    <w:pPr>
      <w:tabs>
        <w:tab w:val="center" w:pos="4680"/>
        <w:tab w:val="right" w:pos="9360"/>
      </w:tabs>
      <w:spacing w:after="0"/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AB1A73"/>
    <w:rPr>
      <w:rFonts w:ascii="Calibri" w:hAnsi="Calibri" w:cs="Calibri"/>
    </w:rPr>
  </w:style>
  <w:style w:type="paragraph" w:styleId="Commarcadores">
    <w:name w:val="List Bullet"/>
    <w:basedOn w:val="Normal"/>
    <w:uiPriority w:val="99"/>
    <w:rsid w:val="00AB1A73"/>
    <w:pPr>
      <w:numPr>
        <w:numId w:val="1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AB1A73"/>
    <w:pPr>
      <w:jc w:val="center"/>
    </w:pPr>
  </w:style>
  <w:style w:type="character" w:customStyle="1" w:styleId="SubttuloChar">
    <w:name w:val="Subtítulo Char"/>
    <w:basedOn w:val="Fontepargpadro"/>
    <w:link w:val="Subttulo"/>
    <w:uiPriority w:val="11"/>
    <w:rsid w:val="00AB1A73"/>
    <w:rPr>
      <w:rFonts w:ascii="Calibri" w:hAnsi="Calibri" w:cs="Calibri"/>
    </w:rPr>
  </w:style>
  <w:style w:type="paragraph" w:styleId="Ttulo">
    <w:name w:val="Title"/>
    <w:basedOn w:val="Normal"/>
    <w:next w:val="Normal"/>
    <w:link w:val="TtuloChar"/>
    <w:uiPriority w:val="10"/>
    <w:qFormat/>
    <w:rsid w:val="00AB1A73"/>
    <w:pPr>
      <w:spacing w:after="0"/>
      <w:contextualSpacing/>
      <w:jc w:val="center"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B1A7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styleId="Meno">
    <w:name w:val="Mention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AB1A73"/>
    <w:pPr>
      <w:numPr>
        <w:numId w:val="2"/>
      </w:numPr>
    </w:pPr>
  </w:style>
  <w:style w:type="numbering" w:styleId="1ai">
    <w:name w:val="Outline List 1"/>
    <w:basedOn w:val="Semlista"/>
    <w:uiPriority w:val="99"/>
    <w:semiHidden/>
    <w:unhideWhenUsed/>
    <w:rsid w:val="00AB1A73"/>
    <w:pPr>
      <w:numPr>
        <w:numId w:val="3"/>
      </w:numPr>
    </w:pPr>
  </w:style>
  <w:style w:type="character" w:styleId="CdigoHTML">
    <w:name w:val="HTML Code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AB1A73"/>
    <w:pPr>
      <w:spacing w:after="0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AB1A73"/>
    <w:rPr>
      <w:rFonts w:ascii="Calibri" w:hAnsi="Calibri" w:cs="Calibri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CitaoHTML">
    <w:name w:val="HTML Cit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AB1A73"/>
    <w:rPr>
      <w:rFonts w:ascii="Consolas" w:hAnsi="Consolas" w:cs="Calibri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AB1A73"/>
    <w:rPr>
      <w:rFonts w:ascii="Calibri" w:hAnsi="Calibri" w:cs="Calibri"/>
    </w:rPr>
  </w:style>
  <w:style w:type="character" w:styleId="TecladoHTML">
    <w:name w:val="HTML Keyboard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B1A73"/>
    <w:pPr>
      <w:spacing w:after="0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semiHidden/>
    <w:rsid w:val="00AB1A7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rsid w:val="00AB1A7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rsid w:val="00AB1A7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rsid w:val="00AB1A7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rsid w:val="00AB1A7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rsid w:val="00AB1A7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rsid w:val="00AB1A73"/>
    <w:pPr>
      <w:spacing w:after="100"/>
      <w:ind w:left="1760"/>
    </w:pPr>
  </w:style>
  <w:style w:type="character" w:styleId="RefernciaSutil">
    <w:name w:val="Subtle Reference"/>
    <w:basedOn w:val="Fontepargpadro"/>
    <w:uiPriority w:val="31"/>
    <w:semiHidden/>
    <w:qFormat/>
    <w:rsid w:val="00AB1A73"/>
    <w:rPr>
      <w:rFonts w:ascii="Calibri" w:hAnsi="Calibri" w:cs="Calibri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AB1A73"/>
    <w:rPr>
      <w:rFonts w:ascii="Calibri" w:hAnsi="Calibri" w:cs="Calibri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AB1A73"/>
  </w:style>
  <w:style w:type="character" w:styleId="TtulodoLivro">
    <w:name w:val="Book Title"/>
    <w:basedOn w:val="Fontepargpadro"/>
    <w:uiPriority w:val="33"/>
    <w:semiHidden/>
    <w:qFormat/>
    <w:rsid w:val="00AB1A73"/>
    <w:rPr>
      <w:rFonts w:ascii="Calibri" w:hAnsi="Calibri" w:cs="Calibri"/>
      <w:b/>
      <w:bCs/>
      <w:i/>
      <w:iCs/>
      <w:spacing w:val="5"/>
    </w:rPr>
  </w:style>
  <w:style w:type="character" w:styleId="Hashtag">
    <w:name w:val="Hashtag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AB1A7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AB1A7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AB1A73"/>
    <w:pPr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AB1A7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B1A7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B1A7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B1A7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B1A73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AB1A73"/>
    <w:pPr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unhideWhenUsed/>
    <w:rsid w:val="00AB1A7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AB1A7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AB1A7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AB1A7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AB1A73"/>
    <w:pPr>
      <w:spacing w:after="120"/>
      <w:ind w:left="1800"/>
      <w:contextualSpacing/>
    </w:pPr>
  </w:style>
  <w:style w:type="paragraph" w:styleId="Numerada">
    <w:name w:val="List Number"/>
    <w:basedOn w:val="Normal"/>
    <w:uiPriority w:val="99"/>
    <w:semiHidden/>
    <w:unhideWhenUsed/>
    <w:rsid w:val="00AB1A73"/>
    <w:pPr>
      <w:numPr>
        <w:numId w:val="4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AB1A73"/>
    <w:pPr>
      <w:numPr>
        <w:numId w:val="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AB1A73"/>
    <w:pPr>
      <w:numPr>
        <w:numId w:val="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AB1A73"/>
    <w:pPr>
      <w:numPr>
        <w:numId w:val="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AB1A73"/>
    <w:pPr>
      <w:numPr>
        <w:numId w:val="8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AB1A73"/>
    <w:pPr>
      <w:numPr>
        <w:numId w:val="9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AB1A73"/>
    <w:pPr>
      <w:numPr>
        <w:numId w:val="10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AB1A73"/>
    <w:pPr>
      <w:numPr>
        <w:numId w:val="11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AB1A73"/>
    <w:pPr>
      <w:numPr>
        <w:numId w:val="12"/>
      </w:numPr>
      <w:contextualSpacing/>
    </w:pPr>
  </w:style>
  <w:style w:type="table" w:styleId="Tabelaclssica1">
    <w:name w:val="Table Classic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AB1A73"/>
    <w:pPr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deilustraes">
    <w:name w:val="table of figures"/>
    <w:basedOn w:val="Normal"/>
    <w:next w:val="Normal"/>
    <w:uiPriority w:val="99"/>
    <w:semiHidden/>
    <w:unhideWhenUsed/>
    <w:rsid w:val="00AB1A73"/>
    <w:pPr>
      <w:spacing w:after="0"/>
    </w:pPr>
  </w:style>
  <w:style w:type="paragraph" w:styleId="Textodemacro">
    <w:name w:val="macro"/>
    <w:link w:val="TextodemacroChar"/>
    <w:uiPriority w:val="99"/>
    <w:semiHidden/>
    <w:unhideWhenUsed/>
    <w:rsid w:val="00AB1A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 w:cs="Calibri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AB1A73"/>
    <w:pPr>
      <w:spacing w:after="0"/>
    </w:pPr>
    <w:rPr>
      <w:rFonts w:ascii="Calibri Light" w:eastAsiaTheme="majorEastAsia" w:hAnsi="Calibri Light" w:cs="Calibri Light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AB1A73"/>
    <w:pPr>
      <w:spacing w:after="0"/>
      <w:ind w:left="220" w:hanging="220"/>
    </w:pPr>
  </w:style>
  <w:style w:type="paragraph" w:styleId="Ttulodendicedeautoridades">
    <w:name w:val="toa heading"/>
    <w:basedOn w:val="Normal"/>
    <w:next w:val="Normal"/>
    <w:uiPriority w:val="99"/>
    <w:semiHidden/>
    <w:unhideWhenUsed/>
    <w:rsid w:val="00AB1A7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qFormat/>
    <w:rsid w:val="00AB1A7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AB1A73"/>
    <w:rPr>
      <w:rFonts w:ascii="Calibri" w:hAnsi="Calibri" w:cs="Calibri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AB1A73"/>
    <w:rPr>
      <w:rFonts w:ascii="Calibri" w:hAnsi="Calibri" w:cs="Calibri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AB1A73"/>
    <w:pPr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AB1A73"/>
    <w:pPr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AB1A73"/>
    <w:pPr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B1A7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B1A7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B1A73"/>
    <w:rPr>
      <w:rFonts w:ascii="Calibri" w:hAnsi="Calibri" w:cs="Calibri"/>
      <w:b/>
      <w:bCs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AB1A73"/>
    <w:rPr>
      <w:rFonts w:ascii="Calibri" w:hAnsi="Calibri" w:cs="Calibri"/>
      <w:sz w:val="16"/>
      <w:szCs w:val="16"/>
    </w:rPr>
  </w:style>
  <w:style w:type="paragraph" w:styleId="Destinatrio">
    <w:name w:val="envelope address"/>
    <w:basedOn w:val="Normal"/>
    <w:uiPriority w:val="99"/>
    <w:semiHidden/>
    <w:unhideWhenUsed/>
    <w:rsid w:val="00AB1A73"/>
    <w:pPr>
      <w:framePr w:w="7920" w:h="1980" w:hRule="exact" w:hSpace="180" w:wrap="auto" w:hAnchor="page" w:xAlign="center" w:yAlign="bottom"/>
      <w:spacing w:after="0"/>
      <w:ind w:left="2880"/>
    </w:pPr>
    <w:rPr>
      <w:rFonts w:ascii="Calibri Light" w:eastAsiaTheme="majorEastAsia" w:hAnsi="Calibri Light" w:cs="Calibri Light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AB1A73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AB1A73"/>
    <w:pPr>
      <w:spacing w:after="0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AB1A7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B1A73"/>
    <w:rPr>
      <w:rFonts w:ascii="Calibri Light" w:eastAsiaTheme="majorEastAsia" w:hAnsi="Calibri Light" w:cs="Calibri Light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B1A73"/>
    <w:rPr>
      <w:rFonts w:ascii="Calibri Light" w:eastAsiaTheme="majorEastAsia" w:hAnsi="Calibri Light" w:cs="Calibri Light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A73"/>
    <w:rPr>
      <w:rFonts w:ascii="Calibri Light" w:eastAsiaTheme="majorEastAsia" w:hAnsi="Calibri Light" w:cs="Calibri Light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A73"/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A73"/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numbering" w:styleId="Artigoseo">
    <w:name w:val="Outline List 3"/>
    <w:basedOn w:val="Semlista"/>
    <w:uiPriority w:val="99"/>
    <w:semiHidden/>
    <w:unhideWhenUsed/>
    <w:rsid w:val="00AB1A73"/>
    <w:pPr>
      <w:numPr>
        <w:numId w:val="13"/>
      </w:numPr>
    </w:pPr>
  </w:style>
  <w:style w:type="table" w:styleId="TabelaSimples1">
    <w:name w:val="Plain Table 1"/>
    <w:basedOn w:val="Tabelanormal"/>
    <w:uiPriority w:val="41"/>
    <w:rsid w:val="00AB1A7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AB1A73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AB1A73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emEspaamento">
    <w:name w:val="No Spacing"/>
    <w:uiPriority w:val="1"/>
    <w:semiHidden/>
    <w:qFormat/>
    <w:rsid w:val="00AB1A73"/>
    <w:pPr>
      <w:spacing w:after="0"/>
      <w:jc w:val="both"/>
    </w:pPr>
    <w:rPr>
      <w:rFonts w:ascii="Calibri" w:hAnsi="Calibri" w:cs="Calibri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AB1A73"/>
  </w:style>
  <w:style w:type="character" w:customStyle="1" w:styleId="DataChar">
    <w:name w:val="Data Char"/>
    <w:basedOn w:val="Fontepargpadro"/>
    <w:link w:val="Data"/>
    <w:uiPriority w:val="99"/>
    <w:semiHidden/>
    <w:rsid w:val="00AB1A73"/>
    <w:rPr>
      <w:rFonts w:ascii="Calibri" w:hAnsi="Calibri" w:cs="Calibri"/>
    </w:rPr>
  </w:style>
  <w:style w:type="character" w:styleId="RefernciaIntensa">
    <w:name w:val="Intense Reference"/>
    <w:basedOn w:val="Fontepargpadro"/>
    <w:uiPriority w:val="32"/>
    <w:semiHidden/>
    <w:qFormat/>
    <w:rsid w:val="00AB1A73"/>
    <w:rPr>
      <w:rFonts w:ascii="Calibri" w:hAnsi="Calibri" w:cs="Calibri"/>
      <w:b/>
      <w:bCs/>
      <w:smallCaps/>
      <w:color w:val="4472C4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AB1A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AB1A73"/>
    <w:rPr>
      <w:rFonts w:ascii="Calibri" w:hAnsi="Calibri" w:cs="Calibri"/>
      <w:i/>
      <w:iCs/>
      <w:color w:val="4472C4" w:themeColor="accent1"/>
    </w:rPr>
  </w:style>
  <w:style w:type="character" w:styleId="nfaseIntensa">
    <w:name w:val="Intense Emphasis"/>
    <w:basedOn w:val="Fontepargpadro"/>
    <w:uiPriority w:val="21"/>
    <w:semiHidden/>
    <w:qFormat/>
    <w:rsid w:val="00AB1A73"/>
    <w:rPr>
      <w:rFonts w:ascii="Calibri" w:hAnsi="Calibri" w:cs="Calibri"/>
      <w:i/>
      <w:iCs/>
      <w:color w:val="4472C4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AB1A73"/>
    <w:rPr>
      <w:rFonts w:ascii="Calibri" w:hAnsi="Calibri" w:cs="Calibri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AB1A73"/>
    <w:rPr>
      <w:rFonts w:ascii="Calibri" w:hAnsi="Calibri" w:cs="Calibri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AB1A7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AB1A73"/>
    <w:rPr>
      <w:rFonts w:ascii="Calibri" w:hAnsi="Calibri" w:cs="Calibri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AB1A7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B1A73"/>
    <w:rPr>
      <w:rFonts w:ascii="Calibri" w:hAnsi="Calibri" w:cs="Calibri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AB1A73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AB1A7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AB1A73"/>
    <w:rPr>
      <w:rFonts w:ascii="Calibri" w:hAnsi="Calibri" w:cs="Calibri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AB1A7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AB1A73"/>
    <w:rPr>
      <w:rFonts w:ascii="Calibri" w:hAnsi="Calibri" w:cs="Calibri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B1A73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AB1A73"/>
    <w:rPr>
      <w:rFonts w:ascii="Calibri" w:hAnsi="Calibri" w:cs="Calibri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AB1A73"/>
    <w:rPr>
      <w:rFonts w:ascii="Calibri" w:hAnsi="Calibri" w:cs="Calibri"/>
    </w:rPr>
  </w:style>
  <w:style w:type="paragraph" w:styleId="Recuonormal">
    <w:name w:val="Normal Indent"/>
    <w:basedOn w:val="Normal"/>
    <w:uiPriority w:val="99"/>
    <w:semiHidden/>
    <w:unhideWhenUsed/>
    <w:rsid w:val="00AB1A7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AB1A73"/>
    <w:pPr>
      <w:spacing w:after="0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AB1A73"/>
    <w:rPr>
      <w:rFonts w:ascii="Calibri" w:hAnsi="Calibri" w:cs="Calibri"/>
    </w:rPr>
  </w:style>
  <w:style w:type="table" w:styleId="Tabelacontempornea">
    <w:name w:val="Table Contemporary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AB1A73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AB1A73"/>
    <w:pPr>
      <w:spacing w:after="0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AB1A73"/>
    <w:rPr>
      <w:rFonts w:ascii="Calibri" w:hAnsi="Calibri" w:cs="Calibri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AB1A73"/>
  </w:style>
  <w:style w:type="character" w:customStyle="1" w:styleId="SaudaoChar">
    <w:name w:val="Saudação Char"/>
    <w:basedOn w:val="Fontepargpadro"/>
    <w:link w:val="Saudao"/>
    <w:uiPriority w:val="99"/>
    <w:semiHidden/>
    <w:rsid w:val="00AB1A73"/>
    <w:rPr>
      <w:rFonts w:ascii="Calibri" w:hAnsi="Calibri" w:cs="Calibri"/>
    </w:rPr>
  </w:style>
  <w:style w:type="table" w:styleId="Tabelaemcolunas1">
    <w:name w:val="Table Columns 1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AB1A73"/>
    <w:pPr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AB1A73"/>
    <w:pPr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ssinatura">
    <w:name w:val="Signature"/>
    <w:basedOn w:val="Normal"/>
    <w:link w:val="AssinaturaChar"/>
    <w:uiPriority w:val="99"/>
    <w:semiHidden/>
    <w:unhideWhenUsed/>
    <w:rsid w:val="00AB1A73"/>
    <w:pPr>
      <w:spacing w:after="0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AB1A73"/>
    <w:rPr>
      <w:rFonts w:ascii="Calibri" w:hAnsi="Calibri" w:cs="Calibri"/>
    </w:rPr>
  </w:style>
  <w:style w:type="table" w:styleId="Tabelasimples10">
    <w:name w:val="Table Simple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AB1A73"/>
    <w:pPr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AB1A73"/>
    <w:pPr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AB1A73"/>
    <w:pPr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AB1A73"/>
    <w:pPr>
      <w:spacing w:after="0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AB1A73"/>
    <w:pPr>
      <w:spacing w:after="0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AB1A73"/>
    <w:pPr>
      <w:spacing w:after="0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AB1A73"/>
    <w:pPr>
      <w:spacing w:after="0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AB1A73"/>
    <w:pPr>
      <w:spacing w:after="0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AB1A73"/>
    <w:pPr>
      <w:spacing w:after="0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AB1A73"/>
    <w:pPr>
      <w:spacing w:after="0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AB1A73"/>
    <w:pPr>
      <w:spacing w:after="0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AB1A73"/>
    <w:pPr>
      <w:spacing w:after="0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AB1A73"/>
    <w:rPr>
      <w:rFonts w:ascii="Calibri Light" w:eastAsiaTheme="majorEastAsia" w:hAnsi="Calibri Light" w:cs="Calibri Light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AB1A73"/>
    <w:pPr>
      <w:spacing w:after="0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AB1A73"/>
    <w:rPr>
      <w:rFonts w:ascii="Consolas" w:hAnsi="Consolas" w:cs="Calibri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AB1A73"/>
    <w:pPr>
      <w:spacing w:after="0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AB1A73"/>
    <w:rPr>
      <w:rFonts w:ascii="Calibri" w:hAnsi="Calibri" w:cs="Calibri"/>
    </w:rPr>
  </w:style>
  <w:style w:type="table" w:styleId="Tabelacomgrade">
    <w:name w:val="Table Grid"/>
    <w:basedOn w:val="Tabelanormal"/>
    <w:uiPriority w:val="39"/>
    <w:rsid w:val="00AB1A7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AB1A73"/>
    <w:pPr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AB1A73"/>
    <w:pPr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AB1A73"/>
    <w:pPr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AB1A73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derodap">
    <w:name w:val="foot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B1A73"/>
    <w:rPr>
      <w:rFonts w:ascii="Calibri" w:hAnsi="Calibri" w:cs="Calibri"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table" w:styleId="Tabelacomefeitos3D1">
    <w:name w:val="Table 3D effects 1"/>
    <w:basedOn w:val="Tabelanormal"/>
    <w:uiPriority w:val="99"/>
    <w:semiHidden/>
    <w:unhideWhenUsed/>
    <w:rsid w:val="00AB1A73"/>
    <w:pPr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AB1A73"/>
    <w:pPr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AB1A73"/>
    <w:pPr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AB1A7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AB1A73"/>
    <w:rPr>
      <w:rFonts w:ascii="Calibri" w:hAnsi="Calibri" w:cs="Calibri"/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AB1A73"/>
    <w:rPr>
      <w:rFonts w:ascii="Calibri" w:hAnsi="Calibri" w:cs="Calibri"/>
      <w:color w:val="954F72" w:themeColor="followedHyperlink"/>
      <w:u w:val="single"/>
    </w:rPr>
  </w:style>
  <w:style w:type="character" w:styleId="Nmerodepgina">
    <w:name w:val="pag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AB1A7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ec">
    <w:name w:val="dec"/>
    <w:basedOn w:val="Fontepargpadro"/>
    <w:rsid w:val="00184A40"/>
  </w:style>
  <w:style w:type="character" w:customStyle="1" w:styleId="pln">
    <w:name w:val="pln"/>
    <w:basedOn w:val="Fontepargpadro"/>
    <w:rsid w:val="00184A40"/>
  </w:style>
  <w:style w:type="character" w:customStyle="1" w:styleId="tag">
    <w:name w:val="tag"/>
    <w:basedOn w:val="Fontepargpadro"/>
    <w:rsid w:val="00184A40"/>
  </w:style>
  <w:style w:type="character" w:customStyle="1" w:styleId="atn">
    <w:name w:val="atn"/>
    <w:basedOn w:val="Fontepargpadro"/>
    <w:rsid w:val="00184A40"/>
  </w:style>
  <w:style w:type="character" w:customStyle="1" w:styleId="pun">
    <w:name w:val="pun"/>
    <w:basedOn w:val="Fontepargpadro"/>
    <w:rsid w:val="00184A40"/>
  </w:style>
  <w:style w:type="character" w:customStyle="1" w:styleId="atv">
    <w:name w:val="atv"/>
    <w:basedOn w:val="Fontepargpadro"/>
    <w:rsid w:val="00184A40"/>
  </w:style>
  <w:style w:type="character" w:customStyle="1" w:styleId="kwd">
    <w:name w:val="kwd"/>
    <w:basedOn w:val="Fontepargpadro"/>
    <w:rsid w:val="00E71BA5"/>
  </w:style>
  <w:style w:type="character" w:customStyle="1" w:styleId="str">
    <w:name w:val="str"/>
    <w:basedOn w:val="Fontepargpadro"/>
    <w:rsid w:val="00E71BA5"/>
  </w:style>
  <w:style w:type="character" w:customStyle="1" w:styleId="lit">
    <w:name w:val="lit"/>
    <w:basedOn w:val="Fontepargpadro"/>
    <w:rsid w:val="004F17E2"/>
  </w:style>
  <w:style w:type="character" w:customStyle="1" w:styleId="typ">
    <w:name w:val="typ"/>
    <w:basedOn w:val="Fontepargpadro"/>
    <w:rsid w:val="004F17E2"/>
  </w:style>
  <w:style w:type="character" w:customStyle="1" w:styleId="com">
    <w:name w:val="com"/>
    <w:basedOn w:val="Fontepargpadro"/>
    <w:rsid w:val="00234D65"/>
  </w:style>
  <w:style w:type="paragraph" w:customStyle="1" w:styleId="course-header-summarytext">
    <w:name w:val="course-header-summary__text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header-summarytitle">
    <w:name w:val="course-header-summary__title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content-callsitem">
    <w:name w:val="course-content-calls__item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task-body-header-title-text">
    <w:name w:val="task-body-header-title-text"/>
    <w:basedOn w:val="Fontepargpadro"/>
    <w:rsid w:val="00AD2A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92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327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0275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3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851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3130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741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39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949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42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546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752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566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5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44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51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80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524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17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08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467">
          <w:marLeft w:val="0"/>
          <w:marRight w:val="0"/>
          <w:marTop w:val="48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64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845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5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9770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02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www.alura.com.br/curso-online-csharp-collections" TargetMode="Externa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www.google.com.br/search?q=microsoft+visual+studo&amp;oq=microsoft+visual+studo&amp;aqs=chrome..69i57.6375j0j1&amp;sourceid=chrome&amp;ie=UTF-8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7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8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docs.microsoft.com/pt-br/visualstudio/debugger/using-breakpoints?view=vs-2019%23:~:text=Voc%C3%AA%20tamb%C3%A9m%20pode%20selecionar%20a,interrup%C3%A7%C3%A3o%20%3E%20Inserir%20ponto%20de%20interrup%C3%A7%C3%A3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://google.com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yss\AppData\Roaming\Microsoft\Templates\White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6393FE87ABA4536B79AB0E3858519B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AC88F6-501F-40D1-8835-D2F4AA2D1E20}"/>
      </w:docPartPr>
      <w:docPartBody>
        <w:p w:rsidR="00881EE5" w:rsidRDefault="00881EE5">
          <w:pPr>
            <w:pStyle w:val="86393FE87ABA4536B79AB0E3858519B4"/>
          </w:pPr>
          <w:r w:rsidRPr="00CC3CF2">
            <w:rPr>
              <w:noProof/>
              <w:lang w:bidi="pt-BR"/>
            </w:rPr>
            <w:t>Introdução</w:t>
          </w:r>
        </w:p>
      </w:docPartBody>
    </w:docPart>
    <w:docPart>
      <w:docPartPr>
        <w:name w:val="566F0102033242CD819BB2A36D54CD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5E4DA6E-ACB6-4D09-9971-B87B08DAE6A4}"/>
      </w:docPartPr>
      <w:docPartBody>
        <w:p w:rsidR="00881EE5" w:rsidRDefault="00881EE5">
          <w:pPr>
            <w:pStyle w:val="566F0102033242CD819BB2A36D54CD7F"/>
          </w:pPr>
          <w:r w:rsidRPr="00CC3CF2">
            <w:rPr>
              <w:noProof/>
              <w:lang w:bidi="pt-BR"/>
            </w:rPr>
            <w:t>Conclusão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0F6C6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EE5"/>
    <w:rsid w:val="000D0192"/>
    <w:rsid w:val="001D4E66"/>
    <w:rsid w:val="0080000C"/>
    <w:rsid w:val="00881EE5"/>
    <w:rsid w:val="0096652D"/>
    <w:rsid w:val="00A17783"/>
    <w:rsid w:val="00D76F20"/>
    <w:rsid w:val="00DA4D1C"/>
    <w:rsid w:val="00E80575"/>
    <w:rsid w:val="00FD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rFonts w:ascii="Calibri" w:hAnsi="Calibri" w:cs="Calibri"/>
      <w:color w:val="808080"/>
    </w:rPr>
  </w:style>
  <w:style w:type="paragraph" w:customStyle="1" w:styleId="2CD1EA4AC46D4D0C8A29E2E03030A51D">
    <w:name w:val="2CD1EA4AC46D4D0C8A29E2E03030A51D"/>
  </w:style>
  <w:style w:type="paragraph" w:styleId="Subttulo">
    <w:name w:val="Subtitle"/>
    <w:basedOn w:val="Normal"/>
    <w:next w:val="Normal"/>
    <w:link w:val="SubttuloChar"/>
    <w:uiPriority w:val="11"/>
    <w:qFormat/>
    <w:pPr>
      <w:jc w:val="center"/>
    </w:pPr>
    <w:rPr>
      <w:rFonts w:ascii="Calibri" w:eastAsia="SimSun" w:hAnsi="Calibri" w:cs="Calibri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11"/>
    <w:rPr>
      <w:rFonts w:ascii="Calibri" w:eastAsia="SimSun" w:hAnsi="Calibri" w:cs="Calibri"/>
      <w:lang w:val="pt-PT" w:eastAsia="en-US"/>
    </w:rPr>
  </w:style>
  <w:style w:type="paragraph" w:customStyle="1" w:styleId="A534AFE94506480E84F016B6C7B648E4">
    <w:name w:val="A534AFE94506480E84F016B6C7B648E4"/>
  </w:style>
  <w:style w:type="paragraph" w:customStyle="1" w:styleId="86393FE87ABA4536B79AB0E3858519B4">
    <w:name w:val="86393FE87ABA4536B79AB0E3858519B4"/>
  </w:style>
  <w:style w:type="paragraph" w:customStyle="1" w:styleId="2805D8E75972496DA4EC0E0C6BBD93C7">
    <w:name w:val="2805D8E75972496DA4EC0E0C6BBD93C7"/>
  </w:style>
  <w:style w:type="paragraph" w:customStyle="1" w:styleId="74DC1863EC92405AAD47620EBF67BAC2">
    <w:name w:val="74DC1863EC92405AAD47620EBF67BAC2"/>
  </w:style>
  <w:style w:type="paragraph" w:customStyle="1" w:styleId="6470A105645F4D0EB19ECA89CB40301C">
    <w:name w:val="6470A105645F4D0EB19ECA89CB40301C"/>
  </w:style>
  <w:style w:type="paragraph" w:customStyle="1" w:styleId="962CD15932B84FCFA292D5F6B9380FA8">
    <w:name w:val="962CD15932B84FCFA292D5F6B9380FA8"/>
  </w:style>
  <w:style w:type="paragraph" w:customStyle="1" w:styleId="970ECCF457774B88961CCD6D55967EB9">
    <w:name w:val="970ECCF457774B88961CCD6D55967EB9"/>
  </w:style>
  <w:style w:type="paragraph" w:customStyle="1" w:styleId="BA3C6262AE244239BB180BE54FA6189A">
    <w:name w:val="BA3C6262AE244239BB180BE54FA6189A"/>
  </w:style>
  <w:style w:type="paragraph" w:customStyle="1" w:styleId="1B349ABD952C4817A3702F9F59996C6B">
    <w:name w:val="1B349ABD952C4817A3702F9F59996C6B"/>
  </w:style>
  <w:style w:type="paragraph" w:customStyle="1" w:styleId="0A295BD4CC9C4F03BF1FF7D82174F2E0">
    <w:name w:val="0A295BD4CC9C4F03BF1FF7D82174F2E0"/>
  </w:style>
  <w:style w:type="paragraph" w:customStyle="1" w:styleId="A386807E37E4445D91322C75A409B0AF">
    <w:name w:val="A386807E37E4445D91322C75A409B0AF"/>
  </w:style>
  <w:style w:type="paragraph" w:customStyle="1" w:styleId="D2C00BAE7CE64BD9861B137F76AD15D2">
    <w:name w:val="D2C00BAE7CE64BD9861B137F76AD15D2"/>
  </w:style>
  <w:style w:type="paragraph" w:customStyle="1" w:styleId="4E9A5173E266436EA7B12637541DD129">
    <w:name w:val="4E9A5173E266436EA7B12637541DD129"/>
  </w:style>
  <w:style w:type="paragraph" w:customStyle="1" w:styleId="77D68CB30D2844DC9B84585F5EEEE415">
    <w:name w:val="77D68CB30D2844DC9B84585F5EEEE415"/>
  </w:style>
  <w:style w:type="paragraph" w:customStyle="1" w:styleId="566F0102033242CD819BB2A36D54CD7F">
    <w:name w:val="566F0102033242CD819BB2A36D54CD7F"/>
  </w:style>
  <w:style w:type="paragraph" w:customStyle="1" w:styleId="20E7BF3E177A4DF59671DB5A4869ED2B">
    <w:name w:val="20E7BF3E177A4DF59671DB5A4869ED2B"/>
  </w:style>
  <w:style w:type="paragraph" w:customStyle="1" w:styleId="639EEA457F2D422EB6C3DE9C8FF1E084">
    <w:name w:val="639EEA457F2D422EB6C3DE9C8FF1E084"/>
  </w:style>
  <w:style w:type="paragraph" w:styleId="Commarcadores">
    <w:name w:val="List Bullet"/>
    <w:basedOn w:val="Normal"/>
    <w:uiPriority w:val="99"/>
    <w:pPr>
      <w:numPr>
        <w:numId w:val="1"/>
      </w:numPr>
      <w:contextualSpacing/>
      <w:jc w:val="both"/>
    </w:pPr>
    <w:rPr>
      <w:rFonts w:ascii="Calibri" w:eastAsia="SimSun" w:hAnsi="Calibri" w:cs="Calibri"/>
      <w:lang w:val="pt-PT" w:eastAsia="en-US"/>
    </w:rPr>
  </w:style>
  <w:style w:type="paragraph" w:customStyle="1" w:styleId="D58B50C844F34780A08F2C86D5EFEA02">
    <w:name w:val="D58B50C844F34780A08F2C86D5EFEA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779A88-FD67-4416-B6C5-0F866E0CAB1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</Template>
  <TotalTime>0</TotalTime>
  <Pages>67</Pages>
  <Words>12005</Words>
  <Characters>64829</Characters>
  <Application>Microsoft Office Word</Application>
  <DocSecurity>0</DocSecurity>
  <Lines>540</Lines>
  <Paragraphs>153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2021-01-14T12:08:00Z</dcterms:created>
  <dcterms:modified xsi:type="dcterms:W3CDTF">2021-01-21T21:29:00Z</dcterms:modified>
</cp:coreProperties>
</file>