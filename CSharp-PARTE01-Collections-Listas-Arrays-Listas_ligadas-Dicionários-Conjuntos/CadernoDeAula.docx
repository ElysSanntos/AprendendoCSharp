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numbering.xml" ContentType="application/vnd.openxmlformats-officedocument.wordprocessingml.numbering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8EF14E6" w14:textId="77777777" w:rsidR="003161E7" w:rsidRPr="00CC3CF2" w:rsidRDefault="00E65EE1" w:rsidP="00706D60">
      <w:pPr>
        <w:rPr>
          <w:noProof/>
          <w:lang w:val="pt-BR"/>
        </w:rPr>
      </w:pPr>
      <w:r w:rsidRPr="00CC3CF2">
        <w:rPr>
          <w:noProof/>
          <w:lang w:val="pt-BR" w:bidi="pt-BR"/>
        </w:rPr>
        <w:drawing>
          <wp:anchor distT="0" distB="0" distL="114300" distR="114300" simplePos="0" relativeHeight="251654141" behindDoc="1" locked="0" layoutInCell="1" allowOverlap="1" wp14:anchorId="65F9FCC0" wp14:editId="42624DFB">
            <wp:simplePos x="0" y="0"/>
            <wp:positionH relativeFrom="page">
              <wp:align>right</wp:align>
            </wp:positionH>
            <wp:positionV relativeFrom="paragraph">
              <wp:posOffset>-930350</wp:posOffset>
            </wp:positionV>
            <wp:extent cx="7775575" cy="10689772"/>
            <wp:effectExtent l="0" t="0" r="0" b="0"/>
            <wp:wrapNone/>
            <wp:docPr id="2" name="Imagem 2" descr="Mãos trabalhando no laptop, flor, xícara de chá">
              <a:extLst xmlns:a="http://schemas.openxmlformats.org/drawingml/2006/main">
                <a:ext uri="{C183D7F6-B498-43B3-948B-1728B52AA6E4}">
                  <adec:decorative xmlns:adec="http://schemas.microsoft.com/office/drawing/2017/decorative" val="0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beverage-computer-flower-948888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77858" cy="1069291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B6867" w:rsidRPr="00CC3CF2">
        <w:rPr>
          <w:noProof/>
          <w:lang w:val="pt-BR" w:bidi="pt-BR"/>
        </w:rPr>
        <mc:AlternateContent>
          <mc:Choice Requires="wps">
            <w:drawing>
              <wp:anchor distT="0" distB="0" distL="114300" distR="114300" simplePos="0" relativeHeight="251677696" behindDoc="1" locked="0" layoutInCell="1" allowOverlap="1" wp14:anchorId="5056762B" wp14:editId="20001D40">
                <wp:simplePos x="0" y="0"/>
                <wp:positionH relativeFrom="page">
                  <wp:posOffset>438150</wp:posOffset>
                </wp:positionH>
                <wp:positionV relativeFrom="paragraph">
                  <wp:posOffset>-447675</wp:posOffset>
                </wp:positionV>
                <wp:extent cx="6659880" cy="9755505"/>
                <wp:effectExtent l="0" t="0" r="26670" b="17145"/>
                <wp:wrapNone/>
                <wp:docPr id="5" name="Retângulo 5">
                  <a:extLst xmlns:a="http://schemas.openxmlformats.org/drawingml/2006/main">
                    <a:ext uri="{C183D7F6-B498-43B3-948B-1728B52AA6E4}">
                      <adec:decorative xmlns:adec="http://schemas.microsoft.com/office/drawing/2017/decorative" val="1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59880" cy="975550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1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01763CD" w14:textId="77777777" w:rsidR="00EC019E" w:rsidRPr="00392EF0" w:rsidRDefault="00EC019E" w:rsidP="00AB1A73">
                            <w:pPr>
                              <w:jc w:val="center"/>
                              <w:rPr>
                                <w:noProof/>
                                <w:color w:val="FF0000"/>
                                <w:lang w:val="pt-BR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056762B" id="Retângulo 5" o:spid="_x0000_s1026" alt="&quot;&quot;" style="position:absolute;margin-left:34.5pt;margin-top:-35.25pt;width:524.4pt;height:768.15pt;z-index:-2516387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" filled="f" strokecolor="#2f5496 [2404]" strokeweight="1pt">
                <v:textbox>
                  <w:txbxContent>
                    <w:p w14:paraId="401763CD" w14:textId="77777777" w:rsidR="00EC019E" w:rsidRPr="00392EF0" w:rsidRDefault="00EC019E" w:rsidP="00AB1A73">
                      <w:pPr>
                        <w:jc w:val="center"/>
                        <w:rPr>
                          <w:noProof/>
                          <w:color w:val="FF0000"/>
                          <w:lang w:val="pt-BR"/>
                        </w:rPr>
                      </w:pPr>
                    </w:p>
                  </w:txbxContent>
                </v:textbox>
                <w10:wrap anchorx="page"/>
              </v:rect>
            </w:pict>
          </mc:Fallback>
        </mc:AlternateContent>
      </w:r>
    </w:p>
    <w:p w14:paraId="27017B3F" w14:textId="77777777" w:rsidR="002B5D98" w:rsidRPr="00CC3CF2" w:rsidRDefault="002B5D98" w:rsidP="002B5D98">
      <w:pPr>
        <w:rPr>
          <w:noProof/>
          <w:lang w:val="pt-BR"/>
        </w:rPr>
      </w:pPr>
    </w:p>
    <w:p w14:paraId="7EE1E27F" w14:textId="77777777" w:rsidR="002B5D98" w:rsidRPr="00CC3CF2" w:rsidRDefault="002B5D98" w:rsidP="002B5D98">
      <w:pPr>
        <w:rPr>
          <w:noProof/>
          <w:lang w:val="pt-BR"/>
        </w:rPr>
      </w:pPr>
    </w:p>
    <w:p w14:paraId="3ABB0E55" w14:textId="77777777" w:rsidR="00CC3CF2" w:rsidRPr="00CC3CF2" w:rsidRDefault="00CC3CF2" w:rsidP="002B5D98">
      <w:pPr>
        <w:rPr>
          <w:noProof/>
          <w:lang w:val="pt-BR"/>
        </w:rPr>
      </w:pPr>
    </w:p>
    <w:p w14:paraId="3521B7CF" w14:textId="77777777" w:rsidR="002B5D98" w:rsidRPr="00CC3CF2" w:rsidRDefault="002B5D98" w:rsidP="002B5D98">
      <w:pPr>
        <w:rPr>
          <w:noProof/>
          <w:lang w:val="pt-BR"/>
        </w:rPr>
      </w:pPr>
    </w:p>
    <w:p w14:paraId="69954D60" w14:textId="77777777" w:rsidR="002B5D98" w:rsidRPr="00CC3CF2" w:rsidRDefault="002B5D98" w:rsidP="002B5D98">
      <w:pPr>
        <w:rPr>
          <w:noProof/>
          <w:lang w:val="pt-BR"/>
        </w:rPr>
      </w:pPr>
    </w:p>
    <w:p w14:paraId="1FC6392A" w14:textId="77777777" w:rsidR="002B5D98" w:rsidRPr="00B774E8" w:rsidRDefault="009E0D43" w:rsidP="002B5D98">
      <w:pPr>
        <w:pStyle w:val="Ttulo"/>
        <w:rPr>
          <w:noProof/>
          <w:lang w:val="pt-BR"/>
        </w:rPr>
      </w:pPr>
      <w:r w:rsidRPr="00B774E8">
        <w:rPr>
          <w:noProof/>
          <w:lang w:val="pt-BR"/>
        </w:rPr>
        <w:t>Elys Sanntos</w:t>
      </w:r>
    </w:p>
    <w:p w14:paraId="128BB935" w14:textId="77777777" w:rsidR="002B5D98" w:rsidRPr="00B774E8" w:rsidRDefault="002B5D98" w:rsidP="002B5D98">
      <w:pPr>
        <w:rPr>
          <w:noProof/>
          <w:lang w:val="pt-BR"/>
        </w:rPr>
      </w:pPr>
    </w:p>
    <w:p w14:paraId="154CDB88" w14:textId="77777777" w:rsidR="002B5D98" w:rsidRPr="00B774E8" w:rsidRDefault="002B5D98" w:rsidP="002B5D98">
      <w:pPr>
        <w:rPr>
          <w:noProof/>
          <w:lang w:val="pt-BR"/>
        </w:rPr>
      </w:pPr>
    </w:p>
    <w:p w14:paraId="408EA980" w14:textId="77777777" w:rsidR="002B5D98" w:rsidRPr="00B774E8" w:rsidRDefault="002B5D98" w:rsidP="002B5D98">
      <w:pPr>
        <w:rPr>
          <w:noProof/>
          <w:lang w:val="pt-BR"/>
        </w:rPr>
      </w:pPr>
    </w:p>
    <w:p w14:paraId="3C097D13" w14:textId="77777777" w:rsidR="00E96235" w:rsidRPr="00B774E8" w:rsidRDefault="00B774E8" w:rsidP="004C4B29">
      <w:pPr>
        <w:rPr>
          <w:noProof/>
          <w:lang w:val="pt-BR"/>
        </w:rPr>
      </w:pPr>
      <w:r w:rsidRPr="00B774E8">
        <w:rPr>
          <w:rFonts w:ascii="Open Sans" w:hAnsi="Open Sans" w:cs="Open Sans"/>
          <w:b/>
          <w:bCs/>
          <w:color w:val="FFFFFF"/>
          <w:spacing w:val="-5"/>
          <w:sz w:val="60"/>
          <w:szCs w:val="60"/>
          <w:shd w:val="clear" w:color="auto" w:fill="D579E2"/>
        </w:rPr>
        <w:t>C# Collections parte 1: Listas, arrays, listas ligadas, dicionários e conjuntos</w:t>
      </w:r>
      <w:r w:rsidR="004C4B29" w:rsidRPr="00B774E8">
        <w:rPr>
          <w:noProof/>
          <w:lang w:val="pt-BR" w:bidi="pt-BR"/>
        </w:rPr>
        <w:t xml:space="preserve"> </w:t>
      </w:r>
      <w:r w:rsidR="002974C8" w:rsidRPr="00B774E8">
        <w:rPr>
          <w:noProof/>
          <w:lang w:val="pt-BR" w:bidi="pt-BR"/>
        </w:rPr>
        <w:br w:type="page"/>
      </w:r>
    </w:p>
    <w:sdt>
      <w:sdtPr>
        <w:rPr>
          <w:noProof/>
          <w:lang w:val="pt-BR"/>
        </w:rPr>
        <w:id w:val="-1038430432"/>
        <w:docPartObj>
          <w:docPartGallery w:val="Table of Contents"/>
          <w:docPartUnique/>
        </w:docPartObj>
      </w:sdtPr>
      <w:sdtContent>
        <w:p w14:paraId="5310191E" w14:textId="77777777" w:rsidR="00CC3CF2" w:rsidRPr="00CC3CF2" w:rsidRDefault="00CC3CF2" w:rsidP="00DF7F6F">
          <w:pPr>
            <w:rPr>
              <w:noProof/>
              <w:lang w:val="pt-BR"/>
            </w:rPr>
          </w:pPr>
        </w:p>
        <w:p w14:paraId="2BA07E39" w14:textId="77777777" w:rsidR="00E96235" w:rsidRPr="00CC3CF2" w:rsidRDefault="001A0417" w:rsidP="00706D60">
          <w:pPr>
            <w:pStyle w:val="CabealhodoSumrio"/>
            <w:rPr>
              <w:noProof/>
              <w:lang w:val="pt-BR"/>
            </w:rPr>
          </w:pPr>
          <w:r w:rsidRPr="00CC3CF2">
            <w:rPr>
              <w:noProof/>
              <w:lang w:val="pt-BR" w:bidi="pt-BR"/>
            </w:rPr>
            <mc:AlternateContent>
              <mc:Choice Requires="wps">
                <w:drawing>
                  <wp:anchor distT="0" distB="0" distL="114300" distR="114300" simplePos="0" relativeHeight="251659264" behindDoc="1" locked="0" layoutInCell="1" allowOverlap="1" wp14:anchorId="3F6EDA9F" wp14:editId="1AC5CC59">
                    <wp:simplePos x="0" y="0"/>
                    <wp:positionH relativeFrom="page">
                      <wp:posOffset>438150</wp:posOffset>
                    </wp:positionH>
                    <wp:positionV relativeFrom="paragraph">
                      <wp:posOffset>-733425</wp:posOffset>
                    </wp:positionV>
                    <wp:extent cx="6659880" cy="9755505"/>
                    <wp:effectExtent l="0" t="0" r="26670" b="17145"/>
                    <wp:wrapNone/>
                    <wp:docPr id="7" name="Retângulo 7">
                      <a:extLst xmlns:a="http://schemas.openxmlformats.org/drawingml/2006/main">
                        <a:ext uri="{C183D7F6-B498-43B3-948B-1728B52AA6E4}">
                          <adec:decorative xmlns:adec="http://schemas.microsoft.com/office/drawing/2017/decorative" val="1"/>
                        </a:ext>
                      </a:extLst>
                    </wp:docPr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6659880" cy="975550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solidFill>
                                <a:schemeClr val="accent1">
                                  <a:lumMod val="75000"/>
                                </a:schemeClr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62D92D15" w14:textId="77777777" w:rsidR="00EC019E" w:rsidRPr="00AB1A73" w:rsidRDefault="00EC019E" w:rsidP="00AB1A73">
                                <w:pPr>
                                  <w:jc w:val="center"/>
                                  <w:rPr>
                                    <w:lang w:val="pt-BR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rect w14:anchorId="3F6EDA9F" id="Retângulo 7" o:spid="_x0000_s1027" alt="&quot;&quot;" style="position:absolute;left:0;text-align:left;margin-left:34.5pt;margin-top:-57.75pt;width:524.4pt;height:768.15pt;z-index:-2516572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" filled="f" strokecolor="#2f5496 [2404]" strokeweight="1pt">
                    <v:textbox>
                      <w:txbxContent>
                        <w:p w14:paraId="62D92D15" w14:textId="77777777" w:rsidR="00EC019E" w:rsidRPr="00AB1A73" w:rsidRDefault="00EC019E" w:rsidP="00AB1A73">
                          <w:pPr>
                            <w:jc w:val="center"/>
                            <w:rPr>
                              <w:lang w:val="pt-BR"/>
                            </w:rPr>
                          </w:pPr>
                        </w:p>
                      </w:txbxContent>
                    </v:textbox>
                    <w10:wrap anchorx="page"/>
                  </v:rect>
                </w:pict>
              </mc:Fallback>
            </mc:AlternateContent>
          </w:r>
          <w:r w:rsidR="00E541C4" w:rsidRPr="00CC3CF2">
            <w:rPr>
              <w:noProof/>
              <w:lang w:val="pt-BR" w:bidi="pt-BR"/>
            </w:rPr>
            <w:t>SUMÁRIO</w:t>
          </w:r>
        </w:p>
        <w:p w14:paraId="471720E1" w14:textId="77777777" w:rsidR="00136DDD" w:rsidRPr="00CC3CF2" w:rsidRDefault="00136DDD" w:rsidP="00706D60">
          <w:pPr>
            <w:pStyle w:val="Sumrio1"/>
            <w:rPr>
              <w:noProof/>
              <w:lang w:val="pt-BR"/>
            </w:rPr>
          </w:pPr>
        </w:p>
        <w:p w14:paraId="5D553F36" w14:textId="77777777" w:rsidR="00136DDD" w:rsidRPr="00CC3CF2" w:rsidRDefault="00136DDD" w:rsidP="00706D60">
          <w:pPr>
            <w:pStyle w:val="Sumrio1"/>
            <w:rPr>
              <w:noProof/>
              <w:lang w:val="pt-BR"/>
            </w:rPr>
          </w:pPr>
        </w:p>
        <w:p w14:paraId="2A66F4E7" w14:textId="77777777" w:rsidR="00136DDD" w:rsidRPr="00CC3CF2" w:rsidRDefault="00136DDD" w:rsidP="00706D60">
          <w:pPr>
            <w:pStyle w:val="Sumrio1"/>
            <w:rPr>
              <w:noProof/>
              <w:lang w:val="pt-BR"/>
            </w:rPr>
          </w:pPr>
        </w:p>
        <w:p w14:paraId="2C03D8CB" w14:textId="754C515A" w:rsidR="0035381B" w:rsidRDefault="00E96235">
          <w:pPr>
            <w:pStyle w:val="Sumrio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lang w:val="pt-BR" w:eastAsia="pt-BR"/>
            </w:rPr>
          </w:pPr>
          <w:r w:rsidRPr="00CC3CF2">
            <w:rPr>
              <w:b/>
              <w:noProof/>
              <w:lang w:val="pt-BR" w:bidi="pt-BR"/>
            </w:rPr>
            <w:fldChar w:fldCharType="begin"/>
          </w:r>
          <w:r w:rsidRPr="00CC3CF2">
            <w:rPr>
              <w:b/>
              <w:noProof/>
              <w:lang w:val="pt-BR" w:bidi="pt-BR"/>
            </w:rPr>
            <w:instrText xml:space="preserve"> TOC \o "1-3" \h \z \u </w:instrText>
          </w:r>
          <w:r w:rsidRPr="00CC3CF2">
            <w:rPr>
              <w:b/>
              <w:noProof/>
              <w:lang w:val="pt-BR" w:bidi="pt-BR"/>
            </w:rPr>
            <w:fldChar w:fldCharType="separate"/>
          </w:r>
          <w:hyperlink w:anchor="_Toc62147086" w:history="1">
            <w:r w:rsidR="0035381B" w:rsidRPr="004A6214">
              <w:rPr>
                <w:rStyle w:val="Hyperlink"/>
                <w:noProof/>
                <w:lang w:val="pt-BR" w:bidi="pt-BR"/>
              </w:rPr>
              <w:t>Introdução</w:t>
            </w:r>
            <w:r w:rsidR="0035381B">
              <w:rPr>
                <w:noProof/>
                <w:webHidden/>
              </w:rPr>
              <w:tab/>
            </w:r>
            <w:r w:rsidR="0035381B">
              <w:rPr>
                <w:noProof/>
                <w:webHidden/>
              </w:rPr>
              <w:fldChar w:fldCharType="begin"/>
            </w:r>
            <w:r w:rsidR="0035381B">
              <w:rPr>
                <w:noProof/>
                <w:webHidden/>
              </w:rPr>
              <w:instrText xml:space="preserve"> PAGEREF _Toc62147086 \h </w:instrText>
            </w:r>
            <w:r w:rsidR="0035381B">
              <w:rPr>
                <w:noProof/>
                <w:webHidden/>
              </w:rPr>
            </w:r>
            <w:r w:rsidR="0035381B">
              <w:rPr>
                <w:noProof/>
                <w:webHidden/>
              </w:rPr>
              <w:fldChar w:fldCharType="separate"/>
            </w:r>
            <w:r w:rsidR="0035381B">
              <w:rPr>
                <w:noProof/>
                <w:webHidden/>
              </w:rPr>
              <w:t>4</w:t>
            </w:r>
            <w:r w:rsidR="0035381B">
              <w:rPr>
                <w:noProof/>
                <w:webHidden/>
              </w:rPr>
              <w:fldChar w:fldCharType="end"/>
            </w:r>
          </w:hyperlink>
        </w:p>
        <w:p w14:paraId="2AA09F17" w14:textId="077BCBEC" w:rsidR="0035381B" w:rsidRDefault="0035381B">
          <w:pPr>
            <w:pStyle w:val="Sumrio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lang w:val="pt-BR" w:eastAsia="pt-BR"/>
            </w:rPr>
          </w:pPr>
          <w:hyperlink w:anchor="_Toc62147087" w:history="1">
            <w:r w:rsidRPr="004A6214">
              <w:rPr>
                <w:rStyle w:val="Hyperlink"/>
                <w:b/>
                <w:bCs/>
                <w:noProof/>
              </w:rPr>
              <w:t>Declarando e Populando Arrays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_Toc62147087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0409CC" w14:textId="43ADF4D4" w:rsidR="0035381B" w:rsidRDefault="0035381B">
          <w:pPr>
            <w:pStyle w:val="Sumrio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lang w:val="pt-BR" w:eastAsia="pt-BR"/>
            </w:rPr>
          </w:pPr>
          <w:hyperlink w:anchor="_Toc62147088" w:history="1">
            <w:r w:rsidRPr="004A6214">
              <w:rPr>
                <w:rStyle w:val="Hyperlink"/>
                <w:b/>
                <w:bCs/>
                <w:noProof/>
              </w:rPr>
              <w:t>Atribuindo Valores A Um Array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_Toc62147088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F8CC27" w14:textId="6B58C32C" w:rsidR="0035381B" w:rsidRDefault="0035381B">
          <w:pPr>
            <w:pStyle w:val="Sumrio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lang w:val="pt-BR" w:eastAsia="pt-BR"/>
            </w:rPr>
          </w:pPr>
          <w:hyperlink w:anchor="_Toc62147089" w:history="1">
            <w:r w:rsidRPr="004A6214">
              <w:rPr>
                <w:rStyle w:val="Hyperlink"/>
                <w:b/>
                <w:bCs/>
                <w:noProof/>
              </w:rPr>
              <w:t>Modificando um valor de um elemento de um array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_Toc62147089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BC9D27" w14:textId="768CB855" w:rsidR="0035381B" w:rsidRDefault="0035381B">
          <w:pPr>
            <w:pStyle w:val="Sumrio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lang w:val="pt-BR" w:eastAsia="pt-BR"/>
            </w:rPr>
          </w:pPr>
          <w:hyperlink w:anchor="_Toc62147090" w:history="1">
            <w:r w:rsidRPr="004A6214">
              <w:rPr>
                <w:rStyle w:val="Hyperlink"/>
                <w:b/>
                <w:bCs/>
                <w:noProof/>
              </w:rPr>
              <w:t>Operações com Arrays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_Toc62147090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E5C8B9" w14:textId="70B0323A" w:rsidR="0035381B" w:rsidRDefault="0035381B">
          <w:pPr>
            <w:pStyle w:val="Sumrio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lang w:val="pt-BR" w:eastAsia="pt-BR"/>
            </w:rPr>
          </w:pPr>
          <w:hyperlink w:anchor="_Toc62147091" w:history="1">
            <w:r w:rsidRPr="004A6214">
              <w:rPr>
                <w:rStyle w:val="Hyperlink"/>
                <w:b/>
                <w:bCs/>
                <w:noProof/>
              </w:rPr>
              <w:t>Copiando dados de um array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_Toc62147091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5215BC" w14:textId="69686E95" w:rsidR="0035381B" w:rsidRDefault="0035381B">
          <w:pPr>
            <w:pStyle w:val="Sumrio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lang w:val="pt-BR" w:eastAsia="pt-BR"/>
            </w:rPr>
          </w:pPr>
          <w:hyperlink w:anchor="_Toc62147092" w:history="1">
            <w:r w:rsidRPr="004A6214">
              <w:rPr>
                <w:rStyle w:val="Hyperlink"/>
                <w:b/>
                <w:bCs/>
                <w:noProof/>
              </w:rPr>
              <w:t>Mão na Massa: Começando com Arrays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_Toc62147092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188D6F" w14:textId="55C461F2" w:rsidR="0035381B" w:rsidRDefault="0035381B">
          <w:pPr>
            <w:pStyle w:val="Sumrio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lang w:val="pt-BR" w:eastAsia="pt-BR"/>
            </w:rPr>
          </w:pPr>
          <w:hyperlink w:anchor="_Toc62147093" w:history="1">
            <w:r w:rsidRPr="004A6214">
              <w:rPr>
                <w:rStyle w:val="Hyperlink"/>
                <w:rFonts w:ascii="Open Sans" w:hAnsi="Open Sans" w:cs="Open Sans"/>
                <w:noProof/>
                <w:spacing w:val="-8"/>
              </w:rPr>
              <w:t>Declarando um array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_Toc62147093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F6C7BE" w14:textId="3DB243AA" w:rsidR="0035381B" w:rsidRDefault="0035381B">
          <w:pPr>
            <w:pStyle w:val="Sumrio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lang w:val="pt-BR" w:eastAsia="pt-BR"/>
            </w:rPr>
          </w:pPr>
          <w:hyperlink w:anchor="_Toc62147094" w:history="1">
            <w:r w:rsidRPr="004A6214">
              <w:rPr>
                <w:rStyle w:val="Hyperlink"/>
                <w:rFonts w:ascii="Open Sans" w:hAnsi="Open Sans" w:cs="Open Sans"/>
                <w:noProof/>
                <w:spacing w:val="-8"/>
              </w:rPr>
              <w:t>Imprimindo um array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_Toc62147094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59BDDB" w14:textId="39F1D3CB" w:rsidR="0035381B" w:rsidRDefault="0035381B">
          <w:pPr>
            <w:pStyle w:val="Sumrio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lang w:val="pt-BR" w:eastAsia="pt-BR"/>
            </w:rPr>
          </w:pPr>
          <w:hyperlink w:anchor="_Toc62147095" w:history="1">
            <w:r w:rsidRPr="004A6214">
              <w:rPr>
                <w:rStyle w:val="Hyperlink"/>
                <w:rFonts w:ascii="Open Sans" w:hAnsi="Open Sans" w:cs="Open Sans"/>
                <w:noProof/>
                <w:spacing w:val="-8"/>
              </w:rPr>
              <w:t>Acessando o primeiro item do array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_Toc62147095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D561E3" w14:textId="57CA1474" w:rsidR="0035381B" w:rsidRDefault="0035381B">
          <w:pPr>
            <w:pStyle w:val="Sumrio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lang w:val="pt-BR" w:eastAsia="pt-BR"/>
            </w:rPr>
          </w:pPr>
          <w:hyperlink w:anchor="_Toc62147096" w:history="1">
            <w:r w:rsidRPr="004A6214">
              <w:rPr>
                <w:rStyle w:val="Hyperlink"/>
                <w:rFonts w:ascii="Open Sans" w:hAnsi="Open Sans" w:cs="Open Sans"/>
                <w:noProof/>
                <w:spacing w:val="-8"/>
              </w:rPr>
              <w:t>Acessando o último item do array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_Toc62147096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190772" w14:textId="0336B7F1" w:rsidR="0035381B" w:rsidRDefault="0035381B">
          <w:pPr>
            <w:pStyle w:val="Sumrio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lang w:val="pt-BR" w:eastAsia="pt-BR"/>
            </w:rPr>
          </w:pPr>
          <w:hyperlink w:anchor="_Toc62147097" w:history="1">
            <w:r w:rsidRPr="004A6214">
              <w:rPr>
                <w:rStyle w:val="Hyperlink"/>
                <w:rFonts w:ascii="Open Sans" w:hAnsi="Open Sans" w:cs="Open Sans"/>
                <w:noProof/>
                <w:spacing w:val="-8"/>
              </w:rPr>
              <w:t>Modificando item de um array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_Toc62147097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3F9348" w14:textId="3FD986AB" w:rsidR="0035381B" w:rsidRDefault="0035381B">
          <w:pPr>
            <w:pStyle w:val="Sumrio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lang w:val="pt-BR" w:eastAsia="pt-BR"/>
            </w:rPr>
          </w:pPr>
          <w:hyperlink w:anchor="_Toc62147098" w:history="1">
            <w:r w:rsidRPr="004A6214">
              <w:rPr>
                <w:rStyle w:val="Hyperlink"/>
                <w:rFonts w:ascii="Open Sans" w:hAnsi="Open Sans" w:cs="Open Sans"/>
                <w:noProof/>
                <w:spacing w:val="-8"/>
              </w:rPr>
              <w:t>Acessando o primeiro ou último item de um array que satisfaz uma condição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_Toc62147098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01F62A" w14:textId="2E0B9680" w:rsidR="0035381B" w:rsidRDefault="0035381B">
          <w:pPr>
            <w:pStyle w:val="Sumrio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lang w:val="pt-BR" w:eastAsia="pt-BR"/>
            </w:rPr>
          </w:pPr>
          <w:hyperlink w:anchor="_Toc62147099" w:history="1">
            <w:r w:rsidRPr="004A6214">
              <w:rPr>
                <w:rStyle w:val="Hyperlink"/>
                <w:rFonts w:ascii="Open Sans" w:hAnsi="Open Sans" w:cs="Open Sans"/>
                <w:noProof/>
                <w:spacing w:val="-8"/>
              </w:rPr>
              <w:t>Revertendo a ordem do array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_Toc62147099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4D8E44" w14:textId="03E175B6" w:rsidR="0035381B" w:rsidRDefault="0035381B">
          <w:pPr>
            <w:pStyle w:val="Sumrio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lang w:val="pt-BR" w:eastAsia="pt-BR"/>
            </w:rPr>
          </w:pPr>
          <w:hyperlink w:anchor="_Toc62147100" w:history="1">
            <w:r w:rsidRPr="004A6214">
              <w:rPr>
                <w:rStyle w:val="Hyperlink"/>
                <w:rFonts w:ascii="Open Sans" w:hAnsi="Open Sans" w:cs="Open Sans"/>
                <w:noProof/>
                <w:spacing w:val="-8"/>
              </w:rPr>
              <w:t>Redimensionando um array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_Toc62147100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57747C" w14:textId="5E9194B9" w:rsidR="0035381B" w:rsidRDefault="0035381B">
          <w:pPr>
            <w:pStyle w:val="Sumrio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lang w:val="pt-BR" w:eastAsia="pt-BR"/>
            </w:rPr>
          </w:pPr>
          <w:hyperlink w:anchor="_Toc62147101" w:history="1">
            <w:r w:rsidRPr="004A6214">
              <w:rPr>
                <w:rStyle w:val="Hyperlink"/>
                <w:rFonts w:ascii="Open Sans" w:hAnsi="Open Sans" w:cs="Open Sans"/>
                <w:noProof/>
                <w:spacing w:val="-8"/>
              </w:rPr>
              <w:t>Ordenando um array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_Toc62147101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1C9236" w14:textId="40A7750C" w:rsidR="0035381B" w:rsidRDefault="0035381B">
          <w:pPr>
            <w:pStyle w:val="Sumrio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lang w:val="pt-BR" w:eastAsia="pt-BR"/>
            </w:rPr>
          </w:pPr>
          <w:hyperlink w:anchor="_Toc62147102" w:history="1">
            <w:r w:rsidRPr="004A6214">
              <w:rPr>
                <w:rStyle w:val="Hyperlink"/>
                <w:rFonts w:ascii="Open Sans" w:hAnsi="Open Sans" w:cs="Open Sans"/>
                <w:noProof/>
                <w:spacing w:val="-8"/>
              </w:rPr>
              <w:t>Copiando um array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_Toc62147102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22014E" w14:textId="35203699" w:rsidR="0035381B" w:rsidRDefault="0035381B">
          <w:pPr>
            <w:pStyle w:val="Sumrio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lang w:val="pt-BR" w:eastAsia="pt-BR"/>
            </w:rPr>
          </w:pPr>
          <w:hyperlink w:anchor="_Toc62147103" w:history="1">
            <w:r w:rsidRPr="004A6214">
              <w:rPr>
                <w:rStyle w:val="Hyperlink"/>
                <w:rFonts w:ascii="Open Sans" w:hAnsi="Open Sans" w:cs="Open Sans"/>
                <w:noProof/>
                <w:spacing w:val="-8"/>
              </w:rPr>
              <w:t>Clonando um array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_Toc62147103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98BF16" w14:textId="4018FD8D" w:rsidR="0035381B" w:rsidRDefault="0035381B">
          <w:pPr>
            <w:pStyle w:val="Sumrio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lang w:val="pt-BR" w:eastAsia="pt-BR"/>
            </w:rPr>
          </w:pPr>
          <w:hyperlink w:anchor="_Toc62147104" w:history="1">
            <w:r w:rsidRPr="004A6214">
              <w:rPr>
                <w:rStyle w:val="Hyperlink"/>
                <w:rFonts w:ascii="Open Sans" w:hAnsi="Open Sans" w:cs="Open Sans"/>
                <w:noProof/>
                <w:spacing w:val="-8"/>
              </w:rPr>
              <w:t>Limpando arrays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_Toc62147104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E7A036" w14:textId="0660CA23" w:rsidR="0035381B" w:rsidRDefault="0035381B">
          <w:pPr>
            <w:pStyle w:val="Sumrio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lang w:val="pt-BR" w:eastAsia="pt-BR"/>
            </w:rPr>
          </w:pPr>
          <w:hyperlink w:anchor="_Toc62147105" w:history="1">
            <w:r w:rsidRPr="004A6214">
              <w:rPr>
                <w:rStyle w:val="Hyperlink"/>
                <w:b/>
                <w:bCs/>
                <w:noProof/>
              </w:rPr>
              <w:t>Para saber mais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_Toc62147105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F9FCC6" w14:textId="290C8821" w:rsidR="0035381B" w:rsidRDefault="0035381B">
          <w:pPr>
            <w:pStyle w:val="Sumrio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lang w:val="pt-BR" w:eastAsia="pt-BR"/>
            </w:rPr>
          </w:pPr>
          <w:hyperlink w:anchor="_Toc62147106" w:history="1">
            <w:r w:rsidRPr="004A6214">
              <w:rPr>
                <w:rStyle w:val="Hyperlink"/>
                <w:b/>
                <w:bCs/>
                <w:noProof/>
              </w:rPr>
              <w:t>O que aprendemos?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_Toc62147106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632ADF" w14:textId="6DB9C167" w:rsidR="0035381B" w:rsidRDefault="0035381B">
          <w:pPr>
            <w:pStyle w:val="Sumrio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lang w:val="pt-BR" w:eastAsia="pt-BR"/>
            </w:rPr>
          </w:pPr>
          <w:hyperlink w:anchor="_Toc62147107" w:history="1">
            <w:r w:rsidRPr="004A6214">
              <w:rPr>
                <w:rStyle w:val="Hyperlink"/>
                <w:b/>
                <w:bCs/>
                <w:noProof/>
              </w:rPr>
              <w:t>Consolidando seu conhecimento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_Toc62147107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7078EB" w14:textId="7860BA08" w:rsidR="0035381B" w:rsidRDefault="0035381B">
          <w:pPr>
            <w:pStyle w:val="Sumrio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lang w:val="pt-BR" w:eastAsia="pt-BR"/>
            </w:rPr>
          </w:pPr>
          <w:hyperlink w:anchor="_Toc62147108" w:history="1">
            <w:r w:rsidRPr="004A6214">
              <w:rPr>
                <w:rStyle w:val="Hyperlink"/>
                <w:b/>
                <w:bCs/>
                <w:noProof/>
              </w:rPr>
              <w:t>Introdução às Listas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_Toc62147108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DB82EB" w14:textId="007D3BE1" w:rsidR="0035381B" w:rsidRDefault="0035381B">
          <w:pPr>
            <w:pStyle w:val="Sumrio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lang w:val="pt-BR" w:eastAsia="pt-BR"/>
            </w:rPr>
          </w:pPr>
          <w:hyperlink w:anchor="_Toc62147109" w:history="1">
            <w:r w:rsidRPr="004A6214">
              <w:rPr>
                <w:rStyle w:val="Hyperlink"/>
                <w:b/>
                <w:bCs/>
                <w:noProof/>
              </w:rPr>
              <w:t>Operações com Listas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_Toc62147109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3A7060" w14:textId="79CF54C9" w:rsidR="0035381B" w:rsidRDefault="0035381B">
          <w:pPr>
            <w:pStyle w:val="Sumrio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lang w:val="pt-BR" w:eastAsia="pt-BR"/>
            </w:rPr>
          </w:pPr>
          <w:hyperlink w:anchor="_Toc62147110" w:history="1">
            <w:r w:rsidRPr="004A6214">
              <w:rPr>
                <w:rStyle w:val="Hyperlink"/>
                <w:b/>
                <w:bCs/>
                <w:noProof/>
              </w:rPr>
              <w:t>Listas de Objetos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_Toc62147110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F5E838" w14:textId="3276B2C6" w:rsidR="0035381B" w:rsidRDefault="0035381B">
          <w:pPr>
            <w:pStyle w:val="Sumrio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lang w:val="pt-BR" w:eastAsia="pt-BR"/>
            </w:rPr>
          </w:pPr>
          <w:hyperlink w:anchor="_Toc62147111" w:history="1">
            <w:r w:rsidRPr="004A6214">
              <w:rPr>
                <w:rStyle w:val="Hyperlink"/>
                <w:b/>
                <w:bCs/>
                <w:noProof/>
              </w:rPr>
              <w:t>Ordenando uma lista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_Toc62147111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DA81EA" w14:textId="62F70AAE" w:rsidR="0035381B" w:rsidRDefault="0035381B">
          <w:pPr>
            <w:pStyle w:val="Sumrio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lang w:val="pt-BR" w:eastAsia="pt-BR"/>
            </w:rPr>
          </w:pPr>
          <w:hyperlink w:anchor="_Toc62147112" w:history="1">
            <w:r w:rsidRPr="004A6214">
              <w:rPr>
                <w:rStyle w:val="Hyperlink"/>
                <w:b/>
                <w:bCs/>
                <w:noProof/>
              </w:rPr>
              <w:t>Lista Somente Leitura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_Toc62147112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B6B21F" w14:textId="4A514497" w:rsidR="0035381B" w:rsidRDefault="0035381B">
          <w:pPr>
            <w:pStyle w:val="Sumrio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lang w:val="pt-BR" w:eastAsia="pt-BR"/>
            </w:rPr>
          </w:pPr>
          <w:hyperlink w:anchor="_Toc62147113" w:history="1">
            <w:r w:rsidRPr="004A6214">
              <w:rPr>
                <w:rStyle w:val="Hyperlink"/>
                <w:b/>
                <w:bCs/>
                <w:noProof/>
              </w:rPr>
              <w:t>Lista somente-leitura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_Toc62147113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DC0703" w14:textId="35B5340F" w:rsidR="0035381B" w:rsidRDefault="0035381B">
          <w:pPr>
            <w:pStyle w:val="Sumrio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lang w:val="pt-BR" w:eastAsia="pt-BR"/>
            </w:rPr>
          </w:pPr>
          <w:hyperlink w:anchor="_Toc62147114" w:history="1">
            <w:r w:rsidRPr="004A6214">
              <w:rPr>
                <w:rStyle w:val="Hyperlink"/>
                <w:b/>
                <w:bCs/>
                <w:noProof/>
              </w:rPr>
              <w:t>Ordenando e Totalizando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_Toc62147114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05B6F6" w14:textId="65A04C50" w:rsidR="0035381B" w:rsidRDefault="0035381B">
          <w:pPr>
            <w:pStyle w:val="Sumrio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lang w:val="pt-BR" w:eastAsia="pt-BR"/>
            </w:rPr>
          </w:pPr>
          <w:hyperlink w:anchor="_Toc62147115" w:history="1">
            <w:r w:rsidRPr="004A6214">
              <w:rPr>
                <w:rStyle w:val="Hyperlink"/>
                <w:b/>
                <w:bCs/>
                <w:noProof/>
              </w:rPr>
              <w:t>Totalizando valores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_Toc62147115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48D009" w14:textId="31FFEF25" w:rsidR="0035381B" w:rsidRDefault="0035381B">
          <w:pPr>
            <w:pStyle w:val="Sumrio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lang w:val="pt-BR" w:eastAsia="pt-BR"/>
            </w:rPr>
          </w:pPr>
          <w:hyperlink w:anchor="_Toc62147116" w:history="1">
            <w:r w:rsidRPr="004A6214">
              <w:rPr>
                <w:rStyle w:val="Hyperlink"/>
                <w:b/>
                <w:bCs/>
                <w:noProof/>
              </w:rPr>
              <w:t>Mão na Massa: Lista, a Coleção Flexível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_Toc62147116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61CCD9" w14:textId="3F5A9F6D" w:rsidR="0035381B" w:rsidRDefault="0035381B">
          <w:pPr>
            <w:pStyle w:val="Sumrio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lang w:val="pt-BR" w:eastAsia="pt-BR"/>
            </w:rPr>
          </w:pPr>
          <w:hyperlink w:anchor="_Toc62147117" w:history="1">
            <w:r w:rsidRPr="004A6214">
              <w:rPr>
                <w:rStyle w:val="Hyperlink"/>
                <w:rFonts w:ascii="Open Sans" w:hAnsi="Open Sans" w:cs="Open Sans"/>
                <w:noProof/>
                <w:spacing w:val="-8"/>
              </w:rPr>
              <w:t>Declarando uma lista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_Toc62147117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FC8A09" w14:textId="6DC8E2F0" w:rsidR="0035381B" w:rsidRDefault="0035381B">
          <w:pPr>
            <w:pStyle w:val="Sumrio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lang w:val="pt-BR" w:eastAsia="pt-BR"/>
            </w:rPr>
          </w:pPr>
          <w:hyperlink w:anchor="_Toc62147118" w:history="1">
            <w:r w:rsidRPr="004A6214">
              <w:rPr>
                <w:rStyle w:val="Hyperlink"/>
                <w:rFonts w:ascii="Open Sans" w:hAnsi="Open Sans" w:cs="Open Sans"/>
                <w:noProof/>
                <w:spacing w:val="-8"/>
              </w:rPr>
              <w:t>A sintaxe de uma lista de strings em 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_Toc62147118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482FA5" w14:textId="7CA27CEA" w:rsidR="0035381B" w:rsidRDefault="0035381B">
          <w:pPr>
            <w:pStyle w:val="Sumrio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lang w:val="pt-BR" w:eastAsia="pt-BR"/>
            </w:rPr>
          </w:pPr>
          <w:hyperlink w:anchor="_Toc62147119" w:history="1">
            <w:r w:rsidRPr="004A6214">
              <w:rPr>
                <w:rStyle w:val="Hyperlink"/>
                <w:rFonts w:ascii="Open Sans" w:hAnsi="Open Sans" w:cs="Open Sans"/>
                <w:noProof/>
                <w:spacing w:val="-8"/>
              </w:rPr>
              <w:t>Declarando e inicializando uma lista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_Toc62147119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58A582" w14:textId="501A9C58" w:rsidR="0035381B" w:rsidRDefault="0035381B">
          <w:pPr>
            <w:pStyle w:val="Sumrio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lang w:val="pt-BR" w:eastAsia="pt-BR"/>
            </w:rPr>
          </w:pPr>
          <w:hyperlink w:anchor="_Toc62147120" w:history="1">
            <w:r w:rsidRPr="004A6214">
              <w:rPr>
                <w:rStyle w:val="Hyperlink"/>
                <w:rFonts w:ascii="Open Sans" w:hAnsi="Open Sans" w:cs="Open Sans"/>
                <w:noProof/>
                <w:spacing w:val="-8"/>
              </w:rPr>
              <w:t>Inicializando uma lista vazia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_Toc62147120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D23A86" w14:textId="0C80A974" w:rsidR="0035381B" w:rsidRDefault="0035381B">
          <w:pPr>
            <w:pStyle w:val="Sumrio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lang w:val="pt-BR" w:eastAsia="pt-BR"/>
            </w:rPr>
          </w:pPr>
          <w:hyperlink w:anchor="_Toc62147121" w:history="1">
            <w:r w:rsidRPr="004A6214">
              <w:rPr>
                <w:rStyle w:val="Hyperlink"/>
                <w:rFonts w:ascii="Open Sans" w:hAnsi="Open Sans" w:cs="Open Sans"/>
                <w:noProof/>
                <w:spacing w:val="-8"/>
              </w:rPr>
              <w:t>A lista como um array dinâmico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_Toc62147121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1C1FC3" w14:textId="0AD06AC2" w:rsidR="0035381B" w:rsidRDefault="0035381B">
          <w:pPr>
            <w:pStyle w:val="Sumrio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lang w:val="pt-BR" w:eastAsia="pt-BR"/>
            </w:rPr>
          </w:pPr>
          <w:hyperlink w:anchor="_Toc62147122" w:history="1">
            <w:r w:rsidRPr="004A6214">
              <w:rPr>
                <w:rStyle w:val="Hyperlink"/>
                <w:rFonts w:ascii="Open Sans" w:hAnsi="Open Sans" w:cs="Open Sans"/>
                <w:noProof/>
                <w:spacing w:val="-8"/>
              </w:rPr>
              <w:t>Adicionando elementos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_Toc62147122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FB6A10" w14:textId="0FEC5D02" w:rsidR="0035381B" w:rsidRDefault="0035381B">
          <w:pPr>
            <w:pStyle w:val="Sumrio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lang w:val="pt-BR" w:eastAsia="pt-BR"/>
            </w:rPr>
          </w:pPr>
          <w:hyperlink w:anchor="_Toc62147123" w:history="1">
            <w:r w:rsidRPr="004A6214">
              <w:rPr>
                <w:rStyle w:val="Hyperlink"/>
                <w:rFonts w:ascii="Open Sans" w:hAnsi="Open Sans" w:cs="Open Sans"/>
                <w:noProof/>
                <w:spacing w:val="-8"/>
              </w:rPr>
              <w:t>Imprimindo listas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_Toc62147123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20A2B6" w14:textId="1E90DB95" w:rsidR="0035381B" w:rsidRDefault="0035381B">
          <w:pPr>
            <w:pStyle w:val="Sumrio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lang w:val="pt-BR" w:eastAsia="pt-BR"/>
            </w:rPr>
          </w:pPr>
          <w:hyperlink w:anchor="_Toc62147124" w:history="1">
            <w:r w:rsidRPr="004A6214">
              <w:rPr>
                <w:rStyle w:val="Hyperlink"/>
                <w:rFonts w:ascii="Open Sans" w:hAnsi="Open Sans" w:cs="Open Sans"/>
                <w:noProof/>
                <w:spacing w:val="-8"/>
              </w:rPr>
              <w:t>Índices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_Toc62147124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0ECAC1" w14:textId="1C7DDA8F" w:rsidR="0035381B" w:rsidRDefault="0035381B">
          <w:pPr>
            <w:pStyle w:val="Sumrio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lang w:val="pt-BR" w:eastAsia="pt-BR"/>
            </w:rPr>
          </w:pPr>
          <w:hyperlink w:anchor="_Toc62147125" w:history="1">
            <w:r w:rsidRPr="004A6214">
              <w:rPr>
                <w:rStyle w:val="Hyperlink"/>
                <w:rFonts w:ascii="Open Sans" w:hAnsi="Open Sans" w:cs="Open Sans"/>
                <w:noProof/>
                <w:spacing w:val="-8"/>
              </w:rPr>
              <w:t>Acessando elementos de uma lista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_Toc62147125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852627" w14:textId="5377A368" w:rsidR="0035381B" w:rsidRDefault="0035381B">
          <w:pPr>
            <w:pStyle w:val="Sumrio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lang w:val="pt-BR" w:eastAsia="pt-BR"/>
            </w:rPr>
          </w:pPr>
          <w:hyperlink w:anchor="_Toc62147126" w:history="1">
            <w:r w:rsidRPr="004A6214">
              <w:rPr>
                <w:rStyle w:val="Hyperlink"/>
                <w:rFonts w:ascii="Open Sans" w:hAnsi="Open Sans" w:cs="Open Sans"/>
                <w:noProof/>
                <w:spacing w:val="-8"/>
              </w:rPr>
              <w:t>Procurando elementos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_Toc62147126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15626A" w14:textId="70234CC0" w:rsidR="0035381B" w:rsidRDefault="0035381B">
          <w:pPr>
            <w:pStyle w:val="Sumrio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lang w:val="pt-BR" w:eastAsia="pt-BR"/>
            </w:rPr>
          </w:pPr>
          <w:hyperlink w:anchor="_Toc62147127" w:history="1">
            <w:r w:rsidRPr="004A6214">
              <w:rPr>
                <w:rStyle w:val="Hyperlink"/>
                <w:rFonts w:ascii="Open Sans" w:hAnsi="Open Sans" w:cs="Open Sans"/>
                <w:noProof/>
                <w:spacing w:val="-8"/>
              </w:rPr>
              <w:t>Encontrando a primeira ocorrência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_Toc62147127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6D317B" w14:textId="1DD906AC" w:rsidR="0035381B" w:rsidRDefault="0035381B">
          <w:pPr>
            <w:pStyle w:val="Sumrio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lang w:val="pt-BR" w:eastAsia="pt-BR"/>
            </w:rPr>
          </w:pPr>
          <w:hyperlink w:anchor="_Toc62147128" w:history="1">
            <w:r w:rsidRPr="004A6214">
              <w:rPr>
                <w:rStyle w:val="Hyperlink"/>
                <w:rFonts w:ascii="Open Sans" w:hAnsi="Open Sans" w:cs="Open Sans"/>
                <w:noProof/>
                <w:spacing w:val="-8"/>
              </w:rPr>
              <w:t>Encontrando a última ocorrência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_Toc62147128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1025A3" w14:textId="32199F1B" w:rsidR="0035381B" w:rsidRDefault="0035381B">
          <w:pPr>
            <w:pStyle w:val="Sumrio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lang w:val="pt-BR" w:eastAsia="pt-BR"/>
            </w:rPr>
          </w:pPr>
          <w:hyperlink w:anchor="_Toc62147129" w:history="1">
            <w:r w:rsidRPr="004A6214">
              <w:rPr>
                <w:rStyle w:val="Hyperlink"/>
                <w:rFonts w:ascii="Open Sans" w:hAnsi="Open Sans" w:cs="Open Sans"/>
                <w:noProof/>
                <w:spacing w:val="-8"/>
              </w:rPr>
              <w:t>Revertendo lista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_Toc62147129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808B8C" w14:textId="0C07A3D4" w:rsidR="0035381B" w:rsidRDefault="0035381B">
          <w:pPr>
            <w:pStyle w:val="Sumrio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lang w:val="pt-BR" w:eastAsia="pt-BR"/>
            </w:rPr>
          </w:pPr>
          <w:hyperlink w:anchor="_Toc62147130" w:history="1">
            <w:r w:rsidRPr="004A6214">
              <w:rPr>
                <w:rStyle w:val="Hyperlink"/>
                <w:rFonts w:ascii="Open Sans" w:hAnsi="Open Sans" w:cs="Open Sans"/>
                <w:noProof/>
                <w:spacing w:val="-8"/>
              </w:rPr>
              <w:t>Removendo um elemento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_Toc62147130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764F95" w14:textId="126D2F21" w:rsidR="0035381B" w:rsidRDefault="0035381B">
          <w:pPr>
            <w:pStyle w:val="Sumrio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lang w:val="pt-BR" w:eastAsia="pt-BR"/>
            </w:rPr>
          </w:pPr>
          <w:hyperlink w:anchor="_Toc62147131" w:history="1">
            <w:r w:rsidRPr="004A6214">
              <w:rPr>
                <w:rStyle w:val="Hyperlink"/>
                <w:rFonts w:ascii="Open Sans" w:hAnsi="Open Sans" w:cs="Open Sans"/>
                <w:noProof/>
                <w:spacing w:val="-8"/>
              </w:rPr>
              <w:t>Ordenando lista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_Toc62147131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D7B2D1" w14:textId="0CA6FF99" w:rsidR="0035381B" w:rsidRDefault="0035381B">
          <w:pPr>
            <w:pStyle w:val="Sumrio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lang w:val="pt-BR" w:eastAsia="pt-BR"/>
            </w:rPr>
          </w:pPr>
          <w:hyperlink w:anchor="_Toc62147132" w:history="1">
            <w:r w:rsidRPr="004A6214">
              <w:rPr>
                <w:rStyle w:val="Hyperlink"/>
                <w:rFonts w:ascii="Open Sans" w:hAnsi="Open Sans" w:cs="Open Sans"/>
                <w:noProof/>
                <w:spacing w:val="-8"/>
              </w:rPr>
              <w:t>Copiando lista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_Toc62147132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F3AB6E" w14:textId="06457AF6" w:rsidR="0035381B" w:rsidRDefault="0035381B">
          <w:pPr>
            <w:pStyle w:val="Sumrio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lang w:val="pt-BR" w:eastAsia="pt-BR"/>
            </w:rPr>
          </w:pPr>
          <w:hyperlink w:anchor="_Toc62147133" w:history="1">
            <w:r w:rsidRPr="004A6214">
              <w:rPr>
                <w:rStyle w:val="Hyperlink"/>
                <w:rFonts w:ascii="Open Sans" w:hAnsi="Open Sans" w:cs="Open Sans"/>
                <w:noProof/>
                <w:spacing w:val="-8"/>
              </w:rPr>
              <w:t>Clonando lista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_Toc62147133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047AF2" w14:textId="0DF7FC6E" w:rsidR="0035381B" w:rsidRDefault="0035381B">
          <w:pPr>
            <w:pStyle w:val="Sumrio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lang w:val="pt-BR" w:eastAsia="pt-BR"/>
            </w:rPr>
          </w:pPr>
          <w:hyperlink w:anchor="_Toc62147134" w:history="1">
            <w:r w:rsidRPr="004A6214">
              <w:rPr>
                <w:rStyle w:val="Hyperlink"/>
                <w:b/>
                <w:bCs/>
                <w:noProof/>
              </w:rPr>
              <w:t>O que aprendemos?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_Toc62147134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ED638B" w14:textId="11AB7D07" w:rsidR="0035381B" w:rsidRDefault="0035381B">
          <w:pPr>
            <w:pStyle w:val="Sumrio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lang w:val="pt-BR" w:eastAsia="pt-BR"/>
            </w:rPr>
          </w:pPr>
          <w:hyperlink w:anchor="_Toc62147135" w:history="1">
            <w:r w:rsidRPr="004A6214">
              <w:rPr>
                <w:rStyle w:val="Hyperlink"/>
                <w:b/>
                <w:bCs/>
                <w:noProof/>
              </w:rPr>
              <w:t>xxxxxxxx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_Toc62147135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1085DD" w14:textId="140B1447" w:rsidR="0035381B" w:rsidRDefault="0035381B">
          <w:pPr>
            <w:pStyle w:val="Sumrio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lang w:val="pt-BR" w:eastAsia="pt-BR"/>
            </w:rPr>
          </w:pPr>
          <w:hyperlink w:anchor="_Toc62147136" w:history="1">
            <w:r w:rsidRPr="004A6214">
              <w:rPr>
                <w:rStyle w:val="Hyperlink"/>
                <w:b/>
                <w:bCs/>
                <w:noProof/>
              </w:rPr>
              <w:t>C# parte 8: List, lambda, linq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_Toc62147136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EC5C3B" w14:textId="467EF26F" w:rsidR="0035381B" w:rsidRDefault="0035381B">
          <w:pPr>
            <w:pStyle w:val="Sumrio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lang w:val="pt-BR" w:eastAsia="pt-BR"/>
            </w:rPr>
          </w:pPr>
          <w:hyperlink w:anchor="_Toc62147137" w:history="1">
            <w:r w:rsidRPr="004A6214">
              <w:rPr>
                <w:rStyle w:val="Hyperlink"/>
                <w:b/>
                <w:bCs/>
                <w:noProof/>
              </w:rPr>
              <w:t>Classe List do dotNet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_Toc62147137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9B2153" w14:textId="42F0ADB7" w:rsidR="0035381B" w:rsidRDefault="0035381B">
          <w:pPr>
            <w:pStyle w:val="Sumrio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lang w:val="pt-BR" w:eastAsia="pt-BR"/>
            </w:rPr>
          </w:pPr>
          <w:hyperlink w:anchor="_Toc62147138" w:history="1">
            <w:r w:rsidRPr="004A6214">
              <w:rPr>
                <w:rStyle w:val="Hyperlink"/>
                <w:b/>
                <w:bCs/>
                <w:noProof/>
              </w:rPr>
              <w:t>xxxxxxxx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_Toc62147138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5A1131" w14:textId="2E0212C0" w:rsidR="0035381B" w:rsidRDefault="0035381B">
          <w:pPr>
            <w:pStyle w:val="Sumrio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lang w:val="pt-BR" w:eastAsia="pt-BR"/>
            </w:rPr>
          </w:pPr>
          <w:hyperlink w:anchor="_Toc62147139" w:history="1">
            <w:r w:rsidRPr="004A6214">
              <w:rPr>
                <w:rStyle w:val="Hyperlink"/>
                <w:noProof/>
                <w:lang w:val="pt-BR"/>
              </w:rPr>
              <w:t>Principais comandos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_Toc62147139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526CCE" w14:textId="3A82583D" w:rsidR="0035381B" w:rsidRDefault="0035381B">
          <w:pPr>
            <w:pStyle w:val="Sumrio2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lang w:val="pt-BR" w:eastAsia="pt-BR"/>
            </w:rPr>
          </w:pPr>
          <w:hyperlink w:anchor="_Toc62147140" w:history="1">
            <w:r w:rsidRPr="004A6214">
              <w:rPr>
                <w:rStyle w:val="Hyperlink"/>
                <w:rFonts w:ascii="Segoe UI" w:hAnsi="Segoe UI" w:cs="Segoe UI"/>
                <w:noProof/>
              </w:rPr>
              <w:t>Definir pontos de interrupção no código-fonte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_Toc62147140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24D2CF" w14:textId="1C7A3D9F" w:rsidR="0035381B" w:rsidRDefault="0035381B">
          <w:pPr>
            <w:pStyle w:val="Sumrio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lang w:val="pt-BR" w:eastAsia="pt-BR"/>
            </w:rPr>
          </w:pPr>
          <w:hyperlink w:anchor="_Toc62147141" w:history="1">
            <w:r w:rsidRPr="004A6214">
              <w:rPr>
                <w:rStyle w:val="Hyperlink"/>
                <w:noProof/>
                <w:lang w:val="en-US"/>
              </w:rPr>
              <w:t>Conflitos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_Toc62147141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B81CF9" w14:textId="2E25AC49" w:rsidR="0035381B" w:rsidRDefault="0035381B">
          <w:pPr>
            <w:pStyle w:val="Sumrio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lang w:val="pt-BR" w:eastAsia="pt-BR"/>
            </w:rPr>
          </w:pPr>
          <w:hyperlink w:anchor="_Toc62147142" w:history="1">
            <w:r w:rsidRPr="004A6214">
              <w:rPr>
                <w:rStyle w:val="Hyperlink"/>
                <w:noProof/>
                <w:lang w:val="pt-BR" w:bidi="pt-BR"/>
              </w:rPr>
              <w:t>Conclusão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_Toc62147142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AEE8E7" w14:textId="363C6B21" w:rsidR="00F421C1" w:rsidRPr="00CC3CF2" w:rsidRDefault="00E96235" w:rsidP="00706D60">
          <w:pPr>
            <w:rPr>
              <w:noProof/>
              <w:lang w:val="pt-BR"/>
            </w:rPr>
          </w:pPr>
          <w:r w:rsidRPr="00CC3CF2">
            <w:rPr>
              <w:noProof/>
              <w:lang w:val="pt-BR" w:bidi="pt-BR"/>
            </w:rPr>
            <w:fldChar w:fldCharType="end"/>
          </w:r>
        </w:p>
      </w:sdtContent>
    </w:sdt>
    <w:p w14:paraId="6F29C646" w14:textId="77777777" w:rsidR="00C85251" w:rsidRPr="00CC3CF2" w:rsidRDefault="00C85251" w:rsidP="00706D60">
      <w:pPr>
        <w:rPr>
          <w:noProof/>
          <w:lang w:val="pt-BR"/>
        </w:rPr>
      </w:pPr>
      <w:r w:rsidRPr="00CC3CF2">
        <w:rPr>
          <w:noProof/>
          <w:lang w:val="pt-BR" w:bidi="pt-BR"/>
        </w:rPr>
        <w:br w:type="page"/>
      </w:r>
    </w:p>
    <w:p w14:paraId="30A85BE6" w14:textId="77777777" w:rsidR="00C85251" w:rsidRPr="00CC3CF2" w:rsidRDefault="00E653C0" w:rsidP="00706D60">
      <w:pPr>
        <w:rPr>
          <w:noProof/>
          <w:lang w:val="pt-BR"/>
        </w:rPr>
      </w:pPr>
      <w:r w:rsidRPr="00CC3CF2">
        <w:rPr>
          <w:noProof/>
          <w:lang w:val="pt-BR" w:bidi="pt-BR"/>
        </w:rPr>
        <w:lastRenderedPageBreak/>
        <w:drawing>
          <wp:anchor distT="0" distB="0" distL="114300" distR="114300" simplePos="0" relativeHeight="251660287" behindDoc="1" locked="0" layoutInCell="1" allowOverlap="1" wp14:anchorId="313D29DB" wp14:editId="127B80E4">
            <wp:simplePos x="0" y="0"/>
            <wp:positionH relativeFrom="page">
              <wp:align>left</wp:align>
            </wp:positionH>
            <wp:positionV relativeFrom="paragraph">
              <wp:posOffset>-1150620</wp:posOffset>
            </wp:positionV>
            <wp:extent cx="7560000" cy="3870000"/>
            <wp:effectExtent l="0" t="0" r="3175" b="0"/>
            <wp:wrapNone/>
            <wp:docPr id="13" name="Imagem 13" descr="Um notebook, um caderno, uma caneca, uma caneta e uma planta em uma superfície azul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000" cy="387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5DA52C2" w14:textId="77777777" w:rsidR="00C85251" w:rsidRPr="00CC3CF2" w:rsidRDefault="00C85251" w:rsidP="00706D60">
      <w:pPr>
        <w:rPr>
          <w:noProof/>
          <w:lang w:val="pt-BR"/>
        </w:rPr>
      </w:pPr>
    </w:p>
    <w:p w14:paraId="63A5ABE6" w14:textId="77777777" w:rsidR="00C85251" w:rsidRPr="00CC3CF2" w:rsidRDefault="00C85251" w:rsidP="00706D60">
      <w:pPr>
        <w:rPr>
          <w:noProof/>
          <w:lang w:val="pt-BR"/>
        </w:rPr>
      </w:pPr>
    </w:p>
    <w:p w14:paraId="65C08512" w14:textId="77777777" w:rsidR="00C85251" w:rsidRPr="00CC3CF2" w:rsidRDefault="00C85251" w:rsidP="00706D60">
      <w:pPr>
        <w:rPr>
          <w:noProof/>
          <w:lang w:val="pt-BR"/>
        </w:rPr>
      </w:pPr>
    </w:p>
    <w:p w14:paraId="25BE00AC" w14:textId="77777777" w:rsidR="00C85251" w:rsidRPr="00CC3CF2" w:rsidRDefault="00C85251" w:rsidP="00706D60">
      <w:pPr>
        <w:rPr>
          <w:noProof/>
          <w:lang w:val="pt-BR"/>
        </w:rPr>
      </w:pPr>
    </w:p>
    <w:p w14:paraId="052C8700" w14:textId="77777777" w:rsidR="00C85251" w:rsidRPr="00CC3CF2" w:rsidRDefault="00C85251" w:rsidP="00706D60">
      <w:pPr>
        <w:rPr>
          <w:noProof/>
          <w:lang w:val="pt-BR"/>
        </w:rPr>
      </w:pPr>
    </w:p>
    <w:p w14:paraId="1843CD8A" w14:textId="77777777" w:rsidR="00C85251" w:rsidRPr="00CC3CF2" w:rsidRDefault="00C85251" w:rsidP="00706D60">
      <w:pPr>
        <w:rPr>
          <w:noProof/>
          <w:lang w:val="pt-BR"/>
        </w:rPr>
      </w:pPr>
    </w:p>
    <w:p w14:paraId="7C30E5FF" w14:textId="77777777" w:rsidR="00706D60" w:rsidRPr="00CC3CF2" w:rsidRDefault="00706D60" w:rsidP="00706D60">
      <w:pPr>
        <w:rPr>
          <w:noProof/>
          <w:lang w:val="pt-BR"/>
        </w:rPr>
      </w:pPr>
    </w:p>
    <w:p w14:paraId="7AF450AF" w14:textId="77777777" w:rsidR="00706D60" w:rsidRPr="00CC3CF2" w:rsidRDefault="00706D60" w:rsidP="00706D60">
      <w:pPr>
        <w:rPr>
          <w:noProof/>
          <w:lang w:val="pt-BR"/>
        </w:rPr>
      </w:pPr>
    </w:p>
    <w:p w14:paraId="09C83CE4" w14:textId="77777777" w:rsidR="00706D60" w:rsidRPr="00CC3CF2" w:rsidRDefault="00706D60" w:rsidP="00706D60">
      <w:pPr>
        <w:rPr>
          <w:noProof/>
          <w:lang w:val="pt-BR"/>
        </w:rPr>
      </w:pPr>
    </w:p>
    <w:bookmarkStart w:id="0" w:name="_Toc62147086" w:displacedByCustomXml="next"/>
    <w:sdt>
      <w:sdtPr>
        <w:rPr>
          <w:noProof/>
          <w:lang w:val="pt-BR"/>
        </w:rPr>
        <w:id w:val="386619514"/>
        <w:placeholder>
          <w:docPart w:val="86393FE87ABA4536B79AB0E3858519B4"/>
        </w:placeholder>
        <w:temporary/>
        <w:showingPlcHdr/>
        <w15:appearance w15:val="hidden"/>
      </w:sdtPr>
      <w:sdtContent>
        <w:p w14:paraId="61D4BF48" w14:textId="77777777" w:rsidR="00C85251" w:rsidRDefault="00706D60" w:rsidP="00706D60">
          <w:pPr>
            <w:pStyle w:val="Ttulo1"/>
            <w:rPr>
              <w:noProof/>
              <w:lang w:val="pt-BR"/>
            </w:rPr>
          </w:pPr>
          <w:r w:rsidRPr="00CC3CF2">
            <w:rPr>
              <w:noProof/>
              <w:lang w:val="pt-BR" w:bidi="pt-BR"/>
            </w:rPr>
            <w:t>Introdução</w:t>
          </w:r>
        </w:p>
      </w:sdtContent>
    </w:sdt>
    <w:bookmarkEnd w:id="0" w:displacedByCustomXml="prev"/>
    <w:p w14:paraId="39BB1FCC" w14:textId="77777777" w:rsidR="00B774E8" w:rsidRPr="00B774E8" w:rsidRDefault="00B774E8" w:rsidP="00B774E8">
      <w:pPr>
        <w:rPr>
          <w:lang w:val="pt-BR"/>
        </w:rPr>
      </w:pPr>
    </w:p>
    <w:p w14:paraId="5ABFAB80" w14:textId="77777777" w:rsidR="004C4B29" w:rsidRDefault="00B774E8" w:rsidP="004C4B29">
      <w:pPr>
        <w:pStyle w:val="Ttulo4"/>
        <w:shd w:val="clear" w:color="auto" w:fill="FAFCFF"/>
        <w:spacing w:before="0"/>
        <w:rPr>
          <w:rFonts w:ascii="Open Sans" w:hAnsi="Open Sans" w:cs="Open Sans"/>
          <w:color w:val="00C86F"/>
          <w:spacing w:val="-15"/>
          <w:sz w:val="41"/>
          <w:szCs w:val="41"/>
        </w:rPr>
      </w:pPr>
      <w:r w:rsidRPr="00B774E8">
        <w:rPr>
          <w:rFonts w:ascii="Open Sans" w:hAnsi="Open Sans" w:cs="Open Sans"/>
          <w:b/>
          <w:bCs/>
          <w:color w:val="00C86F"/>
          <w:spacing w:val="-15"/>
          <w:sz w:val="41"/>
          <w:szCs w:val="41"/>
        </w:rPr>
        <w:t>C# Collections parte 1: Listas, arrays, listas ligadas, dicionários e conjuntos</w:t>
      </w:r>
    </w:p>
    <w:p w14:paraId="062337E7" w14:textId="77777777" w:rsidR="004C4B29" w:rsidRPr="004C4B29" w:rsidRDefault="004C4B29" w:rsidP="004C4B29">
      <w:pPr>
        <w:pStyle w:val="Ttulo2"/>
        <w:shd w:val="clear" w:color="auto" w:fill="00C86F"/>
        <w:spacing w:before="0"/>
        <w:rPr>
          <w:rFonts w:ascii="Open Sans" w:eastAsia="Times New Roman" w:hAnsi="Open Sans" w:cs="Open Sans"/>
          <w:color w:val="516A84"/>
          <w:sz w:val="21"/>
          <w:szCs w:val="21"/>
        </w:rPr>
      </w:pPr>
    </w:p>
    <w:p w14:paraId="102449B3" w14:textId="77777777" w:rsidR="004C4B29" w:rsidRPr="004C4B29" w:rsidRDefault="004C4B29" w:rsidP="004C4B29"/>
    <w:p w14:paraId="5B2C1505" w14:textId="77777777" w:rsidR="00B774E8" w:rsidRDefault="00B774E8" w:rsidP="00B774E8">
      <w:pPr>
        <w:pStyle w:val="course-content-callsitem"/>
        <w:numPr>
          <w:ilvl w:val="0"/>
          <w:numId w:val="18"/>
        </w:numPr>
        <w:shd w:val="clear" w:color="auto" w:fill="F9FBFD"/>
        <w:spacing w:before="0" w:beforeAutospacing="0" w:after="0" w:afterAutospacing="0"/>
        <w:ind w:left="0"/>
        <w:rPr>
          <w:rFonts w:ascii="Open Sans" w:hAnsi="Open Sans" w:cs="Open Sans"/>
          <w:color w:val="525C65"/>
          <w:sz w:val="21"/>
          <w:szCs w:val="21"/>
        </w:rPr>
      </w:pPr>
      <w:r>
        <w:rPr>
          <w:rFonts w:ascii="Open Sans" w:hAnsi="Open Sans" w:cs="Open Sans"/>
          <w:color w:val="525C65"/>
          <w:sz w:val="21"/>
          <w:szCs w:val="21"/>
        </w:rPr>
        <w:t>Aprenda os fundamentos das coleções C# através dos arrays.</w:t>
      </w:r>
    </w:p>
    <w:p w14:paraId="452F351C" w14:textId="77777777" w:rsidR="00B774E8" w:rsidRDefault="00B774E8" w:rsidP="00B774E8">
      <w:pPr>
        <w:pStyle w:val="course-content-callsitem"/>
        <w:numPr>
          <w:ilvl w:val="0"/>
          <w:numId w:val="18"/>
        </w:numPr>
        <w:shd w:val="clear" w:color="auto" w:fill="F9FBFD"/>
        <w:spacing w:before="150" w:beforeAutospacing="0" w:after="0" w:afterAutospacing="0"/>
        <w:ind w:left="0"/>
        <w:rPr>
          <w:rFonts w:ascii="Open Sans" w:hAnsi="Open Sans" w:cs="Open Sans"/>
          <w:color w:val="525C65"/>
          <w:sz w:val="21"/>
          <w:szCs w:val="21"/>
        </w:rPr>
      </w:pPr>
      <w:r>
        <w:rPr>
          <w:rFonts w:ascii="Open Sans" w:hAnsi="Open Sans" w:cs="Open Sans"/>
          <w:color w:val="525C65"/>
          <w:sz w:val="21"/>
          <w:szCs w:val="21"/>
        </w:rPr>
        <w:t>Explore o poder e flexibilidade das listas.</w:t>
      </w:r>
    </w:p>
    <w:p w14:paraId="3F155A46" w14:textId="77777777" w:rsidR="00B774E8" w:rsidRDefault="00B774E8" w:rsidP="00B774E8">
      <w:pPr>
        <w:pStyle w:val="course-content-callsitem"/>
        <w:numPr>
          <w:ilvl w:val="0"/>
          <w:numId w:val="18"/>
        </w:numPr>
        <w:shd w:val="clear" w:color="auto" w:fill="F9FBFD"/>
        <w:spacing w:before="150" w:beforeAutospacing="0" w:after="0" w:afterAutospacing="0"/>
        <w:ind w:left="0"/>
        <w:rPr>
          <w:rFonts w:ascii="Open Sans" w:hAnsi="Open Sans" w:cs="Open Sans"/>
          <w:color w:val="525C65"/>
          <w:sz w:val="21"/>
          <w:szCs w:val="21"/>
        </w:rPr>
      </w:pPr>
      <w:r>
        <w:rPr>
          <w:rFonts w:ascii="Open Sans" w:hAnsi="Open Sans" w:cs="Open Sans"/>
          <w:color w:val="525C65"/>
          <w:sz w:val="21"/>
          <w:szCs w:val="21"/>
        </w:rPr>
        <w:t>Aprenda a trabalhar com conjuntos.</w:t>
      </w:r>
    </w:p>
    <w:p w14:paraId="313506DF" w14:textId="77777777" w:rsidR="00B774E8" w:rsidRDefault="00B774E8" w:rsidP="00B774E8">
      <w:pPr>
        <w:pStyle w:val="course-content-callsitem"/>
        <w:numPr>
          <w:ilvl w:val="0"/>
          <w:numId w:val="18"/>
        </w:numPr>
        <w:shd w:val="clear" w:color="auto" w:fill="F9FBFD"/>
        <w:spacing w:before="150" w:beforeAutospacing="0" w:after="0" w:afterAutospacing="0"/>
        <w:ind w:left="0"/>
        <w:rPr>
          <w:rFonts w:ascii="Open Sans" w:hAnsi="Open Sans" w:cs="Open Sans"/>
          <w:color w:val="525C65"/>
          <w:sz w:val="21"/>
          <w:szCs w:val="21"/>
        </w:rPr>
      </w:pPr>
      <w:r>
        <w:rPr>
          <w:rFonts w:ascii="Open Sans" w:hAnsi="Open Sans" w:cs="Open Sans"/>
          <w:color w:val="525C65"/>
          <w:sz w:val="21"/>
          <w:szCs w:val="21"/>
        </w:rPr>
        <w:t>Comece a usar dicionários para ler e gravar valores facilmente a partir de chaves.</w:t>
      </w:r>
    </w:p>
    <w:p w14:paraId="5A5571E0" w14:textId="77777777" w:rsidR="00B774E8" w:rsidRDefault="00B774E8" w:rsidP="00B774E8">
      <w:pPr>
        <w:pStyle w:val="course-content-callsitem"/>
        <w:numPr>
          <w:ilvl w:val="0"/>
          <w:numId w:val="18"/>
        </w:numPr>
        <w:shd w:val="clear" w:color="auto" w:fill="F9FBFD"/>
        <w:spacing w:before="150" w:beforeAutospacing="0" w:after="0" w:afterAutospacing="0"/>
        <w:ind w:left="0"/>
        <w:rPr>
          <w:rFonts w:ascii="Open Sans" w:hAnsi="Open Sans" w:cs="Open Sans"/>
          <w:color w:val="525C65"/>
          <w:sz w:val="21"/>
          <w:szCs w:val="21"/>
        </w:rPr>
      </w:pPr>
      <w:r>
        <w:rPr>
          <w:rFonts w:ascii="Open Sans" w:hAnsi="Open Sans" w:cs="Open Sans"/>
          <w:color w:val="525C65"/>
          <w:sz w:val="21"/>
          <w:szCs w:val="21"/>
        </w:rPr>
        <w:t>Entenda como funciona uma lista ligada e como construí-la através dos seus nós.</w:t>
      </w:r>
    </w:p>
    <w:p w14:paraId="1AFE888D" w14:textId="77777777" w:rsidR="00B774E8" w:rsidRDefault="00B774E8" w:rsidP="00B774E8">
      <w:pPr>
        <w:pStyle w:val="course-content-callsitem"/>
        <w:numPr>
          <w:ilvl w:val="0"/>
          <w:numId w:val="18"/>
        </w:numPr>
        <w:shd w:val="clear" w:color="auto" w:fill="F9FBFD"/>
        <w:spacing w:before="150" w:beforeAutospacing="0" w:after="0" w:afterAutospacing="0"/>
        <w:ind w:left="0"/>
        <w:rPr>
          <w:rFonts w:ascii="Open Sans" w:hAnsi="Open Sans" w:cs="Open Sans"/>
          <w:color w:val="525C65"/>
          <w:sz w:val="21"/>
          <w:szCs w:val="21"/>
        </w:rPr>
      </w:pPr>
      <w:r>
        <w:rPr>
          <w:rFonts w:ascii="Open Sans" w:hAnsi="Open Sans" w:cs="Open Sans"/>
          <w:color w:val="525C65"/>
          <w:sz w:val="21"/>
          <w:szCs w:val="21"/>
        </w:rPr>
        <w:t>Aplique em seus projetos coleções especializadas com prioridade de saída, através de pilhas e filas.</w:t>
      </w:r>
    </w:p>
    <w:p w14:paraId="31C94B76" w14:textId="77777777" w:rsidR="00847645" w:rsidRDefault="00847645" w:rsidP="00847645">
      <w:pPr>
        <w:pStyle w:val="course-content-callsitem"/>
        <w:shd w:val="clear" w:color="auto" w:fill="F9FBFD"/>
        <w:spacing w:before="150" w:beforeAutospacing="0" w:after="0" w:afterAutospacing="0"/>
        <w:rPr>
          <w:rFonts w:ascii="Open Sans" w:hAnsi="Open Sans" w:cs="Open Sans"/>
          <w:color w:val="525C65"/>
          <w:sz w:val="21"/>
          <w:szCs w:val="21"/>
        </w:rPr>
      </w:pPr>
    </w:p>
    <w:p w14:paraId="1260B73A" w14:textId="77777777" w:rsidR="004C4B29" w:rsidRDefault="00847645" w:rsidP="004C4B29">
      <w:pPr>
        <w:pStyle w:val="Ttulo4"/>
        <w:shd w:val="clear" w:color="auto" w:fill="FAFCFF"/>
        <w:spacing w:before="0"/>
        <w:rPr>
          <w:rFonts w:ascii="Open Sans" w:hAnsi="Open Sans" w:cs="Open Sans"/>
          <w:color w:val="00C86F"/>
          <w:sz w:val="26"/>
          <w:szCs w:val="26"/>
        </w:rPr>
      </w:pPr>
      <w:r w:rsidRPr="00020CB4">
        <w:rPr>
          <w:rFonts w:ascii="Times New Roman" w:eastAsia="Times New Roman" w:hAnsi="Times New Roman" w:cs="Times New Roman"/>
          <w:b/>
          <w:bCs/>
          <w:color w:val="3D464D"/>
          <w:sz w:val="27"/>
          <w:szCs w:val="27"/>
        </w:rPr>
        <w:t xml:space="preserve"> </w:t>
      </w:r>
      <w:r w:rsidR="00B774E8" w:rsidRPr="00D33B0A">
        <w:rPr>
          <w:rFonts w:ascii="Open Sans" w:hAnsi="Open Sans" w:cs="Open Sans"/>
          <w:color w:val="00C86F"/>
          <w:sz w:val="26"/>
          <w:szCs w:val="26"/>
        </w:rPr>
        <w:t>Começando com Arrays</w:t>
      </w:r>
    </w:p>
    <w:p w14:paraId="2361D8E1" w14:textId="77777777" w:rsidR="002F06AE" w:rsidRDefault="002F06AE" w:rsidP="002F06AE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Faremos</w:t>
      </w:r>
      <w:r w:rsidRPr="002F06A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 uma introdução acerca dos assuntos que serão abordados</w:t>
      </w:r>
      <w:r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:</w:t>
      </w:r>
    </w:p>
    <w:p w14:paraId="7BC9FB0A" w14:textId="77777777" w:rsidR="002F06AE" w:rsidRPr="002F06AE" w:rsidRDefault="002F06AE" w:rsidP="002F06AE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Começando</w:t>
      </w:r>
      <w:r w:rsidRPr="002F06A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 pelo tipo de coleção mais básica e primitiva do .NET Framework, as </w:t>
      </w:r>
      <w:r w:rsidRPr="002F06AE">
        <w:rPr>
          <w:rFonts w:ascii="Times New Roman" w:eastAsia="Times New Roman" w:hAnsi="Times New Roman" w:cs="Times New Roman"/>
          <w:b/>
          <w:bCs/>
          <w:color w:val="3D464D"/>
          <w:sz w:val="27"/>
          <w:szCs w:val="27"/>
          <w:lang w:val="pt-BR" w:eastAsia="pt-BR"/>
        </w:rPr>
        <w:t>matrizes</w:t>
      </w:r>
      <w:r w:rsidRPr="002F06A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ou </w:t>
      </w:r>
      <w:r w:rsidRPr="002F06AE">
        <w:rPr>
          <w:rFonts w:ascii="Times New Roman" w:eastAsia="Times New Roman" w:hAnsi="Times New Roman" w:cs="Times New Roman"/>
          <w:b/>
          <w:bCs/>
          <w:i/>
          <w:iCs/>
          <w:color w:val="3D464D"/>
          <w:sz w:val="27"/>
          <w:szCs w:val="27"/>
          <w:lang w:val="pt-BR" w:eastAsia="pt-BR"/>
        </w:rPr>
        <w:t>arrays</w:t>
      </w:r>
      <w:r w:rsidRPr="002F06A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. Aprenderemos a modificar e acessá-los por meio do índice, e a copiar e cloná-los também.</w:t>
      </w:r>
    </w:p>
    <w:p w14:paraId="0EB09D88" w14:textId="77777777" w:rsidR="002F06AE" w:rsidRPr="002F06AE" w:rsidRDefault="002F06AE" w:rsidP="002F06AE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2F06A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Em seguida, iremos explorar o poder das </w:t>
      </w:r>
      <w:r w:rsidRPr="002F06AE">
        <w:rPr>
          <w:rFonts w:ascii="Times New Roman" w:eastAsia="Times New Roman" w:hAnsi="Times New Roman" w:cs="Times New Roman"/>
          <w:b/>
          <w:bCs/>
          <w:color w:val="3D464D"/>
          <w:sz w:val="27"/>
          <w:szCs w:val="27"/>
          <w:lang w:val="pt-BR" w:eastAsia="pt-BR"/>
        </w:rPr>
        <w:t>listas</w:t>
      </w:r>
      <w:r w:rsidRPr="002F06A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os </w:t>
      </w:r>
      <w:r w:rsidRPr="002F06AE">
        <w:rPr>
          <w:rFonts w:ascii="Times New Roman" w:eastAsia="Times New Roman" w:hAnsi="Times New Roman" w:cs="Times New Roman"/>
          <w:b/>
          <w:bCs/>
          <w:color w:val="3D464D"/>
          <w:sz w:val="27"/>
          <w:szCs w:val="27"/>
          <w:lang w:val="pt-BR" w:eastAsia="pt-BR"/>
        </w:rPr>
        <w:t>arrays dinâmicos</w:t>
      </w:r>
      <w:r w:rsidRPr="002F06A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com atenção especial por se tratar de coleções poderosas.</w:t>
      </w:r>
    </w:p>
    <w:p w14:paraId="2898174A" w14:textId="77777777" w:rsidR="002F06AE" w:rsidRPr="002F06AE" w:rsidRDefault="002F06AE" w:rsidP="002F06AE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2F06A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Veremos também como </w:t>
      </w:r>
      <w:r w:rsidRPr="002F06AE">
        <w:rPr>
          <w:rFonts w:ascii="Times New Roman" w:eastAsia="Times New Roman" w:hAnsi="Times New Roman" w:cs="Times New Roman"/>
          <w:b/>
          <w:bCs/>
          <w:color w:val="3D464D"/>
          <w:sz w:val="27"/>
          <w:szCs w:val="27"/>
          <w:lang w:val="pt-BR" w:eastAsia="pt-BR"/>
        </w:rPr>
        <w:t>ordenar uma lista tendo por base elementos de uma classe customizada</w:t>
      </w:r>
      <w:r w:rsidRPr="002F06A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preparando esta lista para que os elementos sejam comparáveis com outros elementos.</w:t>
      </w:r>
    </w:p>
    <w:p w14:paraId="6DC24427" w14:textId="77777777" w:rsidR="002F06AE" w:rsidRPr="002F06AE" w:rsidRDefault="002F06AE" w:rsidP="002F06AE">
      <w:pPr>
        <w:shd w:val="clear" w:color="auto" w:fill="FFFFFF"/>
        <w:spacing w:before="360" w:after="36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2F06A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lastRenderedPageBreak/>
        <w:t>Criaremos objetos que expõem coleções do tipo "Somente leitura" para impedir que suas informações sejam manipuladas externamente a este objeto.</w:t>
      </w:r>
    </w:p>
    <w:p w14:paraId="50BD76F1" w14:textId="77777777" w:rsidR="002F06AE" w:rsidRPr="002F06AE" w:rsidRDefault="002F06AE" w:rsidP="002F06AE">
      <w:pPr>
        <w:shd w:val="clear" w:color="auto" w:fill="FFFFFF"/>
        <w:spacing w:before="360" w:after="36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2F06A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Aprenderemos a copiar e clonar listas, totalizando os valores contidos nos objetos da coleção. Veremos como trabalhar com conjuntos no .NET Framework (objetos baseados no conceito matemático de conjuntos).</w:t>
      </w:r>
    </w:p>
    <w:p w14:paraId="0F88CF40" w14:textId="77777777" w:rsidR="002F06AE" w:rsidRPr="002F06AE" w:rsidRDefault="002F06AE" w:rsidP="002F06AE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2F06A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Aprenderemos a lidar com </w:t>
      </w:r>
      <w:r w:rsidRPr="002F06AE">
        <w:rPr>
          <w:rFonts w:ascii="Times New Roman" w:eastAsia="Times New Roman" w:hAnsi="Times New Roman" w:cs="Times New Roman"/>
          <w:b/>
          <w:bCs/>
          <w:i/>
          <w:iCs/>
          <w:color w:val="3D464D"/>
          <w:sz w:val="27"/>
          <w:szCs w:val="27"/>
          <w:lang w:val="pt-BR" w:eastAsia="pt-BR"/>
        </w:rPr>
        <w:t>hashing</w:t>
      </w:r>
      <w:r w:rsidRPr="002F06A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e como implementar os métodos necessários para a definição deste espalhamento.</w:t>
      </w:r>
    </w:p>
    <w:p w14:paraId="0E83799C" w14:textId="77777777" w:rsidR="002F06AE" w:rsidRPr="002F06AE" w:rsidRDefault="002F06AE" w:rsidP="002F06AE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2F06A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Para ler ou gravar valores facilmente a partir de uma chave, aprenderemos sobre a </w:t>
      </w:r>
      <w:r w:rsidRPr="002F06AE">
        <w:rPr>
          <w:rFonts w:ascii="Times New Roman" w:eastAsia="Times New Roman" w:hAnsi="Times New Roman" w:cs="Times New Roman"/>
          <w:b/>
          <w:bCs/>
          <w:color w:val="3D464D"/>
          <w:sz w:val="27"/>
          <w:szCs w:val="27"/>
          <w:lang w:val="pt-BR" w:eastAsia="pt-BR"/>
        </w:rPr>
        <w:t>coleção dicionário</w:t>
      </w:r>
      <w:r w:rsidRPr="002F06A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a </w:t>
      </w:r>
      <w:r w:rsidRPr="002F06AE">
        <w:rPr>
          <w:rFonts w:ascii="Times New Roman" w:eastAsia="Times New Roman" w:hAnsi="Times New Roman" w:cs="Times New Roman"/>
          <w:b/>
          <w:bCs/>
          <w:color w:val="3D464D"/>
          <w:sz w:val="27"/>
          <w:szCs w:val="27"/>
          <w:lang w:val="pt-BR" w:eastAsia="pt-BR"/>
        </w:rPr>
        <w:t>lista ligada</w:t>
      </w:r>
      <w:r w:rsidRPr="002F06A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(</w:t>
      </w:r>
      <w:r w:rsidRPr="002F06AE">
        <w:rPr>
          <w:rFonts w:ascii="Times New Roman" w:eastAsia="Times New Roman" w:hAnsi="Times New Roman" w:cs="Times New Roman"/>
          <w:i/>
          <w:iCs/>
          <w:color w:val="3D464D"/>
          <w:sz w:val="27"/>
          <w:szCs w:val="27"/>
          <w:lang w:val="pt-BR" w:eastAsia="pt-BR"/>
        </w:rPr>
        <w:t>linked list</w:t>
      </w:r>
      <w:r w:rsidRPr="002F06A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), e como seus nós se conectam durante a criação desta lista.</w:t>
      </w:r>
    </w:p>
    <w:p w14:paraId="64DD015A" w14:textId="77777777" w:rsidR="002F06AE" w:rsidRPr="002F06AE" w:rsidRDefault="002F06AE" w:rsidP="002F06AE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2F06A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Também veremos como trabalhar com a coleção do tipo </w:t>
      </w:r>
      <w:r w:rsidRPr="002F06AE">
        <w:rPr>
          <w:rFonts w:ascii="Times New Roman" w:eastAsia="Times New Roman" w:hAnsi="Times New Roman" w:cs="Times New Roman"/>
          <w:b/>
          <w:bCs/>
          <w:color w:val="3D464D"/>
          <w:sz w:val="27"/>
          <w:szCs w:val="27"/>
          <w:lang w:val="pt-BR" w:eastAsia="pt-BR"/>
        </w:rPr>
        <w:t>pilha</w:t>
      </w:r>
      <w:r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.</w:t>
      </w:r>
    </w:p>
    <w:p w14:paraId="0D89D5EE" w14:textId="77777777" w:rsidR="00A63F4D" w:rsidRDefault="00A63F4D" w:rsidP="003613B9">
      <w:pPr>
        <w:pStyle w:val="Ttulo1"/>
        <w:rPr>
          <w:b/>
          <w:bCs/>
          <w:noProof/>
        </w:rPr>
      </w:pPr>
      <w:bookmarkStart w:id="1" w:name="_Toc62147087"/>
      <w:r w:rsidRPr="00A63F4D">
        <w:rPr>
          <w:b/>
          <w:bCs/>
          <w:noProof/>
        </w:rPr>
        <w:t>Declarando e Populando Arrays</w:t>
      </w:r>
      <w:bookmarkEnd w:id="1"/>
    </w:p>
    <w:p w14:paraId="7BE0C514" w14:textId="77777777" w:rsidR="00A63F4D" w:rsidRPr="00A63F4D" w:rsidRDefault="00A63F4D" w:rsidP="00A63F4D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A63F4D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Começaremos pelo tipo mais básico de coleção existente no .NET Framework, o </w:t>
      </w:r>
      <w:r w:rsidRPr="00A63F4D">
        <w:rPr>
          <w:rFonts w:ascii="Times New Roman" w:eastAsia="Times New Roman" w:hAnsi="Times New Roman" w:cs="Times New Roman"/>
          <w:b/>
          <w:bCs/>
          <w:color w:val="3D464D"/>
          <w:sz w:val="27"/>
          <w:szCs w:val="27"/>
          <w:lang w:val="pt-BR" w:eastAsia="pt-BR"/>
        </w:rPr>
        <w:t>Array</w:t>
      </w:r>
      <w:r w:rsidRPr="00A63F4D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. Supondo que temos </w:t>
      </w:r>
      <w:r w:rsidRPr="00A63F4D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3</w:t>
      </w:r>
      <w:r w:rsidRPr="00A63F4D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aulas a serem colocadas em uma coleção, representadas por </w:t>
      </w:r>
      <w:r w:rsidRPr="00A63F4D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3</w:t>
      </w:r>
      <w:r w:rsidRPr="00A63F4D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</w:t>
      </w:r>
      <w:r w:rsidRPr="00A63F4D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string</w:t>
      </w:r>
      <w:r w:rsidRPr="00A63F4D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s diferentes, vamos declará-las, armazenando-as em uma coleção (array).</w:t>
      </w:r>
    </w:p>
    <w:p w14:paraId="78F58440" w14:textId="77777777" w:rsidR="00A63F4D" w:rsidRPr="00A63F4D" w:rsidRDefault="00A63F4D" w:rsidP="00A63F4D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A63F4D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Faremos isto em uma sintaxe especial, colocando inicialmente o tipo do elemento a ser contido no array, que no caso será uma </w:t>
      </w:r>
      <w:r w:rsidRPr="00A63F4D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string</w:t>
      </w:r>
      <w:r w:rsidRPr="00A63F4D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. Há duas maneiras de se declarar um array, e uma delas é quando já sabemos quais elementos ele irá conter.</w:t>
      </w:r>
    </w:p>
    <w:p w14:paraId="7DDF9258" w14:textId="77777777" w:rsidR="00A63F4D" w:rsidRPr="00A63F4D" w:rsidRDefault="00A63F4D" w:rsidP="00A63F4D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A63F4D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Neste caso, sabemos que haverá </w:t>
      </w:r>
      <w:r w:rsidRPr="00A63F4D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3</w:t>
      </w:r>
      <w:r w:rsidRPr="00A63F4D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elementos, as três aulas, então poderemos simplesmente colocar o valor das três variáveis:</w:t>
      </w:r>
    </w:p>
    <w:p w14:paraId="04FE26FE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A63F4D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namespace</w:t>
      </w: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A63F4D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CSharpCollections</w:t>
      </w:r>
    </w:p>
    <w:p w14:paraId="252A9CD7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{</w:t>
      </w:r>
    </w:p>
    <w:p w14:paraId="6ECFB147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</w:t>
      </w:r>
      <w:r w:rsidRPr="00A63F4D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class</w:t>
      </w: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A63F4D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Program</w:t>
      </w:r>
    </w:p>
    <w:p w14:paraId="30D0F471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{</w:t>
      </w:r>
    </w:p>
    <w:p w14:paraId="5B3E726F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    </w:t>
      </w:r>
      <w:r w:rsidRPr="00A63F4D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static</w:t>
      </w: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A63F4D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void</w:t>
      </w: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A63F4D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Main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(</w:t>
      </w:r>
      <w:r w:rsidRPr="00A63F4D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string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[]</w:t>
      </w: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args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)</w:t>
      </w:r>
    </w:p>
    <w:p w14:paraId="05B8EEEF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    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{</w:t>
      </w:r>
    </w:p>
    <w:p w14:paraId="22B2FBCD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        </w:t>
      </w:r>
      <w:r w:rsidRPr="00A63F4D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string</w:t>
      </w: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aulaIntro 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=</w:t>
      </w: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A63F4D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"Introdução às Coleções"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;</w:t>
      </w:r>
    </w:p>
    <w:p w14:paraId="4772AB0F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        </w:t>
      </w:r>
      <w:r w:rsidRPr="00A63F4D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string</w:t>
      </w: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aulaModelando 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=</w:t>
      </w: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A63F4D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"Modelando a Classe Aula"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;</w:t>
      </w:r>
    </w:p>
    <w:p w14:paraId="15193226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        </w:t>
      </w:r>
      <w:r w:rsidRPr="00A63F4D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string</w:t>
      </w: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aulaSets 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=</w:t>
      </w: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A63F4D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"Trabalhando com Conjuntos"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;</w:t>
      </w:r>
    </w:p>
    <w:p w14:paraId="02A58B2A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</w:p>
    <w:p w14:paraId="23D875F1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        </w:t>
      </w:r>
      <w:r w:rsidRPr="00A63F4D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string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[]</w:t>
      </w: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aulas 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=</w:t>
      </w: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A63F4D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new</w:t>
      </w: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A63F4D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string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[]</w:t>
      </w:r>
    </w:p>
    <w:p w14:paraId="4231746C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        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{</w:t>
      </w:r>
    </w:p>
    <w:p w14:paraId="7E4C23DB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            aulaIntro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,</w:t>
      </w:r>
    </w:p>
    <w:p w14:paraId="4A08737B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            </w:t>
      </w: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aulaModelando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,</w:t>
      </w:r>
    </w:p>
    <w:p w14:paraId="41431751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            aulaSets</w:t>
      </w:r>
    </w:p>
    <w:p w14:paraId="45E24BE7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        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};</w:t>
      </w:r>
    </w:p>
    <w:p w14:paraId="1586AFB7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</w:p>
    <w:p w14:paraId="6B0FCE4D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    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}</w:t>
      </w:r>
    </w:p>
    <w:p w14:paraId="586A6378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}</w:t>
      </w:r>
    </w:p>
    <w:p w14:paraId="0476EA68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pt-BR" w:eastAsia="pt-BR"/>
        </w:rPr>
      </w:pP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}</w:t>
      </w:r>
    </w:p>
    <w:p w14:paraId="610B5C44" w14:textId="77777777" w:rsidR="00F35726" w:rsidRDefault="00F35726" w:rsidP="00A63F4D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</w:p>
    <w:p w14:paraId="0BDF774C" w14:textId="77777777" w:rsidR="00A63F4D" w:rsidRPr="00A63F4D" w:rsidRDefault="00F35726" w:rsidP="00A63F4D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>
        <w:rPr>
          <w:noProof/>
        </w:rPr>
        <w:lastRenderedPageBreak/>
        <w:drawing>
          <wp:inline distT="0" distB="0" distL="0" distR="0" wp14:anchorId="270C6580" wp14:editId="219E9B98">
            <wp:extent cx="5731510" cy="3394075"/>
            <wp:effectExtent l="0" t="0" r="254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3F4D" w:rsidRPr="00A63F4D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Vamos rodar a aplicação colocando um </w:t>
      </w:r>
      <w:r w:rsidR="00A63F4D" w:rsidRPr="00A63F4D">
        <w:rPr>
          <w:rFonts w:ascii="Times New Roman" w:eastAsia="Times New Roman" w:hAnsi="Times New Roman" w:cs="Times New Roman"/>
          <w:i/>
          <w:iCs/>
          <w:color w:val="3D464D"/>
          <w:sz w:val="27"/>
          <w:szCs w:val="27"/>
          <w:lang w:val="pt-BR" w:eastAsia="pt-BR"/>
        </w:rPr>
        <w:t>breakpoint</w:t>
      </w:r>
      <w:r w:rsidR="000A0ADD">
        <w:rPr>
          <w:rFonts w:ascii="Times New Roman" w:eastAsia="Times New Roman" w:hAnsi="Times New Roman" w:cs="Times New Roman"/>
          <w:i/>
          <w:iCs/>
          <w:color w:val="3D464D"/>
          <w:sz w:val="27"/>
          <w:szCs w:val="27"/>
          <w:lang w:val="pt-BR" w:eastAsia="pt-BR"/>
        </w:rPr>
        <w:t xml:space="preserve"> (</w:t>
      </w:r>
      <w:hyperlink r:id="rId13" w:tooltip="BreakPoint" w:history="1">
        <w:r w:rsidR="000A0ADD" w:rsidRPr="000A0ADD">
          <w:rPr>
            <w:rStyle w:val="Hyperlink"/>
            <w:rFonts w:ascii="Times New Roman" w:eastAsia="Times New Roman" w:hAnsi="Times New Roman" w:cs="Times New Roman"/>
            <w:i/>
            <w:iCs/>
            <w:sz w:val="27"/>
            <w:szCs w:val="27"/>
            <w:lang w:val="pt-BR" w:eastAsia="pt-BR"/>
          </w:rPr>
          <w:t>Veja aqui a documentação sobre BreakPoint</w:t>
        </w:r>
      </w:hyperlink>
      <w:r w:rsidR="000A0ADD" w:rsidRPr="000A0ADD">
        <w:rPr>
          <w:rFonts w:ascii="Times New Roman" w:eastAsia="Times New Roman" w:hAnsi="Times New Roman" w:cs="Times New Roman"/>
          <w:i/>
          <w:iCs/>
          <w:color w:val="3D464D"/>
          <w:sz w:val="27"/>
          <w:szCs w:val="27"/>
          <w:lang w:val="pt-BR" w:eastAsia="pt-BR"/>
        </w:rPr>
        <w:t>.</w:t>
      </w:r>
      <w:r w:rsidR="000A0ADD">
        <w:rPr>
          <w:rFonts w:ascii="Times New Roman" w:eastAsia="Times New Roman" w:hAnsi="Times New Roman" w:cs="Times New Roman"/>
          <w:i/>
          <w:iCs/>
          <w:color w:val="3D464D"/>
          <w:sz w:val="27"/>
          <w:szCs w:val="27"/>
          <w:lang w:val="pt-BR" w:eastAsia="pt-BR"/>
        </w:rPr>
        <w:t>)</w:t>
      </w:r>
      <w:r w:rsidR="00A63F4D" w:rsidRPr="00A63F4D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na linha que fecha as </w:t>
      </w:r>
      <w:r w:rsidR="00A63F4D" w:rsidRPr="00A63F4D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string</w:t>
      </w:r>
      <w:r w:rsidR="00A63F4D" w:rsidRPr="00A63F4D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s. Veremos que em </w:t>
      </w:r>
      <w:r w:rsidR="00A63F4D" w:rsidRPr="00A63F4D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aulas</w:t>
      </w:r>
      <w:r w:rsidR="00A63F4D" w:rsidRPr="00A63F4D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há três elementos ("Introdução às Coleções", "Modelando a Classe Aula" e "Trabalhando com Conjuntos"), como gostaríamos.</w:t>
      </w:r>
    </w:p>
    <w:p w14:paraId="16F042E1" w14:textId="77777777" w:rsidR="00F35726" w:rsidRDefault="00A63F4D" w:rsidP="00A63F4D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A63F4D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O primeiro deles começa no índice </w:t>
      </w:r>
      <w:r w:rsidRPr="00A63F4D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0</w:t>
      </w:r>
      <w:r w:rsidRPr="00A63F4D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o segundo no </w:t>
      </w:r>
      <w:r w:rsidRPr="00A63F4D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1</w:t>
      </w:r>
      <w:r w:rsidRPr="00A63F4D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e o último no </w:t>
      </w:r>
      <w:r w:rsidRPr="00A63F4D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2</w:t>
      </w:r>
      <w:r w:rsidRPr="00A63F4D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. </w:t>
      </w:r>
    </w:p>
    <w:p w14:paraId="1A4261EB" w14:textId="77777777" w:rsidR="00A63F4D" w:rsidRPr="00A63F4D" w:rsidRDefault="00F35726" w:rsidP="00A63F4D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>
        <w:rPr>
          <w:noProof/>
        </w:rPr>
        <w:drawing>
          <wp:inline distT="0" distB="0" distL="0" distR="0" wp14:anchorId="5CC3E39E" wp14:editId="62001696">
            <wp:extent cx="5731510" cy="2109470"/>
            <wp:effectExtent l="0" t="0" r="2540" b="508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0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3F4D" w:rsidRPr="00A63F4D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Ou seja, </w:t>
      </w:r>
      <w:r w:rsidR="00A63F4D" w:rsidRPr="00A63F4D">
        <w:rPr>
          <w:rFonts w:ascii="Times New Roman" w:eastAsia="Times New Roman" w:hAnsi="Times New Roman" w:cs="Times New Roman"/>
          <w:b/>
          <w:bCs/>
          <w:color w:val="3D464D"/>
          <w:sz w:val="27"/>
          <w:szCs w:val="27"/>
          <w:lang w:val="pt-BR" w:eastAsia="pt-BR"/>
        </w:rPr>
        <w:t>o índice de um elemento será igual à sua posição menos um</w:t>
      </w:r>
      <w:r w:rsidR="00A63F4D" w:rsidRPr="00A63F4D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. Esta é a primeira forma de declararmos um array no caso de já sabermos de antemão quais elementos ele irá conter.</w:t>
      </w:r>
    </w:p>
    <w:p w14:paraId="7FB34657" w14:textId="77777777" w:rsidR="00A63F4D" w:rsidRPr="00A63F4D" w:rsidRDefault="00A63F4D" w:rsidP="00A63F4D">
      <w:pPr>
        <w:shd w:val="clear" w:color="auto" w:fill="FFFFFF"/>
        <w:spacing w:before="360" w:after="36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A63F4D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A outra forma de declararmos um array consiste em incluirmos o tamanho que ele irá ocupar, algo que foi declarado implicitamente na primeira forma. Desta vez o faremos explicitamente.</w:t>
      </w:r>
    </w:p>
    <w:p w14:paraId="1B9E6CDF" w14:textId="77777777" w:rsidR="00A63F4D" w:rsidRDefault="00A63F4D" w:rsidP="00A63F4D">
      <w:pPr>
        <w:shd w:val="clear" w:color="auto" w:fill="F0F0F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D877A5">
        <w:rPr>
          <w:rFonts w:ascii="Times New Roman" w:eastAsia="Times New Roman" w:hAnsi="Times New Roman" w:cs="Times New Roman"/>
          <w:color w:val="3D464D"/>
          <w:sz w:val="27"/>
          <w:szCs w:val="27"/>
          <w:highlight w:val="yellow"/>
          <w:lang w:val="pt-BR" w:eastAsia="pt-BR"/>
        </w:rPr>
        <w:t>É importante lembrarmos que um array é uma coleção de tamanho fixo!</w:t>
      </w:r>
    </w:p>
    <w:p w14:paraId="27C364D4" w14:textId="77777777" w:rsidR="00D877A5" w:rsidRPr="00A63F4D" w:rsidRDefault="00D877A5" w:rsidP="00A63F4D">
      <w:pPr>
        <w:shd w:val="clear" w:color="auto" w:fill="F0F0F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</w:p>
    <w:p w14:paraId="0DFFED3D" w14:textId="77777777" w:rsidR="00A63F4D" w:rsidRPr="00507FEE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pt-BR" w:eastAsia="pt-BR"/>
        </w:rPr>
      </w:pPr>
      <w:r w:rsidRPr="00507FEE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lastRenderedPageBreak/>
        <w:t>string</w:t>
      </w:r>
      <w:r w:rsidRPr="00507FE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[]</w:t>
      </w:r>
      <w:r w:rsidRPr="00507FE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aulas </w:t>
      </w:r>
      <w:r w:rsidRPr="00507FE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=</w:t>
      </w:r>
      <w:r w:rsidRPr="00507FE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507FEE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new</w:t>
      </w:r>
      <w:r w:rsidRPr="00507FE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507FEE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string</w:t>
      </w:r>
      <w:r w:rsidRPr="00507FE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[</w:t>
      </w:r>
      <w:r w:rsidRPr="00507FEE">
        <w:rPr>
          <w:rFonts w:ascii="Courier New" w:eastAsia="Times New Roman" w:hAnsi="Courier New" w:cs="Courier New"/>
          <w:color w:val="990055"/>
          <w:sz w:val="20"/>
          <w:szCs w:val="20"/>
          <w:lang w:val="pt-BR" w:eastAsia="pt-BR"/>
        </w:rPr>
        <w:t>3</w:t>
      </w:r>
      <w:r w:rsidRPr="00507FE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];</w:t>
      </w:r>
    </w:p>
    <w:p w14:paraId="2E3CF6EE" w14:textId="77777777" w:rsidR="00D877A5" w:rsidRDefault="00A63F4D" w:rsidP="00A63F4D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A63F4D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Rodando a app desta forma, veremos que em </w:t>
      </w:r>
      <w:r w:rsidRPr="00A63F4D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aulas</w:t>
      </w:r>
      <w:r w:rsidRPr="00A63F4D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estão armazenadas três posições, cada uma com valor </w:t>
      </w:r>
      <w:r w:rsidRPr="00A63F4D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null</w:t>
      </w:r>
      <w:r w:rsidRPr="00A63F4D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 (nulo), e estes elementos ainda são desconhecidos, porém já temos o array declarado. </w:t>
      </w:r>
    </w:p>
    <w:p w14:paraId="73D9E405" w14:textId="77777777" w:rsidR="00A63F4D" w:rsidRPr="00A63F4D" w:rsidRDefault="00D877A5" w:rsidP="00A63F4D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>
        <w:rPr>
          <w:noProof/>
        </w:rPr>
        <w:drawing>
          <wp:inline distT="0" distB="0" distL="0" distR="0" wp14:anchorId="386F71CD" wp14:editId="266DA23C">
            <wp:extent cx="5731510" cy="1590040"/>
            <wp:effectExtent l="0" t="0" r="254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3F4D" w:rsidRPr="00A63F4D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Completaremos o código:</w:t>
      </w:r>
    </w:p>
    <w:p w14:paraId="090D92AC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A63F4D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string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[]</w:t>
      </w: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aulas 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=</w:t>
      </w: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A63F4D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new</w:t>
      </w: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A63F4D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string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[</w:t>
      </w:r>
      <w:r w:rsidRPr="00A63F4D">
        <w:rPr>
          <w:rFonts w:ascii="Courier New" w:eastAsia="Times New Roman" w:hAnsi="Courier New" w:cs="Courier New"/>
          <w:color w:val="990055"/>
          <w:sz w:val="20"/>
          <w:szCs w:val="20"/>
          <w:lang w:val="pt-BR" w:eastAsia="pt-BR"/>
        </w:rPr>
        <w:t>3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];</w:t>
      </w:r>
    </w:p>
    <w:p w14:paraId="68C097E4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[</w:t>
      </w:r>
      <w:r w:rsidRPr="00A63F4D">
        <w:rPr>
          <w:rFonts w:ascii="Courier New" w:eastAsia="Times New Roman" w:hAnsi="Courier New" w:cs="Courier New"/>
          <w:color w:val="990055"/>
          <w:sz w:val="20"/>
          <w:szCs w:val="20"/>
          <w:lang w:val="pt-BR" w:eastAsia="pt-BR"/>
        </w:rPr>
        <w:t>0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]</w:t>
      </w: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=</w:t>
      </w: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aulaIntro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;</w:t>
      </w:r>
    </w:p>
    <w:p w14:paraId="3F8FE3A4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[</w:t>
      </w:r>
      <w:r w:rsidRPr="00A63F4D">
        <w:rPr>
          <w:rFonts w:ascii="Courier New" w:eastAsia="Times New Roman" w:hAnsi="Courier New" w:cs="Courier New"/>
          <w:color w:val="990055"/>
          <w:sz w:val="20"/>
          <w:szCs w:val="20"/>
          <w:lang w:val="pt-BR" w:eastAsia="pt-BR"/>
        </w:rPr>
        <w:t>1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]</w:t>
      </w: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=</w:t>
      </w: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aulaModelando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;</w:t>
      </w:r>
    </w:p>
    <w:p w14:paraId="0E1CCDF1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pt-BR" w:eastAsia="pt-BR"/>
        </w:rPr>
      </w:pP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[</w:t>
      </w:r>
      <w:r w:rsidRPr="00A63F4D">
        <w:rPr>
          <w:rFonts w:ascii="Courier New" w:eastAsia="Times New Roman" w:hAnsi="Courier New" w:cs="Courier New"/>
          <w:color w:val="990055"/>
          <w:sz w:val="20"/>
          <w:szCs w:val="20"/>
          <w:lang w:val="pt-BR" w:eastAsia="pt-BR"/>
        </w:rPr>
        <w:t>2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]</w:t>
      </w: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=</w:t>
      </w: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aulaSets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;</w:t>
      </w:r>
    </w:p>
    <w:p w14:paraId="02155558" w14:textId="77777777" w:rsidR="00D877A5" w:rsidRDefault="00A63F4D" w:rsidP="00A63F4D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A63F4D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Vamos rodar o código mais uma vez. Veremos que o array </w:t>
      </w:r>
      <w:r w:rsidRPr="00A63F4D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aulas</w:t>
      </w:r>
      <w:r w:rsidRPr="00A63F4D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 possui os três elementos preenchidos. Imprimiremos isto na tela </w:t>
      </w:r>
    </w:p>
    <w:p w14:paraId="0777CCB1" w14:textId="77777777" w:rsidR="00D877A5" w:rsidRDefault="00D877A5" w:rsidP="00A63F4D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>
        <w:rPr>
          <w:noProof/>
        </w:rPr>
        <w:drawing>
          <wp:inline distT="0" distB="0" distL="0" distR="0" wp14:anchorId="56F5ACB1" wp14:editId="29EED46D">
            <wp:extent cx="5731510" cy="1430020"/>
            <wp:effectExtent l="0" t="0" r="254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3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44CDD" w14:textId="77777777" w:rsidR="00D877A5" w:rsidRDefault="00D877A5" w:rsidP="00A63F4D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</w:p>
    <w:p w14:paraId="4C358B59" w14:textId="77777777" w:rsidR="00A63F4D" w:rsidRPr="00A63F4D" w:rsidRDefault="00A63F4D" w:rsidP="00A63F4D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A63F4D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acrescentando </w:t>
      </w:r>
      <w:r w:rsidRPr="00A63F4D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Console.WriteLine();</w:t>
      </w:r>
      <w:r w:rsidRPr="00A63F4D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- que também pode ser feito com o atalho "cw + Tab + Tab":</w:t>
      </w:r>
    </w:p>
    <w:p w14:paraId="3D2FB474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A63F4D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string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[]</w:t>
      </w: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aulas 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=</w:t>
      </w: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A63F4D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new</w:t>
      </w: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A63F4D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string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[</w:t>
      </w:r>
      <w:r w:rsidRPr="00A63F4D">
        <w:rPr>
          <w:rFonts w:ascii="Courier New" w:eastAsia="Times New Roman" w:hAnsi="Courier New" w:cs="Courier New"/>
          <w:color w:val="990055"/>
          <w:sz w:val="20"/>
          <w:szCs w:val="20"/>
          <w:lang w:val="en-US" w:eastAsia="pt-BR"/>
        </w:rPr>
        <w:t>3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];</w:t>
      </w:r>
    </w:p>
    <w:p w14:paraId="6A2AA380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>aulas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[</w:t>
      </w:r>
      <w:r w:rsidRPr="00A63F4D">
        <w:rPr>
          <w:rFonts w:ascii="Courier New" w:eastAsia="Times New Roman" w:hAnsi="Courier New" w:cs="Courier New"/>
          <w:color w:val="990055"/>
          <w:sz w:val="20"/>
          <w:szCs w:val="20"/>
          <w:lang w:val="en-US" w:eastAsia="pt-BR"/>
        </w:rPr>
        <w:t>0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]</w:t>
      </w: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=</w:t>
      </w: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aulaIntro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;</w:t>
      </w:r>
    </w:p>
    <w:p w14:paraId="00CF4BC8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[</w:t>
      </w:r>
      <w:r w:rsidRPr="00A63F4D">
        <w:rPr>
          <w:rFonts w:ascii="Courier New" w:eastAsia="Times New Roman" w:hAnsi="Courier New" w:cs="Courier New"/>
          <w:color w:val="990055"/>
          <w:sz w:val="20"/>
          <w:szCs w:val="20"/>
          <w:lang w:val="pt-BR" w:eastAsia="pt-BR"/>
        </w:rPr>
        <w:t>1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]</w:t>
      </w: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=</w:t>
      </w: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aulaModelando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;</w:t>
      </w:r>
    </w:p>
    <w:p w14:paraId="2B9AE8D0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[</w:t>
      </w:r>
      <w:r w:rsidRPr="00A63F4D">
        <w:rPr>
          <w:rFonts w:ascii="Courier New" w:eastAsia="Times New Roman" w:hAnsi="Courier New" w:cs="Courier New"/>
          <w:color w:val="990055"/>
          <w:sz w:val="20"/>
          <w:szCs w:val="20"/>
          <w:lang w:val="pt-BR" w:eastAsia="pt-BR"/>
        </w:rPr>
        <w:t>2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]</w:t>
      </w: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=</w:t>
      </w: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aulaSets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;</w:t>
      </w:r>
    </w:p>
    <w:p w14:paraId="70E22D08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</w:p>
    <w:p w14:paraId="2FE67D76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pt-BR" w:eastAsia="pt-BR"/>
        </w:rPr>
      </w:pPr>
      <w:r w:rsidRPr="00A63F4D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Console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A63F4D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WriteLine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3867E92A" w14:textId="77777777" w:rsidR="007A18D3" w:rsidRDefault="007A18D3" w:rsidP="00A63F4D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</w:p>
    <w:p w14:paraId="0568CD2C" w14:textId="77777777" w:rsidR="00A63F4D" w:rsidRPr="00A63F4D" w:rsidRDefault="00A63F4D" w:rsidP="00A63F4D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A63F4D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Ao rodarmos a aplicação para verificar o resultado, temos impresso na tela </w:t>
      </w:r>
      <w:r w:rsidRPr="00A63F4D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System.String[]</w:t>
      </w:r>
      <w:r w:rsidRPr="00A63F4D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o que não é exatamente o que queríamos. Queremos imprimir os elementos do array de </w:t>
      </w:r>
      <w:r w:rsidRPr="00A63F4D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aulas</w:t>
      </w:r>
      <w:r w:rsidRPr="00A63F4D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e, para isto, varreremos esta coleção (</w:t>
      </w:r>
      <w:r w:rsidRPr="00A63F4D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aulas</w:t>
      </w:r>
      <w:r w:rsidRPr="00A63F4D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) e imprimiremos cada um dos itens.</w:t>
      </w:r>
    </w:p>
    <w:p w14:paraId="2093CD74" w14:textId="77777777" w:rsidR="00A63F4D" w:rsidRPr="00A63F4D" w:rsidRDefault="00A63F4D" w:rsidP="00A63F4D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A63F4D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Uma das maneiras de se fazer isso é utilizar a instrução </w:t>
      </w:r>
      <w:r w:rsidRPr="007A18D3">
        <w:rPr>
          <w:rFonts w:ascii="Courier New" w:eastAsia="Times New Roman" w:hAnsi="Courier New" w:cs="Courier New"/>
          <w:color w:val="3D464D"/>
          <w:sz w:val="23"/>
          <w:szCs w:val="23"/>
          <w:highlight w:val="yellow"/>
          <w:shd w:val="clear" w:color="auto" w:fill="F0F3F5"/>
          <w:lang w:val="pt-BR" w:eastAsia="pt-BR"/>
        </w:rPr>
        <w:t>foreach</w:t>
      </w:r>
      <w:r w:rsidRPr="00A63F4D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para informar que, para cada aula em </w:t>
      </w:r>
      <w:r w:rsidRPr="00A63F4D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aulas</w:t>
      </w:r>
      <w:r w:rsidRPr="00A63F4D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se faça algo (que no caso é a impressão).</w:t>
      </w:r>
    </w:p>
    <w:p w14:paraId="613DA505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A63F4D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string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[]</w:t>
      </w: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aulas 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=</w:t>
      </w: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A63F4D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new</w:t>
      </w: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A63F4D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string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[</w:t>
      </w:r>
      <w:r w:rsidRPr="00A63F4D">
        <w:rPr>
          <w:rFonts w:ascii="Courier New" w:eastAsia="Times New Roman" w:hAnsi="Courier New" w:cs="Courier New"/>
          <w:color w:val="990055"/>
          <w:sz w:val="20"/>
          <w:szCs w:val="20"/>
          <w:lang w:val="en-US" w:eastAsia="pt-BR"/>
        </w:rPr>
        <w:t>3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];</w:t>
      </w:r>
    </w:p>
    <w:p w14:paraId="14F08E68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>aulas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[</w:t>
      </w:r>
      <w:r w:rsidRPr="00A63F4D">
        <w:rPr>
          <w:rFonts w:ascii="Courier New" w:eastAsia="Times New Roman" w:hAnsi="Courier New" w:cs="Courier New"/>
          <w:color w:val="990055"/>
          <w:sz w:val="20"/>
          <w:szCs w:val="20"/>
          <w:lang w:val="en-US" w:eastAsia="pt-BR"/>
        </w:rPr>
        <w:t>0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]</w:t>
      </w: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=</w:t>
      </w: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aulaIntro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;</w:t>
      </w:r>
    </w:p>
    <w:p w14:paraId="6B93DA3C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[</w:t>
      </w:r>
      <w:r w:rsidRPr="00A63F4D">
        <w:rPr>
          <w:rFonts w:ascii="Courier New" w:eastAsia="Times New Roman" w:hAnsi="Courier New" w:cs="Courier New"/>
          <w:color w:val="990055"/>
          <w:sz w:val="20"/>
          <w:szCs w:val="20"/>
          <w:lang w:val="pt-BR" w:eastAsia="pt-BR"/>
        </w:rPr>
        <w:t>1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]</w:t>
      </w: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=</w:t>
      </w: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aulaModelando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;</w:t>
      </w:r>
    </w:p>
    <w:p w14:paraId="22282151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[</w:t>
      </w:r>
      <w:r w:rsidRPr="00A63F4D">
        <w:rPr>
          <w:rFonts w:ascii="Courier New" w:eastAsia="Times New Roman" w:hAnsi="Courier New" w:cs="Courier New"/>
          <w:color w:val="990055"/>
          <w:sz w:val="20"/>
          <w:szCs w:val="20"/>
          <w:lang w:val="pt-BR" w:eastAsia="pt-BR"/>
        </w:rPr>
        <w:t>2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]</w:t>
      </w: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=</w:t>
      </w: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aulaSets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;</w:t>
      </w:r>
    </w:p>
    <w:p w14:paraId="7892DB17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</w:p>
    <w:p w14:paraId="34EC0A2D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A63F4D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Console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A63F4D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WriteLine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5E4F2DE6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</w:p>
    <w:p w14:paraId="1EA0AA52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A63F4D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lastRenderedPageBreak/>
        <w:t>foreach</w:t>
      </w: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(</w:t>
      </w:r>
      <w:r w:rsidRPr="00A63F4D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var</w:t>
      </w: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aula </w:t>
      </w:r>
      <w:r w:rsidRPr="00A63F4D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in</w:t>
      </w: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aulas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)</w:t>
      </w:r>
    </w:p>
    <w:p w14:paraId="14B2D67F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{</w:t>
      </w:r>
    </w:p>
    <w:p w14:paraId="2BDB7D49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A63F4D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Console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A63F4D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WriteLine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1E62275F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pt-BR" w:eastAsia="pt-BR"/>
        </w:rPr>
      </w:pP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}</w:t>
      </w:r>
    </w:p>
    <w:p w14:paraId="368D36C9" w14:textId="77777777" w:rsidR="007A18D3" w:rsidRDefault="007A18D3" w:rsidP="00A63F4D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</w:p>
    <w:p w14:paraId="627B9D9A" w14:textId="77777777" w:rsidR="00A63F4D" w:rsidRPr="00A63F4D" w:rsidRDefault="00A63F4D" w:rsidP="00A63F4D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A63F4D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Rodando novamente o código, obteremos como </w:t>
      </w:r>
      <w:r w:rsidRPr="00A63F4D">
        <w:rPr>
          <w:rFonts w:ascii="Times New Roman" w:eastAsia="Times New Roman" w:hAnsi="Times New Roman" w:cs="Times New Roman"/>
          <w:i/>
          <w:iCs/>
          <w:color w:val="3D464D"/>
          <w:sz w:val="27"/>
          <w:szCs w:val="27"/>
          <w:lang w:val="pt-BR" w:eastAsia="pt-BR"/>
        </w:rPr>
        <w:t>Output</w:t>
      </w:r>
      <w:r w:rsidRPr="00A63F4D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o seguinte:</w:t>
      </w:r>
    </w:p>
    <w:p w14:paraId="3B59FBF4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A63F4D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Introdu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çã</w:t>
      </w: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o 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à</w:t>
      </w: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s </w:t>
      </w:r>
      <w:r w:rsidRPr="00A63F4D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Cole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çõ</w:t>
      </w: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es</w:t>
      </w:r>
    </w:p>
    <w:p w14:paraId="0623A5C6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A63F4D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Modelando</w:t>
      </w: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a </w:t>
      </w:r>
      <w:r w:rsidRPr="00A63F4D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Classe</w:t>
      </w: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A63F4D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Aula</w:t>
      </w:r>
    </w:p>
    <w:p w14:paraId="209B4026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pt-BR" w:eastAsia="pt-BR"/>
        </w:rPr>
      </w:pPr>
      <w:r w:rsidRPr="00A63F4D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Trabalhando</w:t>
      </w: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com </w:t>
      </w:r>
      <w:r w:rsidRPr="00A63F4D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Conjuntos</w:t>
      </w:r>
    </w:p>
    <w:p w14:paraId="7EF8B383" w14:textId="77777777" w:rsidR="007A18D3" w:rsidRDefault="007A18D3" w:rsidP="00A63F4D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</w:p>
    <w:p w14:paraId="260BB442" w14:textId="77777777" w:rsidR="007A18D3" w:rsidRDefault="007A18D3" w:rsidP="00A63F4D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>
        <w:rPr>
          <w:noProof/>
        </w:rPr>
        <w:drawing>
          <wp:inline distT="0" distB="0" distL="0" distR="0" wp14:anchorId="4A581012" wp14:editId="2F6D5E67">
            <wp:extent cx="5731510" cy="2754630"/>
            <wp:effectExtent l="0" t="0" r="2540" b="762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F11A2" w14:textId="77777777" w:rsidR="007A18D3" w:rsidRDefault="007A18D3" w:rsidP="00A63F4D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</w:p>
    <w:p w14:paraId="1F243C89" w14:textId="77777777" w:rsidR="00A63F4D" w:rsidRPr="00A63F4D" w:rsidRDefault="00A63F4D" w:rsidP="00A63F4D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A63F4D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Pegaremos esta instrução e a jogaremos a outro método para a reutilização conforme nossa necessidade. Utilizando "</w:t>
      </w:r>
      <w:r w:rsidRPr="007A18D3">
        <w:rPr>
          <w:rFonts w:ascii="Times New Roman" w:eastAsia="Times New Roman" w:hAnsi="Times New Roman" w:cs="Times New Roman"/>
          <w:color w:val="3D464D"/>
          <w:sz w:val="27"/>
          <w:szCs w:val="27"/>
          <w:highlight w:val="yellow"/>
          <w:lang w:val="pt-BR" w:eastAsia="pt-BR"/>
        </w:rPr>
        <w:t>Ctrl + . (ponto)</w:t>
      </w:r>
      <w:r w:rsidRPr="00A63F4D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" extrairemos o método denominado </w:t>
      </w:r>
      <w:r w:rsidRPr="00A63F4D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Imprimir()</w:t>
      </w:r>
      <w:r w:rsidRPr="00A63F4D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. Nele, teremos nosso laço </w:t>
      </w:r>
      <w:r w:rsidRPr="00A63F4D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foreach</w:t>
      </w:r>
      <w:r w:rsidRPr="00A63F4D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.</w:t>
      </w:r>
    </w:p>
    <w:p w14:paraId="4C330E96" w14:textId="77777777" w:rsidR="00A63F4D" w:rsidRPr="00A63F4D" w:rsidRDefault="00A63F4D" w:rsidP="00A63F4D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A63F4D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Como segunda forma de imprimirmos estes elementos, utilizaremos outro laço o </w:t>
      </w:r>
      <w:r w:rsidRPr="00A63F4D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for</w:t>
      </w:r>
      <w:r w:rsidRPr="00A63F4D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que varrerá o comprimento do nosso array de um índice até a posição final. Comentaremos o código do laço </w:t>
      </w:r>
      <w:r w:rsidRPr="00A63F4D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foreach</w:t>
      </w:r>
    </w:p>
    <w:p w14:paraId="5DC380E2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{</w:t>
      </w:r>
    </w:p>
    <w:p w14:paraId="303449A0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A63F4D">
        <w:rPr>
          <w:rFonts w:ascii="Courier New" w:eastAsia="Times New Roman" w:hAnsi="Courier New" w:cs="Courier New"/>
          <w:color w:val="708090"/>
          <w:sz w:val="20"/>
          <w:szCs w:val="20"/>
          <w:lang w:val="pt-BR" w:eastAsia="pt-BR"/>
        </w:rPr>
        <w:t>// strings omitidos</w:t>
      </w:r>
    </w:p>
    <w:p w14:paraId="60F94BB3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</w:p>
    <w:p w14:paraId="56DA044B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A63F4D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Console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A63F4D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WriteLine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04E38B2A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</w:p>
    <w:p w14:paraId="285E7C89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A63F4D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Imprimir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(</w:t>
      </w: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>aulas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);</w:t>
      </w:r>
    </w:p>
    <w:p w14:paraId="4BDC690A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}</w:t>
      </w:r>
    </w:p>
    <w:p w14:paraId="61B6733B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</w:p>
    <w:p w14:paraId="2F6F8D07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A63F4D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private</w:t>
      </w: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A63F4D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static</w:t>
      </w: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A63F4D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void</w:t>
      </w: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A63F4D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Imprimir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(</w:t>
      </w:r>
      <w:r w:rsidRPr="00A63F4D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string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[]</w:t>
      </w: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aulas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)</w:t>
      </w:r>
    </w:p>
    <w:p w14:paraId="65822347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{</w:t>
      </w:r>
    </w:p>
    <w:p w14:paraId="4C903D8C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</w:t>
      </w:r>
      <w:r w:rsidRPr="00A63F4D">
        <w:rPr>
          <w:rFonts w:ascii="Courier New" w:eastAsia="Times New Roman" w:hAnsi="Courier New" w:cs="Courier New"/>
          <w:color w:val="708090"/>
          <w:sz w:val="20"/>
          <w:szCs w:val="20"/>
          <w:lang w:val="en-US" w:eastAsia="pt-BR"/>
        </w:rPr>
        <w:t>//foreach (var aula in aulas)</w:t>
      </w:r>
    </w:p>
    <w:p w14:paraId="54960D22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</w:t>
      </w:r>
      <w:r w:rsidRPr="00A63F4D">
        <w:rPr>
          <w:rFonts w:ascii="Courier New" w:eastAsia="Times New Roman" w:hAnsi="Courier New" w:cs="Courier New"/>
          <w:color w:val="708090"/>
          <w:sz w:val="20"/>
          <w:szCs w:val="20"/>
          <w:lang w:val="en-US" w:eastAsia="pt-BR"/>
        </w:rPr>
        <w:t>//{</w:t>
      </w:r>
    </w:p>
    <w:p w14:paraId="1B82B310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</w:t>
      </w:r>
      <w:r w:rsidRPr="00A63F4D">
        <w:rPr>
          <w:rFonts w:ascii="Courier New" w:eastAsia="Times New Roman" w:hAnsi="Courier New" w:cs="Courier New"/>
          <w:color w:val="708090"/>
          <w:sz w:val="20"/>
          <w:szCs w:val="20"/>
          <w:lang w:val="en-US" w:eastAsia="pt-BR"/>
        </w:rPr>
        <w:t>//  Console.WriteLine(aula);</w:t>
      </w:r>
    </w:p>
    <w:p w14:paraId="001C1AE6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</w:t>
      </w:r>
      <w:r w:rsidRPr="00A63F4D">
        <w:rPr>
          <w:rFonts w:ascii="Courier New" w:eastAsia="Times New Roman" w:hAnsi="Courier New" w:cs="Courier New"/>
          <w:color w:val="708090"/>
          <w:sz w:val="20"/>
          <w:szCs w:val="20"/>
          <w:lang w:val="en-US" w:eastAsia="pt-BR"/>
        </w:rPr>
        <w:t>//}</w:t>
      </w:r>
    </w:p>
    <w:p w14:paraId="514091DE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</w:p>
    <w:p w14:paraId="3528C0DA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</w:t>
      </w:r>
      <w:r w:rsidRPr="00A63F4D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for</w:t>
      </w: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(</w:t>
      </w:r>
      <w:r w:rsidRPr="00A63F4D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int</w:t>
      </w: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i 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=</w:t>
      </w: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A63F4D">
        <w:rPr>
          <w:rFonts w:ascii="Courier New" w:eastAsia="Times New Roman" w:hAnsi="Courier New" w:cs="Courier New"/>
          <w:color w:val="990055"/>
          <w:sz w:val="20"/>
          <w:szCs w:val="20"/>
          <w:lang w:val="en-US" w:eastAsia="pt-BR"/>
        </w:rPr>
        <w:t>0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;</w:t>
      </w: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i 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&lt;</w:t>
      </w: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aulas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.</w:t>
      </w:r>
      <w:r w:rsidRPr="00A63F4D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Length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;</w:t>
      </w: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i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++)</w:t>
      </w:r>
    </w:p>
    <w:p w14:paraId="777B2CD4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{</w:t>
      </w:r>
    </w:p>
    <w:p w14:paraId="4B73C5B7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    </w:t>
      </w:r>
      <w:r w:rsidRPr="00A63F4D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Console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A63F4D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WriteLine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[</w:t>
      </w: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i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]);</w:t>
      </w:r>
    </w:p>
    <w:p w14:paraId="3374CB55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}</w:t>
      </w:r>
    </w:p>
    <w:p w14:paraId="22A94B28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pt-BR" w:eastAsia="pt-BR"/>
        </w:rPr>
      </w:pP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}</w:t>
      </w:r>
    </w:p>
    <w:p w14:paraId="53B4F7C0" w14:textId="77777777" w:rsidR="00A63F4D" w:rsidRDefault="00A63F4D" w:rsidP="00A63F4D">
      <w:pPr>
        <w:shd w:val="clear" w:color="auto" w:fill="FFFFFF"/>
        <w:spacing w:before="360" w:after="36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A63F4D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lastRenderedPageBreak/>
        <w:t>Feito isto, podemos rodar a aplicação mais uma vez. O resultado é exatamente o mesmo que o anterior, embora a forma de chegarmos a ele seja outra.</w:t>
      </w:r>
    </w:p>
    <w:p w14:paraId="60915FC2" w14:textId="77777777" w:rsidR="00110AA0" w:rsidRPr="00A63F4D" w:rsidRDefault="00110AA0" w:rsidP="00A63F4D">
      <w:pPr>
        <w:shd w:val="clear" w:color="auto" w:fill="FFFFFF"/>
        <w:spacing w:before="360" w:after="36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>
        <w:rPr>
          <w:noProof/>
        </w:rPr>
        <w:drawing>
          <wp:inline distT="0" distB="0" distL="0" distR="0" wp14:anchorId="11CB636C" wp14:editId="42B1DD15">
            <wp:extent cx="5731510" cy="2555875"/>
            <wp:effectExtent l="0" t="0" r="254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37B9B" w14:textId="77777777" w:rsidR="00A63F4D" w:rsidRPr="00A63F4D" w:rsidRDefault="00A63F4D" w:rsidP="00A63F4D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A63F4D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Com o </w:t>
      </w:r>
      <w:r w:rsidRPr="00110AA0">
        <w:rPr>
          <w:rFonts w:ascii="Times New Roman" w:eastAsia="Times New Roman" w:hAnsi="Times New Roman" w:cs="Times New Roman"/>
          <w:color w:val="3D464D"/>
          <w:sz w:val="27"/>
          <w:szCs w:val="27"/>
          <w:highlight w:val="yellow"/>
          <w:lang w:val="pt-BR" w:eastAsia="pt-BR"/>
        </w:rPr>
        <w:t>laço </w:t>
      </w:r>
      <w:r w:rsidRPr="00110AA0">
        <w:rPr>
          <w:rFonts w:ascii="Courier New" w:eastAsia="Times New Roman" w:hAnsi="Courier New" w:cs="Courier New"/>
          <w:color w:val="3D464D"/>
          <w:sz w:val="23"/>
          <w:szCs w:val="23"/>
          <w:highlight w:val="yellow"/>
          <w:shd w:val="clear" w:color="auto" w:fill="F0F3F5"/>
          <w:lang w:val="pt-BR" w:eastAsia="pt-BR"/>
        </w:rPr>
        <w:t>foreach</w:t>
      </w:r>
      <w:r w:rsidRPr="00A63F4D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não precisávamos de muitas informações, bastando passar o nome do array. Com o </w:t>
      </w:r>
      <w:r w:rsidRPr="00110AA0">
        <w:rPr>
          <w:rFonts w:ascii="Courier New" w:eastAsia="Times New Roman" w:hAnsi="Courier New" w:cs="Courier New"/>
          <w:color w:val="3D464D"/>
          <w:sz w:val="23"/>
          <w:szCs w:val="23"/>
          <w:highlight w:val="yellow"/>
          <w:shd w:val="clear" w:color="auto" w:fill="F0F3F5"/>
          <w:lang w:val="pt-BR" w:eastAsia="pt-BR"/>
        </w:rPr>
        <w:t>for</w:t>
      </w:r>
      <w:r w:rsidRPr="00110AA0">
        <w:rPr>
          <w:rFonts w:ascii="Times New Roman" w:eastAsia="Times New Roman" w:hAnsi="Times New Roman" w:cs="Times New Roman"/>
          <w:color w:val="3D464D"/>
          <w:sz w:val="27"/>
          <w:szCs w:val="27"/>
          <w:highlight w:val="yellow"/>
          <w:lang w:val="pt-BR" w:eastAsia="pt-BR"/>
        </w:rPr>
        <w:t>,</w:t>
      </w:r>
      <w:r w:rsidRPr="00A63F4D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 conseguimos controlar o avanço do índice. Neste caso, é necessário sabermos seu comprimento e o índice que está sendo impresso.</w:t>
      </w:r>
    </w:p>
    <w:p w14:paraId="3A79B2E4" w14:textId="77777777" w:rsidR="00A63F4D" w:rsidRDefault="00A63F4D" w:rsidP="00A63F4D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A63F4D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Para imprimirmos o primeiro elemento do nosso array, usaremos </w:t>
      </w:r>
      <w:r w:rsidRPr="00A63F4D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Console.WriteLine();</w:t>
      </w:r>
      <w:r w:rsidRPr="00A63F4D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novamente, acessando este elemento, cujo índice é </w:t>
      </w:r>
      <w:r w:rsidRPr="00A63F4D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0</w:t>
      </w:r>
      <w:r w:rsidRPr="00A63F4D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.</w:t>
      </w:r>
    </w:p>
    <w:p w14:paraId="69D0968A" w14:textId="77777777" w:rsidR="00110AA0" w:rsidRPr="00A63F4D" w:rsidRDefault="00110AA0" w:rsidP="00A63F4D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</w:p>
    <w:p w14:paraId="022C1171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{</w:t>
      </w:r>
    </w:p>
    <w:p w14:paraId="6FA5BF57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A63F4D">
        <w:rPr>
          <w:rFonts w:ascii="Courier New" w:eastAsia="Times New Roman" w:hAnsi="Courier New" w:cs="Courier New"/>
          <w:color w:val="708090"/>
          <w:sz w:val="20"/>
          <w:szCs w:val="20"/>
          <w:lang w:val="pt-BR" w:eastAsia="pt-BR"/>
        </w:rPr>
        <w:t>// strings omitidos</w:t>
      </w:r>
    </w:p>
    <w:p w14:paraId="44AA5BA7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</w:p>
    <w:p w14:paraId="568AE790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A63F4D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Console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A63F4D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WriteLine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29E26D9C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</w:p>
    <w:p w14:paraId="6E93BB88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A63F4D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Imprimir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348E43A6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</w:p>
    <w:p w14:paraId="50C5F8DE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A63F4D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Console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A63F4D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WriteLine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[</w:t>
      </w:r>
      <w:r w:rsidRPr="00A63F4D">
        <w:rPr>
          <w:rFonts w:ascii="Courier New" w:eastAsia="Times New Roman" w:hAnsi="Courier New" w:cs="Courier New"/>
          <w:color w:val="990055"/>
          <w:sz w:val="20"/>
          <w:szCs w:val="20"/>
          <w:lang w:val="pt-BR" w:eastAsia="pt-BR"/>
        </w:rPr>
        <w:t>0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]);</w:t>
      </w:r>
    </w:p>
    <w:p w14:paraId="55E93404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pt-BR" w:eastAsia="pt-BR"/>
        </w:rPr>
      </w:pP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}</w:t>
      </w:r>
    </w:p>
    <w:p w14:paraId="6E7D4F59" w14:textId="77777777" w:rsidR="00110AA0" w:rsidRDefault="009F6353" w:rsidP="00A63F4D">
      <w:pPr>
        <w:shd w:val="clear" w:color="auto" w:fill="FFFFFF"/>
        <w:spacing w:before="360" w:after="36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>
        <w:rPr>
          <w:noProof/>
        </w:rPr>
        <w:lastRenderedPageBreak/>
        <w:drawing>
          <wp:inline distT="0" distB="0" distL="0" distR="0" wp14:anchorId="3C7B46F8" wp14:editId="605E77DA">
            <wp:extent cx="5731510" cy="2577465"/>
            <wp:effectExtent l="0" t="0" r="254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9F7A0" w14:textId="77777777" w:rsidR="00A63F4D" w:rsidRPr="00A63F4D" w:rsidRDefault="00A63F4D" w:rsidP="00A63F4D">
      <w:pPr>
        <w:shd w:val="clear" w:color="auto" w:fill="FFFFFF"/>
        <w:spacing w:before="360" w:after="36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A63F4D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Rodando a app, veremos a impressão de "Introdução às Coleções" na tela. Para acessarmos o último elemento, precisaremos realizar uma conta:</w:t>
      </w:r>
    </w:p>
    <w:p w14:paraId="0E7D9D5B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{</w:t>
      </w:r>
    </w:p>
    <w:p w14:paraId="040A5293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A63F4D">
        <w:rPr>
          <w:rFonts w:ascii="Courier New" w:eastAsia="Times New Roman" w:hAnsi="Courier New" w:cs="Courier New"/>
          <w:color w:val="708090"/>
          <w:sz w:val="20"/>
          <w:szCs w:val="20"/>
          <w:lang w:val="pt-BR" w:eastAsia="pt-BR"/>
        </w:rPr>
        <w:t>// strings omitidos</w:t>
      </w:r>
    </w:p>
    <w:p w14:paraId="1B0E92D1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</w:p>
    <w:p w14:paraId="1923255C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A63F4D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Console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A63F4D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WriteLine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745CEE32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</w:p>
    <w:p w14:paraId="2C2AE1B6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A63F4D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Imprimir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0421CC2D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</w:p>
    <w:p w14:paraId="1FA291A6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A63F4D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Console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A63F4D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WriteLine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[</w:t>
      </w:r>
      <w:r w:rsidRPr="00A63F4D">
        <w:rPr>
          <w:rFonts w:ascii="Courier New" w:eastAsia="Times New Roman" w:hAnsi="Courier New" w:cs="Courier New"/>
          <w:color w:val="990055"/>
          <w:sz w:val="20"/>
          <w:szCs w:val="20"/>
          <w:lang w:val="pt-BR" w:eastAsia="pt-BR"/>
        </w:rPr>
        <w:t>0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]);</w:t>
      </w:r>
    </w:p>
    <w:p w14:paraId="3ABA42BB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A63F4D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Console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A63F4D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WriteLine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[</w:t>
      </w: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A63F4D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Length</w:t>
      </w: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-</w:t>
      </w: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A63F4D">
        <w:rPr>
          <w:rFonts w:ascii="Courier New" w:eastAsia="Times New Roman" w:hAnsi="Courier New" w:cs="Courier New"/>
          <w:color w:val="990055"/>
          <w:sz w:val="20"/>
          <w:szCs w:val="20"/>
          <w:lang w:val="pt-BR" w:eastAsia="pt-BR"/>
        </w:rPr>
        <w:t>1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]);</w:t>
      </w:r>
    </w:p>
    <w:p w14:paraId="169EC6F8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pt-BR" w:eastAsia="pt-BR"/>
        </w:rPr>
      </w:pP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}</w:t>
      </w:r>
    </w:p>
    <w:p w14:paraId="6443D30F" w14:textId="77777777" w:rsidR="008B19F9" w:rsidRDefault="008B19F9" w:rsidP="00A63F4D">
      <w:pPr>
        <w:shd w:val="clear" w:color="auto" w:fill="FFFFFF"/>
        <w:spacing w:before="360" w:after="36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>
        <w:rPr>
          <w:noProof/>
        </w:rPr>
        <w:drawing>
          <wp:inline distT="0" distB="0" distL="0" distR="0" wp14:anchorId="2328C548" wp14:editId="6E2521E3">
            <wp:extent cx="5731510" cy="2771775"/>
            <wp:effectExtent l="0" t="0" r="2540" b="9525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63F4D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 </w:t>
      </w:r>
    </w:p>
    <w:p w14:paraId="1904E4C8" w14:textId="77777777" w:rsidR="00A63F4D" w:rsidRPr="00A63F4D" w:rsidRDefault="00A63F4D" w:rsidP="00A63F4D">
      <w:pPr>
        <w:shd w:val="clear" w:color="auto" w:fill="FFFFFF"/>
        <w:spacing w:before="360" w:after="36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A63F4D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Verificaremos que tudo funciona conforme esperado, quando rodamos a app vemos "Trabalhando com Conjuntos" no Output. Se quisermos trocar um elemento deste array, como faremos?</w:t>
      </w:r>
    </w:p>
    <w:p w14:paraId="6BC98992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lastRenderedPageBreak/>
        <w:t>{</w:t>
      </w:r>
    </w:p>
    <w:p w14:paraId="2DAF99BB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A63F4D">
        <w:rPr>
          <w:rFonts w:ascii="Courier New" w:eastAsia="Times New Roman" w:hAnsi="Courier New" w:cs="Courier New"/>
          <w:color w:val="708090"/>
          <w:sz w:val="20"/>
          <w:szCs w:val="20"/>
          <w:lang w:val="pt-BR" w:eastAsia="pt-BR"/>
        </w:rPr>
        <w:t>// strings omitidos</w:t>
      </w:r>
    </w:p>
    <w:p w14:paraId="44A95FCB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</w:p>
    <w:p w14:paraId="30CCC5D0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A63F4D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Console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A63F4D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WriteLine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3ACD98F3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</w:p>
    <w:p w14:paraId="7C717AB0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A63F4D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Imprimir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287CBF07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</w:p>
    <w:p w14:paraId="54B94A94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A63F4D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Console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A63F4D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WriteLine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[</w:t>
      </w:r>
      <w:r w:rsidRPr="00A63F4D">
        <w:rPr>
          <w:rFonts w:ascii="Courier New" w:eastAsia="Times New Roman" w:hAnsi="Courier New" w:cs="Courier New"/>
          <w:color w:val="990055"/>
          <w:sz w:val="20"/>
          <w:szCs w:val="20"/>
          <w:lang w:val="pt-BR" w:eastAsia="pt-BR"/>
        </w:rPr>
        <w:t>0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]);</w:t>
      </w:r>
    </w:p>
    <w:p w14:paraId="636F0434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A63F4D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Console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A63F4D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WriteLine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[</w:t>
      </w: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A63F4D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Length</w:t>
      </w: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-</w:t>
      </w: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A63F4D">
        <w:rPr>
          <w:rFonts w:ascii="Courier New" w:eastAsia="Times New Roman" w:hAnsi="Courier New" w:cs="Courier New"/>
          <w:color w:val="990055"/>
          <w:sz w:val="20"/>
          <w:szCs w:val="20"/>
          <w:lang w:val="pt-BR" w:eastAsia="pt-BR"/>
        </w:rPr>
        <w:t>1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]);</w:t>
      </w:r>
    </w:p>
    <w:p w14:paraId="35012312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</w:p>
    <w:p w14:paraId="07AB3DC3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aulaIntro 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=</w:t>
      </w: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A63F4D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"Trabalhando com Arrays"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;</w:t>
      </w:r>
    </w:p>
    <w:p w14:paraId="4F6D1B9C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A63F4D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Imprimir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27C90B3C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pt-BR" w:eastAsia="pt-BR"/>
        </w:rPr>
      </w:pP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}</w:t>
      </w:r>
    </w:p>
    <w:p w14:paraId="66C0D549" w14:textId="77777777" w:rsidR="009F6353" w:rsidRDefault="009F6353" w:rsidP="00A63F4D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</w:p>
    <w:p w14:paraId="0EC33F38" w14:textId="77777777" w:rsidR="00A63F4D" w:rsidRPr="00A63F4D" w:rsidRDefault="00A63F4D" w:rsidP="00A63F4D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A63F4D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Rodaremos a aplicação e não teremos nenhuma mudança! Isso ocorre pois </w:t>
      </w:r>
      <w:r w:rsidRPr="00A63F4D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aulaIntro</w:t>
      </w:r>
      <w:r w:rsidRPr="00A63F4D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não está sendo armazenado no nosso array de </w:t>
      </w:r>
      <w:r w:rsidRPr="00A63F4D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aulas</w:t>
      </w:r>
      <w:r w:rsidRPr="00A63F4D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. O que armazenamos ali foi o </w:t>
      </w:r>
      <w:r w:rsidRPr="00A63F4D">
        <w:rPr>
          <w:rFonts w:ascii="Times New Roman" w:eastAsia="Times New Roman" w:hAnsi="Times New Roman" w:cs="Times New Roman"/>
          <w:b/>
          <w:bCs/>
          <w:color w:val="3D464D"/>
          <w:sz w:val="27"/>
          <w:szCs w:val="27"/>
          <w:lang w:val="pt-BR" w:eastAsia="pt-BR"/>
        </w:rPr>
        <w:t>valor copiado de</w:t>
      </w:r>
      <w:r w:rsidRPr="00A63F4D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</w:t>
      </w:r>
      <w:r w:rsidRPr="00A63F4D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aulaIntro</w:t>
      </w:r>
      <w:r w:rsidRPr="00A63F4D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portanto não adianta mudarmos seu valor.</w:t>
      </w:r>
    </w:p>
    <w:p w14:paraId="735CF7D2" w14:textId="77777777" w:rsidR="00A63F4D" w:rsidRPr="00A63F4D" w:rsidRDefault="00A63F4D" w:rsidP="00A63F4D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A63F4D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Precisaremos acessar diretamente a primeira posição do nosso array de aulas. Para atribuirmos um valor a esta posição, de índice </w:t>
      </w:r>
      <w:r w:rsidRPr="00A63F4D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0</w:t>
      </w:r>
      <w:r w:rsidRPr="00A63F4D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deixaremos o código assim:</w:t>
      </w:r>
    </w:p>
    <w:p w14:paraId="509C2122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{</w:t>
      </w:r>
    </w:p>
    <w:p w14:paraId="10AFFA48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A63F4D">
        <w:rPr>
          <w:rFonts w:ascii="Courier New" w:eastAsia="Times New Roman" w:hAnsi="Courier New" w:cs="Courier New"/>
          <w:color w:val="708090"/>
          <w:sz w:val="20"/>
          <w:szCs w:val="20"/>
          <w:lang w:val="pt-BR" w:eastAsia="pt-BR"/>
        </w:rPr>
        <w:t>// strings omitidos</w:t>
      </w:r>
    </w:p>
    <w:p w14:paraId="4A216955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</w:p>
    <w:p w14:paraId="7ED2BF29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A63F4D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Console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A63F4D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WriteLine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75FC8D90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</w:p>
    <w:p w14:paraId="74CFCF4F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A63F4D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Imprimir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63510F98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</w:p>
    <w:p w14:paraId="37D02AD6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A63F4D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Console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A63F4D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WriteLine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[</w:t>
      </w:r>
      <w:r w:rsidRPr="00A63F4D">
        <w:rPr>
          <w:rFonts w:ascii="Courier New" w:eastAsia="Times New Roman" w:hAnsi="Courier New" w:cs="Courier New"/>
          <w:color w:val="990055"/>
          <w:sz w:val="20"/>
          <w:szCs w:val="20"/>
          <w:lang w:val="pt-BR" w:eastAsia="pt-BR"/>
        </w:rPr>
        <w:t>0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]);</w:t>
      </w:r>
    </w:p>
    <w:p w14:paraId="48082DCE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A63F4D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Console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A63F4D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WriteLine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[</w:t>
      </w: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A63F4D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Length</w:t>
      </w: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-</w:t>
      </w: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A63F4D">
        <w:rPr>
          <w:rFonts w:ascii="Courier New" w:eastAsia="Times New Roman" w:hAnsi="Courier New" w:cs="Courier New"/>
          <w:color w:val="990055"/>
          <w:sz w:val="20"/>
          <w:szCs w:val="20"/>
          <w:lang w:val="pt-BR" w:eastAsia="pt-BR"/>
        </w:rPr>
        <w:t>1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]);</w:t>
      </w:r>
    </w:p>
    <w:p w14:paraId="7CD21E69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</w:p>
    <w:p w14:paraId="23E59589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aulaIntro 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=</w:t>
      </w: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A63F4D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"Trabalhando com Arrays"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;</w:t>
      </w:r>
    </w:p>
    <w:p w14:paraId="39A6781F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A63F4D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Imprimir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425AFE73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</w:p>
    <w:p w14:paraId="37E05CAB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aulas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[</w:t>
      </w:r>
      <w:r w:rsidRPr="00A63F4D">
        <w:rPr>
          <w:rFonts w:ascii="Courier New" w:eastAsia="Times New Roman" w:hAnsi="Courier New" w:cs="Courier New"/>
          <w:color w:val="990055"/>
          <w:sz w:val="20"/>
          <w:szCs w:val="20"/>
          <w:lang w:val="pt-BR" w:eastAsia="pt-BR"/>
        </w:rPr>
        <w:t>0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]</w:t>
      </w: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=</w:t>
      </w: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A63F4D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"Trabalhando com Arrays"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;</w:t>
      </w:r>
    </w:p>
    <w:p w14:paraId="354FCC43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A63F4D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Imprimir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515BEC66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pt-BR" w:eastAsia="pt-BR"/>
        </w:rPr>
      </w:pP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}</w:t>
      </w:r>
    </w:p>
    <w:p w14:paraId="4E88D886" w14:textId="77777777" w:rsidR="00A63F4D" w:rsidRDefault="00A63F4D" w:rsidP="00A63F4D">
      <w:pPr>
        <w:shd w:val="clear" w:color="auto" w:fill="FFFFFF"/>
        <w:spacing w:before="360" w:after="36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A63F4D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Rodaremos a aplicação e veremos que conseguimos trocar com sucesso o primeiro elemento do nosso array.</w:t>
      </w:r>
    </w:p>
    <w:p w14:paraId="72E773DA" w14:textId="77777777" w:rsidR="00997335" w:rsidRPr="00A63F4D" w:rsidRDefault="00997335" w:rsidP="00A63F4D">
      <w:pPr>
        <w:shd w:val="clear" w:color="auto" w:fill="FFFFFF"/>
        <w:spacing w:before="360" w:after="36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>
        <w:rPr>
          <w:noProof/>
        </w:rPr>
        <w:lastRenderedPageBreak/>
        <w:drawing>
          <wp:inline distT="0" distB="0" distL="0" distR="0" wp14:anchorId="2191ED4A" wp14:editId="7648F20B">
            <wp:extent cx="5731510" cy="2672715"/>
            <wp:effectExtent l="0" t="0" r="254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476F8" w14:textId="77777777" w:rsidR="00C27ED4" w:rsidRDefault="00C27ED4" w:rsidP="003613B9">
      <w:pPr>
        <w:pStyle w:val="Ttulo1"/>
        <w:rPr>
          <w:b/>
          <w:bCs/>
          <w:noProof/>
        </w:rPr>
      </w:pPr>
      <w:bookmarkStart w:id="2" w:name="_Toc62147088"/>
      <w:r w:rsidRPr="00C27ED4">
        <w:rPr>
          <w:b/>
          <w:bCs/>
          <w:noProof/>
        </w:rPr>
        <w:t>Atribuindo Valores A Um Array</w:t>
      </w:r>
      <w:bookmarkEnd w:id="2"/>
    </w:p>
    <w:p w14:paraId="2764DCD7" w14:textId="77777777" w:rsidR="00C27ED4" w:rsidRPr="00C27ED4" w:rsidRDefault="00C27ED4" w:rsidP="00C27ED4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Manoel precisa declarar uma coleção de nomes de meses do ano. Para criá-la, ele decide declarar um array com tamanho suficiente para armazenar os nomes de todos os meses do ano (na ordem correta). Em seguida, Manoel tem que definir no array o valor para o mês de janeiro.</w:t>
      </w:r>
    </w:p>
    <w:p w14:paraId="6378E84A" w14:textId="77777777" w:rsidR="00C27ED4" w:rsidRDefault="00C27ED4" w:rsidP="00C27ED4">
      <w:pPr>
        <w:shd w:val="clear" w:color="auto" w:fill="FFFFFF"/>
        <w:spacing w:before="360" w:after="36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O que Manoel pode fazer? Escolha a melhor alternativa.</w:t>
      </w:r>
    </w:p>
    <w:p w14:paraId="307443F6" w14:textId="77777777" w:rsidR="00C27ED4" w:rsidRPr="00C27ED4" w:rsidRDefault="00C27ED4" w:rsidP="00C27ED4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C27ED4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string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[]</w:t>
      </w: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meses 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=</w:t>
      </w: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C27ED4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new</w:t>
      </w: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C27ED4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string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[</w:t>
      </w:r>
      <w:r w:rsidRPr="00C27ED4">
        <w:rPr>
          <w:rFonts w:ascii="Courier New" w:eastAsia="Times New Roman" w:hAnsi="Courier New" w:cs="Courier New"/>
          <w:color w:val="990055"/>
          <w:sz w:val="20"/>
          <w:szCs w:val="20"/>
          <w:lang w:val="pt-BR" w:eastAsia="pt-BR"/>
        </w:rPr>
        <w:t>12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];</w:t>
      </w:r>
    </w:p>
    <w:p w14:paraId="77600F7A" w14:textId="77777777" w:rsidR="00C27ED4" w:rsidRPr="00C27ED4" w:rsidRDefault="00C27ED4" w:rsidP="00C27ED4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0"/>
          <w:szCs w:val="20"/>
          <w:lang w:val="pt-BR" w:eastAsia="pt-BR"/>
        </w:rPr>
      </w:pP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meses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[</w:t>
      </w:r>
      <w:r w:rsidRPr="00C27ED4">
        <w:rPr>
          <w:rFonts w:ascii="Courier New" w:eastAsia="Times New Roman" w:hAnsi="Courier New" w:cs="Courier New"/>
          <w:color w:val="990055"/>
          <w:sz w:val="20"/>
          <w:szCs w:val="20"/>
          <w:lang w:val="pt-BR" w:eastAsia="pt-BR"/>
        </w:rPr>
        <w:t>0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]</w:t>
      </w: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=</w:t>
      </w: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C27ED4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"Janeiro"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;</w:t>
      </w:r>
    </w:p>
    <w:p w14:paraId="3B3EB6BA" w14:textId="77777777" w:rsidR="00C27ED4" w:rsidRPr="00C27ED4" w:rsidRDefault="00C27ED4" w:rsidP="00C27ED4">
      <w:pPr>
        <w:spacing w:after="0"/>
        <w:rPr>
          <w:rFonts w:ascii="Times New Roman" w:eastAsia="Times New Roman" w:hAnsi="Times New Roman" w:cs="Times New Roman"/>
          <w:color w:val="6E757A"/>
          <w:sz w:val="23"/>
          <w:szCs w:val="23"/>
          <w:shd w:val="clear" w:color="auto" w:fill="FFFFFF"/>
          <w:lang w:val="pt-BR" w:eastAsia="pt-BR"/>
        </w:rPr>
      </w:pPr>
      <w:r w:rsidRPr="00C27ED4">
        <w:rPr>
          <w:rFonts w:ascii="Times New Roman" w:eastAsia="Times New Roman" w:hAnsi="Times New Roman" w:cs="Times New Roman"/>
          <w:color w:val="6E757A"/>
          <w:sz w:val="23"/>
          <w:szCs w:val="23"/>
          <w:shd w:val="clear" w:color="auto" w:fill="FFFFFF"/>
          <w:lang w:val="pt-BR" w:eastAsia="pt-BR"/>
        </w:rPr>
        <w:t>Isso aí!</w:t>
      </w:r>
    </w:p>
    <w:p w14:paraId="6FF4DDB3" w14:textId="77777777" w:rsidR="00C27ED4" w:rsidRDefault="00C27ED4" w:rsidP="00C27ED4">
      <w:pPr>
        <w:pStyle w:val="Ttulo1"/>
        <w:rPr>
          <w:b/>
          <w:bCs/>
          <w:noProof/>
        </w:rPr>
      </w:pPr>
      <w:bookmarkStart w:id="3" w:name="_Toc62147089"/>
      <w:r w:rsidRPr="00C27ED4">
        <w:rPr>
          <w:b/>
          <w:bCs/>
          <w:noProof/>
        </w:rPr>
        <w:t>Modificando um valor de um elemento de um array</w:t>
      </w:r>
      <w:bookmarkEnd w:id="3"/>
    </w:p>
    <w:p w14:paraId="1FEA1DF5" w14:textId="77777777" w:rsidR="00C27ED4" w:rsidRPr="00C27ED4" w:rsidRDefault="00C27ED4" w:rsidP="00C27ED4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Dê uma olhada no seguinte trecho de código:</w:t>
      </w:r>
    </w:p>
    <w:p w14:paraId="738BF247" w14:textId="77777777" w:rsidR="00C27ED4" w:rsidRPr="00C27ED4" w:rsidRDefault="00C27ED4" w:rsidP="00C27ED4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C27ED4">
        <w:rPr>
          <w:rFonts w:ascii="Courier New" w:eastAsia="Times New Roman" w:hAnsi="Courier New" w:cs="Courier New"/>
          <w:color w:val="708090"/>
          <w:sz w:val="20"/>
          <w:szCs w:val="20"/>
          <w:lang w:val="pt-BR" w:eastAsia="pt-BR"/>
        </w:rPr>
        <w:t>//os elementos que entrarão no array</w:t>
      </w:r>
    </w:p>
    <w:p w14:paraId="5ADA896C" w14:textId="77777777" w:rsidR="00C27ED4" w:rsidRPr="00C27ED4" w:rsidRDefault="00C27ED4" w:rsidP="00C27ED4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C27ED4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string</w:t>
      </w: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aulaIntro 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=</w:t>
      </w: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C27ED4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"Introdução às Coleções"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;</w:t>
      </w:r>
    </w:p>
    <w:p w14:paraId="0CD6E95A" w14:textId="77777777" w:rsidR="00C27ED4" w:rsidRPr="00C27ED4" w:rsidRDefault="00C27ED4" w:rsidP="00C27ED4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C27ED4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string</w:t>
      </w: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aulaModelando 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=</w:t>
      </w: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C27ED4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"Modelando a Classe Aula"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;</w:t>
      </w:r>
    </w:p>
    <w:p w14:paraId="2BC2D180" w14:textId="77777777" w:rsidR="00C27ED4" w:rsidRPr="00C27ED4" w:rsidRDefault="00C27ED4" w:rsidP="00C27ED4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C27ED4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string</w:t>
      </w: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aulaSets 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=</w:t>
      </w: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C27ED4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"Trabalhando com Conjuntos"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;</w:t>
      </w:r>
    </w:p>
    <w:p w14:paraId="6BEBF0FE" w14:textId="77777777" w:rsidR="00C27ED4" w:rsidRPr="00C27ED4" w:rsidRDefault="00C27ED4" w:rsidP="00C27ED4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</w:p>
    <w:p w14:paraId="558923C7" w14:textId="77777777" w:rsidR="00C27ED4" w:rsidRPr="00C27ED4" w:rsidRDefault="00C27ED4" w:rsidP="00C27ED4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C27ED4">
        <w:rPr>
          <w:rFonts w:ascii="Courier New" w:eastAsia="Times New Roman" w:hAnsi="Courier New" w:cs="Courier New"/>
          <w:color w:val="708090"/>
          <w:sz w:val="20"/>
          <w:szCs w:val="20"/>
          <w:lang w:val="pt-BR" w:eastAsia="pt-BR"/>
        </w:rPr>
        <w:t>//declarando um array populado</w:t>
      </w:r>
    </w:p>
    <w:p w14:paraId="092E6B87" w14:textId="77777777" w:rsidR="00C27ED4" w:rsidRPr="00C27ED4" w:rsidRDefault="00C27ED4" w:rsidP="00C27ED4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C27ED4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string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[]</w:t>
      </w: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aulas 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=</w:t>
      </w: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C27ED4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new</w:t>
      </w: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C27ED4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string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[]</w:t>
      </w:r>
    </w:p>
    <w:p w14:paraId="54DFD28A" w14:textId="77777777" w:rsidR="00C27ED4" w:rsidRPr="00C27ED4" w:rsidRDefault="00C27ED4" w:rsidP="00C27ED4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{</w:t>
      </w:r>
    </w:p>
    <w:p w14:paraId="299CD053" w14:textId="77777777" w:rsidR="00C27ED4" w:rsidRPr="00C27ED4" w:rsidRDefault="00C27ED4" w:rsidP="00C27ED4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aulaIntro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,</w:t>
      </w:r>
    </w:p>
    <w:p w14:paraId="7FF0D1F8" w14:textId="77777777" w:rsidR="00C27ED4" w:rsidRPr="00C27ED4" w:rsidRDefault="00C27ED4" w:rsidP="00C27ED4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aulaModelando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,</w:t>
      </w:r>
    </w:p>
    <w:p w14:paraId="54B424C8" w14:textId="77777777" w:rsidR="00C27ED4" w:rsidRPr="00C27ED4" w:rsidRDefault="00C27ED4" w:rsidP="00C27ED4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aulaSets</w:t>
      </w:r>
    </w:p>
    <w:p w14:paraId="1DF3F914" w14:textId="77777777" w:rsidR="00C27ED4" w:rsidRPr="00C27ED4" w:rsidRDefault="00C27ED4" w:rsidP="00C27ED4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};</w:t>
      </w:r>
    </w:p>
    <w:p w14:paraId="33A747BD" w14:textId="77777777" w:rsidR="00C27ED4" w:rsidRPr="00C27ED4" w:rsidRDefault="00C27ED4" w:rsidP="00C27ED4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</w:p>
    <w:p w14:paraId="3377DE79" w14:textId="77777777" w:rsidR="00C27ED4" w:rsidRDefault="00C27ED4" w:rsidP="00C27ED4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pt-BR" w:eastAsia="pt-BR"/>
        </w:rPr>
      </w:pP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aulaModelando 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=</w:t>
      </w: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C27ED4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"Trabalhando com Arrays"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;</w:t>
      </w:r>
    </w:p>
    <w:p w14:paraId="189EA65F" w14:textId="77777777" w:rsidR="00C27ED4" w:rsidRPr="00C27ED4" w:rsidRDefault="00C27ED4" w:rsidP="00C27ED4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pt-BR" w:eastAsia="pt-BR"/>
        </w:rPr>
      </w:pPr>
    </w:p>
    <w:p w14:paraId="196138E5" w14:textId="77777777" w:rsidR="00C27ED4" w:rsidRDefault="00C27ED4" w:rsidP="00C27ED4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Qual o valor de </w:t>
      </w:r>
      <w:r w:rsidRPr="00C27ED4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aulas[1]</w:t>
      </w:r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quando você executa o código acima?</w:t>
      </w:r>
    </w:p>
    <w:p w14:paraId="41D06D60" w14:textId="77777777" w:rsidR="00C27ED4" w:rsidRPr="00C27ED4" w:rsidRDefault="00C27ED4" w:rsidP="00C27ED4">
      <w:pPr>
        <w:spacing w:after="0"/>
        <w:rPr>
          <w:rFonts w:ascii="Times New Roman" w:eastAsia="Times New Roman" w:hAnsi="Times New Roman" w:cs="Times New Roman"/>
          <w:sz w:val="26"/>
          <w:szCs w:val="26"/>
          <w:lang w:val="pt-BR" w:eastAsia="pt-BR"/>
        </w:rPr>
      </w:pPr>
      <w:r w:rsidRPr="00C27ED4">
        <w:rPr>
          <w:rFonts w:ascii="Courier New" w:eastAsia="Times New Roman" w:hAnsi="Courier New" w:cs="Courier New"/>
          <w:color w:val="3D464D"/>
          <w:shd w:val="clear" w:color="auto" w:fill="F0F3F5"/>
          <w:lang w:val="pt-BR" w:eastAsia="pt-BR"/>
        </w:rPr>
        <w:t>"Modelando a Classe Aula"</w:t>
      </w:r>
    </w:p>
    <w:p w14:paraId="7400E0F3" w14:textId="77777777" w:rsidR="00C27ED4" w:rsidRPr="00C27ED4" w:rsidRDefault="00C27ED4" w:rsidP="00C27ED4">
      <w:pPr>
        <w:spacing w:after="0"/>
        <w:rPr>
          <w:rFonts w:ascii="Times New Roman" w:eastAsia="Times New Roman" w:hAnsi="Times New Roman" w:cs="Times New Roman"/>
          <w:color w:val="6E757A"/>
          <w:sz w:val="23"/>
          <w:szCs w:val="23"/>
          <w:shd w:val="clear" w:color="auto" w:fill="FFFFFF"/>
          <w:lang w:val="pt-BR" w:eastAsia="pt-BR"/>
        </w:rPr>
      </w:pPr>
      <w:r w:rsidRPr="00C27ED4">
        <w:rPr>
          <w:rFonts w:ascii="Times New Roman" w:eastAsia="Times New Roman" w:hAnsi="Times New Roman" w:cs="Times New Roman"/>
          <w:color w:val="6E757A"/>
          <w:sz w:val="23"/>
          <w:szCs w:val="23"/>
          <w:shd w:val="clear" w:color="auto" w:fill="FFFFFF"/>
          <w:lang w:val="pt-BR" w:eastAsia="pt-BR"/>
        </w:rPr>
        <w:lastRenderedPageBreak/>
        <w:t>Quando o array foi populado, o conteúdo </w:t>
      </w:r>
      <w:r w:rsidRPr="00C27ED4">
        <w:rPr>
          <w:rFonts w:ascii="Courier New" w:eastAsia="Times New Roman" w:hAnsi="Courier New" w:cs="Courier New"/>
          <w:color w:val="3D464D"/>
          <w:sz w:val="20"/>
          <w:szCs w:val="20"/>
          <w:shd w:val="clear" w:color="auto" w:fill="F0F3F5"/>
          <w:lang w:val="pt-BR" w:eastAsia="pt-BR"/>
        </w:rPr>
        <w:t>aulaModelando</w:t>
      </w:r>
      <w:r w:rsidRPr="00C27ED4">
        <w:rPr>
          <w:rFonts w:ascii="Times New Roman" w:eastAsia="Times New Roman" w:hAnsi="Times New Roman" w:cs="Times New Roman"/>
          <w:color w:val="6E757A"/>
          <w:sz w:val="23"/>
          <w:szCs w:val="23"/>
          <w:shd w:val="clear" w:color="auto" w:fill="FFFFFF"/>
          <w:lang w:val="pt-BR" w:eastAsia="pt-BR"/>
        </w:rPr>
        <w:t> foi copiado para para o array </w:t>
      </w:r>
      <w:r w:rsidRPr="00C27ED4">
        <w:rPr>
          <w:rFonts w:ascii="Times New Roman" w:eastAsia="Times New Roman" w:hAnsi="Times New Roman" w:cs="Times New Roman"/>
          <w:b/>
          <w:bCs/>
          <w:color w:val="6E757A"/>
          <w:sz w:val="23"/>
          <w:szCs w:val="23"/>
          <w:shd w:val="clear" w:color="auto" w:fill="FFFFFF"/>
          <w:lang w:val="pt-BR" w:eastAsia="pt-BR"/>
        </w:rPr>
        <w:t>por valor</w:t>
      </w:r>
      <w:r w:rsidRPr="00C27ED4">
        <w:rPr>
          <w:rFonts w:ascii="Times New Roman" w:eastAsia="Times New Roman" w:hAnsi="Times New Roman" w:cs="Times New Roman"/>
          <w:color w:val="6E757A"/>
          <w:sz w:val="23"/>
          <w:szCs w:val="23"/>
          <w:shd w:val="clear" w:color="auto" w:fill="FFFFFF"/>
          <w:lang w:val="pt-BR" w:eastAsia="pt-BR"/>
        </w:rPr>
        <w:t>, e naquele momento o conteúdo de </w:t>
      </w:r>
      <w:r w:rsidRPr="00C27ED4">
        <w:rPr>
          <w:rFonts w:ascii="Courier New" w:eastAsia="Times New Roman" w:hAnsi="Courier New" w:cs="Courier New"/>
          <w:color w:val="3D464D"/>
          <w:sz w:val="20"/>
          <w:szCs w:val="20"/>
          <w:shd w:val="clear" w:color="auto" w:fill="F0F3F5"/>
          <w:lang w:val="pt-BR" w:eastAsia="pt-BR"/>
        </w:rPr>
        <w:t>aulaModelando</w:t>
      </w:r>
      <w:r w:rsidRPr="00C27ED4">
        <w:rPr>
          <w:rFonts w:ascii="Times New Roman" w:eastAsia="Times New Roman" w:hAnsi="Times New Roman" w:cs="Times New Roman"/>
          <w:color w:val="6E757A"/>
          <w:sz w:val="23"/>
          <w:szCs w:val="23"/>
          <w:shd w:val="clear" w:color="auto" w:fill="FFFFFF"/>
          <w:lang w:val="pt-BR" w:eastAsia="pt-BR"/>
        </w:rPr>
        <w:t> era </w:t>
      </w:r>
      <w:r w:rsidRPr="00C27ED4">
        <w:rPr>
          <w:rFonts w:ascii="Courier New" w:eastAsia="Times New Roman" w:hAnsi="Courier New" w:cs="Courier New"/>
          <w:color w:val="3D464D"/>
          <w:sz w:val="20"/>
          <w:szCs w:val="20"/>
          <w:shd w:val="clear" w:color="auto" w:fill="F0F3F5"/>
          <w:lang w:val="pt-BR" w:eastAsia="pt-BR"/>
        </w:rPr>
        <w:t>"Modelando a Classe Aula"</w:t>
      </w:r>
      <w:r w:rsidRPr="00C27ED4">
        <w:rPr>
          <w:rFonts w:ascii="Times New Roman" w:eastAsia="Times New Roman" w:hAnsi="Times New Roman" w:cs="Times New Roman"/>
          <w:color w:val="6E757A"/>
          <w:sz w:val="23"/>
          <w:szCs w:val="23"/>
          <w:shd w:val="clear" w:color="auto" w:fill="FFFFFF"/>
          <w:lang w:val="pt-BR" w:eastAsia="pt-BR"/>
        </w:rPr>
        <w:t>.</w:t>
      </w:r>
    </w:p>
    <w:p w14:paraId="60C2CBC0" w14:textId="77777777" w:rsidR="00C27ED4" w:rsidRPr="00C27ED4" w:rsidRDefault="00C27ED4" w:rsidP="00C27ED4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</w:p>
    <w:p w14:paraId="2C0F8029" w14:textId="77777777" w:rsidR="00C27ED4" w:rsidRDefault="00C27ED4" w:rsidP="00C27ED4">
      <w:pPr>
        <w:pStyle w:val="Ttulo1"/>
        <w:rPr>
          <w:b/>
          <w:bCs/>
          <w:noProof/>
        </w:rPr>
      </w:pPr>
      <w:bookmarkStart w:id="4" w:name="_Toc62147090"/>
      <w:r w:rsidRPr="00C27ED4">
        <w:rPr>
          <w:b/>
          <w:bCs/>
          <w:noProof/>
        </w:rPr>
        <w:t>Operações com Arrays</w:t>
      </w:r>
      <w:bookmarkEnd w:id="4"/>
    </w:p>
    <w:p w14:paraId="69B45E96" w14:textId="77777777" w:rsidR="00C27ED4" w:rsidRPr="00C27ED4" w:rsidRDefault="00C27ED4" w:rsidP="00C27ED4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Agora vamos procurar um elemento no array, a aula "Modelando a Classe Aula", por exemplo. Para isso, imprimiremos o texto </w:t>
      </w:r>
      <w:r w:rsidRPr="00C27ED4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"Aula modelando está no índice "</w:t>
      </w:r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concatenado com o índice onde ele foi encontrado, mostrando onde teve a ocorrência da nossa </w:t>
      </w:r>
      <w:r w:rsidRPr="00C27ED4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string</w:t>
      </w:r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.</w:t>
      </w:r>
    </w:p>
    <w:p w14:paraId="479D9B73" w14:textId="77777777" w:rsidR="00C27ED4" w:rsidRPr="00C27ED4" w:rsidRDefault="00C27ED4" w:rsidP="00C27ED4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Utilizaremos um método estático </w:t>
      </w:r>
      <w:r w:rsidRPr="00C27ED4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IndexOf</w:t>
      </w:r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da classe </w:t>
      </w:r>
      <w:r w:rsidRPr="00C27ED4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Array</w:t>
      </w:r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que buscará a primeira ocorrência de uma </w:t>
      </w:r>
      <w:r w:rsidRPr="00C27ED4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string</w:t>
      </w:r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retornando o índice onde foi encontrado:</w:t>
      </w:r>
    </w:p>
    <w:p w14:paraId="04616765" w14:textId="77777777" w:rsidR="00C27ED4" w:rsidRPr="00C27ED4" w:rsidRDefault="00C27ED4" w:rsidP="00C27ED4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[</w:t>
      </w:r>
      <w:r w:rsidRPr="00C27ED4">
        <w:rPr>
          <w:rFonts w:ascii="Courier New" w:eastAsia="Times New Roman" w:hAnsi="Courier New" w:cs="Courier New"/>
          <w:color w:val="990055"/>
          <w:sz w:val="20"/>
          <w:szCs w:val="20"/>
          <w:lang w:val="pt-BR" w:eastAsia="pt-BR"/>
        </w:rPr>
        <w:t>0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]</w:t>
      </w: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=</w:t>
      </w: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C27ED4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"Trabalhando com Arrays"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;</w:t>
      </w:r>
    </w:p>
    <w:p w14:paraId="27C82E49" w14:textId="77777777" w:rsidR="00C27ED4" w:rsidRPr="00C27ED4" w:rsidRDefault="00C27ED4" w:rsidP="00C27ED4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C27ED4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Imprimir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45A480E2" w14:textId="77777777" w:rsidR="00C27ED4" w:rsidRPr="00C27ED4" w:rsidRDefault="00C27ED4" w:rsidP="00C27ED4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</w:p>
    <w:p w14:paraId="52F13A30" w14:textId="77777777" w:rsidR="00C27ED4" w:rsidRPr="00C27ED4" w:rsidRDefault="00C27ED4" w:rsidP="00C27ED4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pt-BR" w:eastAsia="pt-BR"/>
        </w:rPr>
      </w:pPr>
      <w:r w:rsidRPr="00C27ED4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Console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C27ED4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WriteLine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C27ED4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"Aula modelando está no índice "</w:t>
      </w: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+</w:t>
      </w: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C27ED4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Array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C27ED4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IndexOf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,</w:t>
      </w: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aulaModelando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));</w:t>
      </w:r>
    </w:p>
    <w:p w14:paraId="0B522659" w14:textId="77777777" w:rsidR="00C27ED4" w:rsidRDefault="00C27ED4" w:rsidP="00C27ED4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Ao rodarmos a aplicação, será exibido o texto </w:t>
      </w:r>
      <w:r w:rsidRPr="00C27ED4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"A aula modelando está no índice 1"</w:t>
      </w:r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. É a primeira ocorrência desta </w:t>
      </w:r>
      <w:r w:rsidRPr="00C27ED4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string</w:t>
      </w:r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no array de </w:t>
      </w:r>
      <w:r w:rsidRPr="00C27ED4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string</w:t>
      </w:r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s. </w:t>
      </w:r>
    </w:p>
    <w:p w14:paraId="6995CED0" w14:textId="77777777" w:rsidR="00C27ED4" w:rsidRDefault="0048403F" w:rsidP="00C27ED4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>
        <w:rPr>
          <w:noProof/>
        </w:rPr>
        <w:drawing>
          <wp:inline distT="0" distB="0" distL="0" distR="0" wp14:anchorId="677A78BE" wp14:editId="60770ED4">
            <wp:extent cx="5731510" cy="1983105"/>
            <wp:effectExtent l="0" t="0" r="254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C0164" w14:textId="77777777" w:rsidR="00C27ED4" w:rsidRDefault="00C27ED4" w:rsidP="00C27ED4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</w:p>
    <w:p w14:paraId="3A3E2E86" w14:textId="77777777" w:rsidR="00C27ED4" w:rsidRDefault="00C27ED4" w:rsidP="00C27ED4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Digamos que este texto se repita algumas vezes no nosso array, então é possível procurá-la assim:</w:t>
      </w:r>
    </w:p>
    <w:p w14:paraId="7E8B924F" w14:textId="77777777" w:rsidR="0048403F" w:rsidRPr="00C27ED4" w:rsidRDefault="0048403F" w:rsidP="00C27ED4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</w:p>
    <w:p w14:paraId="4B78D36A" w14:textId="77777777" w:rsidR="00C27ED4" w:rsidRPr="00C27ED4" w:rsidRDefault="00C27ED4" w:rsidP="00C27ED4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[</w:t>
      </w:r>
      <w:r w:rsidRPr="00C27ED4">
        <w:rPr>
          <w:rFonts w:ascii="Courier New" w:eastAsia="Times New Roman" w:hAnsi="Courier New" w:cs="Courier New"/>
          <w:color w:val="990055"/>
          <w:sz w:val="20"/>
          <w:szCs w:val="20"/>
          <w:lang w:val="pt-BR" w:eastAsia="pt-BR"/>
        </w:rPr>
        <w:t>0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]</w:t>
      </w: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=</w:t>
      </w: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C27ED4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"Trabalhando com Arrays"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;</w:t>
      </w:r>
    </w:p>
    <w:p w14:paraId="755366F1" w14:textId="77777777" w:rsidR="00C27ED4" w:rsidRPr="00C27ED4" w:rsidRDefault="00C27ED4" w:rsidP="00C27ED4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C27ED4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Imprimir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1BA118CC" w14:textId="77777777" w:rsidR="00C27ED4" w:rsidRPr="00C27ED4" w:rsidRDefault="00C27ED4" w:rsidP="00C27ED4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</w:p>
    <w:p w14:paraId="0E411DA8" w14:textId="77777777" w:rsidR="00C27ED4" w:rsidRPr="00C27ED4" w:rsidRDefault="00C27ED4" w:rsidP="00C27ED4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C27ED4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Console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C27ED4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WriteLine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C27ED4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"Aula modelando está no índice "</w:t>
      </w: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+</w:t>
      </w: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C27ED4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Array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C27ED4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IndexOf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,</w:t>
      </w: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aulaModelando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));</w:t>
      </w:r>
    </w:p>
    <w:p w14:paraId="731B7DCF" w14:textId="77777777" w:rsidR="00C27ED4" w:rsidRDefault="00C27ED4" w:rsidP="00C27ED4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</w:pPr>
      <w:r w:rsidRPr="00C27ED4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Console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C27ED4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WriteLine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C27ED4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Array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C27ED4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LastIndexOf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,</w:t>
      </w: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aulaModelando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));</w:t>
      </w:r>
    </w:p>
    <w:p w14:paraId="00B66EDB" w14:textId="77777777" w:rsidR="00114797" w:rsidRDefault="00114797" w:rsidP="00C27ED4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</w:pPr>
    </w:p>
    <w:p w14:paraId="71C77663" w14:textId="77777777" w:rsidR="00114797" w:rsidRPr="00C27ED4" w:rsidRDefault="00114797" w:rsidP="00C27ED4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pt-BR" w:eastAsia="pt-BR"/>
        </w:rPr>
      </w:pPr>
    </w:p>
    <w:p w14:paraId="0C15A1F7" w14:textId="77777777" w:rsidR="0048403F" w:rsidRDefault="0048403F" w:rsidP="00C27ED4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</w:p>
    <w:p w14:paraId="34F33242" w14:textId="77777777" w:rsidR="00C27ED4" w:rsidRDefault="00C27ED4" w:rsidP="00C27ED4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Rodando a app mais uma vez, a aula será encontrada no índice </w:t>
      </w:r>
      <w:r w:rsidRPr="00C27ED4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1</w:t>
      </w:r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por tratar-se da primeira e última ocorrência desta </w:t>
      </w:r>
      <w:r w:rsidRPr="00C27ED4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string</w:t>
      </w:r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no array. Prosseguindo, faremos uma operação para trocar a ordem dos elementos, colocando o último como primeiro, e vice-versa.</w:t>
      </w:r>
    </w:p>
    <w:p w14:paraId="70DBEA49" w14:textId="77777777" w:rsidR="00C12876" w:rsidRPr="00C27ED4" w:rsidRDefault="00C12876" w:rsidP="00C27ED4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</w:p>
    <w:p w14:paraId="3FB7EA55" w14:textId="77777777" w:rsidR="00C27ED4" w:rsidRPr="00C27ED4" w:rsidRDefault="00C27ED4" w:rsidP="00C27ED4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lastRenderedPageBreak/>
        <w:t>Para revertermos o array, chamaremos o método estático do </w:t>
      </w:r>
      <w:r w:rsidRPr="00C27ED4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Array</w:t>
      </w:r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chamado </w:t>
      </w:r>
      <w:r w:rsidRPr="00C27ED4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Reverse()</w:t>
      </w:r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:</w:t>
      </w:r>
    </w:p>
    <w:p w14:paraId="0DA58371" w14:textId="77777777" w:rsidR="00C27ED4" w:rsidRPr="00C27ED4" w:rsidRDefault="00C27ED4" w:rsidP="00C27ED4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C27ED4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Console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C27ED4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WriteLine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C27ED4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"Aula modelando está no índice "</w:t>
      </w: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+</w:t>
      </w: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C27ED4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Array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C27ED4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IndexOf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,</w:t>
      </w: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aulaModelando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));</w:t>
      </w:r>
    </w:p>
    <w:p w14:paraId="21B0413F" w14:textId="77777777" w:rsidR="00C27ED4" w:rsidRDefault="00C27ED4" w:rsidP="00C27ED4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</w:pPr>
      <w:r w:rsidRPr="00C27ED4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Console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C27ED4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WriteLine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C27ED4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Array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C27ED4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LastIndexOf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,</w:t>
      </w: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aulaModelando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));</w:t>
      </w:r>
    </w:p>
    <w:p w14:paraId="01C3D466" w14:textId="77777777" w:rsidR="00C12876" w:rsidRDefault="00C12876" w:rsidP="00C27ED4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</w:pPr>
    </w:p>
    <w:p w14:paraId="50B7FD9C" w14:textId="77777777" w:rsidR="00C12876" w:rsidRPr="00C27ED4" w:rsidRDefault="00C12876" w:rsidP="00C27ED4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>
        <w:rPr>
          <w:noProof/>
        </w:rPr>
        <w:drawing>
          <wp:inline distT="0" distB="0" distL="0" distR="0" wp14:anchorId="5280B3E1" wp14:editId="2E81A8EA">
            <wp:extent cx="5731510" cy="2649220"/>
            <wp:effectExtent l="0" t="0" r="254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91820" w14:textId="77777777" w:rsidR="00C27ED4" w:rsidRPr="00C27ED4" w:rsidRDefault="00C27ED4" w:rsidP="00C27ED4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</w:p>
    <w:p w14:paraId="4F6F54EC" w14:textId="77777777" w:rsidR="00C27ED4" w:rsidRPr="00C27ED4" w:rsidRDefault="00C27ED4" w:rsidP="00C27ED4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C27ED4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Array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C27ED4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Reverse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7D19BEA4" w14:textId="77777777" w:rsidR="00C27ED4" w:rsidRPr="00C27ED4" w:rsidRDefault="00C27ED4" w:rsidP="00C27ED4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pt-BR" w:eastAsia="pt-BR"/>
        </w:rPr>
      </w:pPr>
      <w:r w:rsidRPr="00C27ED4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Imprimir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5FB3A2C5" w14:textId="77777777" w:rsidR="00C12876" w:rsidRDefault="00C12876" w:rsidP="00C27ED4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</w:p>
    <w:p w14:paraId="09784FE3" w14:textId="77777777" w:rsidR="00C27ED4" w:rsidRPr="00C27ED4" w:rsidRDefault="00C27ED4" w:rsidP="00C27ED4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Em contrapartida, para voltar o </w:t>
      </w:r>
      <w:r w:rsidRPr="00C27ED4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Array</w:t>
      </w:r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para sua ordem original, faremos a reversão mais uma vez:</w:t>
      </w:r>
    </w:p>
    <w:p w14:paraId="679D75A7" w14:textId="77777777" w:rsidR="00C27ED4" w:rsidRPr="00C27ED4" w:rsidRDefault="00C27ED4" w:rsidP="00C27ED4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C27ED4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Console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C27ED4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WriteLine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C27ED4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"Aula modelando está no índice "</w:t>
      </w: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+</w:t>
      </w: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C27ED4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Array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C27ED4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IndexOf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,</w:t>
      </w: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aulaModelando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));</w:t>
      </w:r>
    </w:p>
    <w:p w14:paraId="1EB77EBB" w14:textId="77777777" w:rsidR="00C27ED4" w:rsidRPr="00C27ED4" w:rsidRDefault="00C27ED4" w:rsidP="00C27ED4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C27ED4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Console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C27ED4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WriteLine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C27ED4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Array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C27ED4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LastIndexOf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,</w:t>
      </w: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aulaModelando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));</w:t>
      </w:r>
    </w:p>
    <w:p w14:paraId="00859777" w14:textId="77777777" w:rsidR="00C27ED4" w:rsidRPr="00C27ED4" w:rsidRDefault="00C27ED4" w:rsidP="00C27ED4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</w:p>
    <w:p w14:paraId="2010674E" w14:textId="77777777" w:rsidR="00C27ED4" w:rsidRPr="00C27ED4" w:rsidRDefault="00C27ED4" w:rsidP="00C27ED4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C27ED4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Array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C27ED4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Reverse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3057E238" w14:textId="77777777" w:rsidR="00C27ED4" w:rsidRPr="00C27ED4" w:rsidRDefault="00C27ED4" w:rsidP="00C27ED4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C27ED4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Imprimir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368E5D3E" w14:textId="77777777" w:rsidR="00C27ED4" w:rsidRPr="00C27ED4" w:rsidRDefault="00C27ED4" w:rsidP="00C27ED4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</w:p>
    <w:p w14:paraId="0E9BDC05" w14:textId="77777777" w:rsidR="00C27ED4" w:rsidRPr="00C27ED4" w:rsidRDefault="00C27ED4" w:rsidP="00C27ED4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C27ED4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Array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C27ED4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Reverse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0C54685D" w14:textId="77777777" w:rsidR="00C27ED4" w:rsidRPr="00C27ED4" w:rsidRDefault="00C27ED4" w:rsidP="00C27ED4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pt-BR" w:eastAsia="pt-BR"/>
        </w:rPr>
      </w:pPr>
      <w:r w:rsidRPr="00C27ED4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Imprimir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1D346246" w14:textId="77777777" w:rsidR="00C12876" w:rsidRDefault="00C12876" w:rsidP="00C27ED4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</w:p>
    <w:p w14:paraId="7DAACA87" w14:textId="77777777" w:rsidR="00C27ED4" w:rsidRDefault="00C27ED4" w:rsidP="00C27ED4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Vimos, então, que o método </w:t>
      </w:r>
      <w:r w:rsidRPr="00C27ED4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Reverse()</w:t>
      </w:r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funciona como um </w:t>
      </w:r>
      <w:r w:rsidRPr="00C27ED4">
        <w:rPr>
          <w:rFonts w:ascii="Times New Roman" w:eastAsia="Times New Roman" w:hAnsi="Times New Roman" w:cs="Times New Roman"/>
          <w:b/>
          <w:bCs/>
          <w:color w:val="3D464D"/>
          <w:sz w:val="27"/>
          <w:szCs w:val="27"/>
          <w:lang w:val="pt-BR" w:eastAsia="pt-BR"/>
        </w:rPr>
        <w:t>método idempotente</w:t>
      </w:r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ou seja, se ele for rodado duas vezes, volta-se ao estado original. Supondo que tenhamos que redimensionar um array, reduzindo seu tamanho, a classe </w:t>
      </w:r>
      <w:r w:rsidRPr="00C27ED4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Array</w:t>
      </w:r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também permite que se faça isto, por meio do método estático denominado "Redimensionar", ou "</w:t>
      </w:r>
      <w:r w:rsidRPr="00C27ED4">
        <w:rPr>
          <w:rFonts w:ascii="Times New Roman" w:eastAsia="Times New Roman" w:hAnsi="Times New Roman" w:cs="Times New Roman"/>
          <w:b/>
          <w:bCs/>
          <w:i/>
          <w:iCs/>
          <w:color w:val="3D464D"/>
          <w:sz w:val="27"/>
          <w:szCs w:val="27"/>
          <w:lang w:val="pt-BR" w:eastAsia="pt-BR"/>
        </w:rPr>
        <w:t>Resize</w:t>
      </w:r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", não esquecendo de imprimir </w:t>
      </w:r>
      <w:r w:rsidRPr="00C27ED4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aulas</w:t>
      </w:r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de novo:</w:t>
      </w:r>
    </w:p>
    <w:p w14:paraId="1C28989A" w14:textId="77777777" w:rsidR="00C12876" w:rsidRPr="00C27ED4" w:rsidRDefault="00C12876" w:rsidP="00C27ED4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</w:p>
    <w:p w14:paraId="5C7313A6" w14:textId="77777777" w:rsidR="00C27ED4" w:rsidRPr="00C27ED4" w:rsidRDefault="00C27ED4" w:rsidP="00C27ED4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C27ED4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Array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C27ED4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Reverse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45C5C0FD" w14:textId="77777777" w:rsidR="00C27ED4" w:rsidRPr="00C27ED4" w:rsidRDefault="00C27ED4" w:rsidP="00C27ED4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C27ED4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Imprimir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4E898326" w14:textId="77777777" w:rsidR="00C27ED4" w:rsidRPr="00C27ED4" w:rsidRDefault="00C27ED4" w:rsidP="00C27ED4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</w:p>
    <w:p w14:paraId="0C792F76" w14:textId="77777777" w:rsidR="00C27ED4" w:rsidRPr="00C27ED4" w:rsidRDefault="00C27ED4" w:rsidP="00C27ED4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C27ED4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Array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C27ED4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Reverse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201E6F80" w14:textId="77777777" w:rsidR="00C27ED4" w:rsidRPr="00C27ED4" w:rsidRDefault="00C27ED4" w:rsidP="00C27ED4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C27ED4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Imprimir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4AA84CBA" w14:textId="77777777" w:rsidR="00C27ED4" w:rsidRPr="00C27ED4" w:rsidRDefault="00C27ED4" w:rsidP="00C27ED4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</w:p>
    <w:p w14:paraId="3594637F" w14:textId="77777777" w:rsidR="00C27ED4" w:rsidRPr="00C27ED4" w:rsidRDefault="00C27ED4" w:rsidP="00C27ED4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C27ED4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Array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C27ED4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Resize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C27ED4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ref</w:t>
      </w: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aulas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,</w:t>
      </w: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C27ED4">
        <w:rPr>
          <w:rFonts w:ascii="Courier New" w:eastAsia="Times New Roman" w:hAnsi="Courier New" w:cs="Courier New"/>
          <w:color w:val="990055"/>
          <w:sz w:val="20"/>
          <w:szCs w:val="20"/>
          <w:lang w:val="pt-BR" w:eastAsia="pt-BR"/>
        </w:rPr>
        <w:t>2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18B9D681" w14:textId="77777777" w:rsidR="00C27ED4" w:rsidRPr="00C27ED4" w:rsidRDefault="00C27ED4" w:rsidP="00C27ED4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pt-BR" w:eastAsia="pt-BR"/>
        </w:rPr>
      </w:pPr>
      <w:r w:rsidRPr="00C27ED4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Imprimir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2C66E4C3" w14:textId="77777777" w:rsidR="00C27ED4" w:rsidRPr="00C27ED4" w:rsidRDefault="00C27ED4" w:rsidP="00C27ED4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lastRenderedPageBreak/>
        <w:t>No entanto, como conseguimos redimensionar um array, se ele é um tipo de coleção de tamanho fixo? O que acontece é que, internamente, o </w:t>
      </w:r>
      <w:r w:rsidRPr="00C27ED4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Resize()</w:t>
      </w:r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cria uma nova coleção (array) com o tamanho definido (neste caso, </w:t>
      </w:r>
      <w:r w:rsidRPr="00C27ED4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2</w:t>
      </w:r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) e, em seguida, copia os primeiros elementos da nossa classe original para este array de destino. No final, troca-se a referência da variável </w:t>
      </w:r>
      <w:r w:rsidRPr="00C27ED4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aulas</w:t>
      </w:r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apontando-a para o novo array.</w:t>
      </w:r>
    </w:p>
    <w:p w14:paraId="0262D4C6" w14:textId="77777777" w:rsidR="00C27ED4" w:rsidRDefault="00C27ED4" w:rsidP="00C27ED4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Ou seja, sem que tivéssemos visto, uma cópia interna é criada. Este é o pequeno "truque" que acontece no método </w:t>
      </w:r>
      <w:r w:rsidRPr="00C27ED4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Resize()</w:t>
      </w:r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. Se quiséssemos aumentar o nosso array novamente, para o tamanho </w:t>
      </w:r>
      <w:r w:rsidRPr="00C27ED4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3</w:t>
      </w:r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poderemos tentar:</w:t>
      </w:r>
    </w:p>
    <w:p w14:paraId="248971CB" w14:textId="77777777" w:rsidR="00F96E6C" w:rsidRPr="00C27ED4" w:rsidRDefault="00F96E6C" w:rsidP="00C27ED4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</w:p>
    <w:p w14:paraId="47DF45A0" w14:textId="77777777" w:rsidR="00C27ED4" w:rsidRPr="00C27ED4" w:rsidRDefault="00C27ED4" w:rsidP="00C27ED4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C27ED4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Array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C27ED4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Reverse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5B7EE38A" w14:textId="77777777" w:rsidR="00C27ED4" w:rsidRPr="00C27ED4" w:rsidRDefault="00C27ED4" w:rsidP="00C27ED4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C27ED4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Imprimir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2DEC0BDC" w14:textId="77777777" w:rsidR="00C27ED4" w:rsidRPr="00C27ED4" w:rsidRDefault="00C27ED4" w:rsidP="00C27ED4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</w:p>
    <w:p w14:paraId="538FD1E2" w14:textId="77777777" w:rsidR="00C27ED4" w:rsidRPr="00C27ED4" w:rsidRDefault="00C27ED4" w:rsidP="00C27ED4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C27ED4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Array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C27ED4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Resize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C27ED4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ref</w:t>
      </w: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aulas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,</w:t>
      </w: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C27ED4">
        <w:rPr>
          <w:rFonts w:ascii="Courier New" w:eastAsia="Times New Roman" w:hAnsi="Courier New" w:cs="Courier New"/>
          <w:color w:val="990055"/>
          <w:sz w:val="20"/>
          <w:szCs w:val="20"/>
          <w:lang w:val="pt-BR" w:eastAsia="pt-BR"/>
        </w:rPr>
        <w:t>2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4F73B892" w14:textId="77777777" w:rsidR="00C27ED4" w:rsidRPr="00C27ED4" w:rsidRDefault="00C27ED4" w:rsidP="00C27ED4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C27ED4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Imprimir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257CA157" w14:textId="77777777" w:rsidR="00C27ED4" w:rsidRPr="00C27ED4" w:rsidRDefault="00C27ED4" w:rsidP="00C27ED4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</w:p>
    <w:p w14:paraId="39465A73" w14:textId="77777777" w:rsidR="00C27ED4" w:rsidRPr="00C27ED4" w:rsidRDefault="00C27ED4" w:rsidP="00C27ED4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C27ED4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Array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C27ED4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Resize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C27ED4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ref</w:t>
      </w: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aulas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,</w:t>
      </w: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C27ED4">
        <w:rPr>
          <w:rFonts w:ascii="Courier New" w:eastAsia="Times New Roman" w:hAnsi="Courier New" w:cs="Courier New"/>
          <w:color w:val="990055"/>
          <w:sz w:val="20"/>
          <w:szCs w:val="20"/>
          <w:lang w:val="pt-BR" w:eastAsia="pt-BR"/>
        </w:rPr>
        <w:t>3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5B08D16E" w14:textId="77777777" w:rsidR="00C27ED4" w:rsidRPr="00C27ED4" w:rsidRDefault="00C27ED4" w:rsidP="00C27ED4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pt-BR" w:eastAsia="pt-BR"/>
        </w:rPr>
      </w:pPr>
      <w:r w:rsidRPr="00C27ED4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Imprimir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7C575920" w14:textId="77777777" w:rsidR="00F96E6C" w:rsidRDefault="00F96E6C" w:rsidP="00C27ED4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</w:p>
    <w:p w14:paraId="3E031D9B" w14:textId="77777777" w:rsidR="00C27ED4" w:rsidRPr="00C27ED4" w:rsidRDefault="00C27ED4" w:rsidP="00C27ED4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Rodaremos de novo a app e teremos exatamente o mesmo resultado. Para confirmar que esta alteração foi de fato realizada, colocaremos um </w:t>
      </w:r>
      <w:r w:rsidRPr="00C27ED4">
        <w:rPr>
          <w:rFonts w:ascii="Times New Roman" w:eastAsia="Times New Roman" w:hAnsi="Times New Roman" w:cs="Times New Roman"/>
          <w:i/>
          <w:iCs/>
          <w:color w:val="3D464D"/>
          <w:sz w:val="27"/>
          <w:szCs w:val="27"/>
          <w:lang w:val="pt-BR" w:eastAsia="pt-BR"/>
        </w:rPr>
        <w:t>breakpoint</w:t>
      </w:r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nesta última linha que acabamos de criar, rodaremos a aplicação e inspecionaremos o array </w:t>
      </w:r>
      <w:r w:rsidRPr="00C27ED4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aulas</w:t>
      </w:r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.</w:t>
      </w:r>
    </w:p>
    <w:p w14:paraId="18939C40" w14:textId="77777777" w:rsidR="00C27ED4" w:rsidRPr="00C27ED4" w:rsidRDefault="00C27ED4" w:rsidP="00C27ED4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Ao fazermos isto, veremos </w:t>
      </w:r>
      <w:r w:rsidRPr="00C27ED4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3</w:t>
      </w:r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elementos, cujo último deles, de índice </w:t>
      </w:r>
      <w:r w:rsidRPr="00C27ED4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2</w:t>
      </w:r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está com valor nulo, o que ocorre porque este elemento (ou índice) está vago, ou seja, não há nenhum valor dentro dele.</w:t>
      </w:r>
    </w:p>
    <w:p w14:paraId="71DE0E07" w14:textId="77777777" w:rsidR="00C27ED4" w:rsidRPr="00C27ED4" w:rsidRDefault="00C27ED4" w:rsidP="00C27ED4">
      <w:pPr>
        <w:shd w:val="clear" w:color="auto" w:fill="FFFFFF"/>
        <w:spacing w:before="360" w:after="36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É preciso, então, preenchermos esta última posição com um valor. Digamos que queiramos colocar a última aula como sendo a de conclusão. Para atribuirmos um valor a ela, colocaremos entre colchetes o índice que queremos usar.</w:t>
      </w:r>
    </w:p>
    <w:p w14:paraId="6ECD0705" w14:textId="77777777" w:rsidR="00C27ED4" w:rsidRPr="00C27ED4" w:rsidRDefault="00C27ED4" w:rsidP="00C27ED4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O índice da última aula é </w:t>
      </w:r>
      <w:r w:rsidRPr="00C27ED4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2</w:t>
      </w:r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portanto o código ficará assim:</w:t>
      </w:r>
    </w:p>
    <w:p w14:paraId="4A933AFC" w14:textId="77777777" w:rsidR="00C27ED4" w:rsidRPr="00C27ED4" w:rsidRDefault="00C27ED4" w:rsidP="00C27ED4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C27ED4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Array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C27ED4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Resize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C27ED4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ref</w:t>
      </w: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aulas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,</w:t>
      </w: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C27ED4">
        <w:rPr>
          <w:rFonts w:ascii="Courier New" w:eastAsia="Times New Roman" w:hAnsi="Courier New" w:cs="Courier New"/>
          <w:color w:val="990055"/>
          <w:sz w:val="20"/>
          <w:szCs w:val="20"/>
          <w:lang w:val="pt-BR" w:eastAsia="pt-BR"/>
        </w:rPr>
        <w:t>3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0D4AAC3E" w14:textId="77777777" w:rsidR="00C27ED4" w:rsidRPr="00C27ED4" w:rsidRDefault="00C27ED4" w:rsidP="00C27ED4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C27ED4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Imprimir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04BE8013" w14:textId="77777777" w:rsidR="00C27ED4" w:rsidRPr="00C27ED4" w:rsidRDefault="00C27ED4" w:rsidP="00C27ED4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</w:p>
    <w:p w14:paraId="1B43F933" w14:textId="77777777" w:rsidR="00C27ED4" w:rsidRPr="00C27ED4" w:rsidRDefault="00C27ED4" w:rsidP="00C27ED4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pt-BR" w:eastAsia="pt-BR"/>
        </w:rPr>
      </w:pP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[</w:t>
      </w:r>
      <w:r w:rsidRPr="00C27ED4">
        <w:rPr>
          <w:rFonts w:ascii="Courier New" w:eastAsia="Times New Roman" w:hAnsi="Courier New" w:cs="Courier New"/>
          <w:color w:val="990055"/>
          <w:sz w:val="20"/>
          <w:szCs w:val="20"/>
          <w:lang w:val="pt-BR" w:eastAsia="pt-BR"/>
        </w:rPr>
        <w:t>2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]</w:t>
      </w: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=</w:t>
      </w: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C27ED4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"Conclusão"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;</w:t>
      </w:r>
    </w:p>
    <w:p w14:paraId="19BBD805" w14:textId="77777777" w:rsidR="00F96E6C" w:rsidRDefault="00F96E6C" w:rsidP="00C27ED4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</w:p>
    <w:p w14:paraId="565AFE06" w14:textId="77777777" w:rsidR="00C27ED4" w:rsidRPr="00C27ED4" w:rsidRDefault="00C27ED4" w:rsidP="00C27ED4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Se tivermos um array cujo tamanho desconhecemos e quisermos preencher a última posição deste array, não poderemos simplesmente colocar </w:t>
      </w:r>
      <w:r w:rsidRPr="00C27ED4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2</w:t>
      </w:r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que no caso seria o número mágico, e sim uma expressão que sempre acesse a última posição do array.</w:t>
      </w:r>
    </w:p>
    <w:p w14:paraId="7BD00D95" w14:textId="77777777" w:rsidR="00C27ED4" w:rsidRPr="00C27ED4" w:rsidRDefault="00C27ED4" w:rsidP="00C27ED4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Sendo o índice sempre </w:t>
      </w:r>
      <w:r w:rsidRPr="00C27ED4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n - 1</w:t>
      </w:r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poderemos colocar o número do array, que é </w:t>
      </w:r>
      <w:r w:rsidRPr="00C27ED4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aulas.Length</w:t>
      </w:r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e </w:t>
      </w:r>
      <w:r w:rsidRPr="00C27ED4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- 1</w:t>
      </w:r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garantindo que estamos sempre acessando a última posição do array. O código ficará assim, portanto:</w:t>
      </w:r>
    </w:p>
    <w:p w14:paraId="77A6126C" w14:textId="77777777" w:rsidR="00C27ED4" w:rsidRPr="00C27ED4" w:rsidRDefault="00C27ED4" w:rsidP="00C27ED4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[</w:t>
      </w: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C27ED4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Length</w:t>
      </w: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-</w:t>
      </w: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C27ED4">
        <w:rPr>
          <w:rFonts w:ascii="Courier New" w:eastAsia="Times New Roman" w:hAnsi="Courier New" w:cs="Courier New"/>
          <w:color w:val="990055"/>
          <w:sz w:val="20"/>
          <w:szCs w:val="20"/>
          <w:lang w:val="pt-BR" w:eastAsia="pt-BR"/>
        </w:rPr>
        <w:t>1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]</w:t>
      </w: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=</w:t>
      </w: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C27ED4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"Conclusão"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;</w:t>
      </w:r>
    </w:p>
    <w:p w14:paraId="391DBED5" w14:textId="77777777" w:rsidR="00C27ED4" w:rsidRPr="00C27ED4" w:rsidRDefault="00C27ED4" w:rsidP="00C27ED4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pt-BR" w:eastAsia="pt-BR"/>
        </w:rPr>
      </w:pPr>
      <w:r w:rsidRPr="00C27ED4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Imprimir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452EC61F" w14:textId="77777777" w:rsidR="00F96E6C" w:rsidRDefault="00F96E6C" w:rsidP="00C27ED4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</w:p>
    <w:p w14:paraId="2E737DD0" w14:textId="77777777" w:rsidR="00C27ED4" w:rsidRPr="00C27ED4" w:rsidRDefault="00C27ED4" w:rsidP="00C27ED4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Vamos rodar a aplicação e verificar seu funcionamento. Agora sim, conseguimos preencher a última posição com a </w:t>
      </w:r>
      <w:r w:rsidRPr="00C27ED4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string</w:t>
      </w:r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"Conclusão".</w:t>
      </w:r>
    </w:p>
    <w:p w14:paraId="1FAE5348" w14:textId="77777777" w:rsidR="00C27ED4" w:rsidRPr="00C27ED4" w:rsidRDefault="00C27ED4" w:rsidP="00C27ED4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lastRenderedPageBreak/>
        <w:t>Para ordenarmos este array alfabeticamente, poderíamos utilizar o método estático da classe </w:t>
      </w:r>
      <w:r w:rsidRPr="00C27ED4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Array</w:t>
      </w:r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"Ordenar", que em inglês é "</w:t>
      </w:r>
      <w:r w:rsidRPr="00C27ED4">
        <w:rPr>
          <w:rFonts w:ascii="Times New Roman" w:eastAsia="Times New Roman" w:hAnsi="Times New Roman" w:cs="Times New Roman"/>
          <w:b/>
          <w:bCs/>
          <w:i/>
          <w:iCs/>
          <w:color w:val="3D464D"/>
          <w:sz w:val="27"/>
          <w:szCs w:val="27"/>
          <w:lang w:val="pt-BR" w:eastAsia="pt-BR"/>
        </w:rPr>
        <w:t>Sort</w:t>
      </w:r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", a partir do qual passaremos nosso array, imprimindo-o em seguida.</w:t>
      </w:r>
    </w:p>
    <w:p w14:paraId="7DBDA5E7" w14:textId="77777777" w:rsidR="00C27ED4" w:rsidRPr="00C27ED4" w:rsidRDefault="00C27ED4" w:rsidP="00C27ED4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C27ED4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Array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C27ED4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Sort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6F928A53" w14:textId="77777777" w:rsidR="00C27ED4" w:rsidRPr="00C27ED4" w:rsidRDefault="00C27ED4" w:rsidP="00C27ED4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pt-BR" w:eastAsia="pt-BR"/>
        </w:rPr>
      </w:pPr>
      <w:r w:rsidRPr="00C27ED4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Imprimir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63D17249" w14:textId="77777777" w:rsidR="00C27ED4" w:rsidRPr="00C27ED4" w:rsidRDefault="00C27ED4" w:rsidP="00C27ED4">
      <w:pPr>
        <w:shd w:val="clear" w:color="auto" w:fill="FFFFFF"/>
        <w:spacing w:before="360" w:after="36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Rodando o código, desta vez teremos as aulas em ordem alfabética, como gostaríamos:</w:t>
      </w:r>
    </w:p>
    <w:p w14:paraId="751A3627" w14:textId="77777777" w:rsidR="00C27ED4" w:rsidRPr="00C27ED4" w:rsidRDefault="00C27ED4" w:rsidP="00C27ED4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C27ED4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Conclus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ã</w:t>
      </w: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o</w:t>
      </w:r>
    </w:p>
    <w:p w14:paraId="099C7BFE" w14:textId="77777777" w:rsidR="00C27ED4" w:rsidRPr="00C27ED4" w:rsidRDefault="00C27ED4" w:rsidP="00C27ED4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C27ED4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Modelando</w:t>
      </w: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a </w:t>
      </w:r>
      <w:r w:rsidRPr="00C27ED4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Classe</w:t>
      </w: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C27ED4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Aula</w:t>
      </w:r>
    </w:p>
    <w:p w14:paraId="534D82A2" w14:textId="77777777" w:rsidR="00C27ED4" w:rsidRPr="00C27ED4" w:rsidRDefault="00C27ED4" w:rsidP="00C27ED4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pt-BR" w:eastAsia="pt-BR"/>
        </w:rPr>
      </w:pPr>
      <w:r w:rsidRPr="00C27ED4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Trabalhando</w:t>
      </w: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com </w:t>
      </w:r>
      <w:r w:rsidRPr="00C27ED4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Arrays</w:t>
      </w:r>
    </w:p>
    <w:p w14:paraId="5F996601" w14:textId="77777777" w:rsidR="00C27ED4" w:rsidRPr="00C27ED4" w:rsidRDefault="00C27ED4" w:rsidP="00C27ED4">
      <w:pPr>
        <w:shd w:val="clear" w:color="auto" w:fill="F0F0F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O método </w:t>
      </w:r>
      <w:r w:rsidRPr="00C27ED4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Sort()</w:t>
      </w:r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não pode ser revertido, porque não é idempotente como o </w:t>
      </w:r>
      <w:r w:rsidRPr="00C27ED4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Reverse()</w:t>
      </w:r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.</w:t>
      </w:r>
    </w:p>
    <w:p w14:paraId="1AEB1672" w14:textId="77777777" w:rsidR="00C27ED4" w:rsidRPr="00C27ED4" w:rsidRDefault="00C27ED4" w:rsidP="00C27ED4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Para copiarmos um array a outro, criaremos um de destino, acrescentando seu novo tamanho, </w:t>
      </w:r>
      <w:r w:rsidRPr="00C27ED4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2</w:t>
      </w:r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(duas posições). Queremos duplicar as duas últimas aulas do nosso array de aulas para esta cópia.</w:t>
      </w:r>
    </w:p>
    <w:p w14:paraId="47C8E456" w14:textId="77777777" w:rsidR="00C27ED4" w:rsidRPr="00C27ED4" w:rsidRDefault="00C27ED4" w:rsidP="00C27ED4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Acessaremos o método estático da classe </w:t>
      </w:r>
      <w:r w:rsidRPr="00C27ED4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Array</w:t>
      </w:r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"cópia" (em inglês, "</w:t>
      </w:r>
      <w:r w:rsidRPr="00C27ED4">
        <w:rPr>
          <w:rFonts w:ascii="Times New Roman" w:eastAsia="Times New Roman" w:hAnsi="Times New Roman" w:cs="Times New Roman"/>
          <w:b/>
          <w:bCs/>
          <w:i/>
          <w:iCs/>
          <w:color w:val="3D464D"/>
          <w:sz w:val="27"/>
          <w:szCs w:val="27"/>
          <w:lang w:val="pt-BR" w:eastAsia="pt-BR"/>
        </w:rPr>
        <w:t>Copy</w:t>
      </w:r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"), passando o array de origem (</w:t>
      </w:r>
      <w:r w:rsidRPr="00C27ED4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aulas</w:t>
      </w:r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), o índice inicial a partir do qual copiaremos o array de aulas (</w:t>
      </w:r>
      <w:r w:rsidRPr="00C27ED4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1</w:t>
      </w:r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que equivale à segunda posição), o nome do array de destino, a posição inicial (índice </w:t>
      </w:r>
      <w:r w:rsidRPr="00C27ED4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0</w:t>
      </w:r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), e a quantidade de elementos que iremos copiar (</w:t>
      </w:r>
      <w:r w:rsidRPr="00C27ED4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2</w:t>
      </w:r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):</w:t>
      </w:r>
    </w:p>
    <w:p w14:paraId="00EC97AE" w14:textId="77777777" w:rsidR="00C27ED4" w:rsidRPr="00C27ED4" w:rsidRDefault="00C27ED4" w:rsidP="00C27ED4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C27ED4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string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[]</w:t>
      </w: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copia 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=</w:t>
      </w: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C27ED4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new</w:t>
      </w: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C27ED4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string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[</w:t>
      </w:r>
      <w:r w:rsidRPr="00C27ED4">
        <w:rPr>
          <w:rFonts w:ascii="Courier New" w:eastAsia="Times New Roman" w:hAnsi="Courier New" w:cs="Courier New"/>
          <w:color w:val="990055"/>
          <w:sz w:val="20"/>
          <w:szCs w:val="20"/>
          <w:lang w:val="en-US" w:eastAsia="pt-BR"/>
        </w:rPr>
        <w:t>2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];</w:t>
      </w:r>
    </w:p>
    <w:p w14:paraId="0F8398EC" w14:textId="77777777" w:rsidR="00C27ED4" w:rsidRPr="00C27ED4" w:rsidRDefault="00C27ED4" w:rsidP="00C27ED4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C27ED4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Array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.</w:t>
      </w:r>
      <w:r w:rsidRPr="00C27ED4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Copy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(</w:t>
      </w: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>aulas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,</w:t>
      </w: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C27ED4">
        <w:rPr>
          <w:rFonts w:ascii="Courier New" w:eastAsia="Times New Roman" w:hAnsi="Courier New" w:cs="Courier New"/>
          <w:color w:val="990055"/>
          <w:sz w:val="20"/>
          <w:szCs w:val="20"/>
          <w:lang w:val="en-US" w:eastAsia="pt-BR"/>
        </w:rPr>
        <w:t>1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,</w:t>
      </w: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copia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,</w:t>
      </w: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C27ED4">
        <w:rPr>
          <w:rFonts w:ascii="Courier New" w:eastAsia="Times New Roman" w:hAnsi="Courier New" w:cs="Courier New"/>
          <w:color w:val="990055"/>
          <w:sz w:val="20"/>
          <w:szCs w:val="20"/>
          <w:lang w:val="en-US" w:eastAsia="pt-BR"/>
        </w:rPr>
        <w:t>0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,</w:t>
      </w: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C27ED4">
        <w:rPr>
          <w:rFonts w:ascii="Courier New" w:eastAsia="Times New Roman" w:hAnsi="Courier New" w:cs="Courier New"/>
          <w:color w:val="990055"/>
          <w:sz w:val="20"/>
          <w:szCs w:val="20"/>
          <w:lang w:val="en-US" w:eastAsia="pt-BR"/>
        </w:rPr>
        <w:t>2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);</w:t>
      </w:r>
    </w:p>
    <w:p w14:paraId="468E5DBE" w14:textId="77777777" w:rsidR="00C27ED4" w:rsidRPr="00C27ED4" w:rsidRDefault="00C27ED4" w:rsidP="00C27ED4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pt-BR" w:eastAsia="pt-BR"/>
        </w:rPr>
      </w:pPr>
      <w:r w:rsidRPr="00C27ED4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Imprimir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copia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5EAF165B" w14:textId="77777777" w:rsidR="00F96E6C" w:rsidRDefault="00F96E6C" w:rsidP="00C27ED4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</w:p>
    <w:p w14:paraId="7DF9786C" w14:textId="77777777" w:rsidR="00C27ED4" w:rsidRPr="00C27ED4" w:rsidRDefault="00C27ED4" w:rsidP="00C27ED4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Rodaremos a aplicação e veremos que copiamos as duas últimas aulas. Para fazer o mesmo com todos os elementos, do início ao fim, poderíamos optar por uma maneira mais simples utilizando um método de </w:t>
      </w:r>
      <w:r w:rsidRPr="00C27ED4">
        <w:rPr>
          <w:rFonts w:ascii="Times New Roman" w:eastAsia="Times New Roman" w:hAnsi="Times New Roman" w:cs="Times New Roman"/>
          <w:b/>
          <w:bCs/>
          <w:color w:val="3D464D"/>
          <w:sz w:val="27"/>
          <w:szCs w:val="27"/>
          <w:lang w:val="pt-BR" w:eastAsia="pt-BR"/>
        </w:rPr>
        <w:t>clonagem</w:t>
      </w:r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.</w:t>
      </w:r>
    </w:p>
    <w:p w14:paraId="668DBF7E" w14:textId="77777777" w:rsidR="00C27ED4" w:rsidRDefault="00C27ED4" w:rsidP="00C27ED4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Declararemos um novo array denominado </w:t>
      </w:r>
      <w:r w:rsidRPr="00C27ED4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clone</w:t>
      </w:r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. E, em vez de declararmos uma nova </w:t>
      </w:r>
      <w:r w:rsidRPr="00C27ED4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string</w:t>
      </w:r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colocaremos a referência do nosso array inicial (</w:t>
      </w:r>
      <w:r w:rsidRPr="00C27ED4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aulas</w:t>
      </w:r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) chamando um método muito conveniente: </w:t>
      </w:r>
      <w:r w:rsidRPr="00C27ED4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Clone</w:t>
      </w:r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.</w:t>
      </w:r>
    </w:p>
    <w:p w14:paraId="66F83324" w14:textId="77777777" w:rsidR="00F96E6C" w:rsidRPr="00C27ED4" w:rsidRDefault="00F96E6C" w:rsidP="00C27ED4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</w:p>
    <w:p w14:paraId="5ACEDB45" w14:textId="77777777" w:rsidR="00F96E6C" w:rsidRDefault="00C27ED4" w:rsidP="00F96E6C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</w:pPr>
      <w:r w:rsidRPr="00C27ED4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string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[]</w:t>
      </w: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clone 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=</w:t>
      </w: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aulas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C27ED4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Clone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();</w:t>
      </w:r>
    </w:p>
    <w:p w14:paraId="4CBED52F" w14:textId="77777777" w:rsidR="00F96E6C" w:rsidRDefault="00F96E6C" w:rsidP="00F96E6C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</w:pPr>
    </w:p>
    <w:p w14:paraId="50055439" w14:textId="77777777" w:rsidR="00C27ED4" w:rsidRPr="00C27ED4" w:rsidRDefault="00C27ED4" w:rsidP="00F96E6C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pt-BR" w:eastAsia="pt-BR"/>
        </w:rPr>
      </w:pPr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Porém o Visual Studio está "reclamando" por não conseguir converter o tipo </w:t>
      </w:r>
      <w:r w:rsidRPr="00C27ED4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object</w:t>
      </w:r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para </w:t>
      </w:r>
      <w:r w:rsidRPr="00C27ED4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string[]</w:t>
      </w:r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então teremos que fazer um </w:t>
      </w:r>
      <w:r w:rsidRPr="00C27ED4">
        <w:rPr>
          <w:rFonts w:ascii="Times New Roman" w:eastAsia="Times New Roman" w:hAnsi="Times New Roman" w:cs="Times New Roman"/>
          <w:i/>
          <w:iCs/>
          <w:color w:val="3D464D"/>
          <w:sz w:val="27"/>
          <w:szCs w:val="27"/>
          <w:lang w:val="pt-BR" w:eastAsia="pt-BR"/>
        </w:rPr>
        <w:t>cast</w:t>
      </w:r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:</w:t>
      </w:r>
    </w:p>
    <w:p w14:paraId="777CFAFA" w14:textId="77777777" w:rsidR="00C27ED4" w:rsidRPr="00C27ED4" w:rsidRDefault="00C27ED4" w:rsidP="00C27ED4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C27ED4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string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[]</w:t>
      </w: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clone 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=</w:t>
      </w: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aulas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.</w:t>
      </w:r>
      <w:r w:rsidRPr="00C27ED4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Clone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()</w:t>
      </w: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C27ED4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as</w:t>
      </w: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C27ED4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string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[];</w:t>
      </w:r>
    </w:p>
    <w:p w14:paraId="10B534B8" w14:textId="77777777" w:rsidR="00F96E6C" w:rsidRDefault="00C27ED4" w:rsidP="00C27ED4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</w:pPr>
      <w:r w:rsidRPr="00C27ED4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Imprimir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copia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12B43FE7" w14:textId="77777777" w:rsidR="00C27ED4" w:rsidRPr="00C27ED4" w:rsidRDefault="00C27ED4" w:rsidP="00C27ED4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pt-BR" w:eastAsia="pt-BR"/>
        </w:rPr>
      </w:pPr>
      <w:r w:rsidRPr="00C27ED4">
        <w:rPr>
          <w:rFonts w:ascii="Consolas" w:eastAsia="Times New Roman" w:hAnsi="Consolas" w:cs="Courier New"/>
          <w:color w:val="3D464D"/>
          <w:sz w:val="27"/>
          <w:szCs w:val="27"/>
          <w:lang w:val="pt-BR" w:eastAsia="pt-BR"/>
        </w:rPr>
        <w:t xml:space="preserve"> </w:t>
      </w:r>
    </w:p>
    <w:p w14:paraId="28043838" w14:textId="77777777" w:rsidR="00F96E6C" w:rsidRDefault="00F96E6C" w:rsidP="00C27ED4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</w:p>
    <w:p w14:paraId="44ED71C5" w14:textId="77777777" w:rsidR="00C27ED4" w:rsidRPr="00C27ED4" w:rsidRDefault="00C27ED4" w:rsidP="00C27ED4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Rodaremos a aplicação e obteremos o resultado do nosso array clonado, que é exatamente o nosso original </w:t>
      </w:r>
      <w:r w:rsidRPr="00C27ED4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aulas</w:t>
      </w:r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. Para terminar, veremos como limpar alguns elementos do array clone, neste caso, os dois últimos.</w:t>
      </w:r>
    </w:p>
    <w:p w14:paraId="64325999" w14:textId="77777777" w:rsidR="00C27ED4" w:rsidRPr="00C27ED4" w:rsidRDefault="00C27ED4" w:rsidP="00C27ED4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Acessaremos o método estático da classe </w:t>
      </w:r>
      <w:r w:rsidRPr="00C27ED4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Array</w:t>
      </w:r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de limpeza, do inglês </w:t>
      </w:r>
      <w:r w:rsidRPr="00C27ED4">
        <w:rPr>
          <w:rFonts w:ascii="Times New Roman" w:eastAsia="Times New Roman" w:hAnsi="Times New Roman" w:cs="Times New Roman"/>
          <w:b/>
          <w:bCs/>
          <w:i/>
          <w:iCs/>
          <w:color w:val="3D464D"/>
          <w:sz w:val="27"/>
          <w:szCs w:val="27"/>
          <w:lang w:val="pt-BR" w:eastAsia="pt-BR"/>
        </w:rPr>
        <w:t>clear</w:t>
      </w:r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bem como o índice da segunda posição (</w:t>
      </w:r>
      <w:r w:rsidRPr="00C27ED4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1</w:t>
      </w:r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) e o número de elementos que queremos limpar (</w:t>
      </w:r>
      <w:r w:rsidRPr="00C27ED4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2</w:t>
      </w:r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), não esquecendo de imprimir este array clone:</w:t>
      </w:r>
    </w:p>
    <w:p w14:paraId="7AA423E9" w14:textId="77777777" w:rsidR="00C27ED4" w:rsidRPr="00507FEE" w:rsidRDefault="00C27ED4" w:rsidP="00C27ED4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507FEE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Array</w:t>
      </w:r>
      <w:r w:rsidRPr="00507FE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.</w:t>
      </w:r>
      <w:r w:rsidRPr="00507FEE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Clear</w:t>
      </w:r>
      <w:r w:rsidRPr="00507FE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(</w:t>
      </w:r>
      <w:r w:rsidRPr="00507FE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>clone</w:t>
      </w:r>
      <w:r w:rsidRPr="00507FE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,</w:t>
      </w:r>
      <w:r w:rsidRPr="00507FE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507FEE">
        <w:rPr>
          <w:rFonts w:ascii="Courier New" w:eastAsia="Times New Roman" w:hAnsi="Courier New" w:cs="Courier New"/>
          <w:color w:val="990055"/>
          <w:sz w:val="20"/>
          <w:szCs w:val="20"/>
          <w:lang w:val="en-US" w:eastAsia="pt-BR"/>
        </w:rPr>
        <w:t>1</w:t>
      </w:r>
      <w:r w:rsidRPr="00507FE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,</w:t>
      </w:r>
      <w:r w:rsidRPr="00507FE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507FEE">
        <w:rPr>
          <w:rFonts w:ascii="Courier New" w:eastAsia="Times New Roman" w:hAnsi="Courier New" w:cs="Courier New"/>
          <w:color w:val="990055"/>
          <w:sz w:val="20"/>
          <w:szCs w:val="20"/>
          <w:lang w:val="en-US" w:eastAsia="pt-BR"/>
        </w:rPr>
        <w:t>2</w:t>
      </w:r>
      <w:r w:rsidRPr="00507FE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);</w:t>
      </w:r>
    </w:p>
    <w:p w14:paraId="06029FFA" w14:textId="77777777" w:rsidR="00C27ED4" w:rsidRPr="00507FEE" w:rsidRDefault="00C27ED4" w:rsidP="00C27ED4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en-US" w:eastAsia="pt-BR"/>
        </w:rPr>
      </w:pPr>
      <w:r w:rsidRPr="00507FEE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lastRenderedPageBreak/>
        <w:t>Imprimir</w:t>
      </w:r>
      <w:r w:rsidRPr="00507FE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(</w:t>
      </w:r>
      <w:r w:rsidRPr="00507FE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>clone</w:t>
      </w:r>
      <w:r w:rsidRPr="00507FE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);</w:t>
      </w:r>
      <w:r w:rsidRPr="00507FEE">
        <w:rPr>
          <w:rFonts w:ascii="Consolas" w:eastAsia="Times New Roman" w:hAnsi="Consolas" w:cs="Courier New"/>
          <w:color w:val="3D464D"/>
          <w:sz w:val="27"/>
          <w:szCs w:val="27"/>
          <w:lang w:val="en-US" w:eastAsia="pt-BR"/>
        </w:rPr>
        <w:t xml:space="preserve"> </w:t>
      </w:r>
    </w:p>
    <w:p w14:paraId="2DBFF6E3" w14:textId="77777777" w:rsidR="00F96E6C" w:rsidRDefault="00F96E6C" w:rsidP="00C27ED4">
      <w:pPr>
        <w:shd w:val="clear" w:color="auto" w:fill="FFFFFF"/>
        <w:spacing w:before="360" w:after="36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>
        <w:rPr>
          <w:noProof/>
        </w:rPr>
        <w:drawing>
          <wp:inline distT="0" distB="0" distL="0" distR="0" wp14:anchorId="3F39DB3F" wp14:editId="299CC93E">
            <wp:extent cx="3961905" cy="1933333"/>
            <wp:effectExtent l="0" t="0" r="635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961905" cy="1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F3DBA" w14:textId="77777777" w:rsidR="00C27ED4" w:rsidRPr="00C27ED4" w:rsidRDefault="00C27ED4" w:rsidP="00C27ED4">
      <w:pPr>
        <w:shd w:val="clear" w:color="auto" w:fill="FFFFFF"/>
        <w:spacing w:before="360" w:after="36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Feito isto, rodaremos o código e veremos que conseguimos limpar os dois últimos elementos deste array. Se colocarmos um breakpoint na linha de código que acabamos de criar e rodarmos novamente a aplicação, confirmaremos isso.</w:t>
      </w:r>
    </w:p>
    <w:p w14:paraId="1E9FEB8E" w14:textId="77777777" w:rsidR="00C27ED4" w:rsidRDefault="00C27ED4" w:rsidP="00C27ED4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Ao inspecionarmos o array, veremos que o primeiro elemento permanece intacto (índice </w:t>
      </w:r>
      <w:r w:rsidRPr="00C27ED4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0</w:t>
      </w:r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"Conclusão"), e os outros dois passaram a ter valor nulo.</w:t>
      </w:r>
    </w:p>
    <w:p w14:paraId="781C5809" w14:textId="77777777" w:rsidR="00F96E6C" w:rsidRPr="00C27ED4" w:rsidRDefault="00F96E6C" w:rsidP="00C27ED4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</w:p>
    <w:p w14:paraId="726A4CF9" w14:textId="77777777" w:rsidR="00C27ED4" w:rsidRPr="00C27ED4" w:rsidRDefault="00C27ED4" w:rsidP="00C27ED4">
      <w:pPr>
        <w:shd w:val="clear" w:color="auto" w:fill="F0F0F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highlight w:val="yellow"/>
          <w:lang w:val="pt-BR" w:eastAsia="pt-BR"/>
        </w:rPr>
        <w:t>É importante lembrarmos que o array é um tipo muito básico de coleção do .NET, então o utilizaremos em casos específicos, como em transferências de arquivos, manipulação de </w:t>
      </w:r>
      <w:r w:rsidRPr="00C27ED4">
        <w:rPr>
          <w:rFonts w:ascii="Times New Roman" w:eastAsia="Times New Roman" w:hAnsi="Times New Roman" w:cs="Times New Roman"/>
          <w:i/>
          <w:iCs/>
          <w:color w:val="3D464D"/>
          <w:sz w:val="27"/>
          <w:szCs w:val="27"/>
          <w:highlight w:val="yellow"/>
          <w:lang w:val="pt-BR" w:eastAsia="pt-BR"/>
        </w:rPr>
        <w:t>buffer</w:t>
      </w:r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highlight w:val="yellow"/>
          <w:lang w:val="pt-BR" w:eastAsia="pt-BR"/>
        </w:rPr>
        <w:t> ou imagens, em arquivos de baixo nível. Isso porque normalmente, embora faça parte de várias coleções do .NET, o array não é tão usado quanto outro tipo de coleção (como o </w:t>
      </w:r>
      <w:r w:rsidRPr="00C27ED4">
        <w:rPr>
          <w:rFonts w:ascii="Courier New" w:eastAsia="Times New Roman" w:hAnsi="Courier New" w:cs="Courier New"/>
          <w:color w:val="3D464D"/>
          <w:sz w:val="23"/>
          <w:szCs w:val="23"/>
          <w:highlight w:val="yellow"/>
          <w:shd w:val="clear" w:color="auto" w:fill="F0F3F5"/>
          <w:lang w:val="pt-BR" w:eastAsia="pt-BR"/>
        </w:rPr>
        <w:t>List</w:t>
      </w:r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highlight w:val="yellow"/>
          <w:lang w:val="pt-BR" w:eastAsia="pt-BR"/>
        </w:rPr>
        <w:t>). Assim sendo, se for usar um tipo de coleção, busque sempre ver se é possível optar pela lista no lugar de um array, pois ela fornece métodos muito mais convenientes do que um simples array.</w:t>
      </w:r>
    </w:p>
    <w:p w14:paraId="7317E876" w14:textId="77777777" w:rsidR="00C27ED4" w:rsidRDefault="00CB7F90" w:rsidP="00CB7F90">
      <w:pPr>
        <w:pStyle w:val="Ttulo1"/>
        <w:rPr>
          <w:b/>
          <w:bCs/>
          <w:noProof/>
        </w:rPr>
      </w:pPr>
      <w:bookmarkStart w:id="5" w:name="_Toc62147091"/>
      <w:r w:rsidRPr="00CB7F90">
        <w:rPr>
          <w:b/>
          <w:bCs/>
          <w:noProof/>
        </w:rPr>
        <w:t>Copiando dados de um array</w:t>
      </w:r>
      <w:bookmarkEnd w:id="5"/>
    </w:p>
    <w:p w14:paraId="773DE861" w14:textId="77777777" w:rsidR="00CB7F90" w:rsidRDefault="00CB7F90" w:rsidP="00CB7F90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 </w:t>
      </w:r>
    </w:p>
    <w:p w14:paraId="1D08D8A3" w14:textId="77777777" w:rsidR="00CB7F90" w:rsidRPr="00CB7F90" w:rsidRDefault="00CB7F90" w:rsidP="00CB7F90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CB7F90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Imagine um array declarado como </w:t>
      </w:r>
      <w:r w:rsidRPr="00CB7F90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decimal[] saldosPorDiaDoMes</w:t>
      </w:r>
      <w:r w:rsidRPr="00CB7F90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.</w:t>
      </w:r>
    </w:p>
    <w:p w14:paraId="776BA161" w14:textId="77777777" w:rsidR="00CB7F90" w:rsidRPr="00CB7F90" w:rsidRDefault="00CB7F90" w:rsidP="00CB7F90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CB7F90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Esse array </w:t>
      </w:r>
      <w:r w:rsidRPr="00CB7F90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saldosPorDiaDoMes</w:t>
      </w:r>
      <w:r w:rsidRPr="00CB7F90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representa todos saldos diários de uma conta bancária ao longo de um determinado mês do ano.</w:t>
      </w:r>
    </w:p>
    <w:p w14:paraId="771B00F8" w14:textId="77777777" w:rsidR="00CB7F90" w:rsidRPr="00CB7F90" w:rsidRDefault="00CB7F90" w:rsidP="00CB7F90">
      <w:pPr>
        <w:shd w:val="clear" w:color="auto" w:fill="FFFFFF"/>
        <w:spacing w:before="360" w:after="36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CB7F90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Detalhe: você não sabe qual mês esse array representa. Pode ser qualquer mês!</w:t>
      </w:r>
    </w:p>
    <w:p w14:paraId="62011850" w14:textId="77777777" w:rsidR="00CB7F90" w:rsidRDefault="00CB7F90" w:rsidP="00CB7F90">
      <w:pPr>
        <w:shd w:val="clear" w:color="auto" w:fill="FFFFFF"/>
        <w:spacing w:before="360" w:after="36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CB7F90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Qual o código necessário para copiar os saldos dos dois últimos dias do mês para um novo array?</w:t>
      </w:r>
    </w:p>
    <w:p w14:paraId="5F0E9665" w14:textId="77777777" w:rsidR="00CB7F90" w:rsidRPr="00CB7F90" w:rsidRDefault="00CB7F90" w:rsidP="00CB7F90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CB7F90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decimal</w:t>
      </w:r>
      <w:r w:rsidRPr="00CB7F90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[</w:t>
      </w:r>
      <w:r w:rsidRPr="00CB7F90">
        <w:rPr>
          <w:rFonts w:ascii="Courier New" w:eastAsia="Times New Roman" w:hAnsi="Courier New" w:cs="Courier New"/>
          <w:color w:val="990055"/>
          <w:sz w:val="20"/>
          <w:szCs w:val="20"/>
          <w:lang w:val="pt-BR" w:eastAsia="pt-BR"/>
        </w:rPr>
        <w:t>2</w:t>
      </w:r>
      <w:r w:rsidRPr="00CB7F90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];</w:t>
      </w:r>
    </w:p>
    <w:p w14:paraId="4DAC78A8" w14:textId="77777777" w:rsidR="00CB7F90" w:rsidRPr="00CB7F90" w:rsidRDefault="00CB7F90" w:rsidP="00CB7F90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0"/>
          <w:szCs w:val="20"/>
          <w:lang w:val="pt-BR" w:eastAsia="pt-BR"/>
        </w:rPr>
      </w:pPr>
      <w:r w:rsidRPr="00CB7F90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Array</w:t>
      </w:r>
      <w:r w:rsidRPr="00CB7F90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CB7F90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Copy</w:t>
      </w:r>
      <w:r w:rsidRPr="00CB7F90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CB7F90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saldosPorDiaDoMes</w:t>
      </w:r>
      <w:r w:rsidRPr="00CB7F90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,</w:t>
      </w:r>
      <w:r w:rsidRPr="00CB7F90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saldosPorDiaDoMes</w:t>
      </w:r>
      <w:r w:rsidRPr="00CB7F90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CB7F90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Length</w:t>
      </w:r>
      <w:r w:rsidRPr="00CB7F90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CB7F90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-</w:t>
      </w:r>
      <w:r w:rsidRPr="00CB7F90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CB7F90">
        <w:rPr>
          <w:rFonts w:ascii="Courier New" w:eastAsia="Times New Roman" w:hAnsi="Courier New" w:cs="Courier New"/>
          <w:color w:val="990055"/>
          <w:sz w:val="20"/>
          <w:szCs w:val="20"/>
          <w:lang w:val="pt-BR" w:eastAsia="pt-BR"/>
        </w:rPr>
        <w:t>2</w:t>
      </w:r>
      <w:r w:rsidRPr="00CB7F90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,</w:t>
      </w:r>
      <w:r w:rsidRPr="00CB7F90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copia</w:t>
      </w:r>
      <w:r w:rsidRPr="00CB7F90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,</w:t>
      </w:r>
      <w:r w:rsidRPr="00CB7F90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CB7F90">
        <w:rPr>
          <w:rFonts w:ascii="Courier New" w:eastAsia="Times New Roman" w:hAnsi="Courier New" w:cs="Courier New"/>
          <w:color w:val="990055"/>
          <w:sz w:val="20"/>
          <w:szCs w:val="20"/>
          <w:lang w:val="pt-BR" w:eastAsia="pt-BR"/>
        </w:rPr>
        <w:t>0</w:t>
      </w:r>
      <w:r w:rsidRPr="00CB7F90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,</w:t>
      </w:r>
      <w:r w:rsidRPr="00CB7F90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CB7F90">
        <w:rPr>
          <w:rFonts w:ascii="Courier New" w:eastAsia="Times New Roman" w:hAnsi="Courier New" w:cs="Courier New"/>
          <w:color w:val="990055"/>
          <w:sz w:val="20"/>
          <w:szCs w:val="20"/>
          <w:lang w:val="pt-BR" w:eastAsia="pt-BR"/>
        </w:rPr>
        <w:t>2</w:t>
      </w:r>
      <w:r w:rsidRPr="00CB7F90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6C9DA84F" w14:textId="77777777" w:rsidR="00CB7F90" w:rsidRDefault="00CB7F90" w:rsidP="00CB7F90">
      <w:pPr>
        <w:spacing w:after="0"/>
        <w:rPr>
          <w:rFonts w:ascii="Times New Roman" w:eastAsia="Times New Roman" w:hAnsi="Times New Roman" w:cs="Times New Roman"/>
          <w:color w:val="6E757A"/>
          <w:sz w:val="23"/>
          <w:szCs w:val="23"/>
          <w:shd w:val="clear" w:color="auto" w:fill="FFFFFF"/>
          <w:lang w:val="pt-BR" w:eastAsia="pt-BR"/>
        </w:rPr>
      </w:pPr>
    </w:p>
    <w:p w14:paraId="774ED263" w14:textId="77777777" w:rsidR="00CB7F90" w:rsidRPr="00CB7F90" w:rsidRDefault="00CB7F90" w:rsidP="00CB7F90">
      <w:pPr>
        <w:spacing w:after="0"/>
        <w:rPr>
          <w:rFonts w:ascii="Times New Roman" w:eastAsia="Times New Roman" w:hAnsi="Times New Roman" w:cs="Times New Roman"/>
          <w:color w:val="6E757A"/>
          <w:sz w:val="23"/>
          <w:szCs w:val="23"/>
          <w:shd w:val="clear" w:color="auto" w:fill="FFFFFF"/>
          <w:lang w:val="pt-BR" w:eastAsia="pt-BR"/>
        </w:rPr>
      </w:pPr>
      <w:r w:rsidRPr="00CB7F90">
        <w:rPr>
          <w:rFonts w:ascii="Times New Roman" w:eastAsia="Times New Roman" w:hAnsi="Times New Roman" w:cs="Times New Roman"/>
          <w:color w:val="6E757A"/>
          <w:sz w:val="23"/>
          <w:szCs w:val="23"/>
          <w:shd w:val="clear" w:color="auto" w:fill="FFFFFF"/>
          <w:lang w:val="pt-BR" w:eastAsia="pt-BR"/>
        </w:rPr>
        <w:lastRenderedPageBreak/>
        <w:t>O método </w:t>
      </w:r>
      <w:r w:rsidRPr="00CB7F90">
        <w:rPr>
          <w:rFonts w:ascii="Courier New" w:eastAsia="Times New Roman" w:hAnsi="Courier New" w:cs="Courier New"/>
          <w:color w:val="3D464D"/>
          <w:sz w:val="20"/>
          <w:szCs w:val="20"/>
          <w:shd w:val="clear" w:color="auto" w:fill="F0F3F5"/>
          <w:lang w:val="pt-BR" w:eastAsia="pt-BR"/>
        </w:rPr>
        <w:t>Array.Copy</w:t>
      </w:r>
      <w:r w:rsidRPr="00CB7F90">
        <w:rPr>
          <w:rFonts w:ascii="Times New Roman" w:eastAsia="Times New Roman" w:hAnsi="Times New Roman" w:cs="Times New Roman"/>
          <w:color w:val="6E757A"/>
          <w:sz w:val="23"/>
          <w:szCs w:val="23"/>
          <w:shd w:val="clear" w:color="auto" w:fill="FFFFFF"/>
          <w:lang w:val="pt-BR" w:eastAsia="pt-BR"/>
        </w:rPr>
        <w:t> está copiando corretamente os valores dos 2 últimos elementos do array, a partir do penúltimo elemento do array, que é representado pela expressão </w:t>
      </w:r>
      <w:r w:rsidRPr="00CB7F90">
        <w:rPr>
          <w:rFonts w:ascii="Courier New" w:eastAsia="Times New Roman" w:hAnsi="Courier New" w:cs="Courier New"/>
          <w:color w:val="3D464D"/>
          <w:sz w:val="20"/>
          <w:szCs w:val="20"/>
          <w:shd w:val="clear" w:color="auto" w:fill="F0F3F5"/>
          <w:lang w:val="pt-BR" w:eastAsia="pt-BR"/>
        </w:rPr>
        <w:t>saldosPorDiaDoMes.Length - 2</w:t>
      </w:r>
      <w:r w:rsidRPr="00CB7F90">
        <w:rPr>
          <w:rFonts w:ascii="Times New Roman" w:eastAsia="Times New Roman" w:hAnsi="Times New Roman" w:cs="Times New Roman"/>
          <w:color w:val="6E757A"/>
          <w:sz w:val="23"/>
          <w:szCs w:val="23"/>
          <w:shd w:val="clear" w:color="auto" w:fill="FFFFFF"/>
          <w:lang w:val="pt-BR" w:eastAsia="pt-BR"/>
        </w:rPr>
        <w:t>, que sempre funcionará para qualquer mês do ano.</w:t>
      </w:r>
    </w:p>
    <w:p w14:paraId="25EA0B30" w14:textId="77777777" w:rsidR="00CB7F90" w:rsidRPr="00CB7F90" w:rsidRDefault="00CB7F90" w:rsidP="00CB7F90">
      <w:pPr>
        <w:pStyle w:val="Ttulo1"/>
        <w:rPr>
          <w:b/>
          <w:bCs/>
          <w:noProof/>
        </w:rPr>
      </w:pPr>
      <w:bookmarkStart w:id="6" w:name="_Toc62147092"/>
      <w:r w:rsidRPr="00CB7F90">
        <w:rPr>
          <w:b/>
          <w:bCs/>
          <w:noProof/>
        </w:rPr>
        <w:t>Mão na Massa: Começando com Arrays</w:t>
      </w:r>
      <w:bookmarkEnd w:id="6"/>
    </w:p>
    <w:p w14:paraId="1EBC0795" w14:textId="77777777" w:rsidR="00CB7F90" w:rsidRDefault="00CB7F90" w:rsidP="00CB7F90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Vamos botar a mão na massa para trabalhar com o tipo de coleção mais básica do .NET Framework: as matrizes, ou </w:t>
      </w:r>
      <w:r>
        <w:rPr>
          <w:rStyle w:val="nfase"/>
          <w:color w:val="3D464D"/>
          <w:sz w:val="27"/>
          <w:szCs w:val="27"/>
        </w:rPr>
        <w:t>arrays</w:t>
      </w:r>
      <w:r>
        <w:rPr>
          <w:color w:val="3D464D"/>
          <w:sz w:val="27"/>
          <w:szCs w:val="27"/>
        </w:rPr>
        <w:t>, como são conhecidas.</w:t>
      </w:r>
    </w:p>
    <w:p w14:paraId="2E7B9C1F" w14:textId="77777777" w:rsidR="00CB7F90" w:rsidRDefault="00CB7F90" w:rsidP="00CB7F90">
      <w:pPr>
        <w:pStyle w:val="Ttulo1"/>
        <w:shd w:val="clear" w:color="auto" w:fill="FFFFFF"/>
        <w:spacing w:before="675" w:line="473" w:lineRule="atLeast"/>
        <w:rPr>
          <w:rFonts w:ascii="Open Sans" w:hAnsi="Open Sans" w:cs="Open Sans"/>
          <w:color w:val="3D464D"/>
          <w:spacing w:val="-8"/>
          <w:sz w:val="32"/>
          <w:szCs w:val="32"/>
        </w:rPr>
      </w:pPr>
      <w:bookmarkStart w:id="7" w:name="_Toc62147093"/>
      <w:r>
        <w:rPr>
          <w:rFonts w:ascii="Open Sans" w:hAnsi="Open Sans" w:cs="Open Sans"/>
          <w:color w:val="3D464D"/>
          <w:spacing w:val="-8"/>
          <w:sz w:val="32"/>
          <w:szCs w:val="32"/>
        </w:rPr>
        <w:t>Declarando um array</w:t>
      </w:r>
      <w:bookmarkEnd w:id="7"/>
    </w:p>
    <w:p w14:paraId="5721258E" w14:textId="77777777" w:rsidR="00CB7F90" w:rsidRDefault="00CB7F90" w:rsidP="00CB7F90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Imagine um grupo de 3 variáveis de strings, cada uma representando um nome de aula:</w:t>
      </w:r>
    </w:p>
    <w:p w14:paraId="2DAA9FB0" w14:textId="77777777" w:rsidR="00CB7F90" w:rsidRDefault="00CB7F90" w:rsidP="00CB7F90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kwd"/>
          <w:color w:val="0077AA"/>
        </w:rPr>
        <w:t>string</w:t>
      </w:r>
      <w:r>
        <w:rPr>
          <w:rStyle w:val="pln"/>
          <w:color w:val="3D464D"/>
        </w:rPr>
        <w:t xml:space="preserve"> aulaIntro </w:t>
      </w:r>
      <w:r>
        <w:rPr>
          <w:rStyle w:val="pun"/>
          <w:color w:val="999999"/>
        </w:rPr>
        <w:t>=</w:t>
      </w:r>
      <w:r>
        <w:rPr>
          <w:rStyle w:val="pln"/>
          <w:color w:val="3D464D"/>
        </w:rPr>
        <w:t xml:space="preserve"> </w:t>
      </w:r>
      <w:r>
        <w:rPr>
          <w:rStyle w:val="str"/>
          <w:color w:val="669900"/>
        </w:rPr>
        <w:t>"Introdução às Coleções"</w:t>
      </w:r>
      <w:r>
        <w:rPr>
          <w:rStyle w:val="pun"/>
          <w:color w:val="999999"/>
        </w:rPr>
        <w:t>;</w:t>
      </w:r>
    </w:p>
    <w:p w14:paraId="05BCFA62" w14:textId="77777777" w:rsidR="00CB7F90" w:rsidRDefault="00CB7F90" w:rsidP="00CB7F90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kwd"/>
          <w:color w:val="0077AA"/>
        </w:rPr>
        <w:t>string</w:t>
      </w:r>
      <w:r>
        <w:rPr>
          <w:rStyle w:val="pln"/>
          <w:color w:val="3D464D"/>
        </w:rPr>
        <w:t xml:space="preserve"> aulaModelando </w:t>
      </w:r>
      <w:r>
        <w:rPr>
          <w:rStyle w:val="pun"/>
          <w:color w:val="999999"/>
        </w:rPr>
        <w:t>=</w:t>
      </w:r>
      <w:r>
        <w:rPr>
          <w:rStyle w:val="pln"/>
          <w:color w:val="3D464D"/>
        </w:rPr>
        <w:t xml:space="preserve"> </w:t>
      </w:r>
      <w:r>
        <w:rPr>
          <w:rStyle w:val="str"/>
          <w:color w:val="669900"/>
        </w:rPr>
        <w:t>"Modelando a Classe Aula"</w:t>
      </w:r>
      <w:r>
        <w:rPr>
          <w:rStyle w:val="pun"/>
          <w:color w:val="999999"/>
        </w:rPr>
        <w:t>;</w:t>
      </w:r>
    </w:p>
    <w:p w14:paraId="3DDE341B" w14:textId="77777777" w:rsidR="00CB7F90" w:rsidRDefault="00CB7F90" w:rsidP="00CB7F90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kwd"/>
          <w:color w:val="0077AA"/>
        </w:rPr>
        <w:t>string</w:t>
      </w:r>
      <w:r>
        <w:rPr>
          <w:rStyle w:val="pln"/>
          <w:color w:val="3D464D"/>
        </w:rPr>
        <w:t xml:space="preserve"> aulaSets </w:t>
      </w:r>
      <w:r>
        <w:rPr>
          <w:rStyle w:val="pun"/>
          <w:color w:val="999999"/>
        </w:rPr>
        <w:t>=</w:t>
      </w:r>
      <w:r>
        <w:rPr>
          <w:rStyle w:val="pln"/>
          <w:color w:val="3D464D"/>
        </w:rPr>
        <w:t xml:space="preserve"> </w:t>
      </w:r>
      <w:r>
        <w:rPr>
          <w:rStyle w:val="str"/>
          <w:color w:val="669900"/>
        </w:rPr>
        <w:t>"Trabalhando com Conjuntos"</w:t>
      </w:r>
      <w:r>
        <w:rPr>
          <w:rStyle w:val="pun"/>
          <w:color w:val="999999"/>
        </w:rPr>
        <w:t>;</w:t>
      </w:r>
    </w:p>
    <w:p w14:paraId="1081B39F" w14:textId="77777777" w:rsidR="00CB7F90" w:rsidRDefault="00CB7F90" w:rsidP="00CB7F90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Muitas vezes iremos trabalhar com essas informações reunidas num mesmo grupo, numa mesma coletânea de aulas, numa mesma... </w:t>
      </w:r>
      <w:r>
        <w:rPr>
          <w:rStyle w:val="nfase"/>
          <w:color w:val="3D464D"/>
          <w:sz w:val="27"/>
          <w:szCs w:val="27"/>
        </w:rPr>
        <w:t>coleção</w:t>
      </w:r>
      <w:r>
        <w:rPr>
          <w:color w:val="3D464D"/>
          <w:sz w:val="27"/>
          <w:szCs w:val="27"/>
        </w:rPr>
        <w:t>.</w:t>
      </w:r>
    </w:p>
    <w:p w14:paraId="5AD49CFF" w14:textId="77777777" w:rsidR="00CB7F90" w:rsidRDefault="00CB7F90" w:rsidP="00CB7F90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noProof/>
          <w:color w:val="3D464D"/>
          <w:sz w:val="27"/>
          <w:szCs w:val="27"/>
        </w:rPr>
        <w:drawing>
          <wp:inline distT="0" distB="0" distL="0" distR="0" wp14:anchorId="7EE122B1" wp14:editId="1DFCD1F8">
            <wp:extent cx="5709920" cy="861060"/>
            <wp:effectExtent l="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9920" cy="861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97D25B" w14:textId="77777777" w:rsidR="00CB7F90" w:rsidRDefault="00CB7F90" w:rsidP="00CB7F90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Por quê? Ora, porque é mais fácil trabalhar com informações "no atacado", isto é, se elas são parte de uma estrutura maior. Essa estrutura maior é a </w:t>
      </w:r>
      <w:r>
        <w:rPr>
          <w:rStyle w:val="nfase"/>
          <w:color w:val="3D464D"/>
          <w:sz w:val="27"/>
          <w:szCs w:val="27"/>
        </w:rPr>
        <w:t>coleção</w:t>
      </w:r>
      <w:r>
        <w:rPr>
          <w:color w:val="3D464D"/>
          <w:sz w:val="27"/>
          <w:szCs w:val="27"/>
        </w:rPr>
        <w:t>.</w:t>
      </w:r>
    </w:p>
    <w:p w14:paraId="406DC03B" w14:textId="77777777" w:rsidR="00CB7F90" w:rsidRDefault="00CB7F90" w:rsidP="00CB7F90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noProof/>
          <w:color w:val="3D464D"/>
          <w:sz w:val="27"/>
          <w:szCs w:val="27"/>
        </w:rPr>
        <w:drawing>
          <wp:inline distT="0" distB="0" distL="0" distR="0" wp14:anchorId="070FDFB4" wp14:editId="0705B03F">
            <wp:extent cx="5709920" cy="861060"/>
            <wp:effectExtent l="0" t="0" r="0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9920" cy="861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7462BC" w14:textId="77777777" w:rsidR="00CB7F90" w:rsidRDefault="00CB7F90" w:rsidP="00CB7F90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E uma coleção matriz, ou </w:t>
      </w:r>
      <w:r>
        <w:rPr>
          <w:rStyle w:val="nfase"/>
          <w:color w:val="3D464D"/>
          <w:sz w:val="27"/>
          <w:szCs w:val="27"/>
        </w:rPr>
        <w:t>array</w:t>
      </w:r>
      <w:r>
        <w:rPr>
          <w:color w:val="3D464D"/>
          <w:sz w:val="27"/>
          <w:szCs w:val="27"/>
        </w:rPr>
        <w:t>, pode ser declarada assim:</w:t>
      </w:r>
    </w:p>
    <w:p w14:paraId="04FCB532" w14:textId="77777777" w:rsidR="00CB7F90" w:rsidRPr="00CB7F90" w:rsidRDefault="00CB7F90" w:rsidP="00CB7F90">
      <w:pPr>
        <w:pStyle w:val="Pr-formataoHTML"/>
        <w:shd w:val="clear" w:color="auto" w:fill="F0F3F5"/>
        <w:rPr>
          <w:rStyle w:val="pln"/>
          <w:color w:val="3D464D"/>
          <w:lang w:val="en-US"/>
        </w:rPr>
      </w:pPr>
      <w:r w:rsidRPr="00CB7F90">
        <w:rPr>
          <w:rStyle w:val="kwd"/>
          <w:color w:val="0077AA"/>
          <w:lang w:val="en-US"/>
        </w:rPr>
        <w:t>string</w:t>
      </w:r>
      <w:r w:rsidRPr="00CB7F90">
        <w:rPr>
          <w:rStyle w:val="pun"/>
          <w:color w:val="999999"/>
          <w:lang w:val="en-US"/>
        </w:rPr>
        <w:t>[]</w:t>
      </w:r>
      <w:r w:rsidRPr="00CB7F90">
        <w:rPr>
          <w:rStyle w:val="pln"/>
          <w:color w:val="3D464D"/>
          <w:lang w:val="en-US"/>
        </w:rPr>
        <w:t xml:space="preserve"> aulas </w:t>
      </w:r>
      <w:r w:rsidRPr="00CB7F90">
        <w:rPr>
          <w:rStyle w:val="pun"/>
          <w:color w:val="999999"/>
          <w:lang w:val="en-US"/>
        </w:rPr>
        <w:t>=</w:t>
      </w:r>
      <w:r w:rsidRPr="00CB7F90">
        <w:rPr>
          <w:rStyle w:val="pln"/>
          <w:color w:val="3D464D"/>
          <w:lang w:val="en-US"/>
        </w:rPr>
        <w:t xml:space="preserve"> </w:t>
      </w:r>
      <w:r w:rsidRPr="00CB7F90">
        <w:rPr>
          <w:rStyle w:val="kwd"/>
          <w:color w:val="0077AA"/>
          <w:lang w:val="en-US"/>
        </w:rPr>
        <w:t>new</w:t>
      </w:r>
      <w:r w:rsidRPr="00CB7F90">
        <w:rPr>
          <w:rStyle w:val="pln"/>
          <w:color w:val="3D464D"/>
          <w:lang w:val="en-US"/>
        </w:rPr>
        <w:t xml:space="preserve"> </w:t>
      </w:r>
      <w:r w:rsidRPr="00CB7F90">
        <w:rPr>
          <w:rStyle w:val="kwd"/>
          <w:color w:val="0077AA"/>
          <w:lang w:val="en-US"/>
        </w:rPr>
        <w:t>string</w:t>
      </w:r>
      <w:r w:rsidRPr="00CB7F90">
        <w:rPr>
          <w:rStyle w:val="pun"/>
          <w:color w:val="999999"/>
          <w:lang w:val="en-US"/>
        </w:rPr>
        <w:t>[]</w:t>
      </w:r>
    </w:p>
    <w:p w14:paraId="6DBFEC0B" w14:textId="77777777" w:rsidR="00CB7F90" w:rsidRPr="00CB7F90" w:rsidRDefault="00CB7F90" w:rsidP="00CB7F90">
      <w:pPr>
        <w:pStyle w:val="Pr-formataoHTML"/>
        <w:shd w:val="clear" w:color="auto" w:fill="F0F3F5"/>
        <w:rPr>
          <w:rStyle w:val="pln"/>
          <w:color w:val="3D464D"/>
          <w:lang w:val="en-US"/>
        </w:rPr>
      </w:pPr>
      <w:r w:rsidRPr="00CB7F90">
        <w:rPr>
          <w:rStyle w:val="pun"/>
          <w:color w:val="999999"/>
          <w:lang w:val="en-US"/>
        </w:rPr>
        <w:t>{</w:t>
      </w:r>
    </w:p>
    <w:p w14:paraId="76CF5AA1" w14:textId="77777777" w:rsidR="00CB7F90" w:rsidRPr="00CB7F90" w:rsidRDefault="00CB7F90" w:rsidP="00CB7F90">
      <w:pPr>
        <w:pStyle w:val="Pr-formataoHTML"/>
        <w:shd w:val="clear" w:color="auto" w:fill="F0F3F5"/>
        <w:rPr>
          <w:rStyle w:val="pln"/>
          <w:color w:val="3D464D"/>
          <w:lang w:val="en-US"/>
        </w:rPr>
      </w:pPr>
      <w:r w:rsidRPr="00CB7F90">
        <w:rPr>
          <w:rStyle w:val="pln"/>
          <w:color w:val="3D464D"/>
          <w:lang w:val="en-US"/>
        </w:rPr>
        <w:t xml:space="preserve">    aulaIntro</w:t>
      </w:r>
      <w:r w:rsidRPr="00CB7F90">
        <w:rPr>
          <w:rStyle w:val="pun"/>
          <w:color w:val="999999"/>
          <w:lang w:val="en-US"/>
        </w:rPr>
        <w:t>,</w:t>
      </w:r>
    </w:p>
    <w:p w14:paraId="0BD4BD6A" w14:textId="77777777" w:rsidR="00CB7F90" w:rsidRDefault="00CB7F90" w:rsidP="00CB7F90">
      <w:pPr>
        <w:pStyle w:val="Pr-formataoHTML"/>
        <w:shd w:val="clear" w:color="auto" w:fill="F0F3F5"/>
        <w:rPr>
          <w:rStyle w:val="pln"/>
          <w:color w:val="3D464D"/>
        </w:rPr>
      </w:pPr>
      <w:r w:rsidRPr="00CB7F90">
        <w:rPr>
          <w:rStyle w:val="pln"/>
          <w:color w:val="3D464D"/>
          <w:lang w:val="en-US"/>
        </w:rPr>
        <w:t xml:space="preserve">    </w:t>
      </w:r>
      <w:r>
        <w:rPr>
          <w:rStyle w:val="pln"/>
          <w:color w:val="3D464D"/>
        </w:rPr>
        <w:t>aulaModelando</w:t>
      </w:r>
      <w:r>
        <w:rPr>
          <w:rStyle w:val="pun"/>
          <w:color w:val="999999"/>
        </w:rPr>
        <w:t>,</w:t>
      </w:r>
    </w:p>
    <w:p w14:paraId="7B7346C6" w14:textId="77777777" w:rsidR="00CB7F90" w:rsidRDefault="00CB7F90" w:rsidP="00CB7F90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  aulaSets</w:t>
      </w:r>
    </w:p>
    <w:p w14:paraId="106F0DC6" w14:textId="77777777" w:rsidR="00CB7F90" w:rsidRDefault="00CB7F90" w:rsidP="00CB7F90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pun"/>
          <w:color w:val="999999"/>
        </w:rPr>
        <w:t>};</w:t>
      </w:r>
      <w:r>
        <w:rPr>
          <w:color w:val="3D464D"/>
          <w:sz w:val="27"/>
          <w:szCs w:val="27"/>
        </w:rPr>
        <w:t xml:space="preserve"> </w:t>
      </w:r>
    </w:p>
    <w:p w14:paraId="0F701184" w14:textId="77777777" w:rsidR="00CB7F90" w:rsidRDefault="00CB7F90" w:rsidP="00CB7F90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</w:p>
    <w:p w14:paraId="595CAB5A" w14:textId="77777777" w:rsidR="00CB7F90" w:rsidRDefault="00CB7F90" w:rsidP="00CB7F90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Note a sintaxe especial: primeiro escrevemos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string</w:t>
      </w:r>
      <w:r>
        <w:rPr>
          <w:color w:val="3D464D"/>
          <w:sz w:val="27"/>
          <w:szCs w:val="27"/>
        </w:rPr>
        <w:t>, e em seguida os colchetes. Isso indica ao programa que estamos querendo trabalhar com um </w:t>
      </w:r>
      <w:r>
        <w:rPr>
          <w:rStyle w:val="nfase"/>
          <w:color w:val="3D464D"/>
          <w:sz w:val="27"/>
          <w:szCs w:val="27"/>
        </w:rPr>
        <w:t>array de strings</w:t>
      </w:r>
      <w:r>
        <w:rPr>
          <w:color w:val="3D464D"/>
          <w:sz w:val="27"/>
          <w:szCs w:val="27"/>
        </w:rPr>
        <w:t>.</w:t>
      </w:r>
    </w:p>
    <w:p w14:paraId="53267097" w14:textId="77777777" w:rsidR="00CB7F90" w:rsidRDefault="00CB7F90" w:rsidP="00CB7F90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lastRenderedPageBreak/>
        <w:t>Note também que escrevemos as chaves, e dentro delas os elementos que vão preencher o array.</w:t>
      </w:r>
    </w:p>
    <w:p w14:paraId="04BA22FB" w14:textId="77777777" w:rsidR="00CB7F90" w:rsidRDefault="00CB7F90" w:rsidP="00CB7F90">
      <w:pPr>
        <w:pStyle w:val="NormalWeb"/>
        <w:shd w:val="clear" w:color="auto" w:fill="F0F0F0"/>
        <w:spacing w:before="0" w:beforeAutospacing="0" w:after="0" w:afterAutospacing="0"/>
        <w:rPr>
          <w:color w:val="3D464D"/>
          <w:sz w:val="27"/>
          <w:szCs w:val="27"/>
        </w:rPr>
      </w:pPr>
      <w:r w:rsidRPr="00CB7F90">
        <w:rPr>
          <w:rStyle w:val="nfase"/>
          <w:color w:val="3D464D"/>
          <w:sz w:val="27"/>
          <w:szCs w:val="27"/>
          <w:highlight w:val="yellow"/>
        </w:rPr>
        <w:t>Importante:</w:t>
      </w:r>
      <w:r w:rsidRPr="00CB7F90">
        <w:rPr>
          <w:color w:val="3D464D"/>
          <w:sz w:val="27"/>
          <w:szCs w:val="27"/>
          <w:highlight w:val="yellow"/>
        </w:rPr>
        <w:t> Nunca declaramos um array de strings com </w:t>
      </w:r>
      <w:r w:rsidRPr="00CB7F90">
        <w:rPr>
          <w:rStyle w:val="CdigoHTML"/>
          <w:color w:val="3D464D"/>
          <w:sz w:val="23"/>
          <w:szCs w:val="23"/>
          <w:highlight w:val="yellow"/>
          <w:shd w:val="clear" w:color="auto" w:fill="F0F3F5"/>
        </w:rPr>
        <w:t>Array&lt;string&gt;</w:t>
      </w:r>
      <w:r w:rsidRPr="00CB7F90">
        <w:rPr>
          <w:color w:val="3D464D"/>
          <w:sz w:val="27"/>
          <w:szCs w:val="27"/>
          <w:highlight w:val="yellow"/>
        </w:rPr>
        <w:t>!</w:t>
      </w:r>
    </w:p>
    <w:p w14:paraId="73DCADA7" w14:textId="77777777" w:rsidR="00CB7F90" w:rsidRDefault="00CB7F90" w:rsidP="00CB7F90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Mas essa não é a única forma. Também podemos declarar o array assim:</w:t>
      </w:r>
    </w:p>
    <w:p w14:paraId="73FEE1E4" w14:textId="77777777" w:rsidR="00CB7F90" w:rsidRDefault="00CB7F90" w:rsidP="00CB7F90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kwd"/>
          <w:color w:val="0077AA"/>
        </w:rPr>
        <w:t>string</w:t>
      </w:r>
      <w:r>
        <w:rPr>
          <w:rStyle w:val="pun"/>
          <w:color w:val="999999"/>
        </w:rPr>
        <w:t>[]</w:t>
      </w:r>
      <w:r>
        <w:rPr>
          <w:rStyle w:val="pln"/>
          <w:color w:val="3D464D"/>
        </w:rPr>
        <w:t xml:space="preserve"> aulas </w:t>
      </w:r>
      <w:r>
        <w:rPr>
          <w:rStyle w:val="pun"/>
          <w:color w:val="999999"/>
        </w:rPr>
        <w:t>=</w:t>
      </w:r>
      <w:r>
        <w:rPr>
          <w:rStyle w:val="pln"/>
          <w:color w:val="3D464D"/>
        </w:rPr>
        <w:t xml:space="preserve"> </w:t>
      </w:r>
    </w:p>
    <w:p w14:paraId="142CDC58" w14:textId="77777777" w:rsidR="00CB7F90" w:rsidRDefault="00CB7F90" w:rsidP="00CB7F90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un"/>
          <w:color w:val="999999"/>
        </w:rPr>
        <w:t>{</w:t>
      </w:r>
    </w:p>
    <w:p w14:paraId="180DE0D5" w14:textId="77777777" w:rsidR="00CB7F90" w:rsidRDefault="00CB7F90" w:rsidP="00CB7F90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  aulaIntro</w:t>
      </w:r>
      <w:r>
        <w:rPr>
          <w:rStyle w:val="pun"/>
          <w:color w:val="999999"/>
        </w:rPr>
        <w:t>,</w:t>
      </w:r>
    </w:p>
    <w:p w14:paraId="6776FC15" w14:textId="77777777" w:rsidR="00CB7F90" w:rsidRDefault="00CB7F90" w:rsidP="00CB7F90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  aulaModelando</w:t>
      </w:r>
      <w:r>
        <w:rPr>
          <w:rStyle w:val="pun"/>
          <w:color w:val="999999"/>
        </w:rPr>
        <w:t>,</w:t>
      </w:r>
    </w:p>
    <w:p w14:paraId="5AB18E04" w14:textId="77777777" w:rsidR="00CB7F90" w:rsidRDefault="00CB7F90" w:rsidP="00CB7F90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  aulaSets</w:t>
      </w:r>
    </w:p>
    <w:p w14:paraId="68A207DE" w14:textId="77777777" w:rsidR="00CB7F90" w:rsidRDefault="00CB7F90" w:rsidP="00CB7F90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pun"/>
          <w:color w:val="999999"/>
        </w:rPr>
        <w:t>};</w:t>
      </w:r>
      <w:r>
        <w:rPr>
          <w:color w:val="3D464D"/>
          <w:sz w:val="27"/>
          <w:szCs w:val="27"/>
        </w:rPr>
        <w:t xml:space="preserve"> </w:t>
      </w:r>
    </w:p>
    <w:p w14:paraId="2B14B660" w14:textId="77777777" w:rsidR="00CB7F90" w:rsidRDefault="00CB7F90" w:rsidP="00CB7F90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Mais simples, não?</w:t>
      </w:r>
    </w:p>
    <w:p w14:paraId="54A55BD6" w14:textId="77777777" w:rsidR="00CB7F90" w:rsidRDefault="00CB7F90" w:rsidP="00CB7F90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Mas nos exemplos acima, precisamos todos os itens do array na declaração. E se precisarmos criar o array e só depois (ou muito depois) preencher esse array? É aí que entra a terceira forma de declaração: passando o </w:t>
      </w:r>
      <w:r>
        <w:rPr>
          <w:rStyle w:val="nfase"/>
          <w:color w:val="3D464D"/>
          <w:sz w:val="27"/>
          <w:szCs w:val="27"/>
        </w:rPr>
        <w:t>tamanho</w:t>
      </w:r>
      <w:r>
        <w:rPr>
          <w:color w:val="3D464D"/>
          <w:sz w:val="27"/>
          <w:szCs w:val="27"/>
        </w:rPr>
        <w:t> do array explicitamente:</w:t>
      </w:r>
    </w:p>
    <w:p w14:paraId="66C10E36" w14:textId="77777777" w:rsidR="00CB7F90" w:rsidRPr="00507FEE" w:rsidRDefault="00CB7F90" w:rsidP="00CB7F90">
      <w:pPr>
        <w:pStyle w:val="Pr-formataoHTML"/>
        <w:shd w:val="clear" w:color="auto" w:fill="F0F3F5"/>
        <w:rPr>
          <w:color w:val="3D464D"/>
          <w:sz w:val="27"/>
          <w:szCs w:val="27"/>
          <w:lang w:val="pt-BR"/>
        </w:rPr>
      </w:pPr>
      <w:r w:rsidRPr="00507FEE">
        <w:rPr>
          <w:rStyle w:val="kwd"/>
          <w:color w:val="0077AA"/>
          <w:lang w:val="pt-BR"/>
        </w:rPr>
        <w:t>string</w:t>
      </w:r>
      <w:r w:rsidRPr="00507FEE">
        <w:rPr>
          <w:rStyle w:val="pun"/>
          <w:color w:val="999999"/>
          <w:lang w:val="pt-BR"/>
        </w:rPr>
        <w:t>[]</w:t>
      </w:r>
      <w:r w:rsidRPr="00507FEE">
        <w:rPr>
          <w:rStyle w:val="pln"/>
          <w:color w:val="3D464D"/>
          <w:lang w:val="pt-BR"/>
        </w:rPr>
        <w:t xml:space="preserve"> aulas </w:t>
      </w:r>
      <w:r w:rsidRPr="00507FEE">
        <w:rPr>
          <w:rStyle w:val="pun"/>
          <w:color w:val="999999"/>
          <w:lang w:val="pt-BR"/>
        </w:rPr>
        <w:t>=</w:t>
      </w:r>
      <w:r w:rsidRPr="00507FEE">
        <w:rPr>
          <w:rStyle w:val="pln"/>
          <w:color w:val="3D464D"/>
          <w:lang w:val="pt-BR"/>
        </w:rPr>
        <w:t xml:space="preserve"> </w:t>
      </w:r>
      <w:r w:rsidRPr="00507FEE">
        <w:rPr>
          <w:rStyle w:val="kwd"/>
          <w:color w:val="0077AA"/>
          <w:lang w:val="pt-BR"/>
        </w:rPr>
        <w:t>new</w:t>
      </w:r>
      <w:r w:rsidRPr="00507FEE">
        <w:rPr>
          <w:rStyle w:val="pln"/>
          <w:color w:val="3D464D"/>
          <w:lang w:val="pt-BR"/>
        </w:rPr>
        <w:t xml:space="preserve"> </w:t>
      </w:r>
      <w:r w:rsidRPr="00507FEE">
        <w:rPr>
          <w:rStyle w:val="kwd"/>
          <w:color w:val="0077AA"/>
          <w:lang w:val="pt-BR"/>
        </w:rPr>
        <w:t>string</w:t>
      </w:r>
      <w:r w:rsidRPr="00507FEE">
        <w:rPr>
          <w:rStyle w:val="pun"/>
          <w:color w:val="999999"/>
          <w:lang w:val="pt-BR"/>
        </w:rPr>
        <w:t>[</w:t>
      </w:r>
      <w:r w:rsidRPr="00507FEE">
        <w:rPr>
          <w:rStyle w:val="lit"/>
          <w:color w:val="990055"/>
          <w:lang w:val="pt-BR"/>
        </w:rPr>
        <w:t>3</w:t>
      </w:r>
      <w:r w:rsidRPr="00507FEE">
        <w:rPr>
          <w:rStyle w:val="pun"/>
          <w:color w:val="999999"/>
          <w:lang w:val="pt-BR"/>
        </w:rPr>
        <w:t>];</w:t>
      </w:r>
      <w:r w:rsidRPr="00507FEE">
        <w:rPr>
          <w:color w:val="3D464D"/>
          <w:sz w:val="27"/>
          <w:szCs w:val="27"/>
          <w:lang w:val="pt-BR"/>
        </w:rPr>
        <w:t xml:space="preserve"> </w:t>
      </w:r>
    </w:p>
    <w:p w14:paraId="174B15EC" w14:textId="77777777" w:rsidR="00CB7F90" w:rsidRDefault="00CB7F90" w:rsidP="00CB7F90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</w:p>
    <w:p w14:paraId="3694AC37" w14:textId="77777777" w:rsidR="00CB7F90" w:rsidRDefault="00CB7F90" w:rsidP="00CB7F90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E agora, quando formos </w:t>
      </w:r>
      <w:r>
        <w:rPr>
          <w:rStyle w:val="nfase"/>
          <w:color w:val="3D464D"/>
          <w:sz w:val="27"/>
          <w:szCs w:val="27"/>
        </w:rPr>
        <w:t>preencher</w:t>
      </w:r>
      <w:r>
        <w:rPr>
          <w:color w:val="3D464D"/>
          <w:sz w:val="27"/>
          <w:szCs w:val="27"/>
        </w:rPr>
        <w:t> o array, temos que informar a </w:t>
      </w:r>
      <w:r>
        <w:rPr>
          <w:rStyle w:val="nfase"/>
          <w:color w:val="3D464D"/>
          <w:sz w:val="27"/>
          <w:szCs w:val="27"/>
        </w:rPr>
        <w:t>posição</w:t>
      </w:r>
      <w:r>
        <w:rPr>
          <w:color w:val="3D464D"/>
          <w:sz w:val="27"/>
          <w:szCs w:val="27"/>
        </w:rPr>
        <w:t> a ser preenchida.</w:t>
      </w:r>
    </w:p>
    <w:p w14:paraId="009F9DA4" w14:textId="77777777" w:rsidR="00CB7F90" w:rsidRDefault="00CB7F90" w:rsidP="00CB7F90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>aulas</w:t>
      </w:r>
      <w:r>
        <w:rPr>
          <w:rStyle w:val="pun"/>
          <w:color w:val="999999"/>
        </w:rPr>
        <w:t>[</w:t>
      </w:r>
      <w:r>
        <w:rPr>
          <w:rStyle w:val="lit"/>
          <w:color w:val="990055"/>
        </w:rPr>
        <w:t>0</w:t>
      </w:r>
      <w:r>
        <w:rPr>
          <w:rStyle w:val="pun"/>
          <w:color w:val="999999"/>
        </w:rPr>
        <w:t>]</w:t>
      </w:r>
      <w:r>
        <w:rPr>
          <w:rStyle w:val="pln"/>
          <w:color w:val="3D464D"/>
        </w:rPr>
        <w:t xml:space="preserve"> </w:t>
      </w:r>
      <w:r>
        <w:rPr>
          <w:rStyle w:val="pun"/>
          <w:color w:val="999999"/>
        </w:rPr>
        <w:t>=</w:t>
      </w:r>
      <w:r>
        <w:rPr>
          <w:rStyle w:val="pln"/>
          <w:color w:val="3D464D"/>
        </w:rPr>
        <w:t xml:space="preserve"> aulaIntro</w:t>
      </w:r>
      <w:r>
        <w:rPr>
          <w:rStyle w:val="pun"/>
          <w:color w:val="999999"/>
        </w:rPr>
        <w:t>;</w:t>
      </w:r>
    </w:p>
    <w:p w14:paraId="066F4006" w14:textId="77777777" w:rsidR="00CB7F90" w:rsidRDefault="00CB7F90" w:rsidP="00CB7F90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>aulas</w:t>
      </w:r>
      <w:r>
        <w:rPr>
          <w:rStyle w:val="pun"/>
          <w:color w:val="999999"/>
        </w:rPr>
        <w:t>[</w:t>
      </w:r>
      <w:r>
        <w:rPr>
          <w:rStyle w:val="lit"/>
          <w:color w:val="990055"/>
        </w:rPr>
        <w:t>1</w:t>
      </w:r>
      <w:r>
        <w:rPr>
          <w:rStyle w:val="pun"/>
          <w:color w:val="999999"/>
        </w:rPr>
        <w:t>]</w:t>
      </w:r>
      <w:r>
        <w:rPr>
          <w:rStyle w:val="pln"/>
          <w:color w:val="3D464D"/>
        </w:rPr>
        <w:t xml:space="preserve"> </w:t>
      </w:r>
      <w:r>
        <w:rPr>
          <w:rStyle w:val="pun"/>
          <w:color w:val="999999"/>
        </w:rPr>
        <w:t>=</w:t>
      </w:r>
      <w:r>
        <w:rPr>
          <w:rStyle w:val="pln"/>
          <w:color w:val="3D464D"/>
        </w:rPr>
        <w:t xml:space="preserve"> aulaModelando</w:t>
      </w:r>
      <w:r>
        <w:rPr>
          <w:rStyle w:val="pun"/>
          <w:color w:val="999999"/>
        </w:rPr>
        <w:t>;</w:t>
      </w:r>
    </w:p>
    <w:p w14:paraId="74F7D66F" w14:textId="77777777" w:rsidR="00CB7F90" w:rsidRDefault="00CB7F90" w:rsidP="00CB7F90">
      <w:pPr>
        <w:pStyle w:val="Pr-formataoHTML"/>
        <w:rPr>
          <w:color w:val="3D464D"/>
          <w:sz w:val="27"/>
          <w:szCs w:val="27"/>
        </w:rPr>
      </w:pPr>
      <w:r>
        <w:rPr>
          <w:rStyle w:val="pln"/>
          <w:color w:val="3D464D"/>
        </w:rPr>
        <w:t>aulas</w:t>
      </w:r>
      <w:r>
        <w:rPr>
          <w:rStyle w:val="pun"/>
          <w:color w:val="999999"/>
        </w:rPr>
        <w:t>[</w:t>
      </w:r>
      <w:r>
        <w:rPr>
          <w:rStyle w:val="lit"/>
          <w:color w:val="990055"/>
        </w:rPr>
        <w:t>2</w:t>
      </w:r>
      <w:r>
        <w:rPr>
          <w:rStyle w:val="pun"/>
          <w:color w:val="999999"/>
        </w:rPr>
        <w:t>]</w:t>
      </w:r>
      <w:r>
        <w:rPr>
          <w:rStyle w:val="pln"/>
          <w:color w:val="3D464D"/>
        </w:rPr>
        <w:t xml:space="preserve"> </w:t>
      </w:r>
      <w:r>
        <w:rPr>
          <w:rStyle w:val="pun"/>
          <w:color w:val="999999"/>
        </w:rPr>
        <w:t>=</w:t>
      </w:r>
      <w:r>
        <w:rPr>
          <w:rStyle w:val="pln"/>
          <w:color w:val="3D464D"/>
        </w:rPr>
        <w:t xml:space="preserve"> aulaSets</w:t>
      </w:r>
      <w:r>
        <w:rPr>
          <w:rStyle w:val="pun"/>
          <w:color w:val="999999"/>
        </w:rPr>
        <w:t>;</w:t>
      </w:r>
    </w:p>
    <w:p w14:paraId="62EA44C2" w14:textId="77777777" w:rsidR="00CB7F90" w:rsidRDefault="00CB7F90" w:rsidP="00CB7F90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Como dá pra ver, essa sintaxe exige o índice dentro dos colchetes. O índice é igual a posição menos um:</w:t>
      </w:r>
    </w:p>
    <w:p w14:paraId="505CBEBC" w14:textId="77777777" w:rsidR="00CB7F90" w:rsidRDefault="00CB7F90" w:rsidP="00CB7F90">
      <w:pPr>
        <w:pStyle w:val="NormalWeb"/>
        <w:shd w:val="clear" w:color="auto" w:fill="F0F0F0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rStyle w:val="Forte"/>
          <w:color w:val="3D464D"/>
          <w:sz w:val="27"/>
          <w:szCs w:val="27"/>
        </w:rPr>
        <w:t>ÍNDICE = POSIÇÃO - 1</w:t>
      </w:r>
    </w:p>
    <w:p w14:paraId="110E2098" w14:textId="77777777" w:rsidR="00CB7F90" w:rsidRDefault="00CB7F90" w:rsidP="00CB7F90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noProof/>
          <w:color w:val="3D464D"/>
          <w:sz w:val="27"/>
          <w:szCs w:val="27"/>
        </w:rPr>
        <w:drawing>
          <wp:inline distT="0" distB="0" distL="0" distR="0" wp14:anchorId="004708AE" wp14:editId="402499A2">
            <wp:extent cx="5709920" cy="861060"/>
            <wp:effectExtent l="0" t="0" r="0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9920" cy="861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052914" w14:textId="77777777" w:rsidR="00CB7F90" w:rsidRDefault="00CB7F90" w:rsidP="00CB7F90">
      <w:pPr>
        <w:pStyle w:val="Ttulo1"/>
        <w:shd w:val="clear" w:color="auto" w:fill="FFFFFF"/>
        <w:spacing w:before="675" w:line="473" w:lineRule="atLeast"/>
        <w:rPr>
          <w:rFonts w:ascii="Open Sans" w:hAnsi="Open Sans" w:cs="Open Sans"/>
          <w:color w:val="3D464D"/>
          <w:spacing w:val="-8"/>
          <w:sz w:val="32"/>
          <w:szCs w:val="32"/>
        </w:rPr>
      </w:pPr>
      <w:bookmarkStart w:id="8" w:name="_Toc62147094"/>
      <w:r>
        <w:rPr>
          <w:rFonts w:ascii="Open Sans" w:hAnsi="Open Sans" w:cs="Open Sans"/>
          <w:color w:val="3D464D"/>
          <w:spacing w:val="-8"/>
          <w:sz w:val="32"/>
          <w:szCs w:val="32"/>
        </w:rPr>
        <w:t>Imprimindo um array</w:t>
      </w:r>
      <w:bookmarkEnd w:id="8"/>
    </w:p>
    <w:p w14:paraId="6F05D781" w14:textId="77777777" w:rsidR="00CB7F90" w:rsidRDefault="00CB7F90" w:rsidP="00CB7F90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Em situações em que você precise imprimir um array, isto é, imprimir todos os seus elementos no console, você se sentirá tentado a fazer isto:</w:t>
      </w:r>
    </w:p>
    <w:p w14:paraId="4E2957A3" w14:textId="77777777" w:rsidR="00CB7F90" w:rsidRDefault="00CB7F90" w:rsidP="00CB7F90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typ"/>
          <w:color w:val="A67F59"/>
        </w:rPr>
        <w:lastRenderedPageBreak/>
        <w:t>Console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WriteLine</w:t>
      </w:r>
      <w:r>
        <w:rPr>
          <w:rStyle w:val="pun"/>
          <w:color w:val="999999"/>
        </w:rPr>
        <w:t>(</w:t>
      </w:r>
      <w:r>
        <w:rPr>
          <w:rStyle w:val="pln"/>
          <w:color w:val="3D464D"/>
        </w:rPr>
        <w:t>aulas</w:t>
      </w:r>
      <w:r>
        <w:rPr>
          <w:rStyle w:val="pun"/>
          <w:color w:val="999999"/>
        </w:rPr>
        <w:t>);</w:t>
      </w:r>
    </w:p>
    <w:p w14:paraId="2313F816" w14:textId="77777777" w:rsidR="00CB7F90" w:rsidRDefault="00CB7F90" w:rsidP="00CB7F90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Mas o resultado não será o esperado! Você verá aparecer no console:</w:t>
      </w:r>
    </w:p>
    <w:p w14:paraId="50211EBC" w14:textId="77777777" w:rsidR="00CB7F90" w:rsidRDefault="00CB7F90" w:rsidP="00CB7F90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typ"/>
          <w:color w:val="A67F59"/>
        </w:rPr>
        <w:t>System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String</w:t>
      </w:r>
      <w:r>
        <w:rPr>
          <w:rStyle w:val="pun"/>
          <w:color w:val="999999"/>
        </w:rPr>
        <w:t>[]</w:t>
      </w:r>
    </w:p>
    <w:p w14:paraId="21A4FBB9" w14:textId="77777777" w:rsidR="00CB7F90" w:rsidRDefault="00CB7F90" w:rsidP="00CB7F90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Por quê? Quando tentamos imprimir o array diretamente, o .NET Framework irá acessar o método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ToString()</w:t>
      </w:r>
      <w:r>
        <w:rPr>
          <w:color w:val="3D464D"/>
          <w:sz w:val="27"/>
          <w:szCs w:val="27"/>
        </w:rPr>
        <w:t> da classe object e imprimir o namespace e o nome da classe.</w:t>
      </w:r>
    </w:p>
    <w:p w14:paraId="5159B17C" w14:textId="77777777" w:rsidR="00CB7F90" w:rsidRDefault="00CB7F90" w:rsidP="00CB7F90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Então nesse caso vamos </w:t>
      </w:r>
      <w:r>
        <w:rPr>
          <w:rStyle w:val="nfase"/>
          <w:color w:val="3D464D"/>
          <w:sz w:val="27"/>
          <w:szCs w:val="27"/>
        </w:rPr>
        <w:t>varrer</w:t>
      </w:r>
      <w:r>
        <w:rPr>
          <w:color w:val="3D464D"/>
          <w:sz w:val="27"/>
          <w:szCs w:val="27"/>
        </w:rPr>
        <w:t>, isso é, </w:t>
      </w:r>
      <w:r>
        <w:rPr>
          <w:rStyle w:val="nfase"/>
          <w:color w:val="3D464D"/>
          <w:sz w:val="27"/>
          <w:szCs w:val="27"/>
        </w:rPr>
        <w:t>iterar</w:t>
      </w:r>
      <w:r>
        <w:rPr>
          <w:color w:val="3D464D"/>
          <w:sz w:val="27"/>
          <w:szCs w:val="27"/>
        </w:rPr>
        <w:t>, </w:t>
      </w:r>
      <w:r>
        <w:rPr>
          <w:rStyle w:val="nfase"/>
          <w:color w:val="3D464D"/>
          <w:sz w:val="27"/>
          <w:szCs w:val="27"/>
        </w:rPr>
        <w:t>enumerar</w:t>
      </w:r>
      <w:r>
        <w:rPr>
          <w:color w:val="3D464D"/>
          <w:sz w:val="27"/>
          <w:szCs w:val="27"/>
        </w:rPr>
        <w:t> a coleção de alunos para imprimir cada um deles. Mas para isso vamos usar a instrução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foreach</w:t>
      </w:r>
      <w:r>
        <w:rPr>
          <w:color w:val="3D464D"/>
          <w:sz w:val="27"/>
          <w:szCs w:val="27"/>
        </w:rPr>
        <w:t>, que pega cada um dos elementos:</w:t>
      </w:r>
    </w:p>
    <w:p w14:paraId="78FAD49C" w14:textId="77777777" w:rsidR="00CB7F90" w:rsidRPr="00CB7F90" w:rsidRDefault="00CB7F90" w:rsidP="00CB7F90">
      <w:pPr>
        <w:pStyle w:val="Pr-formataoHTML"/>
        <w:shd w:val="clear" w:color="auto" w:fill="F0F3F5"/>
        <w:rPr>
          <w:rStyle w:val="pln"/>
          <w:color w:val="3D464D"/>
          <w:lang w:val="en-US"/>
        </w:rPr>
      </w:pPr>
      <w:r w:rsidRPr="00CB7F90">
        <w:rPr>
          <w:rStyle w:val="kwd"/>
          <w:color w:val="0077AA"/>
          <w:lang w:val="en-US"/>
        </w:rPr>
        <w:t>foreach</w:t>
      </w:r>
      <w:r w:rsidRPr="00CB7F90">
        <w:rPr>
          <w:rStyle w:val="pln"/>
          <w:color w:val="3D464D"/>
          <w:lang w:val="en-US"/>
        </w:rPr>
        <w:t xml:space="preserve"> </w:t>
      </w:r>
      <w:r w:rsidRPr="00CB7F90">
        <w:rPr>
          <w:rStyle w:val="pun"/>
          <w:color w:val="999999"/>
          <w:lang w:val="en-US"/>
        </w:rPr>
        <w:t>(</w:t>
      </w:r>
      <w:r w:rsidRPr="00CB7F90">
        <w:rPr>
          <w:rStyle w:val="kwd"/>
          <w:color w:val="0077AA"/>
          <w:lang w:val="en-US"/>
        </w:rPr>
        <w:t>var</w:t>
      </w:r>
      <w:r w:rsidRPr="00CB7F90">
        <w:rPr>
          <w:rStyle w:val="pln"/>
          <w:color w:val="3D464D"/>
          <w:lang w:val="en-US"/>
        </w:rPr>
        <w:t xml:space="preserve"> aula </w:t>
      </w:r>
      <w:r w:rsidRPr="00CB7F90">
        <w:rPr>
          <w:rStyle w:val="kwd"/>
          <w:color w:val="0077AA"/>
          <w:lang w:val="en-US"/>
        </w:rPr>
        <w:t>in</w:t>
      </w:r>
      <w:r w:rsidRPr="00CB7F90">
        <w:rPr>
          <w:rStyle w:val="pln"/>
          <w:color w:val="3D464D"/>
          <w:lang w:val="en-US"/>
        </w:rPr>
        <w:t xml:space="preserve"> aulas</w:t>
      </w:r>
      <w:r w:rsidRPr="00CB7F90">
        <w:rPr>
          <w:rStyle w:val="pun"/>
          <w:color w:val="999999"/>
          <w:lang w:val="en-US"/>
        </w:rPr>
        <w:t>)</w:t>
      </w:r>
    </w:p>
    <w:p w14:paraId="49BB5A75" w14:textId="77777777" w:rsidR="00CB7F90" w:rsidRDefault="00CB7F90" w:rsidP="00CB7F90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un"/>
          <w:color w:val="999999"/>
        </w:rPr>
        <w:t>{</w:t>
      </w:r>
    </w:p>
    <w:p w14:paraId="338A2906" w14:textId="77777777" w:rsidR="00CB7F90" w:rsidRDefault="00CB7F90" w:rsidP="00CB7F90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  </w:t>
      </w:r>
      <w:r>
        <w:rPr>
          <w:rStyle w:val="typ"/>
          <w:color w:val="A67F59"/>
        </w:rPr>
        <w:t>Console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WriteLine</w:t>
      </w:r>
      <w:r>
        <w:rPr>
          <w:rStyle w:val="pun"/>
          <w:color w:val="999999"/>
        </w:rPr>
        <w:t>(</w:t>
      </w:r>
      <w:r>
        <w:rPr>
          <w:rStyle w:val="pln"/>
          <w:color w:val="3D464D"/>
        </w:rPr>
        <w:t>aula</w:t>
      </w:r>
      <w:r>
        <w:rPr>
          <w:rStyle w:val="pun"/>
          <w:color w:val="999999"/>
        </w:rPr>
        <w:t>);</w:t>
      </w:r>
    </w:p>
    <w:p w14:paraId="5654A1F2" w14:textId="77777777" w:rsidR="00CB7F90" w:rsidRDefault="00CB7F90" w:rsidP="00CB7F90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pun"/>
          <w:color w:val="999999"/>
        </w:rPr>
        <w:t>}</w:t>
      </w:r>
    </w:p>
    <w:p w14:paraId="07D5A7CB" w14:textId="77777777" w:rsidR="00CB7F90" w:rsidRDefault="00CB7F90" w:rsidP="00CB7F90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Note que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foreach</w:t>
      </w:r>
      <w:r>
        <w:rPr>
          <w:color w:val="3D464D"/>
          <w:sz w:val="27"/>
          <w:szCs w:val="27"/>
        </w:rPr>
        <w:t> é uma instrução bem simples, que não exige saber o tamanho do array nem precisa de acesso via indexador.</w:t>
      </w:r>
    </w:p>
    <w:p w14:paraId="2A92D949" w14:textId="77777777" w:rsidR="00CB7F90" w:rsidRDefault="00CB7F90" w:rsidP="00CB7F90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Existe outra maneira de fazer a mesma varredura do array, mas desta vez usando a instrução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for</w:t>
      </w:r>
      <w:r>
        <w:rPr>
          <w:color w:val="3D464D"/>
          <w:sz w:val="27"/>
          <w:szCs w:val="27"/>
        </w:rPr>
        <w:t>:</w:t>
      </w:r>
    </w:p>
    <w:p w14:paraId="5EA68462" w14:textId="77777777" w:rsidR="00CB7F90" w:rsidRPr="00CB7F90" w:rsidRDefault="00CB7F90" w:rsidP="00CB7F90">
      <w:pPr>
        <w:pStyle w:val="Pr-formataoHTML"/>
        <w:shd w:val="clear" w:color="auto" w:fill="F0F3F5"/>
        <w:rPr>
          <w:rStyle w:val="pln"/>
          <w:color w:val="3D464D"/>
          <w:lang w:val="en-US"/>
        </w:rPr>
      </w:pPr>
      <w:r w:rsidRPr="00CB7F90">
        <w:rPr>
          <w:rStyle w:val="kwd"/>
          <w:color w:val="0077AA"/>
          <w:lang w:val="en-US"/>
        </w:rPr>
        <w:t>for</w:t>
      </w:r>
      <w:r w:rsidRPr="00CB7F90">
        <w:rPr>
          <w:rStyle w:val="pln"/>
          <w:color w:val="3D464D"/>
          <w:lang w:val="en-US"/>
        </w:rPr>
        <w:t xml:space="preserve"> </w:t>
      </w:r>
      <w:r w:rsidRPr="00CB7F90">
        <w:rPr>
          <w:rStyle w:val="pun"/>
          <w:color w:val="999999"/>
          <w:lang w:val="en-US"/>
        </w:rPr>
        <w:t>(</w:t>
      </w:r>
      <w:r w:rsidRPr="00CB7F90">
        <w:rPr>
          <w:rStyle w:val="kwd"/>
          <w:color w:val="0077AA"/>
          <w:lang w:val="en-US"/>
        </w:rPr>
        <w:t>int</w:t>
      </w:r>
      <w:r w:rsidRPr="00CB7F90">
        <w:rPr>
          <w:rStyle w:val="pln"/>
          <w:color w:val="3D464D"/>
          <w:lang w:val="en-US"/>
        </w:rPr>
        <w:t xml:space="preserve"> i </w:t>
      </w:r>
      <w:r w:rsidRPr="00CB7F90">
        <w:rPr>
          <w:rStyle w:val="pun"/>
          <w:color w:val="999999"/>
          <w:lang w:val="en-US"/>
        </w:rPr>
        <w:t>=</w:t>
      </w:r>
      <w:r w:rsidRPr="00CB7F90">
        <w:rPr>
          <w:rStyle w:val="pln"/>
          <w:color w:val="3D464D"/>
          <w:lang w:val="en-US"/>
        </w:rPr>
        <w:t xml:space="preserve"> </w:t>
      </w:r>
      <w:r w:rsidRPr="00CB7F90">
        <w:rPr>
          <w:rStyle w:val="lit"/>
          <w:color w:val="990055"/>
          <w:lang w:val="en-US"/>
        </w:rPr>
        <w:t>0</w:t>
      </w:r>
      <w:r w:rsidRPr="00CB7F90">
        <w:rPr>
          <w:rStyle w:val="pun"/>
          <w:color w:val="999999"/>
          <w:lang w:val="en-US"/>
        </w:rPr>
        <w:t>;</w:t>
      </w:r>
      <w:r w:rsidRPr="00CB7F90">
        <w:rPr>
          <w:rStyle w:val="pln"/>
          <w:color w:val="3D464D"/>
          <w:lang w:val="en-US"/>
        </w:rPr>
        <w:t xml:space="preserve"> i </w:t>
      </w:r>
      <w:r w:rsidRPr="00CB7F90">
        <w:rPr>
          <w:rStyle w:val="pun"/>
          <w:color w:val="999999"/>
          <w:lang w:val="en-US"/>
        </w:rPr>
        <w:t>&lt;</w:t>
      </w:r>
      <w:r w:rsidRPr="00CB7F90">
        <w:rPr>
          <w:rStyle w:val="pln"/>
          <w:color w:val="3D464D"/>
          <w:lang w:val="en-US"/>
        </w:rPr>
        <w:t xml:space="preserve"> aulas</w:t>
      </w:r>
      <w:r w:rsidRPr="00CB7F90">
        <w:rPr>
          <w:rStyle w:val="pun"/>
          <w:color w:val="999999"/>
          <w:lang w:val="en-US"/>
        </w:rPr>
        <w:t>.</w:t>
      </w:r>
      <w:r w:rsidRPr="00CB7F90">
        <w:rPr>
          <w:rStyle w:val="typ"/>
          <w:color w:val="A67F59"/>
          <w:lang w:val="en-US"/>
        </w:rPr>
        <w:t>Length</w:t>
      </w:r>
      <w:r w:rsidRPr="00CB7F90">
        <w:rPr>
          <w:rStyle w:val="pun"/>
          <w:color w:val="999999"/>
          <w:lang w:val="en-US"/>
        </w:rPr>
        <w:t>;</w:t>
      </w:r>
      <w:r w:rsidRPr="00CB7F90">
        <w:rPr>
          <w:rStyle w:val="pln"/>
          <w:color w:val="3D464D"/>
          <w:lang w:val="en-US"/>
        </w:rPr>
        <w:t xml:space="preserve"> i</w:t>
      </w:r>
      <w:r w:rsidRPr="00CB7F90">
        <w:rPr>
          <w:rStyle w:val="pun"/>
          <w:color w:val="999999"/>
          <w:lang w:val="en-US"/>
        </w:rPr>
        <w:t>++)</w:t>
      </w:r>
    </w:p>
    <w:p w14:paraId="35318CA7" w14:textId="77777777" w:rsidR="00CB7F90" w:rsidRDefault="00CB7F90" w:rsidP="00CB7F90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un"/>
          <w:color w:val="999999"/>
        </w:rPr>
        <w:t>{</w:t>
      </w:r>
    </w:p>
    <w:p w14:paraId="48EDAF78" w14:textId="77777777" w:rsidR="00CB7F90" w:rsidRDefault="00CB7F90" w:rsidP="00CB7F90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  </w:t>
      </w:r>
      <w:r>
        <w:rPr>
          <w:rStyle w:val="typ"/>
          <w:color w:val="A67F59"/>
        </w:rPr>
        <w:t>Console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WriteLine</w:t>
      </w:r>
      <w:r>
        <w:rPr>
          <w:rStyle w:val="pun"/>
          <w:color w:val="999999"/>
        </w:rPr>
        <w:t>(</w:t>
      </w:r>
      <w:r>
        <w:rPr>
          <w:rStyle w:val="pln"/>
          <w:color w:val="3D464D"/>
        </w:rPr>
        <w:t>aulas</w:t>
      </w:r>
      <w:r>
        <w:rPr>
          <w:rStyle w:val="pun"/>
          <w:color w:val="999999"/>
        </w:rPr>
        <w:t>[</w:t>
      </w:r>
      <w:r>
        <w:rPr>
          <w:rStyle w:val="pln"/>
          <w:color w:val="3D464D"/>
        </w:rPr>
        <w:t>i</w:t>
      </w:r>
      <w:r>
        <w:rPr>
          <w:rStyle w:val="pun"/>
          <w:color w:val="999999"/>
        </w:rPr>
        <w:t>]);</w:t>
      </w:r>
    </w:p>
    <w:p w14:paraId="61716F66" w14:textId="77777777" w:rsidR="00CB7F90" w:rsidRDefault="00CB7F90" w:rsidP="00CB7F90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pun"/>
          <w:color w:val="999999"/>
        </w:rPr>
        <w:t>}</w:t>
      </w:r>
    </w:p>
    <w:p w14:paraId="57CB8FF8" w14:textId="77777777" w:rsidR="00CB7F90" w:rsidRDefault="00CB7F90" w:rsidP="00CB7F90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Perceba que o tamanho do array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aulas</w:t>
      </w:r>
      <w:r>
        <w:rPr>
          <w:color w:val="3D464D"/>
          <w:sz w:val="27"/>
          <w:szCs w:val="27"/>
        </w:rPr>
        <w:t> é dado pela propriedade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Length</w:t>
      </w:r>
      <w:r>
        <w:rPr>
          <w:color w:val="3D464D"/>
          <w:sz w:val="27"/>
          <w:szCs w:val="27"/>
        </w:rPr>
        <w:t>.</w:t>
      </w:r>
    </w:p>
    <w:p w14:paraId="375EF6DC" w14:textId="77777777" w:rsidR="00CB7F90" w:rsidRDefault="00CB7F90" w:rsidP="00CB7F90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Note que a instrução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for</w:t>
      </w:r>
      <w:r>
        <w:rPr>
          <w:color w:val="3D464D"/>
          <w:sz w:val="27"/>
          <w:szCs w:val="27"/>
        </w:rPr>
        <w:t> exige saber o tamanho do array como também exige o acesso via indexador. Dá mais trabalho usar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for</w:t>
      </w:r>
      <w:r>
        <w:rPr>
          <w:color w:val="3D464D"/>
          <w:sz w:val="27"/>
          <w:szCs w:val="27"/>
        </w:rPr>
        <w:t> do que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foreach</w:t>
      </w:r>
      <w:r>
        <w:rPr>
          <w:color w:val="3D464D"/>
          <w:sz w:val="27"/>
          <w:szCs w:val="27"/>
        </w:rPr>
        <w:t>, porém ele permite mais controle sobre a varredura.</w:t>
      </w:r>
    </w:p>
    <w:p w14:paraId="513120A0" w14:textId="77777777" w:rsidR="00CB7F90" w:rsidRDefault="00CB7F90" w:rsidP="00CB7F90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Para reaproveitar esse código, vamos colocar em um novo método:</w:t>
      </w:r>
    </w:p>
    <w:p w14:paraId="64BD77A2" w14:textId="77777777" w:rsidR="00CB7F90" w:rsidRPr="00CB7F90" w:rsidRDefault="00CB7F90" w:rsidP="00CB7F90">
      <w:pPr>
        <w:pStyle w:val="Pr-formataoHTML"/>
        <w:shd w:val="clear" w:color="auto" w:fill="F0F3F5"/>
        <w:rPr>
          <w:rStyle w:val="pln"/>
          <w:color w:val="3D464D"/>
          <w:lang w:val="en-US"/>
        </w:rPr>
      </w:pPr>
      <w:r w:rsidRPr="00CB7F90">
        <w:rPr>
          <w:rStyle w:val="kwd"/>
          <w:color w:val="0077AA"/>
          <w:lang w:val="en-US"/>
        </w:rPr>
        <w:t>private</w:t>
      </w:r>
      <w:r w:rsidRPr="00CB7F90">
        <w:rPr>
          <w:rStyle w:val="pln"/>
          <w:color w:val="3D464D"/>
          <w:lang w:val="en-US"/>
        </w:rPr>
        <w:t xml:space="preserve"> </w:t>
      </w:r>
      <w:r w:rsidRPr="00CB7F90">
        <w:rPr>
          <w:rStyle w:val="kwd"/>
          <w:color w:val="0077AA"/>
          <w:lang w:val="en-US"/>
        </w:rPr>
        <w:t>static</w:t>
      </w:r>
      <w:r w:rsidRPr="00CB7F90">
        <w:rPr>
          <w:rStyle w:val="pln"/>
          <w:color w:val="3D464D"/>
          <w:lang w:val="en-US"/>
        </w:rPr>
        <w:t xml:space="preserve"> </w:t>
      </w:r>
      <w:r w:rsidRPr="00CB7F90">
        <w:rPr>
          <w:rStyle w:val="kwd"/>
          <w:color w:val="0077AA"/>
          <w:lang w:val="en-US"/>
        </w:rPr>
        <w:t>void</w:t>
      </w:r>
      <w:r w:rsidRPr="00CB7F90">
        <w:rPr>
          <w:rStyle w:val="pln"/>
          <w:color w:val="3D464D"/>
          <w:lang w:val="en-US"/>
        </w:rPr>
        <w:t xml:space="preserve"> </w:t>
      </w:r>
      <w:r w:rsidRPr="00CB7F90">
        <w:rPr>
          <w:rStyle w:val="typ"/>
          <w:color w:val="A67F59"/>
          <w:lang w:val="en-US"/>
        </w:rPr>
        <w:t>Imprimir</w:t>
      </w:r>
      <w:r w:rsidRPr="00CB7F90">
        <w:rPr>
          <w:rStyle w:val="pun"/>
          <w:color w:val="999999"/>
          <w:lang w:val="en-US"/>
        </w:rPr>
        <w:t>(</w:t>
      </w:r>
      <w:r w:rsidRPr="00CB7F90">
        <w:rPr>
          <w:rStyle w:val="kwd"/>
          <w:color w:val="0077AA"/>
          <w:lang w:val="en-US"/>
        </w:rPr>
        <w:t>string</w:t>
      </w:r>
      <w:r w:rsidRPr="00CB7F90">
        <w:rPr>
          <w:rStyle w:val="pun"/>
          <w:color w:val="999999"/>
          <w:lang w:val="en-US"/>
        </w:rPr>
        <w:t>[]</w:t>
      </w:r>
      <w:r w:rsidRPr="00CB7F90">
        <w:rPr>
          <w:rStyle w:val="pln"/>
          <w:color w:val="3D464D"/>
          <w:lang w:val="en-US"/>
        </w:rPr>
        <w:t xml:space="preserve"> aulas</w:t>
      </w:r>
      <w:r w:rsidRPr="00CB7F90">
        <w:rPr>
          <w:rStyle w:val="pun"/>
          <w:color w:val="999999"/>
          <w:lang w:val="en-US"/>
        </w:rPr>
        <w:t>)</w:t>
      </w:r>
    </w:p>
    <w:p w14:paraId="53A37611" w14:textId="77777777" w:rsidR="00CB7F90" w:rsidRPr="00CB7F90" w:rsidRDefault="00CB7F90" w:rsidP="00CB7F90">
      <w:pPr>
        <w:pStyle w:val="Pr-formataoHTML"/>
        <w:shd w:val="clear" w:color="auto" w:fill="F0F3F5"/>
        <w:rPr>
          <w:rStyle w:val="pln"/>
          <w:color w:val="3D464D"/>
          <w:lang w:val="en-US"/>
        </w:rPr>
      </w:pPr>
      <w:r w:rsidRPr="00CB7F90">
        <w:rPr>
          <w:rStyle w:val="pun"/>
          <w:color w:val="999999"/>
          <w:lang w:val="en-US"/>
        </w:rPr>
        <w:t>{</w:t>
      </w:r>
    </w:p>
    <w:p w14:paraId="40F53973" w14:textId="77777777" w:rsidR="00CB7F90" w:rsidRPr="00CB7F90" w:rsidRDefault="00CB7F90" w:rsidP="00CB7F90">
      <w:pPr>
        <w:pStyle w:val="Pr-formataoHTML"/>
        <w:shd w:val="clear" w:color="auto" w:fill="F0F3F5"/>
        <w:rPr>
          <w:rStyle w:val="pln"/>
          <w:color w:val="3D464D"/>
          <w:lang w:val="en-US"/>
        </w:rPr>
      </w:pPr>
      <w:r w:rsidRPr="00CB7F90">
        <w:rPr>
          <w:rStyle w:val="pln"/>
          <w:color w:val="3D464D"/>
          <w:lang w:val="en-US"/>
        </w:rPr>
        <w:t xml:space="preserve">    </w:t>
      </w:r>
      <w:r w:rsidRPr="00CB7F90">
        <w:rPr>
          <w:rStyle w:val="typ"/>
          <w:color w:val="A67F59"/>
          <w:lang w:val="en-US"/>
        </w:rPr>
        <w:t>Console</w:t>
      </w:r>
      <w:r w:rsidRPr="00CB7F90">
        <w:rPr>
          <w:rStyle w:val="pun"/>
          <w:color w:val="999999"/>
          <w:lang w:val="en-US"/>
        </w:rPr>
        <w:t>.</w:t>
      </w:r>
      <w:r w:rsidRPr="00CB7F90">
        <w:rPr>
          <w:rStyle w:val="typ"/>
          <w:color w:val="A67F59"/>
          <w:lang w:val="en-US"/>
        </w:rPr>
        <w:t>Clear</w:t>
      </w:r>
      <w:r w:rsidRPr="00CB7F90">
        <w:rPr>
          <w:rStyle w:val="pun"/>
          <w:color w:val="999999"/>
          <w:lang w:val="en-US"/>
        </w:rPr>
        <w:t>();</w:t>
      </w:r>
    </w:p>
    <w:p w14:paraId="1AA9D15D" w14:textId="77777777" w:rsidR="00CB7F90" w:rsidRPr="00CB7F90" w:rsidRDefault="00CB7F90" w:rsidP="00CB7F90">
      <w:pPr>
        <w:pStyle w:val="Pr-formataoHTML"/>
        <w:shd w:val="clear" w:color="auto" w:fill="F0F3F5"/>
        <w:rPr>
          <w:rStyle w:val="pln"/>
          <w:color w:val="3D464D"/>
          <w:lang w:val="en-US"/>
        </w:rPr>
      </w:pPr>
      <w:r w:rsidRPr="00CB7F90">
        <w:rPr>
          <w:rStyle w:val="pln"/>
          <w:color w:val="3D464D"/>
          <w:lang w:val="en-US"/>
        </w:rPr>
        <w:t xml:space="preserve">    </w:t>
      </w:r>
      <w:r w:rsidRPr="00CB7F90">
        <w:rPr>
          <w:rStyle w:val="com"/>
          <w:color w:val="708090"/>
          <w:lang w:val="en-US"/>
        </w:rPr>
        <w:t>//foreach (var aula in aulas)</w:t>
      </w:r>
    </w:p>
    <w:p w14:paraId="7FD1956D" w14:textId="77777777" w:rsidR="00CB7F90" w:rsidRPr="00CB7F90" w:rsidRDefault="00CB7F90" w:rsidP="00CB7F90">
      <w:pPr>
        <w:pStyle w:val="Pr-formataoHTML"/>
        <w:shd w:val="clear" w:color="auto" w:fill="F0F3F5"/>
        <w:rPr>
          <w:rStyle w:val="pln"/>
          <w:color w:val="3D464D"/>
          <w:lang w:val="en-US"/>
        </w:rPr>
      </w:pPr>
      <w:r w:rsidRPr="00CB7F90">
        <w:rPr>
          <w:rStyle w:val="pln"/>
          <w:color w:val="3D464D"/>
          <w:lang w:val="en-US"/>
        </w:rPr>
        <w:t xml:space="preserve">    </w:t>
      </w:r>
      <w:r w:rsidRPr="00CB7F90">
        <w:rPr>
          <w:rStyle w:val="com"/>
          <w:color w:val="708090"/>
          <w:lang w:val="en-US"/>
        </w:rPr>
        <w:t>//{</w:t>
      </w:r>
    </w:p>
    <w:p w14:paraId="265E8317" w14:textId="77777777" w:rsidR="00CB7F90" w:rsidRPr="00CB7F90" w:rsidRDefault="00CB7F90" w:rsidP="00CB7F90">
      <w:pPr>
        <w:pStyle w:val="Pr-formataoHTML"/>
        <w:shd w:val="clear" w:color="auto" w:fill="F0F3F5"/>
        <w:rPr>
          <w:rStyle w:val="pln"/>
          <w:color w:val="3D464D"/>
          <w:lang w:val="en-US"/>
        </w:rPr>
      </w:pPr>
      <w:r w:rsidRPr="00CB7F90">
        <w:rPr>
          <w:rStyle w:val="pln"/>
          <w:color w:val="3D464D"/>
          <w:lang w:val="en-US"/>
        </w:rPr>
        <w:t xml:space="preserve">    </w:t>
      </w:r>
      <w:r w:rsidRPr="00CB7F90">
        <w:rPr>
          <w:rStyle w:val="com"/>
          <w:color w:val="708090"/>
          <w:lang w:val="en-US"/>
        </w:rPr>
        <w:t>//    Console.WriteLine(aula);</w:t>
      </w:r>
    </w:p>
    <w:p w14:paraId="12D7D303" w14:textId="77777777" w:rsidR="00CB7F90" w:rsidRPr="00CB7F90" w:rsidRDefault="00CB7F90" w:rsidP="00CB7F90">
      <w:pPr>
        <w:pStyle w:val="Pr-formataoHTML"/>
        <w:shd w:val="clear" w:color="auto" w:fill="F0F3F5"/>
        <w:rPr>
          <w:rStyle w:val="pln"/>
          <w:color w:val="3D464D"/>
          <w:lang w:val="en-US"/>
        </w:rPr>
      </w:pPr>
      <w:r w:rsidRPr="00CB7F90">
        <w:rPr>
          <w:rStyle w:val="pln"/>
          <w:color w:val="3D464D"/>
          <w:lang w:val="en-US"/>
        </w:rPr>
        <w:t xml:space="preserve">    </w:t>
      </w:r>
      <w:r w:rsidRPr="00CB7F90">
        <w:rPr>
          <w:rStyle w:val="com"/>
          <w:color w:val="708090"/>
          <w:lang w:val="en-US"/>
        </w:rPr>
        <w:t>//}</w:t>
      </w:r>
    </w:p>
    <w:p w14:paraId="7CC6E2C4" w14:textId="77777777" w:rsidR="00CB7F90" w:rsidRPr="00CB7F90" w:rsidRDefault="00CB7F90" w:rsidP="00CB7F90">
      <w:pPr>
        <w:pStyle w:val="Pr-formataoHTML"/>
        <w:shd w:val="clear" w:color="auto" w:fill="F0F3F5"/>
        <w:rPr>
          <w:rStyle w:val="pln"/>
          <w:color w:val="3D464D"/>
          <w:lang w:val="en-US"/>
        </w:rPr>
      </w:pPr>
    </w:p>
    <w:p w14:paraId="74F680BF" w14:textId="77777777" w:rsidR="00CB7F90" w:rsidRPr="00CB7F90" w:rsidRDefault="00CB7F90" w:rsidP="00CB7F90">
      <w:pPr>
        <w:pStyle w:val="Pr-formataoHTML"/>
        <w:shd w:val="clear" w:color="auto" w:fill="F0F3F5"/>
        <w:rPr>
          <w:rStyle w:val="pln"/>
          <w:color w:val="3D464D"/>
          <w:lang w:val="en-US"/>
        </w:rPr>
      </w:pPr>
      <w:r w:rsidRPr="00CB7F90">
        <w:rPr>
          <w:rStyle w:val="pln"/>
          <w:color w:val="3D464D"/>
          <w:lang w:val="en-US"/>
        </w:rPr>
        <w:t xml:space="preserve">    </w:t>
      </w:r>
      <w:r w:rsidRPr="00CB7F90">
        <w:rPr>
          <w:rStyle w:val="kwd"/>
          <w:color w:val="0077AA"/>
          <w:lang w:val="en-US"/>
        </w:rPr>
        <w:t>for</w:t>
      </w:r>
      <w:r w:rsidRPr="00CB7F90">
        <w:rPr>
          <w:rStyle w:val="pln"/>
          <w:color w:val="3D464D"/>
          <w:lang w:val="en-US"/>
        </w:rPr>
        <w:t xml:space="preserve"> </w:t>
      </w:r>
      <w:r w:rsidRPr="00CB7F90">
        <w:rPr>
          <w:rStyle w:val="pun"/>
          <w:color w:val="999999"/>
          <w:lang w:val="en-US"/>
        </w:rPr>
        <w:t>(</w:t>
      </w:r>
      <w:r w:rsidRPr="00CB7F90">
        <w:rPr>
          <w:rStyle w:val="kwd"/>
          <w:color w:val="0077AA"/>
          <w:lang w:val="en-US"/>
        </w:rPr>
        <w:t>int</w:t>
      </w:r>
      <w:r w:rsidRPr="00CB7F90">
        <w:rPr>
          <w:rStyle w:val="pln"/>
          <w:color w:val="3D464D"/>
          <w:lang w:val="en-US"/>
        </w:rPr>
        <w:t xml:space="preserve"> i </w:t>
      </w:r>
      <w:r w:rsidRPr="00CB7F90">
        <w:rPr>
          <w:rStyle w:val="pun"/>
          <w:color w:val="999999"/>
          <w:lang w:val="en-US"/>
        </w:rPr>
        <w:t>=</w:t>
      </w:r>
      <w:r w:rsidRPr="00CB7F90">
        <w:rPr>
          <w:rStyle w:val="pln"/>
          <w:color w:val="3D464D"/>
          <w:lang w:val="en-US"/>
        </w:rPr>
        <w:t xml:space="preserve"> </w:t>
      </w:r>
      <w:r w:rsidRPr="00CB7F90">
        <w:rPr>
          <w:rStyle w:val="lit"/>
          <w:color w:val="990055"/>
          <w:lang w:val="en-US"/>
        </w:rPr>
        <w:t>0</w:t>
      </w:r>
      <w:r w:rsidRPr="00CB7F90">
        <w:rPr>
          <w:rStyle w:val="pun"/>
          <w:color w:val="999999"/>
          <w:lang w:val="en-US"/>
        </w:rPr>
        <w:t>;</w:t>
      </w:r>
      <w:r w:rsidRPr="00CB7F90">
        <w:rPr>
          <w:rStyle w:val="pln"/>
          <w:color w:val="3D464D"/>
          <w:lang w:val="en-US"/>
        </w:rPr>
        <w:t xml:space="preserve"> i </w:t>
      </w:r>
      <w:r w:rsidRPr="00CB7F90">
        <w:rPr>
          <w:rStyle w:val="pun"/>
          <w:color w:val="999999"/>
          <w:lang w:val="en-US"/>
        </w:rPr>
        <w:t>&lt;</w:t>
      </w:r>
      <w:r w:rsidRPr="00CB7F90">
        <w:rPr>
          <w:rStyle w:val="pln"/>
          <w:color w:val="3D464D"/>
          <w:lang w:val="en-US"/>
        </w:rPr>
        <w:t xml:space="preserve"> aulas</w:t>
      </w:r>
      <w:r w:rsidRPr="00CB7F90">
        <w:rPr>
          <w:rStyle w:val="pun"/>
          <w:color w:val="999999"/>
          <w:lang w:val="en-US"/>
        </w:rPr>
        <w:t>.</w:t>
      </w:r>
      <w:r w:rsidRPr="00CB7F90">
        <w:rPr>
          <w:rStyle w:val="typ"/>
          <w:color w:val="A67F59"/>
          <w:lang w:val="en-US"/>
        </w:rPr>
        <w:t>Length</w:t>
      </w:r>
      <w:r w:rsidRPr="00CB7F90">
        <w:rPr>
          <w:rStyle w:val="pun"/>
          <w:color w:val="999999"/>
          <w:lang w:val="en-US"/>
        </w:rPr>
        <w:t>;</w:t>
      </w:r>
      <w:r w:rsidRPr="00CB7F90">
        <w:rPr>
          <w:rStyle w:val="pln"/>
          <w:color w:val="3D464D"/>
          <w:lang w:val="en-US"/>
        </w:rPr>
        <w:t xml:space="preserve"> i</w:t>
      </w:r>
      <w:r w:rsidRPr="00CB7F90">
        <w:rPr>
          <w:rStyle w:val="pun"/>
          <w:color w:val="999999"/>
          <w:lang w:val="en-US"/>
        </w:rPr>
        <w:t>++)</w:t>
      </w:r>
    </w:p>
    <w:p w14:paraId="2FB60FDB" w14:textId="77777777" w:rsidR="00CB7F90" w:rsidRDefault="00CB7F90" w:rsidP="00CB7F90">
      <w:pPr>
        <w:pStyle w:val="Pr-formataoHTML"/>
        <w:shd w:val="clear" w:color="auto" w:fill="F0F3F5"/>
        <w:rPr>
          <w:rStyle w:val="pln"/>
          <w:color w:val="3D464D"/>
        </w:rPr>
      </w:pPr>
      <w:r w:rsidRPr="00CB7F90">
        <w:rPr>
          <w:rStyle w:val="pln"/>
          <w:color w:val="3D464D"/>
          <w:lang w:val="en-US"/>
        </w:rPr>
        <w:t xml:space="preserve">    </w:t>
      </w:r>
      <w:r>
        <w:rPr>
          <w:rStyle w:val="pun"/>
          <w:color w:val="999999"/>
        </w:rPr>
        <w:t>{</w:t>
      </w:r>
    </w:p>
    <w:p w14:paraId="768B10C2" w14:textId="77777777" w:rsidR="00CB7F90" w:rsidRDefault="00CB7F90" w:rsidP="00CB7F90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      </w:t>
      </w:r>
      <w:r>
        <w:rPr>
          <w:rStyle w:val="typ"/>
          <w:color w:val="A67F59"/>
        </w:rPr>
        <w:t>Console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WriteLine</w:t>
      </w:r>
      <w:r>
        <w:rPr>
          <w:rStyle w:val="pun"/>
          <w:color w:val="999999"/>
        </w:rPr>
        <w:t>(</w:t>
      </w:r>
      <w:r>
        <w:rPr>
          <w:rStyle w:val="pln"/>
          <w:color w:val="3D464D"/>
        </w:rPr>
        <w:t>aulas</w:t>
      </w:r>
      <w:r>
        <w:rPr>
          <w:rStyle w:val="pun"/>
          <w:color w:val="999999"/>
        </w:rPr>
        <w:t>[</w:t>
      </w:r>
      <w:r>
        <w:rPr>
          <w:rStyle w:val="pln"/>
          <w:color w:val="3D464D"/>
        </w:rPr>
        <w:t>i</w:t>
      </w:r>
      <w:r>
        <w:rPr>
          <w:rStyle w:val="pun"/>
          <w:color w:val="999999"/>
        </w:rPr>
        <w:t>]);</w:t>
      </w:r>
    </w:p>
    <w:p w14:paraId="500ED843" w14:textId="77777777" w:rsidR="00CB7F90" w:rsidRDefault="00CB7F90" w:rsidP="00CB7F90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  </w:t>
      </w:r>
      <w:r>
        <w:rPr>
          <w:rStyle w:val="pun"/>
          <w:color w:val="999999"/>
        </w:rPr>
        <w:t>}</w:t>
      </w:r>
    </w:p>
    <w:p w14:paraId="648B70DB" w14:textId="77777777" w:rsidR="00CB7F90" w:rsidRDefault="00CB7F90" w:rsidP="00CB7F90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pun"/>
          <w:color w:val="999999"/>
        </w:rPr>
        <w:t>}</w:t>
      </w:r>
    </w:p>
    <w:p w14:paraId="54757EB0" w14:textId="77777777" w:rsidR="00CB7F90" w:rsidRDefault="00CB7F90" w:rsidP="00CB7F90">
      <w:pPr>
        <w:pStyle w:val="Ttulo1"/>
        <w:shd w:val="clear" w:color="auto" w:fill="FFFFFF"/>
        <w:spacing w:before="675" w:line="473" w:lineRule="atLeast"/>
        <w:rPr>
          <w:rFonts w:ascii="Open Sans" w:hAnsi="Open Sans" w:cs="Open Sans"/>
          <w:color w:val="3D464D"/>
          <w:spacing w:val="-8"/>
          <w:sz w:val="32"/>
          <w:szCs w:val="32"/>
        </w:rPr>
      </w:pPr>
      <w:bookmarkStart w:id="9" w:name="_Toc62147095"/>
      <w:r>
        <w:rPr>
          <w:rFonts w:ascii="Open Sans" w:hAnsi="Open Sans" w:cs="Open Sans"/>
          <w:color w:val="3D464D"/>
          <w:spacing w:val="-8"/>
          <w:sz w:val="32"/>
          <w:szCs w:val="32"/>
        </w:rPr>
        <w:t>Acessando o primeiro item do array</w:t>
      </w:r>
      <w:bookmarkEnd w:id="9"/>
    </w:p>
    <w:p w14:paraId="3A8A0CD1" w14:textId="77777777" w:rsidR="00CB7F90" w:rsidRDefault="00CB7F90" w:rsidP="00CB7F90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Como vimos, um array é uma coleção base-zero. Isto é, a primeira posição sempre tem índice zero. Então, para obtermos o primeiro item, temos que usar índice zero:</w:t>
      </w:r>
    </w:p>
    <w:p w14:paraId="5D1A7076" w14:textId="77777777" w:rsidR="00CB7F90" w:rsidRDefault="00CB7F90" w:rsidP="00CB7F90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typ"/>
          <w:color w:val="A67F59"/>
        </w:rPr>
        <w:lastRenderedPageBreak/>
        <w:t>Console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WriteLine</w:t>
      </w:r>
      <w:r>
        <w:rPr>
          <w:rStyle w:val="pun"/>
          <w:color w:val="999999"/>
        </w:rPr>
        <w:t>(</w:t>
      </w:r>
      <w:r>
        <w:rPr>
          <w:rStyle w:val="pln"/>
          <w:color w:val="3D464D"/>
        </w:rPr>
        <w:t>aulas</w:t>
      </w:r>
      <w:r>
        <w:rPr>
          <w:rStyle w:val="pun"/>
          <w:color w:val="999999"/>
        </w:rPr>
        <w:t>[</w:t>
      </w:r>
      <w:r>
        <w:rPr>
          <w:rStyle w:val="lit"/>
          <w:color w:val="990055"/>
        </w:rPr>
        <w:t>0</w:t>
      </w:r>
      <w:r>
        <w:rPr>
          <w:rStyle w:val="pun"/>
          <w:color w:val="999999"/>
        </w:rPr>
        <w:t>]);</w:t>
      </w:r>
    </w:p>
    <w:p w14:paraId="5A594418" w14:textId="77777777" w:rsidR="00CB7F90" w:rsidRDefault="00CB7F90" w:rsidP="00CB7F90">
      <w:pPr>
        <w:pStyle w:val="Ttulo1"/>
        <w:shd w:val="clear" w:color="auto" w:fill="FFFFFF"/>
        <w:spacing w:before="675" w:line="473" w:lineRule="atLeast"/>
        <w:rPr>
          <w:rFonts w:ascii="Open Sans" w:hAnsi="Open Sans" w:cs="Open Sans"/>
          <w:color w:val="3D464D"/>
          <w:spacing w:val="-8"/>
          <w:sz w:val="32"/>
          <w:szCs w:val="32"/>
        </w:rPr>
      </w:pPr>
      <w:bookmarkStart w:id="10" w:name="_Toc62147096"/>
      <w:r>
        <w:rPr>
          <w:rFonts w:ascii="Open Sans" w:hAnsi="Open Sans" w:cs="Open Sans"/>
          <w:color w:val="3D464D"/>
          <w:spacing w:val="-8"/>
          <w:sz w:val="32"/>
          <w:szCs w:val="32"/>
        </w:rPr>
        <w:t>Acessando o último item do array</w:t>
      </w:r>
      <w:bookmarkEnd w:id="10"/>
    </w:p>
    <w:p w14:paraId="2D9635C5" w14:textId="77777777" w:rsidR="00CB7F90" w:rsidRDefault="00CB7F90" w:rsidP="00CB7F90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Se você quer pegar o último item do array, então tem que calcular o índice como a última posição menos um, isto é, o total de elementos menos um.</w:t>
      </w:r>
    </w:p>
    <w:p w14:paraId="7699935D" w14:textId="77777777" w:rsidR="00CB7F90" w:rsidRDefault="00CB7F90" w:rsidP="00CB7F90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typ"/>
          <w:color w:val="A67F59"/>
        </w:rPr>
        <w:t>Console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WriteLine</w:t>
      </w:r>
      <w:r>
        <w:rPr>
          <w:rStyle w:val="pun"/>
          <w:color w:val="999999"/>
        </w:rPr>
        <w:t>(</w:t>
      </w:r>
      <w:r>
        <w:rPr>
          <w:rStyle w:val="pln"/>
          <w:color w:val="3D464D"/>
        </w:rPr>
        <w:t>aulas</w:t>
      </w:r>
      <w:r>
        <w:rPr>
          <w:rStyle w:val="pun"/>
          <w:color w:val="999999"/>
        </w:rPr>
        <w:t>[</w:t>
      </w:r>
      <w:r>
        <w:rPr>
          <w:rStyle w:val="pln"/>
          <w:color w:val="3D464D"/>
        </w:rPr>
        <w:t>aulas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Length</w:t>
      </w:r>
      <w:r>
        <w:rPr>
          <w:rStyle w:val="pln"/>
          <w:color w:val="3D464D"/>
        </w:rPr>
        <w:t xml:space="preserve"> </w:t>
      </w:r>
      <w:r>
        <w:rPr>
          <w:rStyle w:val="pun"/>
          <w:color w:val="999999"/>
        </w:rPr>
        <w:t>-</w:t>
      </w:r>
      <w:r>
        <w:rPr>
          <w:rStyle w:val="pln"/>
          <w:color w:val="3D464D"/>
        </w:rPr>
        <w:t xml:space="preserve"> </w:t>
      </w:r>
      <w:r>
        <w:rPr>
          <w:rStyle w:val="lit"/>
          <w:color w:val="990055"/>
        </w:rPr>
        <w:t>1</w:t>
      </w:r>
      <w:r>
        <w:rPr>
          <w:rStyle w:val="pun"/>
          <w:color w:val="999999"/>
        </w:rPr>
        <w:t>]);</w:t>
      </w:r>
    </w:p>
    <w:p w14:paraId="7CB75DF4" w14:textId="77777777" w:rsidR="00CB7F90" w:rsidRDefault="00CB7F90" w:rsidP="00CB7F90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noProof/>
          <w:color w:val="3D464D"/>
          <w:sz w:val="27"/>
          <w:szCs w:val="27"/>
        </w:rPr>
        <w:drawing>
          <wp:inline distT="0" distB="0" distL="0" distR="0" wp14:anchorId="5726ABF3" wp14:editId="019F782D">
            <wp:extent cx="5709920" cy="861060"/>
            <wp:effectExtent l="0" t="0" r="508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9920" cy="861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9C4D8F" w14:textId="77777777" w:rsidR="00CB7F90" w:rsidRDefault="00CB7F90" w:rsidP="00CB7F90">
      <w:pPr>
        <w:pStyle w:val="Ttulo1"/>
        <w:shd w:val="clear" w:color="auto" w:fill="FFFFFF"/>
        <w:spacing w:before="675" w:line="473" w:lineRule="atLeast"/>
        <w:rPr>
          <w:rFonts w:ascii="Open Sans" w:hAnsi="Open Sans" w:cs="Open Sans"/>
          <w:color w:val="3D464D"/>
          <w:spacing w:val="-8"/>
          <w:sz w:val="32"/>
          <w:szCs w:val="32"/>
        </w:rPr>
      </w:pPr>
      <w:bookmarkStart w:id="11" w:name="_Toc62147097"/>
      <w:r>
        <w:rPr>
          <w:rFonts w:ascii="Open Sans" w:hAnsi="Open Sans" w:cs="Open Sans"/>
          <w:color w:val="3D464D"/>
          <w:spacing w:val="-8"/>
          <w:sz w:val="32"/>
          <w:szCs w:val="32"/>
        </w:rPr>
        <w:t>Modificando item de um array</w:t>
      </w:r>
      <w:bookmarkEnd w:id="11"/>
    </w:p>
    <w:p w14:paraId="04581A6E" w14:textId="77777777" w:rsidR="00CB7F90" w:rsidRDefault="00CB7F90" w:rsidP="00CB7F90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Imagina que você precise modificar um item agora, a aula de introdução.</w:t>
      </w:r>
    </w:p>
    <w:p w14:paraId="42FA9945" w14:textId="77777777" w:rsidR="00CB7F90" w:rsidRDefault="00CB7F90" w:rsidP="00CB7F90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aulaIntro </w:t>
      </w:r>
      <w:r>
        <w:rPr>
          <w:rStyle w:val="pun"/>
          <w:color w:val="999999"/>
        </w:rPr>
        <w:t>=</w:t>
      </w:r>
      <w:r>
        <w:rPr>
          <w:rStyle w:val="pln"/>
          <w:color w:val="3D464D"/>
        </w:rPr>
        <w:t xml:space="preserve"> </w:t>
      </w:r>
      <w:r>
        <w:rPr>
          <w:rStyle w:val="str"/>
          <w:color w:val="669900"/>
        </w:rPr>
        <w:t>"Trabalhando com Arrays"</w:t>
      </w:r>
      <w:r>
        <w:rPr>
          <w:rStyle w:val="pun"/>
          <w:color w:val="999999"/>
        </w:rPr>
        <w:t>;</w:t>
      </w:r>
    </w:p>
    <w:p w14:paraId="22D6C575" w14:textId="77777777" w:rsidR="00CB7F90" w:rsidRDefault="00CB7F90" w:rsidP="00CB7F90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typ"/>
          <w:color w:val="A67F59"/>
        </w:rPr>
        <w:t>Imprimir</w:t>
      </w:r>
      <w:r>
        <w:rPr>
          <w:rStyle w:val="pun"/>
          <w:color w:val="999999"/>
        </w:rPr>
        <w:t>(</w:t>
      </w:r>
      <w:r>
        <w:rPr>
          <w:rStyle w:val="pln"/>
          <w:color w:val="3D464D"/>
        </w:rPr>
        <w:t>aulas</w:t>
      </w:r>
      <w:r>
        <w:rPr>
          <w:rStyle w:val="pun"/>
          <w:color w:val="999999"/>
        </w:rPr>
        <w:t>);</w:t>
      </w:r>
    </w:p>
    <w:p w14:paraId="2461E7BB" w14:textId="77777777" w:rsidR="00CB7F90" w:rsidRDefault="00CB7F90" w:rsidP="00CB7F90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Qual o resultado? O item não é modificado! Mas por quê?</w:t>
      </w:r>
    </w:p>
    <w:p w14:paraId="5B03BCAF" w14:textId="77777777" w:rsidR="00CB7F90" w:rsidRDefault="00CB7F90" w:rsidP="00CB7F90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Simples: quando criamos o array, a variável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aulaIntro</w:t>
      </w:r>
      <w:r>
        <w:rPr>
          <w:color w:val="3D464D"/>
          <w:sz w:val="27"/>
          <w:szCs w:val="27"/>
        </w:rPr>
        <w:t> foi copiada para o array </w:t>
      </w:r>
      <w:r>
        <w:rPr>
          <w:rStyle w:val="Forte"/>
          <w:color w:val="3D464D"/>
          <w:sz w:val="27"/>
          <w:szCs w:val="27"/>
        </w:rPr>
        <w:t>por valor</w:t>
      </w:r>
      <w:r>
        <w:rPr>
          <w:color w:val="3D464D"/>
          <w:sz w:val="27"/>
          <w:szCs w:val="27"/>
        </w:rPr>
        <w:t>, e não por referência! Logo, qualquer mudança na variável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aulaIntro</w:t>
      </w:r>
      <w:r>
        <w:rPr>
          <w:color w:val="3D464D"/>
          <w:sz w:val="27"/>
          <w:szCs w:val="27"/>
        </w:rPr>
        <w:t> não afetará o array.</w:t>
      </w:r>
    </w:p>
    <w:p w14:paraId="396A77EA" w14:textId="77777777" w:rsidR="00CB7F90" w:rsidRDefault="00CB7F90" w:rsidP="00CB7F90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E como podemos mudar um valor dentro do array? Acessando o indexador, a mesma forma que fazemos quando estamos </w:t>
      </w:r>
      <w:r>
        <w:rPr>
          <w:rStyle w:val="Forte"/>
          <w:color w:val="3D464D"/>
          <w:sz w:val="27"/>
          <w:szCs w:val="27"/>
        </w:rPr>
        <w:t>obtendo</w:t>
      </w:r>
      <w:r>
        <w:rPr>
          <w:color w:val="3D464D"/>
          <w:sz w:val="27"/>
          <w:szCs w:val="27"/>
        </w:rPr>
        <w:t> um valor.</w:t>
      </w:r>
    </w:p>
    <w:p w14:paraId="44872CE4" w14:textId="77777777" w:rsidR="00CB7F90" w:rsidRDefault="00CB7F90" w:rsidP="00CB7F90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>aulas</w:t>
      </w:r>
      <w:r>
        <w:rPr>
          <w:rStyle w:val="pun"/>
          <w:color w:val="999999"/>
        </w:rPr>
        <w:t>[</w:t>
      </w:r>
      <w:r>
        <w:rPr>
          <w:rStyle w:val="lit"/>
          <w:color w:val="990055"/>
        </w:rPr>
        <w:t>0</w:t>
      </w:r>
      <w:r>
        <w:rPr>
          <w:rStyle w:val="pun"/>
          <w:color w:val="999999"/>
        </w:rPr>
        <w:t>]</w:t>
      </w:r>
      <w:r>
        <w:rPr>
          <w:rStyle w:val="pln"/>
          <w:color w:val="3D464D"/>
        </w:rPr>
        <w:t xml:space="preserve"> </w:t>
      </w:r>
      <w:r>
        <w:rPr>
          <w:rStyle w:val="pun"/>
          <w:color w:val="999999"/>
        </w:rPr>
        <w:t>=</w:t>
      </w:r>
      <w:r>
        <w:rPr>
          <w:rStyle w:val="pln"/>
          <w:color w:val="3D464D"/>
        </w:rPr>
        <w:t xml:space="preserve"> </w:t>
      </w:r>
      <w:r>
        <w:rPr>
          <w:rStyle w:val="str"/>
          <w:color w:val="669900"/>
        </w:rPr>
        <w:t>"Trabalhando com Arrays"</w:t>
      </w:r>
      <w:r>
        <w:rPr>
          <w:rStyle w:val="pun"/>
          <w:color w:val="999999"/>
        </w:rPr>
        <w:t>;</w:t>
      </w:r>
    </w:p>
    <w:p w14:paraId="10D1FB5A" w14:textId="77777777" w:rsidR="00CB7F90" w:rsidRDefault="00CB7F90" w:rsidP="00CB7F90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typ"/>
          <w:color w:val="A67F59"/>
        </w:rPr>
        <w:t>Imprimir</w:t>
      </w:r>
      <w:r>
        <w:rPr>
          <w:rStyle w:val="pun"/>
          <w:color w:val="999999"/>
        </w:rPr>
        <w:t>(</w:t>
      </w:r>
      <w:r>
        <w:rPr>
          <w:rStyle w:val="pln"/>
          <w:color w:val="3D464D"/>
        </w:rPr>
        <w:t>aulas</w:t>
      </w:r>
      <w:r>
        <w:rPr>
          <w:rStyle w:val="pun"/>
          <w:color w:val="999999"/>
        </w:rPr>
        <w:t>);</w:t>
      </w:r>
    </w:p>
    <w:p w14:paraId="62A45AF9" w14:textId="77777777" w:rsidR="00CB7F90" w:rsidRDefault="00CB7F90" w:rsidP="00CB7F90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Então tanto a leitura quanto a gravação de um item de um array é feito via indexador.</w:t>
      </w:r>
    </w:p>
    <w:p w14:paraId="5642F3E6" w14:textId="77777777" w:rsidR="00CB7F90" w:rsidRDefault="00CB7F90" w:rsidP="00CB7F90">
      <w:pPr>
        <w:pStyle w:val="Ttulo1"/>
        <w:shd w:val="clear" w:color="auto" w:fill="FFFFFF"/>
        <w:spacing w:before="675" w:line="473" w:lineRule="atLeast"/>
        <w:rPr>
          <w:rFonts w:ascii="Open Sans" w:hAnsi="Open Sans" w:cs="Open Sans"/>
          <w:color w:val="3D464D"/>
          <w:spacing w:val="-8"/>
          <w:sz w:val="32"/>
          <w:szCs w:val="32"/>
        </w:rPr>
      </w:pPr>
      <w:bookmarkStart w:id="12" w:name="_Toc62147098"/>
      <w:r>
        <w:rPr>
          <w:rFonts w:ascii="Open Sans" w:hAnsi="Open Sans" w:cs="Open Sans"/>
          <w:color w:val="3D464D"/>
          <w:spacing w:val="-8"/>
          <w:sz w:val="32"/>
          <w:szCs w:val="32"/>
        </w:rPr>
        <w:lastRenderedPageBreak/>
        <w:t>Acessando o primeiro ou último item de um array que satisfaz uma condição</w:t>
      </w:r>
      <w:bookmarkEnd w:id="12"/>
    </w:p>
    <w:p w14:paraId="6193988B" w14:textId="77777777" w:rsidR="00CB7F90" w:rsidRDefault="00CB7F90" w:rsidP="00CB7F90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noProof/>
          <w:color w:val="3D464D"/>
          <w:sz w:val="27"/>
          <w:szCs w:val="27"/>
        </w:rPr>
        <w:drawing>
          <wp:inline distT="0" distB="0" distL="0" distR="0" wp14:anchorId="5DD2033A" wp14:editId="5CD2C0B4">
            <wp:extent cx="5709920" cy="1903095"/>
            <wp:effectExtent l="0" t="0" r="0" b="1905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9920" cy="1903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4FEC1A" w14:textId="77777777" w:rsidR="00CB7F90" w:rsidRDefault="00CB7F90" w:rsidP="00CB7F90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Quando você precisa varrer um array para buscar um item que satisfaz uma condição, você pode usar um laço, como </w:t>
      </w:r>
      <w:r>
        <w:rPr>
          <w:rStyle w:val="Forte"/>
          <w:color w:val="3D464D"/>
          <w:sz w:val="27"/>
          <w:szCs w:val="27"/>
        </w:rPr>
        <w:t>foreach</w:t>
      </w:r>
      <w:r>
        <w:rPr>
          <w:color w:val="3D464D"/>
          <w:sz w:val="27"/>
          <w:szCs w:val="27"/>
        </w:rPr>
        <w:t> ou </w:t>
      </w:r>
      <w:r>
        <w:rPr>
          <w:rStyle w:val="Forte"/>
          <w:color w:val="3D464D"/>
          <w:sz w:val="27"/>
          <w:szCs w:val="27"/>
        </w:rPr>
        <w:t>for</w:t>
      </w:r>
      <w:r>
        <w:rPr>
          <w:color w:val="3D464D"/>
          <w:sz w:val="27"/>
          <w:szCs w:val="27"/>
        </w:rPr>
        <w:t>, como vimos.</w:t>
      </w:r>
    </w:p>
    <w:p w14:paraId="732198F4" w14:textId="77777777" w:rsidR="00CB7F90" w:rsidRDefault="00CB7F90" w:rsidP="00CB7F90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Porém, existe um jeito mais fácil. Você pode encontrar o índice de uma ocorrência, com o método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IndexOf</w:t>
      </w:r>
      <w:r>
        <w:rPr>
          <w:color w:val="3D464D"/>
          <w:sz w:val="27"/>
          <w:szCs w:val="27"/>
        </w:rPr>
        <w:t>:</w:t>
      </w:r>
    </w:p>
    <w:p w14:paraId="6AF5BE0D" w14:textId="77777777" w:rsidR="00CB7F90" w:rsidRDefault="00CB7F90" w:rsidP="00CB7F90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typ"/>
          <w:color w:val="A67F59"/>
        </w:rPr>
        <w:t>Console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WriteLine</w:t>
      </w:r>
      <w:r>
        <w:rPr>
          <w:rStyle w:val="pun"/>
          <w:color w:val="999999"/>
        </w:rPr>
        <w:t>(</w:t>
      </w:r>
      <w:r>
        <w:rPr>
          <w:rStyle w:val="str"/>
          <w:color w:val="669900"/>
        </w:rPr>
        <w:t>"Aula modelando está no índice "</w:t>
      </w:r>
      <w:r>
        <w:rPr>
          <w:rStyle w:val="pln"/>
          <w:color w:val="3D464D"/>
        </w:rPr>
        <w:t xml:space="preserve"> </w:t>
      </w:r>
      <w:r>
        <w:rPr>
          <w:rStyle w:val="pun"/>
          <w:color w:val="999999"/>
        </w:rPr>
        <w:t>+</w:t>
      </w:r>
      <w:r>
        <w:rPr>
          <w:rStyle w:val="pln"/>
          <w:color w:val="3D464D"/>
        </w:rPr>
        <w:t xml:space="preserve"> </w:t>
      </w:r>
      <w:r>
        <w:rPr>
          <w:rStyle w:val="typ"/>
          <w:color w:val="A67F59"/>
        </w:rPr>
        <w:t>Array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IndexOf</w:t>
      </w:r>
      <w:r>
        <w:rPr>
          <w:rStyle w:val="pun"/>
          <w:color w:val="999999"/>
        </w:rPr>
        <w:t>(</w:t>
      </w:r>
      <w:r>
        <w:rPr>
          <w:rStyle w:val="pln"/>
          <w:color w:val="3D464D"/>
        </w:rPr>
        <w:t>aulas</w:t>
      </w:r>
      <w:r>
        <w:rPr>
          <w:rStyle w:val="pun"/>
          <w:color w:val="999999"/>
        </w:rPr>
        <w:t>,</w:t>
      </w:r>
      <w:r>
        <w:rPr>
          <w:rStyle w:val="pln"/>
          <w:color w:val="3D464D"/>
        </w:rPr>
        <w:t xml:space="preserve"> aulaModelando</w:t>
      </w:r>
      <w:r>
        <w:rPr>
          <w:rStyle w:val="pun"/>
          <w:color w:val="999999"/>
        </w:rPr>
        <w:t>));</w:t>
      </w:r>
    </w:p>
    <w:p w14:paraId="7088EAD6" w14:textId="77777777" w:rsidR="00CB7F90" w:rsidRDefault="00CB7F90" w:rsidP="00CB7F90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No exemplo acima, encontramos o índice onde está a aula "Modelando a Classe Aula". E para encontrar o elemento em si, basta usar o indexador com esse índice.</w:t>
      </w:r>
    </w:p>
    <w:p w14:paraId="4FA60628" w14:textId="77777777" w:rsidR="00CB7F90" w:rsidRDefault="00CB7F90" w:rsidP="00CB7F90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E se temos que pegar o último item que satisfaz a condição: Usamos o método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LastIndexOf</w:t>
      </w:r>
      <w:r>
        <w:rPr>
          <w:color w:val="3D464D"/>
          <w:sz w:val="27"/>
          <w:szCs w:val="27"/>
        </w:rPr>
        <w:t>, que é análogo a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IndexOf</w:t>
      </w:r>
      <w:r>
        <w:rPr>
          <w:color w:val="3D464D"/>
          <w:sz w:val="27"/>
          <w:szCs w:val="27"/>
        </w:rPr>
        <w:t>:</w:t>
      </w:r>
    </w:p>
    <w:p w14:paraId="2F471475" w14:textId="77777777" w:rsidR="00CB7F90" w:rsidRDefault="00CB7F90" w:rsidP="00CB7F90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typ"/>
          <w:color w:val="A67F59"/>
        </w:rPr>
        <w:t>Console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WriteLine</w:t>
      </w:r>
      <w:r>
        <w:rPr>
          <w:rStyle w:val="pun"/>
          <w:color w:val="999999"/>
        </w:rPr>
        <w:t>(</w:t>
      </w:r>
      <w:r>
        <w:rPr>
          <w:rStyle w:val="typ"/>
          <w:color w:val="A67F59"/>
        </w:rPr>
        <w:t>Array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LastIndexOf</w:t>
      </w:r>
      <w:r>
        <w:rPr>
          <w:rStyle w:val="pun"/>
          <w:color w:val="999999"/>
        </w:rPr>
        <w:t>(</w:t>
      </w:r>
      <w:r>
        <w:rPr>
          <w:rStyle w:val="pln"/>
          <w:color w:val="3D464D"/>
        </w:rPr>
        <w:t>aulas</w:t>
      </w:r>
      <w:r>
        <w:rPr>
          <w:rStyle w:val="pun"/>
          <w:color w:val="999999"/>
        </w:rPr>
        <w:t>,</w:t>
      </w:r>
      <w:r>
        <w:rPr>
          <w:rStyle w:val="pln"/>
          <w:color w:val="3D464D"/>
        </w:rPr>
        <w:t xml:space="preserve"> aulaModelando</w:t>
      </w:r>
      <w:r>
        <w:rPr>
          <w:rStyle w:val="pun"/>
          <w:color w:val="999999"/>
        </w:rPr>
        <w:t>));</w:t>
      </w:r>
    </w:p>
    <w:p w14:paraId="54E8A3DF" w14:textId="77777777" w:rsidR="00CB7F90" w:rsidRDefault="00CB7F90" w:rsidP="00CB7F90">
      <w:pPr>
        <w:pStyle w:val="Ttulo1"/>
        <w:shd w:val="clear" w:color="auto" w:fill="FFFFFF"/>
        <w:spacing w:before="675" w:line="473" w:lineRule="atLeast"/>
        <w:rPr>
          <w:rFonts w:ascii="Open Sans" w:hAnsi="Open Sans" w:cs="Open Sans"/>
          <w:color w:val="3D464D"/>
          <w:spacing w:val="-8"/>
          <w:sz w:val="32"/>
          <w:szCs w:val="32"/>
        </w:rPr>
      </w:pPr>
      <w:bookmarkStart w:id="13" w:name="_Toc62147099"/>
      <w:r>
        <w:rPr>
          <w:rFonts w:ascii="Open Sans" w:hAnsi="Open Sans" w:cs="Open Sans"/>
          <w:color w:val="3D464D"/>
          <w:spacing w:val="-8"/>
          <w:sz w:val="32"/>
          <w:szCs w:val="32"/>
        </w:rPr>
        <w:t>Revertendo a ordem do array</w:t>
      </w:r>
      <w:bookmarkEnd w:id="13"/>
    </w:p>
    <w:p w14:paraId="7BE373E8" w14:textId="77777777" w:rsidR="00CB7F90" w:rsidRDefault="00CB7F90" w:rsidP="00CB7F90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noProof/>
          <w:color w:val="3D464D"/>
          <w:sz w:val="27"/>
          <w:szCs w:val="27"/>
        </w:rPr>
        <w:drawing>
          <wp:inline distT="0" distB="0" distL="0" distR="0" wp14:anchorId="1C37AFA1" wp14:editId="1F597F18">
            <wp:extent cx="2860040" cy="1148080"/>
            <wp:effectExtent l="0" t="0" r="0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0040" cy="1148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E27993" w14:textId="77777777" w:rsidR="00CB7F90" w:rsidRDefault="00CB7F90" w:rsidP="00CB7F90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Se quisermos revertar a ordem natural do array, podemos usar o método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Reverse()</w:t>
      </w:r>
      <w:r>
        <w:rPr>
          <w:color w:val="3D464D"/>
          <w:sz w:val="27"/>
          <w:szCs w:val="27"/>
        </w:rPr>
        <w:t>:</w:t>
      </w:r>
    </w:p>
    <w:p w14:paraId="0E5EE4A2" w14:textId="77777777" w:rsidR="00CB7F90" w:rsidRDefault="00CB7F90" w:rsidP="00CB7F90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typ"/>
          <w:color w:val="A67F59"/>
        </w:rPr>
        <w:t>Array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Reverse</w:t>
      </w:r>
      <w:r>
        <w:rPr>
          <w:rStyle w:val="pun"/>
          <w:color w:val="999999"/>
        </w:rPr>
        <w:t>(</w:t>
      </w:r>
      <w:r>
        <w:rPr>
          <w:rStyle w:val="pln"/>
          <w:color w:val="3D464D"/>
        </w:rPr>
        <w:t>aulas</w:t>
      </w:r>
      <w:r>
        <w:rPr>
          <w:rStyle w:val="pun"/>
          <w:color w:val="999999"/>
        </w:rPr>
        <w:t>);</w:t>
      </w:r>
    </w:p>
    <w:p w14:paraId="6975C15D" w14:textId="77777777" w:rsidR="00CB7F90" w:rsidRDefault="00CB7F90" w:rsidP="00CB7F90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typ"/>
          <w:color w:val="A67F59"/>
        </w:rPr>
        <w:t>Imprimir</w:t>
      </w:r>
      <w:r>
        <w:rPr>
          <w:rStyle w:val="pun"/>
          <w:color w:val="999999"/>
        </w:rPr>
        <w:t>(</w:t>
      </w:r>
      <w:r>
        <w:rPr>
          <w:rStyle w:val="pln"/>
          <w:color w:val="3D464D"/>
        </w:rPr>
        <w:t>aulas</w:t>
      </w:r>
      <w:r>
        <w:rPr>
          <w:rStyle w:val="pun"/>
          <w:color w:val="999999"/>
        </w:rPr>
        <w:t>);</w:t>
      </w:r>
    </w:p>
    <w:p w14:paraId="6587F48F" w14:textId="77777777" w:rsidR="00CB7F90" w:rsidRDefault="00CB7F90" w:rsidP="00CB7F90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lastRenderedPageBreak/>
        <w:t>Note que o método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Reverse</w:t>
      </w:r>
      <w:r>
        <w:rPr>
          <w:color w:val="3D464D"/>
          <w:sz w:val="27"/>
          <w:szCs w:val="27"/>
        </w:rPr>
        <w:t> acima não se aplica ao objeto em si, mas sim à classe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Array</w:t>
      </w:r>
      <w:r>
        <w:rPr>
          <w:color w:val="3D464D"/>
          <w:sz w:val="27"/>
          <w:szCs w:val="27"/>
        </w:rPr>
        <w:t>. Ele é um método estático.</w:t>
      </w:r>
    </w:p>
    <w:p w14:paraId="2BBE01BE" w14:textId="77777777" w:rsidR="00CB7F90" w:rsidRDefault="00CB7F90" w:rsidP="00CB7F90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Se revertermos novamente, temos a ordem original do array:</w:t>
      </w:r>
    </w:p>
    <w:p w14:paraId="3355B02A" w14:textId="77777777" w:rsidR="00CB7F90" w:rsidRDefault="00CB7F90" w:rsidP="00CB7F90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typ"/>
          <w:color w:val="A67F59"/>
        </w:rPr>
        <w:t>Array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Reverse</w:t>
      </w:r>
      <w:r>
        <w:rPr>
          <w:rStyle w:val="pun"/>
          <w:color w:val="999999"/>
        </w:rPr>
        <w:t>(</w:t>
      </w:r>
      <w:r>
        <w:rPr>
          <w:rStyle w:val="pln"/>
          <w:color w:val="3D464D"/>
        </w:rPr>
        <w:t>aulas</w:t>
      </w:r>
      <w:r>
        <w:rPr>
          <w:rStyle w:val="pun"/>
          <w:color w:val="999999"/>
        </w:rPr>
        <w:t>);</w:t>
      </w:r>
    </w:p>
    <w:p w14:paraId="79540270" w14:textId="77777777" w:rsidR="00CB7F90" w:rsidRDefault="00CB7F90" w:rsidP="00CB7F90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typ"/>
          <w:color w:val="A67F59"/>
        </w:rPr>
        <w:t>Imprimir</w:t>
      </w:r>
      <w:r>
        <w:rPr>
          <w:rStyle w:val="pun"/>
          <w:color w:val="999999"/>
        </w:rPr>
        <w:t>(</w:t>
      </w:r>
      <w:r>
        <w:rPr>
          <w:rStyle w:val="pln"/>
          <w:color w:val="3D464D"/>
        </w:rPr>
        <w:t>aulas</w:t>
      </w:r>
      <w:r>
        <w:rPr>
          <w:rStyle w:val="pun"/>
          <w:color w:val="999999"/>
        </w:rPr>
        <w:t>);</w:t>
      </w:r>
    </w:p>
    <w:p w14:paraId="26EE71F5" w14:textId="77777777" w:rsidR="00CB7F90" w:rsidRDefault="00CB7F90" w:rsidP="00CB7F90">
      <w:pPr>
        <w:pStyle w:val="Ttulo1"/>
        <w:shd w:val="clear" w:color="auto" w:fill="FFFFFF"/>
        <w:spacing w:before="675" w:line="473" w:lineRule="atLeast"/>
        <w:rPr>
          <w:rFonts w:ascii="Open Sans" w:hAnsi="Open Sans" w:cs="Open Sans"/>
          <w:color w:val="3D464D"/>
          <w:spacing w:val="-8"/>
          <w:sz w:val="32"/>
          <w:szCs w:val="32"/>
        </w:rPr>
      </w:pPr>
      <w:bookmarkStart w:id="14" w:name="_Toc62147100"/>
      <w:r>
        <w:rPr>
          <w:rFonts w:ascii="Open Sans" w:hAnsi="Open Sans" w:cs="Open Sans"/>
          <w:color w:val="3D464D"/>
          <w:spacing w:val="-8"/>
          <w:sz w:val="32"/>
          <w:szCs w:val="32"/>
        </w:rPr>
        <w:t>Redimensionando um array</w:t>
      </w:r>
      <w:bookmarkEnd w:id="14"/>
    </w:p>
    <w:p w14:paraId="249693CE" w14:textId="77777777" w:rsidR="00CB7F90" w:rsidRDefault="00CB7F90" w:rsidP="00CB7F90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Pode ser que você queira encolher, diminuir, truncar um array, para ele conter menos elementos. Mas um array é uma coleção de tamanho fixo. O que fazer?</w:t>
      </w:r>
    </w:p>
    <w:p w14:paraId="3FB10A78" w14:textId="77777777" w:rsidR="00CB7F90" w:rsidRDefault="00CB7F90" w:rsidP="00CB7F90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noProof/>
          <w:color w:val="3D464D"/>
          <w:sz w:val="27"/>
          <w:szCs w:val="27"/>
        </w:rPr>
        <w:drawing>
          <wp:inline distT="0" distB="0" distL="0" distR="0" wp14:anchorId="476D79C2" wp14:editId="4DE4F09A">
            <wp:extent cx="2860040" cy="1148080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0040" cy="1148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EB861F" w14:textId="77777777" w:rsidR="00CB7F90" w:rsidRDefault="00CB7F90" w:rsidP="00CB7F90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Você pode usar o método estático de redimensionamento da classe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Array</w:t>
      </w:r>
      <w:r>
        <w:rPr>
          <w:color w:val="3D464D"/>
          <w:sz w:val="27"/>
          <w:szCs w:val="27"/>
        </w:rPr>
        <w:t>.</w:t>
      </w:r>
    </w:p>
    <w:p w14:paraId="378515A6" w14:textId="77777777" w:rsidR="00CB7F90" w:rsidRDefault="00CB7F90" w:rsidP="00CB7F90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Observe como reduzimos o tamanho de um array, de 3 para 2 posições:</w:t>
      </w:r>
    </w:p>
    <w:p w14:paraId="079C589A" w14:textId="77777777" w:rsidR="00CB7F90" w:rsidRDefault="00CB7F90" w:rsidP="00CB7F90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typ"/>
          <w:color w:val="A67F59"/>
        </w:rPr>
        <w:t>Array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Resize</w:t>
      </w:r>
      <w:r>
        <w:rPr>
          <w:rStyle w:val="pun"/>
          <w:color w:val="999999"/>
        </w:rPr>
        <w:t>(</w:t>
      </w:r>
      <w:r>
        <w:rPr>
          <w:rStyle w:val="kwd"/>
          <w:color w:val="0077AA"/>
        </w:rPr>
        <w:t>ref</w:t>
      </w:r>
      <w:r>
        <w:rPr>
          <w:rStyle w:val="pln"/>
          <w:color w:val="3D464D"/>
        </w:rPr>
        <w:t xml:space="preserve"> aulas</w:t>
      </w:r>
      <w:r>
        <w:rPr>
          <w:rStyle w:val="pun"/>
          <w:color w:val="999999"/>
        </w:rPr>
        <w:t>,</w:t>
      </w:r>
      <w:r>
        <w:rPr>
          <w:rStyle w:val="pln"/>
          <w:color w:val="3D464D"/>
        </w:rPr>
        <w:t xml:space="preserve"> </w:t>
      </w:r>
      <w:r>
        <w:rPr>
          <w:rStyle w:val="lit"/>
          <w:color w:val="990055"/>
        </w:rPr>
        <w:t>2</w:t>
      </w:r>
      <w:r>
        <w:rPr>
          <w:rStyle w:val="pun"/>
          <w:color w:val="999999"/>
        </w:rPr>
        <w:t>);</w:t>
      </w:r>
    </w:p>
    <w:p w14:paraId="13FFB083" w14:textId="77777777" w:rsidR="00CB7F90" w:rsidRDefault="00CB7F90" w:rsidP="00CB7F90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typ"/>
          <w:color w:val="A67F59"/>
        </w:rPr>
        <w:t>Imprimir</w:t>
      </w:r>
      <w:r>
        <w:rPr>
          <w:rStyle w:val="pun"/>
          <w:color w:val="999999"/>
        </w:rPr>
        <w:t>(</w:t>
      </w:r>
      <w:r>
        <w:rPr>
          <w:rStyle w:val="pln"/>
          <w:color w:val="3D464D"/>
        </w:rPr>
        <w:t>aulas</w:t>
      </w:r>
      <w:r>
        <w:rPr>
          <w:rStyle w:val="pun"/>
          <w:color w:val="999999"/>
        </w:rPr>
        <w:t>);</w:t>
      </w:r>
    </w:p>
    <w:p w14:paraId="53235DA4" w14:textId="77777777" w:rsidR="00CB7F90" w:rsidRDefault="00CB7F90" w:rsidP="00CB7F90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Note que o método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Resize</w:t>
      </w:r>
      <w:r>
        <w:rPr>
          <w:color w:val="3D464D"/>
          <w:sz w:val="27"/>
          <w:szCs w:val="27"/>
        </w:rPr>
        <w:t> toma como argumento:</w:t>
      </w:r>
    </w:p>
    <w:p w14:paraId="0ECC446F" w14:textId="77777777" w:rsidR="00CB7F90" w:rsidRDefault="00CB7F90" w:rsidP="00CB7F90">
      <w:pPr>
        <w:numPr>
          <w:ilvl w:val="0"/>
          <w:numId w:val="19"/>
        </w:numPr>
        <w:shd w:val="clear" w:color="auto" w:fill="FFFFFF"/>
        <w:spacing w:before="60" w:after="60"/>
        <w:ind w:left="48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o array a ser redimensionado (por referência)</w:t>
      </w:r>
    </w:p>
    <w:p w14:paraId="4D6A005C" w14:textId="77777777" w:rsidR="00CB7F90" w:rsidRDefault="00CB7F90" w:rsidP="00CB7F90">
      <w:pPr>
        <w:numPr>
          <w:ilvl w:val="0"/>
          <w:numId w:val="19"/>
        </w:numPr>
        <w:shd w:val="clear" w:color="auto" w:fill="FFFFFF"/>
        <w:spacing w:before="60" w:after="60"/>
        <w:ind w:left="48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o novo tamanho do array</w:t>
      </w:r>
    </w:p>
    <w:p w14:paraId="769C9F70" w14:textId="77777777" w:rsidR="00CB7F90" w:rsidRDefault="00CB7F90" w:rsidP="00CB7F90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Assim, teremos um novo array com tamanho 2.</w:t>
      </w:r>
    </w:p>
    <w:p w14:paraId="719D799B" w14:textId="77777777" w:rsidR="00CB7F90" w:rsidRDefault="00CB7F90" w:rsidP="00CB7F90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Por outro lado, se quisermos aumentar o tamanho do array, podemos usar o mesmo método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Resize</w:t>
      </w:r>
      <w:r>
        <w:rPr>
          <w:color w:val="3D464D"/>
          <w:sz w:val="27"/>
          <w:szCs w:val="27"/>
        </w:rPr>
        <w:t>, e dessa vez vamos voltar o array ao seu tamanho original, 3:</w:t>
      </w:r>
    </w:p>
    <w:p w14:paraId="414F1B21" w14:textId="77777777" w:rsidR="00CB7F90" w:rsidRDefault="00CB7F90" w:rsidP="00CB7F90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typ"/>
          <w:color w:val="A67F59"/>
        </w:rPr>
        <w:t>Array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Resize</w:t>
      </w:r>
      <w:r>
        <w:rPr>
          <w:rStyle w:val="pun"/>
          <w:color w:val="999999"/>
        </w:rPr>
        <w:t>(</w:t>
      </w:r>
      <w:r>
        <w:rPr>
          <w:rStyle w:val="kwd"/>
          <w:color w:val="0077AA"/>
        </w:rPr>
        <w:t>ref</w:t>
      </w:r>
      <w:r>
        <w:rPr>
          <w:rStyle w:val="pln"/>
          <w:color w:val="3D464D"/>
        </w:rPr>
        <w:t xml:space="preserve"> aulas</w:t>
      </w:r>
      <w:r>
        <w:rPr>
          <w:rStyle w:val="pun"/>
          <w:color w:val="999999"/>
        </w:rPr>
        <w:t>,</w:t>
      </w:r>
      <w:r>
        <w:rPr>
          <w:rStyle w:val="pln"/>
          <w:color w:val="3D464D"/>
        </w:rPr>
        <w:t xml:space="preserve"> </w:t>
      </w:r>
      <w:r>
        <w:rPr>
          <w:rStyle w:val="lit"/>
          <w:color w:val="990055"/>
        </w:rPr>
        <w:t>3</w:t>
      </w:r>
      <w:r>
        <w:rPr>
          <w:rStyle w:val="pun"/>
          <w:color w:val="999999"/>
        </w:rPr>
        <w:t>);</w:t>
      </w:r>
    </w:p>
    <w:p w14:paraId="12D0A984" w14:textId="77777777" w:rsidR="00CB7F90" w:rsidRDefault="00CB7F90" w:rsidP="00CB7F90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typ"/>
          <w:color w:val="A67F59"/>
        </w:rPr>
        <w:t>Imprimir</w:t>
      </w:r>
      <w:r>
        <w:rPr>
          <w:rStyle w:val="pun"/>
          <w:color w:val="999999"/>
        </w:rPr>
        <w:t>(</w:t>
      </w:r>
      <w:r>
        <w:rPr>
          <w:rStyle w:val="pln"/>
          <w:color w:val="3D464D"/>
        </w:rPr>
        <w:t>aulas</w:t>
      </w:r>
      <w:r>
        <w:rPr>
          <w:rStyle w:val="pun"/>
          <w:color w:val="999999"/>
        </w:rPr>
        <w:t>);</w:t>
      </w:r>
    </w:p>
    <w:p w14:paraId="6A03EF56" w14:textId="77777777" w:rsidR="00CB7F90" w:rsidRDefault="00CB7F90" w:rsidP="00CB7F90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Mas note que, com isso, agora temos uma nova posição, ao final do array, sem nenhum valor preenchido.</w:t>
      </w:r>
    </w:p>
    <w:p w14:paraId="3401B3E6" w14:textId="77777777" w:rsidR="00CB7F90" w:rsidRDefault="00CB7F90" w:rsidP="00CB7F90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Vamos preencher essa posição acessando nosso array com o indexador, e indicando a última posição, isto é,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aulas.Length - 1</w:t>
      </w:r>
      <w:r>
        <w:rPr>
          <w:color w:val="3D464D"/>
          <w:sz w:val="27"/>
          <w:szCs w:val="27"/>
        </w:rPr>
        <w:t>:</w:t>
      </w:r>
    </w:p>
    <w:p w14:paraId="405F497C" w14:textId="77777777" w:rsidR="00CB7F90" w:rsidRDefault="00CB7F90" w:rsidP="00CB7F90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lastRenderedPageBreak/>
        <w:t>aulas</w:t>
      </w:r>
      <w:r>
        <w:rPr>
          <w:rStyle w:val="pun"/>
          <w:color w:val="999999"/>
        </w:rPr>
        <w:t>[</w:t>
      </w:r>
      <w:r>
        <w:rPr>
          <w:rStyle w:val="pln"/>
          <w:color w:val="3D464D"/>
        </w:rPr>
        <w:t>aulas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Length</w:t>
      </w:r>
      <w:r>
        <w:rPr>
          <w:rStyle w:val="pln"/>
          <w:color w:val="3D464D"/>
        </w:rPr>
        <w:t xml:space="preserve"> </w:t>
      </w:r>
      <w:r>
        <w:rPr>
          <w:rStyle w:val="pun"/>
          <w:color w:val="999999"/>
        </w:rPr>
        <w:t>-</w:t>
      </w:r>
      <w:r>
        <w:rPr>
          <w:rStyle w:val="pln"/>
          <w:color w:val="3D464D"/>
        </w:rPr>
        <w:t xml:space="preserve"> </w:t>
      </w:r>
      <w:r>
        <w:rPr>
          <w:rStyle w:val="lit"/>
          <w:color w:val="990055"/>
        </w:rPr>
        <w:t>1</w:t>
      </w:r>
      <w:r>
        <w:rPr>
          <w:rStyle w:val="pun"/>
          <w:color w:val="999999"/>
        </w:rPr>
        <w:t>]</w:t>
      </w:r>
      <w:r>
        <w:rPr>
          <w:rStyle w:val="pln"/>
          <w:color w:val="3D464D"/>
        </w:rPr>
        <w:t xml:space="preserve"> </w:t>
      </w:r>
      <w:r>
        <w:rPr>
          <w:rStyle w:val="pun"/>
          <w:color w:val="999999"/>
        </w:rPr>
        <w:t>=</w:t>
      </w:r>
      <w:r>
        <w:rPr>
          <w:rStyle w:val="pln"/>
          <w:color w:val="3D464D"/>
        </w:rPr>
        <w:t xml:space="preserve"> </w:t>
      </w:r>
      <w:r>
        <w:rPr>
          <w:rStyle w:val="str"/>
          <w:color w:val="669900"/>
        </w:rPr>
        <w:t>"Conclusão"</w:t>
      </w:r>
      <w:r>
        <w:rPr>
          <w:rStyle w:val="pun"/>
          <w:color w:val="999999"/>
        </w:rPr>
        <w:t>;</w:t>
      </w:r>
    </w:p>
    <w:p w14:paraId="2292E61A" w14:textId="77777777" w:rsidR="00CB7F90" w:rsidRDefault="00CB7F90" w:rsidP="00CB7F90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typ"/>
          <w:color w:val="A67F59"/>
        </w:rPr>
        <w:t>Imprimir</w:t>
      </w:r>
      <w:r>
        <w:rPr>
          <w:rStyle w:val="pun"/>
          <w:color w:val="999999"/>
        </w:rPr>
        <w:t>(</w:t>
      </w:r>
      <w:r>
        <w:rPr>
          <w:rStyle w:val="pln"/>
          <w:color w:val="3D464D"/>
        </w:rPr>
        <w:t>aulas</w:t>
      </w:r>
      <w:r>
        <w:rPr>
          <w:rStyle w:val="pun"/>
          <w:color w:val="999999"/>
        </w:rPr>
        <w:t>);</w:t>
      </w:r>
    </w:p>
    <w:p w14:paraId="789234EE" w14:textId="77777777" w:rsidR="00CB7F90" w:rsidRDefault="00CB7F90" w:rsidP="00CB7F90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noProof/>
          <w:color w:val="3D464D"/>
          <w:sz w:val="27"/>
          <w:szCs w:val="27"/>
        </w:rPr>
        <w:drawing>
          <wp:inline distT="0" distB="0" distL="0" distR="0" wp14:anchorId="62EF17B7" wp14:editId="096DA42C">
            <wp:extent cx="4763135" cy="1148080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135" cy="1148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05853A" w14:textId="77777777" w:rsidR="00CB7F90" w:rsidRDefault="00CB7F90" w:rsidP="00CB7F90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Agora que aprendemos como redimensionar um array, fica a pergunta: </w:t>
      </w:r>
      <w:r>
        <w:rPr>
          <w:rStyle w:val="nfase"/>
          <w:color w:val="3D464D"/>
          <w:sz w:val="27"/>
          <w:szCs w:val="27"/>
        </w:rPr>
        <w:t>como isso é possível, já que o array é uma coleção de tamanho fixo?</w:t>
      </w:r>
    </w:p>
    <w:p w14:paraId="1AD4B1CD" w14:textId="77777777" w:rsidR="00CB7F90" w:rsidRDefault="00CB7F90" w:rsidP="00CB7F90">
      <w:pPr>
        <w:pStyle w:val="NormalWeb"/>
        <w:shd w:val="clear" w:color="auto" w:fill="F0F0F0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Na verdade, um array não é "redimensionado" diretamente pelo método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Resize</w:t>
      </w:r>
      <w:r>
        <w:rPr>
          <w:color w:val="3D464D"/>
          <w:sz w:val="27"/>
          <w:szCs w:val="27"/>
        </w:rPr>
        <w:t>. O que acontece é que o método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Resize</w:t>
      </w:r>
      <w:r>
        <w:rPr>
          <w:color w:val="3D464D"/>
          <w:sz w:val="27"/>
          <w:szCs w:val="27"/>
        </w:rPr>
        <w:t> </w:t>
      </w:r>
      <w:r>
        <w:rPr>
          <w:rStyle w:val="Forte"/>
          <w:color w:val="3D464D"/>
          <w:sz w:val="27"/>
          <w:szCs w:val="27"/>
        </w:rPr>
        <w:t>copia</w:t>
      </w:r>
      <w:r>
        <w:rPr>
          <w:color w:val="3D464D"/>
          <w:sz w:val="27"/>
          <w:szCs w:val="27"/>
        </w:rPr>
        <w:t> o conteúdo do array para um novo array com o novo tamanho definido, e em seguida a variável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aulas</w:t>
      </w:r>
      <w:r>
        <w:rPr>
          <w:color w:val="3D464D"/>
          <w:sz w:val="27"/>
          <w:szCs w:val="27"/>
        </w:rPr>
        <w:t> passa a referenciar esse novo array.</w:t>
      </w:r>
    </w:p>
    <w:p w14:paraId="6CB5D3FF" w14:textId="77777777" w:rsidR="00CB7F90" w:rsidRDefault="00CB7F90" w:rsidP="00CB7F90">
      <w:pPr>
        <w:pStyle w:val="Ttulo1"/>
        <w:shd w:val="clear" w:color="auto" w:fill="FFFFFF"/>
        <w:spacing w:before="675" w:line="473" w:lineRule="atLeast"/>
        <w:rPr>
          <w:rFonts w:ascii="Open Sans" w:hAnsi="Open Sans" w:cs="Open Sans"/>
          <w:color w:val="3D464D"/>
          <w:spacing w:val="-8"/>
          <w:sz w:val="32"/>
          <w:szCs w:val="32"/>
        </w:rPr>
      </w:pPr>
      <w:bookmarkStart w:id="15" w:name="_Toc62147101"/>
      <w:r>
        <w:rPr>
          <w:rFonts w:ascii="Open Sans" w:hAnsi="Open Sans" w:cs="Open Sans"/>
          <w:color w:val="3D464D"/>
          <w:spacing w:val="-8"/>
          <w:sz w:val="32"/>
          <w:szCs w:val="32"/>
        </w:rPr>
        <w:t>Ordenando um array</w:t>
      </w:r>
      <w:bookmarkEnd w:id="15"/>
    </w:p>
    <w:p w14:paraId="1692C544" w14:textId="77777777" w:rsidR="00CB7F90" w:rsidRDefault="00CB7F90" w:rsidP="00CB7F90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noProof/>
          <w:color w:val="3D464D"/>
          <w:sz w:val="27"/>
          <w:szCs w:val="27"/>
        </w:rPr>
        <w:drawing>
          <wp:inline distT="0" distB="0" distL="0" distR="0" wp14:anchorId="4E3FD38C" wp14:editId="01A3781B">
            <wp:extent cx="4763135" cy="1148080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135" cy="1148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A67D46" w14:textId="77777777" w:rsidR="00CB7F90" w:rsidRDefault="00CB7F90" w:rsidP="00CB7F90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Um array pode ser ordenado através do método estático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Sort</w:t>
      </w:r>
      <w:r>
        <w:rPr>
          <w:color w:val="3D464D"/>
          <w:sz w:val="27"/>
          <w:szCs w:val="27"/>
        </w:rPr>
        <w:t> da classe Array:</w:t>
      </w:r>
    </w:p>
    <w:p w14:paraId="6920A96A" w14:textId="77777777" w:rsidR="00CB7F90" w:rsidRDefault="00CB7F90" w:rsidP="00CB7F90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typ"/>
          <w:color w:val="A67F59"/>
        </w:rPr>
        <w:t>Array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Sort</w:t>
      </w:r>
      <w:r>
        <w:rPr>
          <w:rStyle w:val="pun"/>
          <w:color w:val="999999"/>
        </w:rPr>
        <w:t>(</w:t>
      </w:r>
      <w:r>
        <w:rPr>
          <w:rStyle w:val="pln"/>
          <w:color w:val="3D464D"/>
        </w:rPr>
        <w:t>aulas</w:t>
      </w:r>
      <w:r>
        <w:rPr>
          <w:rStyle w:val="pun"/>
          <w:color w:val="999999"/>
        </w:rPr>
        <w:t>);</w:t>
      </w:r>
    </w:p>
    <w:p w14:paraId="2510302F" w14:textId="77777777" w:rsidR="00CB7F90" w:rsidRDefault="00CB7F90" w:rsidP="00CB7F90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typ"/>
          <w:color w:val="A67F59"/>
        </w:rPr>
        <w:t>Imprimir</w:t>
      </w:r>
      <w:r>
        <w:rPr>
          <w:rStyle w:val="pun"/>
          <w:color w:val="999999"/>
        </w:rPr>
        <w:t>(</w:t>
      </w:r>
      <w:r>
        <w:rPr>
          <w:rStyle w:val="pln"/>
          <w:color w:val="3D464D"/>
        </w:rPr>
        <w:t>aulas</w:t>
      </w:r>
    </w:p>
    <w:p w14:paraId="79154B65" w14:textId="77777777" w:rsidR="00CB7F90" w:rsidRDefault="00CB7F90" w:rsidP="00CB7F90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Note que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Sort</w:t>
      </w:r>
      <w:r>
        <w:rPr>
          <w:color w:val="3D464D"/>
          <w:sz w:val="27"/>
          <w:szCs w:val="27"/>
        </w:rPr>
        <w:t> não retorna valor algum. Em vez disso, ele modifica o próprio parâmetro, que é o array que foi ordenado.</w:t>
      </w:r>
    </w:p>
    <w:p w14:paraId="40FA571B" w14:textId="77777777" w:rsidR="00CB7F90" w:rsidRDefault="00CB7F90" w:rsidP="00CB7F90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Importante notar também que o critério de ordenação do método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Sort</w:t>
      </w:r>
      <w:r>
        <w:rPr>
          <w:color w:val="3D464D"/>
          <w:sz w:val="27"/>
          <w:szCs w:val="27"/>
        </w:rPr>
        <w:t> nesse exemplo é a ordem natural dos elementos: como estamos trabalhando com strings, então a ordem é alfabética.</w:t>
      </w:r>
    </w:p>
    <w:p w14:paraId="5EEC728F" w14:textId="77777777" w:rsidR="00CB7F90" w:rsidRDefault="00CB7F90" w:rsidP="00CB7F90">
      <w:pPr>
        <w:pStyle w:val="Ttulo1"/>
        <w:shd w:val="clear" w:color="auto" w:fill="FFFFFF"/>
        <w:spacing w:before="675" w:line="473" w:lineRule="atLeast"/>
        <w:rPr>
          <w:rFonts w:ascii="Open Sans" w:hAnsi="Open Sans" w:cs="Open Sans"/>
          <w:color w:val="3D464D"/>
          <w:spacing w:val="-8"/>
          <w:sz w:val="32"/>
          <w:szCs w:val="32"/>
        </w:rPr>
      </w:pPr>
      <w:bookmarkStart w:id="16" w:name="_Toc62147102"/>
      <w:r>
        <w:rPr>
          <w:rFonts w:ascii="Open Sans" w:hAnsi="Open Sans" w:cs="Open Sans"/>
          <w:color w:val="3D464D"/>
          <w:spacing w:val="-8"/>
          <w:sz w:val="32"/>
          <w:szCs w:val="32"/>
        </w:rPr>
        <w:lastRenderedPageBreak/>
        <w:t>Copiando um array</w:t>
      </w:r>
      <w:bookmarkEnd w:id="16"/>
    </w:p>
    <w:p w14:paraId="2FF3CA4B" w14:textId="77777777" w:rsidR="00CB7F90" w:rsidRDefault="00CB7F90" w:rsidP="00CB7F90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noProof/>
          <w:color w:val="3D464D"/>
          <w:sz w:val="27"/>
          <w:szCs w:val="27"/>
        </w:rPr>
        <w:drawing>
          <wp:inline distT="0" distB="0" distL="0" distR="0" wp14:anchorId="774359E7" wp14:editId="6DDCF8AA">
            <wp:extent cx="4763135" cy="1148080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135" cy="1148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A459C4" w14:textId="77777777" w:rsidR="00CB7F90" w:rsidRDefault="00CB7F90" w:rsidP="00CB7F90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Existem situações em que queremos copiar todos os itens de um array, ou parte deles, para um novo array. Felizmente, existe o método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Copy</w:t>
      </w:r>
      <w:r>
        <w:rPr>
          <w:color w:val="3D464D"/>
          <w:sz w:val="27"/>
          <w:szCs w:val="27"/>
        </w:rPr>
        <w:t>, que é estático e pertence à classe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Array</w:t>
      </w:r>
      <w:r>
        <w:rPr>
          <w:color w:val="3D464D"/>
          <w:sz w:val="27"/>
          <w:szCs w:val="27"/>
        </w:rPr>
        <w:t>, para nos ajudar nisso.</w:t>
      </w:r>
    </w:p>
    <w:p w14:paraId="5A1488B9" w14:textId="77777777" w:rsidR="00CB7F90" w:rsidRDefault="00CB7F90" w:rsidP="00CB7F90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Primeiro declaramos o array </w:t>
      </w:r>
      <w:r>
        <w:rPr>
          <w:rStyle w:val="nfase"/>
          <w:color w:val="3D464D"/>
          <w:sz w:val="27"/>
          <w:szCs w:val="27"/>
        </w:rPr>
        <w:t>de destino</w:t>
      </w:r>
      <w:r>
        <w:rPr>
          <w:color w:val="3D464D"/>
          <w:sz w:val="27"/>
          <w:szCs w:val="27"/>
        </w:rPr>
        <w:t>, ou seja, aquele que vai receber a cópia.</w:t>
      </w:r>
    </w:p>
    <w:p w14:paraId="60CDF6D9" w14:textId="77777777" w:rsidR="00CB7F90" w:rsidRPr="00507FEE" w:rsidRDefault="00CB7F90" w:rsidP="00CB7F90">
      <w:pPr>
        <w:pStyle w:val="Pr-formataoHTML"/>
        <w:shd w:val="clear" w:color="auto" w:fill="F0F3F5"/>
        <w:rPr>
          <w:color w:val="3D464D"/>
          <w:sz w:val="27"/>
          <w:szCs w:val="27"/>
          <w:lang w:val="pt-BR"/>
        </w:rPr>
      </w:pPr>
      <w:r w:rsidRPr="00507FEE">
        <w:rPr>
          <w:rStyle w:val="kwd"/>
          <w:color w:val="0077AA"/>
          <w:lang w:val="pt-BR"/>
        </w:rPr>
        <w:t>string</w:t>
      </w:r>
      <w:r w:rsidRPr="00507FEE">
        <w:rPr>
          <w:rStyle w:val="pun"/>
          <w:color w:val="999999"/>
          <w:lang w:val="pt-BR"/>
        </w:rPr>
        <w:t>[]</w:t>
      </w:r>
      <w:r w:rsidRPr="00507FEE">
        <w:rPr>
          <w:rStyle w:val="pln"/>
          <w:color w:val="3D464D"/>
          <w:lang w:val="pt-BR"/>
        </w:rPr>
        <w:t xml:space="preserve"> copia </w:t>
      </w:r>
      <w:r w:rsidRPr="00507FEE">
        <w:rPr>
          <w:rStyle w:val="pun"/>
          <w:color w:val="999999"/>
          <w:lang w:val="pt-BR"/>
        </w:rPr>
        <w:t>=</w:t>
      </w:r>
      <w:r w:rsidRPr="00507FEE">
        <w:rPr>
          <w:rStyle w:val="pln"/>
          <w:color w:val="3D464D"/>
          <w:lang w:val="pt-BR"/>
        </w:rPr>
        <w:t xml:space="preserve"> </w:t>
      </w:r>
      <w:r w:rsidRPr="00507FEE">
        <w:rPr>
          <w:rStyle w:val="kwd"/>
          <w:color w:val="0077AA"/>
          <w:lang w:val="pt-BR"/>
        </w:rPr>
        <w:t>new</w:t>
      </w:r>
      <w:r w:rsidRPr="00507FEE">
        <w:rPr>
          <w:rStyle w:val="pln"/>
          <w:color w:val="3D464D"/>
          <w:lang w:val="pt-BR"/>
        </w:rPr>
        <w:t xml:space="preserve"> </w:t>
      </w:r>
      <w:r w:rsidRPr="00507FEE">
        <w:rPr>
          <w:rStyle w:val="kwd"/>
          <w:color w:val="0077AA"/>
          <w:lang w:val="pt-BR"/>
        </w:rPr>
        <w:t>string</w:t>
      </w:r>
      <w:r w:rsidRPr="00507FEE">
        <w:rPr>
          <w:rStyle w:val="pun"/>
          <w:color w:val="999999"/>
          <w:lang w:val="pt-BR"/>
        </w:rPr>
        <w:t>[</w:t>
      </w:r>
      <w:r w:rsidRPr="00507FEE">
        <w:rPr>
          <w:rStyle w:val="lit"/>
          <w:color w:val="990055"/>
          <w:lang w:val="pt-BR"/>
        </w:rPr>
        <w:t>2</w:t>
      </w:r>
      <w:r w:rsidRPr="00507FEE">
        <w:rPr>
          <w:rStyle w:val="pun"/>
          <w:color w:val="999999"/>
          <w:lang w:val="pt-BR"/>
        </w:rPr>
        <w:t>];</w:t>
      </w:r>
    </w:p>
    <w:p w14:paraId="5883D446" w14:textId="77777777" w:rsidR="00CB7F90" w:rsidRDefault="00CB7F90" w:rsidP="00CB7F90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Em seguida chamamos o método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Copy</w:t>
      </w:r>
      <w:r>
        <w:rPr>
          <w:color w:val="3D464D"/>
          <w:sz w:val="27"/>
          <w:szCs w:val="27"/>
        </w:rPr>
        <w:t>, passando o array de origem, o de destino, assim como as posições (índices) de início da cópia, e também a quantidade de itens a serem copiados.</w:t>
      </w:r>
    </w:p>
    <w:p w14:paraId="54735B6B" w14:textId="77777777" w:rsidR="00CB7F90" w:rsidRPr="00CB7F90" w:rsidRDefault="00CB7F90" w:rsidP="00CB7F90">
      <w:pPr>
        <w:pStyle w:val="Pr-formataoHTML"/>
        <w:shd w:val="clear" w:color="auto" w:fill="F0F3F5"/>
        <w:rPr>
          <w:rStyle w:val="pln"/>
          <w:color w:val="3D464D"/>
          <w:lang w:val="en-US"/>
        </w:rPr>
      </w:pPr>
      <w:r w:rsidRPr="00CB7F90">
        <w:rPr>
          <w:rStyle w:val="kwd"/>
          <w:color w:val="0077AA"/>
          <w:lang w:val="en-US"/>
        </w:rPr>
        <w:t>string</w:t>
      </w:r>
      <w:r w:rsidRPr="00CB7F90">
        <w:rPr>
          <w:rStyle w:val="pun"/>
          <w:color w:val="999999"/>
          <w:lang w:val="en-US"/>
        </w:rPr>
        <w:t>[]</w:t>
      </w:r>
      <w:r w:rsidRPr="00CB7F90">
        <w:rPr>
          <w:rStyle w:val="pln"/>
          <w:color w:val="3D464D"/>
          <w:lang w:val="en-US"/>
        </w:rPr>
        <w:t xml:space="preserve"> copia </w:t>
      </w:r>
      <w:r w:rsidRPr="00CB7F90">
        <w:rPr>
          <w:rStyle w:val="pun"/>
          <w:color w:val="999999"/>
          <w:lang w:val="en-US"/>
        </w:rPr>
        <w:t>=</w:t>
      </w:r>
      <w:r w:rsidRPr="00CB7F90">
        <w:rPr>
          <w:rStyle w:val="pln"/>
          <w:color w:val="3D464D"/>
          <w:lang w:val="en-US"/>
        </w:rPr>
        <w:t xml:space="preserve"> </w:t>
      </w:r>
      <w:r w:rsidRPr="00CB7F90">
        <w:rPr>
          <w:rStyle w:val="kwd"/>
          <w:color w:val="0077AA"/>
          <w:lang w:val="en-US"/>
        </w:rPr>
        <w:t>new</w:t>
      </w:r>
      <w:r w:rsidRPr="00CB7F90">
        <w:rPr>
          <w:rStyle w:val="pln"/>
          <w:color w:val="3D464D"/>
          <w:lang w:val="en-US"/>
        </w:rPr>
        <w:t xml:space="preserve"> </w:t>
      </w:r>
      <w:r w:rsidRPr="00CB7F90">
        <w:rPr>
          <w:rStyle w:val="kwd"/>
          <w:color w:val="0077AA"/>
          <w:lang w:val="en-US"/>
        </w:rPr>
        <w:t>string</w:t>
      </w:r>
      <w:r w:rsidRPr="00CB7F90">
        <w:rPr>
          <w:rStyle w:val="pun"/>
          <w:color w:val="999999"/>
          <w:lang w:val="en-US"/>
        </w:rPr>
        <w:t>[</w:t>
      </w:r>
      <w:r w:rsidRPr="00CB7F90">
        <w:rPr>
          <w:rStyle w:val="lit"/>
          <w:color w:val="990055"/>
          <w:lang w:val="en-US"/>
        </w:rPr>
        <w:t>2</w:t>
      </w:r>
      <w:r w:rsidRPr="00CB7F90">
        <w:rPr>
          <w:rStyle w:val="pun"/>
          <w:color w:val="999999"/>
          <w:lang w:val="en-US"/>
        </w:rPr>
        <w:t>];</w:t>
      </w:r>
    </w:p>
    <w:p w14:paraId="6886F77A" w14:textId="77777777" w:rsidR="00CB7F90" w:rsidRPr="00CB7F90" w:rsidRDefault="00CB7F90" w:rsidP="00CB7F90">
      <w:pPr>
        <w:pStyle w:val="Pr-formataoHTML"/>
        <w:shd w:val="clear" w:color="auto" w:fill="F0F3F5"/>
        <w:rPr>
          <w:rStyle w:val="pln"/>
          <w:color w:val="3D464D"/>
          <w:lang w:val="en-US"/>
        </w:rPr>
      </w:pPr>
      <w:r w:rsidRPr="00CB7F90">
        <w:rPr>
          <w:rStyle w:val="typ"/>
          <w:color w:val="A67F59"/>
          <w:lang w:val="en-US"/>
        </w:rPr>
        <w:t>Array</w:t>
      </w:r>
      <w:r w:rsidRPr="00CB7F90">
        <w:rPr>
          <w:rStyle w:val="pun"/>
          <w:color w:val="999999"/>
          <w:lang w:val="en-US"/>
        </w:rPr>
        <w:t>.</w:t>
      </w:r>
      <w:r w:rsidRPr="00CB7F90">
        <w:rPr>
          <w:rStyle w:val="typ"/>
          <w:color w:val="A67F59"/>
          <w:lang w:val="en-US"/>
        </w:rPr>
        <w:t>Copy</w:t>
      </w:r>
      <w:r w:rsidRPr="00CB7F90">
        <w:rPr>
          <w:rStyle w:val="pun"/>
          <w:color w:val="999999"/>
          <w:lang w:val="en-US"/>
        </w:rPr>
        <w:t>(</w:t>
      </w:r>
      <w:r w:rsidRPr="00CB7F90">
        <w:rPr>
          <w:rStyle w:val="pln"/>
          <w:color w:val="3D464D"/>
          <w:lang w:val="en-US"/>
        </w:rPr>
        <w:t>aulas</w:t>
      </w:r>
      <w:r w:rsidRPr="00CB7F90">
        <w:rPr>
          <w:rStyle w:val="pun"/>
          <w:color w:val="999999"/>
          <w:lang w:val="en-US"/>
        </w:rPr>
        <w:t>,</w:t>
      </w:r>
      <w:r w:rsidRPr="00CB7F90">
        <w:rPr>
          <w:rStyle w:val="pln"/>
          <w:color w:val="3D464D"/>
          <w:lang w:val="en-US"/>
        </w:rPr>
        <w:t xml:space="preserve"> </w:t>
      </w:r>
      <w:r w:rsidRPr="00CB7F90">
        <w:rPr>
          <w:rStyle w:val="lit"/>
          <w:color w:val="990055"/>
          <w:lang w:val="en-US"/>
        </w:rPr>
        <w:t>1</w:t>
      </w:r>
      <w:r w:rsidRPr="00CB7F90">
        <w:rPr>
          <w:rStyle w:val="pun"/>
          <w:color w:val="999999"/>
          <w:lang w:val="en-US"/>
        </w:rPr>
        <w:t>,</w:t>
      </w:r>
      <w:r w:rsidRPr="00CB7F90">
        <w:rPr>
          <w:rStyle w:val="pln"/>
          <w:color w:val="3D464D"/>
          <w:lang w:val="en-US"/>
        </w:rPr>
        <w:t xml:space="preserve"> copia</w:t>
      </w:r>
      <w:r w:rsidRPr="00CB7F90">
        <w:rPr>
          <w:rStyle w:val="pun"/>
          <w:color w:val="999999"/>
          <w:lang w:val="en-US"/>
        </w:rPr>
        <w:t>,</w:t>
      </w:r>
      <w:r w:rsidRPr="00CB7F90">
        <w:rPr>
          <w:rStyle w:val="pln"/>
          <w:color w:val="3D464D"/>
          <w:lang w:val="en-US"/>
        </w:rPr>
        <w:t xml:space="preserve"> </w:t>
      </w:r>
      <w:r w:rsidRPr="00CB7F90">
        <w:rPr>
          <w:rStyle w:val="lit"/>
          <w:color w:val="990055"/>
          <w:lang w:val="en-US"/>
        </w:rPr>
        <w:t>0</w:t>
      </w:r>
      <w:r w:rsidRPr="00CB7F90">
        <w:rPr>
          <w:rStyle w:val="pun"/>
          <w:color w:val="999999"/>
          <w:lang w:val="en-US"/>
        </w:rPr>
        <w:t>,</w:t>
      </w:r>
      <w:r w:rsidRPr="00CB7F90">
        <w:rPr>
          <w:rStyle w:val="pln"/>
          <w:color w:val="3D464D"/>
          <w:lang w:val="en-US"/>
        </w:rPr>
        <w:t xml:space="preserve"> </w:t>
      </w:r>
      <w:r w:rsidRPr="00CB7F90">
        <w:rPr>
          <w:rStyle w:val="lit"/>
          <w:color w:val="990055"/>
          <w:lang w:val="en-US"/>
        </w:rPr>
        <w:t>2</w:t>
      </w:r>
      <w:r w:rsidRPr="00CB7F90">
        <w:rPr>
          <w:rStyle w:val="pun"/>
          <w:color w:val="999999"/>
          <w:lang w:val="en-US"/>
        </w:rPr>
        <w:t>);</w:t>
      </w:r>
    </w:p>
    <w:p w14:paraId="1CD0FAD5" w14:textId="77777777" w:rsidR="00CB7F90" w:rsidRDefault="00CB7F90" w:rsidP="00CB7F90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typ"/>
          <w:color w:val="A67F59"/>
        </w:rPr>
        <w:t>Imprimir</w:t>
      </w:r>
      <w:r>
        <w:rPr>
          <w:rStyle w:val="pun"/>
          <w:color w:val="999999"/>
        </w:rPr>
        <w:t>(</w:t>
      </w:r>
      <w:r>
        <w:rPr>
          <w:rStyle w:val="pln"/>
          <w:color w:val="3D464D"/>
        </w:rPr>
        <w:t>copia</w:t>
      </w:r>
      <w:r>
        <w:rPr>
          <w:rStyle w:val="pun"/>
          <w:color w:val="999999"/>
        </w:rPr>
        <w:t>);</w:t>
      </w:r>
    </w:p>
    <w:p w14:paraId="18338C5B" w14:textId="77777777" w:rsidR="00CB7F90" w:rsidRDefault="00CB7F90" w:rsidP="00CB7F90">
      <w:pPr>
        <w:pStyle w:val="Ttulo1"/>
        <w:shd w:val="clear" w:color="auto" w:fill="FFFFFF"/>
        <w:spacing w:before="675" w:line="473" w:lineRule="atLeast"/>
        <w:rPr>
          <w:rFonts w:ascii="Open Sans" w:hAnsi="Open Sans" w:cs="Open Sans"/>
          <w:color w:val="3D464D"/>
          <w:spacing w:val="-8"/>
          <w:sz w:val="32"/>
          <w:szCs w:val="32"/>
        </w:rPr>
      </w:pPr>
      <w:bookmarkStart w:id="17" w:name="_Toc62147103"/>
      <w:r>
        <w:rPr>
          <w:rFonts w:ascii="Open Sans" w:hAnsi="Open Sans" w:cs="Open Sans"/>
          <w:color w:val="3D464D"/>
          <w:spacing w:val="-8"/>
          <w:sz w:val="32"/>
          <w:szCs w:val="32"/>
        </w:rPr>
        <w:t>Clonando um array</w:t>
      </w:r>
      <w:bookmarkEnd w:id="17"/>
    </w:p>
    <w:p w14:paraId="0C9C43C5" w14:textId="77777777" w:rsidR="00CB7F90" w:rsidRDefault="00CB7F90" w:rsidP="00CB7F90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noProof/>
          <w:color w:val="3D464D"/>
          <w:sz w:val="27"/>
          <w:szCs w:val="27"/>
        </w:rPr>
        <w:drawing>
          <wp:inline distT="0" distB="0" distL="0" distR="0" wp14:anchorId="513C7FFA" wp14:editId="19067B28">
            <wp:extent cx="4763135" cy="1903095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135" cy="1903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E0A5B2" w14:textId="77777777" w:rsidR="00CB7F90" w:rsidRDefault="00CB7F90" w:rsidP="00CB7F90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Se olharmos a sintaxe do método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Copy</w:t>
      </w:r>
      <w:r>
        <w:rPr>
          <w:color w:val="3D464D"/>
          <w:sz w:val="27"/>
          <w:szCs w:val="27"/>
        </w:rPr>
        <w:t> acima, vemos que ela é um pouco complicada, principalmente se quisermos fazer uma cópia simples de um array para outro. Para esse tipo de cenário, o melhor mesmo é utilizar o método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Clone</w:t>
      </w:r>
      <w:r>
        <w:rPr>
          <w:color w:val="3D464D"/>
          <w:sz w:val="27"/>
          <w:szCs w:val="27"/>
        </w:rPr>
        <w:t>, que obtém uma cópia exata do array de origem sem muita cerimônia:</w:t>
      </w:r>
    </w:p>
    <w:p w14:paraId="0241824C" w14:textId="77777777" w:rsidR="00CB7F90" w:rsidRPr="00CB7F90" w:rsidRDefault="00CB7F90" w:rsidP="00CB7F90">
      <w:pPr>
        <w:pStyle w:val="Pr-formataoHTML"/>
        <w:shd w:val="clear" w:color="auto" w:fill="F0F3F5"/>
        <w:rPr>
          <w:rStyle w:val="pln"/>
          <w:color w:val="3D464D"/>
          <w:lang w:val="en-US"/>
        </w:rPr>
      </w:pPr>
      <w:r w:rsidRPr="00CB7F90">
        <w:rPr>
          <w:rStyle w:val="kwd"/>
          <w:color w:val="0077AA"/>
          <w:lang w:val="en-US"/>
        </w:rPr>
        <w:t>string</w:t>
      </w:r>
      <w:r w:rsidRPr="00CB7F90">
        <w:rPr>
          <w:rStyle w:val="pun"/>
          <w:color w:val="999999"/>
          <w:lang w:val="en-US"/>
        </w:rPr>
        <w:t>[]</w:t>
      </w:r>
      <w:r w:rsidRPr="00CB7F90">
        <w:rPr>
          <w:rStyle w:val="pln"/>
          <w:color w:val="3D464D"/>
          <w:lang w:val="en-US"/>
        </w:rPr>
        <w:t xml:space="preserve"> clone </w:t>
      </w:r>
      <w:r w:rsidRPr="00CB7F90">
        <w:rPr>
          <w:rStyle w:val="pun"/>
          <w:color w:val="999999"/>
          <w:lang w:val="en-US"/>
        </w:rPr>
        <w:t>=</w:t>
      </w:r>
      <w:r w:rsidRPr="00CB7F90">
        <w:rPr>
          <w:rStyle w:val="pln"/>
          <w:color w:val="3D464D"/>
          <w:lang w:val="en-US"/>
        </w:rPr>
        <w:t xml:space="preserve"> aulas</w:t>
      </w:r>
      <w:r w:rsidRPr="00CB7F90">
        <w:rPr>
          <w:rStyle w:val="pun"/>
          <w:color w:val="999999"/>
          <w:lang w:val="en-US"/>
        </w:rPr>
        <w:t>.</w:t>
      </w:r>
      <w:r w:rsidRPr="00CB7F90">
        <w:rPr>
          <w:rStyle w:val="typ"/>
          <w:color w:val="A67F59"/>
          <w:lang w:val="en-US"/>
        </w:rPr>
        <w:t>Clone</w:t>
      </w:r>
      <w:r w:rsidRPr="00CB7F90">
        <w:rPr>
          <w:rStyle w:val="pun"/>
          <w:color w:val="999999"/>
          <w:lang w:val="en-US"/>
        </w:rPr>
        <w:t>()</w:t>
      </w:r>
      <w:r w:rsidRPr="00CB7F90">
        <w:rPr>
          <w:rStyle w:val="pln"/>
          <w:color w:val="3D464D"/>
          <w:lang w:val="en-US"/>
        </w:rPr>
        <w:t xml:space="preserve"> </w:t>
      </w:r>
      <w:r w:rsidRPr="00CB7F90">
        <w:rPr>
          <w:rStyle w:val="kwd"/>
          <w:color w:val="0077AA"/>
          <w:lang w:val="en-US"/>
        </w:rPr>
        <w:t>as</w:t>
      </w:r>
      <w:r w:rsidRPr="00CB7F90">
        <w:rPr>
          <w:rStyle w:val="pln"/>
          <w:color w:val="3D464D"/>
          <w:lang w:val="en-US"/>
        </w:rPr>
        <w:t xml:space="preserve"> </w:t>
      </w:r>
      <w:r w:rsidRPr="00CB7F90">
        <w:rPr>
          <w:rStyle w:val="kwd"/>
          <w:color w:val="0077AA"/>
          <w:lang w:val="en-US"/>
        </w:rPr>
        <w:t>string</w:t>
      </w:r>
      <w:r w:rsidRPr="00CB7F90">
        <w:rPr>
          <w:rStyle w:val="pun"/>
          <w:color w:val="999999"/>
          <w:lang w:val="en-US"/>
        </w:rPr>
        <w:t>[];</w:t>
      </w:r>
    </w:p>
    <w:p w14:paraId="26304EEA" w14:textId="77777777" w:rsidR="00CB7F90" w:rsidRDefault="00CB7F90" w:rsidP="00CB7F90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typ"/>
          <w:color w:val="A67F59"/>
        </w:rPr>
        <w:t>Imprimir</w:t>
      </w:r>
      <w:r>
        <w:rPr>
          <w:rStyle w:val="pun"/>
          <w:color w:val="999999"/>
        </w:rPr>
        <w:t>(</w:t>
      </w:r>
      <w:r>
        <w:rPr>
          <w:rStyle w:val="pln"/>
          <w:color w:val="3D464D"/>
        </w:rPr>
        <w:t>clone</w:t>
      </w:r>
      <w:r>
        <w:rPr>
          <w:rStyle w:val="pun"/>
          <w:color w:val="999999"/>
        </w:rPr>
        <w:t>);</w:t>
      </w:r>
    </w:p>
    <w:p w14:paraId="26502E6B" w14:textId="77777777" w:rsidR="00CB7F90" w:rsidRDefault="00CB7F90" w:rsidP="00CB7F90">
      <w:pPr>
        <w:pStyle w:val="Ttulo1"/>
        <w:shd w:val="clear" w:color="auto" w:fill="FFFFFF"/>
        <w:spacing w:before="675" w:line="473" w:lineRule="atLeast"/>
        <w:rPr>
          <w:rFonts w:ascii="Open Sans" w:hAnsi="Open Sans" w:cs="Open Sans"/>
          <w:color w:val="3D464D"/>
          <w:spacing w:val="-8"/>
          <w:sz w:val="32"/>
          <w:szCs w:val="32"/>
        </w:rPr>
      </w:pPr>
      <w:bookmarkStart w:id="18" w:name="_Toc62147104"/>
      <w:r>
        <w:rPr>
          <w:rFonts w:ascii="Open Sans" w:hAnsi="Open Sans" w:cs="Open Sans"/>
          <w:color w:val="3D464D"/>
          <w:spacing w:val="-8"/>
          <w:sz w:val="32"/>
          <w:szCs w:val="32"/>
        </w:rPr>
        <w:lastRenderedPageBreak/>
        <w:t>Limpando arrays</w:t>
      </w:r>
      <w:bookmarkEnd w:id="18"/>
    </w:p>
    <w:p w14:paraId="6D118D52" w14:textId="77777777" w:rsidR="00CB7F90" w:rsidRDefault="00CB7F90" w:rsidP="00CB7F90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noProof/>
          <w:color w:val="3D464D"/>
          <w:sz w:val="27"/>
          <w:szCs w:val="27"/>
        </w:rPr>
        <w:drawing>
          <wp:inline distT="0" distB="0" distL="0" distR="0" wp14:anchorId="28AF5F23" wp14:editId="6AE17EA1">
            <wp:extent cx="2860040" cy="1424940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0040" cy="142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676372" w14:textId="77777777" w:rsidR="00CB7F90" w:rsidRDefault="00CB7F90" w:rsidP="00CB7F90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Da mesma forma como </w:t>
      </w:r>
      <w:r>
        <w:rPr>
          <w:rStyle w:val="nfase"/>
          <w:color w:val="3D464D"/>
          <w:sz w:val="27"/>
          <w:szCs w:val="27"/>
        </w:rPr>
        <w:t>preenchemos</w:t>
      </w:r>
      <w:r>
        <w:rPr>
          <w:color w:val="3D464D"/>
          <w:sz w:val="27"/>
          <w:szCs w:val="27"/>
        </w:rPr>
        <w:t> arrays, podemos também </w:t>
      </w:r>
      <w:r>
        <w:rPr>
          <w:rStyle w:val="nfase"/>
          <w:color w:val="3D464D"/>
          <w:sz w:val="27"/>
          <w:szCs w:val="27"/>
        </w:rPr>
        <w:t>limpá-los</w:t>
      </w:r>
      <w:r>
        <w:rPr>
          <w:color w:val="3D464D"/>
          <w:sz w:val="27"/>
          <w:szCs w:val="27"/>
        </w:rPr>
        <w:t>, para deixar todas as posições (ou parte delas) do array vazias (isto é, com valor </w:t>
      </w:r>
      <w:r>
        <w:rPr>
          <w:rStyle w:val="nfase"/>
          <w:color w:val="3D464D"/>
          <w:sz w:val="27"/>
          <w:szCs w:val="27"/>
        </w:rPr>
        <w:t>default</w:t>
      </w:r>
      <w:r>
        <w:rPr>
          <w:color w:val="3D464D"/>
          <w:sz w:val="27"/>
          <w:szCs w:val="27"/>
        </w:rPr>
        <w:t>, que pode ser zero, null, etc.).</w:t>
      </w:r>
    </w:p>
    <w:p w14:paraId="7A5EF28A" w14:textId="77777777" w:rsidR="00CB7F90" w:rsidRDefault="00CB7F90" w:rsidP="00CB7F90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Para isso existe o método estático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Clear</w:t>
      </w:r>
      <w:r>
        <w:rPr>
          <w:color w:val="3D464D"/>
          <w:sz w:val="27"/>
          <w:szCs w:val="27"/>
        </w:rPr>
        <w:t>, que toma o array a ser afetado, além da posição (índice) inicial e a quantidade de elementos afetados:</w:t>
      </w:r>
    </w:p>
    <w:p w14:paraId="278B8814" w14:textId="77777777" w:rsidR="00CB7F90" w:rsidRDefault="00CB7F90" w:rsidP="00CB7F90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</w:p>
    <w:p w14:paraId="2EF02921" w14:textId="77777777" w:rsidR="00CB7F90" w:rsidRPr="00507FEE" w:rsidRDefault="00CB7F90" w:rsidP="00CB7F90">
      <w:pPr>
        <w:pStyle w:val="Pr-formataoHTML"/>
        <w:shd w:val="clear" w:color="auto" w:fill="F0F3F5"/>
        <w:rPr>
          <w:rStyle w:val="pln"/>
          <w:color w:val="3D464D"/>
          <w:lang w:val="en-US"/>
        </w:rPr>
      </w:pPr>
      <w:r w:rsidRPr="00507FEE">
        <w:rPr>
          <w:rStyle w:val="typ"/>
          <w:color w:val="A67F59"/>
          <w:lang w:val="en-US"/>
        </w:rPr>
        <w:t>Array</w:t>
      </w:r>
      <w:r w:rsidRPr="00507FEE">
        <w:rPr>
          <w:rStyle w:val="pun"/>
          <w:color w:val="999999"/>
          <w:lang w:val="en-US"/>
        </w:rPr>
        <w:t>.</w:t>
      </w:r>
      <w:r w:rsidRPr="00507FEE">
        <w:rPr>
          <w:rStyle w:val="typ"/>
          <w:color w:val="A67F59"/>
          <w:lang w:val="en-US"/>
        </w:rPr>
        <w:t>Clear</w:t>
      </w:r>
      <w:r w:rsidRPr="00507FEE">
        <w:rPr>
          <w:rStyle w:val="pun"/>
          <w:color w:val="999999"/>
          <w:lang w:val="en-US"/>
        </w:rPr>
        <w:t>(</w:t>
      </w:r>
      <w:r w:rsidRPr="00507FEE">
        <w:rPr>
          <w:rStyle w:val="pln"/>
          <w:color w:val="3D464D"/>
          <w:lang w:val="en-US"/>
        </w:rPr>
        <w:t>clone</w:t>
      </w:r>
      <w:r w:rsidRPr="00507FEE">
        <w:rPr>
          <w:rStyle w:val="pun"/>
          <w:color w:val="999999"/>
          <w:lang w:val="en-US"/>
        </w:rPr>
        <w:t>,</w:t>
      </w:r>
      <w:r w:rsidRPr="00507FEE">
        <w:rPr>
          <w:rStyle w:val="pln"/>
          <w:color w:val="3D464D"/>
          <w:lang w:val="en-US"/>
        </w:rPr>
        <w:t xml:space="preserve"> </w:t>
      </w:r>
      <w:r w:rsidRPr="00507FEE">
        <w:rPr>
          <w:rStyle w:val="lit"/>
          <w:color w:val="990055"/>
          <w:lang w:val="en-US"/>
        </w:rPr>
        <w:t>1</w:t>
      </w:r>
      <w:r w:rsidRPr="00507FEE">
        <w:rPr>
          <w:rStyle w:val="pun"/>
          <w:color w:val="999999"/>
          <w:lang w:val="en-US"/>
        </w:rPr>
        <w:t>,</w:t>
      </w:r>
      <w:r w:rsidRPr="00507FEE">
        <w:rPr>
          <w:rStyle w:val="pln"/>
          <w:color w:val="3D464D"/>
          <w:lang w:val="en-US"/>
        </w:rPr>
        <w:t xml:space="preserve"> </w:t>
      </w:r>
      <w:r w:rsidRPr="00507FEE">
        <w:rPr>
          <w:rStyle w:val="lit"/>
          <w:color w:val="990055"/>
          <w:lang w:val="en-US"/>
        </w:rPr>
        <w:t>2</w:t>
      </w:r>
      <w:r w:rsidRPr="00507FEE">
        <w:rPr>
          <w:rStyle w:val="pun"/>
          <w:color w:val="999999"/>
          <w:lang w:val="en-US"/>
        </w:rPr>
        <w:t>);</w:t>
      </w:r>
    </w:p>
    <w:p w14:paraId="4E66A3DD" w14:textId="77777777" w:rsidR="00CB7F90" w:rsidRPr="00507FEE" w:rsidRDefault="00CB7F90" w:rsidP="00CB7F90">
      <w:pPr>
        <w:pStyle w:val="Pr-formataoHTML"/>
        <w:shd w:val="clear" w:color="auto" w:fill="F0F3F5"/>
        <w:rPr>
          <w:color w:val="3D464D"/>
          <w:sz w:val="27"/>
          <w:szCs w:val="27"/>
          <w:lang w:val="en-US"/>
        </w:rPr>
      </w:pPr>
      <w:r w:rsidRPr="00507FEE">
        <w:rPr>
          <w:rStyle w:val="typ"/>
          <w:color w:val="A67F59"/>
          <w:lang w:val="en-US"/>
        </w:rPr>
        <w:t>Imprimir</w:t>
      </w:r>
      <w:r w:rsidRPr="00507FEE">
        <w:rPr>
          <w:rStyle w:val="pun"/>
          <w:color w:val="999999"/>
          <w:lang w:val="en-US"/>
        </w:rPr>
        <w:t>(</w:t>
      </w:r>
      <w:r w:rsidRPr="00507FEE">
        <w:rPr>
          <w:rStyle w:val="pln"/>
          <w:color w:val="3D464D"/>
          <w:lang w:val="en-US"/>
        </w:rPr>
        <w:t>clone</w:t>
      </w:r>
      <w:r w:rsidRPr="00507FEE">
        <w:rPr>
          <w:rStyle w:val="pun"/>
          <w:color w:val="999999"/>
          <w:lang w:val="en-US"/>
        </w:rPr>
        <w:t>);</w:t>
      </w:r>
    </w:p>
    <w:p w14:paraId="52A93D0F" w14:textId="77777777" w:rsidR="00C27ED4" w:rsidRDefault="00CB7F90" w:rsidP="00CB7F90">
      <w:pPr>
        <w:pStyle w:val="Ttulo1"/>
        <w:rPr>
          <w:b/>
          <w:bCs/>
          <w:noProof/>
        </w:rPr>
      </w:pPr>
      <w:bookmarkStart w:id="19" w:name="_Toc62147105"/>
      <w:r w:rsidRPr="00CB7F90">
        <w:rPr>
          <w:b/>
          <w:bCs/>
          <w:noProof/>
        </w:rPr>
        <w:t>Para saber mais</w:t>
      </w:r>
      <w:bookmarkEnd w:id="19"/>
    </w:p>
    <w:p w14:paraId="4198583E" w14:textId="77777777" w:rsidR="00CB7F90" w:rsidRPr="00CB7F90" w:rsidRDefault="00CB7F90" w:rsidP="00CB7F90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CB7F90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C# suporta vários tipos de arrays:</w:t>
      </w:r>
    </w:p>
    <w:p w14:paraId="0C7E1CAA" w14:textId="77777777" w:rsidR="00CB7F90" w:rsidRPr="00CB7F90" w:rsidRDefault="00CB7F90" w:rsidP="00CB7F90">
      <w:pPr>
        <w:numPr>
          <w:ilvl w:val="0"/>
          <w:numId w:val="20"/>
        </w:numPr>
        <w:shd w:val="clear" w:color="auto" w:fill="FFFFFF"/>
        <w:spacing w:before="60" w:after="60"/>
        <w:ind w:left="48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CB7F90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array unidimensional</w:t>
      </w:r>
    </w:p>
    <w:p w14:paraId="5D1E6CF0" w14:textId="77777777" w:rsidR="00CB7F90" w:rsidRPr="00CB7F90" w:rsidRDefault="00CB7F90" w:rsidP="00CB7F90">
      <w:pPr>
        <w:numPr>
          <w:ilvl w:val="0"/>
          <w:numId w:val="20"/>
        </w:numPr>
        <w:shd w:val="clear" w:color="auto" w:fill="FFFFFF"/>
        <w:spacing w:before="60" w:after="60"/>
        <w:ind w:left="48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CB7F90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array multidimensional (array retangular)</w:t>
      </w:r>
    </w:p>
    <w:p w14:paraId="73462274" w14:textId="77777777" w:rsidR="00CB7F90" w:rsidRPr="00CB7F90" w:rsidRDefault="00CB7F90" w:rsidP="00CB7F90">
      <w:pPr>
        <w:numPr>
          <w:ilvl w:val="0"/>
          <w:numId w:val="20"/>
        </w:numPr>
        <w:shd w:val="clear" w:color="auto" w:fill="FFFFFF"/>
        <w:spacing w:before="60" w:after="60"/>
        <w:ind w:left="48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CB7F90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array de arrays (arrays "denteados" ou "serrilhados")</w:t>
      </w:r>
    </w:p>
    <w:p w14:paraId="64A4B23A" w14:textId="77777777" w:rsidR="00CB7F90" w:rsidRDefault="00CB7F90" w:rsidP="00CB7F90">
      <w:pPr>
        <w:shd w:val="clear" w:color="auto" w:fill="FFFFFF"/>
        <w:spacing w:before="360" w:after="36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CB7F90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Saiba mais sobre declaração e uso de arrays neste tutorial:</w:t>
      </w:r>
    </w:p>
    <w:p w14:paraId="1D563F1A" w14:textId="77777777" w:rsidR="00507FEE" w:rsidRDefault="00507FEE" w:rsidP="00507FEE">
      <w:pPr>
        <w:pStyle w:val="Ttulo1"/>
        <w:rPr>
          <w:b/>
          <w:bCs/>
          <w:noProof/>
        </w:rPr>
      </w:pPr>
      <w:bookmarkStart w:id="20" w:name="_Toc62147106"/>
      <w:r w:rsidRPr="00507FEE">
        <w:rPr>
          <w:b/>
          <w:bCs/>
          <w:noProof/>
        </w:rPr>
        <w:t>O que aprendemos?</w:t>
      </w:r>
      <w:bookmarkEnd w:id="20"/>
    </w:p>
    <w:p w14:paraId="10BF8EBB" w14:textId="77777777" w:rsidR="00507FEE" w:rsidRPr="00507FEE" w:rsidRDefault="00507FEE" w:rsidP="00507FEE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507FEE">
        <w:rPr>
          <w:rFonts w:ascii="Times New Roman" w:eastAsia="Times New Roman" w:hAnsi="Times New Roman" w:cs="Times New Roman"/>
          <w:b/>
          <w:bCs/>
          <w:color w:val="3D464D"/>
          <w:sz w:val="27"/>
          <w:szCs w:val="27"/>
          <w:lang w:val="pt-BR" w:eastAsia="pt-BR"/>
        </w:rPr>
        <w:t>O que aprendemos?</w:t>
      </w:r>
    </w:p>
    <w:p w14:paraId="1FD35DF3" w14:textId="77777777" w:rsidR="00507FEE" w:rsidRPr="00507FEE" w:rsidRDefault="00507FEE" w:rsidP="00507FEE">
      <w:pPr>
        <w:numPr>
          <w:ilvl w:val="0"/>
          <w:numId w:val="21"/>
        </w:numPr>
        <w:shd w:val="clear" w:color="auto" w:fill="FFFFFF"/>
        <w:spacing w:before="60" w:after="60"/>
        <w:ind w:left="48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507FE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Declarando um array</w:t>
      </w:r>
    </w:p>
    <w:p w14:paraId="0AC7E7BB" w14:textId="77777777" w:rsidR="00507FEE" w:rsidRPr="00507FEE" w:rsidRDefault="00507FEE" w:rsidP="00507FEE">
      <w:pPr>
        <w:numPr>
          <w:ilvl w:val="0"/>
          <w:numId w:val="21"/>
        </w:numPr>
        <w:shd w:val="clear" w:color="auto" w:fill="FFFFFF"/>
        <w:spacing w:before="60" w:after="60"/>
        <w:ind w:left="48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507FE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A sintaxe de um array em C#</w:t>
      </w:r>
    </w:p>
    <w:p w14:paraId="3211AA1B" w14:textId="77777777" w:rsidR="00507FEE" w:rsidRPr="00507FEE" w:rsidRDefault="00507FEE" w:rsidP="00507FEE">
      <w:pPr>
        <w:numPr>
          <w:ilvl w:val="1"/>
          <w:numId w:val="21"/>
        </w:numPr>
        <w:shd w:val="clear" w:color="auto" w:fill="FFFFFF"/>
        <w:spacing w:before="60" w:after="60"/>
        <w:ind w:left="96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507FE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Declarando e inicializando um array</w:t>
      </w:r>
    </w:p>
    <w:p w14:paraId="6AB797FC" w14:textId="77777777" w:rsidR="00507FEE" w:rsidRPr="00507FEE" w:rsidRDefault="00507FEE" w:rsidP="00507FEE">
      <w:pPr>
        <w:numPr>
          <w:ilvl w:val="1"/>
          <w:numId w:val="21"/>
        </w:numPr>
        <w:shd w:val="clear" w:color="auto" w:fill="FFFFFF"/>
        <w:spacing w:before="60" w:after="60"/>
        <w:ind w:left="96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507FE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Inicializando um array vazio com uma dimensão</w:t>
      </w:r>
    </w:p>
    <w:p w14:paraId="204E9802" w14:textId="77777777" w:rsidR="00507FEE" w:rsidRPr="00507FEE" w:rsidRDefault="00507FEE" w:rsidP="00507FEE">
      <w:pPr>
        <w:numPr>
          <w:ilvl w:val="0"/>
          <w:numId w:val="21"/>
        </w:numPr>
        <w:shd w:val="clear" w:color="auto" w:fill="FFFFFF"/>
        <w:spacing w:before="60" w:after="60"/>
        <w:ind w:left="48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507FE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Imprimindo elementos de um array</w:t>
      </w:r>
    </w:p>
    <w:p w14:paraId="022A4911" w14:textId="77777777" w:rsidR="00507FEE" w:rsidRPr="00507FEE" w:rsidRDefault="00507FEE" w:rsidP="00507FEE">
      <w:pPr>
        <w:numPr>
          <w:ilvl w:val="0"/>
          <w:numId w:val="21"/>
        </w:numPr>
        <w:shd w:val="clear" w:color="auto" w:fill="FFFFFF"/>
        <w:spacing w:before="60" w:after="60"/>
        <w:ind w:left="48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507FE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Índices</w:t>
      </w:r>
    </w:p>
    <w:p w14:paraId="2B41B777" w14:textId="77777777" w:rsidR="00507FEE" w:rsidRPr="00507FEE" w:rsidRDefault="00507FEE" w:rsidP="00507FEE">
      <w:pPr>
        <w:numPr>
          <w:ilvl w:val="0"/>
          <w:numId w:val="21"/>
        </w:numPr>
        <w:shd w:val="clear" w:color="auto" w:fill="FFFFFF"/>
        <w:spacing w:before="60" w:after="60"/>
        <w:ind w:left="48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507FE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Procurando índices de um elemento</w:t>
      </w:r>
    </w:p>
    <w:p w14:paraId="1328231B" w14:textId="77777777" w:rsidR="00507FEE" w:rsidRPr="00507FEE" w:rsidRDefault="00507FEE" w:rsidP="00507FEE">
      <w:pPr>
        <w:numPr>
          <w:ilvl w:val="1"/>
          <w:numId w:val="21"/>
        </w:numPr>
        <w:shd w:val="clear" w:color="auto" w:fill="FFFFFF"/>
        <w:spacing w:before="60" w:after="60"/>
        <w:ind w:left="96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507FE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Encontrando a primeira ocorrência</w:t>
      </w:r>
    </w:p>
    <w:p w14:paraId="05D7893F" w14:textId="77777777" w:rsidR="00507FEE" w:rsidRPr="00507FEE" w:rsidRDefault="00507FEE" w:rsidP="00507FEE">
      <w:pPr>
        <w:numPr>
          <w:ilvl w:val="1"/>
          <w:numId w:val="21"/>
        </w:numPr>
        <w:shd w:val="clear" w:color="auto" w:fill="FFFFFF"/>
        <w:spacing w:before="60" w:after="60"/>
        <w:ind w:left="96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507FE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Encontrando a última ocorrência</w:t>
      </w:r>
    </w:p>
    <w:p w14:paraId="38B8DF79" w14:textId="77777777" w:rsidR="00507FEE" w:rsidRPr="00507FEE" w:rsidRDefault="00507FEE" w:rsidP="00507FEE">
      <w:pPr>
        <w:numPr>
          <w:ilvl w:val="0"/>
          <w:numId w:val="21"/>
        </w:numPr>
        <w:shd w:val="clear" w:color="auto" w:fill="FFFFFF"/>
        <w:spacing w:before="60" w:after="60"/>
        <w:ind w:left="48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507FE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Revertendo arrays</w:t>
      </w:r>
    </w:p>
    <w:p w14:paraId="2761F788" w14:textId="77777777" w:rsidR="00507FEE" w:rsidRPr="00507FEE" w:rsidRDefault="00507FEE" w:rsidP="00507FEE">
      <w:pPr>
        <w:numPr>
          <w:ilvl w:val="0"/>
          <w:numId w:val="21"/>
        </w:numPr>
        <w:shd w:val="clear" w:color="auto" w:fill="FFFFFF"/>
        <w:spacing w:before="60" w:after="60"/>
        <w:ind w:left="48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507FE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Redimensionando arrays</w:t>
      </w:r>
    </w:p>
    <w:p w14:paraId="7461D653" w14:textId="77777777" w:rsidR="00507FEE" w:rsidRPr="00507FEE" w:rsidRDefault="00507FEE" w:rsidP="00507FEE">
      <w:pPr>
        <w:numPr>
          <w:ilvl w:val="0"/>
          <w:numId w:val="21"/>
        </w:numPr>
        <w:shd w:val="clear" w:color="auto" w:fill="FFFFFF"/>
        <w:spacing w:before="60" w:after="60"/>
        <w:ind w:left="48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507FE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lastRenderedPageBreak/>
        <w:t>Acessando elementos pelo índices</w:t>
      </w:r>
    </w:p>
    <w:p w14:paraId="686817A6" w14:textId="77777777" w:rsidR="00507FEE" w:rsidRPr="00507FEE" w:rsidRDefault="00507FEE" w:rsidP="00507FEE">
      <w:pPr>
        <w:numPr>
          <w:ilvl w:val="0"/>
          <w:numId w:val="21"/>
        </w:numPr>
        <w:shd w:val="clear" w:color="auto" w:fill="FFFFFF"/>
        <w:spacing w:before="60" w:after="60"/>
        <w:ind w:left="48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507FE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Ordenando arrays</w:t>
      </w:r>
    </w:p>
    <w:p w14:paraId="7C6031EA" w14:textId="77777777" w:rsidR="00507FEE" w:rsidRPr="00507FEE" w:rsidRDefault="00507FEE" w:rsidP="00507FEE">
      <w:pPr>
        <w:numPr>
          <w:ilvl w:val="0"/>
          <w:numId w:val="21"/>
        </w:numPr>
        <w:shd w:val="clear" w:color="auto" w:fill="FFFFFF"/>
        <w:spacing w:before="60" w:after="60"/>
        <w:ind w:left="48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507FE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Copiando arrays</w:t>
      </w:r>
    </w:p>
    <w:p w14:paraId="1167CC75" w14:textId="77777777" w:rsidR="00507FEE" w:rsidRPr="00507FEE" w:rsidRDefault="00507FEE" w:rsidP="00507FEE">
      <w:pPr>
        <w:numPr>
          <w:ilvl w:val="0"/>
          <w:numId w:val="21"/>
        </w:numPr>
        <w:shd w:val="clear" w:color="auto" w:fill="FFFFFF"/>
        <w:spacing w:before="60" w:after="60"/>
        <w:ind w:left="48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507FE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Clonando arrays</w:t>
      </w:r>
    </w:p>
    <w:p w14:paraId="561B4E17" w14:textId="77777777" w:rsidR="00507FEE" w:rsidRPr="00507FEE" w:rsidRDefault="00507FEE" w:rsidP="00507FEE">
      <w:pPr>
        <w:numPr>
          <w:ilvl w:val="0"/>
          <w:numId w:val="21"/>
        </w:numPr>
        <w:shd w:val="clear" w:color="auto" w:fill="FFFFFF"/>
        <w:spacing w:before="60" w:after="60"/>
        <w:ind w:left="48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507FE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Limpando elementos de um array</w:t>
      </w:r>
    </w:p>
    <w:p w14:paraId="708F9AEC" w14:textId="77777777" w:rsidR="00507FEE" w:rsidRPr="00507FEE" w:rsidRDefault="00507FEE" w:rsidP="00507FEE">
      <w:pPr>
        <w:pStyle w:val="Ttulo1"/>
        <w:rPr>
          <w:b/>
          <w:bCs/>
          <w:noProof/>
        </w:rPr>
      </w:pPr>
      <w:bookmarkStart w:id="21" w:name="_Toc62147107"/>
      <w:r w:rsidRPr="00507FEE">
        <w:rPr>
          <w:b/>
          <w:bCs/>
          <w:noProof/>
        </w:rPr>
        <w:t>Consolidando seu conhecimento</w:t>
      </w:r>
      <w:bookmarkEnd w:id="21"/>
    </w:p>
    <w:p w14:paraId="50375661" w14:textId="77777777" w:rsidR="00CB7F90" w:rsidRPr="00CB7F90" w:rsidRDefault="00507FEE" w:rsidP="00CB7F90">
      <w:pPr>
        <w:rPr>
          <w:lang w:val="pt-BR"/>
        </w:rPr>
      </w:pPr>
      <w:r>
        <w:rPr>
          <w:color w:val="3D464D"/>
          <w:sz w:val="27"/>
          <w:szCs w:val="27"/>
          <w:shd w:val="clear" w:color="auto" w:fill="FFFFFF"/>
        </w:rPr>
        <w:t>Chegou a hora de você seguir todos os passos realizados durante esta aula. Caso já tenha feito, excelente. Se ainda não, é importante que você execute o que foi visto no vídeo para poder continuar com o próximo capítulo.</w:t>
      </w:r>
    </w:p>
    <w:p w14:paraId="75F9B0CF" w14:textId="77777777" w:rsidR="004C4B29" w:rsidRDefault="003613B9" w:rsidP="00D33B0A">
      <w:pPr>
        <w:pStyle w:val="Ttulo4"/>
        <w:shd w:val="clear" w:color="auto" w:fill="FAFCFF"/>
        <w:spacing w:before="0"/>
        <w:rPr>
          <w:rFonts w:ascii="Open Sans" w:hAnsi="Open Sans" w:cs="Open Sans"/>
          <w:color w:val="00C86F"/>
          <w:sz w:val="26"/>
          <w:szCs w:val="26"/>
        </w:rPr>
      </w:pPr>
      <w:r w:rsidRPr="003613B9">
        <w:rPr>
          <w:rFonts w:ascii="Open Sans" w:hAnsi="Open Sans" w:cs="Open Sans"/>
          <w:color w:val="00C86F"/>
          <w:sz w:val="26"/>
          <w:szCs w:val="26"/>
        </w:rPr>
        <w:t>Lista, a Coleção Flexível</w:t>
      </w:r>
    </w:p>
    <w:p w14:paraId="0700F2C8" w14:textId="77777777" w:rsidR="00507FEE" w:rsidRDefault="00507FEE" w:rsidP="00507FEE">
      <w:pPr>
        <w:pStyle w:val="Ttulo1"/>
        <w:rPr>
          <w:b/>
          <w:bCs/>
          <w:noProof/>
        </w:rPr>
      </w:pPr>
      <w:bookmarkStart w:id="22" w:name="_Toc62147108"/>
      <w:r w:rsidRPr="00507FEE">
        <w:rPr>
          <w:b/>
          <w:bCs/>
          <w:noProof/>
        </w:rPr>
        <w:t>Introdução às Listas</w:t>
      </w:r>
      <w:bookmarkEnd w:id="22"/>
    </w:p>
    <w:p w14:paraId="4A6EA69E" w14:textId="77777777" w:rsidR="004E1767" w:rsidRPr="004E1767" w:rsidRDefault="004E1767" w:rsidP="004E1767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4E176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Faremos algo muito parecido com o que fizemos na aula de arrays, porém utilizando outro tipo de coleção do .NET Framework, a </w:t>
      </w:r>
      <w:r w:rsidRPr="004E1767">
        <w:rPr>
          <w:rFonts w:ascii="Times New Roman" w:eastAsia="Times New Roman" w:hAnsi="Times New Roman" w:cs="Times New Roman"/>
          <w:b/>
          <w:bCs/>
          <w:color w:val="3D464D"/>
          <w:sz w:val="27"/>
          <w:szCs w:val="27"/>
          <w:lang w:val="pt-BR" w:eastAsia="pt-BR"/>
        </w:rPr>
        <w:t>Lista</w:t>
      </w:r>
      <w:r w:rsidRPr="004E176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. Começaremos colando o código inicial dessa aula, com aquelas três </w:t>
      </w:r>
      <w:r w:rsidRPr="004E1767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string</w:t>
      </w:r>
      <w:r w:rsidRPr="004E176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s usadas na criação da primeira coleção.</w:t>
      </w:r>
    </w:p>
    <w:p w14:paraId="11FACB93" w14:textId="77777777" w:rsidR="004E1767" w:rsidRPr="004E1767" w:rsidRDefault="004E1767" w:rsidP="004E1767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4E176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A forma de declarar uma lista é bem diferente de um array. Primeiro colocamos o nome da classe </w:t>
      </w:r>
      <w:r w:rsidRPr="004E1767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List</w:t>
      </w:r>
      <w:r w:rsidRPr="004E176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em seguida o tipo do elemento que ela irá conter, entre os símbolos de </w:t>
      </w:r>
      <w:r w:rsidRPr="004E1767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&lt;string&gt;</w:t>
      </w:r>
      <w:r w:rsidRPr="004E176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. A instância segue o mesmo padrão </w:t>
      </w:r>
      <w:r w:rsidRPr="004E1767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new List&lt;string&gt;</w:t>
      </w:r>
      <w:r w:rsidRPr="004E176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. Assim, teremos a primeira declaração de uma coleção Lista no nosso código, podemos iniciá-la com as string's que já deixamos preparada. Vamos imprimi-la e rodar a aplicação.</w:t>
      </w:r>
    </w:p>
    <w:p w14:paraId="5D608783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4E1767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static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4E1767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void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4E176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Main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4E1767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string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[]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args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</w:t>
      </w:r>
    </w:p>
    <w:p w14:paraId="5B3BA6DF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{</w:t>
      </w:r>
    </w:p>
    <w:p w14:paraId="1A7DA3A3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4E1767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string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aulaIntro 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=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4E1767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"Introdução às Coleções"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;</w:t>
      </w:r>
    </w:p>
    <w:p w14:paraId="60FB69E5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4E1767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string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aulaModelando 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=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4E1767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"Modelando a Classe Aula"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;</w:t>
      </w:r>
    </w:p>
    <w:p w14:paraId="281A738C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4E1767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string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aulaSets 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=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4E1767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"Trabalhando com Conjuntos"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;</w:t>
      </w:r>
    </w:p>
    <w:p w14:paraId="19CF9748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</w:p>
    <w:p w14:paraId="4BEB5B54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4E1767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List</w:t>
      </w:r>
      <w:r w:rsidRPr="004E1767">
        <w:rPr>
          <w:rFonts w:ascii="Courier New" w:eastAsia="Times New Roman" w:hAnsi="Courier New" w:cs="Courier New"/>
          <w:color w:val="669900"/>
          <w:sz w:val="20"/>
          <w:szCs w:val="20"/>
          <w:lang w:val="en-US" w:eastAsia="pt-BR"/>
        </w:rPr>
        <w:t>&lt;string&gt;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aulas 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=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4E1767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new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4E1767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List</w:t>
      </w:r>
      <w:r w:rsidRPr="004E1767">
        <w:rPr>
          <w:rFonts w:ascii="Courier New" w:eastAsia="Times New Roman" w:hAnsi="Courier New" w:cs="Courier New"/>
          <w:color w:val="669900"/>
          <w:sz w:val="20"/>
          <w:szCs w:val="20"/>
          <w:lang w:val="en-US" w:eastAsia="pt-BR"/>
        </w:rPr>
        <w:t>&lt;string&gt;</w:t>
      </w:r>
    </w:p>
    <w:p w14:paraId="1F1B8BDF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{</w:t>
      </w:r>
    </w:p>
    <w:p w14:paraId="7ED1A221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    aulaIntro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,</w:t>
      </w:r>
    </w:p>
    <w:p w14:paraId="4B45CE10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    aulaModelando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,</w:t>
      </w:r>
    </w:p>
    <w:p w14:paraId="4FFF223D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    aulaSets</w:t>
      </w:r>
    </w:p>
    <w:p w14:paraId="09D1639E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};</w:t>
      </w:r>
    </w:p>
    <w:p w14:paraId="40E755A0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</w:p>
    <w:p w14:paraId="05CCC1EE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4E176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Console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4E176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WriteLine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1B388308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pt-BR" w:eastAsia="pt-BR"/>
        </w:rPr>
      </w:pP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}</w:t>
      </w:r>
    </w:p>
    <w:p w14:paraId="62078CE4" w14:textId="77777777" w:rsidR="004E1767" w:rsidRDefault="004E1767" w:rsidP="004E1767">
      <w:pPr>
        <w:shd w:val="clear" w:color="auto" w:fill="FFFFFF"/>
        <w:spacing w:before="360" w:after="36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4E176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Na impressão, obtereremos o seguinte:</w:t>
      </w:r>
    </w:p>
    <w:p w14:paraId="56B4EF80" w14:textId="77777777" w:rsidR="00CB3984" w:rsidRPr="004E1767" w:rsidRDefault="00CB3984" w:rsidP="004E1767">
      <w:pPr>
        <w:shd w:val="clear" w:color="auto" w:fill="FFFFFF"/>
        <w:spacing w:before="360" w:after="36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>
        <w:rPr>
          <w:noProof/>
        </w:rPr>
        <w:lastRenderedPageBreak/>
        <w:drawing>
          <wp:inline distT="0" distB="0" distL="0" distR="0" wp14:anchorId="67C3DA2D" wp14:editId="5F95DB92">
            <wp:extent cx="5731510" cy="3823970"/>
            <wp:effectExtent l="0" t="0" r="2540" b="508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4F82F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en-US" w:eastAsia="pt-BR"/>
        </w:rPr>
      </w:pPr>
      <w:r w:rsidRPr="005D1091">
        <w:rPr>
          <w:rFonts w:ascii="Courier New" w:eastAsia="Times New Roman" w:hAnsi="Courier New" w:cs="Courier New"/>
          <w:color w:val="A67F59"/>
          <w:sz w:val="20"/>
          <w:szCs w:val="20"/>
          <w:highlight w:val="yellow"/>
          <w:lang w:val="en-US" w:eastAsia="pt-BR"/>
        </w:rPr>
        <w:t>System</w:t>
      </w:r>
      <w:r w:rsidRPr="005D1091">
        <w:rPr>
          <w:rFonts w:ascii="Courier New" w:eastAsia="Times New Roman" w:hAnsi="Courier New" w:cs="Courier New"/>
          <w:color w:val="999999"/>
          <w:sz w:val="20"/>
          <w:szCs w:val="20"/>
          <w:highlight w:val="yellow"/>
          <w:lang w:val="en-US" w:eastAsia="pt-BR"/>
        </w:rPr>
        <w:t>.</w:t>
      </w:r>
      <w:r w:rsidRPr="005D1091">
        <w:rPr>
          <w:rFonts w:ascii="Courier New" w:eastAsia="Times New Roman" w:hAnsi="Courier New" w:cs="Courier New"/>
          <w:color w:val="A67F59"/>
          <w:sz w:val="20"/>
          <w:szCs w:val="20"/>
          <w:highlight w:val="yellow"/>
          <w:lang w:val="en-US" w:eastAsia="pt-BR"/>
        </w:rPr>
        <w:t>Collections</w:t>
      </w:r>
      <w:r w:rsidRPr="005D1091">
        <w:rPr>
          <w:rFonts w:ascii="Courier New" w:eastAsia="Times New Roman" w:hAnsi="Courier New" w:cs="Courier New"/>
          <w:color w:val="999999"/>
          <w:sz w:val="20"/>
          <w:szCs w:val="20"/>
          <w:highlight w:val="yellow"/>
          <w:lang w:val="en-US" w:eastAsia="pt-BR"/>
        </w:rPr>
        <w:t>.</w:t>
      </w:r>
      <w:r w:rsidRPr="005D1091">
        <w:rPr>
          <w:rFonts w:ascii="Courier New" w:eastAsia="Times New Roman" w:hAnsi="Courier New" w:cs="Courier New"/>
          <w:color w:val="A67F59"/>
          <w:sz w:val="20"/>
          <w:szCs w:val="20"/>
          <w:highlight w:val="yellow"/>
          <w:lang w:val="en-US" w:eastAsia="pt-BR"/>
        </w:rPr>
        <w:t>Generic</w:t>
      </w:r>
      <w:r w:rsidRPr="005D1091">
        <w:rPr>
          <w:rFonts w:ascii="Courier New" w:eastAsia="Times New Roman" w:hAnsi="Courier New" w:cs="Courier New"/>
          <w:color w:val="999999"/>
          <w:sz w:val="20"/>
          <w:szCs w:val="20"/>
          <w:highlight w:val="yellow"/>
          <w:lang w:val="en-US" w:eastAsia="pt-BR"/>
        </w:rPr>
        <w:t>.</w:t>
      </w:r>
      <w:r w:rsidRPr="005D1091">
        <w:rPr>
          <w:rFonts w:ascii="Courier New" w:eastAsia="Times New Roman" w:hAnsi="Courier New" w:cs="Courier New"/>
          <w:color w:val="A67F59"/>
          <w:sz w:val="20"/>
          <w:szCs w:val="20"/>
          <w:highlight w:val="yellow"/>
          <w:lang w:val="en-US" w:eastAsia="pt-BR"/>
        </w:rPr>
        <w:t>List</w:t>
      </w:r>
      <w:r w:rsidRPr="005D1091">
        <w:rPr>
          <w:rFonts w:ascii="Courier New" w:eastAsia="Times New Roman" w:hAnsi="Courier New" w:cs="Courier New"/>
          <w:color w:val="669900"/>
          <w:sz w:val="20"/>
          <w:szCs w:val="20"/>
          <w:highlight w:val="yellow"/>
          <w:lang w:val="en-US" w:eastAsia="pt-BR"/>
        </w:rPr>
        <w:t>`1[System.String]</w:t>
      </w:r>
    </w:p>
    <w:p w14:paraId="34C2187D" w14:textId="77777777" w:rsidR="00CB3984" w:rsidRPr="00326A49" w:rsidRDefault="00CB3984" w:rsidP="004E1767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en-US" w:eastAsia="pt-BR"/>
        </w:rPr>
      </w:pPr>
    </w:p>
    <w:p w14:paraId="15323F2A" w14:textId="77777777" w:rsidR="004E1767" w:rsidRPr="004E1767" w:rsidRDefault="004E1767" w:rsidP="004E1767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4E176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Não temos a listagem de elementos pois, como vimos com os arrays, com </w:t>
      </w:r>
      <w:r w:rsidRPr="004E1767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Console.WriteLine()</w:t>
      </w:r>
      <w:r w:rsidRPr="004E176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o nome da classe será pego no método do </w:t>
      </w:r>
      <w:r w:rsidRPr="004E1767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string</w:t>
      </w:r>
      <w:r w:rsidRPr="004E176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e não seu conteúdo. Os elementos da lista de </w:t>
      </w:r>
      <w:r w:rsidRPr="004E1767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string</w:t>
      </w:r>
      <w:r w:rsidRPr="004E176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s serão exibidos.</w:t>
      </w:r>
    </w:p>
    <w:p w14:paraId="43ADFA3C" w14:textId="77777777" w:rsidR="004E1767" w:rsidRDefault="004E1767" w:rsidP="004E1767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4E176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Precisaremos imprimir cada um dos elementos individualmente, extraindo o método </w:t>
      </w:r>
      <w:r w:rsidRPr="004E1767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Console.WriteLine()</w:t>
      </w:r>
      <w:r w:rsidRPr="004E176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optando pelo uso de um laço.</w:t>
      </w:r>
    </w:p>
    <w:p w14:paraId="0465B0AF" w14:textId="77777777" w:rsidR="00CB3984" w:rsidRDefault="00CB3984" w:rsidP="004E1767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</w:p>
    <w:p w14:paraId="4C37D7BB" w14:textId="77777777" w:rsidR="005D1091" w:rsidRDefault="005D1091" w:rsidP="004E1767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>
        <w:rPr>
          <w:noProof/>
        </w:rPr>
        <w:drawing>
          <wp:inline distT="0" distB="0" distL="0" distR="0" wp14:anchorId="1315471C" wp14:editId="3255B332">
            <wp:extent cx="5731510" cy="2905760"/>
            <wp:effectExtent l="0" t="0" r="2540" b="889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BF694" w14:textId="77777777" w:rsidR="00CB3984" w:rsidRPr="004E1767" w:rsidRDefault="00CB3984" w:rsidP="004E1767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</w:p>
    <w:p w14:paraId="040F56D9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4E1767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static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4E1767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void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4E1767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Main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(</w:t>
      </w:r>
      <w:r w:rsidRPr="004E1767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string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[]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args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)</w:t>
      </w:r>
    </w:p>
    <w:p w14:paraId="5B837675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lastRenderedPageBreak/>
        <w:t>{</w:t>
      </w:r>
    </w:p>
    <w:p w14:paraId="5D64461C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4E1767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string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aulaIntro 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=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4E1767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"Introdução às Coleções"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;</w:t>
      </w:r>
    </w:p>
    <w:p w14:paraId="6AE297AE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4E1767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string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aulaModelando 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=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4E1767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"Modelando a Classe Aula"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;</w:t>
      </w:r>
    </w:p>
    <w:p w14:paraId="11E1E38D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4E1767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string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aulaSets 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=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4E1767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"Trabalhando com Conjuntos"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;</w:t>
      </w:r>
    </w:p>
    <w:p w14:paraId="21E35D15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</w:p>
    <w:p w14:paraId="2A76C5B2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4E1767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List</w:t>
      </w:r>
      <w:r w:rsidRPr="004E1767">
        <w:rPr>
          <w:rFonts w:ascii="Courier New" w:eastAsia="Times New Roman" w:hAnsi="Courier New" w:cs="Courier New"/>
          <w:color w:val="669900"/>
          <w:sz w:val="20"/>
          <w:szCs w:val="20"/>
          <w:lang w:val="en-US" w:eastAsia="pt-BR"/>
        </w:rPr>
        <w:t>&lt;string&gt;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aulas 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=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4E1767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new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4E1767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List</w:t>
      </w:r>
      <w:r w:rsidRPr="004E1767">
        <w:rPr>
          <w:rFonts w:ascii="Courier New" w:eastAsia="Times New Roman" w:hAnsi="Courier New" w:cs="Courier New"/>
          <w:color w:val="669900"/>
          <w:sz w:val="20"/>
          <w:szCs w:val="20"/>
          <w:lang w:val="en-US" w:eastAsia="pt-BR"/>
        </w:rPr>
        <w:t>&lt;string&gt;</w:t>
      </w:r>
    </w:p>
    <w:p w14:paraId="298B1A0D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{</w:t>
      </w:r>
    </w:p>
    <w:p w14:paraId="58733D23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    aulaIntro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,</w:t>
      </w:r>
    </w:p>
    <w:p w14:paraId="57FD4E71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    aulaModelando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,</w:t>
      </w:r>
    </w:p>
    <w:p w14:paraId="2BB72004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    aulaSets</w:t>
      </w:r>
    </w:p>
    <w:p w14:paraId="2B540090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};</w:t>
      </w:r>
    </w:p>
    <w:p w14:paraId="50A65640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4E176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Imprimir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1847A919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}</w:t>
      </w:r>
    </w:p>
    <w:p w14:paraId="102EE160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</w:p>
    <w:p w14:paraId="7188E9AD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4E1767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private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4E1767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static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4E1767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void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4E1767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Imprimir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(</w:t>
      </w:r>
      <w:r w:rsidRPr="004E1767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List</w:t>
      </w:r>
      <w:r w:rsidRPr="004E1767">
        <w:rPr>
          <w:rFonts w:ascii="Courier New" w:eastAsia="Times New Roman" w:hAnsi="Courier New" w:cs="Courier New"/>
          <w:color w:val="669900"/>
          <w:sz w:val="20"/>
          <w:szCs w:val="20"/>
          <w:lang w:val="en-US" w:eastAsia="pt-BR"/>
        </w:rPr>
        <w:t>&lt;string&gt;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aulas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)</w:t>
      </w:r>
    </w:p>
    <w:p w14:paraId="2C798ED4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{</w:t>
      </w:r>
    </w:p>
    <w:p w14:paraId="4E6933F4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</w:t>
      </w:r>
      <w:r w:rsidRPr="004E1767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foreach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(</w:t>
      </w:r>
      <w:r w:rsidRPr="004E1767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var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aula </w:t>
      </w:r>
      <w:r w:rsidRPr="004E1767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in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aulas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)</w:t>
      </w:r>
    </w:p>
    <w:p w14:paraId="34FB08C9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{</w:t>
      </w:r>
    </w:p>
    <w:p w14:paraId="1D8CC523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    </w:t>
      </w:r>
      <w:r w:rsidRPr="004E176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Console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4E176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WriteLine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3C739972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}</w:t>
      </w:r>
    </w:p>
    <w:p w14:paraId="39D27A10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pt-BR" w:eastAsia="pt-BR"/>
        </w:rPr>
      </w:pP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}</w:t>
      </w:r>
    </w:p>
    <w:p w14:paraId="5AA194DF" w14:textId="77777777" w:rsidR="004E1767" w:rsidRDefault="004E1767" w:rsidP="004E1767">
      <w:pPr>
        <w:shd w:val="clear" w:color="auto" w:fill="FFFFFF"/>
        <w:spacing w:before="360" w:after="36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4E176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Feito isso, rodaremos a app e obteremos a impressão das três aulas:</w:t>
      </w:r>
    </w:p>
    <w:p w14:paraId="03D91FC8" w14:textId="77777777" w:rsidR="009B4FA0" w:rsidRPr="004E1767" w:rsidRDefault="009B4FA0" w:rsidP="004E1767">
      <w:pPr>
        <w:shd w:val="clear" w:color="auto" w:fill="FFFFFF"/>
        <w:spacing w:before="360" w:after="36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>
        <w:rPr>
          <w:noProof/>
        </w:rPr>
        <w:drawing>
          <wp:inline distT="0" distB="0" distL="0" distR="0" wp14:anchorId="1CC85D95" wp14:editId="4DBADD7E">
            <wp:extent cx="5731510" cy="3064510"/>
            <wp:effectExtent l="0" t="0" r="2540" b="254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4FD4B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4E176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Introdu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çã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o 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à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s </w:t>
      </w:r>
      <w:r w:rsidRPr="004E176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Cole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çõ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es</w:t>
      </w:r>
    </w:p>
    <w:p w14:paraId="43960495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4E176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Modelando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a </w:t>
      </w:r>
      <w:r w:rsidRPr="004E176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Classe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4E176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Aula</w:t>
      </w:r>
    </w:p>
    <w:p w14:paraId="6D3A95E7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pt-BR" w:eastAsia="pt-BR"/>
        </w:rPr>
      </w:pPr>
      <w:r w:rsidRPr="004E176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Trabalhando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com </w:t>
      </w:r>
      <w:r w:rsidRPr="004E176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Conjuntos</w:t>
      </w:r>
    </w:p>
    <w:p w14:paraId="7B95AD95" w14:textId="77777777" w:rsidR="009B4FA0" w:rsidRDefault="009B4FA0" w:rsidP="004E1767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 </w:t>
      </w:r>
    </w:p>
    <w:p w14:paraId="38313846" w14:textId="77777777" w:rsidR="004E1767" w:rsidRPr="004E1767" w:rsidRDefault="004E1767" w:rsidP="004E1767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4E176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Poderemos obter a declaração de </w:t>
      </w:r>
      <w:r w:rsidRPr="004E1767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aulas</w:t>
      </w:r>
      <w:r w:rsidRPr="004E176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de outra forma, pois neste caso já conhecemos os elementos iniciais da nossa lista. No entanto, pode ser que não conheçamos. Deixaremos o código assim:</w:t>
      </w:r>
    </w:p>
    <w:p w14:paraId="534894BE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4E1767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static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4E1767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void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4E1767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Main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(</w:t>
      </w:r>
      <w:r w:rsidRPr="004E1767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string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[]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args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)</w:t>
      </w:r>
    </w:p>
    <w:p w14:paraId="227F2986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{</w:t>
      </w:r>
    </w:p>
    <w:p w14:paraId="0368ADC2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4E1767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string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aulaIntro 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=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4E1767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"Introdução às Coleções"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;</w:t>
      </w:r>
    </w:p>
    <w:p w14:paraId="61DEA82B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4E1767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string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aulaModelando 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=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4E1767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"Modelando a Classe Aula"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;</w:t>
      </w:r>
    </w:p>
    <w:p w14:paraId="35E65868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lastRenderedPageBreak/>
        <w:t xml:space="preserve">    </w:t>
      </w:r>
      <w:r w:rsidRPr="004E1767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string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aulaSets 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=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4E1767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"Trabalhando com Conjuntos"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;</w:t>
      </w:r>
    </w:p>
    <w:p w14:paraId="60DA5F00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</w:p>
    <w:p w14:paraId="347B7F4F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4E1767">
        <w:rPr>
          <w:rFonts w:ascii="Courier New" w:eastAsia="Times New Roman" w:hAnsi="Courier New" w:cs="Courier New"/>
          <w:color w:val="708090"/>
          <w:sz w:val="20"/>
          <w:szCs w:val="20"/>
          <w:lang w:val="en-US" w:eastAsia="pt-BR"/>
        </w:rPr>
        <w:t>//List&lt;string&gt; aulas = new List&lt;string&gt;</w:t>
      </w:r>
    </w:p>
    <w:p w14:paraId="00CFBA4B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</w:t>
      </w:r>
      <w:r w:rsidRPr="004E1767">
        <w:rPr>
          <w:rFonts w:ascii="Courier New" w:eastAsia="Times New Roman" w:hAnsi="Courier New" w:cs="Courier New"/>
          <w:color w:val="708090"/>
          <w:sz w:val="20"/>
          <w:szCs w:val="20"/>
          <w:lang w:val="en-US" w:eastAsia="pt-BR"/>
        </w:rPr>
        <w:t>//{</w:t>
      </w:r>
    </w:p>
    <w:p w14:paraId="3C2A7263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</w:t>
      </w:r>
      <w:r w:rsidRPr="004E1767">
        <w:rPr>
          <w:rFonts w:ascii="Courier New" w:eastAsia="Times New Roman" w:hAnsi="Courier New" w:cs="Courier New"/>
          <w:color w:val="708090"/>
          <w:sz w:val="20"/>
          <w:szCs w:val="20"/>
          <w:lang w:val="en-US" w:eastAsia="pt-BR"/>
        </w:rPr>
        <w:t>//    aulaIntro,</w:t>
      </w:r>
    </w:p>
    <w:p w14:paraId="43732113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</w:t>
      </w:r>
      <w:r w:rsidRPr="004E1767">
        <w:rPr>
          <w:rFonts w:ascii="Courier New" w:eastAsia="Times New Roman" w:hAnsi="Courier New" w:cs="Courier New"/>
          <w:color w:val="708090"/>
          <w:sz w:val="20"/>
          <w:szCs w:val="20"/>
          <w:lang w:val="en-US" w:eastAsia="pt-BR"/>
        </w:rPr>
        <w:t>//    aulaModelando,</w:t>
      </w:r>
    </w:p>
    <w:p w14:paraId="32C8A46E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</w:t>
      </w:r>
      <w:r w:rsidRPr="004E1767">
        <w:rPr>
          <w:rFonts w:ascii="Courier New" w:eastAsia="Times New Roman" w:hAnsi="Courier New" w:cs="Courier New"/>
          <w:color w:val="708090"/>
          <w:sz w:val="20"/>
          <w:szCs w:val="20"/>
          <w:lang w:val="en-US" w:eastAsia="pt-BR"/>
        </w:rPr>
        <w:t>//    aulaSets</w:t>
      </w:r>
    </w:p>
    <w:p w14:paraId="5658D139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</w:t>
      </w:r>
      <w:r w:rsidRPr="004E1767">
        <w:rPr>
          <w:rFonts w:ascii="Courier New" w:eastAsia="Times New Roman" w:hAnsi="Courier New" w:cs="Courier New"/>
          <w:color w:val="708090"/>
          <w:sz w:val="20"/>
          <w:szCs w:val="20"/>
          <w:lang w:val="en-US" w:eastAsia="pt-BR"/>
        </w:rPr>
        <w:t>//};</w:t>
      </w:r>
    </w:p>
    <w:p w14:paraId="285F5991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</w:p>
    <w:p w14:paraId="6CFBCBB1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</w:t>
      </w:r>
      <w:r w:rsidRPr="004E1767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List</w:t>
      </w:r>
      <w:r w:rsidRPr="004E1767">
        <w:rPr>
          <w:rFonts w:ascii="Courier New" w:eastAsia="Times New Roman" w:hAnsi="Courier New" w:cs="Courier New"/>
          <w:color w:val="669900"/>
          <w:sz w:val="20"/>
          <w:szCs w:val="20"/>
          <w:lang w:val="en-US" w:eastAsia="pt-BR"/>
        </w:rPr>
        <w:t>&lt;string&gt;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aulas 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=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4E1767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new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4E1767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List</w:t>
      </w:r>
      <w:r w:rsidRPr="004E1767">
        <w:rPr>
          <w:rFonts w:ascii="Courier New" w:eastAsia="Times New Roman" w:hAnsi="Courier New" w:cs="Courier New"/>
          <w:color w:val="669900"/>
          <w:sz w:val="20"/>
          <w:szCs w:val="20"/>
          <w:lang w:val="en-US" w:eastAsia="pt-BR"/>
        </w:rPr>
        <w:t>&lt;string&gt;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();</w:t>
      </w:r>
    </w:p>
    <w:p w14:paraId="12C2321A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</w:p>
    <w:p w14:paraId="3F08B908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</w:t>
      </w:r>
      <w:r w:rsidRPr="004E1767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Imprimir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(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>aulas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);</w:t>
      </w:r>
    </w:p>
    <w:p w14:paraId="4CAF3A7A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}</w:t>
      </w:r>
    </w:p>
    <w:p w14:paraId="79633A9A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</w:p>
    <w:p w14:paraId="6ECC0F71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4E1767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private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4E1767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static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4E1767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void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4E1767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Imprimir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(</w:t>
      </w:r>
      <w:r w:rsidRPr="004E1767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List</w:t>
      </w:r>
      <w:r w:rsidRPr="004E1767">
        <w:rPr>
          <w:rFonts w:ascii="Courier New" w:eastAsia="Times New Roman" w:hAnsi="Courier New" w:cs="Courier New"/>
          <w:color w:val="669900"/>
          <w:sz w:val="20"/>
          <w:szCs w:val="20"/>
          <w:lang w:val="en-US" w:eastAsia="pt-BR"/>
        </w:rPr>
        <w:t>&lt;string&gt;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aulas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)</w:t>
      </w:r>
    </w:p>
    <w:p w14:paraId="257958AA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{</w:t>
      </w:r>
    </w:p>
    <w:p w14:paraId="3B4B39EA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</w:t>
      </w:r>
      <w:r w:rsidRPr="004E1767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foreach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(</w:t>
      </w:r>
      <w:r w:rsidRPr="004E1767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var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aula </w:t>
      </w:r>
      <w:r w:rsidRPr="004E1767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in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aulas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)</w:t>
      </w:r>
    </w:p>
    <w:p w14:paraId="4FF99CC6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{</w:t>
      </w:r>
    </w:p>
    <w:p w14:paraId="36003ECF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    </w:t>
      </w:r>
      <w:r w:rsidRPr="004E176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Console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4E176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WriteLine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42764DBC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}</w:t>
      </w:r>
    </w:p>
    <w:p w14:paraId="4F910A86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pt-BR" w:eastAsia="pt-BR"/>
        </w:rPr>
      </w:pP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}</w:t>
      </w:r>
    </w:p>
    <w:p w14:paraId="0A4D9FBC" w14:textId="77777777" w:rsidR="004E1767" w:rsidRDefault="004E1767" w:rsidP="004E1767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4E176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Investigaremos o conteúdo da lista colocando um breakpoint no momento da impressão de </w:t>
      </w:r>
      <w:r w:rsidRPr="004E1767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aulas</w:t>
      </w:r>
      <w:r w:rsidRPr="004E176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. Quando colocamos a lupa em cima dela, veremos que a lista de aulas possui uma quantidade </w:t>
      </w:r>
      <w:r w:rsidRPr="004E1767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0</w:t>
      </w:r>
      <w:r w:rsidRPr="004E176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de elementos, ou seja, está vazia.</w:t>
      </w:r>
    </w:p>
    <w:p w14:paraId="5EF595BC" w14:textId="77777777" w:rsidR="009557D1" w:rsidRPr="004E1767" w:rsidRDefault="009557D1" w:rsidP="004E1767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>
        <w:rPr>
          <w:noProof/>
        </w:rPr>
        <w:drawing>
          <wp:inline distT="0" distB="0" distL="0" distR="0" wp14:anchorId="14D005BD" wp14:editId="0B78EAC5">
            <wp:extent cx="5731510" cy="1699895"/>
            <wp:effectExtent l="0" t="0" r="2540" b="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9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E2E1C" w14:textId="77777777" w:rsidR="004E1767" w:rsidRPr="004E1767" w:rsidRDefault="004E1767" w:rsidP="004E1767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4E176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Vimos uma lista com </w:t>
      </w:r>
      <w:r w:rsidRPr="004E1767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3</w:t>
      </w:r>
      <w:r w:rsidRPr="004E176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elementos e depois uma com nenhum elemento. </w:t>
      </w:r>
      <w:r w:rsidRPr="009557D1">
        <w:rPr>
          <w:rFonts w:ascii="Times New Roman" w:eastAsia="Times New Roman" w:hAnsi="Times New Roman" w:cs="Times New Roman"/>
          <w:b/>
          <w:bCs/>
          <w:color w:val="3D464D"/>
          <w:sz w:val="27"/>
          <w:szCs w:val="27"/>
          <w:highlight w:val="yellow"/>
          <w:lang w:val="pt-BR" w:eastAsia="pt-BR"/>
        </w:rPr>
        <w:t>Uma lista contém internamente um array</w:t>
      </w:r>
      <w:r w:rsidRPr="009557D1">
        <w:rPr>
          <w:rFonts w:ascii="Times New Roman" w:eastAsia="Times New Roman" w:hAnsi="Times New Roman" w:cs="Times New Roman"/>
          <w:color w:val="3D464D"/>
          <w:sz w:val="27"/>
          <w:szCs w:val="27"/>
          <w:highlight w:val="yellow"/>
          <w:lang w:val="pt-BR" w:eastAsia="pt-BR"/>
        </w:rPr>
        <w:t>, sendo assim chamada também de </w:t>
      </w:r>
      <w:r w:rsidRPr="009557D1">
        <w:rPr>
          <w:rFonts w:ascii="Times New Roman" w:eastAsia="Times New Roman" w:hAnsi="Times New Roman" w:cs="Times New Roman"/>
          <w:b/>
          <w:bCs/>
          <w:color w:val="3D464D"/>
          <w:sz w:val="27"/>
          <w:szCs w:val="27"/>
          <w:highlight w:val="yellow"/>
          <w:lang w:val="pt-BR" w:eastAsia="pt-BR"/>
        </w:rPr>
        <w:t>array dinâmico</w:t>
      </w:r>
      <w:r w:rsidRPr="009557D1">
        <w:rPr>
          <w:rFonts w:ascii="Times New Roman" w:eastAsia="Times New Roman" w:hAnsi="Times New Roman" w:cs="Times New Roman"/>
          <w:color w:val="3D464D"/>
          <w:sz w:val="27"/>
          <w:szCs w:val="27"/>
          <w:highlight w:val="yellow"/>
          <w:lang w:val="pt-BR" w:eastAsia="pt-BR"/>
        </w:rPr>
        <w:t> por "se acomodar" conforme a quantidade de elementos contidos</w:t>
      </w:r>
      <w:r w:rsidRPr="004E176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.</w:t>
      </w:r>
    </w:p>
    <w:p w14:paraId="19BB8F5D" w14:textId="77777777" w:rsidR="004E1767" w:rsidRPr="004E1767" w:rsidRDefault="004E1767" w:rsidP="004E1767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4E176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Caso se trabalhe com um array com </w:t>
      </w:r>
      <w:r w:rsidRPr="004E1767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10</w:t>
      </w:r>
      <w:r w:rsidRPr="004E176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elementos, é possível eliminar alguns, porém suas posições ficam vazias (nulas). No caso de uma lista, isto não acontece; conforme o acréscimo ou eliminação de elementos, a lista vai expandindo ou reduzindo.</w:t>
      </w:r>
    </w:p>
    <w:p w14:paraId="4B779630" w14:textId="77777777" w:rsidR="004E1767" w:rsidRPr="004E1767" w:rsidRDefault="004E1767" w:rsidP="004E1767">
      <w:pPr>
        <w:shd w:val="clear" w:color="auto" w:fill="FFFFFF"/>
        <w:spacing w:before="360" w:after="36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4E176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Já declaramos a lista, vazia, então adicionaremos cada um dos elementos necessários, o que significa que isso pode ser feito aos poucos, sem a declaração dos elementos iniciais:</w:t>
      </w:r>
    </w:p>
    <w:p w14:paraId="45C97A24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4E1767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List</w:t>
      </w:r>
      <w:r w:rsidRPr="004E1767">
        <w:rPr>
          <w:rFonts w:ascii="Courier New" w:eastAsia="Times New Roman" w:hAnsi="Courier New" w:cs="Courier New"/>
          <w:color w:val="669900"/>
          <w:sz w:val="20"/>
          <w:szCs w:val="20"/>
          <w:lang w:val="en-US" w:eastAsia="pt-BR"/>
        </w:rPr>
        <w:t>&lt;string&gt;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aulas 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=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4E1767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new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4E1767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List</w:t>
      </w:r>
      <w:r w:rsidRPr="004E1767">
        <w:rPr>
          <w:rFonts w:ascii="Courier New" w:eastAsia="Times New Roman" w:hAnsi="Courier New" w:cs="Courier New"/>
          <w:color w:val="669900"/>
          <w:sz w:val="20"/>
          <w:szCs w:val="20"/>
          <w:lang w:val="en-US" w:eastAsia="pt-BR"/>
        </w:rPr>
        <w:t>&lt;string&gt;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();</w:t>
      </w:r>
    </w:p>
    <w:p w14:paraId="5D5F9496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[</w:t>
      </w:r>
      <w:r w:rsidRPr="004E1767">
        <w:rPr>
          <w:rFonts w:ascii="Courier New" w:eastAsia="Times New Roman" w:hAnsi="Courier New" w:cs="Courier New"/>
          <w:color w:val="990055"/>
          <w:sz w:val="20"/>
          <w:szCs w:val="20"/>
          <w:lang w:val="pt-BR" w:eastAsia="pt-BR"/>
        </w:rPr>
        <w:t>0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]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=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aulaIntro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;</w:t>
      </w:r>
    </w:p>
    <w:p w14:paraId="36D432B5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</w:p>
    <w:p w14:paraId="05AA1908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pt-BR" w:eastAsia="pt-BR"/>
        </w:rPr>
      </w:pPr>
      <w:r w:rsidRPr="004E176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Imprimir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698F0220" w14:textId="66F6DD27" w:rsidR="00693778" w:rsidRDefault="004E1767" w:rsidP="004E1767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FF0000"/>
          <w:sz w:val="27"/>
          <w:szCs w:val="27"/>
          <w:lang w:val="pt-BR" w:eastAsia="pt-BR"/>
        </w:rPr>
      </w:pPr>
      <w:r w:rsidRPr="004E176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lastRenderedPageBreak/>
        <w:t>Ao rodarmos a aplicação, teremos um erro! Um </w:t>
      </w:r>
      <w:r w:rsidRPr="00693778">
        <w:rPr>
          <w:rFonts w:ascii="Courier New" w:eastAsia="Times New Roman" w:hAnsi="Courier New" w:cs="Courier New"/>
          <w:color w:val="FF0000"/>
          <w:sz w:val="23"/>
          <w:szCs w:val="23"/>
          <w:shd w:val="clear" w:color="auto" w:fill="F0F3F5"/>
          <w:lang w:val="pt-BR" w:eastAsia="pt-BR"/>
        </w:rPr>
        <w:t>System.ArgumentOutOfRangeException</w:t>
      </w:r>
      <w:r w:rsidRPr="00693778">
        <w:rPr>
          <w:rFonts w:ascii="Times New Roman" w:eastAsia="Times New Roman" w:hAnsi="Times New Roman" w:cs="Times New Roman"/>
          <w:color w:val="FF0000"/>
          <w:sz w:val="27"/>
          <w:szCs w:val="27"/>
          <w:lang w:val="pt-BR" w:eastAsia="pt-BR"/>
        </w:rPr>
        <w:t xml:space="preserve"> ("O índice estava fora do intervalo. </w:t>
      </w:r>
    </w:p>
    <w:p w14:paraId="278F1C94" w14:textId="725B0B49" w:rsidR="005963F5" w:rsidRDefault="005963F5" w:rsidP="004E1767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FF0000"/>
          <w:sz w:val="27"/>
          <w:szCs w:val="27"/>
          <w:lang w:val="pt-BR" w:eastAsia="pt-BR"/>
        </w:rPr>
      </w:pPr>
      <w:r>
        <w:rPr>
          <w:noProof/>
        </w:rPr>
        <w:drawing>
          <wp:inline distT="0" distB="0" distL="0" distR="0" wp14:anchorId="29CCF5B8" wp14:editId="799C10A6">
            <wp:extent cx="5731510" cy="1899920"/>
            <wp:effectExtent l="0" t="0" r="2540" b="508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164A3" w14:textId="77777777" w:rsidR="004E1767" w:rsidRPr="004E1767" w:rsidRDefault="004E1767" w:rsidP="004E1767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4E176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Ele deve ser não-negativo e menor que o tamanho da coleção"). O que acontece é que estamos acessando o índice, mas ele é inexistente na lista, pois está vazia. É necessário fazermos isto de outra forma.</w:t>
      </w:r>
    </w:p>
    <w:p w14:paraId="038E80FC" w14:textId="77777777" w:rsidR="004E1767" w:rsidRDefault="004E1767" w:rsidP="004E1767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4E176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Em se tratando de listas, não a atribuímos desta maneira para acrescentarmos elementos. Para isto, na variável de </w:t>
      </w:r>
      <w:r w:rsidRPr="004E1767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aulas</w:t>
      </w:r>
      <w:r w:rsidRPr="004E176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acessaremos o método de adicionar </w:t>
      </w:r>
      <w:r w:rsidRPr="004E1767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Add()</w:t>
      </w:r>
      <w:r w:rsidRPr="004E176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:</w:t>
      </w:r>
    </w:p>
    <w:p w14:paraId="0CF6E6C4" w14:textId="77777777" w:rsidR="00693778" w:rsidRPr="004E1767" w:rsidRDefault="00693778" w:rsidP="004E1767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</w:p>
    <w:p w14:paraId="76FFAEEA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4E1767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List</w:t>
      </w:r>
      <w:r w:rsidRPr="004E1767">
        <w:rPr>
          <w:rFonts w:ascii="Courier New" w:eastAsia="Times New Roman" w:hAnsi="Courier New" w:cs="Courier New"/>
          <w:color w:val="669900"/>
          <w:sz w:val="20"/>
          <w:szCs w:val="20"/>
          <w:lang w:val="en-US" w:eastAsia="pt-BR"/>
        </w:rPr>
        <w:t>&lt;string&gt;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aulas 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=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4E1767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new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4E1767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List</w:t>
      </w:r>
      <w:r w:rsidRPr="004E1767">
        <w:rPr>
          <w:rFonts w:ascii="Courier New" w:eastAsia="Times New Roman" w:hAnsi="Courier New" w:cs="Courier New"/>
          <w:color w:val="669900"/>
          <w:sz w:val="20"/>
          <w:szCs w:val="20"/>
          <w:lang w:val="en-US" w:eastAsia="pt-BR"/>
        </w:rPr>
        <w:t>&lt;string&gt;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();</w:t>
      </w:r>
    </w:p>
    <w:p w14:paraId="49E62C50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4E176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Add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aulaIntro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1E3EC2B8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4E176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Add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aulaModelando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68C0D586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4E176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Add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4E176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AulaSets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48CC56DD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</w:p>
    <w:p w14:paraId="622D2650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pt-BR" w:eastAsia="pt-BR"/>
        </w:rPr>
      </w:pPr>
      <w:r w:rsidRPr="004E176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Imprimir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7923B695" w14:textId="77777777" w:rsidR="00693778" w:rsidRDefault="00693778" w:rsidP="004E1767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</w:p>
    <w:p w14:paraId="6A206511" w14:textId="77777777" w:rsidR="00693778" w:rsidRDefault="00693778" w:rsidP="004E1767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</w:p>
    <w:p w14:paraId="77D22F97" w14:textId="77777777" w:rsidR="004E1767" w:rsidRPr="004E1767" w:rsidRDefault="004E1767" w:rsidP="004E1767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4E176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Rodaremos a app de novo para vermos o resultado... Muito bem, conseguimos enxergar os três elementos adicionados! Faremos uma modificação no método </w:t>
      </w:r>
      <w:r w:rsidRPr="004E1767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Imprimir()</w:t>
      </w:r>
      <w:r w:rsidRPr="004E176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por conta do laço </w:t>
      </w:r>
      <w:r w:rsidRPr="004E1767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foreach</w:t>
      </w:r>
      <w:r w:rsidRPr="004E176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feito com base em uma lista. Poderemos usar o </w:t>
      </w:r>
      <w:r w:rsidRPr="004E1767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for</w:t>
      </w:r>
      <w:r w:rsidRPr="004E176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assim como fizemos com o array.</w:t>
      </w:r>
    </w:p>
    <w:p w14:paraId="55789BB5" w14:textId="77777777" w:rsidR="004E1767" w:rsidRPr="004E1767" w:rsidRDefault="004E1767" w:rsidP="004E1767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4E176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Varreremos a lista a partir do índice </w:t>
      </w:r>
      <w:r w:rsidRPr="004E1767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0</w:t>
      </w:r>
      <w:r w:rsidRPr="004E176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até a quantidade total de seus elementos e acessaremos a variável </w:t>
      </w:r>
      <w:r w:rsidRPr="004E1767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aulas</w:t>
      </w:r>
      <w:r w:rsidRPr="004E176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e a propriedade </w:t>
      </w:r>
      <w:r w:rsidRPr="004E1767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length</w:t>
      </w:r>
      <w:r w:rsidRPr="004E176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. No entanto, quando digitamos, esta palavra não é encontrada, pois não faz parte do objeto </w:t>
      </w:r>
      <w:r w:rsidRPr="004E1767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List&lt;string&gt;</w:t>
      </w:r>
      <w:r w:rsidRPr="004E176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. Utilizaremos </w:t>
      </w:r>
      <w:r w:rsidRPr="004E1767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Count</w:t>
      </w:r>
      <w:r w:rsidRPr="004E176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em seu lugar, que é seu equivalente no uso de listas:</w:t>
      </w:r>
    </w:p>
    <w:p w14:paraId="0EFA3F4E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4E1767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private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4E1767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static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4E1767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void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4E1767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Imprimir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(</w:t>
      </w:r>
      <w:r w:rsidRPr="004E1767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List</w:t>
      </w:r>
      <w:r w:rsidRPr="004E1767">
        <w:rPr>
          <w:rFonts w:ascii="Courier New" w:eastAsia="Times New Roman" w:hAnsi="Courier New" w:cs="Courier New"/>
          <w:color w:val="669900"/>
          <w:sz w:val="20"/>
          <w:szCs w:val="20"/>
          <w:lang w:val="en-US" w:eastAsia="pt-BR"/>
        </w:rPr>
        <w:t>&lt;string&gt;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aulas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)</w:t>
      </w:r>
    </w:p>
    <w:p w14:paraId="315B50EE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{</w:t>
      </w:r>
    </w:p>
    <w:p w14:paraId="173C79C7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</w:t>
      </w:r>
      <w:r w:rsidRPr="004E1767">
        <w:rPr>
          <w:rFonts w:ascii="Courier New" w:eastAsia="Times New Roman" w:hAnsi="Courier New" w:cs="Courier New"/>
          <w:color w:val="708090"/>
          <w:sz w:val="20"/>
          <w:szCs w:val="20"/>
          <w:lang w:val="en-US" w:eastAsia="pt-BR"/>
        </w:rPr>
        <w:t>//foreach (var aula in aulas)</w:t>
      </w:r>
    </w:p>
    <w:p w14:paraId="06188D6E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</w:t>
      </w:r>
      <w:r w:rsidRPr="004E1767">
        <w:rPr>
          <w:rFonts w:ascii="Courier New" w:eastAsia="Times New Roman" w:hAnsi="Courier New" w:cs="Courier New"/>
          <w:color w:val="708090"/>
          <w:sz w:val="20"/>
          <w:szCs w:val="20"/>
          <w:lang w:val="en-US" w:eastAsia="pt-BR"/>
        </w:rPr>
        <w:t>//{</w:t>
      </w:r>
    </w:p>
    <w:p w14:paraId="76F66908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</w:t>
      </w:r>
      <w:r w:rsidRPr="004E1767">
        <w:rPr>
          <w:rFonts w:ascii="Courier New" w:eastAsia="Times New Roman" w:hAnsi="Courier New" w:cs="Courier New"/>
          <w:color w:val="708090"/>
          <w:sz w:val="20"/>
          <w:szCs w:val="20"/>
          <w:lang w:val="en-US" w:eastAsia="pt-BR"/>
        </w:rPr>
        <w:t>//    Console.WriteLine(aula);</w:t>
      </w:r>
    </w:p>
    <w:p w14:paraId="66286153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</w:t>
      </w:r>
      <w:r w:rsidRPr="004E1767">
        <w:rPr>
          <w:rFonts w:ascii="Courier New" w:eastAsia="Times New Roman" w:hAnsi="Courier New" w:cs="Courier New"/>
          <w:color w:val="708090"/>
          <w:sz w:val="20"/>
          <w:szCs w:val="20"/>
          <w:lang w:val="en-US" w:eastAsia="pt-BR"/>
        </w:rPr>
        <w:t>//}</w:t>
      </w:r>
    </w:p>
    <w:p w14:paraId="362A8C16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</w:p>
    <w:p w14:paraId="194D0727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</w:t>
      </w:r>
      <w:r w:rsidRPr="004E1767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for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(</w:t>
      </w:r>
      <w:r w:rsidRPr="004E1767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int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i 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=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4E1767">
        <w:rPr>
          <w:rFonts w:ascii="Courier New" w:eastAsia="Times New Roman" w:hAnsi="Courier New" w:cs="Courier New"/>
          <w:color w:val="990055"/>
          <w:sz w:val="20"/>
          <w:szCs w:val="20"/>
          <w:lang w:val="en-US" w:eastAsia="pt-BR"/>
        </w:rPr>
        <w:t>0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;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i 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&lt;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aulas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.</w:t>
      </w:r>
      <w:r w:rsidRPr="004E1767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Count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;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i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++)</w:t>
      </w:r>
    </w:p>
    <w:p w14:paraId="3B1830DF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{</w:t>
      </w:r>
    </w:p>
    <w:p w14:paraId="2A179C5A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    </w:t>
      </w:r>
      <w:r w:rsidRPr="004E176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Console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4E176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WriteLine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[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i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]);</w:t>
      </w:r>
    </w:p>
    <w:p w14:paraId="66D5EB28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}</w:t>
      </w:r>
    </w:p>
    <w:p w14:paraId="37AB3BCB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pt-BR" w:eastAsia="pt-BR"/>
        </w:rPr>
      </w:pP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}</w:t>
      </w:r>
    </w:p>
    <w:p w14:paraId="3F21A18E" w14:textId="77777777" w:rsidR="004E1767" w:rsidRDefault="004E1767" w:rsidP="004E1767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4E176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lastRenderedPageBreak/>
        <w:t>Rodaremos e imprimiremos mais uma vez, e tudo ocorrerá sem problemas. Há ainda uma terceira forma de fazermos isso: em vez de utilizarmos uma instrução como </w:t>
      </w:r>
      <w:r w:rsidRPr="004E1767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foreach</w:t>
      </w:r>
      <w:r w:rsidRPr="004E176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ou </w:t>
      </w:r>
      <w:r w:rsidRPr="004E1767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for</w:t>
      </w:r>
      <w:r w:rsidRPr="004E176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usaremos um método (</w:t>
      </w:r>
      <w:r w:rsidRPr="004E1767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ForEach()</w:t>
      </w:r>
      <w:r w:rsidRPr="004E176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).</w:t>
      </w:r>
    </w:p>
    <w:p w14:paraId="083F9104" w14:textId="77777777" w:rsidR="00A2258D" w:rsidRDefault="00A2258D" w:rsidP="004E1767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>
        <w:rPr>
          <w:noProof/>
        </w:rPr>
        <w:drawing>
          <wp:inline distT="0" distB="0" distL="0" distR="0" wp14:anchorId="38D34981" wp14:editId="1CB7ADB6">
            <wp:extent cx="5731510" cy="1467485"/>
            <wp:effectExtent l="0" t="0" r="2540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6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B046C" w14:textId="77777777" w:rsidR="00A2258D" w:rsidRPr="004E1767" w:rsidRDefault="00A2258D" w:rsidP="004E1767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</w:p>
    <w:p w14:paraId="00D55F08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4E1767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private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4E1767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static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4E1767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void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4E1767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Imprimir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(</w:t>
      </w:r>
      <w:r w:rsidRPr="004E1767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List</w:t>
      </w:r>
      <w:r w:rsidRPr="004E1767">
        <w:rPr>
          <w:rFonts w:ascii="Courier New" w:eastAsia="Times New Roman" w:hAnsi="Courier New" w:cs="Courier New"/>
          <w:color w:val="669900"/>
          <w:sz w:val="20"/>
          <w:szCs w:val="20"/>
          <w:lang w:val="en-US" w:eastAsia="pt-BR"/>
        </w:rPr>
        <w:t>&lt;string&gt;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aulas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)</w:t>
      </w:r>
    </w:p>
    <w:p w14:paraId="14AB6770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{</w:t>
      </w:r>
    </w:p>
    <w:p w14:paraId="0EABE9A4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</w:t>
      </w:r>
      <w:r w:rsidRPr="004E1767">
        <w:rPr>
          <w:rFonts w:ascii="Courier New" w:eastAsia="Times New Roman" w:hAnsi="Courier New" w:cs="Courier New"/>
          <w:color w:val="708090"/>
          <w:sz w:val="20"/>
          <w:szCs w:val="20"/>
          <w:lang w:val="en-US" w:eastAsia="pt-BR"/>
        </w:rPr>
        <w:t>//foreach (var aula in aulas)</w:t>
      </w:r>
    </w:p>
    <w:p w14:paraId="742EEF29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</w:t>
      </w:r>
      <w:r w:rsidRPr="004E1767">
        <w:rPr>
          <w:rFonts w:ascii="Courier New" w:eastAsia="Times New Roman" w:hAnsi="Courier New" w:cs="Courier New"/>
          <w:color w:val="708090"/>
          <w:sz w:val="20"/>
          <w:szCs w:val="20"/>
          <w:lang w:val="en-US" w:eastAsia="pt-BR"/>
        </w:rPr>
        <w:t>//{</w:t>
      </w:r>
    </w:p>
    <w:p w14:paraId="4799F164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</w:t>
      </w:r>
      <w:r w:rsidRPr="004E1767">
        <w:rPr>
          <w:rFonts w:ascii="Courier New" w:eastAsia="Times New Roman" w:hAnsi="Courier New" w:cs="Courier New"/>
          <w:color w:val="708090"/>
          <w:sz w:val="20"/>
          <w:szCs w:val="20"/>
          <w:lang w:val="en-US" w:eastAsia="pt-BR"/>
        </w:rPr>
        <w:t>//    Console.WriteLine(aula);</w:t>
      </w:r>
    </w:p>
    <w:p w14:paraId="77CE645D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</w:t>
      </w:r>
      <w:r w:rsidRPr="004E1767">
        <w:rPr>
          <w:rFonts w:ascii="Courier New" w:eastAsia="Times New Roman" w:hAnsi="Courier New" w:cs="Courier New"/>
          <w:color w:val="708090"/>
          <w:sz w:val="20"/>
          <w:szCs w:val="20"/>
          <w:lang w:val="en-US" w:eastAsia="pt-BR"/>
        </w:rPr>
        <w:t>//}</w:t>
      </w:r>
    </w:p>
    <w:p w14:paraId="43ED3839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</w:p>
    <w:p w14:paraId="7E92C708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</w:t>
      </w:r>
      <w:r w:rsidRPr="004E1767">
        <w:rPr>
          <w:rFonts w:ascii="Courier New" w:eastAsia="Times New Roman" w:hAnsi="Courier New" w:cs="Courier New"/>
          <w:color w:val="708090"/>
          <w:sz w:val="20"/>
          <w:szCs w:val="20"/>
          <w:lang w:val="en-US" w:eastAsia="pt-BR"/>
        </w:rPr>
        <w:t>//for (int i = 0; i &lt; aulas.Count; i++)</w:t>
      </w:r>
    </w:p>
    <w:p w14:paraId="5FEA866D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</w:t>
      </w:r>
      <w:r w:rsidRPr="004E1767">
        <w:rPr>
          <w:rFonts w:ascii="Courier New" w:eastAsia="Times New Roman" w:hAnsi="Courier New" w:cs="Courier New"/>
          <w:color w:val="708090"/>
          <w:sz w:val="20"/>
          <w:szCs w:val="20"/>
          <w:lang w:val="pt-BR" w:eastAsia="pt-BR"/>
        </w:rPr>
        <w:t>//{</w:t>
      </w:r>
    </w:p>
    <w:p w14:paraId="4333DBA3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4E1767">
        <w:rPr>
          <w:rFonts w:ascii="Courier New" w:eastAsia="Times New Roman" w:hAnsi="Courier New" w:cs="Courier New"/>
          <w:color w:val="708090"/>
          <w:sz w:val="20"/>
          <w:szCs w:val="20"/>
          <w:lang w:val="pt-BR" w:eastAsia="pt-BR"/>
        </w:rPr>
        <w:t>//    Console.WriteLine(aulas[i]);</w:t>
      </w:r>
    </w:p>
    <w:p w14:paraId="377DE677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4E1767">
        <w:rPr>
          <w:rFonts w:ascii="Courier New" w:eastAsia="Times New Roman" w:hAnsi="Courier New" w:cs="Courier New"/>
          <w:color w:val="708090"/>
          <w:sz w:val="20"/>
          <w:szCs w:val="20"/>
          <w:lang w:val="pt-BR" w:eastAsia="pt-BR"/>
        </w:rPr>
        <w:t>//}</w:t>
      </w:r>
    </w:p>
    <w:p w14:paraId="73FF2C6F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</w:p>
    <w:p w14:paraId="1F5889EC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aulas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4E176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ForEach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aula 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=&gt;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</w:p>
    <w:p w14:paraId="22AFF648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{</w:t>
      </w:r>
    </w:p>
    <w:p w14:paraId="5387EFF0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    </w:t>
      </w:r>
      <w:r w:rsidRPr="004E176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Console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4E176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WriteLine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210CA47A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});</w:t>
      </w:r>
    </w:p>
    <w:p w14:paraId="7D0EB16F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pt-BR" w:eastAsia="pt-BR"/>
        </w:rPr>
      </w:pP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}</w:t>
      </w:r>
    </w:p>
    <w:p w14:paraId="37B9FCB7" w14:textId="77777777" w:rsidR="004E1767" w:rsidRPr="004E1767" w:rsidRDefault="004E1767" w:rsidP="004E1767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4E176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Rodaremos o código para verificar se o resultado é o mesmo, o que se confirma. Neste momento, acessaremos o primeiro elemento das aulas, o que significa imprimir a primeira aula. Colocaremos um </w:t>
      </w:r>
      <w:r w:rsidRPr="004E1767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Console.WriteLine("A primeira aula é " + aula[0]);</w:t>
      </w:r>
      <w:r w:rsidRPr="004E176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.</w:t>
      </w:r>
    </w:p>
    <w:p w14:paraId="7520C907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4E176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List</w:t>
      </w:r>
      <w:r w:rsidRPr="004E1767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&lt;string&gt;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aulas 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=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4E1767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new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4E176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List</w:t>
      </w:r>
      <w:r w:rsidRPr="004E1767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&lt;string&gt;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();</w:t>
      </w:r>
    </w:p>
    <w:p w14:paraId="05CCF580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4E176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Add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aulaIntro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22F2EEF7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4E176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Add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aulaModelando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5CC64DCC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4E176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Add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4E176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AulaSets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3EA383AB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</w:p>
    <w:p w14:paraId="21FF1AEE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4E176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Imprimir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52B8CDD6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</w:p>
    <w:p w14:paraId="16BD7F7C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pt-BR" w:eastAsia="pt-BR"/>
        </w:rPr>
      </w:pPr>
      <w:r w:rsidRPr="004E176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Console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4E176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WriteLine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4E1767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"A primeira aula é "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+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aulas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[</w:t>
      </w:r>
      <w:r w:rsidRPr="004E1767">
        <w:rPr>
          <w:rFonts w:ascii="Courier New" w:eastAsia="Times New Roman" w:hAnsi="Courier New" w:cs="Courier New"/>
          <w:color w:val="990055"/>
          <w:sz w:val="20"/>
          <w:szCs w:val="20"/>
          <w:lang w:val="pt-BR" w:eastAsia="pt-BR"/>
        </w:rPr>
        <w:t>0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]);</w:t>
      </w:r>
    </w:p>
    <w:p w14:paraId="7ED06B5F" w14:textId="77777777" w:rsidR="004E1767" w:rsidRPr="004E1767" w:rsidRDefault="004E1767" w:rsidP="004E1767">
      <w:pPr>
        <w:shd w:val="clear" w:color="auto" w:fill="FFFFFF"/>
        <w:spacing w:before="360" w:after="36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4E176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Rodando a aplicação, teremos o resultado:</w:t>
      </w:r>
    </w:p>
    <w:p w14:paraId="1CB4059D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pt-BR" w:eastAsia="pt-BR"/>
        </w:rPr>
      </w:pP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A primeira aula 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é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4E176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Introdu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çã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o 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à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s </w:t>
      </w:r>
      <w:r w:rsidRPr="004E176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Cole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çõ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es</w:t>
      </w:r>
    </w:p>
    <w:p w14:paraId="4148134E" w14:textId="77777777" w:rsidR="004E1767" w:rsidRPr="004E1767" w:rsidRDefault="004E1767" w:rsidP="004E1767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4E176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Caso queiramos a última aula, copiaremos a linha que acabamos de criar, trocaremos "primeira" por "última" e, no lugar do índice </w:t>
      </w:r>
      <w:r w:rsidRPr="004E1767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0</w:t>
      </w:r>
      <w:r w:rsidRPr="004E176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colocaremos o último índice que, como vimos anteriormente, será </w:t>
      </w:r>
      <w:r w:rsidRPr="004E1767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aulas.Count - 1</w:t>
      </w:r>
      <w:r w:rsidRPr="004E176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:</w:t>
      </w:r>
    </w:p>
    <w:p w14:paraId="051964D1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4E176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Console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4E176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WriteLine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4E1767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"A primeira aula é "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+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aulas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[</w:t>
      </w:r>
      <w:r w:rsidRPr="004E1767">
        <w:rPr>
          <w:rFonts w:ascii="Courier New" w:eastAsia="Times New Roman" w:hAnsi="Courier New" w:cs="Courier New"/>
          <w:color w:val="990055"/>
          <w:sz w:val="20"/>
          <w:szCs w:val="20"/>
          <w:lang w:val="pt-BR" w:eastAsia="pt-BR"/>
        </w:rPr>
        <w:t>0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]);</w:t>
      </w:r>
    </w:p>
    <w:p w14:paraId="3A3D525C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pt-BR" w:eastAsia="pt-BR"/>
        </w:rPr>
      </w:pPr>
      <w:r w:rsidRPr="004E176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Console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4E176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WriteLine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4E1767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"A última aula é "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+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aulas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[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4E176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Count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-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4E1767">
        <w:rPr>
          <w:rFonts w:ascii="Courier New" w:eastAsia="Times New Roman" w:hAnsi="Courier New" w:cs="Courier New"/>
          <w:color w:val="990055"/>
          <w:sz w:val="20"/>
          <w:szCs w:val="20"/>
          <w:lang w:val="pt-BR" w:eastAsia="pt-BR"/>
        </w:rPr>
        <w:t>1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]);</w:t>
      </w:r>
    </w:p>
    <w:p w14:paraId="5D8D623F" w14:textId="77777777" w:rsidR="004E1767" w:rsidRPr="004E1767" w:rsidRDefault="004E1767" w:rsidP="004E1767">
      <w:pPr>
        <w:shd w:val="clear" w:color="auto" w:fill="FFFFFF"/>
        <w:spacing w:before="360" w:after="36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4E176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Rodando a app novamente, teremos:</w:t>
      </w:r>
    </w:p>
    <w:p w14:paraId="13FEE807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pt-BR" w:eastAsia="pt-BR"/>
        </w:rPr>
      </w:pP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lastRenderedPageBreak/>
        <w:t xml:space="preserve">A 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ú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ltima aula 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é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4E176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Trabalhando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com </w:t>
      </w:r>
      <w:r w:rsidRPr="004E176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Conjuntos</w:t>
      </w:r>
    </w:p>
    <w:p w14:paraId="3517FF8E" w14:textId="77777777" w:rsidR="004E1767" w:rsidRPr="004E1767" w:rsidRDefault="004E1767" w:rsidP="004E1767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4E176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Outra maneira de acessarmos estes elementos - o último e o primeiro - se dá por meio de </w:t>
      </w:r>
      <w:r w:rsidRPr="004E1767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Last</w:t>
      </w:r>
      <w:r w:rsidRPr="004E176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e </w:t>
      </w:r>
      <w:r w:rsidRPr="004E1767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First</w:t>
      </w:r>
      <w:r w:rsidRPr="004E176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("último" e "primeiro" em inglês), respectivamente:</w:t>
      </w:r>
    </w:p>
    <w:p w14:paraId="74B3A819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4E176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Console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4E176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WriteLine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4E1767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"A primeira aula é "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+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aulas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4E176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First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());</w:t>
      </w:r>
    </w:p>
    <w:p w14:paraId="2B44CC28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pt-BR" w:eastAsia="pt-BR"/>
        </w:rPr>
      </w:pPr>
      <w:r w:rsidRPr="004E176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Console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4E176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WriteLine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4E1767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"A última aula é "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+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aulas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4E176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Last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());</w:t>
      </w:r>
    </w:p>
    <w:p w14:paraId="0958E4CA" w14:textId="77777777" w:rsidR="004E1767" w:rsidRPr="004E1767" w:rsidRDefault="004E1767" w:rsidP="004E1767">
      <w:pPr>
        <w:shd w:val="clear" w:color="auto" w:fill="FFFFFF"/>
        <w:spacing w:before="360" w:after="36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4E176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Rodaremos o código para confirmar esta alteração.</w:t>
      </w:r>
    </w:p>
    <w:p w14:paraId="324DCD16" w14:textId="77777777" w:rsidR="004E1767" w:rsidRPr="004E1767" w:rsidRDefault="004E1767" w:rsidP="004E1767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4E176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Neste vídeo, vimos alguns métodos interessantes da classe </w:t>
      </w:r>
      <w:r w:rsidRPr="004E1767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List</w:t>
      </w:r>
      <w:r w:rsidRPr="004E176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declarando-a de modos diferentes. E também aprendemos a visualizar impressões pelo método </w:t>
      </w:r>
      <w:r w:rsidRPr="004E1767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ForEach()</w:t>
      </w:r>
      <w:r w:rsidRPr="004E176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.</w:t>
      </w:r>
    </w:p>
    <w:p w14:paraId="6DC18534" w14:textId="77777777" w:rsidR="00AD2A6F" w:rsidRPr="00AD2A6F" w:rsidRDefault="00AD2A6F" w:rsidP="00AD2A6F">
      <w:pPr>
        <w:pStyle w:val="Ttulo1"/>
        <w:rPr>
          <w:b/>
          <w:bCs/>
          <w:noProof/>
        </w:rPr>
      </w:pPr>
      <w:bookmarkStart w:id="23" w:name="_Toc62147109"/>
      <w:r w:rsidRPr="00AD2A6F">
        <w:rPr>
          <w:b/>
          <w:bCs/>
          <w:noProof/>
        </w:rPr>
        <w:t>Operações com Listas</w:t>
      </w:r>
      <w:bookmarkEnd w:id="23"/>
    </w:p>
    <w:p w14:paraId="34200F48" w14:textId="77777777" w:rsidR="00AD2A6F" w:rsidRPr="00AD2A6F" w:rsidRDefault="00AD2A6F" w:rsidP="00AD2A6F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AD2A6F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Desta vez queremos trocar o nome da primeira aula acessando a lista de aulas e a primeira posição, de índice </w:t>
      </w:r>
      <w:r w:rsidRPr="00AD2A6F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0</w:t>
      </w:r>
      <w:r w:rsidRPr="00AD2A6F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. Atribuiremos a ela um novo valor </w:t>
      </w:r>
      <w:r w:rsidRPr="00AD2A6F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string</w:t>
      </w:r>
      <w:r w:rsidRPr="00AD2A6F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.</w:t>
      </w:r>
    </w:p>
    <w:p w14:paraId="4CF70C81" w14:textId="77777777" w:rsidR="00AD2A6F" w:rsidRPr="00AD2A6F" w:rsidRDefault="00AD2A6F" w:rsidP="00AD2A6F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AD2A6F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Console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AD2A6F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WriteLine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AD2A6F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"A última aula é "</w:t>
      </w:r>
      <w:r w:rsidRPr="00AD2A6F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+</w:t>
      </w:r>
      <w:r w:rsidRPr="00AD2A6F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aulas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[</w:t>
      </w:r>
      <w:r w:rsidRPr="00AD2A6F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AD2A6F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Count</w:t>
      </w:r>
      <w:r w:rsidRPr="00AD2A6F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-</w:t>
      </w:r>
      <w:r w:rsidRPr="00AD2A6F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AD2A6F">
        <w:rPr>
          <w:rFonts w:ascii="Courier New" w:eastAsia="Times New Roman" w:hAnsi="Courier New" w:cs="Courier New"/>
          <w:color w:val="990055"/>
          <w:sz w:val="20"/>
          <w:szCs w:val="20"/>
          <w:lang w:val="pt-BR" w:eastAsia="pt-BR"/>
        </w:rPr>
        <w:t>1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]);</w:t>
      </w:r>
    </w:p>
    <w:p w14:paraId="3CA7986A" w14:textId="77777777" w:rsidR="00AD2A6F" w:rsidRPr="00AD2A6F" w:rsidRDefault="00AD2A6F" w:rsidP="00AD2A6F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AD2A6F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Console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AD2A6F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WriteLine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AD2A6F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"A última aula é "</w:t>
      </w:r>
      <w:r w:rsidRPr="00AD2A6F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+</w:t>
      </w:r>
      <w:r w:rsidRPr="00AD2A6F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aulas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AD2A6F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Last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());</w:t>
      </w:r>
    </w:p>
    <w:p w14:paraId="048EF566" w14:textId="77777777" w:rsidR="00AD2A6F" w:rsidRPr="00AD2A6F" w:rsidRDefault="00AD2A6F" w:rsidP="00AD2A6F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</w:p>
    <w:p w14:paraId="7B690A31" w14:textId="77777777" w:rsidR="00AD2A6F" w:rsidRPr="00AD2A6F" w:rsidRDefault="00AD2A6F" w:rsidP="00AD2A6F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AD2A6F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[</w:t>
      </w:r>
      <w:r w:rsidRPr="00AD2A6F">
        <w:rPr>
          <w:rFonts w:ascii="Courier New" w:eastAsia="Times New Roman" w:hAnsi="Courier New" w:cs="Courier New"/>
          <w:color w:val="990055"/>
          <w:sz w:val="20"/>
          <w:szCs w:val="20"/>
          <w:lang w:val="pt-BR" w:eastAsia="pt-BR"/>
        </w:rPr>
        <w:t>0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]</w:t>
      </w:r>
      <w:r w:rsidRPr="00AD2A6F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=</w:t>
      </w:r>
      <w:r w:rsidRPr="00AD2A6F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AD2A6F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"Trabalhando com Listas"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;</w:t>
      </w:r>
    </w:p>
    <w:p w14:paraId="07B8E63A" w14:textId="77777777" w:rsidR="00AD2A6F" w:rsidRPr="00AD2A6F" w:rsidRDefault="00AD2A6F" w:rsidP="00AD2A6F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pt-BR" w:eastAsia="pt-BR"/>
        </w:rPr>
      </w:pPr>
      <w:r w:rsidRPr="00AD2A6F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Imprimir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AD2A6F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5B64EC40" w14:textId="77777777" w:rsidR="00AD2A6F" w:rsidRPr="00AD2A6F" w:rsidRDefault="00AD2A6F" w:rsidP="00AD2A6F">
      <w:pPr>
        <w:shd w:val="clear" w:color="auto" w:fill="FFFFFF"/>
        <w:spacing w:before="360" w:after="36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AD2A6F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Rodaremos a aplicação e verificaremos que a alteração foi feita corretamente.</w:t>
      </w:r>
    </w:p>
    <w:p w14:paraId="49C84165" w14:textId="06850F01" w:rsidR="00AD2A6F" w:rsidRDefault="00AD2A6F" w:rsidP="00AD2A6F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AD2A6F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Para exemplificarmos uma busca por determinada palavra nesta lista, pesquisaremos pela primeira que contiver a palavra "trabalhando". Já vimos que </w:t>
      </w:r>
      <w:r w:rsidRPr="00AD2A6F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First()</w:t>
      </w:r>
      <w:r w:rsidRPr="00AD2A6F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retornará o primeiro elemento independentemente do conteúdo. No entanto, este método possui sobrecarga ("</w:t>
      </w:r>
      <w:r w:rsidRPr="00AD2A6F">
        <w:rPr>
          <w:rFonts w:ascii="Times New Roman" w:eastAsia="Times New Roman" w:hAnsi="Times New Roman" w:cs="Times New Roman"/>
          <w:i/>
          <w:iCs/>
          <w:color w:val="3D464D"/>
          <w:sz w:val="27"/>
          <w:szCs w:val="27"/>
          <w:lang w:val="pt-BR" w:eastAsia="pt-BR"/>
        </w:rPr>
        <w:t>overload</w:t>
      </w:r>
      <w:r w:rsidRPr="00AD2A6F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"), o que é bastante útil.</w:t>
      </w:r>
    </w:p>
    <w:p w14:paraId="399D4439" w14:textId="02AEE851" w:rsidR="00B071D1" w:rsidRPr="00AD2A6F" w:rsidRDefault="00B071D1" w:rsidP="00AD2A6F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>
        <w:rPr>
          <w:noProof/>
        </w:rPr>
        <w:drawing>
          <wp:inline distT="0" distB="0" distL="0" distR="0" wp14:anchorId="0B132BF1" wp14:editId="3B54855F">
            <wp:extent cx="5731510" cy="2182495"/>
            <wp:effectExtent l="0" t="0" r="2540" b="8255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199FB" w14:textId="77777777" w:rsidR="00AD2A6F" w:rsidRPr="00AD2A6F" w:rsidRDefault="00AD2A6F" w:rsidP="00AD2A6F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AD2A6F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Existe a opção de passarmos um parâmetro para </w:t>
      </w:r>
      <w:r w:rsidRPr="00AD2A6F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First()</w:t>
      </w:r>
      <w:r w:rsidRPr="00AD2A6F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um predicado possível de ser utilizado por meio de uma expressão lambda, a qual define, neste caso, uma função anônima. Utilizaremos também o método </w:t>
      </w:r>
      <w:r w:rsidRPr="00AD2A6F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Contains()</w:t>
      </w:r>
      <w:r w:rsidRPr="00AD2A6F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que trará </w:t>
      </w:r>
      <w:r w:rsidRPr="00AD2A6F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true</w:t>
      </w:r>
      <w:r w:rsidRPr="00AD2A6F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ou </w:t>
      </w:r>
      <w:r w:rsidRPr="00AD2A6F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false</w:t>
      </w:r>
      <w:r w:rsidRPr="00AD2A6F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dependendo do resultado da busca.</w:t>
      </w:r>
    </w:p>
    <w:p w14:paraId="60FD074D" w14:textId="77777777" w:rsidR="00AD2A6F" w:rsidRPr="00AD2A6F" w:rsidRDefault="00AD2A6F" w:rsidP="00AD2A6F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pt-BR" w:eastAsia="pt-BR"/>
        </w:rPr>
      </w:pPr>
      <w:r w:rsidRPr="00AD2A6F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Console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AD2A6F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WriteLine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AD2A6F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"A primeira aula 'Trabalhando' é:"</w:t>
      </w:r>
      <w:r w:rsidRPr="00AD2A6F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+</w:t>
      </w:r>
      <w:r w:rsidRPr="00AD2A6F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aulas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AD2A6F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First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AD2A6F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aula 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=&gt;</w:t>
      </w:r>
      <w:r w:rsidRPr="00AD2A6F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aula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AD2A6F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Contains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AD2A6F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"Trabalhando"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)));</w:t>
      </w:r>
    </w:p>
    <w:p w14:paraId="660DFBFF" w14:textId="77777777" w:rsidR="00AD2A6F" w:rsidRPr="00AD2A6F" w:rsidRDefault="00AD2A6F" w:rsidP="00AD2A6F">
      <w:pPr>
        <w:shd w:val="clear" w:color="auto" w:fill="FFFFFF"/>
        <w:spacing w:before="360" w:after="36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AD2A6F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lastRenderedPageBreak/>
        <w:t>Vamos rodar a aplicação. Obteremos o seguinte:</w:t>
      </w:r>
    </w:p>
    <w:p w14:paraId="41895C79" w14:textId="77777777" w:rsidR="00AD2A6F" w:rsidRPr="00AD2A6F" w:rsidRDefault="00AD2A6F" w:rsidP="00AD2A6F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pt-BR" w:eastAsia="pt-BR"/>
        </w:rPr>
      </w:pPr>
      <w:r w:rsidRPr="00AD2A6F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A primeira aula </w:t>
      </w:r>
      <w:r w:rsidRPr="00AD2A6F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'Trabalhando'</w:t>
      </w:r>
      <w:r w:rsidRPr="00AD2A6F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é:</w:t>
      </w:r>
      <w:r w:rsidRPr="00AD2A6F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AD2A6F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Trabalhando</w:t>
      </w:r>
      <w:r w:rsidRPr="00AD2A6F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com </w:t>
      </w:r>
      <w:r w:rsidRPr="00AD2A6F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Listas</w:t>
      </w:r>
    </w:p>
    <w:p w14:paraId="4DAD6AF1" w14:textId="77777777" w:rsidR="00AD2A6F" w:rsidRPr="00AD2A6F" w:rsidRDefault="00AD2A6F" w:rsidP="00AD2A6F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AD2A6F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Faremos algo parecido para buscarmos a última aula. Copiaremos as linhas de código recém criadas e substituiremos "primeira" por "última" e "</w:t>
      </w:r>
      <w:r w:rsidRPr="00AD2A6F">
        <w:rPr>
          <w:rFonts w:ascii="Times New Roman" w:eastAsia="Times New Roman" w:hAnsi="Times New Roman" w:cs="Times New Roman"/>
          <w:i/>
          <w:iCs/>
          <w:color w:val="3D464D"/>
          <w:sz w:val="27"/>
          <w:szCs w:val="27"/>
          <w:lang w:val="pt-BR" w:eastAsia="pt-BR"/>
        </w:rPr>
        <w:t>First</w:t>
      </w:r>
      <w:r w:rsidRPr="00AD2A6F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" por "</w:t>
      </w:r>
      <w:r w:rsidRPr="00AD2A6F">
        <w:rPr>
          <w:rFonts w:ascii="Times New Roman" w:eastAsia="Times New Roman" w:hAnsi="Times New Roman" w:cs="Times New Roman"/>
          <w:i/>
          <w:iCs/>
          <w:color w:val="3D464D"/>
          <w:sz w:val="27"/>
          <w:szCs w:val="27"/>
          <w:lang w:val="pt-BR" w:eastAsia="pt-BR"/>
        </w:rPr>
        <w:t>Last</w:t>
      </w:r>
      <w:r w:rsidRPr="00AD2A6F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":</w:t>
      </w:r>
    </w:p>
    <w:p w14:paraId="10EC895A" w14:textId="77777777" w:rsidR="00AD2A6F" w:rsidRPr="00AD2A6F" w:rsidRDefault="00AD2A6F" w:rsidP="00AD2A6F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AD2A6F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Console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AD2A6F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WriteLine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AD2A6F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"A primeira aula 'Trabalhando' é:"</w:t>
      </w:r>
      <w:r w:rsidRPr="00AD2A6F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+</w:t>
      </w:r>
      <w:r w:rsidRPr="00AD2A6F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aulas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AD2A6F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First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AD2A6F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aula 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=&gt;</w:t>
      </w:r>
      <w:r w:rsidRPr="00AD2A6F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aula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AD2A6F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Contains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AD2A6F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"Trabalhando"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)));</w:t>
      </w:r>
    </w:p>
    <w:p w14:paraId="5D5E0774" w14:textId="77777777" w:rsidR="00AD2A6F" w:rsidRPr="00AD2A6F" w:rsidRDefault="00AD2A6F" w:rsidP="00AD2A6F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</w:p>
    <w:p w14:paraId="7B50CB19" w14:textId="77777777" w:rsidR="00AD2A6F" w:rsidRPr="00AD2A6F" w:rsidRDefault="00AD2A6F" w:rsidP="00AD2A6F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pt-BR" w:eastAsia="pt-BR"/>
        </w:rPr>
      </w:pPr>
      <w:r w:rsidRPr="00AD2A6F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Console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AD2A6F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WriteLine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AD2A6F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"A última aula 'Trabalhando' é:"</w:t>
      </w:r>
      <w:r w:rsidRPr="00AD2A6F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+</w:t>
      </w:r>
      <w:r w:rsidRPr="00AD2A6F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aulas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AD2A6F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Last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AD2A6F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aula 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=&gt;</w:t>
      </w:r>
      <w:r w:rsidRPr="00AD2A6F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aula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AD2A6F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Contains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AD2A6F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"Trabalhando"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)));</w:t>
      </w:r>
    </w:p>
    <w:p w14:paraId="658C75BE" w14:textId="77777777" w:rsidR="00AD2A6F" w:rsidRPr="00AD2A6F" w:rsidRDefault="00AD2A6F" w:rsidP="00AD2A6F">
      <w:pPr>
        <w:shd w:val="clear" w:color="auto" w:fill="FFFFFF"/>
        <w:spacing w:before="360" w:after="36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AD2A6F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Feito isto, obteremos a mensagem:</w:t>
      </w:r>
    </w:p>
    <w:p w14:paraId="588DD702" w14:textId="77777777" w:rsidR="00AD2A6F" w:rsidRPr="00AD2A6F" w:rsidRDefault="00AD2A6F" w:rsidP="00AD2A6F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pt-BR" w:eastAsia="pt-BR"/>
        </w:rPr>
      </w:pPr>
      <w:r w:rsidRPr="00AD2A6F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A 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ú</w:t>
      </w:r>
      <w:r w:rsidRPr="00AD2A6F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ltima aula </w:t>
      </w:r>
      <w:r w:rsidRPr="00AD2A6F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'Trabalhando'</w:t>
      </w:r>
      <w:r w:rsidRPr="00AD2A6F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é:</w:t>
      </w:r>
      <w:r w:rsidRPr="00AD2A6F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AD2A6F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Trabalhando</w:t>
      </w:r>
      <w:r w:rsidRPr="00AD2A6F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com </w:t>
      </w:r>
      <w:r w:rsidRPr="00AD2A6F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Conjuntos</w:t>
      </w:r>
    </w:p>
    <w:p w14:paraId="547E5186" w14:textId="77777777" w:rsidR="00AD2A6F" w:rsidRPr="00AD2A6F" w:rsidRDefault="00AD2A6F" w:rsidP="00AD2A6F">
      <w:pPr>
        <w:shd w:val="clear" w:color="auto" w:fill="FFFFFF"/>
        <w:spacing w:before="360" w:after="36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AD2A6F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Para buscarmos a palavra "Conclusão", copiaremos e colaremos o código novamente, trocando "Trabalhando" por "Conclusão":</w:t>
      </w:r>
    </w:p>
    <w:p w14:paraId="0D0A6DCE" w14:textId="77777777" w:rsidR="00AD2A6F" w:rsidRPr="00AD2A6F" w:rsidRDefault="00AD2A6F" w:rsidP="00AD2A6F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AD2A6F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Console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AD2A6F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WriteLine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AD2A6F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"A primeira aula 'Trabalhando' é:"</w:t>
      </w:r>
      <w:r w:rsidRPr="00AD2A6F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+</w:t>
      </w:r>
      <w:r w:rsidRPr="00AD2A6F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aulas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AD2A6F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First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AD2A6F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aula 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=&gt;</w:t>
      </w:r>
      <w:r w:rsidRPr="00AD2A6F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aula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AD2A6F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Contains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AD2A6F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"Trabalhando"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)));</w:t>
      </w:r>
    </w:p>
    <w:p w14:paraId="64232F6E" w14:textId="77777777" w:rsidR="00AD2A6F" w:rsidRPr="00AD2A6F" w:rsidRDefault="00AD2A6F" w:rsidP="00AD2A6F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</w:p>
    <w:p w14:paraId="34DF869F" w14:textId="77777777" w:rsidR="00AD2A6F" w:rsidRPr="00AD2A6F" w:rsidRDefault="00AD2A6F" w:rsidP="00AD2A6F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AD2A6F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Console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AD2A6F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WriteLine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AD2A6F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"A última aula 'Trabalhando' é:"</w:t>
      </w:r>
      <w:r w:rsidRPr="00AD2A6F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+</w:t>
      </w:r>
      <w:r w:rsidRPr="00AD2A6F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aulas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AD2A6F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Last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AD2A6F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aula 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=&gt;</w:t>
      </w:r>
      <w:r w:rsidRPr="00AD2A6F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aula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AD2A6F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Contains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AD2A6F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"Trabalhando"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)));</w:t>
      </w:r>
    </w:p>
    <w:p w14:paraId="7E3C5EAB" w14:textId="77777777" w:rsidR="00AD2A6F" w:rsidRPr="00AD2A6F" w:rsidRDefault="00AD2A6F" w:rsidP="00AD2A6F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</w:p>
    <w:p w14:paraId="6D08CF50" w14:textId="77777777" w:rsidR="00AD2A6F" w:rsidRPr="00AD2A6F" w:rsidRDefault="00AD2A6F" w:rsidP="00AD2A6F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pt-BR" w:eastAsia="pt-BR"/>
        </w:rPr>
      </w:pPr>
      <w:r w:rsidRPr="00AD2A6F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Console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AD2A6F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WriteLine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AD2A6F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"A primeira aula 'Conclusão' é:"</w:t>
      </w:r>
      <w:r w:rsidRPr="00AD2A6F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+</w:t>
      </w:r>
      <w:r w:rsidRPr="00AD2A6F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aulas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AD2A6F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First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AD2A6F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aula 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=&gt;</w:t>
      </w:r>
      <w:r w:rsidRPr="00AD2A6F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aula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AD2A6F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Contains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AD2A6F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"Conclusão"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)));</w:t>
      </w:r>
    </w:p>
    <w:p w14:paraId="06062062" w14:textId="7F797999" w:rsidR="00AD2A6F" w:rsidRDefault="00AD2A6F" w:rsidP="00AD2A6F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AD2A6F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Obteremos um erro de </w:t>
      </w:r>
      <w:r w:rsidRPr="00AD2A6F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InvalidOperationException</w:t>
      </w:r>
      <w:r w:rsidRPr="00AD2A6F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: "A sequência não contém elementos de correspondência". </w:t>
      </w:r>
      <w:r w:rsidRPr="00B071D1">
        <w:rPr>
          <w:rFonts w:ascii="Times New Roman" w:eastAsia="Times New Roman" w:hAnsi="Times New Roman" w:cs="Times New Roman"/>
          <w:b/>
          <w:bCs/>
          <w:color w:val="3D464D"/>
          <w:sz w:val="27"/>
          <w:szCs w:val="27"/>
          <w:highlight w:val="yellow"/>
          <w:lang w:val="pt-BR" w:eastAsia="pt-BR"/>
        </w:rPr>
        <w:t>Muito cuidado quando for fazer uma busca deste tipo, cujo resultado não é encontrado, pois será necessário estar preparado para tratar este tipo de situação</w:t>
      </w:r>
      <w:r w:rsidRPr="00B071D1">
        <w:rPr>
          <w:rFonts w:ascii="Times New Roman" w:eastAsia="Times New Roman" w:hAnsi="Times New Roman" w:cs="Times New Roman"/>
          <w:color w:val="3D464D"/>
          <w:sz w:val="27"/>
          <w:szCs w:val="27"/>
          <w:highlight w:val="yellow"/>
          <w:lang w:val="pt-BR" w:eastAsia="pt-BR"/>
        </w:rPr>
        <w:t>.</w:t>
      </w:r>
    </w:p>
    <w:p w14:paraId="723AE601" w14:textId="05254FEF" w:rsidR="00B071D1" w:rsidRDefault="00B071D1" w:rsidP="00AD2A6F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>
        <w:rPr>
          <w:noProof/>
        </w:rPr>
        <w:drawing>
          <wp:inline distT="0" distB="0" distL="0" distR="0" wp14:anchorId="44A86012" wp14:editId="437F4921">
            <wp:extent cx="5731510" cy="1459865"/>
            <wp:effectExtent l="0" t="0" r="2540" b="6985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8283E" w14:textId="77777777" w:rsidR="00B071D1" w:rsidRPr="00AD2A6F" w:rsidRDefault="00B071D1" w:rsidP="00AD2A6F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</w:p>
    <w:p w14:paraId="34150DDE" w14:textId="348D59DD" w:rsidR="00AD2A6F" w:rsidRDefault="00AD2A6F" w:rsidP="00AD2A6F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AD2A6F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Neste caso, em vez de </w:t>
      </w:r>
      <w:r w:rsidRPr="00AD2A6F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First()</w:t>
      </w:r>
      <w:r w:rsidRPr="00AD2A6F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usaremos um método similar, </w:t>
      </w:r>
      <w:r w:rsidRPr="00AD2A6F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FirstOrDefault()</w:t>
      </w:r>
      <w:r w:rsidRPr="00AD2A6F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o qual retorna o primeiro elemento de uma sequência ou valor default, se a sequência não contém elementos. Ou seja, quando nada é encontrado, o valor será substituído por um "</w:t>
      </w:r>
      <w:r w:rsidRPr="00AD2A6F">
        <w:rPr>
          <w:rFonts w:ascii="Times New Roman" w:eastAsia="Times New Roman" w:hAnsi="Times New Roman" w:cs="Times New Roman"/>
          <w:i/>
          <w:iCs/>
          <w:color w:val="3D464D"/>
          <w:sz w:val="27"/>
          <w:szCs w:val="27"/>
          <w:lang w:val="pt-BR" w:eastAsia="pt-BR"/>
        </w:rPr>
        <w:t>null</w:t>
      </w:r>
      <w:r w:rsidRPr="00AD2A6F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", ou "nulo".</w:t>
      </w:r>
    </w:p>
    <w:p w14:paraId="2DBD50A6" w14:textId="77777777" w:rsidR="00B071D1" w:rsidRPr="00AD2A6F" w:rsidRDefault="00B071D1" w:rsidP="00AD2A6F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</w:p>
    <w:p w14:paraId="26C1D551" w14:textId="77777777" w:rsidR="00AD2A6F" w:rsidRPr="00AD2A6F" w:rsidRDefault="00AD2A6F" w:rsidP="00AD2A6F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pt-BR" w:eastAsia="pt-BR"/>
        </w:rPr>
      </w:pPr>
      <w:r w:rsidRPr="00AD2A6F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Console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AD2A6F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WriteLine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AD2A6F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"A primeira aula 'Conclusão' é:"</w:t>
      </w:r>
      <w:r w:rsidRPr="00AD2A6F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+</w:t>
      </w:r>
      <w:r w:rsidRPr="00AD2A6F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aulas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AD2A6F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FirstOrDefault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AD2A6F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aula 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=&gt;</w:t>
      </w:r>
      <w:r w:rsidRPr="00AD2A6F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aula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AD2A6F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Contains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AD2A6F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"Conclusão"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)));</w:t>
      </w:r>
    </w:p>
    <w:p w14:paraId="75214BD4" w14:textId="77777777" w:rsidR="00AD2A6F" w:rsidRPr="00AD2A6F" w:rsidRDefault="00AD2A6F" w:rsidP="00AD2A6F">
      <w:pPr>
        <w:shd w:val="clear" w:color="auto" w:fill="FFFFFF"/>
        <w:spacing w:before="360" w:after="36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AD2A6F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Ao rodarmos este novo código, nenhum erro aparece, e sim o seguinte texto:</w:t>
      </w:r>
    </w:p>
    <w:p w14:paraId="19670831" w14:textId="77777777" w:rsidR="00AD2A6F" w:rsidRPr="00AD2A6F" w:rsidRDefault="00AD2A6F" w:rsidP="00AD2A6F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pt-BR" w:eastAsia="pt-BR"/>
        </w:rPr>
      </w:pPr>
      <w:r w:rsidRPr="00AD2A6F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lastRenderedPageBreak/>
        <w:t xml:space="preserve">A primeira aula </w:t>
      </w:r>
      <w:r w:rsidRPr="00AD2A6F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'Conclusão'</w:t>
      </w:r>
      <w:r w:rsidRPr="00AD2A6F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é:</w:t>
      </w:r>
    </w:p>
    <w:p w14:paraId="20B2032A" w14:textId="77777777" w:rsidR="00AD2A6F" w:rsidRPr="00AD2A6F" w:rsidRDefault="00AD2A6F" w:rsidP="00AD2A6F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AD2A6F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Se quisermos reverter esta lista para trocarmos sua ordem, assim como fizemos com os arrays, utilizaremos </w:t>
      </w:r>
      <w:r w:rsidRPr="00AD2A6F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aulas.Reverse();</w:t>
      </w:r>
      <w:r w:rsidRPr="00AD2A6F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sem termos que acessar o método da classe Array como fazíamos anteriormente. A reversão é feita diretamente no objeto </w:t>
      </w:r>
      <w:r w:rsidRPr="00AD2A6F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aulas</w:t>
      </w:r>
      <w:r w:rsidRPr="00AD2A6F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.</w:t>
      </w:r>
    </w:p>
    <w:p w14:paraId="6830210C" w14:textId="77777777" w:rsidR="00AD2A6F" w:rsidRPr="00AD2A6F" w:rsidRDefault="00AD2A6F" w:rsidP="00AD2A6F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AD2A6F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AD2A6F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Reverse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();</w:t>
      </w:r>
    </w:p>
    <w:p w14:paraId="1970AB71" w14:textId="77777777" w:rsidR="00AD2A6F" w:rsidRPr="00AD2A6F" w:rsidRDefault="00AD2A6F" w:rsidP="00AD2A6F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pt-BR" w:eastAsia="pt-BR"/>
        </w:rPr>
      </w:pPr>
      <w:r w:rsidRPr="00AD2A6F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Imprimir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AD2A6F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126DDEFA" w14:textId="77777777" w:rsidR="00AD2A6F" w:rsidRPr="00AD2A6F" w:rsidRDefault="00AD2A6F" w:rsidP="00AD2A6F">
      <w:pPr>
        <w:shd w:val="clear" w:color="auto" w:fill="FFFFFF"/>
        <w:spacing w:before="360" w:after="36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AD2A6F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Teremos o que queríamos e, para voltarmos ao estado inicial, basta copiarmos e colarmos estas mesmas linhas.</w:t>
      </w:r>
    </w:p>
    <w:p w14:paraId="27520B0B" w14:textId="77777777" w:rsidR="00B071D1" w:rsidRDefault="00AD2A6F" w:rsidP="00AD2A6F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AD2A6F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Assim como fizemos com os arrays, que tal removermos o último elemento da lista? </w:t>
      </w:r>
    </w:p>
    <w:p w14:paraId="173A7A16" w14:textId="77777777" w:rsidR="00B071D1" w:rsidRDefault="00B071D1" w:rsidP="00AD2A6F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>
        <w:rPr>
          <w:noProof/>
        </w:rPr>
        <w:drawing>
          <wp:inline distT="0" distB="0" distL="0" distR="0" wp14:anchorId="18516723" wp14:editId="2702033F">
            <wp:extent cx="5731510" cy="2148205"/>
            <wp:effectExtent l="0" t="0" r="2540" b="4445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73F7F" w14:textId="77777777" w:rsidR="00B071D1" w:rsidRDefault="00B071D1" w:rsidP="00AD2A6F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</w:p>
    <w:p w14:paraId="1C0FD6E4" w14:textId="793F10EF" w:rsidR="00AD2A6F" w:rsidRDefault="00B071D1" w:rsidP="00AD2A6F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>
        <w:rPr>
          <w:noProof/>
        </w:rPr>
        <w:drawing>
          <wp:inline distT="0" distB="0" distL="0" distR="0" wp14:anchorId="1AD0B16B" wp14:editId="696F7A80">
            <wp:extent cx="5731510" cy="2459990"/>
            <wp:effectExtent l="0" t="0" r="2540" b="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D2A6F" w:rsidRPr="00AD2A6F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Acessaremos o objeto </w:t>
      </w:r>
      <w:r w:rsidR="00AD2A6F" w:rsidRPr="00AD2A6F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aulas</w:t>
      </w:r>
      <w:r w:rsidR="00AD2A6F" w:rsidRPr="00AD2A6F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e usaremos o método </w:t>
      </w:r>
      <w:r w:rsidR="00AD2A6F" w:rsidRPr="00AD2A6F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Remove()</w:t>
      </w:r>
      <w:r w:rsidR="00AD2A6F" w:rsidRPr="00AD2A6F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que nos traz outras opções, como </w:t>
      </w:r>
      <w:r w:rsidR="00AD2A6F" w:rsidRPr="00AD2A6F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RemoveAt()</w:t>
      </w:r>
      <w:r w:rsidR="00AD2A6F" w:rsidRPr="00AD2A6F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(remoção de uma parte específica), para o qual também precisaremos passar o índice desejado.</w:t>
      </w:r>
    </w:p>
    <w:p w14:paraId="0379908C" w14:textId="7BB11E14" w:rsidR="00704868" w:rsidRPr="00AD2A6F" w:rsidRDefault="00704868" w:rsidP="00AD2A6F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>
        <w:rPr>
          <w:noProof/>
        </w:rPr>
        <w:lastRenderedPageBreak/>
        <w:drawing>
          <wp:inline distT="0" distB="0" distL="0" distR="0" wp14:anchorId="54DBEB50" wp14:editId="2E1809AE">
            <wp:extent cx="5731510" cy="3228340"/>
            <wp:effectExtent l="0" t="0" r="2540" b="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3B9E7" w14:textId="77777777" w:rsidR="00AD2A6F" w:rsidRPr="00AD2A6F" w:rsidRDefault="00AD2A6F" w:rsidP="00AD2A6F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AD2A6F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Neste caso, precisaremos saber o tamanho da nossa lista por meio de </w:t>
      </w:r>
      <w:r w:rsidRPr="00AD2A6F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aulas.Count</w:t>
      </w:r>
      <w:r w:rsidRPr="00AD2A6F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imprimindo-a em seguida:</w:t>
      </w:r>
    </w:p>
    <w:p w14:paraId="57EF9AEC" w14:textId="77777777" w:rsidR="00AD2A6F" w:rsidRPr="00326A49" w:rsidRDefault="00AD2A6F" w:rsidP="00AD2A6F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326A49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>aulas</w:t>
      </w:r>
      <w:r w:rsidRPr="00326A49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.</w:t>
      </w:r>
      <w:r w:rsidRPr="00326A49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RemoveAt</w:t>
      </w:r>
      <w:r w:rsidRPr="00326A49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(</w:t>
      </w:r>
      <w:r w:rsidRPr="00326A49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>aulas</w:t>
      </w:r>
      <w:r w:rsidRPr="00326A49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.</w:t>
      </w:r>
      <w:r w:rsidRPr="00326A49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Count</w:t>
      </w:r>
      <w:r w:rsidRPr="00326A49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326A49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-</w:t>
      </w:r>
      <w:r w:rsidRPr="00326A49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326A49">
        <w:rPr>
          <w:rFonts w:ascii="Courier New" w:eastAsia="Times New Roman" w:hAnsi="Courier New" w:cs="Courier New"/>
          <w:color w:val="990055"/>
          <w:sz w:val="20"/>
          <w:szCs w:val="20"/>
          <w:lang w:val="en-US" w:eastAsia="pt-BR"/>
        </w:rPr>
        <w:t>1</w:t>
      </w:r>
      <w:r w:rsidRPr="00326A49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);</w:t>
      </w:r>
    </w:p>
    <w:p w14:paraId="1E173EEE" w14:textId="77777777" w:rsidR="00AD2A6F" w:rsidRPr="00326A49" w:rsidRDefault="00AD2A6F" w:rsidP="00AD2A6F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en-US" w:eastAsia="pt-BR"/>
        </w:rPr>
      </w:pPr>
      <w:r w:rsidRPr="00326A49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Imprimir</w:t>
      </w:r>
      <w:r w:rsidRPr="00326A49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(</w:t>
      </w:r>
      <w:r w:rsidRPr="00326A49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>aulas</w:t>
      </w:r>
      <w:r w:rsidRPr="00326A49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);</w:t>
      </w:r>
    </w:p>
    <w:p w14:paraId="7CD5F937" w14:textId="77777777" w:rsidR="00AD2A6F" w:rsidRPr="00AD2A6F" w:rsidRDefault="00AD2A6F" w:rsidP="00AD2A6F">
      <w:pPr>
        <w:shd w:val="clear" w:color="auto" w:fill="FFFFFF"/>
        <w:spacing w:before="360" w:after="36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AD2A6F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Obteremos:</w:t>
      </w:r>
    </w:p>
    <w:p w14:paraId="37C69B22" w14:textId="77777777" w:rsidR="00AD2A6F" w:rsidRPr="00AD2A6F" w:rsidRDefault="00AD2A6F" w:rsidP="00AD2A6F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AD2A6F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Trabalhando</w:t>
      </w:r>
      <w:r w:rsidRPr="00AD2A6F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com </w:t>
      </w:r>
      <w:r w:rsidRPr="00AD2A6F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Listas</w:t>
      </w:r>
    </w:p>
    <w:p w14:paraId="593A2D69" w14:textId="77777777" w:rsidR="00AD2A6F" w:rsidRPr="00AD2A6F" w:rsidRDefault="00AD2A6F" w:rsidP="00AD2A6F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pt-BR" w:eastAsia="pt-BR"/>
        </w:rPr>
      </w:pPr>
      <w:r w:rsidRPr="00AD2A6F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Modelando</w:t>
      </w:r>
      <w:r w:rsidRPr="00AD2A6F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a </w:t>
      </w:r>
      <w:r w:rsidRPr="00AD2A6F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Classe</w:t>
      </w:r>
      <w:r w:rsidRPr="00AD2A6F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AD2A6F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Aula</w:t>
      </w:r>
    </w:p>
    <w:p w14:paraId="2F7B00F8" w14:textId="77777777" w:rsidR="004E684D" w:rsidRDefault="00AD2A6F" w:rsidP="00AD2A6F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AD2A6F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O "Trabalhando com Conjuntos" sumiu, pois foi removido. </w:t>
      </w:r>
    </w:p>
    <w:p w14:paraId="27ECE89E" w14:textId="739AEFF8" w:rsidR="00AD2A6F" w:rsidRPr="00AD2A6F" w:rsidRDefault="004E684D" w:rsidP="00AD2A6F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>
        <w:rPr>
          <w:noProof/>
        </w:rPr>
        <w:drawing>
          <wp:inline distT="0" distB="0" distL="0" distR="0" wp14:anchorId="19F503F8" wp14:editId="3540526A">
            <wp:extent cx="5731510" cy="3151505"/>
            <wp:effectExtent l="0" t="0" r="2540" b="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D2A6F" w:rsidRPr="00AD2A6F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Temos dois elementos, diferentemente de um array, cuja remoção do último elemento se dá pelo </w:t>
      </w:r>
      <w:r w:rsidR="00AD2A6F" w:rsidRPr="00AD2A6F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Resize()</w:t>
      </w:r>
      <w:r w:rsidR="00AD2A6F" w:rsidRPr="00AD2A6F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e, ao redimensionarmos de volta, a lista fica com valor nulo.</w:t>
      </w:r>
    </w:p>
    <w:p w14:paraId="46A4B636" w14:textId="77777777" w:rsidR="00AD2A6F" w:rsidRPr="00AD2A6F" w:rsidRDefault="00AD2A6F" w:rsidP="00AD2A6F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AD2A6F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lastRenderedPageBreak/>
        <w:t>Aqui, quando removemos elementos, a lista vai diminuindo e expandindo, conforme se vai adicionando ou removendo itens. Para acrescentarmos mais uma aula à nossa lista, poderemos utilizar o método </w:t>
      </w:r>
      <w:r w:rsidRPr="00AD2A6F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Add()</w:t>
      </w:r>
      <w:r w:rsidRPr="00AD2A6F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:</w:t>
      </w:r>
    </w:p>
    <w:p w14:paraId="37EF1407" w14:textId="77777777" w:rsidR="00AD2A6F" w:rsidRPr="00AD2A6F" w:rsidRDefault="00AD2A6F" w:rsidP="00AD2A6F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AD2A6F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AD2A6F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Add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AD2A6F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"Conclusão"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69E02549" w14:textId="77777777" w:rsidR="00AD2A6F" w:rsidRPr="00AD2A6F" w:rsidRDefault="00AD2A6F" w:rsidP="00AD2A6F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pt-BR" w:eastAsia="pt-BR"/>
        </w:rPr>
      </w:pPr>
      <w:r w:rsidRPr="00AD2A6F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Imprimir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AD2A6F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57034C11" w14:textId="77777777" w:rsidR="00AD2A6F" w:rsidRPr="00AD2A6F" w:rsidRDefault="00AD2A6F" w:rsidP="00AD2A6F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AD2A6F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Para ordenar a lista de forma alfabética, precisaremos do método </w:t>
      </w:r>
      <w:r w:rsidRPr="00AD2A6F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Sort()</w:t>
      </w:r>
      <w:r w:rsidRPr="00AD2A6F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como visto com arrays, porém sem o método estático na classe </w:t>
      </w:r>
      <w:r w:rsidRPr="00AD2A6F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List</w:t>
      </w:r>
      <w:r w:rsidRPr="00AD2A6F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acessando-se diretamente pelo objeto </w:t>
      </w:r>
      <w:r w:rsidRPr="00AD2A6F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aulas</w:t>
      </w:r>
      <w:r w:rsidRPr="00AD2A6F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:</w:t>
      </w:r>
    </w:p>
    <w:p w14:paraId="348A0D41" w14:textId="77777777" w:rsidR="00AD2A6F" w:rsidRPr="00AD2A6F" w:rsidRDefault="00AD2A6F" w:rsidP="00AD2A6F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AD2A6F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AD2A6F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Sort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();</w:t>
      </w:r>
    </w:p>
    <w:p w14:paraId="2F2B51BA" w14:textId="77777777" w:rsidR="00AD2A6F" w:rsidRPr="00AD2A6F" w:rsidRDefault="00AD2A6F" w:rsidP="00AD2A6F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pt-BR" w:eastAsia="pt-BR"/>
        </w:rPr>
      </w:pPr>
      <w:r w:rsidRPr="00AD2A6F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Imprimir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AD2A6F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2BEB219E" w14:textId="77777777" w:rsidR="00AD2A6F" w:rsidRPr="00AD2A6F" w:rsidRDefault="00AD2A6F" w:rsidP="00AD2A6F">
      <w:pPr>
        <w:shd w:val="clear" w:color="auto" w:fill="FFFFFF"/>
        <w:spacing w:before="360" w:after="36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AD2A6F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Para copiarmos os dois últimos elementos da lista de aulas, escreveremos o seguinte código:</w:t>
      </w:r>
    </w:p>
    <w:p w14:paraId="76756417" w14:textId="77777777" w:rsidR="00AD2A6F" w:rsidRPr="00AD2A6F" w:rsidRDefault="00AD2A6F" w:rsidP="00AD2A6F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AD2A6F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List</w:t>
      </w:r>
      <w:r w:rsidRPr="00AD2A6F">
        <w:rPr>
          <w:rFonts w:ascii="Courier New" w:eastAsia="Times New Roman" w:hAnsi="Courier New" w:cs="Courier New"/>
          <w:color w:val="669900"/>
          <w:sz w:val="20"/>
          <w:szCs w:val="20"/>
          <w:lang w:val="en-US" w:eastAsia="pt-BR"/>
        </w:rPr>
        <w:t>&lt;string&gt;</w:t>
      </w:r>
      <w:r w:rsidRPr="00AD2A6F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copia 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=</w:t>
      </w:r>
      <w:r w:rsidRPr="00AD2A6F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aulas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.</w:t>
      </w:r>
      <w:r w:rsidRPr="00AD2A6F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GetRange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(</w:t>
      </w:r>
      <w:r w:rsidRPr="00AD2A6F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>aulas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.</w:t>
      </w:r>
      <w:r w:rsidRPr="00AD2A6F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Count</w:t>
      </w:r>
      <w:r w:rsidRPr="00AD2A6F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-</w:t>
      </w:r>
      <w:r w:rsidRPr="00AD2A6F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AD2A6F">
        <w:rPr>
          <w:rFonts w:ascii="Courier New" w:eastAsia="Times New Roman" w:hAnsi="Courier New" w:cs="Courier New"/>
          <w:color w:val="990055"/>
          <w:sz w:val="20"/>
          <w:szCs w:val="20"/>
          <w:lang w:val="en-US" w:eastAsia="pt-BR"/>
        </w:rPr>
        <w:t>2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,</w:t>
      </w:r>
      <w:r w:rsidRPr="00AD2A6F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AD2A6F">
        <w:rPr>
          <w:rFonts w:ascii="Courier New" w:eastAsia="Times New Roman" w:hAnsi="Courier New" w:cs="Courier New"/>
          <w:color w:val="990055"/>
          <w:sz w:val="20"/>
          <w:szCs w:val="20"/>
          <w:lang w:val="en-US" w:eastAsia="pt-BR"/>
        </w:rPr>
        <w:t>2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)</w:t>
      </w:r>
    </w:p>
    <w:p w14:paraId="108DC151" w14:textId="77777777" w:rsidR="00AD2A6F" w:rsidRPr="00AD2A6F" w:rsidRDefault="00AD2A6F" w:rsidP="00AD2A6F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pt-BR" w:eastAsia="pt-BR"/>
        </w:rPr>
      </w:pPr>
      <w:r w:rsidRPr="00AD2A6F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Imprimir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AD2A6F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copia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293DF6C0" w14:textId="77777777" w:rsidR="00AD2A6F" w:rsidRPr="00AD2A6F" w:rsidRDefault="00AD2A6F" w:rsidP="00AD2A6F">
      <w:pPr>
        <w:shd w:val="clear" w:color="auto" w:fill="FFFFFF"/>
        <w:spacing w:before="360" w:after="36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AD2A6F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Rodando a aplicação, teremos a impressão da cópia, com as duas últimas aulas que tínhamos em nossa coleção original:</w:t>
      </w:r>
    </w:p>
    <w:p w14:paraId="492FF1AD" w14:textId="77777777" w:rsidR="00AD2A6F" w:rsidRPr="00AD2A6F" w:rsidRDefault="00AD2A6F" w:rsidP="00AD2A6F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AD2A6F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Modelando</w:t>
      </w:r>
      <w:r w:rsidRPr="00AD2A6F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a </w:t>
      </w:r>
      <w:r w:rsidRPr="00AD2A6F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Classe</w:t>
      </w:r>
      <w:r w:rsidRPr="00AD2A6F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AD2A6F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Aula</w:t>
      </w:r>
    </w:p>
    <w:p w14:paraId="4F575017" w14:textId="77777777" w:rsidR="00AD2A6F" w:rsidRPr="00AD2A6F" w:rsidRDefault="00AD2A6F" w:rsidP="00AD2A6F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pt-BR" w:eastAsia="pt-BR"/>
        </w:rPr>
      </w:pPr>
      <w:r w:rsidRPr="00AD2A6F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Trabalhando</w:t>
      </w:r>
      <w:r w:rsidRPr="00AD2A6F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com </w:t>
      </w:r>
      <w:r w:rsidRPr="00AD2A6F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Listas</w:t>
      </w:r>
    </w:p>
    <w:p w14:paraId="63A85ED1" w14:textId="77777777" w:rsidR="00AD2A6F" w:rsidRPr="00AD2A6F" w:rsidRDefault="00AD2A6F" w:rsidP="00AD2A6F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AD2A6F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Agora faremos o equivalente à clonagem do array. Aqui, não temos um método para isto. Declararemos a lista denominada </w:t>
      </w:r>
      <w:r w:rsidRPr="00AD2A6F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clone</w:t>
      </w:r>
      <w:r w:rsidRPr="00AD2A6F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uma nova lista, não mais do tipo </w:t>
      </w:r>
      <w:r w:rsidRPr="00AD2A6F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string</w:t>
      </w:r>
      <w:r w:rsidRPr="00AD2A6F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. Simplesmente obteremos uma lista a partir da nossa lista original, acessando um construtor diferente, já que o padrão não possui parâmetros.</w:t>
      </w:r>
    </w:p>
    <w:p w14:paraId="4D4A574F" w14:textId="5D24F3BE" w:rsidR="00AD2A6F" w:rsidRDefault="00AD2A6F" w:rsidP="00AD2A6F">
      <w:pPr>
        <w:shd w:val="clear" w:color="auto" w:fill="FFFFFF"/>
        <w:spacing w:before="360" w:after="36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AD2A6F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Há outra variação, com capacidade (o tamanho) da lista inicial, que também não nos interessa. A terceira variação do construtor recebe uma coleção possível de ser nossa lista original:</w:t>
      </w:r>
    </w:p>
    <w:p w14:paraId="6DA7B6B5" w14:textId="2C2CDD8B" w:rsidR="005F1362" w:rsidRPr="00AD2A6F" w:rsidRDefault="005F1362" w:rsidP="00AD2A6F">
      <w:pPr>
        <w:shd w:val="clear" w:color="auto" w:fill="FFFFFF"/>
        <w:spacing w:before="360" w:after="36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>
        <w:rPr>
          <w:noProof/>
        </w:rPr>
        <w:drawing>
          <wp:inline distT="0" distB="0" distL="0" distR="0" wp14:anchorId="503BEEA5" wp14:editId="7CEAFDB9">
            <wp:extent cx="5731510" cy="1440180"/>
            <wp:effectExtent l="0" t="0" r="2540" b="762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4544E" w14:textId="77777777" w:rsidR="00AD2A6F" w:rsidRPr="00AD2A6F" w:rsidRDefault="00AD2A6F" w:rsidP="00AD2A6F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AD2A6F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List</w:t>
      </w:r>
      <w:r w:rsidRPr="00AD2A6F">
        <w:rPr>
          <w:rFonts w:ascii="Courier New" w:eastAsia="Times New Roman" w:hAnsi="Courier New" w:cs="Courier New"/>
          <w:color w:val="669900"/>
          <w:sz w:val="20"/>
          <w:szCs w:val="20"/>
          <w:lang w:val="en-US" w:eastAsia="pt-BR"/>
        </w:rPr>
        <w:t>&lt;string&gt;</w:t>
      </w:r>
      <w:r w:rsidRPr="00AD2A6F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clone 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=</w:t>
      </w:r>
      <w:r w:rsidRPr="00AD2A6F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AD2A6F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new</w:t>
      </w:r>
      <w:r w:rsidRPr="00AD2A6F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AD2A6F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List</w:t>
      </w:r>
      <w:r w:rsidRPr="00AD2A6F">
        <w:rPr>
          <w:rFonts w:ascii="Courier New" w:eastAsia="Times New Roman" w:hAnsi="Courier New" w:cs="Courier New"/>
          <w:color w:val="669900"/>
          <w:sz w:val="20"/>
          <w:szCs w:val="20"/>
          <w:lang w:val="en-US" w:eastAsia="pt-BR"/>
        </w:rPr>
        <w:t>&lt;string&gt;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(</w:t>
      </w:r>
      <w:r w:rsidRPr="00AD2A6F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>aulas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);</w:t>
      </w:r>
    </w:p>
    <w:p w14:paraId="19230FAD" w14:textId="77777777" w:rsidR="00AD2A6F" w:rsidRPr="00AD2A6F" w:rsidRDefault="00AD2A6F" w:rsidP="00AD2A6F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pt-BR" w:eastAsia="pt-BR"/>
        </w:rPr>
      </w:pPr>
      <w:r w:rsidRPr="00AD2A6F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Imprimir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AD2A6F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clone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711D236E" w14:textId="2A20A7E7" w:rsidR="00AD2A6F" w:rsidRDefault="00AD2A6F" w:rsidP="00AD2A6F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AD2A6F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Com isto, instanciaremos nosso clone a partir dos elementos contidos em </w:t>
      </w:r>
      <w:r w:rsidRPr="00AD2A6F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aulas</w:t>
      </w:r>
      <w:r w:rsidRPr="00AD2A6F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e teremos sua cópia exata.</w:t>
      </w:r>
    </w:p>
    <w:p w14:paraId="41D60C94" w14:textId="440210C2" w:rsidR="006177F8" w:rsidRPr="00AD2A6F" w:rsidRDefault="006177F8" w:rsidP="00AD2A6F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>
        <w:rPr>
          <w:noProof/>
        </w:rPr>
        <w:lastRenderedPageBreak/>
        <w:drawing>
          <wp:inline distT="0" distB="0" distL="0" distR="0" wp14:anchorId="1E49A889" wp14:editId="7EB71387">
            <wp:extent cx="5731510" cy="3600450"/>
            <wp:effectExtent l="0" t="0" r="2540" b="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7A2A5" w14:textId="77777777" w:rsidR="000A2135" w:rsidRDefault="00AD2A6F" w:rsidP="00AD2A6F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AD2A6F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Para finalizar, removeremos os dois últimos elementos do nosso clone, mencionando-o e escolhendo a opção </w:t>
      </w:r>
      <w:r w:rsidRPr="00AD2A6F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RemoveRange</w:t>
      </w:r>
      <w:r w:rsidRPr="00AD2A6F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 (remover uma faixa de elementos), </w:t>
      </w:r>
    </w:p>
    <w:p w14:paraId="05E52D06" w14:textId="2C39CAC7" w:rsidR="00AD2A6F" w:rsidRPr="00AD2A6F" w:rsidRDefault="000A2135" w:rsidP="00AD2A6F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>
        <w:rPr>
          <w:noProof/>
        </w:rPr>
        <w:drawing>
          <wp:inline distT="0" distB="0" distL="0" distR="0" wp14:anchorId="4024EF09" wp14:editId="623CD33A">
            <wp:extent cx="5731510" cy="1867535"/>
            <wp:effectExtent l="0" t="0" r="2540" b="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D2A6F" w:rsidRPr="00AD2A6F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passando o índice da primeira posição que queremos remover como primeiro parâmetro e, como segundo, a quantidade que queremos remover, que é </w:t>
      </w:r>
      <w:r w:rsidR="00AD2A6F" w:rsidRPr="00AD2A6F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2</w:t>
      </w:r>
      <w:r w:rsidR="00AD2A6F" w:rsidRPr="00AD2A6F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.</w:t>
      </w:r>
    </w:p>
    <w:p w14:paraId="43FCEE9C" w14:textId="77777777" w:rsidR="00AD2A6F" w:rsidRPr="00326A49" w:rsidRDefault="00AD2A6F" w:rsidP="00AD2A6F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326A49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>clone</w:t>
      </w:r>
      <w:r w:rsidRPr="00326A49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.</w:t>
      </w:r>
      <w:r w:rsidRPr="00326A49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RemoveRange</w:t>
      </w:r>
      <w:r w:rsidRPr="00326A49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(</w:t>
      </w:r>
      <w:r w:rsidRPr="00326A49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>clone</w:t>
      </w:r>
      <w:r w:rsidRPr="00326A49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.</w:t>
      </w:r>
      <w:r w:rsidRPr="00326A49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Count</w:t>
      </w:r>
      <w:r w:rsidRPr="00326A49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326A49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-</w:t>
      </w:r>
      <w:r w:rsidRPr="00326A49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326A49">
        <w:rPr>
          <w:rFonts w:ascii="Courier New" w:eastAsia="Times New Roman" w:hAnsi="Courier New" w:cs="Courier New"/>
          <w:color w:val="990055"/>
          <w:sz w:val="20"/>
          <w:szCs w:val="20"/>
          <w:lang w:val="en-US" w:eastAsia="pt-BR"/>
        </w:rPr>
        <w:t>2</w:t>
      </w:r>
      <w:r w:rsidRPr="00326A49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,</w:t>
      </w:r>
      <w:r w:rsidRPr="00326A49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326A49">
        <w:rPr>
          <w:rFonts w:ascii="Courier New" w:eastAsia="Times New Roman" w:hAnsi="Courier New" w:cs="Courier New"/>
          <w:color w:val="990055"/>
          <w:sz w:val="20"/>
          <w:szCs w:val="20"/>
          <w:lang w:val="en-US" w:eastAsia="pt-BR"/>
        </w:rPr>
        <w:t>2</w:t>
      </w:r>
      <w:r w:rsidRPr="00326A49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);</w:t>
      </w:r>
    </w:p>
    <w:p w14:paraId="595AAFAF" w14:textId="77777777" w:rsidR="00AD2A6F" w:rsidRPr="00326A49" w:rsidRDefault="00AD2A6F" w:rsidP="00AD2A6F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en-US" w:eastAsia="pt-BR"/>
        </w:rPr>
      </w:pPr>
      <w:r w:rsidRPr="00326A49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Imprimir</w:t>
      </w:r>
      <w:r w:rsidRPr="00326A49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(</w:t>
      </w:r>
      <w:r w:rsidRPr="00326A49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>clone</w:t>
      </w:r>
      <w:r w:rsidRPr="00326A49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);</w:t>
      </w:r>
    </w:p>
    <w:p w14:paraId="4D777AC7" w14:textId="77777777" w:rsidR="000A2135" w:rsidRDefault="000A2135" w:rsidP="00AD2A6F">
      <w:pPr>
        <w:shd w:val="clear" w:color="auto" w:fill="FFFFFF"/>
        <w:spacing w:before="360" w:after="36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</w:p>
    <w:p w14:paraId="5D658B3D" w14:textId="77777777" w:rsidR="000A2135" w:rsidRDefault="000A2135" w:rsidP="00AD2A6F">
      <w:pPr>
        <w:shd w:val="clear" w:color="auto" w:fill="FFFFFF"/>
        <w:spacing w:before="360" w:after="36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</w:p>
    <w:p w14:paraId="372E39A3" w14:textId="77777777" w:rsidR="000A2135" w:rsidRDefault="000A2135" w:rsidP="00AD2A6F">
      <w:pPr>
        <w:shd w:val="clear" w:color="auto" w:fill="FFFFFF"/>
        <w:spacing w:before="360" w:after="36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</w:p>
    <w:p w14:paraId="7B412E38" w14:textId="77777777" w:rsidR="000A2135" w:rsidRDefault="000A2135" w:rsidP="00AD2A6F">
      <w:pPr>
        <w:shd w:val="clear" w:color="auto" w:fill="FFFFFF"/>
        <w:spacing w:before="360" w:after="36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</w:p>
    <w:p w14:paraId="0712C4B0" w14:textId="03660101" w:rsidR="00AD2A6F" w:rsidRDefault="00AD2A6F" w:rsidP="00AD2A6F">
      <w:pPr>
        <w:shd w:val="clear" w:color="auto" w:fill="FFFFFF"/>
        <w:spacing w:before="360" w:after="36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AD2A6F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lastRenderedPageBreak/>
        <w:t>Imprimiremos este clone novamente para vermos o resultado.</w:t>
      </w:r>
    </w:p>
    <w:p w14:paraId="1C6BF948" w14:textId="10CF0B2B" w:rsidR="000A2135" w:rsidRPr="00AD2A6F" w:rsidRDefault="000A2135" w:rsidP="00AD2A6F">
      <w:pPr>
        <w:shd w:val="clear" w:color="auto" w:fill="FFFFFF"/>
        <w:spacing w:before="360" w:after="36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>
        <w:rPr>
          <w:noProof/>
        </w:rPr>
        <w:drawing>
          <wp:inline distT="0" distB="0" distL="0" distR="0" wp14:anchorId="71EC285D" wp14:editId="44737EDC">
            <wp:extent cx="5731510" cy="2280920"/>
            <wp:effectExtent l="0" t="0" r="2540" b="508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04DEE" w14:textId="0E9716A7" w:rsidR="00AD2A6F" w:rsidRPr="00AD2A6F" w:rsidRDefault="00AD2A6F" w:rsidP="00AD2A6F">
      <w:pPr>
        <w:shd w:val="clear" w:color="auto" w:fill="FFFFFF"/>
        <w:spacing w:before="360" w:after="36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AD2A6F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Neste vídeo percebemos como as </w:t>
      </w:r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highlight w:val="yellow"/>
          <w:lang w:val="pt-BR" w:eastAsia="pt-BR"/>
        </w:rPr>
        <w:t>listas são poderosas, desempenhando um avanço em relação aos arrays por ser dinâmica e não exigir que se conheça tão especificamente o tamanho da coleção.</w:t>
      </w:r>
      <w:r w:rsid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ab/>
      </w:r>
    </w:p>
    <w:p w14:paraId="6A8A93ED" w14:textId="77777777" w:rsidR="00AD2A6F" w:rsidRPr="00AD2A6F" w:rsidRDefault="00AD2A6F" w:rsidP="00AD2A6F">
      <w:pPr>
        <w:shd w:val="clear" w:color="auto" w:fill="FFFFFF"/>
        <w:spacing w:before="360" w:after="36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AD2A6F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Como critério para o desenvolvimento de uma aplicação, sempre que pensar em coleções, pense primeiro em listas, partindo para outro tipo de coleção apenas se ela não for o suficiente.</w:t>
      </w:r>
    </w:p>
    <w:p w14:paraId="1EB87F40" w14:textId="3C398909" w:rsidR="000A2135" w:rsidRDefault="000A2135" w:rsidP="000A2135">
      <w:pPr>
        <w:pStyle w:val="Ttulo1"/>
        <w:rPr>
          <w:b/>
          <w:bCs/>
          <w:noProof/>
        </w:rPr>
      </w:pPr>
      <w:bookmarkStart w:id="24" w:name="_Toc62147110"/>
      <w:r w:rsidRPr="000A2135">
        <w:rPr>
          <w:b/>
          <w:bCs/>
          <w:noProof/>
        </w:rPr>
        <w:t>Listas de Objetos</w:t>
      </w:r>
      <w:bookmarkEnd w:id="24"/>
    </w:p>
    <w:p w14:paraId="1271D739" w14:textId="52A6B5E9" w:rsidR="000A2135" w:rsidRDefault="000A2135" w:rsidP="000A2135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Neste vídeo estamos trabalhando com um novo projeto, um </w:t>
      </w:r>
      <w:r w:rsidRPr="000A2135">
        <w:rPr>
          <w:rFonts w:ascii="Times New Roman" w:eastAsia="Times New Roman" w:hAnsi="Times New Roman" w:cs="Times New Roman"/>
          <w:i/>
          <w:iCs/>
          <w:color w:val="3D464D"/>
          <w:sz w:val="27"/>
          <w:szCs w:val="27"/>
          <w:lang w:val="pt-BR" w:eastAsia="pt-BR"/>
        </w:rPr>
        <w:t>Console Application</w:t>
      </w:r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e veremos as três </w:t>
      </w:r>
      <w:r w:rsidRPr="000A2135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string</w:t>
      </w:r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s do vídeo anterior, aquelas três aulas:</w:t>
      </w:r>
    </w:p>
    <w:p w14:paraId="609D8602" w14:textId="6294E975" w:rsidR="00123A0D" w:rsidRDefault="00123A0D" w:rsidP="000A2135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>
        <w:rPr>
          <w:noProof/>
        </w:rPr>
        <w:drawing>
          <wp:inline distT="0" distB="0" distL="0" distR="0" wp14:anchorId="52A0B98D" wp14:editId="28FD69FF">
            <wp:extent cx="5731510" cy="1992630"/>
            <wp:effectExtent l="0" t="0" r="2540" b="762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D0E2A" w14:textId="77777777" w:rsidR="00123A0D" w:rsidRDefault="00123A0D" w:rsidP="000A2135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</w:p>
    <w:p w14:paraId="2C26CAE7" w14:textId="77777777" w:rsidR="00123A0D" w:rsidRDefault="00123A0D" w:rsidP="000A2135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</w:p>
    <w:p w14:paraId="56EBDEA9" w14:textId="77777777" w:rsidR="005643EF" w:rsidRPr="000A2135" w:rsidRDefault="005643EF" w:rsidP="000A2135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</w:p>
    <w:p w14:paraId="345A4E52" w14:textId="77777777" w:rsidR="000A2135" w:rsidRPr="000A2135" w:rsidRDefault="000A2135" w:rsidP="000A213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0A2135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namespace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A23ListasDeObjetos</w:t>
      </w:r>
    </w:p>
    <w:p w14:paraId="077B6481" w14:textId="77777777" w:rsidR="000A2135" w:rsidRPr="000A2135" w:rsidRDefault="000A2135" w:rsidP="000A213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{</w:t>
      </w:r>
    </w:p>
    <w:p w14:paraId="23CB4BA2" w14:textId="77777777" w:rsidR="000A2135" w:rsidRPr="000A2135" w:rsidRDefault="000A2135" w:rsidP="000A213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</w:t>
      </w:r>
      <w:r w:rsidRPr="000A2135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class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0A2135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Program</w:t>
      </w:r>
    </w:p>
    <w:p w14:paraId="4921441E" w14:textId="77777777" w:rsidR="000A2135" w:rsidRPr="000A2135" w:rsidRDefault="000A2135" w:rsidP="000A213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{</w:t>
      </w:r>
    </w:p>
    <w:p w14:paraId="1C3F0A91" w14:textId="77777777" w:rsidR="000A2135" w:rsidRPr="000A2135" w:rsidRDefault="000A2135" w:rsidP="000A213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    </w:t>
      </w:r>
      <w:r w:rsidRPr="000A2135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static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0A2135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void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0A2135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Main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(</w:t>
      </w:r>
      <w:r w:rsidRPr="000A2135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string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[]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args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)</w:t>
      </w:r>
    </w:p>
    <w:p w14:paraId="39852415" w14:textId="77777777" w:rsidR="000A2135" w:rsidRPr="000A2135" w:rsidRDefault="000A2135" w:rsidP="000A213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    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{</w:t>
      </w:r>
    </w:p>
    <w:p w14:paraId="43C61770" w14:textId="77777777" w:rsidR="000A2135" w:rsidRPr="000A2135" w:rsidRDefault="000A2135" w:rsidP="000A213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lastRenderedPageBreak/>
        <w:t xml:space="preserve">            </w:t>
      </w:r>
      <w:r w:rsidRPr="000A2135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string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aulaIntro 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=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0A2135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"Introdução às Coleções"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;</w:t>
      </w:r>
    </w:p>
    <w:p w14:paraId="217E0D6A" w14:textId="77777777" w:rsidR="000A2135" w:rsidRPr="000A2135" w:rsidRDefault="000A2135" w:rsidP="000A213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        </w:t>
      </w:r>
      <w:r w:rsidRPr="000A2135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string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aulaModelando 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=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0A2135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"Modelando a Classe Aula"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;</w:t>
      </w:r>
    </w:p>
    <w:p w14:paraId="7BD55A4B" w14:textId="77777777" w:rsidR="000A2135" w:rsidRPr="000A2135" w:rsidRDefault="000A2135" w:rsidP="000A213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        </w:t>
      </w:r>
      <w:r w:rsidRPr="000A2135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string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aulaSets 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=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0A2135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"Trabalhando com Conjuntos"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;</w:t>
      </w:r>
    </w:p>
    <w:p w14:paraId="42F5F7B1" w14:textId="77777777" w:rsidR="000A2135" w:rsidRPr="000A2135" w:rsidRDefault="000A2135" w:rsidP="000A213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    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}</w:t>
      </w:r>
    </w:p>
    <w:p w14:paraId="712C124C" w14:textId="77777777" w:rsidR="000A2135" w:rsidRPr="000A2135" w:rsidRDefault="000A2135" w:rsidP="000A213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}</w:t>
      </w:r>
    </w:p>
    <w:p w14:paraId="42C6D503" w14:textId="55D823D6" w:rsidR="000A2135" w:rsidRPr="000A2135" w:rsidRDefault="000A2135" w:rsidP="000A213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pt-BR" w:eastAsia="pt-BR"/>
        </w:rPr>
      </w:pP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}</w:t>
      </w:r>
    </w:p>
    <w:p w14:paraId="76C288A4" w14:textId="77777777" w:rsidR="00123A0D" w:rsidRDefault="00123A0D" w:rsidP="000A2135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</w:p>
    <w:p w14:paraId="60E6A10A" w14:textId="2000FF61" w:rsidR="000A2135" w:rsidRDefault="000A2135" w:rsidP="000A2135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Além destes nomes (as </w:t>
      </w:r>
      <w:r w:rsidRPr="000A2135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string</w:t>
      </w:r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s), precisaremos trabalhar com a duração destas aulas, uma lista que as armazene. Trata-se de uma lista de objetos do tipo </w:t>
      </w:r>
      <w:r w:rsidRPr="000A2135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Aula</w:t>
      </w:r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. Vamos declarar a classe:</w:t>
      </w:r>
    </w:p>
    <w:p w14:paraId="6151F332" w14:textId="77777777" w:rsidR="00123A0D" w:rsidRPr="000A2135" w:rsidRDefault="00123A0D" w:rsidP="000A2135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</w:p>
    <w:p w14:paraId="0ABCEB61" w14:textId="77777777" w:rsidR="000A2135" w:rsidRPr="000A2135" w:rsidRDefault="000A2135" w:rsidP="000A213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A2135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class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0A2135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Aula</w:t>
      </w:r>
    </w:p>
    <w:p w14:paraId="0C9EAD8D" w14:textId="77777777" w:rsidR="000A2135" w:rsidRPr="000A2135" w:rsidRDefault="000A2135" w:rsidP="000A213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{</w:t>
      </w:r>
    </w:p>
    <w:p w14:paraId="3E74AE60" w14:textId="77777777" w:rsidR="000A2135" w:rsidRPr="000A2135" w:rsidRDefault="000A2135" w:rsidP="000A213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0A2135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private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0A2135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string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titulo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;</w:t>
      </w:r>
    </w:p>
    <w:p w14:paraId="1D525C8A" w14:textId="77777777" w:rsidR="000A2135" w:rsidRPr="000A2135" w:rsidRDefault="000A2135" w:rsidP="000A213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0A2135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private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0A2135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int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tempo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;</w:t>
      </w:r>
    </w:p>
    <w:p w14:paraId="7BB4CE6E" w14:textId="5FE3B59D" w:rsidR="000A2135" w:rsidRPr="000A2135" w:rsidRDefault="000A2135" w:rsidP="000A213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pt-BR" w:eastAsia="pt-BR"/>
        </w:rPr>
      </w:pP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}</w:t>
      </w:r>
    </w:p>
    <w:p w14:paraId="2D53DA22" w14:textId="77777777" w:rsidR="00123A0D" w:rsidRDefault="00123A0D" w:rsidP="000A2135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</w:p>
    <w:p w14:paraId="626049EB" w14:textId="04E406E6" w:rsidR="000A2135" w:rsidRDefault="000A2135" w:rsidP="000A2135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A partir destes dois campos, criaremos propriedades com </w:t>
      </w:r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highlight w:val="yellow"/>
          <w:lang w:val="pt-BR" w:eastAsia="pt-BR"/>
        </w:rPr>
        <w:t>o atalho "Ctrl + . [ponto]",</w:t>
      </w:r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 selecionando "Encapsular campo: 'titulo'" para o Visual Studio gerar uma propriedade homônima. Faremos o mesmo para </w:t>
      </w:r>
      <w:r w:rsidRPr="000A2135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tempo</w:t>
      </w:r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.</w:t>
      </w:r>
    </w:p>
    <w:p w14:paraId="3AE9500A" w14:textId="12F635BA" w:rsidR="00123A0D" w:rsidRPr="000A2135" w:rsidRDefault="00123A0D" w:rsidP="000A2135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>
        <w:rPr>
          <w:noProof/>
        </w:rPr>
        <w:drawing>
          <wp:inline distT="0" distB="0" distL="0" distR="0" wp14:anchorId="0A77DB78" wp14:editId="6112CCB5">
            <wp:extent cx="5731510" cy="2501900"/>
            <wp:effectExtent l="0" t="0" r="2540" b="0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0B53C" w14:textId="77777777" w:rsidR="000A2135" w:rsidRPr="000A2135" w:rsidRDefault="000A2135" w:rsidP="000A2135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Feito isto, selecionaremos os dois campos, </w:t>
      </w:r>
      <w:r w:rsidRPr="000A2135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titulo</w:t>
      </w:r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e </w:t>
      </w:r>
      <w:r w:rsidRPr="000A2135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tempo</w:t>
      </w:r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clicando em "Ctrl + ." e selecionando "Gerar construtor 'Aula(string, int)'".</w:t>
      </w:r>
    </w:p>
    <w:p w14:paraId="6D3571BF" w14:textId="77777777" w:rsidR="000A2135" w:rsidRPr="000A2135" w:rsidRDefault="000A2135" w:rsidP="000A213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0A2135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class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0A2135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Aula</w:t>
      </w:r>
    </w:p>
    <w:p w14:paraId="36599A02" w14:textId="77777777" w:rsidR="000A2135" w:rsidRPr="000A2135" w:rsidRDefault="000A2135" w:rsidP="000A213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{</w:t>
      </w:r>
    </w:p>
    <w:p w14:paraId="26760EAD" w14:textId="77777777" w:rsidR="000A2135" w:rsidRPr="000A2135" w:rsidRDefault="000A2135" w:rsidP="000A213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</w:t>
      </w:r>
      <w:r w:rsidRPr="000A2135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private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0A2135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string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titulo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;</w:t>
      </w:r>
    </w:p>
    <w:p w14:paraId="1A1DD56C" w14:textId="77777777" w:rsidR="000A2135" w:rsidRPr="000A2135" w:rsidRDefault="000A2135" w:rsidP="000A213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</w:t>
      </w:r>
      <w:r w:rsidRPr="000A2135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private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0A2135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int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tempo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;</w:t>
      </w:r>
    </w:p>
    <w:p w14:paraId="05914A28" w14:textId="77777777" w:rsidR="000A2135" w:rsidRPr="000A2135" w:rsidRDefault="000A2135" w:rsidP="000A213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</w:p>
    <w:p w14:paraId="31D6A3AB" w14:textId="77777777" w:rsidR="000A2135" w:rsidRPr="000A2135" w:rsidRDefault="000A2135" w:rsidP="000A213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0A2135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public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0A2135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Aula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0A2135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string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titulo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,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0A2135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int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tempo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</w:t>
      </w:r>
    </w:p>
    <w:p w14:paraId="1251A75F" w14:textId="77777777" w:rsidR="000A2135" w:rsidRPr="000A2135" w:rsidRDefault="000A2135" w:rsidP="000A213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{</w:t>
      </w:r>
    </w:p>
    <w:p w14:paraId="618EAF97" w14:textId="77777777" w:rsidR="000A2135" w:rsidRPr="000A2135" w:rsidRDefault="000A2135" w:rsidP="000A213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    </w:t>
      </w:r>
      <w:r w:rsidRPr="000A2135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this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titulo 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=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titulo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;</w:t>
      </w:r>
    </w:p>
    <w:p w14:paraId="39F32A05" w14:textId="77777777" w:rsidR="000A2135" w:rsidRPr="000A2135" w:rsidRDefault="000A2135" w:rsidP="000A213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    </w:t>
      </w:r>
      <w:r w:rsidRPr="000A2135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this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.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tempo 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=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tempo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;</w:t>
      </w:r>
    </w:p>
    <w:p w14:paraId="409FC673" w14:textId="77777777" w:rsidR="000A2135" w:rsidRPr="000A2135" w:rsidRDefault="000A2135" w:rsidP="000A213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}</w:t>
      </w:r>
    </w:p>
    <w:p w14:paraId="4C8D124D" w14:textId="77777777" w:rsidR="000A2135" w:rsidRPr="000A2135" w:rsidRDefault="000A2135" w:rsidP="000A213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</w:p>
    <w:p w14:paraId="5B03FCB9" w14:textId="77777777" w:rsidR="000A2135" w:rsidRPr="000A2135" w:rsidRDefault="000A2135" w:rsidP="000A213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</w:t>
      </w:r>
      <w:r w:rsidRPr="000A2135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public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0A2135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string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0A2135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Titulo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{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0A2135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get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=&gt;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titulo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;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0A2135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set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=&gt;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titulo 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=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value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;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}</w:t>
      </w:r>
    </w:p>
    <w:p w14:paraId="43031C80" w14:textId="77777777" w:rsidR="000A2135" w:rsidRPr="000A2135" w:rsidRDefault="000A2135" w:rsidP="000A213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</w:t>
      </w:r>
      <w:r w:rsidRPr="000A2135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public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0A2135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int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0A2135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Tempo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{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0A2135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get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=&gt;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tempo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;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0A2135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set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=&gt;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tempo 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=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value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;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}</w:t>
      </w:r>
    </w:p>
    <w:p w14:paraId="6969256D" w14:textId="3DBB1EF4" w:rsidR="000A2135" w:rsidRPr="000A2135" w:rsidRDefault="000A2135" w:rsidP="000A213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pt-BR" w:eastAsia="pt-BR"/>
        </w:rPr>
      </w:pP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}</w:t>
      </w:r>
    </w:p>
    <w:p w14:paraId="198D82D3" w14:textId="77777777" w:rsidR="00F3558F" w:rsidRDefault="00F3558F" w:rsidP="000A2135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</w:p>
    <w:p w14:paraId="586B992C" w14:textId="77777777" w:rsidR="00F3558F" w:rsidRDefault="00F3558F" w:rsidP="000A2135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>
        <w:rPr>
          <w:noProof/>
        </w:rPr>
        <w:lastRenderedPageBreak/>
        <w:drawing>
          <wp:inline distT="0" distB="0" distL="0" distR="0" wp14:anchorId="3EA7C994" wp14:editId="31D4FBD9">
            <wp:extent cx="5731510" cy="2837180"/>
            <wp:effectExtent l="0" t="0" r="2540" b="1270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CF363" w14:textId="77777777" w:rsidR="00F3558F" w:rsidRDefault="00F3558F" w:rsidP="000A2135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</w:p>
    <w:p w14:paraId="01CDB904" w14:textId="6682033D" w:rsidR="000A2135" w:rsidRDefault="000A2135" w:rsidP="000A2135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Trocaremos as </w:t>
      </w:r>
      <w:r w:rsidRPr="000A2135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string</w:t>
      </w:r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s por instâncias da classe </w:t>
      </w:r>
      <w:r w:rsidRPr="000A2135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Aula</w:t>
      </w:r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substituindo todas elas por </w:t>
      </w:r>
      <w:r w:rsidRPr="000A2135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var</w:t>
      </w:r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passando também o tempo de duração de cada aula em minutos.</w:t>
      </w:r>
    </w:p>
    <w:p w14:paraId="24C3390B" w14:textId="0040D545" w:rsidR="00F3558F" w:rsidRPr="000A2135" w:rsidRDefault="00F3558F" w:rsidP="000A2135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>
        <w:rPr>
          <w:noProof/>
        </w:rPr>
        <w:drawing>
          <wp:inline distT="0" distB="0" distL="0" distR="0" wp14:anchorId="52426D57" wp14:editId="517B0360">
            <wp:extent cx="5731510" cy="1576070"/>
            <wp:effectExtent l="0" t="0" r="2540" b="508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7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F8FF1" w14:textId="1943A616" w:rsidR="000A2135" w:rsidRDefault="000A2135" w:rsidP="000A2135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Criaremos também a instância da nossa listagem utilizando </w:t>
      </w:r>
      <w:r w:rsidRPr="000A2135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List</w:t>
      </w:r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uma classe genérica de tipo </w:t>
      </w:r>
      <w:r w:rsidRPr="000A2135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Aula</w:t>
      </w:r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. Declararemos a variável </w:t>
      </w:r>
      <w:r w:rsidRPr="000A2135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aulas</w:t>
      </w:r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que armazenará a lista com todas as aulas declaradas anteriormente.</w:t>
      </w:r>
    </w:p>
    <w:p w14:paraId="53475961" w14:textId="77777777" w:rsidR="00F3558F" w:rsidRPr="000A2135" w:rsidRDefault="00F3558F" w:rsidP="000A2135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</w:p>
    <w:p w14:paraId="3D81E0F4" w14:textId="77777777" w:rsidR="000A2135" w:rsidRPr="000A2135" w:rsidRDefault="000A2135" w:rsidP="000A2135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Supondo que queiramos acrescentar mais uma aula ("Conclusão") em nossa lista, desta vez uma </w:t>
      </w:r>
      <w:r w:rsidRPr="000A2135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string</w:t>
      </w:r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digitaremos:</w:t>
      </w:r>
    </w:p>
    <w:p w14:paraId="3A9FB74C" w14:textId="77777777" w:rsidR="000A2135" w:rsidRPr="000A2135" w:rsidRDefault="000A2135" w:rsidP="000A213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0A2135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static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0A2135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void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0A2135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Main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(</w:t>
      </w:r>
      <w:r w:rsidRPr="000A2135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string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[]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args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)</w:t>
      </w:r>
    </w:p>
    <w:p w14:paraId="1C47C377" w14:textId="77777777" w:rsidR="000A2135" w:rsidRPr="000A2135" w:rsidRDefault="000A2135" w:rsidP="000A213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{</w:t>
      </w:r>
    </w:p>
    <w:p w14:paraId="08227271" w14:textId="77777777" w:rsidR="000A2135" w:rsidRPr="000A2135" w:rsidRDefault="000A2135" w:rsidP="000A213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0A2135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var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aulaIntro 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=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0A2135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new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0A2135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Aula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0A2135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"Introdução às Coleções"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,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0A2135">
        <w:rPr>
          <w:rFonts w:ascii="Courier New" w:eastAsia="Times New Roman" w:hAnsi="Courier New" w:cs="Courier New"/>
          <w:color w:val="990055"/>
          <w:sz w:val="20"/>
          <w:szCs w:val="20"/>
          <w:lang w:val="pt-BR" w:eastAsia="pt-BR"/>
        </w:rPr>
        <w:t>20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2C8D1419" w14:textId="77777777" w:rsidR="000A2135" w:rsidRPr="000A2135" w:rsidRDefault="000A2135" w:rsidP="000A213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0A2135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var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aulaModelando 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=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0A2135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new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0A2135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Aula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0A2135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"Modelando a Classe Aula"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,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0A2135">
        <w:rPr>
          <w:rFonts w:ascii="Courier New" w:eastAsia="Times New Roman" w:hAnsi="Courier New" w:cs="Courier New"/>
          <w:color w:val="990055"/>
          <w:sz w:val="20"/>
          <w:szCs w:val="20"/>
          <w:lang w:val="pt-BR" w:eastAsia="pt-BR"/>
        </w:rPr>
        <w:t>18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3B48BBA7" w14:textId="77777777" w:rsidR="000A2135" w:rsidRPr="000A2135" w:rsidRDefault="000A2135" w:rsidP="000A213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0A2135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var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aulaSets 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=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0A2135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new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0A2135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Aula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0A2135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"Trabalhando com Conjuntos"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,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0A2135">
        <w:rPr>
          <w:rFonts w:ascii="Courier New" w:eastAsia="Times New Roman" w:hAnsi="Courier New" w:cs="Courier New"/>
          <w:color w:val="990055"/>
          <w:sz w:val="20"/>
          <w:szCs w:val="20"/>
          <w:lang w:val="pt-BR" w:eastAsia="pt-BR"/>
        </w:rPr>
        <w:t>16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7053D4D3" w14:textId="77777777" w:rsidR="000A2135" w:rsidRPr="000A2135" w:rsidRDefault="000A2135" w:rsidP="000A213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</w:p>
    <w:p w14:paraId="5B1896B7" w14:textId="77777777" w:rsidR="000A2135" w:rsidRPr="000A2135" w:rsidRDefault="000A2135" w:rsidP="000A213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0A2135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List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&lt;</w:t>
      </w:r>
      <w:r w:rsidRPr="000A2135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Aula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&gt;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aulas 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=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0A2135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new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0A2135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List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&lt;</w:t>
      </w:r>
      <w:r w:rsidRPr="000A2135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Aula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&gt;();</w:t>
      </w:r>
    </w:p>
    <w:p w14:paraId="595AD241" w14:textId="77777777" w:rsidR="000A2135" w:rsidRPr="000A2135" w:rsidRDefault="000A2135" w:rsidP="000A213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0A2135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Add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aulaIntro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0C40F769" w14:textId="77777777" w:rsidR="000A2135" w:rsidRPr="000A2135" w:rsidRDefault="000A2135" w:rsidP="000A213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aulas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0A2135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Add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aulaModelando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33602AEC" w14:textId="77777777" w:rsidR="000A2135" w:rsidRPr="000A2135" w:rsidRDefault="000A2135" w:rsidP="000A213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aulas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0A2135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Add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aulaSets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0B5B66EB" w14:textId="77777777" w:rsidR="000A2135" w:rsidRPr="000A2135" w:rsidRDefault="000A2135" w:rsidP="000A213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aulas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0A2135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Add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0A2135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"Conclusão"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4C880E47" w14:textId="4E9F4517" w:rsidR="000A2135" w:rsidRPr="000A2135" w:rsidRDefault="000A2135" w:rsidP="000A213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pt-BR" w:eastAsia="pt-BR"/>
        </w:rPr>
      </w:pP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}</w:t>
      </w:r>
    </w:p>
    <w:p w14:paraId="391F88B5" w14:textId="77777777" w:rsidR="00C80FBB" w:rsidRDefault="000A2135" w:rsidP="000A2135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Porém, ao fazermos isto,</w:t>
      </w:r>
    </w:p>
    <w:p w14:paraId="1A988985" w14:textId="23CB3350" w:rsidR="000A2135" w:rsidRPr="000A2135" w:rsidRDefault="00C80FBB" w:rsidP="000A2135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>
        <w:rPr>
          <w:noProof/>
        </w:rPr>
        <w:lastRenderedPageBreak/>
        <w:drawing>
          <wp:inline distT="0" distB="0" distL="0" distR="0" wp14:anchorId="457C3EA8" wp14:editId="6179E378">
            <wp:extent cx="5731510" cy="1513840"/>
            <wp:effectExtent l="0" t="0" r="2540" b="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1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2135"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 o Visual Studio nos informa que não é possível converter uma </w:t>
      </w:r>
      <w:r w:rsidR="000A2135" w:rsidRPr="000A2135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string</w:t>
      </w:r>
      <w:r w:rsidR="000A2135"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para uma instância da classe </w:t>
      </w:r>
      <w:r w:rsidR="000A2135" w:rsidRPr="000A2135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Aula</w:t>
      </w:r>
      <w:r w:rsidR="000A2135"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. Quando se define uma lista como sendo de um determinado tipo, só é possível adicionar elementos cujo tipo seja daquela instância, a menos que seja uma herança - ou derivada - daquele tipo utilizado como elemento.</w:t>
      </w:r>
    </w:p>
    <w:p w14:paraId="68E070FB" w14:textId="275576D0" w:rsidR="000A2135" w:rsidRDefault="000A2135" w:rsidP="000A2135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Portanto, por ora, comentaremos esta linha. Continuando, para imprimirmos chamaremos um método, passando como argumento a nossa lista de aulas. Como </w:t>
      </w:r>
      <w:r w:rsidRPr="000A2135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Imprimir()</w:t>
      </w:r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ainda não existe, solicitaremos ao Visual Studio a criação deste método.</w:t>
      </w:r>
    </w:p>
    <w:p w14:paraId="14BBC7D5" w14:textId="77777777" w:rsidR="00C80FBB" w:rsidRDefault="00C80FBB" w:rsidP="000A2135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</w:p>
    <w:p w14:paraId="57AE6828" w14:textId="28936A5D" w:rsidR="00C80FBB" w:rsidRDefault="00C80FBB" w:rsidP="000A2135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>
        <w:rPr>
          <w:noProof/>
        </w:rPr>
        <w:drawing>
          <wp:inline distT="0" distB="0" distL="0" distR="0" wp14:anchorId="0EDDBE87" wp14:editId="4CE92DEB">
            <wp:extent cx="5731510" cy="2165350"/>
            <wp:effectExtent l="0" t="0" r="2540" b="6350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42B08" w14:textId="77777777" w:rsidR="00C80FBB" w:rsidRPr="000A2135" w:rsidRDefault="00C80FBB" w:rsidP="000A2135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</w:p>
    <w:p w14:paraId="055B39D5" w14:textId="77777777" w:rsidR="000A2135" w:rsidRPr="000A2135" w:rsidRDefault="000A2135" w:rsidP="000A213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0A2135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static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0A2135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void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0A2135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Main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(</w:t>
      </w:r>
      <w:r w:rsidRPr="000A2135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string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[]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args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)</w:t>
      </w:r>
    </w:p>
    <w:p w14:paraId="17C66265" w14:textId="77777777" w:rsidR="000A2135" w:rsidRPr="000A2135" w:rsidRDefault="000A2135" w:rsidP="000A213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{</w:t>
      </w:r>
    </w:p>
    <w:p w14:paraId="30B97124" w14:textId="77777777" w:rsidR="000A2135" w:rsidRPr="000A2135" w:rsidRDefault="000A2135" w:rsidP="000A213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0A2135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var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aulaIntro 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=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0A2135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new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0A2135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Aula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0A2135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"Introdução às Coleções"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,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0A2135">
        <w:rPr>
          <w:rFonts w:ascii="Courier New" w:eastAsia="Times New Roman" w:hAnsi="Courier New" w:cs="Courier New"/>
          <w:color w:val="990055"/>
          <w:sz w:val="20"/>
          <w:szCs w:val="20"/>
          <w:lang w:val="pt-BR" w:eastAsia="pt-BR"/>
        </w:rPr>
        <w:t>20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5536519C" w14:textId="77777777" w:rsidR="000A2135" w:rsidRPr="000A2135" w:rsidRDefault="000A2135" w:rsidP="000A213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0A2135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var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aulaModelando 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=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0A2135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new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0A2135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Aula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0A2135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"Modelando a Classe Aula"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,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0A2135">
        <w:rPr>
          <w:rFonts w:ascii="Courier New" w:eastAsia="Times New Roman" w:hAnsi="Courier New" w:cs="Courier New"/>
          <w:color w:val="990055"/>
          <w:sz w:val="20"/>
          <w:szCs w:val="20"/>
          <w:lang w:val="pt-BR" w:eastAsia="pt-BR"/>
        </w:rPr>
        <w:t>18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1FE5BE37" w14:textId="77777777" w:rsidR="000A2135" w:rsidRPr="000A2135" w:rsidRDefault="000A2135" w:rsidP="000A213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0A2135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var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aulaSets 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=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0A2135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new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0A2135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Aula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0A2135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"Trabalhando com Conjuntos"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,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0A2135">
        <w:rPr>
          <w:rFonts w:ascii="Courier New" w:eastAsia="Times New Roman" w:hAnsi="Courier New" w:cs="Courier New"/>
          <w:color w:val="990055"/>
          <w:sz w:val="20"/>
          <w:szCs w:val="20"/>
          <w:lang w:val="pt-BR" w:eastAsia="pt-BR"/>
        </w:rPr>
        <w:t>16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4BBF1713" w14:textId="77777777" w:rsidR="000A2135" w:rsidRPr="000A2135" w:rsidRDefault="000A2135" w:rsidP="000A213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</w:p>
    <w:p w14:paraId="7CE51E99" w14:textId="77777777" w:rsidR="000A2135" w:rsidRPr="000A2135" w:rsidRDefault="000A2135" w:rsidP="000A213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0A2135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List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&lt;</w:t>
      </w:r>
      <w:r w:rsidRPr="000A2135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Aula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&gt;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aulas 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=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0A2135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new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0A2135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List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&lt;</w:t>
      </w:r>
      <w:r w:rsidRPr="000A2135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Aula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&gt;();</w:t>
      </w:r>
    </w:p>
    <w:p w14:paraId="7CD3C698" w14:textId="77777777" w:rsidR="000A2135" w:rsidRPr="000A2135" w:rsidRDefault="000A2135" w:rsidP="000A213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0A2135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Add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aulaIntro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6376AE87" w14:textId="77777777" w:rsidR="000A2135" w:rsidRPr="000A2135" w:rsidRDefault="000A2135" w:rsidP="000A213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aulas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0A2135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Add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aulaModelando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5B124DE1" w14:textId="77777777" w:rsidR="000A2135" w:rsidRPr="000A2135" w:rsidRDefault="000A2135" w:rsidP="000A213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aulas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0A2135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Add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aulaSets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68428C99" w14:textId="77777777" w:rsidR="000A2135" w:rsidRPr="000A2135" w:rsidRDefault="000A2135" w:rsidP="000A213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0A2135">
        <w:rPr>
          <w:rFonts w:ascii="Courier New" w:eastAsia="Times New Roman" w:hAnsi="Courier New" w:cs="Courier New"/>
          <w:color w:val="708090"/>
          <w:sz w:val="20"/>
          <w:szCs w:val="20"/>
          <w:lang w:val="pt-BR" w:eastAsia="pt-BR"/>
        </w:rPr>
        <w:t>//aulas.Add("Conclusão");</w:t>
      </w:r>
    </w:p>
    <w:p w14:paraId="5C18BDF2" w14:textId="77777777" w:rsidR="000A2135" w:rsidRPr="000A2135" w:rsidRDefault="000A2135" w:rsidP="000A213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</w:p>
    <w:p w14:paraId="3C3BCA20" w14:textId="77777777" w:rsidR="000A2135" w:rsidRPr="000A2135" w:rsidRDefault="000A2135" w:rsidP="000A213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0A2135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Imprimir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5CC605F7" w14:textId="77777777" w:rsidR="000A2135" w:rsidRPr="000A2135" w:rsidRDefault="000A2135" w:rsidP="000A213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}</w:t>
      </w:r>
    </w:p>
    <w:p w14:paraId="33DFB47D" w14:textId="77777777" w:rsidR="000A2135" w:rsidRPr="000A2135" w:rsidRDefault="000A2135" w:rsidP="000A213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</w:p>
    <w:p w14:paraId="281BFE7F" w14:textId="77777777" w:rsidR="000A2135" w:rsidRPr="000A2135" w:rsidRDefault="000A2135" w:rsidP="000A213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A2135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private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0A2135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static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0A2135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void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0A2135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Imprimir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0A2135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List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&lt;</w:t>
      </w:r>
      <w:r w:rsidRPr="000A2135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Aula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&gt;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aulas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</w:t>
      </w:r>
    </w:p>
    <w:p w14:paraId="54FF14DE" w14:textId="77777777" w:rsidR="000A2135" w:rsidRPr="000A2135" w:rsidRDefault="000A2135" w:rsidP="000A213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{</w:t>
      </w:r>
    </w:p>
    <w:p w14:paraId="58D07478" w14:textId="77777777" w:rsidR="000A2135" w:rsidRPr="000A2135" w:rsidRDefault="000A2135" w:rsidP="000A213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0A2135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Console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0A2135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Clear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();</w:t>
      </w:r>
    </w:p>
    <w:p w14:paraId="5011080B" w14:textId="77777777" w:rsidR="000A2135" w:rsidRPr="000A2135" w:rsidRDefault="000A2135" w:rsidP="000A213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0A2135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foreach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0A2135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var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aula </w:t>
      </w:r>
      <w:r w:rsidRPr="000A2135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in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aulas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</w:t>
      </w:r>
    </w:p>
    <w:p w14:paraId="386E6FC7" w14:textId="77777777" w:rsidR="000A2135" w:rsidRPr="000A2135" w:rsidRDefault="000A2135" w:rsidP="000A213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{</w:t>
      </w:r>
    </w:p>
    <w:p w14:paraId="7FC300B4" w14:textId="77777777" w:rsidR="000A2135" w:rsidRPr="000A2135" w:rsidRDefault="000A2135" w:rsidP="000A213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lastRenderedPageBreak/>
        <w:t xml:space="preserve">        </w:t>
      </w:r>
      <w:r w:rsidRPr="000A2135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Console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0A2135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WriteLine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76FEEA4E" w14:textId="77777777" w:rsidR="000A2135" w:rsidRPr="000A2135" w:rsidRDefault="000A2135" w:rsidP="000A213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}</w:t>
      </w:r>
    </w:p>
    <w:p w14:paraId="2C6FA859" w14:textId="4F2A6403" w:rsidR="000A2135" w:rsidRPr="000A2135" w:rsidRDefault="000A2135" w:rsidP="000A213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pt-BR" w:eastAsia="pt-BR"/>
        </w:rPr>
      </w:pP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}</w:t>
      </w:r>
    </w:p>
    <w:p w14:paraId="694B72A9" w14:textId="17501209" w:rsidR="00DE4A54" w:rsidRDefault="000A2135" w:rsidP="000A2135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Com "Ctrl + F5", rodaremos a aplicação. Obteremos não os nomes das aulas, e sim três linhas contendo o </w:t>
      </w:r>
      <w:r w:rsidRPr="000A2135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namespace</w:t>
      </w:r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do objeto </w:t>
      </w:r>
      <w:r w:rsidRPr="000A2135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Aula</w:t>
      </w:r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. Não é o que gostaríamos! </w:t>
      </w:r>
    </w:p>
    <w:p w14:paraId="75D0B038" w14:textId="77777777" w:rsidR="00DE4A54" w:rsidRDefault="00DE4A54" w:rsidP="000A2135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</w:p>
    <w:p w14:paraId="529A3B78" w14:textId="788EC891" w:rsidR="000A2135" w:rsidRPr="000A2135" w:rsidRDefault="00DE4A54" w:rsidP="000A2135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>
        <w:rPr>
          <w:noProof/>
        </w:rPr>
        <w:drawing>
          <wp:inline distT="0" distB="0" distL="0" distR="0" wp14:anchorId="059E108B" wp14:editId="1BED4578">
            <wp:extent cx="5731510" cy="1250315"/>
            <wp:effectExtent l="0" t="0" r="2540" b="6985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5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 </w:t>
      </w:r>
      <w:r w:rsidR="000A2135"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Isso ocorre porque quando pedimos a impressão, o </w:t>
      </w:r>
      <w:r w:rsidR="000A2135" w:rsidRPr="000A2135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Console.WriteLine()</w:t>
      </w:r>
      <w:r w:rsidR="000A2135"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vai até o objeto </w:t>
      </w:r>
      <w:r w:rsidR="000A2135" w:rsidRPr="000A2135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Aula</w:t>
      </w:r>
      <w:r w:rsidR="000A2135"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em busca de um método chamado </w:t>
      </w:r>
      <w:r w:rsidR="000A2135" w:rsidRPr="000A2135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ToString()</w:t>
      </w:r>
      <w:r w:rsidR="000A2135"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inexistente na classe </w:t>
      </w:r>
      <w:r w:rsidR="000A2135" w:rsidRPr="000A2135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Aula</w:t>
      </w:r>
      <w:r w:rsidR="000A2135"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.</w:t>
      </w:r>
    </w:p>
    <w:p w14:paraId="7EEB8ECF" w14:textId="77777777" w:rsidR="00DE4A54" w:rsidRDefault="000A2135" w:rsidP="000A2135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No entanto, como a classe </w:t>
      </w:r>
      <w:r w:rsidRPr="000A2135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Aula</w:t>
      </w:r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naturalmente herda da classe </w:t>
      </w:r>
      <w:r w:rsidRPr="000A2135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Object</w:t>
      </w:r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o método </w:t>
      </w:r>
      <w:r w:rsidRPr="000A2135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ToString()</w:t>
      </w:r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é buscado na classe </w:t>
      </w:r>
      <w:r w:rsidRPr="000A2135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Object</w:t>
      </w:r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, que é de onde vem a impressão final, o resultado. </w:t>
      </w:r>
    </w:p>
    <w:p w14:paraId="05D11706" w14:textId="77777777" w:rsidR="00DE4A54" w:rsidRDefault="00DE4A54" w:rsidP="000A2135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</w:p>
    <w:p w14:paraId="01E83BF8" w14:textId="2DD2AA04" w:rsidR="000A2135" w:rsidRPr="000A2135" w:rsidRDefault="000A2135" w:rsidP="000A2135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Precisaremos </w:t>
      </w:r>
      <w:r w:rsidRPr="000A2135">
        <w:rPr>
          <w:rFonts w:ascii="Times New Roman" w:eastAsia="Times New Roman" w:hAnsi="Times New Roman" w:cs="Times New Roman"/>
          <w:color w:val="FF0000"/>
          <w:sz w:val="27"/>
          <w:szCs w:val="27"/>
          <w:lang w:val="pt-BR" w:eastAsia="pt-BR"/>
        </w:rPr>
        <w:t xml:space="preserve">sobrepor </w:t>
      </w:r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este método da classe </w:t>
      </w:r>
      <w:r w:rsidRPr="000A2135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Object</w:t>
      </w:r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para que se imprima aquilo que queremos.</w:t>
      </w:r>
    </w:p>
    <w:p w14:paraId="0E45A7F0" w14:textId="77777777" w:rsidR="00DE4A54" w:rsidRDefault="000A2135" w:rsidP="000A2135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Para realizar este </w:t>
      </w:r>
      <w:r w:rsidRPr="000A2135">
        <w:rPr>
          <w:rFonts w:ascii="Times New Roman" w:eastAsia="Times New Roman" w:hAnsi="Times New Roman" w:cs="Times New Roman"/>
          <w:i/>
          <w:iCs/>
          <w:color w:val="FF0000"/>
          <w:sz w:val="27"/>
          <w:szCs w:val="27"/>
          <w:lang w:val="pt-BR" w:eastAsia="pt-BR"/>
        </w:rPr>
        <w:t>override</w:t>
      </w:r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implementaremos um método </w:t>
      </w:r>
      <w:r w:rsidRPr="000A2135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ToString()</w:t>
      </w:r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na classe </w:t>
      </w:r>
      <w:r w:rsidRPr="000A2135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Aula</w:t>
      </w:r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. </w:t>
      </w:r>
    </w:p>
    <w:p w14:paraId="4551569C" w14:textId="65C5C93C" w:rsidR="000A2135" w:rsidRDefault="000A2135" w:rsidP="000A2135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Digitando </w:t>
      </w:r>
      <w:r w:rsidRPr="000A2135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override</w:t>
      </w:r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e dando espaço, obtém-se a opção </w:t>
      </w:r>
      <w:r w:rsidRPr="000A2135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ToString</w:t>
      </w:r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. Clicando nele, o programa já nos cria este método.</w:t>
      </w:r>
    </w:p>
    <w:p w14:paraId="6FC5EE51" w14:textId="091C6789" w:rsidR="00DE4A54" w:rsidRDefault="00DE4A54" w:rsidP="000A2135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>
        <w:rPr>
          <w:noProof/>
        </w:rPr>
        <w:drawing>
          <wp:inline distT="0" distB="0" distL="0" distR="0" wp14:anchorId="21BCB250" wp14:editId="5F115BBC">
            <wp:extent cx="5209524" cy="1085714"/>
            <wp:effectExtent l="0" t="0" r="0" b="635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09524" cy="10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E1CDA" w14:textId="77777777" w:rsidR="00DE4A54" w:rsidRPr="000A2135" w:rsidRDefault="00DE4A54" w:rsidP="000A2135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</w:p>
    <w:p w14:paraId="5C747D62" w14:textId="77777777" w:rsidR="000A2135" w:rsidRPr="000A2135" w:rsidRDefault="000A2135" w:rsidP="000A2135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Para concatenarmos as informações provenientes da classe </w:t>
      </w:r>
      <w:r w:rsidRPr="000A2135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Aula</w:t>
      </w:r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, utilizaremos a </w:t>
      </w:r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highlight w:val="yellow"/>
          <w:lang w:val="pt-BR" w:eastAsia="pt-BR"/>
        </w:rPr>
        <w:t>sintaxe </w:t>
      </w:r>
      <w:r w:rsidRPr="000A2135">
        <w:rPr>
          <w:rFonts w:ascii="Times New Roman" w:eastAsia="Times New Roman" w:hAnsi="Times New Roman" w:cs="Times New Roman"/>
          <w:b/>
          <w:bCs/>
          <w:color w:val="3D464D"/>
          <w:sz w:val="27"/>
          <w:szCs w:val="27"/>
          <w:highlight w:val="yellow"/>
          <w:lang w:val="pt-BR" w:eastAsia="pt-BR"/>
        </w:rPr>
        <w:t>interpolação de </w:t>
      </w:r>
      <w:r w:rsidRPr="000A2135">
        <w:rPr>
          <w:rFonts w:ascii="Courier New" w:eastAsia="Times New Roman" w:hAnsi="Courier New" w:cs="Courier New"/>
          <w:b/>
          <w:bCs/>
          <w:color w:val="3D464D"/>
          <w:sz w:val="23"/>
          <w:szCs w:val="23"/>
          <w:highlight w:val="yellow"/>
          <w:shd w:val="clear" w:color="auto" w:fill="F0F3F5"/>
          <w:lang w:val="pt-BR" w:eastAsia="pt-BR"/>
        </w:rPr>
        <w:t>string</w:t>
      </w:r>
      <w:r w:rsidRPr="000A2135">
        <w:rPr>
          <w:rFonts w:ascii="Times New Roman" w:eastAsia="Times New Roman" w:hAnsi="Times New Roman" w:cs="Times New Roman"/>
          <w:b/>
          <w:bCs/>
          <w:color w:val="3D464D"/>
          <w:sz w:val="27"/>
          <w:szCs w:val="27"/>
          <w:highlight w:val="yellow"/>
          <w:lang w:val="pt-BR" w:eastAsia="pt-BR"/>
        </w:rPr>
        <w:t>s</w:t>
      </w:r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que faz parte do C#, marcada pelo uso de </w:t>
      </w:r>
      <w:r w:rsidRPr="000A2135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$</w:t>
      </w:r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e chaves (</w:t>
      </w:r>
      <w:r w:rsidRPr="000A2135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{}</w:t>
      </w:r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).</w:t>
      </w:r>
    </w:p>
    <w:p w14:paraId="7BFAF9DB" w14:textId="77777777" w:rsidR="000A2135" w:rsidRPr="000A2135" w:rsidRDefault="000A2135" w:rsidP="000A213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A2135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public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0A2135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override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0A2135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string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0A2135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ToString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()</w:t>
      </w:r>
    </w:p>
    <w:p w14:paraId="66503DEB" w14:textId="77777777" w:rsidR="000A2135" w:rsidRPr="000A2135" w:rsidRDefault="000A2135" w:rsidP="000A213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{</w:t>
      </w:r>
    </w:p>
    <w:p w14:paraId="2F6447D9" w14:textId="77777777" w:rsidR="000A2135" w:rsidRPr="000A2135" w:rsidRDefault="000A2135" w:rsidP="000A213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0A2135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return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$</w:t>
      </w:r>
      <w:r w:rsidRPr="000A2135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"[título: {titulo}, tempo: {tempo} minutos]"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;</w:t>
      </w:r>
    </w:p>
    <w:p w14:paraId="352523C1" w14:textId="284BAD12" w:rsidR="000A2135" w:rsidRPr="000A2135" w:rsidRDefault="000A2135" w:rsidP="000A213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pt-BR" w:eastAsia="pt-BR"/>
        </w:rPr>
      </w:pP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}</w:t>
      </w:r>
    </w:p>
    <w:p w14:paraId="6CD9675F" w14:textId="391A4D44" w:rsidR="000A2135" w:rsidRDefault="000A2135" w:rsidP="000A2135">
      <w:pPr>
        <w:shd w:val="clear" w:color="auto" w:fill="FFFFFF"/>
        <w:spacing w:before="360" w:after="36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Rodaremos a aplicação novamente, e obteremos o seguinte:</w:t>
      </w:r>
    </w:p>
    <w:p w14:paraId="41130232" w14:textId="3FC81EA2" w:rsidR="00DE4A54" w:rsidRPr="000A2135" w:rsidRDefault="00DE4A54" w:rsidP="000A2135">
      <w:pPr>
        <w:shd w:val="clear" w:color="auto" w:fill="FFFFFF"/>
        <w:spacing w:before="360" w:after="36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>
        <w:rPr>
          <w:noProof/>
        </w:rPr>
        <w:lastRenderedPageBreak/>
        <w:drawing>
          <wp:inline distT="0" distB="0" distL="0" distR="0" wp14:anchorId="7B4BF6BA" wp14:editId="20017601">
            <wp:extent cx="5731510" cy="2112010"/>
            <wp:effectExtent l="0" t="0" r="2540" b="254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F938E" w14:textId="77777777" w:rsidR="000A2135" w:rsidRPr="000A2135" w:rsidRDefault="000A2135" w:rsidP="000A213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[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t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í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tulo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: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0A2135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Introdu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çã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o 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à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s </w:t>
      </w:r>
      <w:r w:rsidRPr="000A2135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Cole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çõ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es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,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tempo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: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0A2135">
        <w:rPr>
          <w:rFonts w:ascii="Courier New" w:eastAsia="Times New Roman" w:hAnsi="Courier New" w:cs="Courier New"/>
          <w:color w:val="990055"/>
          <w:sz w:val="20"/>
          <w:szCs w:val="20"/>
          <w:lang w:val="pt-BR" w:eastAsia="pt-BR"/>
        </w:rPr>
        <w:t>20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minutos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]</w:t>
      </w:r>
    </w:p>
    <w:p w14:paraId="4CACAC17" w14:textId="77777777" w:rsidR="000A2135" w:rsidRPr="000A2135" w:rsidRDefault="000A2135" w:rsidP="000A213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[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t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í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tulo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: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0A2135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Modelando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a </w:t>
      </w:r>
      <w:r w:rsidRPr="000A2135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Classe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0A2135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Aula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,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tempo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: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0A2135">
        <w:rPr>
          <w:rFonts w:ascii="Courier New" w:eastAsia="Times New Roman" w:hAnsi="Courier New" w:cs="Courier New"/>
          <w:color w:val="990055"/>
          <w:sz w:val="20"/>
          <w:szCs w:val="20"/>
          <w:lang w:val="pt-BR" w:eastAsia="pt-BR"/>
        </w:rPr>
        <w:t>18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minutos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]</w:t>
      </w:r>
    </w:p>
    <w:p w14:paraId="1752D1CA" w14:textId="7A3B472E" w:rsidR="000A2135" w:rsidRPr="000A2135" w:rsidRDefault="000A2135" w:rsidP="000A213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pt-BR" w:eastAsia="pt-BR"/>
        </w:rPr>
      </w:pP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[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t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í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tulo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: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0A2135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Trabalhando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com </w:t>
      </w:r>
      <w:r w:rsidRPr="000A2135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Conjuntos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,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tempo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: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0A2135">
        <w:rPr>
          <w:rFonts w:ascii="Courier New" w:eastAsia="Times New Roman" w:hAnsi="Courier New" w:cs="Courier New"/>
          <w:color w:val="990055"/>
          <w:sz w:val="20"/>
          <w:szCs w:val="20"/>
          <w:lang w:val="pt-BR" w:eastAsia="pt-BR"/>
        </w:rPr>
        <w:t>16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minutos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]</w:t>
      </w:r>
    </w:p>
    <w:p w14:paraId="5ABD06BF" w14:textId="77777777" w:rsidR="006431D2" w:rsidRDefault="006431D2" w:rsidP="000A2135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</w:p>
    <w:p w14:paraId="5F46E748" w14:textId="7C5B6EF7" w:rsidR="000A2135" w:rsidRPr="000A2135" w:rsidRDefault="000A2135" w:rsidP="000A2135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Prosseguindo, faremos outra operação com a listagem de aulas, a ordenação alfabética. Para isso, chamaremos o método </w:t>
      </w:r>
      <w:r w:rsidRPr="000A2135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Sort()</w:t>
      </w:r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pois, como vimos anteriormente, serve bem para este propósito.</w:t>
      </w:r>
    </w:p>
    <w:p w14:paraId="3E239823" w14:textId="77777777" w:rsidR="000A2135" w:rsidRPr="000A2135" w:rsidRDefault="000A2135" w:rsidP="000A213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0A2135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Sort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();</w:t>
      </w:r>
    </w:p>
    <w:p w14:paraId="76904E87" w14:textId="4F26A007" w:rsidR="000A2135" w:rsidRPr="000A2135" w:rsidRDefault="000A2135" w:rsidP="000A213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pt-BR" w:eastAsia="pt-BR"/>
        </w:rPr>
      </w:pPr>
      <w:r w:rsidRPr="000A2135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Imprimir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6619B792" w14:textId="735534C9" w:rsidR="006431D2" w:rsidRDefault="000A2135" w:rsidP="000A2135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Rodando a aplicação, teremos um erro, de </w:t>
      </w:r>
      <w:r w:rsidRPr="000A2135">
        <w:rPr>
          <w:rFonts w:ascii="Times New Roman" w:eastAsia="Times New Roman" w:hAnsi="Times New Roman" w:cs="Times New Roman"/>
          <w:b/>
          <w:bCs/>
          <w:color w:val="3D464D"/>
          <w:sz w:val="27"/>
          <w:szCs w:val="27"/>
          <w:highlight w:val="yellow"/>
          <w:lang w:val="pt-BR" w:eastAsia="pt-BR"/>
        </w:rPr>
        <w:t>falha ao comparar dois elementos na matriz, pois pelo menos um deles deve implementar IComparable</w:t>
      </w:r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highlight w:val="yellow"/>
          <w:lang w:val="pt-BR" w:eastAsia="pt-BR"/>
        </w:rPr>
        <w:t>.</w:t>
      </w:r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 </w:t>
      </w:r>
    </w:p>
    <w:p w14:paraId="26D705FF" w14:textId="77777777" w:rsidR="006431D2" w:rsidRDefault="006431D2" w:rsidP="000A2135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</w:p>
    <w:p w14:paraId="19218CC1" w14:textId="2B4FB7DE" w:rsidR="000A2135" w:rsidRPr="000A2135" w:rsidRDefault="006431D2" w:rsidP="000A2135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>
        <w:rPr>
          <w:noProof/>
        </w:rPr>
        <w:drawing>
          <wp:inline distT="0" distB="0" distL="0" distR="0" wp14:anchorId="2C4D8329" wp14:editId="34AD889F">
            <wp:extent cx="5571429" cy="3790476"/>
            <wp:effectExtent l="0" t="0" r="0" b="635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571429" cy="3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2135"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Isto significa que a classe </w:t>
      </w:r>
      <w:r w:rsidR="000A2135" w:rsidRPr="000A2135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Aula</w:t>
      </w:r>
      <w:r w:rsidR="000A2135"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não está implementando a interface necessária para realizar esta operação, que exige uma interface chamada </w:t>
      </w:r>
      <w:r w:rsidR="000A2135" w:rsidRPr="000A2135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IComparable</w:t>
      </w:r>
      <w:r w:rsidR="000A2135"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.</w:t>
      </w:r>
    </w:p>
    <w:p w14:paraId="37217765" w14:textId="77777777" w:rsidR="000A2135" w:rsidRPr="000A2135" w:rsidRDefault="000A2135" w:rsidP="000A2135">
      <w:pPr>
        <w:shd w:val="clear" w:color="auto" w:fill="FFFFFF"/>
        <w:spacing w:before="360" w:after="36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lastRenderedPageBreak/>
        <w:t>Clicando em cima disto e apertando "</w:t>
      </w:r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highlight w:val="yellow"/>
          <w:lang w:val="pt-BR" w:eastAsia="pt-BR"/>
        </w:rPr>
        <w:t>Ctrl + .",</w:t>
      </w:r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 a interface é de fato implementada.</w:t>
      </w:r>
    </w:p>
    <w:p w14:paraId="19EE28C6" w14:textId="77777777" w:rsidR="000A2135" w:rsidRPr="000A2135" w:rsidRDefault="000A2135" w:rsidP="000A213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A2135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class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0A2135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Aula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: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0A2135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IComparable</w:t>
      </w:r>
    </w:p>
    <w:p w14:paraId="609EE78E" w14:textId="77777777" w:rsidR="000A2135" w:rsidRPr="000A2135" w:rsidRDefault="000A2135" w:rsidP="000A213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{</w:t>
      </w:r>
    </w:p>
    <w:p w14:paraId="4B261232" w14:textId="77777777" w:rsidR="000A2135" w:rsidRPr="000A2135" w:rsidRDefault="000A2135" w:rsidP="000A213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0A2135">
        <w:rPr>
          <w:rFonts w:ascii="Courier New" w:eastAsia="Times New Roman" w:hAnsi="Courier New" w:cs="Courier New"/>
          <w:color w:val="708090"/>
          <w:sz w:val="20"/>
          <w:szCs w:val="20"/>
          <w:lang w:val="pt-BR" w:eastAsia="pt-BR"/>
        </w:rPr>
        <w:t>//...</w:t>
      </w:r>
    </w:p>
    <w:p w14:paraId="0E94D951" w14:textId="17D6112D" w:rsidR="000A2135" w:rsidRPr="000A2135" w:rsidRDefault="000A2135" w:rsidP="000A213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pt-BR" w:eastAsia="pt-BR"/>
        </w:rPr>
      </w:pP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}</w:t>
      </w:r>
    </w:p>
    <w:p w14:paraId="136026D3" w14:textId="77777777" w:rsidR="00A950F9" w:rsidRDefault="00A950F9" w:rsidP="000A2135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>
        <w:rPr>
          <w:noProof/>
        </w:rPr>
        <w:drawing>
          <wp:inline distT="0" distB="0" distL="0" distR="0" wp14:anchorId="196620EC" wp14:editId="3787CF99">
            <wp:extent cx="5731510" cy="1561465"/>
            <wp:effectExtent l="0" t="0" r="2540" b="635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6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1407C" w14:textId="77777777" w:rsidR="00A950F9" w:rsidRDefault="00A950F9" w:rsidP="000A2135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</w:p>
    <w:p w14:paraId="7F61A109" w14:textId="4B43A60B" w:rsidR="000A2135" w:rsidRDefault="000A2135" w:rsidP="000A2135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O método </w:t>
      </w:r>
      <w:r w:rsidRPr="000A2135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CompareTo()</w:t>
      </w:r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foi gerado para comparar dois elementos que fazem parte da classe </w:t>
      </w:r>
      <w:r w:rsidRPr="000A2135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Aula</w:t>
      </w:r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uma vez que o método </w:t>
      </w:r>
      <w:r w:rsidRPr="000A2135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Sort()</w:t>
      </w:r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precisa chamar </w:t>
      </w:r>
      <w:r w:rsidRPr="000A2135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CompareTo()</w:t>
      </w:r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para saber que algoritmo precisará ser usado para a ordenação.</w:t>
      </w:r>
    </w:p>
    <w:p w14:paraId="7D45DB65" w14:textId="77777777" w:rsidR="00A950F9" w:rsidRPr="000A2135" w:rsidRDefault="00A950F9" w:rsidP="000A2135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</w:p>
    <w:p w14:paraId="730D062E" w14:textId="77777777" w:rsidR="00A950F9" w:rsidRDefault="000A2135" w:rsidP="000A2135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Acrescentaremos um </w:t>
      </w:r>
      <w:r w:rsidRPr="000A2135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return</w:t>
      </w:r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para que o título seja comparado com o nome do outro objeto, o parâmetro </w:t>
      </w:r>
      <w:r w:rsidRPr="000A2135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object obj</w:t>
      </w:r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. </w:t>
      </w:r>
    </w:p>
    <w:p w14:paraId="5F6BC157" w14:textId="7BFEA501" w:rsidR="000A2135" w:rsidRPr="000A2135" w:rsidRDefault="000A2135" w:rsidP="000A2135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O </w:t>
      </w:r>
      <w:r w:rsidRPr="000A2135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CompareTo()</w:t>
      </w:r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recebe como parâmetro este objeto da classe </w:t>
      </w:r>
      <w:r w:rsidRPr="000A2135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Aula</w:t>
      </w:r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e poderíamos passar </w:t>
      </w:r>
      <w:r w:rsidRPr="000A2135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obj</w:t>
      </w:r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chamando </w:t>
      </w:r>
      <w:r w:rsidRPr="000A2135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obj.titulo</w:t>
      </w:r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.</w:t>
      </w:r>
    </w:p>
    <w:p w14:paraId="43E5162C" w14:textId="77777777" w:rsidR="000A2135" w:rsidRPr="000A2135" w:rsidRDefault="000A2135" w:rsidP="000A2135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No entanto, isto não existe, pois </w:t>
      </w:r>
      <w:r w:rsidRPr="000A2135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object</w:t>
      </w:r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é um objeto, sendo necessário, então, fazermos um </w:t>
      </w:r>
      <w:r w:rsidRPr="000A2135">
        <w:rPr>
          <w:rFonts w:ascii="Times New Roman" w:eastAsia="Times New Roman" w:hAnsi="Times New Roman" w:cs="Times New Roman"/>
          <w:i/>
          <w:iCs/>
          <w:color w:val="3D464D"/>
          <w:sz w:val="27"/>
          <w:szCs w:val="27"/>
          <w:highlight w:val="yellow"/>
          <w:lang w:val="pt-BR" w:eastAsia="pt-BR"/>
        </w:rPr>
        <w:t>cast</w:t>
      </w:r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uma conversão para que isso possa ser trabalhado.</w:t>
      </w:r>
    </w:p>
    <w:p w14:paraId="46908195" w14:textId="77777777" w:rsidR="000A2135" w:rsidRPr="000A2135" w:rsidRDefault="000A2135" w:rsidP="000A2135">
      <w:pPr>
        <w:shd w:val="clear" w:color="auto" w:fill="FFFFFF"/>
        <w:spacing w:before="360" w:after="36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O código ficará assim:</w:t>
      </w:r>
    </w:p>
    <w:p w14:paraId="30C804AD" w14:textId="77777777" w:rsidR="000A2135" w:rsidRPr="000A2135" w:rsidRDefault="000A2135" w:rsidP="000A213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A2135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public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0A2135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int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0A2135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CompareTo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0A2135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object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obj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</w:t>
      </w:r>
    </w:p>
    <w:p w14:paraId="046828A2" w14:textId="77777777" w:rsidR="000A2135" w:rsidRPr="000A2135" w:rsidRDefault="000A2135" w:rsidP="000A213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{</w:t>
      </w:r>
    </w:p>
    <w:p w14:paraId="2AEB82C7" w14:textId="77777777" w:rsidR="000A2135" w:rsidRPr="000A2135" w:rsidRDefault="000A2135" w:rsidP="000A213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</w:t>
      </w:r>
      <w:r w:rsidRPr="000A2135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Aula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that 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=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obj </w:t>
      </w:r>
      <w:r w:rsidRPr="000A2135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as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0A2135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Aula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;</w:t>
      </w:r>
    </w:p>
    <w:p w14:paraId="2804E16A" w14:textId="77777777" w:rsidR="000A2135" w:rsidRPr="000A2135" w:rsidRDefault="000A2135" w:rsidP="000A213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</w:t>
      </w:r>
      <w:r w:rsidRPr="000A2135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return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0A2135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this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.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>titulo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.</w:t>
      </w:r>
      <w:r w:rsidRPr="000A2135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CompareTo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(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>that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.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>titulo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);</w:t>
      </w:r>
    </w:p>
    <w:p w14:paraId="5E48602B" w14:textId="0A5D9CA7" w:rsidR="000A2135" w:rsidRPr="000A2135" w:rsidRDefault="000A2135" w:rsidP="000A213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pt-BR" w:eastAsia="pt-BR"/>
        </w:rPr>
      </w:pP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}</w:t>
      </w:r>
    </w:p>
    <w:p w14:paraId="199E4876" w14:textId="55B3056D" w:rsidR="000A2135" w:rsidRDefault="000A2135" w:rsidP="000A2135">
      <w:pPr>
        <w:shd w:val="clear" w:color="auto" w:fill="FFFFFF"/>
        <w:spacing w:before="360" w:after="36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Vamos rodar a aplicação de novo para verificar se tudo funciona corretamente. Muito bem, as aulas aparecem listadas em ordem alfabética.</w:t>
      </w:r>
    </w:p>
    <w:p w14:paraId="4FE40408" w14:textId="0F87EE8E" w:rsidR="00A950F9" w:rsidRPr="000A2135" w:rsidRDefault="00A950F9" w:rsidP="000A2135">
      <w:pPr>
        <w:shd w:val="clear" w:color="auto" w:fill="FFFFFF"/>
        <w:spacing w:before="360" w:after="36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>
        <w:rPr>
          <w:noProof/>
        </w:rPr>
        <w:lastRenderedPageBreak/>
        <w:drawing>
          <wp:inline distT="0" distB="0" distL="0" distR="0" wp14:anchorId="6CD76F43" wp14:editId="5959BDD6">
            <wp:extent cx="5731510" cy="2510790"/>
            <wp:effectExtent l="0" t="0" r="2540" b="3810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53485" w14:textId="77777777" w:rsidR="00A950F9" w:rsidRDefault="000A2135" w:rsidP="000A2135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Agora, de que forma poderemos, sem que a classe </w:t>
      </w:r>
      <w:r w:rsidRPr="000A2135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Aulas</w:t>
      </w:r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 seja alterada, mudar a forma de ordenação? </w:t>
      </w:r>
    </w:p>
    <w:p w14:paraId="684E8D7D" w14:textId="62D4B373" w:rsidR="000A2135" w:rsidRPr="000A2135" w:rsidRDefault="000A2135" w:rsidP="000A2135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Ordenando-se não pelo título, mas pelo tempo de duração, por exemplo? Ao tentarmos utilizar o método </w:t>
      </w:r>
      <w:r w:rsidRPr="000A2135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Sort()</w:t>
      </w:r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verificaremos que há um </w:t>
      </w:r>
      <w:r w:rsidRPr="000A2135">
        <w:rPr>
          <w:rFonts w:ascii="Times New Roman" w:eastAsia="Times New Roman" w:hAnsi="Times New Roman" w:cs="Times New Roman"/>
          <w:i/>
          <w:iCs/>
          <w:color w:val="3D464D"/>
          <w:sz w:val="27"/>
          <w:szCs w:val="27"/>
          <w:lang w:val="pt-BR" w:eastAsia="pt-BR"/>
        </w:rPr>
        <w:t>overload</w:t>
      </w:r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que pode receber parâmetros.</w:t>
      </w:r>
    </w:p>
    <w:p w14:paraId="2896DE36" w14:textId="1DECA1D1" w:rsidR="000A2135" w:rsidRDefault="000A2135" w:rsidP="000A2135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É possível, assim, compararmos dois elementos ou instâncias de uma mesma classe. No método </w:t>
      </w:r>
      <w:r w:rsidRPr="000A2135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Sort()</w:t>
      </w:r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, usaremos uma </w:t>
      </w:r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highlight w:val="yellow"/>
          <w:lang w:val="pt-BR" w:eastAsia="pt-BR"/>
        </w:rPr>
        <w:t>expressão lambda</w:t>
      </w:r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a receber dois parâmetros, elementos iniciais e finais, com nomes que você quiser, como </w:t>
      </w:r>
      <w:r w:rsidRPr="000A2135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este</w:t>
      </w:r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e </w:t>
      </w:r>
      <w:r w:rsidRPr="000A2135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outro</w:t>
      </w:r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.</w:t>
      </w:r>
    </w:p>
    <w:p w14:paraId="1A089E0D" w14:textId="77777777" w:rsidR="00A950F9" w:rsidRPr="000A2135" w:rsidRDefault="00A950F9" w:rsidP="000A2135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</w:p>
    <w:p w14:paraId="3ED78360" w14:textId="77777777" w:rsidR="000A2135" w:rsidRPr="000A2135" w:rsidRDefault="000A2135" w:rsidP="000A2135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Iremos usar </w:t>
      </w:r>
      <w:r w:rsidRPr="000A2135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CompareTo()</w:t>
      </w:r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mais uma vez, para compararmos </w:t>
      </w:r>
      <w:r w:rsidRPr="000A2135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este</w:t>
      </w:r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com </w:t>
      </w:r>
      <w:r w:rsidRPr="000A2135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outro</w:t>
      </w:r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:</w:t>
      </w:r>
    </w:p>
    <w:p w14:paraId="6CD7D7D5" w14:textId="77777777" w:rsidR="000A2135" w:rsidRPr="000A2135" w:rsidRDefault="000A2135" w:rsidP="000A213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0A2135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Sort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();</w:t>
      </w:r>
    </w:p>
    <w:p w14:paraId="2F7FFE0A" w14:textId="77777777" w:rsidR="000A2135" w:rsidRPr="000A2135" w:rsidRDefault="000A2135" w:rsidP="000A213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A2135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Imprimir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5C41A29E" w14:textId="77777777" w:rsidR="000A2135" w:rsidRPr="000A2135" w:rsidRDefault="000A2135" w:rsidP="000A213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</w:p>
    <w:p w14:paraId="5D087132" w14:textId="77777777" w:rsidR="000A2135" w:rsidRPr="000A2135" w:rsidRDefault="000A2135" w:rsidP="000A213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0A2135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Sort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((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este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,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outro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=&gt;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este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0A2135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Tempo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0A2135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CompareTo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outro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0A2135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Tempo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));</w:t>
      </w:r>
    </w:p>
    <w:p w14:paraId="27EB774A" w14:textId="560696E8" w:rsidR="000A2135" w:rsidRPr="000A2135" w:rsidRDefault="000A2135" w:rsidP="000A213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pt-BR" w:eastAsia="pt-BR"/>
        </w:rPr>
      </w:pPr>
      <w:r w:rsidRPr="000A2135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Imprimir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0F4C097C" w14:textId="493180B1" w:rsidR="000A2135" w:rsidRDefault="000A2135" w:rsidP="000A2135">
      <w:pPr>
        <w:shd w:val="clear" w:color="auto" w:fill="FFFFFF"/>
        <w:spacing w:before="360" w:after="36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Rodaremos o código e veremos que a listagem de aulas foi ordenada do menor para o maior tempo de duração com sucesso!</w:t>
      </w:r>
    </w:p>
    <w:p w14:paraId="0B22E35E" w14:textId="61B5FF40" w:rsidR="00EC019E" w:rsidRPr="000A2135" w:rsidRDefault="00EC019E" w:rsidP="000A2135">
      <w:pPr>
        <w:shd w:val="clear" w:color="auto" w:fill="FFFFFF"/>
        <w:spacing w:before="360" w:after="36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>
        <w:rPr>
          <w:noProof/>
        </w:rPr>
        <w:drawing>
          <wp:inline distT="0" distB="0" distL="0" distR="0" wp14:anchorId="1E0E251A" wp14:editId="72E4D15E">
            <wp:extent cx="5731510" cy="1397000"/>
            <wp:effectExtent l="0" t="0" r="2540" b="0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9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AE90D" w14:textId="77777777" w:rsidR="000A2135" w:rsidRPr="000A2135" w:rsidRDefault="000A2135" w:rsidP="000A2135">
      <w:pPr>
        <w:rPr>
          <w:lang w:val="pt-BR"/>
        </w:rPr>
      </w:pPr>
    </w:p>
    <w:p w14:paraId="50752546" w14:textId="443FCC7E" w:rsidR="00EC019E" w:rsidRDefault="00EC019E" w:rsidP="00EC019E">
      <w:pPr>
        <w:pStyle w:val="Ttulo1"/>
        <w:rPr>
          <w:b/>
          <w:bCs/>
          <w:noProof/>
        </w:rPr>
      </w:pPr>
      <w:bookmarkStart w:id="25" w:name="_Toc62147111"/>
      <w:r w:rsidRPr="00EC019E">
        <w:rPr>
          <w:b/>
          <w:bCs/>
          <w:noProof/>
        </w:rPr>
        <w:lastRenderedPageBreak/>
        <w:t>Ordenando uma lista</w:t>
      </w:r>
      <w:bookmarkEnd w:id="25"/>
    </w:p>
    <w:p w14:paraId="08C4EA7F" w14:textId="62983BB8" w:rsidR="00EC019E" w:rsidRDefault="00EC019E" w:rsidP="00EC019E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EC019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Um colega de Pedro desenvolveu um código C# para ordenar uma lista, através do método </w:t>
      </w:r>
      <w:r w:rsidRPr="00EC019E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Sort</w:t>
      </w:r>
      <w:r w:rsidRPr="00EC019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conforme abaixo:</w:t>
      </w:r>
    </w:p>
    <w:p w14:paraId="0537E2CE" w14:textId="77777777" w:rsidR="00EC019E" w:rsidRPr="00EC019E" w:rsidRDefault="00EC019E" w:rsidP="00EC019E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</w:p>
    <w:p w14:paraId="0564BC0B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EC019E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public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class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Program</w:t>
      </w:r>
    </w:p>
    <w:p w14:paraId="048EA46D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{</w:t>
      </w:r>
    </w:p>
    <w:p w14:paraId="6F46A670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</w:t>
      </w:r>
      <w:r w:rsidRPr="00EC019E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public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static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void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Main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()</w:t>
      </w:r>
    </w:p>
    <w:p w14:paraId="046C036A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{</w:t>
      </w:r>
    </w:p>
    <w:p w14:paraId="3ECB9C33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        </w:t>
      </w:r>
      <w:r w:rsidRPr="00EC019E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var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aulaIntro 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=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new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Aula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EC019E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"Introdução às Coleções"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,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990055"/>
          <w:sz w:val="20"/>
          <w:szCs w:val="20"/>
          <w:lang w:val="pt-BR" w:eastAsia="pt-BR"/>
        </w:rPr>
        <w:t>20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24342E31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        </w:t>
      </w:r>
      <w:r w:rsidRPr="00EC019E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var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aulaModelando 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=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new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Aula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EC019E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"Modelando a Classe Aula"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,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990055"/>
          <w:sz w:val="20"/>
          <w:szCs w:val="20"/>
          <w:lang w:val="pt-BR" w:eastAsia="pt-BR"/>
        </w:rPr>
        <w:t>18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00DCC33B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        </w:t>
      </w:r>
      <w:r w:rsidRPr="00EC019E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var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aulaSets 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=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new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Aula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EC019E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"Trabalhando com Conjuntos"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,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990055"/>
          <w:sz w:val="20"/>
          <w:szCs w:val="20"/>
          <w:lang w:val="pt-BR" w:eastAsia="pt-BR"/>
        </w:rPr>
        <w:t>16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303A4F1B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</w:p>
    <w:p w14:paraId="47F979C7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        </w:t>
      </w:r>
      <w:r w:rsidRPr="00EC019E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List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&lt;</w:t>
      </w:r>
      <w:r w:rsidRPr="00EC019E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Aula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&gt;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aulas 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=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new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List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&lt;</w:t>
      </w:r>
      <w:r w:rsidRPr="00EC019E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Aula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&gt;();</w:t>
      </w:r>
    </w:p>
    <w:p w14:paraId="48C1AAC3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        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EC019E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Add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aulaIntro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48C0C65E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        aulas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EC019E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Add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aulaModelando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2686E196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        aulas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EC019E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Add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aulaSets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1F88FE60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</w:p>
    <w:p w14:paraId="65937C45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        aulas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EC019E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Sort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();</w:t>
      </w:r>
    </w:p>
    <w:p w14:paraId="66134346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}</w:t>
      </w:r>
    </w:p>
    <w:p w14:paraId="0C08B6F7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</w:p>
    <w:p w14:paraId="455FCFBD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EC019E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static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void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Imprimir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(</w:t>
      </w:r>
      <w:r w:rsidRPr="00EC019E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List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&lt;</w:t>
      </w:r>
      <w:r w:rsidRPr="00EC019E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Aula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&gt;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aulas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)</w:t>
      </w:r>
    </w:p>
    <w:p w14:paraId="07B14D5F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{</w:t>
      </w:r>
    </w:p>
    <w:p w14:paraId="37F1E278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    </w:t>
      </w:r>
      <w:r w:rsidRPr="00EC019E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Console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.</w:t>
      </w:r>
      <w:r w:rsidRPr="00EC019E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WriteLine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();</w:t>
      </w:r>
    </w:p>
    <w:p w14:paraId="5589EED5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    </w:t>
      </w:r>
      <w:r w:rsidRPr="00EC019E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foreach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(</w:t>
      </w:r>
      <w:r w:rsidRPr="00EC019E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var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aula </w:t>
      </w:r>
      <w:r w:rsidRPr="00EC019E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in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aulas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)</w:t>
      </w:r>
    </w:p>
    <w:p w14:paraId="279C4808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    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{</w:t>
      </w:r>
    </w:p>
    <w:p w14:paraId="31842EE7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        </w:t>
      </w:r>
      <w:r w:rsidRPr="00EC019E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Console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.</w:t>
      </w:r>
      <w:r w:rsidRPr="00EC019E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WriteLine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(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>aula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);</w:t>
      </w:r>
    </w:p>
    <w:p w14:paraId="37081F26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    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}</w:t>
      </w:r>
    </w:p>
    <w:p w14:paraId="4D9FB65E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}</w:t>
      </w:r>
    </w:p>
    <w:p w14:paraId="03240B85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}</w:t>
      </w:r>
    </w:p>
    <w:p w14:paraId="18DA98DA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</w:p>
    <w:p w14:paraId="1526AB22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EC019E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public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class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Aula</w:t>
      </w:r>
    </w:p>
    <w:p w14:paraId="077FE9DB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{</w:t>
      </w:r>
    </w:p>
    <w:p w14:paraId="513B3A5E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</w:t>
      </w:r>
      <w:r w:rsidRPr="00EC019E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private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string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titulo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;</w:t>
      </w:r>
    </w:p>
    <w:p w14:paraId="683B10BF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</w:t>
      </w:r>
      <w:r w:rsidRPr="00EC019E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private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int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tempo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;</w:t>
      </w:r>
    </w:p>
    <w:p w14:paraId="3CFE5F1B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</w:p>
    <w:p w14:paraId="059361FC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</w:t>
      </w:r>
      <w:r w:rsidRPr="00EC019E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public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Aula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EC019E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string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titulo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,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int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tempo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</w:t>
      </w:r>
    </w:p>
    <w:p w14:paraId="0222A57E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{</w:t>
      </w:r>
    </w:p>
    <w:p w14:paraId="063374F2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    </w:t>
      </w:r>
      <w:r w:rsidRPr="00EC019E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this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titulo 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=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titulo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;</w:t>
      </w:r>
    </w:p>
    <w:p w14:paraId="7F1A14CC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    </w:t>
      </w:r>
      <w:r w:rsidRPr="00EC019E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this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.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tempo 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=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tempo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;</w:t>
      </w:r>
    </w:p>
    <w:p w14:paraId="269CBF60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}</w:t>
      </w:r>
    </w:p>
    <w:p w14:paraId="6666985E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</w:p>
    <w:p w14:paraId="08F04DD4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</w:t>
      </w:r>
      <w:r w:rsidRPr="00EC019E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public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string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Titulo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{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get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{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return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titulo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;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}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set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{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titulo 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=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value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;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}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}</w:t>
      </w:r>
    </w:p>
    <w:p w14:paraId="05E68547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</w:t>
      </w:r>
      <w:r w:rsidRPr="00EC019E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public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int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Tempo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{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get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{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return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tempo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;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}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set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{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tempo 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=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value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;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}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}</w:t>
      </w:r>
    </w:p>
    <w:p w14:paraId="77939E4D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</w:p>
    <w:p w14:paraId="752CE1F0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</w:t>
      </w:r>
      <w:r w:rsidRPr="00EC019E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public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override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string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ToString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()</w:t>
      </w:r>
    </w:p>
    <w:p w14:paraId="55E498AA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{</w:t>
      </w:r>
    </w:p>
    <w:p w14:paraId="3DC1A1ED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    </w:t>
      </w:r>
      <w:r w:rsidRPr="00EC019E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return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"[título: "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+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titulo 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+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", tempo: "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+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tempo 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+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 minutos]"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;</w:t>
      </w:r>
    </w:p>
    <w:p w14:paraId="486DD7B7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}</w:t>
      </w:r>
    </w:p>
    <w:p w14:paraId="38F9606C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</w:p>
    <w:p w14:paraId="51F4DA03" w14:textId="406E97FF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pt-BR" w:eastAsia="pt-BR"/>
        </w:rPr>
      </w:pP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}</w:t>
      </w:r>
    </w:p>
    <w:p w14:paraId="395C8992" w14:textId="77777777" w:rsidR="00EC019E" w:rsidRPr="00EC019E" w:rsidRDefault="00EC019E" w:rsidP="00EC019E">
      <w:pPr>
        <w:shd w:val="clear" w:color="auto" w:fill="FFFFFF"/>
        <w:spacing w:before="360" w:after="36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EC019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Ao executar o código, Pedro se depara com um erro!</w:t>
      </w:r>
    </w:p>
    <w:p w14:paraId="2E166FC5" w14:textId="77777777" w:rsidR="00EC019E" w:rsidRPr="00EC019E" w:rsidRDefault="00EC019E" w:rsidP="00EC019E">
      <w:pPr>
        <w:shd w:val="clear" w:color="auto" w:fill="FFFFFF"/>
        <w:spacing w:before="360" w:after="36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EC019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Sem saber o que fazer, Pedro pede a sua ajuda. Então ele mostra que o programa está lançando uma exceção na linha:</w:t>
      </w:r>
    </w:p>
    <w:p w14:paraId="2DCAA837" w14:textId="31108A15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pt-BR" w:eastAsia="pt-BR"/>
        </w:rPr>
      </w:pP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lastRenderedPageBreak/>
        <w:t>aulas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EC019E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Sort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();</w:t>
      </w:r>
    </w:p>
    <w:p w14:paraId="52A4230A" w14:textId="628E1A20" w:rsidR="00EC019E" w:rsidRDefault="00EC019E" w:rsidP="00EC019E">
      <w:pPr>
        <w:shd w:val="clear" w:color="auto" w:fill="FFFFFF"/>
        <w:spacing w:before="360" w:after="36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EC019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Será que você pode dar uma força ao Pedro? Use o que aprendeu na aula para apontar a causa mais provável do problema!</w:t>
      </w:r>
    </w:p>
    <w:p w14:paraId="22F3D02A" w14:textId="77777777" w:rsidR="00EC019E" w:rsidRPr="00EC019E" w:rsidRDefault="00EC019E" w:rsidP="00EC019E">
      <w:pPr>
        <w:spacing w:after="0"/>
        <w:rPr>
          <w:rFonts w:ascii="Times New Roman" w:eastAsia="Times New Roman" w:hAnsi="Times New Roman" w:cs="Times New Roman"/>
          <w:sz w:val="26"/>
          <w:szCs w:val="26"/>
          <w:lang w:val="pt-BR" w:eastAsia="pt-BR"/>
        </w:rPr>
      </w:pPr>
      <w:r w:rsidRPr="00EC019E">
        <w:rPr>
          <w:rFonts w:ascii="Times New Roman" w:eastAsia="Times New Roman" w:hAnsi="Times New Roman" w:cs="Times New Roman"/>
          <w:sz w:val="26"/>
          <w:szCs w:val="26"/>
          <w:lang w:val="pt-BR" w:eastAsia="pt-BR"/>
        </w:rPr>
        <w:t>A classe </w:t>
      </w:r>
      <w:r w:rsidRPr="00EC019E">
        <w:rPr>
          <w:rFonts w:ascii="Courier New" w:eastAsia="Times New Roman" w:hAnsi="Courier New" w:cs="Courier New"/>
          <w:color w:val="3D464D"/>
          <w:shd w:val="clear" w:color="auto" w:fill="F0F3F5"/>
          <w:lang w:val="pt-BR" w:eastAsia="pt-BR"/>
        </w:rPr>
        <w:t>Aula</w:t>
      </w:r>
      <w:r w:rsidRPr="00EC019E">
        <w:rPr>
          <w:rFonts w:ascii="Times New Roman" w:eastAsia="Times New Roman" w:hAnsi="Times New Roman" w:cs="Times New Roman"/>
          <w:sz w:val="26"/>
          <w:szCs w:val="26"/>
          <w:lang w:val="pt-BR" w:eastAsia="pt-BR"/>
        </w:rPr>
        <w:t> não implementa a interface </w:t>
      </w:r>
      <w:r w:rsidRPr="00EC019E">
        <w:rPr>
          <w:rFonts w:ascii="Courier New" w:eastAsia="Times New Roman" w:hAnsi="Courier New" w:cs="Courier New"/>
          <w:color w:val="3D464D"/>
          <w:shd w:val="clear" w:color="auto" w:fill="F0F3F5"/>
          <w:lang w:val="pt-BR" w:eastAsia="pt-BR"/>
        </w:rPr>
        <w:t>IComparable</w:t>
      </w:r>
      <w:r w:rsidRPr="00EC019E">
        <w:rPr>
          <w:rFonts w:ascii="Times New Roman" w:eastAsia="Times New Roman" w:hAnsi="Times New Roman" w:cs="Times New Roman"/>
          <w:sz w:val="26"/>
          <w:szCs w:val="26"/>
          <w:lang w:val="pt-BR" w:eastAsia="pt-BR"/>
        </w:rPr>
        <w:t> e, por consequência, não implementa o método </w:t>
      </w:r>
      <w:r w:rsidRPr="00EC019E">
        <w:rPr>
          <w:rFonts w:ascii="Courier New" w:eastAsia="Times New Roman" w:hAnsi="Courier New" w:cs="Courier New"/>
          <w:color w:val="3D464D"/>
          <w:shd w:val="clear" w:color="auto" w:fill="F0F3F5"/>
          <w:lang w:val="pt-BR" w:eastAsia="pt-BR"/>
        </w:rPr>
        <w:t>CompareTo</w:t>
      </w:r>
      <w:r w:rsidRPr="00EC019E">
        <w:rPr>
          <w:rFonts w:ascii="Times New Roman" w:eastAsia="Times New Roman" w:hAnsi="Times New Roman" w:cs="Times New Roman"/>
          <w:sz w:val="26"/>
          <w:szCs w:val="26"/>
          <w:lang w:val="pt-BR" w:eastAsia="pt-BR"/>
        </w:rPr>
        <w:t>.</w:t>
      </w:r>
    </w:p>
    <w:p w14:paraId="7E85A283" w14:textId="5A3F7D39" w:rsidR="00EC019E" w:rsidRPr="00EC019E" w:rsidRDefault="00EC019E" w:rsidP="00EC019E">
      <w:pPr>
        <w:spacing w:after="0"/>
        <w:rPr>
          <w:rFonts w:ascii="Times New Roman" w:eastAsia="Times New Roman" w:hAnsi="Times New Roman" w:cs="Times New Roman"/>
          <w:color w:val="6E757A"/>
          <w:sz w:val="23"/>
          <w:szCs w:val="23"/>
          <w:shd w:val="clear" w:color="auto" w:fill="FFFFFF"/>
          <w:lang w:val="pt-BR" w:eastAsia="pt-BR"/>
        </w:rPr>
      </w:pPr>
      <w:r w:rsidRPr="00EC019E">
        <w:rPr>
          <w:rFonts w:ascii="Times New Roman" w:eastAsia="Times New Roman" w:hAnsi="Times New Roman" w:cs="Times New Roman"/>
          <w:color w:val="6E757A"/>
          <w:sz w:val="23"/>
          <w:szCs w:val="23"/>
          <w:shd w:val="clear" w:color="auto" w:fill="FFFFFF"/>
          <w:lang w:val="pt-BR" w:eastAsia="pt-BR"/>
        </w:rPr>
        <w:t>A interface 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shd w:val="clear" w:color="auto" w:fill="F0F3F5"/>
          <w:lang w:val="pt-BR" w:eastAsia="pt-BR"/>
        </w:rPr>
        <w:t>IComparable</w:t>
      </w:r>
      <w:r w:rsidRPr="00EC019E">
        <w:rPr>
          <w:rFonts w:ascii="Times New Roman" w:eastAsia="Times New Roman" w:hAnsi="Times New Roman" w:cs="Times New Roman"/>
          <w:color w:val="6E757A"/>
          <w:sz w:val="23"/>
          <w:szCs w:val="23"/>
          <w:shd w:val="clear" w:color="auto" w:fill="FFFFFF"/>
          <w:lang w:val="pt-BR" w:eastAsia="pt-BR"/>
        </w:rPr>
        <w:t> exige uma implementação do método 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shd w:val="clear" w:color="auto" w:fill="F0F3F5"/>
          <w:lang w:val="pt-BR" w:eastAsia="pt-BR"/>
        </w:rPr>
        <w:t>CompareTo</w:t>
      </w:r>
      <w:r w:rsidRPr="00EC019E">
        <w:rPr>
          <w:rFonts w:ascii="Times New Roman" w:eastAsia="Times New Roman" w:hAnsi="Times New Roman" w:cs="Times New Roman"/>
          <w:color w:val="6E757A"/>
          <w:sz w:val="23"/>
          <w:szCs w:val="23"/>
          <w:shd w:val="clear" w:color="auto" w:fill="FFFFFF"/>
          <w:lang w:val="pt-BR" w:eastAsia="pt-BR"/>
        </w:rPr>
        <w:t>, que precisa ser chamado pelo algoritmo interno do método 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shd w:val="clear" w:color="auto" w:fill="F0F3F5"/>
          <w:lang w:val="pt-BR" w:eastAsia="pt-BR"/>
        </w:rPr>
        <w:t>Sort()</w:t>
      </w:r>
      <w:r w:rsidRPr="00EC019E">
        <w:rPr>
          <w:rFonts w:ascii="Times New Roman" w:eastAsia="Times New Roman" w:hAnsi="Times New Roman" w:cs="Times New Roman"/>
          <w:color w:val="6E757A"/>
          <w:sz w:val="23"/>
          <w:szCs w:val="23"/>
          <w:shd w:val="clear" w:color="auto" w:fill="FFFFFF"/>
          <w:lang w:val="pt-BR" w:eastAsia="pt-BR"/>
        </w:rPr>
        <w:t> da classe 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shd w:val="clear" w:color="auto" w:fill="F0F3F5"/>
          <w:lang w:val="pt-BR" w:eastAsia="pt-BR"/>
        </w:rPr>
        <w:t>List&lt;T&gt;</w:t>
      </w:r>
      <w:r w:rsidRPr="00EC019E">
        <w:rPr>
          <w:rFonts w:ascii="Times New Roman" w:eastAsia="Times New Roman" w:hAnsi="Times New Roman" w:cs="Times New Roman"/>
          <w:color w:val="6E757A"/>
          <w:sz w:val="23"/>
          <w:szCs w:val="23"/>
          <w:shd w:val="clear" w:color="auto" w:fill="FFFFFF"/>
          <w:lang w:val="pt-BR" w:eastAsia="pt-BR"/>
        </w:rPr>
        <w:t>.</w:t>
      </w:r>
    </w:p>
    <w:p w14:paraId="52F754AB" w14:textId="52149359" w:rsidR="00EC019E" w:rsidRDefault="00EC019E" w:rsidP="00EC019E">
      <w:pPr>
        <w:pStyle w:val="Ttulo1"/>
        <w:rPr>
          <w:b/>
          <w:bCs/>
          <w:noProof/>
        </w:rPr>
      </w:pPr>
      <w:bookmarkStart w:id="26" w:name="_Toc62147112"/>
      <w:r w:rsidRPr="00EC019E">
        <w:rPr>
          <w:b/>
          <w:bCs/>
          <w:noProof/>
        </w:rPr>
        <w:t>Lista Somente Leitura</w:t>
      </w:r>
      <w:bookmarkEnd w:id="26"/>
    </w:p>
    <w:p w14:paraId="7A65912D" w14:textId="77777777" w:rsidR="00BC250E" w:rsidRPr="00BC250E" w:rsidRDefault="00BC250E" w:rsidP="00BC250E"/>
    <w:p w14:paraId="0446BB5F" w14:textId="257F6602" w:rsidR="00EC019E" w:rsidRDefault="00BC250E" w:rsidP="00EC019E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Criar</w:t>
      </w:r>
      <w:r w:rsidR="00EC019E" w:rsidRPr="00EC019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 um novo projeto </w:t>
      </w:r>
      <w:r w:rsidR="00EC019E" w:rsidRPr="00EC019E">
        <w:rPr>
          <w:rFonts w:ascii="Times New Roman" w:eastAsia="Times New Roman" w:hAnsi="Times New Roman" w:cs="Times New Roman"/>
          <w:i/>
          <w:iCs/>
          <w:color w:val="3D464D"/>
          <w:sz w:val="27"/>
          <w:szCs w:val="27"/>
          <w:lang w:val="pt-BR" w:eastAsia="pt-BR"/>
        </w:rPr>
        <w:t>Console Application</w:t>
      </w:r>
      <w:r w:rsidR="00EC019E" w:rsidRPr="00EC019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mantendo a classe </w:t>
      </w:r>
      <w:r w:rsidR="00EC019E" w:rsidRPr="00EC019E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Aula</w:t>
      </w:r>
      <w:r w:rsidR="00EC019E" w:rsidRPr="00EC019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contida em um arquivo separado (</w:t>
      </w:r>
      <w:r w:rsidR="00EC019E" w:rsidRPr="00EC019E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Aula.cs</w:t>
      </w:r>
      <w:r w:rsidR="00EC019E" w:rsidRPr="00EC019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). Em </w:t>
      </w:r>
      <w:r w:rsidR="00EC019E" w:rsidRPr="00EC019E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Program.cs</w:t>
      </w:r>
      <w:r w:rsidR="00EC019E" w:rsidRPr="00EC019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mantivemos nosso método </w:t>
      </w:r>
      <w:r w:rsidR="00EC019E" w:rsidRPr="00EC019E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Imprimir()</w:t>
      </w:r>
      <w:r w:rsidR="00EC019E" w:rsidRPr="00EC019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:</w:t>
      </w:r>
    </w:p>
    <w:p w14:paraId="23791B8B" w14:textId="77777777" w:rsidR="00BC250E" w:rsidRPr="00EC019E" w:rsidRDefault="00BC250E" w:rsidP="00EC019E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</w:p>
    <w:p w14:paraId="288EE762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EC019E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private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static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void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Imprimir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EC019E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List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&lt;</w:t>
      </w:r>
      <w:r w:rsidRPr="00EC019E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Aula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&gt;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aulas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</w:t>
      </w:r>
    </w:p>
    <w:p w14:paraId="0D4F531A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{</w:t>
      </w:r>
    </w:p>
    <w:p w14:paraId="3733BE46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</w:t>
      </w:r>
      <w:r w:rsidRPr="00EC019E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Console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.</w:t>
      </w:r>
      <w:r w:rsidRPr="00EC019E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Clear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();</w:t>
      </w:r>
    </w:p>
    <w:p w14:paraId="57175540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</w:t>
      </w:r>
      <w:r w:rsidRPr="00EC019E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foreach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(</w:t>
      </w:r>
      <w:r w:rsidRPr="00EC019E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var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aula </w:t>
      </w:r>
      <w:r w:rsidRPr="00EC019E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in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aulas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)</w:t>
      </w:r>
    </w:p>
    <w:p w14:paraId="352E5F94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{</w:t>
      </w:r>
    </w:p>
    <w:p w14:paraId="4F1576C0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    </w:t>
      </w:r>
      <w:r w:rsidRPr="00EC019E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Console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EC019E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WriteLine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05797041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}</w:t>
      </w:r>
    </w:p>
    <w:p w14:paraId="1ED4328D" w14:textId="05A80ED4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pt-BR" w:eastAsia="pt-BR"/>
        </w:rPr>
      </w:pP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}</w:t>
      </w:r>
    </w:p>
    <w:p w14:paraId="4DA402E5" w14:textId="2EC75250" w:rsidR="00EC019E" w:rsidRPr="00EC019E" w:rsidRDefault="00BC250E" w:rsidP="00EC019E">
      <w:pPr>
        <w:shd w:val="clear" w:color="auto" w:fill="FFFFFF"/>
        <w:spacing w:before="360" w:after="36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A</w:t>
      </w:r>
      <w:r w:rsidR="00EC019E" w:rsidRPr="00EC019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umentaremos um pouco mais a arquitetura para criarmos uma nova classe com os cursos cujas aulas serão incluídas.</w:t>
      </w:r>
    </w:p>
    <w:p w14:paraId="280FE375" w14:textId="77777777" w:rsidR="00EC019E" w:rsidRPr="00EC019E" w:rsidRDefault="00EC019E" w:rsidP="00EC019E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EC019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Esta classe se chamará </w:t>
      </w:r>
      <w:r w:rsidRPr="00EC019E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Curso.cs</w:t>
      </w:r>
      <w:r w:rsidRPr="00EC019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e terá três propriedades: a lista de aulas (como visto anteriormente), o nome do curso e instrutor.</w:t>
      </w:r>
    </w:p>
    <w:p w14:paraId="0495D84C" w14:textId="77777777" w:rsidR="00EC019E" w:rsidRPr="00EC019E" w:rsidRDefault="00EC019E" w:rsidP="00EC019E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EC019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Utilizaremos o atalho </w:t>
      </w:r>
      <w:r w:rsidRPr="00326377">
        <w:rPr>
          <w:rFonts w:ascii="Times New Roman" w:eastAsia="Times New Roman" w:hAnsi="Times New Roman" w:cs="Times New Roman"/>
          <w:color w:val="3D464D"/>
          <w:sz w:val="27"/>
          <w:szCs w:val="27"/>
          <w:highlight w:val="yellow"/>
          <w:lang w:val="pt-BR" w:eastAsia="pt-BR"/>
        </w:rPr>
        <w:t>"propfull + TAB + TAB"</w:t>
      </w:r>
      <w:r w:rsidRPr="00EC019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 para criar a estrutura da propriedade necessária, com </w:t>
      </w:r>
      <w:r w:rsidRPr="00EC019E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get</w:t>
      </w:r>
      <w:r w:rsidRPr="00EC019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e </w:t>
      </w:r>
      <w:r w:rsidRPr="00EC019E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set</w:t>
      </w:r>
      <w:r w:rsidRPr="00EC019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. Declararemos seu tipo, e a propriedade será pública, denominada </w:t>
      </w:r>
      <w:r w:rsidRPr="00EC019E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Aulas</w:t>
      </w:r>
      <w:r w:rsidRPr="00EC019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. Faremos o mesmo para o nome do curso e instrutor.</w:t>
      </w:r>
    </w:p>
    <w:p w14:paraId="03979875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EC019E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namespace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A24ListaSomenteLeitura</w:t>
      </w:r>
    </w:p>
    <w:p w14:paraId="69C0607F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{</w:t>
      </w:r>
    </w:p>
    <w:p w14:paraId="1442D77C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EC019E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class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Curso</w:t>
      </w:r>
    </w:p>
    <w:p w14:paraId="63516060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{</w:t>
      </w:r>
    </w:p>
    <w:p w14:paraId="43EB22C9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    </w:t>
      </w:r>
      <w:r w:rsidRPr="00EC019E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private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List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&lt;</w:t>
      </w:r>
      <w:r w:rsidRPr="00EC019E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Aula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&gt;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aulas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;</w:t>
      </w:r>
    </w:p>
    <w:p w14:paraId="2EA23FAE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</w:p>
    <w:p w14:paraId="2171B4B4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    </w:t>
      </w:r>
      <w:r w:rsidRPr="00EC019E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public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List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&lt;</w:t>
      </w:r>
      <w:r w:rsidRPr="00EC019E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Aula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&gt;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Aulas</w:t>
      </w:r>
    </w:p>
    <w:p w14:paraId="222E239A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    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{</w:t>
      </w:r>
    </w:p>
    <w:p w14:paraId="5F1885FD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        </w:t>
      </w:r>
      <w:r w:rsidRPr="00EC019E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get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{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return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aulas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;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}</w:t>
      </w:r>
    </w:p>
    <w:p w14:paraId="4AD919D8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        </w:t>
      </w:r>
      <w:r w:rsidRPr="00EC019E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set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{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aulas 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=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value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;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}</w:t>
      </w:r>
    </w:p>
    <w:p w14:paraId="05C152A2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    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}</w:t>
      </w:r>
    </w:p>
    <w:p w14:paraId="648BB830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</w:p>
    <w:p w14:paraId="5F25F123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    </w:t>
      </w:r>
      <w:r w:rsidRPr="00EC019E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private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string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nome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;</w:t>
      </w:r>
    </w:p>
    <w:p w14:paraId="4DA0B48A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</w:p>
    <w:p w14:paraId="293AF065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    </w:t>
      </w:r>
      <w:r w:rsidRPr="00EC019E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public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string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Nome</w:t>
      </w:r>
    </w:p>
    <w:p w14:paraId="5525197F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    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{</w:t>
      </w:r>
    </w:p>
    <w:p w14:paraId="0B500FEE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lastRenderedPageBreak/>
        <w:t xml:space="preserve">            </w:t>
      </w:r>
      <w:r w:rsidRPr="00EC019E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get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{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return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nome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;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}</w:t>
      </w:r>
    </w:p>
    <w:p w14:paraId="197FDB6E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        </w:t>
      </w:r>
      <w:r w:rsidRPr="00EC019E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set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{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nome 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=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value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;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}</w:t>
      </w:r>
    </w:p>
    <w:p w14:paraId="5911C6C1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    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}</w:t>
      </w:r>
    </w:p>
    <w:p w14:paraId="1A02B202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</w:p>
    <w:p w14:paraId="7473ACAC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    </w:t>
      </w:r>
      <w:r w:rsidRPr="00EC019E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private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string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instrutor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;</w:t>
      </w:r>
    </w:p>
    <w:p w14:paraId="14B43A4C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</w:p>
    <w:p w14:paraId="612D3A2B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    </w:t>
      </w:r>
      <w:r w:rsidRPr="00EC019E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public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string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Instrutor</w:t>
      </w:r>
    </w:p>
    <w:p w14:paraId="1F1D652E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    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{</w:t>
      </w:r>
    </w:p>
    <w:p w14:paraId="45BF5C38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        </w:t>
      </w:r>
      <w:r w:rsidRPr="00EC019E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get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{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return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instrutor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;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}</w:t>
      </w:r>
    </w:p>
    <w:p w14:paraId="5941A742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        </w:t>
      </w:r>
      <w:r w:rsidRPr="00EC019E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set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{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instrutor 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=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value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;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}</w:t>
      </w:r>
    </w:p>
    <w:p w14:paraId="46BA83CA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    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}</w:t>
      </w:r>
    </w:p>
    <w:p w14:paraId="7C5EBD09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}</w:t>
      </w:r>
    </w:p>
    <w:p w14:paraId="59870E9C" w14:textId="1B4D898C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pt-BR" w:eastAsia="pt-BR"/>
        </w:rPr>
      </w:pP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}</w:t>
      </w:r>
    </w:p>
    <w:p w14:paraId="248C62DF" w14:textId="77777777" w:rsidR="00BC250E" w:rsidRDefault="00BC250E" w:rsidP="00EC019E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</w:p>
    <w:p w14:paraId="2D4858C1" w14:textId="2E87A331" w:rsidR="00EC019E" w:rsidRPr="00EC019E" w:rsidRDefault="00EC019E" w:rsidP="00EC019E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EC019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Criaremos também o construtor da classe recém criada. Para fazê-lo de maneira mais prática, usando as teclas </w:t>
      </w:r>
      <w:r w:rsidRPr="00D613F7">
        <w:rPr>
          <w:rFonts w:ascii="Times New Roman" w:eastAsia="Times New Roman" w:hAnsi="Times New Roman" w:cs="Times New Roman"/>
          <w:color w:val="3D464D"/>
          <w:sz w:val="27"/>
          <w:szCs w:val="27"/>
          <w:highlight w:val="yellow"/>
          <w:lang w:val="pt-BR" w:eastAsia="pt-BR"/>
        </w:rPr>
        <w:t>"Alt + seta para cima"</w:t>
      </w:r>
      <w:r w:rsidRPr="00EC019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deixaremos a linha </w:t>
      </w:r>
      <w:r w:rsidRPr="00EC019E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private string instrutor;</w:t>
      </w:r>
      <w:r w:rsidRPr="00EC019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logo abaixo de </w:t>
      </w:r>
      <w:r w:rsidRPr="00EC019E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private string nome;</w:t>
      </w:r>
      <w:r w:rsidRPr="00EC019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.</w:t>
      </w:r>
    </w:p>
    <w:p w14:paraId="7797F6E9" w14:textId="77777777" w:rsidR="00D613F7" w:rsidRDefault="00D613F7" w:rsidP="00EC019E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</w:p>
    <w:p w14:paraId="4B81B509" w14:textId="1DDB0D3F" w:rsidR="00EC019E" w:rsidRPr="00EC019E" w:rsidRDefault="00EC019E" w:rsidP="00EC019E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EC019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Então selecionaremos estas duas linhas para que o construtor seja gerado. Com "Ctrl + ." clicaremos em </w:t>
      </w:r>
      <w:r w:rsidRPr="00EC019E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Generate constructor 'Curso(string, string)'</w:t>
      </w:r>
      <w:r w:rsidRPr="00EC019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no qual instanciaremos a lista de aulas, pois inicialmente ela estará nula.</w:t>
      </w:r>
    </w:p>
    <w:p w14:paraId="4A0AFAB4" w14:textId="77777777" w:rsidR="00EC019E" w:rsidRPr="00EC019E" w:rsidRDefault="00EC019E" w:rsidP="00EC019E">
      <w:pPr>
        <w:shd w:val="clear" w:color="auto" w:fill="FFFFFF"/>
        <w:spacing w:before="360" w:after="36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EC019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Inicialmente, definiremos esta lista como nova, a qual, a partir de agora, poderemos acessar sem problema algum em relação à referência nula.</w:t>
      </w:r>
    </w:p>
    <w:p w14:paraId="22409C77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EC019E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private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string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nome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;</w:t>
      </w:r>
    </w:p>
    <w:p w14:paraId="23BF493D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EC019E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private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string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instrutor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;</w:t>
      </w:r>
    </w:p>
    <w:p w14:paraId="7C6971FD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</w:p>
    <w:p w14:paraId="7446E607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EC019E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public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Curso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(</w:t>
      </w:r>
      <w:r w:rsidRPr="00EC019E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string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nome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,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string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instrutor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)</w:t>
      </w:r>
    </w:p>
    <w:p w14:paraId="5EF382C4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{</w:t>
      </w:r>
    </w:p>
    <w:p w14:paraId="3EEC8C85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EC019E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this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nome 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=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nome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;</w:t>
      </w:r>
    </w:p>
    <w:p w14:paraId="13D792B3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EC019E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this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instrutor 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=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instrutor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;</w:t>
      </w:r>
    </w:p>
    <w:p w14:paraId="5023A256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EC019E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this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.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aulas 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=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new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List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&lt;</w:t>
      </w:r>
      <w:r w:rsidRPr="00EC019E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Aula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&gt;();</w:t>
      </w:r>
    </w:p>
    <w:p w14:paraId="021797C2" w14:textId="08A291FC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pt-BR" w:eastAsia="pt-BR"/>
        </w:rPr>
      </w:pP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}</w:t>
      </w:r>
    </w:p>
    <w:p w14:paraId="37AD10AF" w14:textId="77777777" w:rsidR="00D613F7" w:rsidRDefault="00D613F7" w:rsidP="00EC019E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</w:p>
    <w:p w14:paraId="5E25B123" w14:textId="1BE83E5C" w:rsidR="00EC019E" w:rsidRPr="00EC019E" w:rsidRDefault="00EC019E" w:rsidP="00EC019E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EC019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Voltando a </w:t>
      </w:r>
      <w:r w:rsidRPr="00EC019E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Program.cs</w:t>
      </w:r>
      <w:r w:rsidRPr="00EC019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declararemos uma variável </w:t>
      </w:r>
      <w:r w:rsidRPr="00EC019E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Curso</w:t>
      </w:r>
      <w:r w:rsidRPr="00EC019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de nome </w:t>
      </w:r>
      <w:r w:rsidRPr="00EC019E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csharpColecoes</w:t>
      </w:r>
      <w:r w:rsidRPr="00EC019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pelo qual acessaremos a propriedade pública </w:t>
      </w:r>
      <w:r w:rsidRPr="00EC019E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Aulas</w:t>
      </w:r>
      <w:r w:rsidRPr="00EC019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. Adicionaremos uma nova aula a esta lista com o método </w:t>
      </w:r>
      <w:r w:rsidRPr="00EC019E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Add()</w:t>
      </w:r>
      <w:r w:rsidRPr="00EC019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passando como parâmetro uma nova instância da classe </w:t>
      </w:r>
      <w:r w:rsidRPr="00EC019E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Aula</w:t>
      </w:r>
      <w:r w:rsidRPr="00EC019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.</w:t>
      </w:r>
    </w:p>
    <w:p w14:paraId="67096661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EC019E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static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void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Main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(</w:t>
      </w:r>
      <w:r w:rsidRPr="00EC019E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string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[]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args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)</w:t>
      </w:r>
    </w:p>
    <w:p w14:paraId="6EA97FD6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{</w:t>
      </w:r>
    </w:p>
    <w:p w14:paraId="779A2475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EC019E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Curso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csharpColecoes 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=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new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Curso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EC019E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"C# Collections"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,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"Marcelo Oliveira"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6F75961C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csharpColecoes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EC019E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Aulas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EC019E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Add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EC019E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new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Aula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EC019E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"Trabalhando com Listas"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,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990055"/>
          <w:sz w:val="20"/>
          <w:szCs w:val="20"/>
          <w:lang w:val="pt-BR" w:eastAsia="pt-BR"/>
        </w:rPr>
        <w:t>21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));</w:t>
      </w:r>
    </w:p>
    <w:p w14:paraId="0D0CA8E3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EC019E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Imprimir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csharpColecoes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EC019E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Aulas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39B7B18E" w14:textId="5FC72705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pt-BR" w:eastAsia="pt-BR"/>
        </w:rPr>
      </w:pP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}</w:t>
      </w:r>
    </w:p>
    <w:p w14:paraId="57236B0D" w14:textId="5E7CA2B8" w:rsidR="00EC019E" w:rsidRDefault="00EC019E" w:rsidP="00EC019E">
      <w:pPr>
        <w:shd w:val="clear" w:color="auto" w:fill="FFFFFF"/>
        <w:spacing w:before="360" w:after="36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EC019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Imprimiremos o resultado no console e rodaremos a aplicação com "Ctrl + F5". Obteremos o seguinte:</w:t>
      </w:r>
    </w:p>
    <w:p w14:paraId="6E7B4D20" w14:textId="6044F2F7" w:rsidR="00D613F7" w:rsidRPr="00EC019E" w:rsidRDefault="00D613F7" w:rsidP="00EC019E">
      <w:pPr>
        <w:shd w:val="clear" w:color="auto" w:fill="FFFFFF"/>
        <w:spacing w:before="360" w:after="36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>
        <w:rPr>
          <w:noProof/>
        </w:rPr>
        <w:lastRenderedPageBreak/>
        <w:drawing>
          <wp:inline distT="0" distB="0" distL="0" distR="0" wp14:anchorId="5029DAE6" wp14:editId="0A9095DB">
            <wp:extent cx="5731510" cy="2150110"/>
            <wp:effectExtent l="0" t="0" r="2540" b="2540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EC318" w14:textId="7630C6AD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pt-BR" w:eastAsia="pt-BR"/>
        </w:rPr>
      </w:pP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[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t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í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tulo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: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Trabalhando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com </w:t>
      </w:r>
      <w:r w:rsidRPr="00EC019E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Listas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,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tempo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: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990055"/>
          <w:sz w:val="20"/>
          <w:szCs w:val="20"/>
          <w:lang w:val="pt-BR" w:eastAsia="pt-BR"/>
        </w:rPr>
        <w:t>21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minutos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]</w:t>
      </w:r>
    </w:p>
    <w:p w14:paraId="03EFB1A3" w14:textId="77777777" w:rsidR="00203814" w:rsidRDefault="00203814" w:rsidP="00EC019E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</w:p>
    <w:p w14:paraId="0B1F1C61" w14:textId="1D7E7735" w:rsidR="00EC019E" w:rsidRDefault="00EC019E" w:rsidP="00EC019E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EC019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Conseguimos criar a classe </w:t>
      </w:r>
      <w:r w:rsidRPr="00EC019E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Curso</w:t>
      </w:r>
      <w:r w:rsidRPr="00EC019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com sucesso, populando e imprimindo as aulas. No entanto, há um problema não muito evidente, conhecido por </w:t>
      </w:r>
      <w:r w:rsidRPr="00203814">
        <w:rPr>
          <w:rFonts w:ascii="Times New Roman" w:eastAsia="Times New Roman" w:hAnsi="Times New Roman" w:cs="Times New Roman"/>
          <w:b/>
          <w:bCs/>
          <w:i/>
          <w:iCs/>
          <w:color w:val="3D464D"/>
          <w:sz w:val="27"/>
          <w:szCs w:val="27"/>
          <w:highlight w:val="yellow"/>
          <w:lang w:val="pt-BR" w:eastAsia="pt-BR"/>
        </w:rPr>
        <w:t>code smell</w:t>
      </w:r>
      <w:r w:rsidRPr="00EC019E">
        <w:rPr>
          <w:rFonts w:ascii="Times New Roman" w:eastAsia="Times New Roman" w:hAnsi="Times New Roman" w:cs="Times New Roman"/>
          <w:b/>
          <w:bCs/>
          <w:color w:val="3D464D"/>
          <w:sz w:val="27"/>
          <w:szCs w:val="27"/>
          <w:lang w:val="pt-BR" w:eastAsia="pt-BR"/>
        </w:rPr>
        <w:t> na programação</w:t>
      </w:r>
      <w:r w:rsidRPr="00EC019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, </w:t>
      </w:r>
      <w:r w:rsidRPr="00203814">
        <w:rPr>
          <w:rFonts w:ascii="Times New Roman" w:eastAsia="Times New Roman" w:hAnsi="Times New Roman" w:cs="Times New Roman"/>
          <w:color w:val="3D464D"/>
          <w:sz w:val="27"/>
          <w:szCs w:val="27"/>
          <w:highlight w:val="yellow"/>
          <w:lang w:val="pt-BR" w:eastAsia="pt-BR"/>
        </w:rPr>
        <w:t>ou "mau cheiro no código"</w:t>
      </w:r>
      <w:r w:rsidRPr="00EC019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que neste caso implica no fato de acessarmos </w:t>
      </w:r>
      <w:r w:rsidRPr="00EC019E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csharpColecoes.Aulas</w:t>
      </w:r>
      <w:r w:rsidRPr="00EC019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e a lista de aulas da classe </w:t>
      </w:r>
      <w:r w:rsidRPr="00EC019E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Curso</w:t>
      </w:r>
      <w:r w:rsidRPr="00EC019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adicionando elementos nela.</w:t>
      </w:r>
    </w:p>
    <w:p w14:paraId="17B0008D" w14:textId="77777777" w:rsidR="00203814" w:rsidRPr="00EC019E" w:rsidRDefault="00203814" w:rsidP="00EC019E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</w:p>
    <w:p w14:paraId="4390729B" w14:textId="77777777" w:rsidR="00EC019E" w:rsidRPr="00EC019E" w:rsidRDefault="00EC019E" w:rsidP="00EC019E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EC019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Isso significa que estamos "passando por cima" da responsabilidade da classe </w:t>
      </w:r>
      <w:r w:rsidRPr="00EC019E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Curso</w:t>
      </w:r>
      <w:r w:rsidRPr="00EC019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de manter suas propriedades, e estamos manipulando diretamente esta lista de aulas.</w:t>
      </w:r>
    </w:p>
    <w:p w14:paraId="17897516" w14:textId="5E8BE226" w:rsidR="00EC019E" w:rsidRDefault="00EC019E" w:rsidP="00EC019E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203814">
        <w:rPr>
          <w:rFonts w:ascii="Times New Roman" w:eastAsia="Times New Roman" w:hAnsi="Times New Roman" w:cs="Times New Roman"/>
          <w:color w:val="3D464D"/>
          <w:sz w:val="27"/>
          <w:szCs w:val="27"/>
          <w:highlight w:val="green"/>
          <w:lang w:val="pt-BR" w:eastAsia="pt-BR"/>
        </w:rPr>
        <w:t>O correto seria chamarmos um método da classe </w:t>
      </w:r>
      <w:r w:rsidRPr="00203814">
        <w:rPr>
          <w:rFonts w:ascii="Courier New" w:eastAsia="Times New Roman" w:hAnsi="Courier New" w:cs="Courier New"/>
          <w:color w:val="3D464D"/>
          <w:sz w:val="23"/>
          <w:szCs w:val="23"/>
          <w:highlight w:val="green"/>
          <w:shd w:val="clear" w:color="auto" w:fill="F0F3F5"/>
          <w:lang w:val="pt-BR" w:eastAsia="pt-BR"/>
        </w:rPr>
        <w:t>Curso</w:t>
      </w:r>
      <w:r w:rsidRPr="00203814">
        <w:rPr>
          <w:rFonts w:ascii="Times New Roman" w:eastAsia="Times New Roman" w:hAnsi="Times New Roman" w:cs="Times New Roman"/>
          <w:color w:val="3D464D"/>
          <w:sz w:val="27"/>
          <w:szCs w:val="27"/>
          <w:highlight w:val="green"/>
          <w:lang w:val="pt-BR" w:eastAsia="pt-BR"/>
        </w:rPr>
        <w:t> para podermos adicionar estes elementos.</w:t>
      </w:r>
      <w:r w:rsidRPr="00EC019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 Caso contrário, esta classe não tem nenhum controle sobre as suas aulas, pois esta listagem está exposta.</w:t>
      </w:r>
    </w:p>
    <w:p w14:paraId="376FAC3D" w14:textId="77777777" w:rsidR="00203814" w:rsidRPr="00EC019E" w:rsidRDefault="00203814" w:rsidP="00EC019E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</w:p>
    <w:p w14:paraId="0F5D7921" w14:textId="522F713B" w:rsidR="00EC019E" w:rsidRDefault="00EC019E" w:rsidP="00EC019E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EC019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Trata-se de um </w:t>
      </w:r>
      <w:r w:rsidRPr="00203814">
        <w:rPr>
          <w:rFonts w:ascii="Times New Roman" w:eastAsia="Times New Roman" w:hAnsi="Times New Roman" w:cs="Times New Roman"/>
          <w:i/>
          <w:iCs/>
          <w:color w:val="FF0000"/>
          <w:sz w:val="27"/>
          <w:szCs w:val="27"/>
          <w:lang w:val="pt-BR" w:eastAsia="pt-BR"/>
        </w:rPr>
        <w:t>code smell</w:t>
      </w:r>
      <w:r w:rsidRPr="00203814">
        <w:rPr>
          <w:rFonts w:ascii="Times New Roman" w:eastAsia="Times New Roman" w:hAnsi="Times New Roman" w:cs="Times New Roman"/>
          <w:color w:val="FF0000"/>
          <w:sz w:val="27"/>
          <w:szCs w:val="27"/>
          <w:lang w:val="pt-BR" w:eastAsia="pt-BR"/>
        </w:rPr>
        <w:t> por ser uma "exposição indecente".</w:t>
      </w:r>
      <w:r w:rsidRPr="00EC019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 Para evitarmos que uma propriedade fique exposta à manipulações externas, é necessário encapsularmos esta funcionalidade de adicionar elementos na lista.</w:t>
      </w:r>
    </w:p>
    <w:p w14:paraId="0117D2CF" w14:textId="77777777" w:rsidR="00203814" w:rsidRPr="00EC019E" w:rsidRDefault="00203814" w:rsidP="00EC019E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</w:p>
    <w:p w14:paraId="0FFC99F1" w14:textId="77777777" w:rsidR="00EC019E" w:rsidRPr="00EC019E" w:rsidRDefault="00EC019E" w:rsidP="00EC019E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EC019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Então, primeiramente, teremos que bloquear esta lista interna para evitar a possibilidade de manipulação por código externo. Acessando-se a classe </w:t>
      </w:r>
      <w:r w:rsidRPr="00EC019E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Curso</w:t>
      </w:r>
      <w:r w:rsidRPr="00EC019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modificaremos a propriedade </w:t>
      </w:r>
      <w:r w:rsidRPr="00EC019E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Aulas</w:t>
      </w:r>
      <w:r w:rsidRPr="00EC019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em que encontramos </w:t>
      </w:r>
      <w:r w:rsidRPr="00EC019E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get</w:t>
      </w:r>
      <w:r w:rsidRPr="00EC019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e </w:t>
      </w:r>
      <w:r w:rsidRPr="00EC019E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set</w:t>
      </w:r>
      <w:r w:rsidRPr="00EC019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.</w:t>
      </w:r>
    </w:p>
    <w:p w14:paraId="68AA79CE" w14:textId="77777777" w:rsidR="00EC019E" w:rsidRPr="00EC019E" w:rsidRDefault="00EC019E" w:rsidP="00EC019E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EC019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Removeremos o </w:t>
      </w:r>
      <w:r w:rsidRPr="00EC019E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set</w:t>
      </w:r>
      <w:r w:rsidRPr="00EC019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pois do jeito que está, qualquer um pode alterá-lo para um valor nulo, e a classe </w:t>
      </w:r>
      <w:r w:rsidRPr="00EC019E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Curso</w:t>
      </w:r>
      <w:r w:rsidRPr="00EC019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perde qualquer chance de barrar esta modificação. Feito isso, retornaremos não mais uma lista de aulas (</w:t>
      </w:r>
      <w:r w:rsidRPr="00EC019E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List&lt;Aula&gt;</w:t>
      </w:r>
      <w:r w:rsidRPr="00EC019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) em </w:t>
      </w:r>
      <w:r w:rsidRPr="00EC019E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get</w:t>
      </w:r>
      <w:r w:rsidRPr="00EC019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mas outro tipo de objeto, uma </w:t>
      </w:r>
      <w:r w:rsidRPr="00EC019E">
        <w:rPr>
          <w:rFonts w:ascii="Times New Roman" w:eastAsia="Times New Roman" w:hAnsi="Times New Roman" w:cs="Times New Roman"/>
          <w:b/>
          <w:bCs/>
          <w:color w:val="3D464D"/>
          <w:sz w:val="27"/>
          <w:szCs w:val="27"/>
          <w:lang w:val="pt-BR" w:eastAsia="pt-BR"/>
        </w:rPr>
        <w:t>coleção somente leitura</w:t>
      </w:r>
      <w:r w:rsidRPr="00EC019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(</w:t>
      </w:r>
      <w:r w:rsidRPr="00EC019E">
        <w:rPr>
          <w:rFonts w:ascii="Times New Roman" w:eastAsia="Times New Roman" w:hAnsi="Times New Roman" w:cs="Times New Roman"/>
          <w:i/>
          <w:iCs/>
          <w:color w:val="3D464D"/>
          <w:sz w:val="27"/>
          <w:szCs w:val="27"/>
          <w:lang w:val="pt-BR" w:eastAsia="pt-BR"/>
        </w:rPr>
        <w:t>read only collection</w:t>
      </w:r>
      <w:r w:rsidRPr="00EC019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).</w:t>
      </w:r>
    </w:p>
    <w:p w14:paraId="6F0FCA12" w14:textId="20555812" w:rsidR="00EC019E" w:rsidRDefault="00EC019E" w:rsidP="00EC019E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EC019E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ReadOnlyCollection</w:t>
      </w:r>
      <w:r w:rsidRPr="00EC019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se localiza no .NET com </w:t>
      </w:r>
      <w:r w:rsidRPr="00EC019E">
        <w:rPr>
          <w:rFonts w:ascii="Times New Roman" w:eastAsia="Times New Roman" w:hAnsi="Times New Roman" w:cs="Times New Roman"/>
          <w:i/>
          <w:iCs/>
          <w:color w:val="3D464D"/>
          <w:sz w:val="27"/>
          <w:szCs w:val="27"/>
          <w:lang w:val="pt-BR" w:eastAsia="pt-BR"/>
        </w:rPr>
        <w:t>namespace</w:t>
      </w:r>
      <w:r w:rsidRPr="00EC019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</w:t>
      </w:r>
      <w:r w:rsidRPr="00EC019E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System.Collections.ObjectModel</w:t>
      </w:r>
      <w:r w:rsidRPr="00EC019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e é uma classe genérica, portanto necessita também do tipo de elemento (no caso, a classe </w:t>
      </w:r>
      <w:r w:rsidRPr="00EC019E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Aula</w:t>
      </w:r>
      <w:r w:rsidRPr="00EC019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). Precisaremos passar no construtor um parâmetro que é uma lista, a própria referência das </w:t>
      </w:r>
      <w:r w:rsidRPr="00EC019E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aulas</w:t>
      </w:r>
      <w:r w:rsidRPr="00EC019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.</w:t>
      </w:r>
    </w:p>
    <w:p w14:paraId="05206ECD" w14:textId="16526E83" w:rsidR="00411FE1" w:rsidRPr="00EC019E" w:rsidRDefault="00411FE1" w:rsidP="00EC019E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>
        <w:rPr>
          <w:noProof/>
        </w:rPr>
        <w:lastRenderedPageBreak/>
        <w:drawing>
          <wp:inline distT="0" distB="0" distL="0" distR="0" wp14:anchorId="736657A7" wp14:editId="383D871F">
            <wp:extent cx="5723809" cy="1571429"/>
            <wp:effectExtent l="0" t="0" r="0" b="0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23809" cy="1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80681" w14:textId="77777777" w:rsidR="00EC019E" w:rsidRPr="00EC019E" w:rsidRDefault="00EC019E" w:rsidP="00EC019E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EC019E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Aulas</w:t>
      </w:r>
      <w:r w:rsidRPr="00EC019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é o campo privado que está sendo protegido, porém o Visual Studio não consegue converter </w:t>
      </w:r>
      <w:r w:rsidRPr="00EC019E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ReadOnlyCollection</w:t>
      </w:r>
      <w:r w:rsidRPr="00EC019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para um </w:t>
      </w:r>
      <w:r w:rsidRPr="00EC019E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List&lt;Aula&gt;</w:t>
      </w:r>
      <w:r w:rsidRPr="00EC019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declarado na propriedade. Portanto, precisaremos trocá-lo por um </w:t>
      </w:r>
      <w:r w:rsidRPr="00EC019E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IList&lt;Aula&gt;</w:t>
      </w:r>
      <w:r w:rsidRPr="00EC019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que é o que o </w:t>
      </w:r>
      <w:r w:rsidRPr="00EC019E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ReadOnlyCollection</w:t>
      </w:r>
      <w:r w:rsidRPr="00EC019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implementa. O código ficará desta forma:</w:t>
      </w:r>
    </w:p>
    <w:p w14:paraId="53AE6757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EC019E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class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Curso</w:t>
      </w:r>
    </w:p>
    <w:p w14:paraId="64BF64B2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{</w:t>
      </w:r>
    </w:p>
    <w:p w14:paraId="1D86F6AE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EC019E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private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IList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&lt;</w:t>
      </w:r>
      <w:r w:rsidRPr="00EC019E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Aula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&gt;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aulas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;</w:t>
      </w:r>
    </w:p>
    <w:p w14:paraId="5DB227E8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</w:p>
    <w:p w14:paraId="16B1E00D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EC019E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public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IList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&lt;</w:t>
      </w:r>
      <w:r w:rsidRPr="00EC019E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Aula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&gt;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Aulas</w:t>
      </w:r>
    </w:p>
    <w:p w14:paraId="40ED145C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{</w:t>
      </w:r>
    </w:p>
    <w:p w14:paraId="6232EBC1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    </w:t>
      </w:r>
      <w:r w:rsidRPr="00EC019E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get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{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return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new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ReadOnlyCollection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&lt;</w:t>
      </w:r>
      <w:r w:rsidRPr="00EC019E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Aula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&gt;(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>aulas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);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}</w:t>
      </w:r>
    </w:p>
    <w:p w14:paraId="568B3F40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}</w:t>
      </w:r>
    </w:p>
    <w:p w14:paraId="370668EC" w14:textId="3007748A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pt-BR" w:eastAsia="pt-BR"/>
        </w:rPr>
      </w:pP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}</w:t>
      </w:r>
    </w:p>
    <w:p w14:paraId="0BF3E414" w14:textId="77777777" w:rsidR="00EC019E" w:rsidRPr="00EC019E" w:rsidRDefault="00EC019E" w:rsidP="00EC019E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EC019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Veremos outro problema, desta vez na hora de chamarmos o método </w:t>
      </w:r>
      <w:r w:rsidRPr="00EC019E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Imprimir()</w:t>
      </w:r>
      <w:r w:rsidRPr="00EC019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pois estamos passando uma propriedade de tipo </w:t>
      </w:r>
      <w:r w:rsidRPr="00EC019E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IList&lt;&gt;</w:t>
      </w:r>
      <w:r w:rsidRPr="00EC019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e nosso método recebe </w:t>
      </w:r>
      <w:r w:rsidRPr="00EC019E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List&lt;&gt;</w:t>
      </w:r>
      <w:r w:rsidRPr="00EC019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. Precisaremos fazer a devida alteração.</w:t>
      </w:r>
    </w:p>
    <w:p w14:paraId="6C3D03D8" w14:textId="77777777" w:rsidR="00E620E6" w:rsidRDefault="00EC019E" w:rsidP="00EC019E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EC019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Feito isso, rodaremos a aplicação!</w:t>
      </w:r>
    </w:p>
    <w:p w14:paraId="77CB9AA6" w14:textId="77777777" w:rsidR="00E620E6" w:rsidRDefault="00E620E6" w:rsidP="00EC019E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</w:p>
    <w:p w14:paraId="5B9CA363" w14:textId="77777777" w:rsidR="00E620E6" w:rsidRDefault="00EC019E" w:rsidP="00EC019E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EC019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 Há um erro: </w:t>
      </w:r>
    </w:p>
    <w:p w14:paraId="26818B8A" w14:textId="6CE61472" w:rsidR="00EC019E" w:rsidRPr="00EC019E" w:rsidRDefault="00E620E6" w:rsidP="00EC019E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>
        <w:rPr>
          <w:noProof/>
        </w:rPr>
        <w:drawing>
          <wp:inline distT="0" distB="0" distL="0" distR="0" wp14:anchorId="51AB4F6D" wp14:editId="3AD55693">
            <wp:extent cx="5731510" cy="2808605"/>
            <wp:effectExtent l="0" t="0" r="2540" b="0"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019E" w:rsidRPr="00EC019E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System.NotSupportedException</w:t>
      </w:r>
      <w:r w:rsidR="00EC019E" w:rsidRPr="00EC019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"Coleção é somente leitura". Protegemos nossa coleção para que ela fosse somente leitura, e assim, o código externo fica impedido de modificar esta coleção.</w:t>
      </w:r>
    </w:p>
    <w:p w14:paraId="52D2F06B" w14:textId="25672BFB" w:rsidR="00EC019E" w:rsidRDefault="00EC019E" w:rsidP="00EC019E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EC019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lastRenderedPageBreak/>
        <w:t>É preciso encapsularmos esta funcionalidade de adicionar algum elemento na lista de aulas em algum método da classe </w:t>
      </w:r>
      <w:r w:rsidRPr="00EC019E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Curso</w:t>
      </w:r>
      <w:r w:rsidRPr="00EC019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porque aí sim, ela terá o poder de controlar esta funcionalidade.</w:t>
      </w:r>
    </w:p>
    <w:p w14:paraId="020F0937" w14:textId="77777777" w:rsidR="00E620E6" w:rsidRPr="00EC019E" w:rsidRDefault="00E620E6" w:rsidP="00EC019E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</w:p>
    <w:p w14:paraId="015E170F" w14:textId="77777777" w:rsidR="00EC019E" w:rsidRPr="00EC019E" w:rsidRDefault="00EC019E" w:rsidP="00EC019E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EC019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Para facilitar, como temos </w:t>
      </w:r>
      <w:r w:rsidRPr="00EC019E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csharpColecoes.Aulas.Add()</w:t>
      </w:r>
      <w:r w:rsidRPr="00EC019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poderemos trocar por </w:t>
      </w:r>
      <w:r w:rsidRPr="00EC019E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csharpColecoes.Adiciona()</w:t>
      </w:r>
      <w:r w:rsidRPr="00EC019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. No entanto, este novo método ainda não existe. Com "Ctrl + .", clicaremos no atalho </w:t>
      </w:r>
      <w:r w:rsidRPr="00EC019E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Generate method 'Curso.Adiciona'</w:t>
      </w:r>
      <w:r w:rsidRPr="00EC019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.</w:t>
      </w:r>
    </w:p>
    <w:p w14:paraId="11A75A4B" w14:textId="77777777" w:rsidR="00EC019E" w:rsidRPr="00EC019E" w:rsidRDefault="00EC019E" w:rsidP="00EC019E">
      <w:pPr>
        <w:shd w:val="clear" w:color="auto" w:fill="FFFFFF"/>
        <w:spacing w:before="360" w:after="36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EC019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Com F12, entraremos no método para o implementarmos:</w:t>
      </w:r>
    </w:p>
    <w:p w14:paraId="5C3F996E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EC019E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internal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void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Adiciona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EC019E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Aula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aula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</w:t>
      </w:r>
    </w:p>
    <w:p w14:paraId="0EEE006C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{</w:t>
      </w:r>
    </w:p>
    <w:p w14:paraId="5B92D6CC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EC019E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this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EC019E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Add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2B47265A" w14:textId="290E9DF6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pt-BR" w:eastAsia="pt-BR"/>
        </w:rPr>
      </w:pP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}</w:t>
      </w:r>
    </w:p>
    <w:p w14:paraId="63972728" w14:textId="73194B39" w:rsidR="00EC019E" w:rsidRDefault="00EC019E" w:rsidP="00EC019E">
      <w:pPr>
        <w:shd w:val="clear" w:color="auto" w:fill="FFFFFF"/>
        <w:spacing w:before="360" w:after="36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EC019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Rodando novamente a aplicação, teremos:</w:t>
      </w:r>
    </w:p>
    <w:p w14:paraId="2C67BDD9" w14:textId="1A612C5C" w:rsidR="00C61E48" w:rsidRPr="00EC019E" w:rsidRDefault="00C61E48" w:rsidP="00EC019E">
      <w:pPr>
        <w:shd w:val="clear" w:color="auto" w:fill="FFFFFF"/>
        <w:spacing w:before="360" w:after="36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>
        <w:rPr>
          <w:noProof/>
        </w:rPr>
        <w:drawing>
          <wp:inline distT="0" distB="0" distL="0" distR="0" wp14:anchorId="1CEF7681" wp14:editId="4656BD3A">
            <wp:extent cx="5731510" cy="2475865"/>
            <wp:effectExtent l="0" t="0" r="2540" b="635"/>
            <wp:docPr id="66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608EA" w14:textId="30CEB950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pt-BR" w:eastAsia="pt-BR"/>
        </w:rPr>
      </w:pP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[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t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í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tulo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: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Trabalhando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com </w:t>
      </w:r>
      <w:r w:rsidRPr="00EC019E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Listas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,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tempo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: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990055"/>
          <w:sz w:val="20"/>
          <w:szCs w:val="20"/>
          <w:lang w:val="pt-BR" w:eastAsia="pt-BR"/>
        </w:rPr>
        <w:t>21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minutos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]</w:t>
      </w:r>
    </w:p>
    <w:p w14:paraId="5DAF5514" w14:textId="7D8E2229" w:rsidR="00C61E48" w:rsidRDefault="00C61E48" w:rsidP="00C61E48">
      <w:pPr>
        <w:pStyle w:val="Ttulo1"/>
        <w:rPr>
          <w:b/>
          <w:bCs/>
          <w:noProof/>
        </w:rPr>
      </w:pPr>
      <w:bookmarkStart w:id="27" w:name="_Toc62147113"/>
      <w:r w:rsidRPr="00C61E48">
        <w:rPr>
          <w:b/>
          <w:bCs/>
          <w:noProof/>
        </w:rPr>
        <w:t>Lista somente-leitura</w:t>
      </w:r>
      <w:bookmarkEnd w:id="27"/>
    </w:p>
    <w:p w14:paraId="50C1817E" w14:textId="6DB9B0E4" w:rsidR="00C61E48" w:rsidRDefault="00C61E48" w:rsidP="00C61E48">
      <w:pPr>
        <w:rPr>
          <w:color w:val="3D464D"/>
          <w:sz w:val="27"/>
          <w:szCs w:val="27"/>
          <w:shd w:val="clear" w:color="auto" w:fill="FFFFFF"/>
        </w:rPr>
      </w:pPr>
      <w:r>
        <w:rPr>
          <w:color w:val="3D464D"/>
          <w:sz w:val="27"/>
          <w:szCs w:val="27"/>
          <w:shd w:val="clear" w:color="auto" w:fill="FFFFFF"/>
        </w:rPr>
        <w:t>Pronto para um momento de reflexão? Em que situação e como você usaria uma lista somente-leitura? Escolha a melhor alternativa!</w:t>
      </w:r>
    </w:p>
    <w:p w14:paraId="7FE2CBE9" w14:textId="77777777" w:rsidR="00C61E48" w:rsidRPr="00C61E48" w:rsidRDefault="00C61E48" w:rsidP="00C61E48">
      <w:pPr>
        <w:spacing w:after="0"/>
        <w:rPr>
          <w:rFonts w:ascii="Times New Roman" w:eastAsia="Times New Roman" w:hAnsi="Times New Roman" w:cs="Times New Roman"/>
          <w:sz w:val="26"/>
          <w:szCs w:val="26"/>
          <w:lang w:val="pt-BR" w:eastAsia="pt-BR"/>
        </w:rPr>
      </w:pPr>
      <w:r w:rsidRPr="00C61E48">
        <w:rPr>
          <w:rFonts w:ascii="Times New Roman" w:eastAsia="Times New Roman" w:hAnsi="Times New Roman" w:cs="Times New Roman"/>
          <w:sz w:val="26"/>
          <w:szCs w:val="26"/>
          <w:lang w:val="pt-BR" w:eastAsia="pt-BR"/>
        </w:rPr>
        <w:t>Uma classe possui uma lista </w:t>
      </w:r>
      <w:r w:rsidRPr="00C61E48">
        <w:rPr>
          <w:rFonts w:ascii="Courier New" w:eastAsia="Times New Roman" w:hAnsi="Courier New" w:cs="Courier New"/>
          <w:color w:val="3D464D"/>
          <w:shd w:val="clear" w:color="auto" w:fill="F0F3F5"/>
          <w:lang w:val="pt-BR" w:eastAsia="pt-BR"/>
        </w:rPr>
        <w:t>List&lt;T&gt;</w:t>
      </w:r>
      <w:r w:rsidRPr="00C61E48">
        <w:rPr>
          <w:rFonts w:ascii="Times New Roman" w:eastAsia="Times New Roman" w:hAnsi="Times New Roman" w:cs="Times New Roman"/>
          <w:sz w:val="26"/>
          <w:szCs w:val="26"/>
          <w:lang w:val="pt-BR" w:eastAsia="pt-BR"/>
        </w:rPr>
        <w:t>, que é um campo privado da classe, e essa lista precisa ser protegida contra gravação de fora da classe. Então uma propriedade pública pode expor para os clientes da classe uma nova instância de uma lista somente-leitura (</w:t>
      </w:r>
      <w:r w:rsidRPr="00C61E48">
        <w:rPr>
          <w:rFonts w:ascii="Courier New" w:eastAsia="Times New Roman" w:hAnsi="Courier New" w:cs="Courier New"/>
          <w:color w:val="3D464D"/>
          <w:shd w:val="clear" w:color="auto" w:fill="F0F3F5"/>
          <w:lang w:val="pt-BR" w:eastAsia="pt-BR"/>
        </w:rPr>
        <w:t>ReadOnlyCollection&lt;T&gt;</w:t>
      </w:r>
      <w:r w:rsidRPr="00C61E48">
        <w:rPr>
          <w:rFonts w:ascii="Times New Roman" w:eastAsia="Times New Roman" w:hAnsi="Times New Roman" w:cs="Times New Roman"/>
          <w:sz w:val="26"/>
          <w:szCs w:val="26"/>
          <w:lang w:val="pt-BR" w:eastAsia="pt-BR"/>
        </w:rPr>
        <w:t>), usando como origem de dados a lista interna que precisa ser protegida.</w:t>
      </w:r>
    </w:p>
    <w:p w14:paraId="3AB59910" w14:textId="4D60A8C3" w:rsidR="00C61E48" w:rsidRPr="00C61E48" w:rsidRDefault="00C61E48" w:rsidP="00C61E48">
      <w:pPr>
        <w:spacing w:after="0"/>
        <w:rPr>
          <w:rFonts w:ascii="Times New Roman" w:eastAsia="Times New Roman" w:hAnsi="Times New Roman" w:cs="Times New Roman"/>
          <w:color w:val="6E757A"/>
          <w:sz w:val="23"/>
          <w:szCs w:val="23"/>
          <w:shd w:val="clear" w:color="auto" w:fill="FFFFFF"/>
          <w:lang w:val="pt-BR" w:eastAsia="pt-BR"/>
        </w:rPr>
      </w:pPr>
      <w:r w:rsidRPr="00C61E48">
        <w:rPr>
          <w:rFonts w:ascii="Times New Roman" w:eastAsia="Times New Roman" w:hAnsi="Times New Roman" w:cs="Times New Roman"/>
          <w:color w:val="6E757A"/>
          <w:sz w:val="23"/>
          <w:szCs w:val="23"/>
          <w:shd w:val="clear" w:color="auto" w:fill="FFFFFF"/>
          <w:lang w:val="pt-BR" w:eastAsia="pt-BR"/>
        </w:rPr>
        <w:t>Mantendo uma lista interna privada como </w:t>
      </w:r>
      <w:r w:rsidRPr="00C61E48">
        <w:rPr>
          <w:rFonts w:ascii="Courier New" w:eastAsia="Times New Roman" w:hAnsi="Courier New" w:cs="Courier New"/>
          <w:color w:val="3D464D"/>
          <w:sz w:val="20"/>
          <w:szCs w:val="20"/>
          <w:shd w:val="clear" w:color="auto" w:fill="F0F3F5"/>
          <w:lang w:val="pt-BR" w:eastAsia="pt-BR"/>
        </w:rPr>
        <w:t>List&lt;T&gt;</w:t>
      </w:r>
      <w:r w:rsidRPr="00C61E48">
        <w:rPr>
          <w:rFonts w:ascii="Times New Roman" w:eastAsia="Times New Roman" w:hAnsi="Times New Roman" w:cs="Times New Roman"/>
          <w:color w:val="6E757A"/>
          <w:sz w:val="23"/>
          <w:szCs w:val="23"/>
          <w:shd w:val="clear" w:color="auto" w:fill="FFFFFF"/>
          <w:lang w:val="pt-BR" w:eastAsia="pt-BR"/>
        </w:rPr>
        <w:t xml:space="preserve"> permitirá que a classe tenha total controle sobre essa lista e evitará acesso externo. Para clientes dessa classe, uma cópia da lista interna </w:t>
      </w:r>
      <w:r w:rsidRPr="00C61E48">
        <w:rPr>
          <w:rFonts w:ascii="Times New Roman" w:eastAsia="Times New Roman" w:hAnsi="Times New Roman" w:cs="Times New Roman"/>
          <w:color w:val="6E757A"/>
          <w:sz w:val="23"/>
          <w:szCs w:val="23"/>
          <w:shd w:val="clear" w:color="auto" w:fill="FFFFFF"/>
          <w:lang w:val="pt-BR" w:eastAsia="pt-BR"/>
        </w:rPr>
        <w:lastRenderedPageBreak/>
        <w:t>através de uma nova instância de </w:t>
      </w:r>
      <w:r w:rsidRPr="00C61E48">
        <w:rPr>
          <w:rFonts w:ascii="Courier New" w:eastAsia="Times New Roman" w:hAnsi="Courier New" w:cs="Courier New"/>
          <w:color w:val="3D464D"/>
          <w:sz w:val="20"/>
          <w:szCs w:val="20"/>
          <w:shd w:val="clear" w:color="auto" w:fill="F0F3F5"/>
          <w:lang w:val="pt-BR" w:eastAsia="pt-BR"/>
        </w:rPr>
        <w:t>ReadOnlyCollection&lt;T&gt;</w:t>
      </w:r>
      <w:r w:rsidRPr="00C61E48">
        <w:rPr>
          <w:rFonts w:ascii="Times New Roman" w:eastAsia="Times New Roman" w:hAnsi="Times New Roman" w:cs="Times New Roman"/>
          <w:color w:val="6E757A"/>
          <w:sz w:val="23"/>
          <w:szCs w:val="23"/>
          <w:shd w:val="clear" w:color="auto" w:fill="FFFFFF"/>
          <w:lang w:val="pt-BR" w:eastAsia="pt-BR"/>
        </w:rPr>
        <w:t> servirá para leitura dos dados mas deixará claro aos clientes que essa lista não pode ser modificada.</w:t>
      </w:r>
    </w:p>
    <w:p w14:paraId="07C413C4" w14:textId="77777777" w:rsidR="00C61E48" w:rsidRPr="00C61E48" w:rsidRDefault="00C61E48" w:rsidP="00C61E48">
      <w:pPr>
        <w:rPr>
          <w:lang w:val="pt-BR"/>
        </w:rPr>
      </w:pPr>
    </w:p>
    <w:p w14:paraId="1C2EF5AD" w14:textId="401CD1CC" w:rsidR="000046D7" w:rsidRDefault="000046D7" w:rsidP="000046D7">
      <w:pPr>
        <w:pStyle w:val="Ttulo1"/>
        <w:rPr>
          <w:b/>
          <w:bCs/>
          <w:noProof/>
        </w:rPr>
      </w:pPr>
      <w:bookmarkStart w:id="28" w:name="_Toc62147114"/>
      <w:r w:rsidRPr="000046D7">
        <w:rPr>
          <w:b/>
          <w:bCs/>
          <w:noProof/>
        </w:rPr>
        <w:t>Ordenando e Totalizando</w:t>
      </w:r>
      <w:bookmarkEnd w:id="28"/>
    </w:p>
    <w:p w14:paraId="42BE487E" w14:textId="77777777" w:rsidR="000046D7" w:rsidRPr="000046D7" w:rsidRDefault="000046D7" w:rsidP="000046D7">
      <w:pPr>
        <w:spacing w:after="0" w:line="473" w:lineRule="atLeast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0046D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No último vídeo aprendemos a proteger a coleção de aulas do curso, modificando o retorno como sendo de </w:t>
      </w:r>
      <w:r w:rsidRPr="000046D7">
        <w:rPr>
          <w:rFonts w:ascii="Times New Roman" w:eastAsia="Times New Roman" w:hAnsi="Times New Roman" w:cs="Times New Roman"/>
          <w:b/>
          <w:bCs/>
          <w:color w:val="3D464D"/>
          <w:sz w:val="27"/>
          <w:szCs w:val="27"/>
          <w:lang w:val="pt-BR" w:eastAsia="pt-BR"/>
        </w:rPr>
        <w:t>coleção somente leitura</w:t>
      </w:r>
      <w:r w:rsidRPr="000046D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ou </w:t>
      </w:r>
      <w:r w:rsidRPr="000046D7">
        <w:rPr>
          <w:rFonts w:ascii="Times New Roman" w:eastAsia="Times New Roman" w:hAnsi="Times New Roman" w:cs="Times New Roman"/>
          <w:i/>
          <w:iCs/>
          <w:color w:val="3D464D"/>
          <w:sz w:val="27"/>
          <w:szCs w:val="27"/>
          <w:lang w:val="pt-BR" w:eastAsia="pt-BR"/>
        </w:rPr>
        <w:t>read only collection</w:t>
      </w:r>
      <w:r w:rsidRPr="000046D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. O que faremos agora são algumas operações em cima desta lista de aulas.</w:t>
      </w:r>
    </w:p>
    <w:p w14:paraId="18EFE783" w14:textId="77777777" w:rsidR="000046D7" w:rsidRPr="000046D7" w:rsidRDefault="000046D7" w:rsidP="000046D7">
      <w:pPr>
        <w:spacing w:before="360" w:after="360" w:line="473" w:lineRule="atLeast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0046D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Inicialmente, adicionaremos duas aulas novas neste curso:</w:t>
      </w:r>
    </w:p>
    <w:p w14:paraId="469148FB" w14:textId="77777777" w:rsidR="000046D7" w:rsidRPr="000046D7" w:rsidRDefault="000046D7" w:rsidP="000046D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0046D7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static</w:t>
      </w: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0046D7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void</w:t>
      </w: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0046D7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Main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(</w:t>
      </w:r>
      <w:r w:rsidRPr="000046D7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string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[]</w:t>
      </w: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args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)</w:t>
      </w:r>
    </w:p>
    <w:p w14:paraId="4EA9AE75" w14:textId="77777777" w:rsidR="000046D7" w:rsidRPr="000046D7" w:rsidRDefault="000046D7" w:rsidP="000046D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{</w:t>
      </w:r>
    </w:p>
    <w:p w14:paraId="5E96A035" w14:textId="77777777" w:rsidR="000046D7" w:rsidRPr="000046D7" w:rsidRDefault="000046D7" w:rsidP="000046D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0046D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Curso</w:t>
      </w: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csharpColecoes 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=</w:t>
      </w: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0046D7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new</w:t>
      </w: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0046D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Curso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0046D7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"C# Collections"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,</w:t>
      </w: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0046D7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"Marcelo Oliveira"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538D0C0F" w14:textId="77777777" w:rsidR="000046D7" w:rsidRPr="000046D7" w:rsidRDefault="000046D7" w:rsidP="000046D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csharpColecoes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0046D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Aulas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0046D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Add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0046D7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new</w:t>
      </w: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0046D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Aula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0046D7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"Trabalhando com Listas"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,</w:t>
      </w: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0046D7">
        <w:rPr>
          <w:rFonts w:ascii="Courier New" w:eastAsia="Times New Roman" w:hAnsi="Courier New" w:cs="Courier New"/>
          <w:color w:val="990055"/>
          <w:sz w:val="20"/>
          <w:szCs w:val="20"/>
          <w:lang w:val="pt-BR" w:eastAsia="pt-BR"/>
        </w:rPr>
        <w:t>21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));</w:t>
      </w:r>
    </w:p>
    <w:p w14:paraId="6514907C" w14:textId="77777777" w:rsidR="000046D7" w:rsidRPr="000046D7" w:rsidRDefault="000046D7" w:rsidP="000046D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0046D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Imprimir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csharpColecoes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0046D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Aulas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60F7DA9C" w14:textId="77777777" w:rsidR="000046D7" w:rsidRPr="000046D7" w:rsidRDefault="000046D7" w:rsidP="000046D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</w:p>
    <w:p w14:paraId="1F8A6C4A" w14:textId="77777777" w:rsidR="000046D7" w:rsidRPr="000046D7" w:rsidRDefault="000046D7" w:rsidP="000046D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0046D7">
        <w:rPr>
          <w:rFonts w:ascii="Courier New" w:eastAsia="Times New Roman" w:hAnsi="Courier New" w:cs="Courier New"/>
          <w:color w:val="708090"/>
          <w:sz w:val="20"/>
          <w:szCs w:val="20"/>
          <w:lang w:val="pt-BR" w:eastAsia="pt-BR"/>
        </w:rPr>
        <w:t>//adicionar 2 aulas</w:t>
      </w:r>
    </w:p>
    <w:p w14:paraId="1C690FA7" w14:textId="77777777" w:rsidR="000046D7" w:rsidRPr="000046D7" w:rsidRDefault="000046D7" w:rsidP="000046D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csharpColecoes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0046D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Adiciona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0046D7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new</w:t>
      </w: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0046D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Aula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0046D7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"Criando uma Aula"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,</w:t>
      </w: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0046D7">
        <w:rPr>
          <w:rFonts w:ascii="Courier New" w:eastAsia="Times New Roman" w:hAnsi="Courier New" w:cs="Courier New"/>
          <w:color w:val="990055"/>
          <w:sz w:val="20"/>
          <w:szCs w:val="20"/>
          <w:lang w:val="pt-BR" w:eastAsia="pt-BR"/>
        </w:rPr>
        <w:t>20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));</w:t>
      </w:r>
    </w:p>
    <w:p w14:paraId="058A3910" w14:textId="77777777" w:rsidR="000046D7" w:rsidRPr="000046D7" w:rsidRDefault="000046D7" w:rsidP="000046D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csharpColecoes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0046D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Adiciona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0046D7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new</w:t>
      </w: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0046D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Aula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0046D7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"Modelando com Coleções"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,</w:t>
      </w: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0046D7">
        <w:rPr>
          <w:rFonts w:ascii="Courier New" w:eastAsia="Times New Roman" w:hAnsi="Courier New" w:cs="Courier New"/>
          <w:color w:val="990055"/>
          <w:sz w:val="20"/>
          <w:szCs w:val="20"/>
          <w:lang w:val="pt-BR" w:eastAsia="pt-BR"/>
        </w:rPr>
        <w:t>19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));</w:t>
      </w:r>
    </w:p>
    <w:p w14:paraId="22BBC18D" w14:textId="77777777" w:rsidR="000046D7" w:rsidRPr="000046D7" w:rsidRDefault="000046D7" w:rsidP="000046D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</w:p>
    <w:p w14:paraId="17FD148B" w14:textId="77777777" w:rsidR="000046D7" w:rsidRPr="000046D7" w:rsidRDefault="000046D7" w:rsidP="000046D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0046D7">
        <w:rPr>
          <w:rFonts w:ascii="Courier New" w:eastAsia="Times New Roman" w:hAnsi="Courier New" w:cs="Courier New"/>
          <w:color w:val="708090"/>
          <w:sz w:val="20"/>
          <w:szCs w:val="20"/>
          <w:lang w:val="pt-BR" w:eastAsia="pt-BR"/>
        </w:rPr>
        <w:t>//imprimir</w:t>
      </w:r>
    </w:p>
    <w:p w14:paraId="6309D590" w14:textId="77777777" w:rsidR="000046D7" w:rsidRPr="000046D7" w:rsidRDefault="000046D7" w:rsidP="000046D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0046D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Imprimir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csharpColecoes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0046D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Aulas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0B52D094" w14:textId="596AEF80" w:rsidR="000046D7" w:rsidRPr="000046D7" w:rsidRDefault="000046D7" w:rsidP="000046D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0"/>
          <w:szCs w:val="20"/>
          <w:lang w:val="pt-BR" w:eastAsia="pt-BR"/>
        </w:rPr>
      </w:pP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}</w:t>
      </w:r>
    </w:p>
    <w:p w14:paraId="03187A63" w14:textId="69D95BD1" w:rsidR="000046D7" w:rsidRDefault="000046D7" w:rsidP="000046D7">
      <w:pPr>
        <w:spacing w:before="360" w:after="360" w:line="473" w:lineRule="atLeast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0046D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Rodaremos com "Ctrl + F5" e obteremos como resultado:</w:t>
      </w:r>
    </w:p>
    <w:p w14:paraId="52A4500B" w14:textId="2A1C13D0" w:rsidR="003D3C09" w:rsidRPr="000046D7" w:rsidRDefault="003D3C09" w:rsidP="000046D7">
      <w:pPr>
        <w:spacing w:before="360" w:after="360" w:line="473" w:lineRule="atLeast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>
        <w:rPr>
          <w:noProof/>
        </w:rPr>
        <w:drawing>
          <wp:inline distT="0" distB="0" distL="0" distR="0" wp14:anchorId="1230E97C" wp14:editId="5EA028AF">
            <wp:extent cx="5731510" cy="2554605"/>
            <wp:effectExtent l="0" t="0" r="2540" b="0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BD96B" w14:textId="77777777" w:rsidR="000046D7" w:rsidRPr="000046D7" w:rsidRDefault="000046D7" w:rsidP="000046D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[</w:t>
      </w: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t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í</w:t>
      </w: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tulo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:</w:t>
      </w: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0046D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Trabalhando</w:t>
      </w: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com </w:t>
      </w:r>
      <w:r w:rsidRPr="000046D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Listas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,</w:t>
      </w: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tempo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:</w:t>
      </w: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0046D7">
        <w:rPr>
          <w:rFonts w:ascii="Courier New" w:eastAsia="Times New Roman" w:hAnsi="Courier New" w:cs="Courier New"/>
          <w:color w:val="990055"/>
          <w:sz w:val="20"/>
          <w:szCs w:val="20"/>
          <w:lang w:val="pt-BR" w:eastAsia="pt-BR"/>
        </w:rPr>
        <w:t>21</w:t>
      </w: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minutos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]</w:t>
      </w:r>
    </w:p>
    <w:p w14:paraId="1070B338" w14:textId="77777777" w:rsidR="000046D7" w:rsidRPr="000046D7" w:rsidRDefault="000046D7" w:rsidP="000046D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[</w:t>
      </w: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t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í</w:t>
      </w: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tulo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:</w:t>
      </w: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0046D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Criando</w:t>
      </w: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uma </w:t>
      </w:r>
      <w:r w:rsidRPr="000046D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Aula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,</w:t>
      </w: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tempo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:</w:t>
      </w: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0046D7">
        <w:rPr>
          <w:rFonts w:ascii="Courier New" w:eastAsia="Times New Roman" w:hAnsi="Courier New" w:cs="Courier New"/>
          <w:color w:val="990055"/>
          <w:sz w:val="20"/>
          <w:szCs w:val="20"/>
          <w:lang w:val="pt-BR" w:eastAsia="pt-BR"/>
        </w:rPr>
        <w:t>20</w:t>
      </w: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minutos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]</w:t>
      </w:r>
    </w:p>
    <w:p w14:paraId="4E98318D" w14:textId="7672DDCF" w:rsidR="000046D7" w:rsidRPr="000046D7" w:rsidRDefault="000046D7" w:rsidP="000046D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0"/>
          <w:szCs w:val="20"/>
          <w:lang w:val="pt-BR" w:eastAsia="pt-BR"/>
        </w:rPr>
      </w:pP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[</w:t>
      </w: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t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í</w:t>
      </w: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tulo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:</w:t>
      </w: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0046D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Modelando</w:t>
      </w: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com </w:t>
      </w:r>
      <w:r w:rsidRPr="000046D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Cole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çõ</w:t>
      </w: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es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,</w:t>
      </w: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tempo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:</w:t>
      </w: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0046D7">
        <w:rPr>
          <w:rFonts w:ascii="Courier New" w:eastAsia="Times New Roman" w:hAnsi="Courier New" w:cs="Courier New"/>
          <w:color w:val="990055"/>
          <w:sz w:val="20"/>
          <w:szCs w:val="20"/>
          <w:lang w:val="pt-BR" w:eastAsia="pt-BR"/>
        </w:rPr>
        <w:t>19</w:t>
      </w: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minutos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]</w:t>
      </w:r>
    </w:p>
    <w:p w14:paraId="3FB1CFA1" w14:textId="77777777" w:rsidR="000046D7" w:rsidRPr="000046D7" w:rsidRDefault="000046D7" w:rsidP="000046D7">
      <w:pPr>
        <w:spacing w:before="360" w:after="360" w:line="473" w:lineRule="atLeast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0046D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lastRenderedPageBreak/>
        <w:t>Em seguida, colocaremos estas aulas em ordem alfabética:</w:t>
      </w:r>
    </w:p>
    <w:p w14:paraId="2377326D" w14:textId="77777777" w:rsidR="000046D7" w:rsidRPr="000046D7" w:rsidRDefault="000046D7" w:rsidP="000046D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0046D7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static</w:t>
      </w: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0046D7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void</w:t>
      </w: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0046D7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Main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(</w:t>
      </w:r>
      <w:r w:rsidRPr="000046D7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string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[]</w:t>
      </w: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args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)</w:t>
      </w:r>
    </w:p>
    <w:p w14:paraId="2ED63865" w14:textId="77777777" w:rsidR="000046D7" w:rsidRPr="000046D7" w:rsidRDefault="000046D7" w:rsidP="000046D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{</w:t>
      </w:r>
    </w:p>
    <w:p w14:paraId="6B3E4864" w14:textId="77777777" w:rsidR="000046D7" w:rsidRPr="000046D7" w:rsidRDefault="000046D7" w:rsidP="000046D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0046D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Curso</w:t>
      </w: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csharpColecoes 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=</w:t>
      </w: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0046D7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new</w:t>
      </w: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0046D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Curso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0046D7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"C# Collections"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,</w:t>
      </w: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0046D7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"Marcelo Oliveira"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4F6C0C07" w14:textId="77777777" w:rsidR="000046D7" w:rsidRPr="000046D7" w:rsidRDefault="000046D7" w:rsidP="000046D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csharpColecoes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0046D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Aulas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0046D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Add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0046D7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new</w:t>
      </w: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0046D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Aula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0046D7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"Trabalhando com Listas"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,</w:t>
      </w: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0046D7">
        <w:rPr>
          <w:rFonts w:ascii="Courier New" w:eastAsia="Times New Roman" w:hAnsi="Courier New" w:cs="Courier New"/>
          <w:color w:val="990055"/>
          <w:sz w:val="20"/>
          <w:szCs w:val="20"/>
          <w:lang w:val="pt-BR" w:eastAsia="pt-BR"/>
        </w:rPr>
        <w:t>21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));</w:t>
      </w:r>
    </w:p>
    <w:p w14:paraId="7F16515D" w14:textId="77777777" w:rsidR="000046D7" w:rsidRPr="000046D7" w:rsidRDefault="000046D7" w:rsidP="000046D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0046D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Imprimir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csharpColecoes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0046D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Aulas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163C6169" w14:textId="77777777" w:rsidR="000046D7" w:rsidRPr="000046D7" w:rsidRDefault="000046D7" w:rsidP="000046D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</w:p>
    <w:p w14:paraId="2571C01B" w14:textId="77777777" w:rsidR="000046D7" w:rsidRPr="000046D7" w:rsidRDefault="000046D7" w:rsidP="000046D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0046D7">
        <w:rPr>
          <w:rFonts w:ascii="Courier New" w:eastAsia="Times New Roman" w:hAnsi="Courier New" w:cs="Courier New"/>
          <w:color w:val="708090"/>
          <w:sz w:val="20"/>
          <w:szCs w:val="20"/>
          <w:lang w:val="pt-BR" w:eastAsia="pt-BR"/>
        </w:rPr>
        <w:t>//adicionar 2 aulas</w:t>
      </w:r>
    </w:p>
    <w:p w14:paraId="17E37FD0" w14:textId="77777777" w:rsidR="000046D7" w:rsidRPr="000046D7" w:rsidRDefault="000046D7" w:rsidP="000046D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csharpColecoes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0046D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Adiciona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0046D7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new</w:t>
      </w: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0046D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Aula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0046D7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"Criando uma Aula"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,</w:t>
      </w: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0046D7">
        <w:rPr>
          <w:rFonts w:ascii="Courier New" w:eastAsia="Times New Roman" w:hAnsi="Courier New" w:cs="Courier New"/>
          <w:color w:val="990055"/>
          <w:sz w:val="20"/>
          <w:szCs w:val="20"/>
          <w:lang w:val="pt-BR" w:eastAsia="pt-BR"/>
        </w:rPr>
        <w:t>20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));</w:t>
      </w:r>
    </w:p>
    <w:p w14:paraId="0DAB044A" w14:textId="77777777" w:rsidR="000046D7" w:rsidRPr="000046D7" w:rsidRDefault="000046D7" w:rsidP="000046D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csharpColecoes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0046D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Adiciona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0046D7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new</w:t>
      </w: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0046D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Aula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0046D7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"Modelando com Coleções"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,</w:t>
      </w: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0046D7">
        <w:rPr>
          <w:rFonts w:ascii="Courier New" w:eastAsia="Times New Roman" w:hAnsi="Courier New" w:cs="Courier New"/>
          <w:color w:val="990055"/>
          <w:sz w:val="20"/>
          <w:szCs w:val="20"/>
          <w:lang w:val="pt-BR" w:eastAsia="pt-BR"/>
        </w:rPr>
        <w:t>19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));</w:t>
      </w:r>
    </w:p>
    <w:p w14:paraId="74D0476C" w14:textId="77777777" w:rsidR="000046D7" w:rsidRPr="000046D7" w:rsidRDefault="000046D7" w:rsidP="000046D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</w:p>
    <w:p w14:paraId="7550F171" w14:textId="77777777" w:rsidR="000046D7" w:rsidRPr="000046D7" w:rsidRDefault="000046D7" w:rsidP="000046D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0046D7">
        <w:rPr>
          <w:rFonts w:ascii="Courier New" w:eastAsia="Times New Roman" w:hAnsi="Courier New" w:cs="Courier New"/>
          <w:color w:val="708090"/>
          <w:sz w:val="20"/>
          <w:szCs w:val="20"/>
          <w:lang w:val="pt-BR" w:eastAsia="pt-BR"/>
        </w:rPr>
        <w:t>//imprimir</w:t>
      </w:r>
    </w:p>
    <w:p w14:paraId="3D4B7BF4" w14:textId="77777777" w:rsidR="000046D7" w:rsidRPr="000046D7" w:rsidRDefault="000046D7" w:rsidP="000046D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0046D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Imprimir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csharpColecoes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0046D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Aulas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13DF1BE1" w14:textId="77777777" w:rsidR="000046D7" w:rsidRPr="000046D7" w:rsidRDefault="000046D7" w:rsidP="000046D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</w:p>
    <w:p w14:paraId="713D5137" w14:textId="77777777" w:rsidR="000046D7" w:rsidRPr="000046D7" w:rsidRDefault="000046D7" w:rsidP="000046D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0046D7">
        <w:rPr>
          <w:rFonts w:ascii="Courier New" w:eastAsia="Times New Roman" w:hAnsi="Courier New" w:cs="Courier New"/>
          <w:color w:val="708090"/>
          <w:sz w:val="20"/>
          <w:szCs w:val="20"/>
          <w:lang w:val="pt-BR" w:eastAsia="pt-BR"/>
        </w:rPr>
        <w:t>//ordenar a lista de aulas</w:t>
      </w:r>
    </w:p>
    <w:p w14:paraId="586199F3" w14:textId="77777777" w:rsidR="000046D7" w:rsidRPr="000046D7" w:rsidRDefault="000046D7" w:rsidP="000046D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csharpColecoes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0046D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Aulas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0046D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Sort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();</w:t>
      </w:r>
    </w:p>
    <w:p w14:paraId="335BD991" w14:textId="2FB44603" w:rsidR="000046D7" w:rsidRPr="000046D7" w:rsidRDefault="000046D7" w:rsidP="000046D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0"/>
          <w:szCs w:val="20"/>
          <w:lang w:val="pt-BR" w:eastAsia="pt-BR"/>
        </w:rPr>
      </w:pP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}</w:t>
      </w:r>
    </w:p>
    <w:p w14:paraId="65B664CB" w14:textId="77777777" w:rsidR="000046D7" w:rsidRPr="000046D7" w:rsidRDefault="000046D7" w:rsidP="000046D7">
      <w:pPr>
        <w:spacing w:after="0" w:line="473" w:lineRule="atLeast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0046D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Ao rodarmos o código acima, ocorre um erro que indica que </w:t>
      </w:r>
      <w:r w:rsidRPr="000046D7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IList&lt;Aula&gt;</w:t>
      </w:r>
      <w:r w:rsidRPr="000046D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não contém a definição para </w:t>
      </w:r>
      <w:r w:rsidRPr="000046D7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Sort()</w:t>
      </w:r>
      <w:r w:rsidRPr="000046D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pois quando vamos à definição de </w:t>
      </w:r>
      <w:r w:rsidRPr="000046D7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csharpColecoes.Aulas</w:t>
      </w:r>
      <w:r w:rsidRPr="000046D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com a tecla F12, veremos que ela foi declarada como um </w:t>
      </w:r>
      <w:r w:rsidRPr="000046D7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IList&lt;&gt;</w:t>
      </w:r>
      <w:r w:rsidRPr="000046D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interface que não dá suporte ao método de ordenação.</w:t>
      </w:r>
    </w:p>
    <w:p w14:paraId="2145A6C6" w14:textId="77777777" w:rsidR="000046D7" w:rsidRPr="000046D7" w:rsidRDefault="000046D7" w:rsidP="000046D7">
      <w:pPr>
        <w:spacing w:after="0" w:line="473" w:lineRule="atLeast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0046D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Em </w:t>
      </w:r>
      <w:r w:rsidRPr="000046D7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Program.cs</w:t>
      </w:r>
      <w:r w:rsidRPr="000046D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tentaremos ordenar de outra maneira, copiando a lista para outra, por exemplo. Só que desta vez não usaremos uma lista somente leitura, e sim alguma que permita, além da ordenação, outros tipos de modificação.</w:t>
      </w:r>
    </w:p>
    <w:p w14:paraId="081BCA68" w14:textId="4F643831" w:rsidR="000046D7" w:rsidRDefault="000046D7" w:rsidP="000046D7">
      <w:pPr>
        <w:spacing w:before="360" w:after="360" w:line="473" w:lineRule="atLeast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0046D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Esta definição de aulas copiadas irá trazer uma lista vazia, e não é isto que queremos. Queremos instanciar uma lista com todas as aulas existentes no curso. Para criar uma lista previamente populada com estas aulas, passaremos a listagem no construtor. Feito isso, poderemos ordená-la propriamente:</w:t>
      </w:r>
    </w:p>
    <w:p w14:paraId="52CC9CBF" w14:textId="6EB396FB" w:rsidR="00801ECD" w:rsidRPr="000046D7" w:rsidRDefault="00801ECD" w:rsidP="000046D7">
      <w:pPr>
        <w:spacing w:before="360" w:after="360" w:line="473" w:lineRule="atLeast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>
        <w:rPr>
          <w:noProof/>
        </w:rPr>
        <w:lastRenderedPageBreak/>
        <w:drawing>
          <wp:inline distT="0" distB="0" distL="0" distR="0" wp14:anchorId="7AB413AA" wp14:editId="1D60AC60">
            <wp:extent cx="5731510" cy="2630170"/>
            <wp:effectExtent l="0" t="0" r="2540" b="0"/>
            <wp:docPr id="68" name="Image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0AE68" w14:textId="77777777" w:rsidR="000046D7" w:rsidRPr="000046D7" w:rsidRDefault="000046D7" w:rsidP="000046D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046D7">
        <w:rPr>
          <w:rFonts w:ascii="Courier New" w:eastAsia="Times New Roman" w:hAnsi="Courier New" w:cs="Courier New"/>
          <w:color w:val="708090"/>
          <w:sz w:val="20"/>
          <w:szCs w:val="20"/>
          <w:lang w:val="pt-BR" w:eastAsia="pt-BR"/>
        </w:rPr>
        <w:t>//ordenar a lista de aulas</w:t>
      </w:r>
    </w:p>
    <w:p w14:paraId="3F9F8F38" w14:textId="77777777" w:rsidR="000046D7" w:rsidRPr="000046D7" w:rsidRDefault="000046D7" w:rsidP="000046D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046D7">
        <w:rPr>
          <w:rFonts w:ascii="Courier New" w:eastAsia="Times New Roman" w:hAnsi="Courier New" w:cs="Courier New"/>
          <w:color w:val="708090"/>
          <w:sz w:val="20"/>
          <w:szCs w:val="20"/>
          <w:lang w:val="pt-BR" w:eastAsia="pt-BR"/>
        </w:rPr>
        <w:t>//csharpColecoes.Aulas.Sort();</w:t>
      </w:r>
    </w:p>
    <w:p w14:paraId="67461D1A" w14:textId="77777777" w:rsidR="000046D7" w:rsidRPr="000046D7" w:rsidRDefault="000046D7" w:rsidP="000046D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</w:p>
    <w:p w14:paraId="07D74C69" w14:textId="77777777" w:rsidR="000046D7" w:rsidRPr="000046D7" w:rsidRDefault="000046D7" w:rsidP="000046D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046D7">
        <w:rPr>
          <w:rFonts w:ascii="Courier New" w:eastAsia="Times New Roman" w:hAnsi="Courier New" w:cs="Courier New"/>
          <w:color w:val="708090"/>
          <w:sz w:val="20"/>
          <w:szCs w:val="20"/>
          <w:lang w:val="pt-BR" w:eastAsia="pt-BR"/>
        </w:rPr>
        <w:t>//copiar a lista para outra lista</w:t>
      </w:r>
    </w:p>
    <w:p w14:paraId="699B0314" w14:textId="77777777" w:rsidR="000046D7" w:rsidRPr="000046D7" w:rsidRDefault="000046D7" w:rsidP="000046D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046D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List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&lt;</w:t>
      </w:r>
      <w:r w:rsidRPr="000046D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Aula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&gt;</w:t>
      </w: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aulasCopiadas 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=</w:t>
      </w: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0046D7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new</w:t>
      </w: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0046D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List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&lt;</w:t>
      </w:r>
      <w:r w:rsidRPr="000046D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Aula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&gt;(</w:t>
      </w: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csharpColecoes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0046D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Aulas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7AD1F32C" w14:textId="77777777" w:rsidR="000046D7" w:rsidRPr="000046D7" w:rsidRDefault="000046D7" w:rsidP="000046D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</w:p>
    <w:p w14:paraId="636AE82D" w14:textId="77777777" w:rsidR="000046D7" w:rsidRPr="000046D7" w:rsidRDefault="000046D7" w:rsidP="000046D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046D7">
        <w:rPr>
          <w:rFonts w:ascii="Courier New" w:eastAsia="Times New Roman" w:hAnsi="Courier New" w:cs="Courier New"/>
          <w:color w:val="708090"/>
          <w:sz w:val="20"/>
          <w:szCs w:val="20"/>
          <w:lang w:val="pt-BR" w:eastAsia="pt-BR"/>
        </w:rPr>
        <w:t>//ordenar a cópia</w:t>
      </w:r>
    </w:p>
    <w:p w14:paraId="1759F6AB" w14:textId="77777777" w:rsidR="000046D7" w:rsidRPr="000046D7" w:rsidRDefault="000046D7" w:rsidP="000046D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aulasCopiadas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0046D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Sort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();</w:t>
      </w:r>
    </w:p>
    <w:p w14:paraId="7158BC4F" w14:textId="77777777" w:rsidR="000046D7" w:rsidRPr="000046D7" w:rsidRDefault="000046D7" w:rsidP="000046D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</w:p>
    <w:p w14:paraId="743D19C2" w14:textId="31EEA5A7" w:rsidR="000046D7" w:rsidRPr="000046D7" w:rsidRDefault="000046D7" w:rsidP="000046D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0"/>
          <w:szCs w:val="20"/>
          <w:lang w:val="pt-BR" w:eastAsia="pt-BR"/>
        </w:rPr>
      </w:pPr>
      <w:r w:rsidRPr="000046D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Imprimir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aulasCopiadas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408AD0AA" w14:textId="77777777" w:rsidR="00801ECD" w:rsidRDefault="000046D7" w:rsidP="000046D7">
      <w:pPr>
        <w:spacing w:after="0" w:line="473" w:lineRule="atLeast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0046D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Rodaremos com "Ctrl + F5" e veremos que tudo foi feito como gostaríamos. </w:t>
      </w:r>
    </w:p>
    <w:p w14:paraId="00FD959D" w14:textId="77777777" w:rsidR="00801ECD" w:rsidRDefault="00801ECD" w:rsidP="000046D7">
      <w:pPr>
        <w:spacing w:after="0" w:line="473" w:lineRule="atLeast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</w:p>
    <w:p w14:paraId="67121971" w14:textId="2873E3F9" w:rsidR="000046D7" w:rsidRPr="000046D7" w:rsidRDefault="000046D7" w:rsidP="000046D7">
      <w:pPr>
        <w:spacing w:after="0" w:line="473" w:lineRule="atLeast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0046D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A próxima tarefa será totalizar o tempo do curso. Em </w:t>
      </w:r>
      <w:r w:rsidRPr="000046D7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Curso.cs</w:t>
      </w:r>
      <w:r w:rsidRPr="000046D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acrescentaremos o seguinte:</w:t>
      </w:r>
    </w:p>
    <w:p w14:paraId="3C66E888" w14:textId="77777777" w:rsidR="000046D7" w:rsidRPr="000046D7" w:rsidRDefault="000046D7" w:rsidP="000046D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0046D7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public</w:t>
      </w: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0046D7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string</w:t>
      </w: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0046D7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Instrutor</w:t>
      </w:r>
    </w:p>
    <w:p w14:paraId="52F37323" w14:textId="77777777" w:rsidR="000046D7" w:rsidRPr="000046D7" w:rsidRDefault="000046D7" w:rsidP="000046D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{</w:t>
      </w:r>
    </w:p>
    <w:p w14:paraId="6094D55D" w14:textId="77777777" w:rsidR="000046D7" w:rsidRPr="000046D7" w:rsidRDefault="000046D7" w:rsidP="000046D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</w:t>
      </w:r>
      <w:r w:rsidRPr="000046D7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get</w:t>
      </w: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{</w:t>
      </w: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0046D7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return</w:t>
      </w: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instrutor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;</w:t>
      </w: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}</w:t>
      </w:r>
    </w:p>
    <w:p w14:paraId="48CA2DD9" w14:textId="77777777" w:rsidR="000046D7" w:rsidRPr="000046D7" w:rsidRDefault="000046D7" w:rsidP="000046D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</w:t>
      </w:r>
      <w:r w:rsidRPr="000046D7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set</w:t>
      </w: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{</w:t>
      </w: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instrutor 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=</w:t>
      </w: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value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;</w:t>
      </w: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}</w:t>
      </w:r>
    </w:p>
    <w:p w14:paraId="0F4DA83D" w14:textId="77777777" w:rsidR="000046D7" w:rsidRPr="000046D7" w:rsidRDefault="000046D7" w:rsidP="000046D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}</w:t>
      </w:r>
    </w:p>
    <w:p w14:paraId="313BEDCC" w14:textId="77777777" w:rsidR="000046D7" w:rsidRPr="000046D7" w:rsidRDefault="000046D7" w:rsidP="000046D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</w:p>
    <w:p w14:paraId="631E8971" w14:textId="77777777" w:rsidR="000046D7" w:rsidRPr="000046D7" w:rsidRDefault="000046D7" w:rsidP="000046D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0046D7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public</w:t>
      </w: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0046D7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int</w:t>
      </w: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0046D7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TempoTotal</w:t>
      </w:r>
    </w:p>
    <w:p w14:paraId="258BA831" w14:textId="77777777" w:rsidR="000046D7" w:rsidRPr="000046D7" w:rsidRDefault="000046D7" w:rsidP="000046D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{</w:t>
      </w:r>
    </w:p>
    <w:p w14:paraId="79C0281A" w14:textId="77777777" w:rsidR="000046D7" w:rsidRPr="000046D7" w:rsidRDefault="000046D7" w:rsidP="000046D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</w:t>
      </w:r>
      <w:r w:rsidRPr="000046D7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get</w:t>
      </w:r>
    </w:p>
    <w:p w14:paraId="5BCF7883" w14:textId="77777777" w:rsidR="000046D7" w:rsidRPr="000046D7" w:rsidRDefault="000046D7" w:rsidP="000046D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{</w:t>
      </w:r>
    </w:p>
    <w:p w14:paraId="414F1839" w14:textId="77777777" w:rsidR="000046D7" w:rsidRPr="000046D7" w:rsidRDefault="000046D7" w:rsidP="000046D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    </w:t>
      </w:r>
      <w:r w:rsidRPr="000046D7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int</w:t>
      </w: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total 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=</w:t>
      </w: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0046D7">
        <w:rPr>
          <w:rFonts w:ascii="Courier New" w:eastAsia="Times New Roman" w:hAnsi="Courier New" w:cs="Courier New"/>
          <w:color w:val="990055"/>
          <w:sz w:val="20"/>
          <w:szCs w:val="20"/>
          <w:lang w:val="en-US" w:eastAsia="pt-BR"/>
        </w:rPr>
        <w:t>0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;</w:t>
      </w:r>
    </w:p>
    <w:p w14:paraId="12612C5C" w14:textId="77777777" w:rsidR="000046D7" w:rsidRPr="000046D7" w:rsidRDefault="000046D7" w:rsidP="000046D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    </w:t>
      </w:r>
      <w:r w:rsidRPr="000046D7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foreach</w:t>
      </w: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(</w:t>
      </w:r>
      <w:r w:rsidRPr="000046D7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var</w:t>
      </w: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aula </w:t>
      </w:r>
      <w:r w:rsidRPr="000046D7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in</w:t>
      </w: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aulas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)</w:t>
      </w:r>
    </w:p>
    <w:p w14:paraId="34EF7D3F" w14:textId="77777777" w:rsidR="000046D7" w:rsidRPr="000046D7" w:rsidRDefault="000046D7" w:rsidP="000046D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    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{</w:t>
      </w:r>
    </w:p>
    <w:p w14:paraId="62A499B9" w14:textId="77777777" w:rsidR="000046D7" w:rsidRPr="000046D7" w:rsidRDefault="000046D7" w:rsidP="000046D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        total 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+=</w:t>
      </w: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aula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.</w:t>
      </w:r>
      <w:r w:rsidRPr="000046D7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Tempo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;</w:t>
      </w:r>
    </w:p>
    <w:p w14:paraId="5FAA451E" w14:textId="77777777" w:rsidR="000046D7" w:rsidRPr="000046D7" w:rsidRDefault="000046D7" w:rsidP="000046D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    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}</w:t>
      </w:r>
    </w:p>
    <w:p w14:paraId="222A73DB" w14:textId="77777777" w:rsidR="000046D7" w:rsidRPr="000046D7" w:rsidRDefault="000046D7" w:rsidP="000046D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    </w:t>
      </w:r>
      <w:r w:rsidRPr="000046D7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return</w:t>
      </w: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total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;</w:t>
      </w:r>
    </w:p>
    <w:p w14:paraId="51AB57DF" w14:textId="77777777" w:rsidR="000046D7" w:rsidRPr="000046D7" w:rsidRDefault="000046D7" w:rsidP="000046D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}</w:t>
      </w:r>
    </w:p>
    <w:p w14:paraId="3556F282" w14:textId="2B55B2DD" w:rsidR="000046D7" w:rsidRPr="000046D7" w:rsidRDefault="000046D7" w:rsidP="000046D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0"/>
          <w:szCs w:val="20"/>
          <w:lang w:val="pt-BR" w:eastAsia="pt-BR"/>
        </w:rPr>
      </w:pP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}</w:t>
      </w:r>
    </w:p>
    <w:p w14:paraId="63A23FAA" w14:textId="77777777" w:rsidR="000046D7" w:rsidRPr="000046D7" w:rsidRDefault="000046D7" w:rsidP="000046D7">
      <w:pPr>
        <w:spacing w:after="0" w:line="473" w:lineRule="atLeast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0046D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E em </w:t>
      </w:r>
      <w:r w:rsidRPr="000046D7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Program.cs</w:t>
      </w:r>
      <w:r w:rsidRPr="000046D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teremos:</w:t>
      </w:r>
    </w:p>
    <w:p w14:paraId="62713FD0" w14:textId="77777777" w:rsidR="000046D7" w:rsidRPr="000046D7" w:rsidRDefault="000046D7" w:rsidP="000046D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046D7">
        <w:rPr>
          <w:rFonts w:ascii="Courier New" w:eastAsia="Times New Roman" w:hAnsi="Courier New" w:cs="Courier New"/>
          <w:color w:val="708090"/>
          <w:sz w:val="20"/>
          <w:szCs w:val="20"/>
          <w:lang w:val="pt-BR" w:eastAsia="pt-BR"/>
        </w:rPr>
        <w:t>//totalizar o tempo do curso</w:t>
      </w:r>
    </w:p>
    <w:p w14:paraId="2DA9ED59" w14:textId="11BB8ECC" w:rsidR="000046D7" w:rsidRPr="000046D7" w:rsidRDefault="000046D7" w:rsidP="000046D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0"/>
          <w:szCs w:val="20"/>
          <w:lang w:val="pt-BR" w:eastAsia="pt-BR"/>
        </w:rPr>
      </w:pPr>
      <w:r w:rsidRPr="000046D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Console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0046D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WriteLine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csharpColecoes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0046D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TempoTotal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6B03408D" w14:textId="77777777" w:rsidR="000046D7" w:rsidRPr="000046D7" w:rsidRDefault="000046D7" w:rsidP="000046D7">
      <w:pPr>
        <w:spacing w:after="0" w:line="473" w:lineRule="atLeast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0046D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lastRenderedPageBreak/>
        <w:t>Rodando a aplicação, o resultado da soma é </w:t>
      </w:r>
      <w:r w:rsidRPr="000046D7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60</w:t>
      </w:r>
      <w:r w:rsidRPr="000046D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como total do curso. Poderemos consegui-lo de outra forma: há um conjunto de técnicas chamado </w:t>
      </w:r>
      <w:r w:rsidRPr="000046D7">
        <w:rPr>
          <w:rFonts w:ascii="Times New Roman" w:eastAsia="Times New Roman" w:hAnsi="Times New Roman" w:cs="Times New Roman"/>
          <w:b/>
          <w:bCs/>
          <w:color w:val="3D464D"/>
          <w:sz w:val="27"/>
          <w:szCs w:val="27"/>
          <w:lang w:val="pt-BR" w:eastAsia="pt-BR"/>
        </w:rPr>
        <w:t>LINQ</w:t>
      </w:r>
      <w:r w:rsidRPr="000046D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criado pela Microsoft como um conjunto de extensões que dá suporte a uma série de consultas que podem ser feitas em cima de coleções, possibilitando também o trabalho com banco de dados, XML, e outros.</w:t>
      </w:r>
    </w:p>
    <w:p w14:paraId="76D05D87" w14:textId="77777777" w:rsidR="000046D7" w:rsidRPr="000046D7" w:rsidRDefault="000046D7" w:rsidP="000046D7">
      <w:pPr>
        <w:spacing w:before="360" w:after="360" w:line="473" w:lineRule="atLeast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0046D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O que fazemos com nosso acumulador para totalizar o tempo do curso, na verdade, é uma consulta, que pode ser feita de modo completamente diverso, mais simples e elegante.</w:t>
      </w:r>
    </w:p>
    <w:p w14:paraId="32A0EB12" w14:textId="77777777" w:rsidR="000046D7" w:rsidRPr="000046D7" w:rsidRDefault="000046D7" w:rsidP="000046D7">
      <w:pPr>
        <w:spacing w:after="0" w:line="473" w:lineRule="atLeast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0046D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O método </w:t>
      </w:r>
      <w:r w:rsidRPr="000046D7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Sum()</w:t>
      </w:r>
      <w:r w:rsidRPr="000046D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exige que passemos um seletor, uma expressão lambda e a propriedade da aula que nos interessa, </w:t>
      </w:r>
      <w:r w:rsidRPr="000046D7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Tempo</w:t>
      </w:r>
      <w:r w:rsidRPr="000046D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. Em </w:t>
      </w:r>
      <w:r w:rsidRPr="000046D7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Curso.cs</w:t>
      </w:r>
      <w:r w:rsidRPr="000046D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então:</w:t>
      </w:r>
    </w:p>
    <w:p w14:paraId="6266E216" w14:textId="77777777" w:rsidR="000046D7" w:rsidRPr="000046D7" w:rsidRDefault="000046D7" w:rsidP="000046D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046D7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get</w:t>
      </w:r>
    </w:p>
    <w:p w14:paraId="1FFC49F3" w14:textId="77777777" w:rsidR="000046D7" w:rsidRPr="000046D7" w:rsidRDefault="000046D7" w:rsidP="000046D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{</w:t>
      </w:r>
    </w:p>
    <w:p w14:paraId="2CADAE98" w14:textId="77777777" w:rsidR="000046D7" w:rsidRPr="000046D7" w:rsidRDefault="000046D7" w:rsidP="000046D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0046D7">
        <w:rPr>
          <w:rFonts w:ascii="Courier New" w:eastAsia="Times New Roman" w:hAnsi="Courier New" w:cs="Courier New"/>
          <w:color w:val="708090"/>
          <w:sz w:val="20"/>
          <w:szCs w:val="20"/>
          <w:lang w:val="pt-BR" w:eastAsia="pt-BR"/>
        </w:rPr>
        <w:t>//int total = 0;</w:t>
      </w:r>
    </w:p>
    <w:p w14:paraId="1E0FC35B" w14:textId="77777777" w:rsidR="000046D7" w:rsidRPr="000046D7" w:rsidRDefault="000046D7" w:rsidP="000046D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0046D7">
        <w:rPr>
          <w:rFonts w:ascii="Courier New" w:eastAsia="Times New Roman" w:hAnsi="Courier New" w:cs="Courier New"/>
          <w:color w:val="708090"/>
          <w:sz w:val="20"/>
          <w:szCs w:val="20"/>
          <w:lang w:val="pt-BR" w:eastAsia="pt-BR"/>
        </w:rPr>
        <w:t>//foreach (var aula in aulas)</w:t>
      </w:r>
    </w:p>
    <w:p w14:paraId="5DC62E22" w14:textId="77777777" w:rsidR="000046D7" w:rsidRPr="000046D7" w:rsidRDefault="000046D7" w:rsidP="000046D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0046D7">
        <w:rPr>
          <w:rFonts w:ascii="Courier New" w:eastAsia="Times New Roman" w:hAnsi="Courier New" w:cs="Courier New"/>
          <w:color w:val="708090"/>
          <w:sz w:val="20"/>
          <w:szCs w:val="20"/>
          <w:lang w:val="en-US" w:eastAsia="pt-BR"/>
        </w:rPr>
        <w:t>//{</w:t>
      </w:r>
    </w:p>
    <w:p w14:paraId="16E4B169" w14:textId="77777777" w:rsidR="000046D7" w:rsidRPr="000046D7" w:rsidRDefault="000046D7" w:rsidP="000046D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</w:t>
      </w:r>
      <w:r w:rsidRPr="000046D7">
        <w:rPr>
          <w:rFonts w:ascii="Courier New" w:eastAsia="Times New Roman" w:hAnsi="Courier New" w:cs="Courier New"/>
          <w:color w:val="708090"/>
          <w:sz w:val="20"/>
          <w:szCs w:val="20"/>
          <w:lang w:val="en-US" w:eastAsia="pt-BR"/>
        </w:rPr>
        <w:t>//  total += aula.Tempo;</w:t>
      </w:r>
    </w:p>
    <w:p w14:paraId="5E76C190" w14:textId="77777777" w:rsidR="000046D7" w:rsidRPr="000046D7" w:rsidRDefault="000046D7" w:rsidP="000046D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</w:t>
      </w:r>
      <w:r w:rsidRPr="000046D7">
        <w:rPr>
          <w:rFonts w:ascii="Courier New" w:eastAsia="Times New Roman" w:hAnsi="Courier New" w:cs="Courier New"/>
          <w:color w:val="708090"/>
          <w:sz w:val="20"/>
          <w:szCs w:val="20"/>
          <w:lang w:val="en-US" w:eastAsia="pt-BR"/>
        </w:rPr>
        <w:t>//}</w:t>
      </w:r>
    </w:p>
    <w:p w14:paraId="0CECA8E7" w14:textId="77777777" w:rsidR="000046D7" w:rsidRPr="000046D7" w:rsidRDefault="000046D7" w:rsidP="000046D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</w:t>
      </w:r>
      <w:r w:rsidRPr="000046D7">
        <w:rPr>
          <w:rFonts w:ascii="Courier New" w:eastAsia="Times New Roman" w:hAnsi="Courier New" w:cs="Courier New"/>
          <w:color w:val="708090"/>
          <w:sz w:val="20"/>
          <w:szCs w:val="20"/>
          <w:lang w:val="en-US" w:eastAsia="pt-BR"/>
        </w:rPr>
        <w:t>//return total;</w:t>
      </w:r>
    </w:p>
    <w:p w14:paraId="6E18557F" w14:textId="77777777" w:rsidR="000046D7" w:rsidRPr="000046D7" w:rsidRDefault="000046D7" w:rsidP="000046D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</w:p>
    <w:p w14:paraId="3694D017" w14:textId="77777777" w:rsidR="000046D7" w:rsidRPr="000046D7" w:rsidRDefault="000046D7" w:rsidP="000046D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</w:t>
      </w:r>
      <w:r w:rsidRPr="000046D7">
        <w:rPr>
          <w:rFonts w:ascii="Courier New" w:eastAsia="Times New Roman" w:hAnsi="Courier New" w:cs="Courier New"/>
          <w:color w:val="708090"/>
          <w:sz w:val="20"/>
          <w:szCs w:val="20"/>
          <w:lang w:val="pt-BR" w:eastAsia="pt-BR"/>
        </w:rPr>
        <w:t>//LINQ = Language Integrated Query</w:t>
      </w:r>
    </w:p>
    <w:p w14:paraId="05FFCC04" w14:textId="77777777" w:rsidR="000046D7" w:rsidRPr="000046D7" w:rsidRDefault="000046D7" w:rsidP="000046D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0046D7">
        <w:rPr>
          <w:rFonts w:ascii="Courier New" w:eastAsia="Times New Roman" w:hAnsi="Courier New" w:cs="Courier New"/>
          <w:color w:val="708090"/>
          <w:sz w:val="20"/>
          <w:szCs w:val="20"/>
          <w:lang w:val="pt-BR" w:eastAsia="pt-BR"/>
        </w:rPr>
        <w:t>//Consulta Integrada à Linguagem</w:t>
      </w:r>
    </w:p>
    <w:p w14:paraId="414257C5" w14:textId="77777777" w:rsidR="000046D7" w:rsidRPr="000046D7" w:rsidRDefault="000046D7" w:rsidP="000046D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</w:p>
    <w:p w14:paraId="292E01C0" w14:textId="77777777" w:rsidR="000046D7" w:rsidRPr="000046D7" w:rsidRDefault="000046D7" w:rsidP="000046D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0046D7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return</w:t>
      </w: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aulas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0046D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Sum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aula 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=&gt;</w:t>
      </w: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aula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0046D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Tempo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6505ECC7" w14:textId="2D1CECED" w:rsidR="000046D7" w:rsidRPr="000046D7" w:rsidRDefault="000046D7" w:rsidP="000046D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0"/>
          <w:szCs w:val="20"/>
          <w:lang w:val="pt-BR" w:eastAsia="pt-BR"/>
        </w:rPr>
      </w:pP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}</w:t>
      </w:r>
    </w:p>
    <w:p w14:paraId="07AF2299" w14:textId="77777777" w:rsidR="0084318F" w:rsidRDefault="000046D7" w:rsidP="000046D7">
      <w:pPr>
        <w:spacing w:after="0" w:line="473" w:lineRule="atLeast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0046D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Voltaremos a </w:t>
      </w:r>
      <w:r w:rsidRPr="000046D7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Program.cs</w:t>
      </w:r>
      <w:r w:rsidRPr="000046D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e rodaremos novamente para confirmar o mesmo resultado que já tínhamos (</w:t>
      </w:r>
      <w:r w:rsidRPr="000046D7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60</w:t>
      </w:r>
      <w:r w:rsidRPr="000046D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). Para finalizar, imprimiremos este curso, </w:t>
      </w:r>
    </w:p>
    <w:p w14:paraId="2F5979D1" w14:textId="68C40C01" w:rsidR="000046D7" w:rsidRPr="000046D7" w:rsidRDefault="0084318F" w:rsidP="000046D7">
      <w:pPr>
        <w:spacing w:after="0" w:line="473" w:lineRule="atLeast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>
        <w:rPr>
          <w:noProof/>
        </w:rPr>
        <w:drawing>
          <wp:inline distT="0" distB="0" distL="0" distR="0" wp14:anchorId="6A76666D" wp14:editId="5B445D81">
            <wp:extent cx="5731510" cy="1899285"/>
            <wp:effectExtent l="0" t="0" r="2540" b="5715"/>
            <wp:docPr id="69" name="Image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046D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 </w:t>
      </w:r>
      <w:r w:rsidR="000046D7" w:rsidRPr="000046D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acrescentando a variável </w:t>
      </w:r>
      <w:r w:rsidR="000046D7" w:rsidRPr="000046D7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csharpColecoes</w:t>
      </w:r>
      <w:r w:rsidR="000046D7" w:rsidRPr="000046D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:</w:t>
      </w:r>
    </w:p>
    <w:p w14:paraId="16A31381" w14:textId="77777777" w:rsidR="000046D7" w:rsidRPr="000046D7" w:rsidRDefault="000046D7" w:rsidP="000046D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046D7">
        <w:rPr>
          <w:rFonts w:ascii="Courier New" w:eastAsia="Times New Roman" w:hAnsi="Courier New" w:cs="Courier New"/>
          <w:color w:val="708090"/>
          <w:sz w:val="20"/>
          <w:szCs w:val="20"/>
          <w:lang w:val="pt-BR" w:eastAsia="pt-BR"/>
        </w:rPr>
        <w:t>//totalizar o tempo do curso</w:t>
      </w:r>
    </w:p>
    <w:p w14:paraId="093007C5" w14:textId="77777777" w:rsidR="000046D7" w:rsidRPr="000046D7" w:rsidRDefault="000046D7" w:rsidP="000046D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046D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Console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0046D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WriteLine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csharpColecoes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0046D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TempoTotal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12A6C41F" w14:textId="77777777" w:rsidR="000046D7" w:rsidRPr="000046D7" w:rsidRDefault="000046D7" w:rsidP="000046D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</w:p>
    <w:p w14:paraId="22BE8B8A" w14:textId="49B9FD2A" w:rsidR="000046D7" w:rsidRPr="000046D7" w:rsidRDefault="000046D7" w:rsidP="000046D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0"/>
          <w:szCs w:val="20"/>
          <w:lang w:val="pt-BR" w:eastAsia="pt-BR"/>
        </w:rPr>
      </w:pPr>
      <w:r w:rsidRPr="000046D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Console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0046D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WriteLine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csharpColecoes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35BEF1A6" w14:textId="77777777" w:rsidR="0084318F" w:rsidRDefault="000046D7" w:rsidP="000046D7">
      <w:pPr>
        <w:spacing w:after="0" w:line="473" w:lineRule="atLeast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0046D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lastRenderedPageBreak/>
        <w:t>Rodando, teremos como resultado o namespace </w:t>
      </w:r>
      <w:r w:rsidRPr="000046D7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A25OrdenandoESomando.Curso</w:t>
      </w:r>
      <w:r w:rsidRPr="000046D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, porém queremos o nome, duração e demais especificidades do curso. </w:t>
      </w:r>
    </w:p>
    <w:p w14:paraId="02FC0268" w14:textId="54FB6219" w:rsidR="000046D7" w:rsidRPr="000046D7" w:rsidRDefault="0084318F" w:rsidP="000046D7">
      <w:pPr>
        <w:spacing w:after="0" w:line="473" w:lineRule="atLeast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>
        <w:rPr>
          <w:noProof/>
        </w:rPr>
        <w:drawing>
          <wp:inline distT="0" distB="0" distL="0" distR="0" wp14:anchorId="728A95B5" wp14:editId="499E3245">
            <wp:extent cx="5731510" cy="1826895"/>
            <wp:effectExtent l="0" t="0" r="2540" b="1905"/>
            <wp:docPr id="70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046D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 </w:t>
      </w:r>
      <w:r w:rsidR="000046D7" w:rsidRPr="000046D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Neste caso, teremos que implementar um método, o </w:t>
      </w:r>
      <w:r w:rsidR="000046D7" w:rsidRPr="000046D7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ToString()</w:t>
      </w:r>
      <w:r w:rsidR="000046D7" w:rsidRPr="000046D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.</w:t>
      </w:r>
    </w:p>
    <w:p w14:paraId="18F4F805" w14:textId="77777777" w:rsidR="000046D7" w:rsidRPr="000046D7" w:rsidRDefault="000046D7" w:rsidP="000046D7">
      <w:pPr>
        <w:spacing w:after="0" w:line="473" w:lineRule="atLeast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0046D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Quando imprimimos um objeto qualquer que ainda não implementou esta propriedade, chamamos o método </w:t>
      </w:r>
      <w:r w:rsidRPr="000046D7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ToString()</w:t>
      </w:r>
      <w:r w:rsidRPr="000046D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do </w:t>
      </w:r>
      <w:r w:rsidRPr="000046D7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Object</w:t>
      </w:r>
      <w:r w:rsidRPr="000046D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do .NET, que imprimirá o namespace e o nome da classe.</w:t>
      </w:r>
    </w:p>
    <w:p w14:paraId="08DBA00E" w14:textId="09816F5D" w:rsidR="000046D7" w:rsidRDefault="000046D7" w:rsidP="000046D7">
      <w:pPr>
        <w:spacing w:after="0" w:line="473" w:lineRule="atLeast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0046D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Utilizaremos </w:t>
      </w:r>
      <w:r w:rsidRPr="000046D7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override</w:t>
      </w:r>
      <w:r w:rsidRPr="000046D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uma operação de sobrescrita de um método cuja classe base já existe (no caso, </w:t>
      </w:r>
      <w:r w:rsidRPr="000046D7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Object</w:t>
      </w:r>
      <w:r w:rsidRPr="000046D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). Para as aulas, usaremos o </w:t>
      </w:r>
      <w:r w:rsidRPr="000046D7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string.Join</w:t>
      </w:r>
      <w:r w:rsidRPr="000046D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juntará as </w:t>
      </w:r>
      <w:r w:rsidRPr="000046D7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string</w:t>
      </w:r>
      <w:r w:rsidRPr="000046D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s da coleção, separando-as por vírgulas. Teremos:</w:t>
      </w:r>
    </w:p>
    <w:p w14:paraId="4599E6AD" w14:textId="77777777" w:rsidR="0084318F" w:rsidRPr="000046D7" w:rsidRDefault="0084318F" w:rsidP="000046D7">
      <w:pPr>
        <w:spacing w:after="0" w:line="473" w:lineRule="atLeast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</w:p>
    <w:p w14:paraId="6C97E118" w14:textId="77777777" w:rsidR="000046D7" w:rsidRPr="000046D7" w:rsidRDefault="000046D7" w:rsidP="000046D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046D7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public</w:t>
      </w: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0046D7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override</w:t>
      </w: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0046D7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string</w:t>
      </w: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0046D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ToString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()</w:t>
      </w:r>
    </w:p>
    <w:p w14:paraId="19A355C6" w14:textId="77777777" w:rsidR="000046D7" w:rsidRPr="000046D7" w:rsidRDefault="000046D7" w:rsidP="000046D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{</w:t>
      </w:r>
    </w:p>
    <w:p w14:paraId="2A1E50BE" w14:textId="77777777" w:rsidR="000046D7" w:rsidRPr="000046D7" w:rsidRDefault="000046D7" w:rsidP="000046D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0046D7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return</w:t>
      </w: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$</w:t>
      </w:r>
      <w:r w:rsidRPr="000046D7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"Curso: {nome}, Tempo: {TempoTotal}, Aulas: {string.Join("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,</w:t>
      </w:r>
      <w:r w:rsidRPr="000046D7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", aulas)}"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;</w:t>
      </w:r>
    </w:p>
    <w:p w14:paraId="680C4B42" w14:textId="7F320F84" w:rsidR="000046D7" w:rsidRPr="000046D7" w:rsidRDefault="000046D7" w:rsidP="000046D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0"/>
          <w:szCs w:val="20"/>
          <w:lang w:val="pt-BR" w:eastAsia="pt-BR"/>
        </w:rPr>
      </w:pP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}</w:t>
      </w:r>
    </w:p>
    <w:p w14:paraId="3AB012B2" w14:textId="6EEAB4F5" w:rsidR="000046D7" w:rsidRDefault="000046D7" w:rsidP="000046D7">
      <w:pPr>
        <w:spacing w:after="0" w:line="473" w:lineRule="atLeast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0046D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Em </w:t>
      </w:r>
      <w:r w:rsidRPr="000046D7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Program.cs</w:t>
      </w:r>
      <w:r w:rsidRPr="000046D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rodaremos novamente a aplicação. O resultado é:</w:t>
      </w:r>
    </w:p>
    <w:p w14:paraId="3D2D0015" w14:textId="77777777" w:rsidR="00292C48" w:rsidRPr="000046D7" w:rsidRDefault="00292C48" w:rsidP="000046D7">
      <w:pPr>
        <w:spacing w:after="0" w:line="473" w:lineRule="atLeast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</w:p>
    <w:p w14:paraId="0FCA09D6" w14:textId="3E8A444C" w:rsidR="000046D7" w:rsidRPr="000046D7" w:rsidRDefault="000046D7" w:rsidP="000046D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0"/>
          <w:szCs w:val="20"/>
          <w:lang w:val="pt-BR" w:eastAsia="pt-BR"/>
        </w:rPr>
      </w:pPr>
      <w:r w:rsidRPr="000046D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Curso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:</w:t>
      </w: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C</w:t>
      </w:r>
      <w:r w:rsidRPr="000046D7">
        <w:rPr>
          <w:rFonts w:ascii="Courier New" w:eastAsia="Times New Roman" w:hAnsi="Courier New" w:cs="Courier New"/>
          <w:color w:val="708090"/>
          <w:sz w:val="20"/>
          <w:szCs w:val="20"/>
          <w:lang w:val="pt-BR" w:eastAsia="pt-BR"/>
        </w:rPr>
        <w:t># Collections, Tempo: 60, Aulas: [título: Trabalhando com Listas, tempo: 21 minutos],[título: Criando uma Aula, tempo: 20 minutos],[título: Modelando com Coleções, tempo: 19 minutos]</w:t>
      </w:r>
    </w:p>
    <w:p w14:paraId="11512DF1" w14:textId="66F76526" w:rsidR="00292C48" w:rsidRDefault="00292C48" w:rsidP="000046D7">
      <w:pPr>
        <w:spacing w:before="360" w:after="360" w:line="473" w:lineRule="atLeast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>
        <w:rPr>
          <w:noProof/>
        </w:rPr>
        <w:drawing>
          <wp:inline distT="0" distB="0" distL="0" distR="0" wp14:anchorId="3BF05CB7" wp14:editId="7BFC2655">
            <wp:extent cx="5731510" cy="1008380"/>
            <wp:effectExtent l="0" t="0" r="2540" b="1270"/>
            <wp:docPr id="71" name="Image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0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8220B" w14:textId="605A0411" w:rsidR="000046D7" w:rsidRDefault="000046D7" w:rsidP="000046D7">
      <w:pPr>
        <w:spacing w:before="360" w:after="360" w:line="473" w:lineRule="atLeast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0046D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Conseguimos o que gostaríamos!</w:t>
      </w:r>
    </w:p>
    <w:p w14:paraId="7B97D299" w14:textId="3DBA2978" w:rsidR="006F240B" w:rsidRDefault="006F240B" w:rsidP="006F240B">
      <w:pPr>
        <w:pStyle w:val="Ttulo1"/>
        <w:rPr>
          <w:b/>
          <w:bCs/>
          <w:noProof/>
        </w:rPr>
      </w:pPr>
      <w:bookmarkStart w:id="29" w:name="_Toc62147115"/>
      <w:r w:rsidRPr="006F240B">
        <w:rPr>
          <w:b/>
          <w:bCs/>
          <w:noProof/>
        </w:rPr>
        <w:lastRenderedPageBreak/>
        <w:t>Totalizando valores</w:t>
      </w:r>
      <w:bookmarkEnd w:id="29"/>
    </w:p>
    <w:p w14:paraId="50D7632F" w14:textId="4AC6A36E" w:rsidR="006F240B" w:rsidRDefault="006F240B" w:rsidP="006F240B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6F240B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Lembra da classe </w:t>
      </w:r>
      <w:r w:rsidRPr="006F240B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Aula</w:t>
      </w:r>
      <w:r w:rsidRPr="006F240B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? Nós vamos usá-la de novo neste exercício:</w:t>
      </w:r>
    </w:p>
    <w:p w14:paraId="41788635" w14:textId="77777777" w:rsidR="006F240B" w:rsidRPr="006F240B" w:rsidRDefault="006F240B" w:rsidP="006F240B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</w:p>
    <w:p w14:paraId="7204D5C4" w14:textId="77777777" w:rsidR="006F240B" w:rsidRPr="006F240B" w:rsidRDefault="006F240B" w:rsidP="006F240B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6F240B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public</w:t>
      </w:r>
      <w:r w:rsidRPr="006F240B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6F240B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class</w:t>
      </w:r>
      <w:r w:rsidRPr="006F240B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6F240B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Aula</w:t>
      </w:r>
    </w:p>
    <w:p w14:paraId="3E89BC49" w14:textId="77777777" w:rsidR="006F240B" w:rsidRPr="006F240B" w:rsidRDefault="006F240B" w:rsidP="006F240B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6F240B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{</w:t>
      </w:r>
    </w:p>
    <w:p w14:paraId="45090E91" w14:textId="77777777" w:rsidR="006F240B" w:rsidRPr="006F240B" w:rsidRDefault="006F240B" w:rsidP="006F240B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6F240B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</w:t>
      </w:r>
      <w:r w:rsidRPr="006F240B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private</w:t>
      </w:r>
      <w:r w:rsidRPr="006F240B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6F240B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string</w:t>
      </w:r>
      <w:r w:rsidRPr="006F240B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titulo</w:t>
      </w:r>
      <w:r w:rsidRPr="006F240B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;</w:t>
      </w:r>
    </w:p>
    <w:p w14:paraId="0780A68C" w14:textId="77777777" w:rsidR="006F240B" w:rsidRPr="006F240B" w:rsidRDefault="006F240B" w:rsidP="006F240B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6F240B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</w:t>
      </w:r>
      <w:r w:rsidRPr="006F240B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public</w:t>
      </w:r>
      <w:r w:rsidRPr="006F240B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6F240B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string</w:t>
      </w:r>
      <w:r w:rsidRPr="006F240B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6F240B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Titulo</w:t>
      </w:r>
      <w:r w:rsidRPr="006F240B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6F240B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{</w:t>
      </w:r>
      <w:r w:rsidRPr="006F240B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6F240B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get</w:t>
      </w:r>
      <w:r w:rsidRPr="006F240B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6F240B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{</w:t>
      </w:r>
      <w:r w:rsidRPr="006F240B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6F240B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return</w:t>
      </w:r>
      <w:r w:rsidRPr="006F240B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titulo</w:t>
      </w:r>
      <w:r w:rsidRPr="006F240B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;</w:t>
      </w:r>
      <w:r w:rsidRPr="006F240B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6F240B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}</w:t>
      </w:r>
      <w:r w:rsidRPr="006F240B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6F240B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set</w:t>
      </w:r>
      <w:r w:rsidRPr="006F240B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6F240B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{</w:t>
      </w:r>
      <w:r w:rsidRPr="006F240B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titulo </w:t>
      </w:r>
      <w:r w:rsidRPr="006F240B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=</w:t>
      </w:r>
      <w:r w:rsidRPr="006F240B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value</w:t>
      </w:r>
      <w:r w:rsidRPr="006F240B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;</w:t>
      </w:r>
      <w:r w:rsidRPr="006F240B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6F240B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}</w:t>
      </w:r>
      <w:r w:rsidRPr="006F240B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6F240B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}</w:t>
      </w:r>
    </w:p>
    <w:p w14:paraId="6D82027A" w14:textId="77777777" w:rsidR="006F240B" w:rsidRPr="006F240B" w:rsidRDefault="006F240B" w:rsidP="006F240B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</w:p>
    <w:p w14:paraId="2FA5F650" w14:textId="77777777" w:rsidR="006F240B" w:rsidRPr="006F240B" w:rsidRDefault="006F240B" w:rsidP="006F240B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6F240B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</w:t>
      </w:r>
      <w:r w:rsidRPr="006F240B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private</w:t>
      </w:r>
      <w:r w:rsidRPr="006F240B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6F240B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int</w:t>
      </w:r>
      <w:r w:rsidRPr="006F240B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tempo</w:t>
      </w:r>
      <w:r w:rsidRPr="006F240B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;</w:t>
      </w:r>
    </w:p>
    <w:p w14:paraId="0CE7156F" w14:textId="77777777" w:rsidR="006F240B" w:rsidRPr="006F240B" w:rsidRDefault="006F240B" w:rsidP="006F240B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6F240B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</w:t>
      </w:r>
      <w:r w:rsidRPr="006F240B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public</w:t>
      </w:r>
      <w:r w:rsidRPr="006F240B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6F240B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int</w:t>
      </w:r>
      <w:r w:rsidRPr="006F240B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6F240B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Tempo</w:t>
      </w:r>
      <w:r w:rsidRPr="006F240B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6F240B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{</w:t>
      </w:r>
      <w:r w:rsidRPr="006F240B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6F240B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get</w:t>
      </w:r>
      <w:r w:rsidRPr="006F240B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</w:t>
      </w:r>
      <w:r w:rsidRPr="006F240B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{</w:t>
      </w:r>
      <w:r w:rsidRPr="006F240B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6F240B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return</w:t>
      </w:r>
      <w:r w:rsidRPr="006F240B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tempo</w:t>
      </w:r>
      <w:r w:rsidRPr="006F240B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;</w:t>
      </w:r>
      <w:r w:rsidRPr="006F240B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6F240B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}</w:t>
      </w:r>
      <w:r w:rsidRPr="006F240B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6F240B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set</w:t>
      </w:r>
      <w:r w:rsidRPr="006F240B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6F240B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{</w:t>
      </w:r>
      <w:r w:rsidRPr="006F240B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tempo </w:t>
      </w:r>
      <w:r w:rsidRPr="006F240B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=</w:t>
      </w:r>
      <w:r w:rsidRPr="006F240B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value</w:t>
      </w:r>
      <w:r w:rsidRPr="006F240B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;</w:t>
      </w:r>
      <w:r w:rsidRPr="006F240B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6F240B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}</w:t>
      </w:r>
      <w:r w:rsidRPr="006F240B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6F240B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}</w:t>
      </w:r>
    </w:p>
    <w:p w14:paraId="182E09E9" w14:textId="77777777" w:rsidR="006F240B" w:rsidRPr="006F240B" w:rsidRDefault="006F240B" w:rsidP="006F240B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</w:p>
    <w:p w14:paraId="393EE72B" w14:textId="77777777" w:rsidR="006F240B" w:rsidRPr="006F240B" w:rsidRDefault="006F240B" w:rsidP="006F240B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6F240B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</w:t>
      </w:r>
      <w:r w:rsidRPr="006F240B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public</w:t>
      </w:r>
      <w:r w:rsidRPr="006F240B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6F240B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Aula</w:t>
      </w:r>
      <w:r w:rsidRPr="006F240B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6F240B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string</w:t>
      </w:r>
      <w:r w:rsidRPr="006F240B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titulo</w:t>
      </w:r>
      <w:r w:rsidRPr="006F240B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,</w:t>
      </w:r>
      <w:r w:rsidRPr="006F240B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6F240B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int</w:t>
      </w:r>
      <w:r w:rsidRPr="006F240B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tempo</w:t>
      </w:r>
      <w:r w:rsidRPr="006F240B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</w:t>
      </w:r>
    </w:p>
    <w:p w14:paraId="3D3726F3" w14:textId="77777777" w:rsidR="006F240B" w:rsidRPr="006F240B" w:rsidRDefault="006F240B" w:rsidP="006F240B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6F240B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6F240B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{</w:t>
      </w:r>
    </w:p>
    <w:p w14:paraId="07DE1950" w14:textId="77777777" w:rsidR="006F240B" w:rsidRPr="006F240B" w:rsidRDefault="006F240B" w:rsidP="006F240B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6F240B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    </w:t>
      </w:r>
      <w:r w:rsidRPr="006F240B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this</w:t>
      </w:r>
      <w:r w:rsidRPr="006F240B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6F240B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titulo </w:t>
      </w:r>
      <w:r w:rsidRPr="006F240B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=</w:t>
      </w:r>
      <w:r w:rsidRPr="006F240B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titulo</w:t>
      </w:r>
      <w:r w:rsidRPr="006F240B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;</w:t>
      </w:r>
    </w:p>
    <w:p w14:paraId="6E7DCE27" w14:textId="77777777" w:rsidR="006F240B" w:rsidRPr="006F240B" w:rsidRDefault="006F240B" w:rsidP="006F240B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6F240B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    </w:t>
      </w:r>
      <w:r w:rsidRPr="006F240B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this</w:t>
      </w:r>
      <w:r w:rsidRPr="006F240B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6F240B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tempo </w:t>
      </w:r>
      <w:r w:rsidRPr="006F240B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=</w:t>
      </w:r>
      <w:r w:rsidRPr="006F240B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tempo</w:t>
      </w:r>
      <w:r w:rsidRPr="006F240B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;</w:t>
      </w:r>
    </w:p>
    <w:p w14:paraId="6B5AA1EE" w14:textId="77777777" w:rsidR="006F240B" w:rsidRPr="006F240B" w:rsidRDefault="006F240B" w:rsidP="006F240B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6F240B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6F240B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}</w:t>
      </w:r>
    </w:p>
    <w:p w14:paraId="0F0319BB" w14:textId="6565D6E7" w:rsidR="006F240B" w:rsidRPr="006F240B" w:rsidRDefault="006F240B" w:rsidP="006F240B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pt-BR" w:eastAsia="pt-BR"/>
        </w:rPr>
      </w:pPr>
      <w:r w:rsidRPr="006F240B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}</w:t>
      </w:r>
    </w:p>
    <w:p w14:paraId="04FECE90" w14:textId="77777777" w:rsidR="006F240B" w:rsidRPr="006F240B" w:rsidRDefault="006F240B" w:rsidP="006F240B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6F240B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O que vamos fazer com a classe </w:t>
      </w:r>
      <w:r w:rsidRPr="006F240B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Aula</w:t>
      </w:r>
      <w:r w:rsidRPr="006F240B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?</w:t>
      </w:r>
    </w:p>
    <w:p w14:paraId="3E47238F" w14:textId="77777777" w:rsidR="006F240B" w:rsidRPr="006F240B" w:rsidRDefault="006F240B" w:rsidP="006F240B">
      <w:pPr>
        <w:shd w:val="clear" w:color="auto" w:fill="FFFFFF"/>
        <w:spacing w:before="360" w:after="36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6F240B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Criamos uma lista de aulas, como declarada abaixo:</w:t>
      </w:r>
    </w:p>
    <w:p w14:paraId="4A2BF619" w14:textId="77777777" w:rsidR="006F240B" w:rsidRPr="006F240B" w:rsidRDefault="006F240B" w:rsidP="006F240B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6F240B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var</w:t>
      </w:r>
      <w:r w:rsidRPr="006F240B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aulaIntro </w:t>
      </w:r>
      <w:r w:rsidRPr="006F240B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=</w:t>
      </w:r>
      <w:r w:rsidRPr="006F240B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6F240B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new</w:t>
      </w:r>
      <w:r w:rsidRPr="006F240B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6F240B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Aula</w:t>
      </w:r>
      <w:r w:rsidRPr="006F240B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6F240B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"Introdução às Coleções"</w:t>
      </w:r>
      <w:r w:rsidRPr="006F240B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,</w:t>
      </w:r>
      <w:r w:rsidRPr="006F240B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6F240B">
        <w:rPr>
          <w:rFonts w:ascii="Courier New" w:eastAsia="Times New Roman" w:hAnsi="Courier New" w:cs="Courier New"/>
          <w:color w:val="990055"/>
          <w:sz w:val="20"/>
          <w:szCs w:val="20"/>
          <w:lang w:val="pt-BR" w:eastAsia="pt-BR"/>
        </w:rPr>
        <w:t>20</w:t>
      </w:r>
      <w:r w:rsidRPr="006F240B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138CEC0F" w14:textId="77777777" w:rsidR="006F240B" w:rsidRPr="006F240B" w:rsidRDefault="006F240B" w:rsidP="006F240B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6F240B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var</w:t>
      </w:r>
      <w:r w:rsidRPr="006F240B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aulaModelando </w:t>
      </w:r>
      <w:r w:rsidRPr="006F240B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=</w:t>
      </w:r>
      <w:r w:rsidRPr="006F240B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6F240B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new</w:t>
      </w:r>
      <w:r w:rsidRPr="006F240B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6F240B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Aula</w:t>
      </w:r>
      <w:r w:rsidRPr="006F240B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6F240B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"Modelando a Classe Aula"</w:t>
      </w:r>
      <w:r w:rsidRPr="006F240B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,</w:t>
      </w:r>
      <w:r w:rsidRPr="006F240B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6F240B">
        <w:rPr>
          <w:rFonts w:ascii="Courier New" w:eastAsia="Times New Roman" w:hAnsi="Courier New" w:cs="Courier New"/>
          <w:color w:val="990055"/>
          <w:sz w:val="20"/>
          <w:szCs w:val="20"/>
          <w:lang w:val="pt-BR" w:eastAsia="pt-BR"/>
        </w:rPr>
        <w:t>18</w:t>
      </w:r>
      <w:r w:rsidRPr="006F240B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2048C029" w14:textId="77777777" w:rsidR="006F240B" w:rsidRPr="006F240B" w:rsidRDefault="006F240B" w:rsidP="006F240B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6F240B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var</w:t>
      </w:r>
      <w:r w:rsidRPr="006F240B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aulaSets </w:t>
      </w:r>
      <w:r w:rsidRPr="006F240B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=</w:t>
      </w:r>
      <w:r w:rsidRPr="006F240B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6F240B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new</w:t>
      </w:r>
      <w:r w:rsidRPr="006F240B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6F240B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Aula</w:t>
      </w:r>
      <w:r w:rsidRPr="006F240B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6F240B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"Trabalhando com Conjuntos"</w:t>
      </w:r>
      <w:r w:rsidRPr="006F240B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,</w:t>
      </w:r>
      <w:r w:rsidRPr="006F240B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6F240B">
        <w:rPr>
          <w:rFonts w:ascii="Courier New" w:eastAsia="Times New Roman" w:hAnsi="Courier New" w:cs="Courier New"/>
          <w:color w:val="990055"/>
          <w:sz w:val="20"/>
          <w:szCs w:val="20"/>
          <w:lang w:val="pt-BR" w:eastAsia="pt-BR"/>
        </w:rPr>
        <w:t>16</w:t>
      </w:r>
      <w:r w:rsidRPr="006F240B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2200AE07" w14:textId="77777777" w:rsidR="006F240B" w:rsidRPr="006F240B" w:rsidRDefault="006F240B" w:rsidP="006F240B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</w:p>
    <w:p w14:paraId="0F2100D0" w14:textId="77777777" w:rsidR="006F240B" w:rsidRPr="006F240B" w:rsidRDefault="006F240B" w:rsidP="006F240B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6F240B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List</w:t>
      </w:r>
      <w:r w:rsidRPr="006F240B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&lt;</w:t>
      </w:r>
      <w:r w:rsidRPr="006F240B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Aula</w:t>
      </w:r>
      <w:r w:rsidRPr="006F240B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&gt;</w:t>
      </w:r>
      <w:r w:rsidRPr="006F240B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aulas </w:t>
      </w:r>
      <w:r w:rsidRPr="006F240B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=</w:t>
      </w:r>
      <w:r w:rsidRPr="006F240B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6F240B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new</w:t>
      </w:r>
      <w:r w:rsidRPr="006F240B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6F240B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List</w:t>
      </w:r>
      <w:r w:rsidRPr="006F240B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&lt;</w:t>
      </w:r>
      <w:r w:rsidRPr="006F240B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Aula</w:t>
      </w:r>
      <w:r w:rsidRPr="006F240B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&gt;();</w:t>
      </w:r>
    </w:p>
    <w:p w14:paraId="0028DCDF" w14:textId="77777777" w:rsidR="006F240B" w:rsidRPr="006F240B" w:rsidRDefault="006F240B" w:rsidP="006F240B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6F240B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6F240B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6F240B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Add</w:t>
      </w:r>
      <w:r w:rsidRPr="006F240B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6F240B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aulaIntro</w:t>
      </w:r>
      <w:r w:rsidRPr="006F240B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3AADF80E" w14:textId="77777777" w:rsidR="006F240B" w:rsidRPr="006F240B" w:rsidRDefault="006F240B" w:rsidP="006F240B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6F240B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6F240B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6F240B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Add</w:t>
      </w:r>
      <w:r w:rsidRPr="006F240B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6F240B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aulaModelando</w:t>
      </w:r>
      <w:r w:rsidRPr="006F240B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3F120EE6" w14:textId="35A39C57" w:rsidR="006F240B" w:rsidRPr="006F240B" w:rsidRDefault="006F240B" w:rsidP="006F240B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pt-BR" w:eastAsia="pt-BR"/>
        </w:rPr>
      </w:pPr>
      <w:r w:rsidRPr="006F240B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6F240B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6F240B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Add</w:t>
      </w:r>
      <w:r w:rsidRPr="006F240B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6F240B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aulaSets</w:t>
      </w:r>
      <w:r w:rsidRPr="006F240B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  <w:r w:rsidRPr="006F240B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        </w:t>
      </w:r>
    </w:p>
    <w:p w14:paraId="32D25F4D" w14:textId="77777777" w:rsidR="006F240B" w:rsidRPr="006F240B" w:rsidRDefault="006F240B" w:rsidP="006F240B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6F240B">
        <w:rPr>
          <w:rFonts w:ascii="Times New Roman" w:eastAsia="Times New Roman" w:hAnsi="Times New Roman" w:cs="Times New Roman"/>
          <w:b/>
          <w:bCs/>
          <w:color w:val="3D464D"/>
          <w:sz w:val="27"/>
          <w:szCs w:val="27"/>
          <w:lang w:val="pt-BR" w:eastAsia="pt-BR"/>
        </w:rPr>
        <w:t>Agora é com você</w:t>
      </w:r>
      <w:r w:rsidRPr="006F240B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:</w:t>
      </w:r>
    </w:p>
    <w:p w14:paraId="4B9EED54" w14:textId="60B19882" w:rsidR="006F240B" w:rsidRDefault="006F240B" w:rsidP="006F240B">
      <w:pPr>
        <w:shd w:val="clear" w:color="auto" w:fill="FFFFFF"/>
        <w:spacing w:before="360" w:after="36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6F240B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Nós precisamos totalizar o tempo dessas aulas. Responda abaixo, escolhendo a melhor alternativa!</w:t>
      </w:r>
    </w:p>
    <w:p w14:paraId="2D92127F" w14:textId="77777777" w:rsidR="003F4AA8" w:rsidRPr="003F4AA8" w:rsidRDefault="003F4AA8" w:rsidP="003F4AA8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0"/>
          <w:szCs w:val="20"/>
          <w:lang w:val="pt-BR" w:eastAsia="pt-BR"/>
        </w:rPr>
      </w:pPr>
      <w:r w:rsidRPr="003F4AA8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var</w:t>
      </w:r>
      <w:r w:rsidRPr="003F4AA8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tempoTotal </w:t>
      </w:r>
      <w:r w:rsidRPr="003F4AA8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=</w:t>
      </w:r>
      <w:r w:rsidRPr="003F4AA8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aulas</w:t>
      </w:r>
      <w:r w:rsidRPr="003F4AA8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3F4AA8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Sum</w:t>
      </w:r>
      <w:r w:rsidRPr="003F4AA8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3F4AA8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aula </w:t>
      </w:r>
      <w:r w:rsidRPr="003F4AA8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=&gt;</w:t>
      </w:r>
      <w:r w:rsidRPr="003F4AA8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aula</w:t>
      </w:r>
      <w:r w:rsidRPr="003F4AA8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3F4AA8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Tempo</w:t>
      </w:r>
      <w:r w:rsidRPr="003F4AA8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57DC4ED4" w14:textId="768A623B" w:rsidR="003F4AA8" w:rsidRDefault="003F4AA8" w:rsidP="003F4AA8">
      <w:pPr>
        <w:spacing w:after="0"/>
        <w:rPr>
          <w:rFonts w:ascii="Times New Roman" w:eastAsia="Times New Roman" w:hAnsi="Times New Roman" w:cs="Times New Roman"/>
          <w:color w:val="6E757A"/>
          <w:sz w:val="23"/>
          <w:szCs w:val="23"/>
          <w:shd w:val="clear" w:color="auto" w:fill="FFFFFF"/>
          <w:lang w:val="pt-BR" w:eastAsia="pt-BR"/>
        </w:rPr>
      </w:pPr>
      <w:r w:rsidRPr="003F4AA8">
        <w:rPr>
          <w:rFonts w:ascii="Times New Roman" w:eastAsia="Times New Roman" w:hAnsi="Times New Roman" w:cs="Times New Roman"/>
          <w:color w:val="6E757A"/>
          <w:sz w:val="23"/>
          <w:szCs w:val="23"/>
          <w:shd w:val="clear" w:color="auto" w:fill="FFFFFF"/>
          <w:lang w:val="pt-BR" w:eastAsia="pt-BR"/>
        </w:rPr>
        <w:t>O método </w:t>
      </w:r>
      <w:r w:rsidRPr="003F4AA8">
        <w:rPr>
          <w:rFonts w:ascii="Courier New" w:eastAsia="Times New Roman" w:hAnsi="Courier New" w:cs="Courier New"/>
          <w:color w:val="3D464D"/>
          <w:sz w:val="20"/>
          <w:szCs w:val="20"/>
          <w:shd w:val="clear" w:color="auto" w:fill="F0F3F5"/>
          <w:lang w:val="pt-BR" w:eastAsia="pt-BR"/>
        </w:rPr>
        <w:t>Sum()</w:t>
      </w:r>
      <w:r w:rsidRPr="003F4AA8">
        <w:rPr>
          <w:rFonts w:ascii="Times New Roman" w:eastAsia="Times New Roman" w:hAnsi="Times New Roman" w:cs="Times New Roman"/>
          <w:color w:val="6E757A"/>
          <w:sz w:val="23"/>
          <w:szCs w:val="23"/>
          <w:shd w:val="clear" w:color="auto" w:fill="FFFFFF"/>
          <w:lang w:val="pt-BR" w:eastAsia="pt-BR"/>
        </w:rPr>
        <w:t> toma como argumento um </w:t>
      </w:r>
      <w:r w:rsidRPr="003F4AA8">
        <w:rPr>
          <w:rFonts w:ascii="Courier New" w:eastAsia="Times New Roman" w:hAnsi="Courier New" w:cs="Courier New"/>
          <w:color w:val="3D464D"/>
          <w:sz w:val="20"/>
          <w:szCs w:val="20"/>
          <w:shd w:val="clear" w:color="auto" w:fill="F0F3F5"/>
          <w:lang w:val="pt-BR" w:eastAsia="pt-BR"/>
        </w:rPr>
        <w:t>selector</w:t>
      </w:r>
      <w:r w:rsidRPr="003F4AA8">
        <w:rPr>
          <w:rFonts w:ascii="Times New Roman" w:eastAsia="Times New Roman" w:hAnsi="Times New Roman" w:cs="Times New Roman"/>
          <w:color w:val="6E757A"/>
          <w:sz w:val="23"/>
          <w:szCs w:val="23"/>
          <w:shd w:val="clear" w:color="auto" w:fill="FFFFFF"/>
          <w:lang w:val="pt-BR" w:eastAsia="pt-BR"/>
        </w:rPr>
        <w:t>, que pode ser uma expressão lambda recebendo como parâmetro um elemento da coleção e retornando o valor da propriedade </w:t>
      </w:r>
      <w:r w:rsidRPr="003F4AA8">
        <w:rPr>
          <w:rFonts w:ascii="Courier New" w:eastAsia="Times New Roman" w:hAnsi="Courier New" w:cs="Courier New"/>
          <w:color w:val="3D464D"/>
          <w:sz w:val="20"/>
          <w:szCs w:val="20"/>
          <w:shd w:val="clear" w:color="auto" w:fill="F0F3F5"/>
          <w:lang w:val="pt-BR" w:eastAsia="pt-BR"/>
        </w:rPr>
        <w:t>Tempo</w:t>
      </w:r>
      <w:r w:rsidRPr="003F4AA8">
        <w:rPr>
          <w:rFonts w:ascii="Times New Roman" w:eastAsia="Times New Roman" w:hAnsi="Times New Roman" w:cs="Times New Roman"/>
          <w:color w:val="6E757A"/>
          <w:sz w:val="23"/>
          <w:szCs w:val="23"/>
          <w:shd w:val="clear" w:color="auto" w:fill="FFFFFF"/>
          <w:lang w:val="pt-BR" w:eastAsia="pt-BR"/>
        </w:rPr>
        <w:t>, que será totalizada.</w:t>
      </w:r>
    </w:p>
    <w:p w14:paraId="35E759BC" w14:textId="076A5525" w:rsidR="003F4AA8" w:rsidRDefault="003F4AA8" w:rsidP="003F4AA8">
      <w:pPr>
        <w:spacing w:after="0"/>
        <w:rPr>
          <w:rFonts w:ascii="Times New Roman" w:eastAsia="Times New Roman" w:hAnsi="Times New Roman" w:cs="Times New Roman"/>
          <w:color w:val="6E757A"/>
          <w:sz w:val="23"/>
          <w:szCs w:val="23"/>
          <w:shd w:val="clear" w:color="auto" w:fill="FFFFFF"/>
          <w:lang w:val="pt-BR" w:eastAsia="pt-BR"/>
        </w:rPr>
      </w:pPr>
    </w:p>
    <w:p w14:paraId="7F636A6D" w14:textId="52C842EC" w:rsidR="003F4AA8" w:rsidRDefault="003F4AA8" w:rsidP="003F4AA8">
      <w:pPr>
        <w:pStyle w:val="Ttulo1"/>
        <w:rPr>
          <w:b/>
          <w:bCs/>
          <w:noProof/>
        </w:rPr>
      </w:pPr>
      <w:bookmarkStart w:id="30" w:name="_Toc62147116"/>
      <w:r w:rsidRPr="003F4AA8">
        <w:rPr>
          <w:b/>
          <w:bCs/>
          <w:noProof/>
        </w:rPr>
        <w:t>Mão na Massa: Lista, a Coleção Flexível</w:t>
      </w:r>
      <w:bookmarkEnd w:id="30"/>
    </w:p>
    <w:p w14:paraId="67BC3BFD" w14:textId="3B563419" w:rsidR="003F4AA8" w:rsidRDefault="003F4AA8" w:rsidP="003F4AA8"/>
    <w:p w14:paraId="68706D01" w14:textId="77777777" w:rsidR="003F4AA8" w:rsidRDefault="003F4AA8" w:rsidP="003F4AA8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Vamos botar a mão na massa mais uma vez, desta vez para trabalhar com o tipo de coleção mais poderosa e flexível .NET Framework: a classe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List&lt;T&gt;</w:t>
      </w:r>
      <w:r>
        <w:rPr>
          <w:color w:val="3D464D"/>
          <w:sz w:val="27"/>
          <w:szCs w:val="27"/>
        </w:rPr>
        <w:t>, também conhecida como </w:t>
      </w:r>
      <w:r>
        <w:rPr>
          <w:rStyle w:val="nfase"/>
          <w:color w:val="3D464D"/>
          <w:sz w:val="27"/>
          <w:szCs w:val="27"/>
        </w:rPr>
        <w:t>array dinâmico</w:t>
      </w:r>
      <w:r>
        <w:rPr>
          <w:color w:val="3D464D"/>
          <w:sz w:val="27"/>
          <w:szCs w:val="27"/>
        </w:rPr>
        <w:t>.</w:t>
      </w:r>
    </w:p>
    <w:p w14:paraId="3C12BEAB" w14:textId="77777777" w:rsidR="003F4AA8" w:rsidRDefault="003F4AA8" w:rsidP="003F4AA8">
      <w:pPr>
        <w:pStyle w:val="Ttulo1"/>
        <w:shd w:val="clear" w:color="auto" w:fill="FFFFFF"/>
        <w:spacing w:before="675" w:line="473" w:lineRule="atLeast"/>
        <w:rPr>
          <w:rFonts w:ascii="Open Sans" w:hAnsi="Open Sans" w:cs="Open Sans"/>
          <w:color w:val="3D464D"/>
          <w:spacing w:val="-8"/>
          <w:sz w:val="32"/>
          <w:szCs w:val="32"/>
        </w:rPr>
      </w:pPr>
      <w:bookmarkStart w:id="31" w:name="_Toc62147117"/>
      <w:r>
        <w:rPr>
          <w:rFonts w:ascii="Open Sans" w:hAnsi="Open Sans" w:cs="Open Sans"/>
          <w:color w:val="3D464D"/>
          <w:spacing w:val="-8"/>
          <w:sz w:val="32"/>
          <w:szCs w:val="32"/>
        </w:rPr>
        <w:lastRenderedPageBreak/>
        <w:t>Declarando uma lista</w:t>
      </w:r>
      <w:bookmarkEnd w:id="31"/>
    </w:p>
    <w:p w14:paraId="362970E7" w14:textId="77777777" w:rsidR="003F4AA8" w:rsidRDefault="003F4AA8" w:rsidP="003F4AA8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Lembra daquelas 3 variáveis de strings da última aula? Vamos usá-las novamente:</w:t>
      </w:r>
    </w:p>
    <w:p w14:paraId="6EDD0C08" w14:textId="77777777" w:rsidR="003F4AA8" w:rsidRDefault="003F4AA8" w:rsidP="003F4AA8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kwd"/>
          <w:color w:val="0077AA"/>
        </w:rPr>
        <w:t>string</w:t>
      </w:r>
      <w:r>
        <w:rPr>
          <w:rStyle w:val="pln"/>
          <w:color w:val="3D464D"/>
        </w:rPr>
        <w:t xml:space="preserve"> aulaIntro </w:t>
      </w:r>
      <w:r>
        <w:rPr>
          <w:rStyle w:val="pun"/>
          <w:color w:val="999999"/>
        </w:rPr>
        <w:t>=</w:t>
      </w:r>
      <w:r>
        <w:rPr>
          <w:rStyle w:val="pln"/>
          <w:color w:val="3D464D"/>
        </w:rPr>
        <w:t xml:space="preserve"> </w:t>
      </w:r>
      <w:r>
        <w:rPr>
          <w:rStyle w:val="str"/>
          <w:color w:val="669900"/>
        </w:rPr>
        <w:t>"Introdução às Coleções"</w:t>
      </w:r>
      <w:r>
        <w:rPr>
          <w:rStyle w:val="pun"/>
          <w:color w:val="999999"/>
        </w:rPr>
        <w:t>;</w:t>
      </w:r>
    </w:p>
    <w:p w14:paraId="31237F00" w14:textId="77777777" w:rsidR="003F4AA8" w:rsidRDefault="003F4AA8" w:rsidP="003F4AA8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kwd"/>
          <w:color w:val="0077AA"/>
        </w:rPr>
        <w:t>string</w:t>
      </w:r>
      <w:r>
        <w:rPr>
          <w:rStyle w:val="pln"/>
          <w:color w:val="3D464D"/>
        </w:rPr>
        <w:t xml:space="preserve"> aulaModelando </w:t>
      </w:r>
      <w:r>
        <w:rPr>
          <w:rStyle w:val="pun"/>
          <w:color w:val="999999"/>
        </w:rPr>
        <w:t>=</w:t>
      </w:r>
      <w:r>
        <w:rPr>
          <w:rStyle w:val="pln"/>
          <w:color w:val="3D464D"/>
        </w:rPr>
        <w:t xml:space="preserve"> </w:t>
      </w:r>
      <w:r>
        <w:rPr>
          <w:rStyle w:val="str"/>
          <w:color w:val="669900"/>
        </w:rPr>
        <w:t>"Modelando a Classe Aula"</w:t>
      </w:r>
      <w:r>
        <w:rPr>
          <w:rStyle w:val="pun"/>
          <w:color w:val="999999"/>
        </w:rPr>
        <w:t>;</w:t>
      </w:r>
    </w:p>
    <w:p w14:paraId="39CBF2A6" w14:textId="0E363A14" w:rsidR="003F4AA8" w:rsidRDefault="003F4AA8" w:rsidP="003F4AA8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kwd"/>
          <w:color w:val="0077AA"/>
        </w:rPr>
        <w:t>string</w:t>
      </w:r>
      <w:r>
        <w:rPr>
          <w:rStyle w:val="pln"/>
          <w:color w:val="3D464D"/>
        </w:rPr>
        <w:t xml:space="preserve"> aulaSets </w:t>
      </w:r>
      <w:r>
        <w:rPr>
          <w:rStyle w:val="pun"/>
          <w:color w:val="999999"/>
        </w:rPr>
        <w:t>=</w:t>
      </w:r>
      <w:r>
        <w:rPr>
          <w:rStyle w:val="pln"/>
          <w:color w:val="3D464D"/>
        </w:rPr>
        <w:t xml:space="preserve"> </w:t>
      </w:r>
      <w:r>
        <w:rPr>
          <w:rStyle w:val="str"/>
          <w:color w:val="669900"/>
        </w:rPr>
        <w:t>"Trabalhando com Conjuntos"</w:t>
      </w:r>
      <w:r>
        <w:rPr>
          <w:rStyle w:val="pun"/>
          <w:color w:val="999999"/>
        </w:rPr>
        <w:t>;</w:t>
      </w:r>
    </w:p>
    <w:p w14:paraId="6028A75D" w14:textId="0314F708" w:rsidR="003F4AA8" w:rsidRDefault="003F4AA8" w:rsidP="003F4AA8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noProof/>
          <w:color w:val="3D464D"/>
          <w:sz w:val="27"/>
          <w:szCs w:val="27"/>
        </w:rPr>
        <w:drawing>
          <wp:inline distT="0" distB="0" distL="0" distR="0" wp14:anchorId="0B6D08EF" wp14:editId="1DA94DA8">
            <wp:extent cx="2860040" cy="956945"/>
            <wp:effectExtent l="0" t="0" r="0" b="0"/>
            <wp:docPr id="82" name="Imagem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0040" cy="956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A98B8E" w14:textId="77777777" w:rsidR="003F4AA8" w:rsidRDefault="003F4AA8" w:rsidP="003F4AA8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Agora vamos declarar nossa lista.</w:t>
      </w:r>
    </w:p>
    <w:p w14:paraId="0D5B883A" w14:textId="77777777" w:rsidR="003F4AA8" w:rsidRDefault="003F4AA8" w:rsidP="003F4AA8">
      <w:pPr>
        <w:pStyle w:val="Ttulo1"/>
        <w:shd w:val="clear" w:color="auto" w:fill="FFFFFF"/>
        <w:spacing w:before="675" w:line="473" w:lineRule="atLeast"/>
        <w:rPr>
          <w:rFonts w:ascii="Open Sans" w:hAnsi="Open Sans" w:cs="Open Sans"/>
          <w:color w:val="3D464D"/>
          <w:spacing w:val="-8"/>
          <w:sz w:val="32"/>
          <w:szCs w:val="32"/>
        </w:rPr>
      </w:pPr>
      <w:bookmarkStart w:id="32" w:name="_Toc62147118"/>
      <w:r>
        <w:rPr>
          <w:rFonts w:ascii="Open Sans" w:hAnsi="Open Sans" w:cs="Open Sans"/>
          <w:color w:val="3D464D"/>
          <w:spacing w:val="-8"/>
          <w:sz w:val="32"/>
          <w:szCs w:val="32"/>
        </w:rPr>
        <w:t>A sintaxe de uma lista de strings em C</w:t>
      </w:r>
      <w:bookmarkEnd w:id="32"/>
    </w:p>
    <w:p w14:paraId="0B85D10C" w14:textId="77777777" w:rsidR="003F4AA8" w:rsidRDefault="003F4AA8" w:rsidP="003F4AA8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Diferente de um array, uma lista (</w:t>
      </w:r>
      <w:r>
        <w:rPr>
          <w:rStyle w:val="CdigoHTML"/>
          <w:color w:val="3D464D"/>
          <w:sz w:val="23"/>
          <w:szCs w:val="23"/>
          <w:shd w:val="clear" w:color="auto" w:fill="F0F3F5"/>
        </w:rPr>
        <w:t>List&lt;T&gt;</w:t>
      </w:r>
      <w:r>
        <w:rPr>
          <w:color w:val="3D464D"/>
          <w:sz w:val="27"/>
          <w:szCs w:val="27"/>
        </w:rPr>
        <w:t>) não possui uma sintaxe especial em C#. Na declaração, usamos a classe genérica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List&lt;T&gt;</w:t>
      </w:r>
      <w:r>
        <w:rPr>
          <w:color w:val="3D464D"/>
          <w:sz w:val="27"/>
          <w:szCs w:val="27"/>
        </w:rPr>
        <w:t>, onde o tipo T especifica a natureza dos seus elementos.</w:t>
      </w:r>
    </w:p>
    <w:p w14:paraId="27B160C6" w14:textId="77777777" w:rsidR="003F4AA8" w:rsidRDefault="003F4AA8" w:rsidP="003F4AA8">
      <w:pPr>
        <w:pStyle w:val="Ttulo1"/>
        <w:shd w:val="clear" w:color="auto" w:fill="FFFFFF"/>
        <w:spacing w:before="675" w:line="473" w:lineRule="atLeast"/>
        <w:rPr>
          <w:rFonts w:ascii="Open Sans" w:hAnsi="Open Sans" w:cs="Open Sans"/>
          <w:color w:val="3D464D"/>
          <w:spacing w:val="-8"/>
          <w:sz w:val="32"/>
          <w:szCs w:val="32"/>
        </w:rPr>
      </w:pPr>
      <w:bookmarkStart w:id="33" w:name="_Toc62147119"/>
      <w:r>
        <w:rPr>
          <w:rFonts w:ascii="Open Sans" w:hAnsi="Open Sans" w:cs="Open Sans"/>
          <w:color w:val="3D464D"/>
          <w:spacing w:val="-8"/>
          <w:sz w:val="32"/>
          <w:szCs w:val="32"/>
        </w:rPr>
        <w:t>Declarando e inicializando uma lista</w:t>
      </w:r>
      <w:bookmarkEnd w:id="33"/>
    </w:p>
    <w:p w14:paraId="5ADA543C" w14:textId="39714105" w:rsidR="003F4AA8" w:rsidRDefault="003F4AA8" w:rsidP="003F4AA8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noProof/>
          <w:color w:val="3D464D"/>
          <w:sz w:val="27"/>
          <w:szCs w:val="27"/>
        </w:rPr>
        <w:drawing>
          <wp:inline distT="0" distB="0" distL="0" distR="0" wp14:anchorId="70FC6DCC" wp14:editId="2E381B04">
            <wp:extent cx="2860040" cy="956945"/>
            <wp:effectExtent l="0" t="0" r="0" b="0"/>
            <wp:docPr id="81" name="Imagem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0040" cy="956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DE6681" w14:textId="77777777" w:rsidR="003F4AA8" w:rsidRDefault="003F4AA8" w:rsidP="003F4AA8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Pode ser que você queira criar uma vazia. Mas também pode ser que você queira declarar E preencher de uma vez só. Nesse caso, usamos a sintaxe com as chaves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{...}</w:t>
      </w:r>
      <w:r>
        <w:rPr>
          <w:color w:val="3D464D"/>
          <w:sz w:val="27"/>
          <w:szCs w:val="27"/>
        </w:rPr>
        <w:t> incluindo uma lista de itens iniciais.</w:t>
      </w:r>
    </w:p>
    <w:p w14:paraId="630F1B22" w14:textId="77777777" w:rsidR="003F4AA8" w:rsidRPr="003F4AA8" w:rsidRDefault="003F4AA8" w:rsidP="003F4AA8">
      <w:pPr>
        <w:pStyle w:val="Pr-formataoHTML"/>
        <w:shd w:val="clear" w:color="auto" w:fill="F0F3F5"/>
        <w:rPr>
          <w:rStyle w:val="pln"/>
          <w:color w:val="3D464D"/>
          <w:lang w:val="en-US"/>
        </w:rPr>
      </w:pPr>
      <w:r w:rsidRPr="003F4AA8">
        <w:rPr>
          <w:rStyle w:val="typ"/>
          <w:color w:val="A67F59"/>
          <w:lang w:val="en-US"/>
        </w:rPr>
        <w:t>List</w:t>
      </w:r>
      <w:r w:rsidRPr="003F4AA8">
        <w:rPr>
          <w:rStyle w:val="str"/>
          <w:color w:val="669900"/>
          <w:lang w:val="en-US"/>
        </w:rPr>
        <w:t>&lt;string&gt;</w:t>
      </w:r>
      <w:r w:rsidRPr="003F4AA8">
        <w:rPr>
          <w:rStyle w:val="pln"/>
          <w:color w:val="3D464D"/>
          <w:lang w:val="en-US"/>
        </w:rPr>
        <w:t xml:space="preserve"> aulas </w:t>
      </w:r>
      <w:r w:rsidRPr="003F4AA8">
        <w:rPr>
          <w:rStyle w:val="pun"/>
          <w:color w:val="999999"/>
          <w:lang w:val="en-US"/>
        </w:rPr>
        <w:t>=</w:t>
      </w:r>
      <w:r w:rsidRPr="003F4AA8">
        <w:rPr>
          <w:rStyle w:val="pln"/>
          <w:color w:val="3D464D"/>
          <w:lang w:val="en-US"/>
        </w:rPr>
        <w:t xml:space="preserve"> </w:t>
      </w:r>
      <w:r w:rsidRPr="003F4AA8">
        <w:rPr>
          <w:rStyle w:val="kwd"/>
          <w:color w:val="0077AA"/>
          <w:lang w:val="en-US"/>
        </w:rPr>
        <w:t>new</w:t>
      </w:r>
      <w:r w:rsidRPr="003F4AA8">
        <w:rPr>
          <w:rStyle w:val="pln"/>
          <w:color w:val="3D464D"/>
          <w:lang w:val="en-US"/>
        </w:rPr>
        <w:t xml:space="preserve"> </w:t>
      </w:r>
      <w:r w:rsidRPr="003F4AA8">
        <w:rPr>
          <w:rStyle w:val="typ"/>
          <w:color w:val="A67F59"/>
          <w:lang w:val="en-US"/>
        </w:rPr>
        <w:t>List</w:t>
      </w:r>
      <w:r w:rsidRPr="003F4AA8">
        <w:rPr>
          <w:rStyle w:val="str"/>
          <w:color w:val="669900"/>
          <w:lang w:val="en-US"/>
        </w:rPr>
        <w:t>&lt;string&gt;</w:t>
      </w:r>
    </w:p>
    <w:p w14:paraId="5590D100" w14:textId="77777777" w:rsidR="003F4AA8" w:rsidRDefault="003F4AA8" w:rsidP="003F4AA8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un"/>
          <w:color w:val="999999"/>
        </w:rPr>
        <w:t>{</w:t>
      </w:r>
    </w:p>
    <w:p w14:paraId="2FAECB30" w14:textId="77777777" w:rsidR="003F4AA8" w:rsidRDefault="003F4AA8" w:rsidP="003F4AA8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  aulaIntro</w:t>
      </w:r>
      <w:r>
        <w:rPr>
          <w:rStyle w:val="pun"/>
          <w:color w:val="999999"/>
        </w:rPr>
        <w:t>,</w:t>
      </w:r>
    </w:p>
    <w:p w14:paraId="5FB5B046" w14:textId="77777777" w:rsidR="003F4AA8" w:rsidRDefault="003F4AA8" w:rsidP="003F4AA8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  aulaModelando</w:t>
      </w:r>
      <w:r>
        <w:rPr>
          <w:rStyle w:val="pun"/>
          <w:color w:val="999999"/>
        </w:rPr>
        <w:t>,</w:t>
      </w:r>
    </w:p>
    <w:p w14:paraId="58386457" w14:textId="77777777" w:rsidR="003F4AA8" w:rsidRDefault="003F4AA8" w:rsidP="003F4AA8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  aulaSets</w:t>
      </w:r>
    </w:p>
    <w:p w14:paraId="066E4190" w14:textId="515ED35A" w:rsidR="003F4AA8" w:rsidRDefault="003F4AA8" w:rsidP="003F4AA8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pun"/>
          <w:color w:val="999999"/>
        </w:rPr>
        <w:t>};</w:t>
      </w:r>
    </w:p>
    <w:p w14:paraId="4ED5F0A0" w14:textId="77777777" w:rsidR="003F4AA8" w:rsidRDefault="003F4AA8" w:rsidP="003F4AA8">
      <w:pPr>
        <w:pStyle w:val="Ttulo1"/>
        <w:shd w:val="clear" w:color="auto" w:fill="FFFFFF"/>
        <w:spacing w:before="675" w:line="473" w:lineRule="atLeast"/>
        <w:rPr>
          <w:rFonts w:ascii="Open Sans" w:hAnsi="Open Sans" w:cs="Open Sans"/>
          <w:color w:val="3D464D"/>
          <w:spacing w:val="-8"/>
          <w:sz w:val="32"/>
          <w:szCs w:val="32"/>
        </w:rPr>
      </w:pPr>
      <w:bookmarkStart w:id="34" w:name="_Toc62147120"/>
      <w:r>
        <w:rPr>
          <w:rFonts w:ascii="Open Sans" w:hAnsi="Open Sans" w:cs="Open Sans"/>
          <w:color w:val="3D464D"/>
          <w:spacing w:val="-8"/>
          <w:sz w:val="32"/>
          <w:szCs w:val="32"/>
        </w:rPr>
        <w:lastRenderedPageBreak/>
        <w:t>Inicializando uma lista vazia</w:t>
      </w:r>
      <w:bookmarkEnd w:id="34"/>
    </w:p>
    <w:p w14:paraId="007D16A0" w14:textId="2899B243" w:rsidR="003F4AA8" w:rsidRDefault="003F4AA8" w:rsidP="003F4AA8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noProof/>
          <w:color w:val="3D464D"/>
          <w:sz w:val="27"/>
          <w:szCs w:val="27"/>
        </w:rPr>
        <w:drawing>
          <wp:inline distT="0" distB="0" distL="0" distR="0" wp14:anchorId="1F0D150F" wp14:editId="7C5A2065">
            <wp:extent cx="2860040" cy="2381885"/>
            <wp:effectExtent l="0" t="0" r="0" b="0"/>
            <wp:docPr id="80" name="Imagem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0040" cy="2381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D9AC33" w14:textId="77777777" w:rsidR="003F4AA8" w:rsidRDefault="003F4AA8" w:rsidP="003F4AA8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Já uma lista vazia tem a sintaxe normal de uma declaração de objeto em C#:</w:t>
      </w:r>
    </w:p>
    <w:p w14:paraId="0EB00396" w14:textId="3DDF057A" w:rsidR="003F4AA8" w:rsidRPr="003F4AA8" w:rsidRDefault="003F4AA8" w:rsidP="003F4AA8">
      <w:pPr>
        <w:pStyle w:val="Pr-formataoHTML"/>
        <w:shd w:val="clear" w:color="auto" w:fill="F0F3F5"/>
        <w:rPr>
          <w:color w:val="3D464D"/>
          <w:sz w:val="27"/>
          <w:szCs w:val="27"/>
          <w:lang w:val="en-US"/>
        </w:rPr>
      </w:pPr>
      <w:r w:rsidRPr="003F4AA8">
        <w:rPr>
          <w:rStyle w:val="typ"/>
          <w:color w:val="A67F59"/>
          <w:lang w:val="en-US"/>
        </w:rPr>
        <w:t>List</w:t>
      </w:r>
      <w:r w:rsidRPr="003F4AA8">
        <w:rPr>
          <w:rStyle w:val="str"/>
          <w:color w:val="669900"/>
          <w:lang w:val="en-US"/>
        </w:rPr>
        <w:t>&lt;string&gt;</w:t>
      </w:r>
      <w:r w:rsidRPr="003F4AA8">
        <w:rPr>
          <w:rStyle w:val="pln"/>
          <w:color w:val="3D464D"/>
          <w:lang w:val="en-US"/>
        </w:rPr>
        <w:t xml:space="preserve"> aulas </w:t>
      </w:r>
      <w:r w:rsidRPr="003F4AA8">
        <w:rPr>
          <w:rStyle w:val="pun"/>
          <w:color w:val="999999"/>
          <w:lang w:val="en-US"/>
        </w:rPr>
        <w:t>=</w:t>
      </w:r>
      <w:r w:rsidRPr="003F4AA8">
        <w:rPr>
          <w:rStyle w:val="pln"/>
          <w:color w:val="3D464D"/>
          <w:lang w:val="en-US"/>
        </w:rPr>
        <w:t xml:space="preserve"> </w:t>
      </w:r>
      <w:r w:rsidRPr="003F4AA8">
        <w:rPr>
          <w:rStyle w:val="kwd"/>
          <w:color w:val="0077AA"/>
          <w:lang w:val="en-US"/>
        </w:rPr>
        <w:t>new</w:t>
      </w:r>
      <w:r w:rsidRPr="003F4AA8">
        <w:rPr>
          <w:rStyle w:val="pln"/>
          <w:color w:val="3D464D"/>
          <w:lang w:val="en-US"/>
        </w:rPr>
        <w:t xml:space="preserve"> </w:t>
      </w:r>
      <w:r w:rsidRPr="003F4AA8">
        <w:rPr>
          <w:rStyle w:val="typ"/>
          <w:color w:val="A67F59"/>
          <w:lang w:val="en-US"/>
        </w:rPr>
        <w:t>List</w:t>
      </w:r>
      <w:r w:rsidRPr="003F4AA8">
        <w:rPr>
          <w:rStyle w:val="str"/>
          <w:color w:val="669900"/>
          <w:lang w:val="en-US"/>
        </w:rPr>
        <w:t>&lt;string&gt;</w:t>
      </w:r>
      <w:r w:rsidRPr="003F4AA8">
        <w:rPr>
          <w:rStyle w:val="pun"/>
          <w:color w:val="999999"/>
          <w:lang w:val="en-US"/>
        </w:rPr>
        <w:t>();</w:t>
      </w:r>
    </w:p>
    <w:p w14:paraId="11865561" w14:textId="77777777" w:rsidR="003F4AA8" w:rsidRDefault="003F4AA8" w:rsidP="003F4AA8">
      <w:pPr>
        <w:pStyle w:val="Ttulo1"/>
        <w:shd w:val="clear" w:color="auto" w:fill="FFFFFF"/>
        <w:spacing w:before="675" w:line="473" w:lineRule="atLeast"/>
        <w:rPr>
          <w:rFonts w:ascii="Open Sans" w:hAnsi="Open Sans" w:cs="Open Sans"/>
          <w:color w:val="3D464D"/>
          <w:spacing w:val="-8"/>
          <w:sz w:val="32"/>
          <w:szCs w:val="32"/>
        </w:rPr>
      </w:pPr>
      <w:bookmarkStart w:id="35" w:name="_Toc62147121"/>
      <w:r>
        <w:rPr>
          <w:rFonts w:ascii="Open Sans" w:hAnsi="Open Sans" w:cs="Open Sans"/>
          <w:color w:val="3D464D"/>
          <w:spacing w:val="-8"/>
          <w:sz w:val="32"/>
          <w:szCs w:val="32"/>
        </w:rPr>
        <w:t>A lista como um array dinâmico</w:t>
      </w:r>
      <w:bookmarkEnd w:id="35"/>
    </w:p>
    <w:p w14:paraId="69863371" w14:textId="77777777" w:rsidR="003F4AA8" w:rsidRDefault="003F4AA8" w:rsidP="003F4AA8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rStyle w:val="nfase"/>
          <w:color w:val="3D464D"/>
          <w:sz w:val="27"/>
          <w:szCs w:val="27"/>
        </w:rPr>
        <w:t>Como assim, array dinâmico?</w:t>
      </w:r>
    </w:p>
    <w:p w14:paraId="5C7061A5" w14:textId="77777777" w:rsidR="003F4AA8" w:rsidRDefault="003F4AA8" w:rsidP="003F4AA8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Simples: um array é uma coleção de tamanho fixo, com número estático de elementos, certo?</w:t>
      </w:r>
    </w:p>
    <w:p w14:paraId="5E5EF0D9" w14:textId="77777777" w:rsidR="003F4AA8" w:rsidRDefault="003F4AA8" w:rsidP="003F4AA8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Então a lista (</w:t>
      </w:r>
      <w:r>
        <w:rPr>
          <w:rStyle w:val="CdigoHTML"/>
          <w:color w:val="3D464D"/>
          <w:sz w:val="23"/>
          <w:szCs w:val="23"/>
          <w:shd w:val="clear" w:color="auto" w:fill="F0F3F5"/>
        </w:rPr>
        <w:t>List&lt;T&gt;</w:t>
      </w:r>
      <w:r>
        <w:rPr>
          <w:color w:val="3D464D"/>
          <w:sz w:val="27"/>
          <w:szCs w:val="27"/>
        </w:rPr>
        <w:t>) é parecida, só que quando você adiciona/remove elementos dela, o tamanho da lista aumenta ou diminui, respectivamente.</w:t>
      </w:r>
    </w:p>
    <w:p w14:paraId="7B4AA2F9" w14:textId="77777777" w:rsidR="003F4AA8" w:rsidRDefault="003F4AA8" w:rsidP="003F4AA8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E é por isso mesmo que podemos iniciar uma lista vazia, com tamanho zero, adicionando elementos posteriormente conforme desejado.</w:t>
      </w:r>
    </w:p>
    <w:p w14:paraId="795B2B1B" w14:textId="77777777" w:rsidR="003F4AA8" w:rsidRDefault="003F4AA8" w:rsidP="003F4AA8">
      <w:pPr>
        <w:pStyle w:val="Ttulo1"/>
        <w:shd w:val="clear" w:color="auto" w:fill="FFFFFF"/>
        <w:spacing w:before="675" w:line="473" w:lineRule="atLeast"/>
        <w:rPr>
          <w:rFonts w:ascii="Open Sans" w:hAnsi="Open Sans" w:cs="Open Sans"/>
          <w:color w:val="3D464D"/>
          <w:spacing w:val="-8"/>
          <w:sz w:val="32"/>
          <w:szCs w:val="32"/>
        </w:rPr>
      </w:pPr>
      <w:bookmarkStart w:id="36" w:name="_Toc62147122"/>
      <w:r>
        <w:rPr>
          <w:rFonts w:ascii="Open Sans" w:hAnsi="Open Sans" w:cs="Open Sans"/>
          <w:color w:val="3D464D"/>
          <w:spacing w:val="-8"/>
          <w:sz w:val="32"/>
          <w:szCs w:val="32"/>
        </w:rPr>
        <w:lastRenderedPageBreak/>
        <w:t>Adicionando elementos</w:t>
      </w:r>
      <w:bookmarkEnd w:id="36"/>
    </w:p>
    <w:p w14:paraId="3991A65E" w14:textId="55997B6E" w:rsidR="003F4AA8" w:rsidRDefault="003F4AA8" w:rsidP="003F4AA8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noProof/>
          <w:color w:val="3D464D"/>
          <w:sz w:val="27"/>
          <w:szCs w:val="27"/>
        </w:rPr>
        <w:drawing>
          <wp:inline distT="0" distB="0" distL="0" distR="0" wp14:anchorId="53EDB44B" wp14:editId="3D6B39E9">
            <wp:extent cx="2860040" cy="1903095"/>
            <wp:effectExtent l="0" t="0" r="0" b="1905"/>
            <wp:docPr id="79" name="Image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0040" cy="1903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A82BDB" w14:textId="77777777" w:rsidR="003F4AA8" w:rsidRDefault="003F4AA8" w:rsidP="003F4AA8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O jeito mais fácil de alimentar uma lista é adicionando elementos. E isso fazemos com o método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Add()</w:t>
      </w:r>
      <w:r>
        <w:rPr>
          <w:color w:val="3D464D"/>
          <w:sz w:val="27"/>
          <w:szCs w:val="27"/>
        </w:rPr>
        <w:t>, que significa "adicionar" em inglês.</w:t>
      </w:r>
    </w:p>
    <w:p w14:paraId="05A743E2" w14:textId="77777777" w:rsidR="003F4AA8" w:rsidRDefault="003F4AA8" w:rsidP="003F4AA8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>aulas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Add</w:t>
      </w:r>
      <w:r>
        <w:rPr>
          <w:rStyle w:val="pun"/>
          <w:color w:val="999999"/>
        </w:rPr>
        <w:t>(</w:t>
      </w:r>
      <w:r>
        <w:rPr>
          <w:rStyle w:val="pln"/>
          <w:color w:val="3D464D"/>
        </w:rPr>
        <w:t>aulaIntro</w:t>
      </w:r>
      <w:r>
        <w:rPr>
          <w:rStyle w:val="pun"/>
          <w:color w:val="999999"/>
        </w:rPr>
        <w:t>);</w:t>
      </w:r>
    </w:p>
    <w:p w14:paraId="7CE3E7F9" w14:textId="77777777" w:rsidR="003F4AA8" w:rsidRDefault="003F4AA8" w:rsidP="003F4AA8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>aulas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Add</w:t>
      </w:r>
      <w:r>
        <w:rPr>
          <w:rStyle w:val="pun"/>
          <w:color w:val="999999"/>
        </w:rPr>
        <w:t>(</w:t>
      </w:r>
      <w:r>
        <w:rPr>
          <w:rStyle w:val="pln"/>
          <w:color w:val="3D464D"/>
        </w:rPr>
        <w:t>aulaModelando</w:t>
      </w:r>
      <w:r>
        <w:rPr>
          <w:rStyle w:val="pun"/>
          <w:color w:val="999999"/>
        </w:rPr>
        <w:t>);</w:t>
      </w:r>
    </w:p>
    <w:p w14:paraId="4E474879" w14:textId="2FE1F4BC" w:rsidR="003F4AA8" w:rsidRDefault="003F4AA8" w:rsidP="003F4AA8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pln"/>
          <w:color w:val="3D464D"/>
        </w:rPr>
        <w:t>aulas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Add</w:t>
      </w:r>
      <w:r>
        <w:rPr>
          <w:rStyle w:val="pun"/>
          <w:color w:val="999999"/>
        </w:rPr>
        <w:t>(</w:t>
      </w:r>
      <w:r>
        <w:rPr>
          <w:rStyle w:val="pln"/>
          <w:color w:val="3D464D"/>
        </w:rPr>
        <w:t>aulaSets</w:t>
      </w:r>
      <w:r>
        <w:rPr>
          <w:rStyle w:val="pun"/>
          <w:color w:val="999999"/>
        </w:rPr>
        <w:t>);</w:t>
      </w:r>
    </w:p>
    <w:p w14:paraId="1FB41E1B" w14:textId="77777777" w:rsidR="003F4AA8" w:rsidRDefault="003F4AA8" w:rsidP="003F4AA8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Com esse método, um elemento é sempre adicionado ao final da lista.</w:t>
      </w:r>
    </w:p>
    <w:p w14:paraId="5BF3A49C" w14:textId="77777777" w:rsidR="003F4AA8" w:rsidRDefault="003F4AA8" w:rsidP="003F4AA8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Ou seja, a lista funciona </w:t>
      </w:r>
      <w:r>
        <w:rPr>
          <w:rStyle w:val="Forte"/>
          <w:color w:val="3D464D"/>
          <w:sz w:val="27"/>
          <w:szCs w:val="27"/>
        </w:rPr>
        <w:t>como uma sequência</w:t>
      </w:r>
      <w:r>
        <w:rPr>
          <w:color w:val="3D464D"/>
          <w:sz w:val="27"/>
          <w:szCs w:val="27"/>
        </w:rPr>
        <w:t>.</w:t>
      </w:r>
    </w:p>
    <w:p w14:paraId="2CFED45B" w14:textId="77777777" w:rsidR="003F4AA8" w:rsidRDefault="003F4AA8" w:rsidP="003F4AA8">
      <w:pPr>
        <w:pStyle w:val="Ttulo1"/>
        <w:shd w:val="clear" w:color="auto" w:fill="FFFFFF"/>
        <w:spacing w:before="675" w:line="473" w:lineRule="atLeast"/>
        <w:rPr>
          <w:rFonts w:ascii="Open Sans" w:hAnsi="Open Sans" w:cs="Open Sans"/>
          <w:color w:val="3D464D"/>
          <w:spacing w:val="-8"/>
          <w:sz w:val="32"/>
          <w:szCs w:val="32"/>
        </w:rPr>
      </w:pPr>
      <w:bookmarkStart w:id="37" w:name="_Toc62147123"/>
      <w:r>
        <w:rPr>
          <w:rFonts w:ascii="Open Sans" w:hAnsi="Open Sans" w:cs="Open Sans"/>
          <w:color w:val="3D464D"/>
          <w:spacing w:val="-8"/>
          <w:sz w:val="32"/>
          <w:szCs w:val="32"/>
        </w:rPr>
        <w:t>Imprimindo listas</w:t>
      </w:r>
      <w:bookmarkEnd w:id="37"/>
    </w:p>
    <w:p w14:paraId="47257F2D" w14:textId="77777777" w:rsidR="003F4AA8" w:rsidRDefault="003F4AA8" w:rsidP="003F4AA8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Lembra de quando tentamos imprimir um array no console?</w:t>
      </w:r>
    </w:p>
    <w:p w14:paraId="048CAC34" w14:textId="77777777" w:rsidR="003F4AA8" w:rsidRDefault="003F4AA8" w:rsidP="003F4AA8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Que tal fazer o mesmo com uma lista?</w:t>
      </w:r>
    </w:p>
    <w:p w14:paraId="23B70BFA" w14:textId="0A769ADB" w:rsidR="003F4AA8" w:rsidRDefault="003F4AA8" w:rsidP="003F4AA8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typ"/>
          <w:color w:val="A67F59"/>
        </w:rPr>
        <w:t>Console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WriteLine</w:t>
      </w:r>
      <w:r>
        <w:rPr>
          <w:rStyle w:val="pun"/>
          <w:color w:val="999999"/>
        </w:rPr>
        <w:t>(</w:t>
      </w:r>
      <w:r>
        <w:rPr>
          <w:rStyle w:val="pln"/>
          <w:color w:val="3D464D"/>
        </w:rPr>
        <w:t>aulas</w:t>
      </w:r>
      <w:r>
        <w:rPr>
          <w:rStyle w:val="pun"/>
          <w:color w:val="999999"/>
        </w:rPr>
        <w:t>);</w:t>
      </w:r>
    </w:p>
    <w:p w14:paraId="40533B6E" w14:textId="77777777" w:rsidR="003F4AA8" w:rsidRDefault="003F4AA8" w:rsidP="003F4AA8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Como antes, esse código não imprime os elementos da lista individualmente. Em vez disso, ele só imprime o namespace seguido do nome da classe:</w:t>
      </w:r>
    </w:p>
    <w:p w14:paraId="541BBAFC" w14:textId="031F6CC6" w:rsidR="003F4AA8" w:rsidRPr="003F4AA8" w:rsidRDefault="003F4AA8" w:rsidP="003F4AA8">
      <w:pPr>
        <w:pStyle w:val="Pr-formataoHTML"/>
        <w:shd w:val="clear" w:color="auto" w:fill="F0F3F5"/>
        <w:rPr>
          <w:color w:val="3D464D"/>
          <w:sz w:val="27"/>
          <w:szCs w:val="27"/>
          <w:lang w:val="en-US"/>
        </w:rPr>
      </w:pPr>
      <w:r w:rsidRPr="003F4AA8">
        <w:rPr>
          <w:rStyle w:val="typ"/>
          <w:color w:val="A67F59"/>
          <w:lang w:val="en-US"/>
        </w:rPr>
        <w:t>System</w:t>
      </w:r>
      <w:r w:rsidRPr="003F4AA8">
        <w:rPr>
          <w:rStyle w:val="pun"/>
          <w:color w:val="999999"/>
          <w:lang w:val="en-US"/>
        </w:rPr>
        <w:t>.</w:t>
      </w:r>
      <w:r w:rsidRPr="003F4AA8">
        <w:rPr>
          <w:rStyle w:val="typ"/>
          <w:color w:val="A67F59"/>
          <w:lang w:val="en-US"/>
        </w:rPr>
        <w:t>Collections</w:t>
      </w:r>
      <w:r w:rsidRPr="003F4AA8">
        <w:rPr>
          <w:rStyle w:val="pun"/>
          <w:color w:val="999999"/>
          <w:lang w:val="en-US"/>
        </w:rPr>
        <w:t>.</w:t>
      </w:r>
      <w:r w:rsidRPr="003F4AA8">
        <w:rPr>
          <w:rStyle w:val="typ"/>
          <w:color w:val="A67F59"/>
          <w:lang w:val="en-US"/>
        </w:rPr>
        <w:t>Generic</w:t>
      </w:r>
      <w:r w:rsidRPr="003F4AA8">
        <w:rPr>
          <w:rStyle w:val="pun"/>
          <w:color w:val="999999"/>
          <w:lang w:val="en-US"/>
        </w:rPr>
        <w:t>.</w:t>
      </w:r>
      <w:r w:rsidRPr="003F4AA8">
        <w:rPr>
          <w:rStyle w:val="typ"/>
          <w:color w:val="A67F59"/>
          <w:lang w:val="en-US"/>
        </w:rPr>
        <w:t>List</w:t>
      </w:r>
      <w:r w:rsidRPr="003F4AA8">
        <w:rPr>
          <w:rStyle w:val="str"/>
          <w:color w:val="669900"/>
          <w:lang w:val="en-US"/>
        </w:rPr>
        <w:t>`1[System.String]</w:t>
      </w:r>
    </w:p>
    <w:p w14:paraId="46E12F16" w14:textId="77777777" w:rsidR="003F4AA8" w:rsidRDefault="003F4AA8" w:rsidP="003F4AA8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Então, novamente, precisamos imprimir os elementos da lista um a um. Vamos criar o método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Imprimir()</w:t>
      </w:r>
      <w:r>
        <w:rPr>
          <w:color w:val="3D464D"/>
          <w:sz w:val="27"/>
          <w:szCs w:val="27"/>
        </w:rPr>
        <w:t> para isso:</w:t>
      </w:r>
    </w:p>
    <w:p w14:paraId="47D83B27" w14:textId="77777777" w:rsidR="003F4AA8" w:rsidRDefault="003F4AA8" w:rsidP="003F4AA8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kwd"/>
          <w:color w:val="0077AA"/>
        </w:rPr>
        <w:t>private</w:t>
      </w:r>
      <w:r>
        <w:rPr>
          <w:rStyle w:val="pln"/>
          <w:color w:val="3D464D"/>
        </w:rPr>
        <w:t xml:space="preserve"> </w:t>
      </w:r>
      <w:r>
        <w:rPr>
          <w:rStyle w:val="kwd"/>
          <w:color w:val="0077AA"/>
        </w:rPr>
        <w:t>static</w:t>
      </w:r>
      <w:r>
        <w:rPr>
          <w:rStyle w:val="pln"/>
          <w:color w:val="3D464D"/>
        </w:rPr>
        <w:t xml:space="preserve"> </w:t>
      </w:r>
      <w:r>
        <w:rPr>
          <w:rStyle w:val="kwd"/>
          <w:color w:val="0077AA"/>
        </w:rPr>
        <w:t>void</w:t>
      </w:r>
      <w:r>
        <w:rPr>
          <w:rStyle w:val="pln"/>
          <w:color w:val="3D464D"/>
        </w:rPr>
        <w:t xml:space="preserve"> </w:t>
      </w:r>
      <w:r>
        <w:rPr>
          <w:rStyle w:val="typ"/>
          <w:color w:val="A67F59"/>
        </w:rPr>
        <w:t>Imprimir</w:t>
      </w:r>
      <w:r>
        <w:rPr>
          <w:rStyle w:val="pun"/>
          <w:color w:val="999999"/>
        </w:rPr>
        <w:t>(</w:t>
      </w:r>
      <w:r>
        <w:rPr>
          <w:rStyle w:val="typ"/>
          <w:color w:val="A67F59"/>
        </w:rPr>
        <w:t>List</w:t>
      </w:r>
      <w:r>
        <w:rPr>
          <w:rStyle w:val="str"/>
          <w:color w:val="669900"/>
        </w:rPr>
        <w:t>&lt;string&gt;</w:t>
      </w:r>
      <w:r>
        <w:rPr>
          <w:rStyle w:val="pln"/>
          <w:color w:val="3D464D"/>
        </w:rPr>
        <w:t xml:space="preserve"> aulas</w:t>
      </w:r>
      <w:r>
        <w:rPr>
          <w:rStyle w:val="pun"/>
          <w:color w:val="999999"/>
        </w:rPr>
        <w:t>)</w:t>
      </w:r>
    </w:p>
    <w:p w14:paraId="4D62310B" w14:textId="77777777" w:rsidR="003F4AA8" w:rsidRPr="003F4AA8" w:rsidRDefault="003F4AA8" w:rsidP="003F4AA8">
      <w:pPr>
        <w:pStyle w:val="Pr-formataoHTML"/>
        <w:shd w:val="clear" w:color="auto" w:fill="F0F3F5"/>
        <w:rPr>
          <w:rStyle w:val="pln"/>
          <w:color w:val="3D464D"/>
          <w:lang w:val="en-US"/>
        </w:rPr>
      </w:pPr>
      <w:r w:rsidRPr="003F4AA8">
        <w:rPr>
          <w:rStyle w:val="pun"/>
          <w:color w:val="999999"/>
          <w:lang w:val="en-US"/>
        </w:rPr>
        <w:t>{</w:t>
      </w:r>
    </w:p>
    <w:p w14:paraId="4B003FB9" w14:textId="77777777" w:rsidR="003F4AA8" w:rsidRPr="003F4AA8" w:rsidRDefault="003F4AA8" w:rsidP="003F4AA8">
      <w:pPr>
        <w:pStyle w:val="Pr-formataoHTML"/>
        <w:shd w:val="clear" w:color="auto" w:fill="F0F3F5"/>
        <w:rPr>
          <w:rStyle w:val="pln"/>
          <w:color w:val="3D464D"/>
          <w:lang w:val="en-US"/>
        </w:rPr>
      </w:pPr>
      <w:r w:rsidRPr="003F4AA8">
        <w:rPr>
          <w:rStyle w:val="pln"/>
          <w:color w:val="3D464D"/>
          <w:lang w:val="en-US"/>
        </w:rPr>
        <w:t xml:space="preserve">    </w:t>
      </w:r>
      <w:r w:rsidRPr="003F4AA8">
        <w:rPr>
          <w:rStyle w:val="kwd"/>
          <w:color w:val="0077AA"/>
          <w:lang w:val="en-US"/>
        </w:rPr>
        <w:t>foreach</w:t>
      </w:r>
      <w:r w:rsidRPr="003F4AA8">
        <w:rPr>
          <w:rStyle w:val="pln"/>
          <w:color w:val="3D464D"/>
          <w:lang w:val="en-US"/>
        </w:rPr>
        <w:t xml:space="preserve"> </w:t>
      </w:r>
      <w:r w:rsidRPr="003F4AA8">
        <w:rPr>
          <w:rStyle w:val="pun"/>
          <w:color w:val="999999"/>
          <w:lang w:val="en-US"/>
        </w:rPr>
        <w:t>(</w:t>
      </w:r>
      <w:r w:rsidRPr="003F4AA8">
        <w:rPr>
          <w:rStyle w:val="kwd"/>
          <w:color w:val="0077AA"/>
          <w:lang w:val="en-US"/>
        </w:rPr>
        <w:t>var</w:t>
      </w:r>
      <w:r w:rsidRPr="003F4AA8">
        <w:rPr>
          <w:rStyle w:val="pln"/>
          <w:color w:val="3D464D"/>
          <w:lang w:val="en-US"/>
        </w:rPr>
        <w:t xml:space="preserve"> aula </w:t>
      </w:r>
      <w:r w:rsidRPr="003F4AA8">
        <w:rPr>
          <w:rStyle w:val="kwd"/>
          <w:color w:val="0077AA"/>
          <w:lang w:val="en-US"/>
        </w:rPr>
        <w:t>in</w:t>
      </w:r>
      <w:r w:rsidRPr="003F4AA8">
        <w:rPr>
          <w:rStyle w:val="pln"/>
          <w:color w:val="3D464D"/>
          <w:lang w:val="en-US"/>
        </w:rPr>
        <w:t xml:space="preserve"> aulas</w:t>
      </w:r>
      <w:r w:rsidRPr="003F4AA8">
        <w:rPr>
          <w:rStyle w:val="pun"/>
          <w:color w:val="999999"/>
          <w:lang w:val="en-US"/>
        </w:rPr>
        <w:t>)</w:t>
      </w:r>
    </w:p>
    <w:p w14:paraId="6399760B" w14:textId="77777777" w:rsidR="003F4AA8" w:rsidRDefault="003F4AA8" w:rsidP="003F4AA8">
      <w:pPr>
        <w:pStyle w:val="Pr-formataoHTML"/>
        <w:shd w:val="clear" w:color="auto" w:fill="F0F3F5"/>
        <w:rPr>
          <w:rStyle w:val="pln"/>
          <w:color w:val="3D464D"/>
        </w:rPr>
      </w:pPr>
      <w:r w:rsidRPr="003F4AA8">
        <w:rPr>
          <w:rStyle w:val="pln"/>
          <w:color w:val="3D464D"/>
          <w:lang w:val="en-US"/>
        </w:rPr>
        <w:t xml:space="preserve">    </w:t>
      </w:r>
      <w:r>
        <w:rPr>
          <w:rStyle w:val="pun"/>
          <w:color w:val="999999"/>
        </w:rPr>
        <w:t>{</w:t>
      </w:r>
    </w:p>
    <w:p w14:paraId="11527C09" w14:textId="77777777" w:rsidR="003F4AA8" w:rsidRDefault="003F4AA8" w:rsidP="003F4AA8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      </w:t>
      </w:r>
      <w:r>
        <w:rPr>
          <w:rStyle w:val="typ"/>
          <w:color w:val="A67F59"/>
        </w:rPr>
        <w:t>Console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WriteLine</w:t>
      </w:r>
      <w:r>
        <w:rPr>
          <w:rStyle w:val="pun"/>
          <w:color w:val="999999"/>
        </w:rPr>
        <w:t>(</w:t>
      </w:r>
      <w:r>
        <w:rPr>
          <w:rStyle w:val="pln"/>
          <w:color w:val="3D464D"/>
        </w:rPr>
        <w:t>aula</w:t>
      </w:r>
      <w:r>
        <w:rPr>
          <w:rStyle w:val="pun"/>
          <w:color w:val="999999"/>
        </w:rPr>
        <w:t>);</w:t>
      </w:r>
    </w:p>
    <w:p w14:paraId="246D184C" w14:textId="77777777" w:rsidR="003F4AA8" w:rsidRDefault="003F4AA8" w:rsidP="003F4AA8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  </w:t>
      </w:r>
      <w:r>
        <w:rPr>
          <w:rStyle w:val="pun"/>
          <w:color w:val="999999"/>
        </w:rPr>
        <w:t>}</w:t>
      </w:r>
    </w:p>
    <w:p w14:paraId="0849E9D7" w14:textId="77777777" w:rsidR="003F4AA8" w:rsidRDefault="003F4AA8" w:rsidP="003F4AA8">
      <w:pPr>
        <w:pStyle w:val="Pr-formataoHTML"/>
        <w:shd w:val="clear" w:color="auto" w:fill="F0F3F5"/>
        <w:rPr>
          <w:rStyle w:val="pln"/>
          <w:color w:val="3D464D"/>
        </w:rPr>
      </w:pPr>
    </w:p>
    <w:p w14:paraId="169C827F" w14:textId="77777777" w:rsidR="003F4AA8" w:rsidRDefault="003F4AA8" w:rsidP="003F4AA8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lastRenderedPageBreak/>
        <w:t xml:space="preserve">    </w:t>
      </w:r>
      <w:r>
        <w:rPr>
          <w:rStyle w:val="typ"/>
          <w:color w:val="A67F59"/>
        </w:rPr>
        <w:t>Console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WriteLine</w:t>
      </w:r>
      <w:r>
        <w:rPr>
          <w:rStyle w:val="pun"/>
          <w:color w:val="999999"/>
        </w:rPr>
        <w:t>();</w:t>
      </w:r>
    </w:p>
    <w:p w14:paraId="0D470E1E" w14:textId="679C97A8" w:rsidR="003F4AA8" w:rsidRDefault="003F4AA8" w:rsidP="003F4AA8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pun"/>
          <w:color w:val="999999"/>
        </w:rPr>
        <w:t>}</w:t>
      </w:r>
    </w:p>
    <w:p w14:paraId="79F54F6A" w14:textId="77777777" w:rsidR="003F4AA8" w:rsidRDefault="003F4AA8" w:rsidP="003F4AA8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O código acima utiliza um laço com a instrução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foreach</w:t>
      </w:r>
      <w:r>
        <w:rPr>
          <w:color w:val="3D464D"/>
          <w:sz w:val="27"/>
          <w:szCs w:val="27"/>
        </w:rPr>
        <w:t>. Assim como com arrays, podemos também usar um laço com instrução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for</w:t>
      </w:r>
      <w:r>
        <w:rPr>
          <w:color w:val="3D464D"/>
          <w:sz w:val="27"/>
          <w:szCs w:val="27"/>
        </w:rPr>
        <w:t>:</w:t>
      </w:r>
    </w:p>
    <w:p w14:paraId="52F49064" w14:textId="77777777" w:rsidR="003F4AA8" w:rsidRPr="003F4AA8" w:rsidRDefault="003F4AA8" w:rsidP="003F4AA8">
      <w:pPr>
        <w:pStyle w:val="Pr-formataoHTML"/>
        <w:shd w:val="clear" w:color="auto" w:fill="F0F3F5"/>
        <w:rPr>
          <w:rStyle w:val="pln"/>
          <w:color w:val="3D464D"/>
          <w:lang w:val="en-US"/>
        </w:rPr>
      </w:pPr>
      <w:r w:rsidRPr="003F4AA8">
        <w:rPr>
          <w:rStyle w:val="kwd"/>
          <w:color w:val="0077AA"/>
          <w:lang w:val="en-US"/>
        </w:rPr>
        <w:t>private</w:t>
      </w:r>
      <w:r w:rsidRPr="003F4AA8">
        <w:rPr>
          <w:rStyle w:val="pln"/>
          <w:color w:val="3D464D"/>
          <w:lang w:val="en-US"/>
        </w:rPr>
        <w:t xml:space="preserve"> </w:t>
      </w:r>
      <w:r w:rsidRPr="003F4AA8">
        <w:rPr>
          <w:rStyle w:val="kwd"/>
          <w:color w:val="0077AA"/>
          <w:lang w:val="en-US"/>
        </w:rPr>
        <w:t>static</w:t>
      </w:r>
      <w:r w:rsidRPr="003F4AA8">
        <w:rPr>
          <w:rStyle w:val="pln"/>
          <w:color w:val="3D464D"/>
          <w:lang w:val="en-US"/>
        </w:rPr>
        <w:t xml:space="preserve"> </w:t>
      </w:r>
      <w:r w:rsidRPr="003F4AA8">
        <w:rPr>
          <w:rStyle w:val="kwd"/>
          <w:color w:val="0077AA"/>
          <w:lang w:val="en-US"/>
        </w:rPr>
        <w:t>void</w:t>
      </w:r>
      <w:r w:rsidRPr="003F4AA8">
        <w:rPr>
          <w:rStyle w:val="pln"/>
          <w:color w:val="3D464D"/>
          <w:lang w:val="en-US"/>
        </w:rPr>
        <w:t xml:space="preserve"> </w:t>
      </w:r>
      <w:r w:rsidRPr="003F4AA8">
        <w:rPr>
          <w:rStyle w:val="typ"/>
          <w:color w:val="A67F59"/>
          <w:lang w:val="en-US"/>
        </w:rPr>
        <w:t>Imprimir</w:t>
      </w:r>
      <w:r w:rsidRPr="003F4AA8">
        <w:rPr>
          <w:rStyle w:val="pun"/>
          <w:color w:val="999999"/>
          <w:lang w:val="en-US"/>
        </w:rPr>
        <w:t>(</w:t>
      </w:r>
      <w:r w:rsidRPr="003F4AA8">
        <w:rPr>
          <w:rStyle w:val="typ"/>
          <w:color w:val="A67F59"/>
          <w:lang w:val="en-US"/>
        </w:rPr>
        <w:t>List</w:t>
      </w:r>
      <w:r w:rsidRPr="003F4AA8">
        <w:rPr>
          <w:rStyle w:val="str"/>
          <w:color w:val="669900"/>
          <w:lang w:val="en-US"/>
        </w:rPr>
        <w:t>&lt;string&gt;</w:t>
      </w:r>
      <w:r w:rsidRPr="003F4AA8">
        <w:rPr>
          <w:rStyle w:val="pln"/>
          <w:color w:val="3D464D"/>
          <w:lang w:val="en-US"/>
        </w:rPr>
        <w:t xml:space="preserve"> aulas</w:t>
      </w:r>
      <w:r w:rsidRPr="003F4AA8">
        <w:rPr>
          <w:rStyle w:val="pun"/>
          <w:color w:val="999999"/>
          <w:lang w:val="en-US"/>
        </w:rPr>
        <w:t>)</w:t>
      </w:r>
    </w:p>
    <w:p w14:paraId="0B5421FA" w14:textId="77777777" w:rsidR="003F4AA8" w:rsidRPr="003F4AA8" w:rsidRDefault="003F4AA8" w:rsidP="003F4AA8">
      <w:pPr>
        <w:pStyle w:val="Pr-formataoHTML"/>
        <w:shd w:val="clear" w:color="auto" w:fill="F0F3F5"/>
        <w:rPr>
          <w:rStyle w:val="pln"/>
          <w:color w:val="3D464D"/>
          <w:lang w:val="en-US"/>
        </w:rPr>
      </w:pPr>
      <w:r w:rsidRPr="003F4AA8">
        <w:rPr>
          <w:rStyle w:val="pun"/>
          <w:color w:val="999999"/>
          <w:lang w:val="en-US"/>
        </w:rPr>
        <w:t>{</w:t>
      </w:r>
    </w:p>
    <w:p w14:paraId="35A81889" w14:textId="77777777" w:rsidR="003F4AA8" w:rsidRPr="003F4AA8" w:rsidRDefault="003F4AA8" w:rsidP="003F4AA8">
      <w:pPr>
        <w:pStyle w:val="Pr-formataoHTML"/>
        <w:shd w:val="clear" w:color="auto" w:fill="F0F3F5"/>
        <w:rPr>
          <w:rStyle w:val="pln"/>
          <w:color w:val="3D464D"/>
          <w:lang w:val="en-US"/>
        </w:rPr>
      </w:pPr>
      <w:r w:rsidRPr="003F4AA8">
        <w:rPr>
          <w:rStyle w:val="pln"/>
          <w:color w:val="3D464D"/>
          <w:lang w:val="en-US"/>
        </w:rPr>
        <w:t xml:space="preserve">    </w:t>
      </w:r>
      <w:r w:rsidRPr="003F4AA8">
        <w:rPr>
          <w:rStyle w:val="kwd"/>
          <w:color w:val="0077AA"/>
          <w:lang w:val="en-US"/>
        </w:rPr>
        <w:t>for</w:t>
      </w:r>
      <w:r w:rsidRPr="003F4AA8">
        <w:rPr>
          <w:rStyle w:val="pln"/>
          <w:color w:val="3D464D"/>
          <w:lang w:val="en-US"/>
        </w:rPr>
        <w:t xml:space="preserve"> </w:t>
      </w:r>
      <w:r w:rsidRPr="003F4AA8">
        <w:rPr>
          <w:rStyle w:val="pun"/>
          <w:color w:val="999999"/>
          <w:lang w:val="en-US"/>
        </w:rPr>
        <w:t>(</w:t>
      </w:r>
      <w:r w:rsidRPr="003F4AA8">
        <w:rPr>
          <w:rStyle w:val="kwd"/>
          <w:color w:val="0077AA"/>
          <w:lang w:val="en-US"/>
        </w:rPr>
        <w:t>int</w:t>
      </w:r>
      <w:r w:rsidRPr="003F4AA8">
        <w:rPr>
          <w:rStyle w:val="pln"/>
          <w:color w:val="3D464D"/>
          <w:lang w:val="en-US"/>
        </w:rPr>
        <w:t xml:space="preserve"> i </w:t>
      </w:r>
      <w:r w:rsidRPr="003F4AA8">
        <w:rPr>
          <w:rStyle w:val="pun"/>
          <w:color w:val="999999"/>
          <w:lang w:val="en-US"/>
        </w:rPr>
        <w:t>=</w:t>
      </w:r>
      <w:r w:rsidRPr="003F4AA8">
        <w:rPr>
          <w:rStyle w:val="pln"/>
          <w:color w:val="3D464D"/>
          <w:lang w:val="en-US"/>
        </w:rPr>
        <w:t xml:space="preserve"> </w:t>
      </w:r>
      <w:r w:rsidRPr="003F4AA8">
        <w:rPr>
          <w:rStyle w:val="lit"/>
          <w:color w:val="990055"/>
          <w:lang w:val="en-US"/>
        </w:rPr>
        <w:t>0</w:t>
      </w:r>
      <w:r w:rsidRPr="003F4AA8">
        <w:rPr>
          <w:rStyle w:val="pun"/>
          <w:color w:val="999999"/>
          <w:lang w:val="en-US"/>
        </w:rPr>
        <w:t>;</w:t>
      </w:r>
      <w:r w:rsidRPr="003F4AA8">
        <w:rPr>
          <w:rStyle w:val="pln"/>
          <w:color w:val="3D464D"/>
          <w:lang w:val="en-US"/>
        </w:rPr>
        <w:t xml:space="preserve"> i </w:t>
      </w:r>
      <w:r w:rsidRPr="003F4AA8">
        <w:rPr>
          <w:rStyle w:val="pun"/>
          <w:color w:val="999999"/>
          <w:lang w:val="en-US"/>
        </w:rPr>
        <w:t>&lt;</w:t>
      </w:r>
      <w:r w:rsidRPr="003F4AA8">
        <w:rPr>
          <w:rStyle w:val="pln"/>
          <w:color w:val="3D464D"/>
          <w:lang w:val="en-US"/>
        </w:rPr>
        <w:t xml:space="preserve"> aulas</w:t>
      </w:r>
      <w:r w:rsidRPr="003F4AA8">
        <w:rPr>
          <w:rStyle w:val="pun"/>
          <w:color w:val="999999"/>
          <w:lang w:val="en-US"/>
        </w:rPr>
        <w:t>.</w:t>
      </w:r>
      <w:r w:rsidRPr="003F4AA8">
        <w:rPr>
          <w:rStyle w:val="typ"/>
          <w:color w:val="A67F59"/>
          <w:lang w:val="en-US"/>
        </w:rPr>
        <w:t>Count</w:t>
      </w:r>
      <w:r w:rsidRPr="003F4AA8">
        <w:rPr>
          <w:rStyle w:val="pun"/>
          <w:color w:val="999999"/>
          <w:lang w:val="en-US"/>
        </w:rPr>
        <w:t>;</w:t>
      </w:r>
      <w:r w:rsidRPr="003F4AA8">
        <w:rPr>
          <w:rStyle w:val="pln"/>
          <w:color w:val="3D464D"/>
          <w:lang w:val="en-US"/>
        </w:rPr>
        <w:t xml:space="preserve"> i</w:t>
      </w:r>
      <w:r w:rsidRPr="003F4AA8">
        <w:rPr>
          <w:rStyle w:val="pun"/>
          <w:color w:val="999999"/>
          <w:lang w:val="en-US"/>
        </w:rPr>
        <w:t>++)</w:t>
      </w:r>
    </w:p>
    <w:p w14:paraId="0CC219C3" w14:textId="77777777" w:rsidR="003F4AA8" w:rsidRDefault="003F4AA8" w:rsidP="003F4AA8">
      <w:pPr>
        <w:pStyle w:val="Pr-formataoHTML"/>
        <w:shd w:val="clear" w:color="auto" w:fill="F0F3F5"/>
        <w:rPr>
          <w:rStyle w:val="pln"/>
          <w:color w:val="3D464D"/>
        </w:rPr>
      </w:pPr>
      <w:r w:rsidRPr="003F4AA8">
        <w:rPr>
          <w:rStyle w:val="pln"/>
          <w:color w:val="3D464D"/>
          <w:lang w:val="en-US"/>
        </w:rPr>
        <w:t xml:space="preserve">    </w:t>
      </w:r>
      <w:r>
        <w:rPr>
          <w:rStyle w:val="pun"/>
          <w:color w:val="999999"/>
        </w:rPr>
        <w:t>{</w:t>
      </w:r>
    </w:p>
    <w:p w14:paraId="0D630717" w14:textId="77777777" w:rsidR="003F4AA8" w:rsidRDefault="003F4AA8" w:rsidP="003F4AA8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      </w:t>
      </w:r>
      <w:r>
        <w:rPr>
          <w:rStyle w:val="typ"/>
          <w:color w:val="A67F59"/>
        </w:rPr>
        <w:t>Console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WriteLine</w:t>
      </w:r>
      <w:r>
        <w:rPr>
          <w:rStyle w:val="pun"/>
          <w:color w:val="999999"/>
        </w:rPr>
        <w:t>(</w:t>
      </w:r>
      <w:r>
        <w:rPr>
          <w:rStyle w:val="pln"/>
          <w:color w:val="3D464D"/>
        </w:rPr>
        <w:t>aulas</w:t>
      </w:r>
      <w:r>
        <w:rPr>
          <w:rStyle w:val="pun"/>
          <w:color w:val="999999"/>
        </w:rPr>
        <w:t>[</w:t>
      </w:r>
      <w:r>
        <w:rPr>
          <w:rStyle w:val="pln"/>
          <w:color w:val="3D464D"/>
        </w:rPr>
        <w:t>i</w:t>
      </w:r>
      <w:r>
        <w:rPr>
          <w:rStyle w:val="pun"/>
          <w:color w:val="999999"/>
        </w:rPr>
        <w:t>]);</w:t>
      </w:r>
    </w:p>
    <w:p w14:paraId="2B13A824" w14:textId="77777777" w:rsidR="003F4AA8" w:rsidRDefault="003F4AA8" w:rsidP="003F4AA8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  </w:t>
      </w:r>
      <w:r>
        <w:rPr>
          <w:rStyle w:val="pun"/>
          <w:color w:val="999999"/>
        </w:rPr>
        <w:t>}</w:t>
      </w:r>
    </w:p>
    <w:p w14:paraId="2C263C0E" w14:textId="77777777" w:rsidR="003F4AA8" w:rsidRDefault="003F4AA8" w:rsidP="003F4AA8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  </w:t>
      </w:r>
      <w:r>
        <w:rPr>
          <w:rStyle w:val="typ"/>
          <w:color w:val="A67F59"/>
        </w:rPr>
        <w:t>Console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WriteLine</w:t>
      </w:r>
      <w:r>
        <w:rPr>
          <w:rStyle w:val="pun"/>
          <w:color w:val="999999"/>
        </w:rPr>
        <w:t>();</w:t>
      </w:r>
    </w:p>
    <w:p w14:paraId="51DAA9CB" w14:textId="7D72FCEB" w:rsidR="003F4AA8" w:rsidRDefault="003F4AA8" w:rsidP="003F4AA8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pun"/>
          <w:color w:val="999999"/>
        </w:rPr>
        <w:t>}</w:t>
      </w:r>
    </w:p>
    <w:p w14:paraId="4CB0C03D" w14:textId="77777777" w:rsidR="003F4AA8" w:rsidRDefault="003F4AA8" w:rsidP="003F4AA8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Mas uma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List&lt;T&gt;</w:t>
      </w:r>
      <w:r>
        <w:rPr>
          <w:color w:val="3D464D"/>
          <w:sz w:val="27"/>
          <w:szCs w:val="27"/>
        </w:rPr>
        <w:t> ainda possui mais uma maneira de varrer a coleção: o método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ForEach()</w:t>
      </w:r>
      <w:r>
        <w:rPr>
          <w:color w:val="3D464D"/>
          <w:sz w:val="27"/>
          <w:szCs w:val="27"/>
        </w:rPr>
        <w:t>:</w:t>
      </w:r>
    </w:p>
    <w:p w14:paraId="33CBC8CA" w14:textId="77777777" w:rsidR="003F4AA8" w:rsidRPr="003F4AA8" w:rsidRDefault="003F4AA8" w:rsidP="003F4AA8">
      <w:pPr>
        <w:pStyle w:val="Pr-formataoHTML"/>
        <w:shd w:val="clear" w:color="auto" w:fill="F0F3F5"/>
        <w:rPr>
          <w:rStyle w:val="pln"/>
          <w:color w:val="3D464D"/>
          <w:lang w:val="en-US"/>
        </w:rPr>
      </w:pPr>
      <w:r w:rsidRPr="003F4AA8">
        <w:rPr>
          <w:rStyle w:val="kwd"/>
          <w:color w:val="0077AA"/>
          <w:lang w:val="en-US"/>
        </w:rPr>
        <w:t>private</w:t>
      </w:r>
      <w:r w:rsidRPr="003F4AA8">
        <w:rPr>
          <w:rStyle w:val="pln"/>
          <w:color w:val="3D464D"/>
          <w:lang w:val="en-US"/>
        </w:rPr>
        <w:t xml:space="preserve"> </w:t>
      </w:r>
      <w:r w:rsidRPr="003F4AA8">
        <w:rPr>
          <w:rStyle w:val="kwd"/>
          <w:color w:val="0077AA"/>
          <w:lang w:val="en-US"/>
        </w:rPr>
        <w:t>static</w:t>
      </w:r>
      <w:r w:rsidRPr="003F4AA8">
        <w:rPr>
          <w:rStyle w:val="pln"/>
          <w:color w:val="3D464D"/>
          <w:lang w:val="en-US"/>
        </w:rPr>
        <w:t xml:space="preserve"> </w:t>
      </w:r>
      <w:r w:rsidRPr="003F4AA8">
        <w:rPr>
          <w:rStyle w:val="kwd"/>
          <w:color w:val="0077AA"/>
          <w:lang w:val="en-US"/>
        </w:rPr>
        <w:t>void</w:t>
      </w:r>
      <w:r w:rsidRPr="003F4AA8">
        <w:rPr>
          <w:rStyle w:val="pln"/>
          <w:color w:val="3D464D"/>
          <w:lang w:val="en-US"/>
        </w:rPr>
        <w:t xml:space="preserve"> </w:t>
      </w:r>
      <w:r w:rsidRPr="003F4AA8">
        <w:rPr>
          <w:rStyle w:val="typ"/>
          <w:color w:val="A67F59"/>
          <w:lang w:val="en-US"/>
        </w:rPr>
        <w:t>Imprimir</w:t>
      </w:r>
      <w:r w:rsidRPr="003F4AA8">
        <w:rPr>
          <w:rStyle w:val="pun"/>
          <w:color w:val="999999"/>
          <w:lang w:val="en-US"/>
        </w:rPr>
        <w:t>(</w:t>
      </w:r>
      <w:r w:rsidRPr="003F4AA8">
        <w:rPr>
          <w:rStyle w:val="typ"/>
          <w:color w:val="A67F59"/>
          <w:lang w:val="en-US"/>
        </w:rPr>
        <w:t>List</w:t>
      </w:r>
      <w:r w:rsidRPr="003F4AA8">
        <w:rPr>
          <w:rStyle w:val="str"/>
          <w:color w:val="669900"/>
          <w:lang w:val="en-US"/>
        </w:rPr>
        <w:t>&lt;string&gt;</w:t>
      </w:r>
      <w:r w:rsidRPr="003F4AA8">
        <w:rPr>
          <w:rStyle w:val="pln"/>
          <w:color w:val="3D464D"/>
          <w:lang w:val="en-US"/>
        </w:rPr>
        <w:t xml:space="preserve"> aulas</w:t>
      </w:r>
      <w:r w:rsidRPr="003F4AA8">
        <w:rPr>
          <w:rStyle w:val="pun"/>
          <w:color w:val="999999"/>
          <w:lang w:val="en-US"/>
        </w:rPr>
        <w:t>)</w:t>
      </w:r>
    </w:p>
    <w:p w14:paraId="2BE2C50D" w14:textId="77777777" w:rsidR="003F4AA8" w:rsidRPr="003F4AA8" w:rsidRDefault="003F4AA8" w:rsidP="003F4AA8">
      <w:pPr>
        <w:pStyle w:val="Pr-formataoHTML"/>
        <w:shd w:val="clear" w:color="auto" w:fill="F0F3F5"/>
        <w:rPr>
          <w:rStyle w:val="pln"/>
          <w:color w:val="3D464D"/>
          <w:lang w:val="en-US"/>
        </w:rPr>
      </w:pPr>
      <w:r w:rsidRPr="003F4AA8">
        <w:rPr>
          <w:rStyle w:val="pun"/>
          <w:color w:val="999999"/>
          <w:lang w:val="en-US"/>
        </w:rPr>
        <w:t>{</w:t>
      </w:r>
    </w:p>
    <w:p w14:paraId="35AE4B21" w14:textId="77777777" w:rsidR="003F4AA8" w:rsidRPr="003F4AA8" w:rsidRDefault="003F4AA8" w:rsidP="003F4AA8">
      <w:pPr>
        <w:pStyle w:val="Pr-formataoHTML"/>
        <w:shd w:val="clear" w:color="auto" w:fill="F0F3F5"/>
        <w:rPr>
          <w:rStyle w:val="pln"/>
          <w:color w:val="3D464D"/>
          <w:lang w:val="en-US"/>
        </w:rPr>
      </w:pPr>
      <w:r w:rsidRPr="003F4AA8">
        <w:rPr>
          <w:rStyle w:val="pln"/>
          <w:color w:val="3D464D"/>
          <w:lang w:val="en-US"/>
        </w:rPr>
        <w:t xml:space="preserve">    aulas</w:t>
      </w:r>
      <w:r w:rsidRPr="003F4AA8">
        <w:rPr>
          <w:rStyle w:val="pun"/>
          <w:color w:val="999999"/>
          <w:lang w:val="en-US"/>
        </w:rPr>
        <w:t>.</w:t>
      </w:r>
      <w:r w:rsidRPr="003F4AA8">
        <w:rPr>
          <w:rStyle w:val="typ"/>
          <w:color w:val="A67F59"/>
          <w:lang w:val="en-US"/>
        </w:rPr>
        <w:t>ForEach</w:t>
      </w:r>
      <w:r w:rsidRPr="003F4AA8">
        <w:rPr>
          <w:rStyle w:val="pun"/>
          <w:color w:val="999999"/>
          <w:lang w:val="en-US"/>
        </w:rPr>
        <w:t>(</w:t>
      </w:r>
      <w:r w:rsidRPr="003F4AA8">
        <w:rPr>
          <w:rStyle w:val="pln"/>
          <w:color w:val="3D464D"/>
          <w:lang w:val="en-US"/>
        </w:rPr>
        <w:t xml:space="preserve">aula </w:t>
      </w:r>
      <w:r w:rsidRPr="003F4AA8">
        <w:rPr>
          <w:rStyle w:val="pun"/>
          <w:color w:val="999999"/>
          <w:lang w:val="en-US"/>
        </w:rPr>
        <w:t>=&gt;</w:t>
      </w:r>
      <w:r w:rsidRPr="003F4AA8">
        <w:rPr>
          <w:rStyle w:val="pln"/>
          <w:color w:val="3D464D"/>
          <w:lang w:val="en-US"/>
        </w:rPr>
        <w:t xml:space="preserve"> </w:t>
      </w:r>
    </w:p>
    <w:p w14:paraId="7A850ECC" w14:textId="77777777" w:rsidR="003F4AA8" w:rsidRPr="003F4AA8" w:rsidRDefault="003F4AA8" w:rsidP="003F4AA8">
      <w:pPr>
        <w:pStyle w:val="Pr-formataoHTML"/>
        <w:shd w:val="clear" w:color="auto" w:fill="F0F3F5"/>
        <w:rPr>
          <w:rStyle w:val="pln"/>
          <w:color w:val="3D464D"/>
          <w:lang w:val="en-US"/>
        </w:rPr>
      </w:pPr>
      <w:r w:rsidRPr="003F4AA8">
        <w:rPr>
          <w:rStyle w:val="pln"/>
          <w:color w:val="3D464D"/>
          <w:lang w:val="en-US"/>
        </w:rPr>
        <w:t xml:space="preserve">    </w:t>
      </w:r>
      <w:r w:rsidRPr="003F4AA8">
        <w:rPr>
          <w:rStyle w:val="pun"/>
          <w:color w:val="999999"/>
          <w:lang w:val="en-US"/>
        </w:rPr>
        <w:t>{</w:t>
      </w:r>
    </w:p>
    <w:p w14:paraId="5D9591D5" w14:textId="77777777" w:rsidR="003F4AA8" w:rsidRPr="003F4AA8" w:rsidRDefault="003F4AA8" w:rsidP="003F4AA8">
      <w:pPr>
        <w:pStyle w:val="Pr-formataoHTML"/>
        <w:shd w:val="clear" w:color="auto" w:fill="F0F3F5"/>
        <w:rPr>
          <w:rStyle w:val="pln"/>
          <w:color w:val="3D464D"/>
          <w:lang w:val="en-US"/>
        </w:rPr>
      </w:pPr>
      <w:r w:rsidRPr="003F4AA8">
        <w:rPr>
          <w:rStyle w:val="pln"/>
          <w:color w:val="3D464D"/>
          <w:lang w:val="en-US"/>
        </w:rPr>
        <w:t xml:space="preserve">        </w:t>
      </w:r>
      <w:r w:rsidRPr="003F4AA8">
        <w:rPr>
          <w:rStyle w:val="typ"/>
          <w:color w:val="A67F59"/>
          <w:lang w:val="en-US"/>
        </w:rPr>
        <w:t>Console</w:t>
      </w:r>
      <w:r w:rsidRPr="003F4AA8">
        <w:rPr>
          <w:rStyle w:val="pun"/>
          <w:color w:val="999999"/>
          <w:lang w:val="en-US"/>
        </w:rPr>
        <w:t>.</w:t>
      </w:r>
      <w:r w:rsidRPr="003F4AA8">
        <w:rPr>
          <w:rStyle w:val="typ"/>
          <w:color w:val="A67F59"/>
          <w:lang w:val="en-US"/>
        </w:rPr>
        <w:t>WriteLine</w:t>
      </w:r>
      <w:r w:rsidRPr="003F4AA8">
        <w:rPr>
          <w:rStyle w:val="pun"/>
          <w:color w:val="999999"/>
          <w:lang w:val="en-US"/>
        </w:rPr>
        <w:t>(</w:t>
      </w:r>
      <w:r w:rsidRPr="003F4AA8">
        <w:rPr>
          <w:rStyle w:val="pln"/>
          <w:color w:val="3D464D"/>
          <w:lang w:val="en-US"/>
        </w:rPr>
        <w:t>aula</w:t>
      </w:r>
      <w:r w:rsidRPr="003F4AA8">
        <w:rPr>
          <w:rStyle w:val="pun"/>
          <w:color w:val="999999"/>
          <w:lang w:val="en-US"/>
        </w:rPr>
        <w:t>);</w:t>
      </w:r>
    </w:p>
    <w:p w14:paraId="4E087D9B" w14:textId="77777777" w:rsidR="003F4AA8" w:rsidRDefault="003F4AA8" w:rsidP="003F4AA8">
      <w:pPr>
        <w:pStyle w:val="Pr-formataoHTML"/>
        <w:shd w:val="clear" w:color="auto" w:fill="F0F3F5"/>
        <w:rPr>
          <w:rStyle w:val="pln"/>
          <w:color w:val="3D464D"/>
        </w:rPr>
      </w:pPr>
      <w:r w:rsidRPr="003F4AA8">
        <w:rPr>
          <w:rStyle w:val="pln"/>
          <w:color w:val="3D464D"/>
          <w:lang w:val="en-US"/>
        </w:rPr>
        <w:t xml:space="preserve">    </w:t>
      </w:r>
      <w:r>
        <w:rPr>
          <w:rStyle w:val="pun"/>
          <w:color w:val="999999"/>
        </w:rPr>
        <w:t>});</w:t>
      </w:r>
    </w:p>
    <w:p w14:paraId="36C78C5C" w14:textId="77777777" w:rsidR="003F4AA8" w:rsidRDefault="003F4AA8" w:rsidP="003F4AA8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  </w:t>
      </w:r>
      <w:r>
        <w:rPr>
          <w:rStyle w:val="typ"/>
          <w:color w:val="A67F59"/>
        </w:rPr>
        <w:t>Console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WriteLine</w:t>
      </w:r>
      <w:r>
        <w:rPr>
          <w:rStyle w:val="pun"/>
          <w:color w:val="999999"/>
        </w:rPr>
        <w:t>();</w:t>
      </w:r>
    </w:p>
    <w:p w14:paraId="2060723A" w14:textId="3F5DC200" w:rsidR="003F4AA8" w:rsidRDefault="003F4AA8" w:rsidP="003F4AA8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pun"/>
          <w:color w:val="999999"/>
        </w:rPr>
        <w:t>}</w:t>
      </w:r>
    </w:p>
    <w:p w14:paraId="2F0AD584" w14:textId="77777777" w:rsidR="003F4AA8" w:rsidRDefault="003F4AA8" w:rsidP="003F4AA8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O que esse método faz?</w:t>
      </w:r>
    </w:p>
    <w:p w14:paraId="4DADF681" w14:textId="77777777" w:rsidR="003F4AA8" w:rsidRDefault="003F4AA8" w:rsidP="003F4AA8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Ele recebe uma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Action</w:t>
      </w:r>
      <w:r>
        <w:rPr>
          <w:color w:val="3D464D"/>
          <w:sz w:val="27"/>
          <w:szCs w:val="27"/>
        </w:rPr>
        <w:t>, que é um </w:t>
      </w:r>
      <w:r>
        <w:rPr>
          <w:rStyle w:val="Forte"/>
          <w:color w:val="3D464D"/>
          <w:sz w:val="27"/>
          <w:szCs w:val="27"/>
        </w:rPr>
        <w:t>delegate</w:t>
      </w:r>
      <w:r>
        <w:rPr>
          <w:color w:val="3D464D"/>
          <w:sz w:val="27"/>
          <w:szCs w:val="27"/>
        </w:rPr>
        <w:t>, ou </w:t>
      </w:r>
      <w:r>
        <w:rPr>
          <w:rStyle w:val="nfase"/>
          <w:color w:val="3D464D"/>
          <w:sz w:val="27"/>
          <w:szCs w:val="27"/>
        </w:rPr>
        <w:t>delegado</w:t>
      </w:r>
      <w:r>
        <w:rPr>
          <w:color w:val="3D464D"/>
          <w:sz w:val="27"/>
          <w:szCs w:val="27"/>
        </w:rPr>
        <w:t>, que encapsula um método que não retorna valor (método </w:t>
      </w:r>
      <w:r>
        <w:rPr>
          <w:rStyle w:val="nfase"/>
          <w:color w:val="3D464D"/>
          <w:sz w:val="27"/>
          <w:szCs w:val="27"/>
        </w:rPr>
        <w:t>void</w:t>
      </w:r>
      <w:r>
        <w:rPr>
          <w:color w:val="3D464D"/>
          <w:sz w:val="27"/>
          <w:szCs w:val="27"/>
        </w:rPr>
        <w:t>).</w:t>
      </w:r>
    </w:p>
    <w:p w14:paraId="25D68CA1" w14:textId="77777777" w:rsidR="003F4AA8" w:rsidRDefault="003F4AA8" w:rsidP="003F4AA8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Note que, acima, a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Action</w:t>
      </w:r>
      <w:r>
        <w:rPr>
          <w:color w:val="3D464D"/>
          <w:sz w:val="27"/>
          <w:szCs w:val="27"/>
        </w:rPr>
        <w:t> é declarada como </w:t>
      </w:r>
      <w:r>
        <w:rPr>
          <w:rStyle w:val="Forte"/>
          <w:color w:val="3D464D"/>
          <w:sz w:val="27"/>
          <w:szCs w:val="27"/>
        </w:rPr>
        <w:t>expressão lambda</w:t>
      </w:r>
      <w:r>
        <w:rPr>
          <w:color w:val="3D464D"/>
          <w:sz w:val="27"/>
          <w:szCs w:val="27"/>
        </w:rPr>
        <w:t>:</w:t>
      </w:r>
    </w:p>
    <w:p w14:paraId="32DDC731" w14:textId="77777777" w:rsidR="003F4AA8" w:rsidRDefault="003F4AA8" w:rsidP="003F4AA8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aula </w:t>
      </w:r>
      <w:r>
        <w:rPr>
          <w:rStyle w:val="pun"/>
          <w:color w:val="999999"/>
        </w:rPr>
        <w:t>=&gt;</w:t>
      </w:r>
      <w:r>
        <w:rPr>
          <w:rStyle w:val="pln"/>
          <w:color w:val="3D464D"/>
        </w:rPr>
        <w:t xml:space="preserve"> </w:t>
      </w:r>
    </w:p>
    <w:p w14:paraId="012F8051" w14:textId="77777777" w:rsidR="003F4AA8" w:rsidRDefault="003F4AA8" w:rsidP="003F4AA8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un"/>
          <w:color w:val="999999"/>
        </w:rPr>
        <w:t>{</w:t>
      </w:r>
    </w:p>
    <w:p w14:paraId="165A4AEA" w14:textId="77777777" w:rsidR="003F4AA8" w:rsidRDefault="003F4AA8" w:rsidP="003F4AA8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  </w:t>
      </w:r>
      <w:r>
        <w:rPr>
          <w:rStyle w:val="typ"/>
          <w:color w:val="A67F59"/>
        </w:rPr>
        <w:t>Console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WriteLine</w:t>
      </w:r>
      <w:r>
        <w:rPr>
          <w:rStyle w:val="pun"/>
          <w:color w:val="999999"/>
        </w:rPr>
        <w:t>(</w:t>
      </w:r>
      <w:r>
        <w:rPr>
          <w:rStyle w:val="pln"/>
          <w:color w:val="3D464D"/>
        </w:rPr>
        <w:t>aula</w:t>
      </w:r>
      <w:r>
        <w:rPr>
          <w:rStyle w:val="pun"/>
          <w:color w:val="999999"/>
        </w:rPr>
        <w:t>);</w:t>
      </w:r>
    </w:p>
    <w:p w14:paraId="20F8C249" w14:textId="0AE852F2" w:rsidR="003F4AA8" w:rsidRDefault="003F4AA8" w:rsidP="003F4AA8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pun"/>
          <w:color w:val="999999"/>
        </w:rPr>
        <w:t>}</w:t>
      </w:r>
    </w:p>
    <w:p w14:paraId="0242303F" w14:textId="77777777" w:rsidR="003F4AA8" w:rsidRDefault="003F4AA8" w:rsidP="003F4AA8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Uma </w:t>
      </w:r>
      <w:r>
        <w:rPr>
          <w:rStyle w:val="Forte"/>
          <w:color w:val="3D464D"/>
          <w:sz w:val="27"/>
          <w:szCs w:val="27"/>
        </w:rPr>
        <w:t>expressão lambda</w:t>
      </w:r>
      <w:r>
        <w:rPr>
          <w:color w:val="3D464D"/>
          <w:sz w:val="27"/>
          <w:szCs w:val="27"/>
        </w:rPr>
        <w:t> é uma função anônima (isto é, um método sem nome) que permite criar uma expressão </w:t>
      </w:r>
      <w:r>
        <w:rPr>
          <w:rStyle w:val="nfase"/>
          <w:color w:val="3D464D"/>
          <w:sz w:val="27"/>
          <w:szCs w:val="27"/>
        </w:rPr>
        <w:t>inline</w:t>
      </w:r>
      <w:r>
        <w:rPr>
          <w:color w:val="3D464D"/>
          <w:sz w:val="27"/>
          <w:szCs w:val="27"/>
        </w:rPr>
        <w:t>, ou </w:t>
      </w:r>
      <w:r>
        <w:rPr>
          <w:rStyle w:val="nfase"/>
          <w:color w:val="3D464D"/>
          <w:sz w:val="27"/>
          <w:szCs w:val="27"/>
        </w:rPr>
        <w:t>em linha</w:t>
      </w:r>
      <w:r>
        <w:rPr>
          <w:color w:val="3D464D"/>
          <w:sz w:val="27"/>
          <w:szCs w:val="27"/>
        </w:rPr>
        <w:t>, sem a necessidade de referenciar um método externo.</w:t>
      </w:r>
    </w:p>
    <w:p w14:paraId="404181D1" w14:textId="77777777" w:rsidR="003F4AA8" w:rsidRDefault="003F4AA8" w:rsidP="003F4AA8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Uma </w:t>
      </w:r>
      <w:r>
        <w:rPr>
          <w:rStyle w:val="Forte"/>
          <w:color w:val="3D464D"/>
          <w:sz w:val="27"/>
          <w:szCs w:val="27"/>
        </w:rPr>
        <w:t>expressão lambda</w:t>
      </w:r>
      <w:r>
        <w:rPr>
          <w:color w:val="3D464D"/>
          <w:sz w:val="27"/>
          <w:szCs w:val="27"/>
        </w:rPr>
        <w:t> contém três partes:</w:t>
      </w:r>
    </w:p>
    <w:p w14:paraId="2C1E1578" w14:textId="77777777" w:rsidR="003F4AA8" w:rsidRDefault="003F4AA8" w:rsidP="003F4AA8">
      <w:pPr>
        <w:numPr>
          <w:ilvl w:val="0"/>
          <w:numId w:val="24"/>
        </w:numPr>
        <w:shd w:val="clear" w:color="auto" w:fill="FFFFFF"/>
        <w:spacing w:after="0"/>
        <w:ind w:left="48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o parâmetro (</w:t>
      </w:r>
      <w:r>
        <w:rPr>
          <w:rStyle w:val="CdigoHTML"/>
          <w:color w:val="3D464D"/>
          <w:sz w:val="23"/>
          <w:szCs w:val="23"/>
          <w:shd w:val="clear" w:color="auto" w:fill="F0F3F5"/>
        </w:rPr>
        <w:t>aula</w:t>
      </w:r>
      <w:r>
        <w:rPr>
          <w:color w:val="3D464D"/>
          <w:sz w:val="27"/>
          <w:szCs w:val="27"/>
        </w:rPr>
        <w:t>)</w:t>
      </w:r>
    </w:p>
    <w:p w14:paraId="192A69EC" w14:textId="77777777" w:rsidR="003F4AA8" w:rsidRDefault="003F4AA8" w:rsidP="003F4AA8">
      <w:pPr>
        <w:numPr>
          <w:ilvl w:val="0"/>
          <w:numId w:val="24"/>
        </w:numPr>
        <w:shd w:val="clear" w:color="auto" w:fill="FFFFFF"/>
        <w:spacing w:after="0"/>
        <w:ind w:left="48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o operador lambda (</w:t>
      </w:r>
      <w:r>
        <w:rPr>
          <w:rStyle w:val="CdigoHTML"/>
          <w:color w:val="3D464D"/>
          <w:sz w:val="23"/>
          <w:szCs w:val="23"/>
          <w:shd w:val="clear" w:color="auto" w:fill="F0F3F5"/>
        </w:rPr>
        <w:t>=&gt;</w:t>
      </w:r>
      <w:r>
        <w:rPr>
          <w:color w:val="3D464D"/>
          <w:sz w:val="27"/>
          <w:szCs w:val="27"/>
        </w:rPr>
        <w:t>)</w:t>
      </w:r>
    </w:p>
    <w:p w14:paraId="0B2E4799" w14:textId="77777777" w:rsidR="003F4AA8" w:rsidRDefault="003F4AA8" w:rsidP="003F4AA8">
      <w:pPr>
        <w:numPr>
          <w:ilvl w:val="0"/>
          <w:numId w:val="24"/>
        </w:numPr>
        <w:shd w:val="clear" w:color="auto" w:fill="FFFFFF"/>
        <w:spacing w:after="0"/>
        <w:ind w:left="48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o corpo do método anônimo (</w:t>
      </w:r>
      <w:r>
        <w:rPr>
          <w:rStyle w:val="CdigoHTML"/>
          <w:color w:val="3D464D"/>
          <w:sz w:val="23"/>
          <w:szCs w:val="23"/>
          <w:shd w:val="clear" w:color="auto" w:fill="F0F3F5"/>
        </w:rPr>
        <w:t>{ Console.WriteLine(aula); }</w:t>
      </w:r>
      <w:r>
        <w:rPr>
          <w:color w:val="3D464D"/>
          <w:sz w:val="27"/>
          <w:szCs w:val="27"/>
        </w:rPr>
        <w:t>)</w:t>
      </w:r>
    </w:p>
    <w:p w14:paraId="097D694A" w14:textId="77777777" w:rsidR="003F4AA8" w:rsidRDefault="003F4AA8" w:rsidP="003F4AA8">
      <w:pPr>
        <w:pStyle w:val="Ttulo1"/>
        <w:shd w:val="clear" w:color="auto" w:fill="FFFFFF"/>
        <w:spacing w:before="675" w:line="473" w:lineRule="atLeast"/>
        <w:rPr>
          <w:rFonts w:ascii="Open Sans" w:hAnsi="Open Sans" w:cs="Open Sans"/>
          <w:color w:val="3D464D"/>
          <w:spacing w:val="-8"/>
          <w:sz w:val="32"/>
          <w:szCs w:val="32"/>
        </w:rPr>
      </w:pPr>
      <w:bookmarkStart w:id="38" w:name="_Toc62147124"/>
      <w:r>
        <w:rPr>
          <w:rFonts w:ascii="Open Sans" w:hAnsi="Open Sans" w:cs="Open Sans"/>
          <w:color w:val="3D464D"/>
          <w:spacing w:val="-8"/>
          <w:sz w:val="32"/>
          <w:szCs w:val="32"/>
        </w:rPr>
        <w:lastRenderedPageBreak/>
        <w:t>Índices</w:t>
      </w:r>
      <w:bookmarkEnd w:id="38"/>
    </w:p>
    <w:p w14:paraId="2B3CF1E8" w14:textId="375BF94C" w:rsidR="003F4AA8" w:rsidRDefault="003F4AA8" w:rsidP="003F4AA8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noProof/>
          <w:color w:val="3D464D"/>
          <w:sz w:val="27"/>
          <w:szCs w:val="27"/>
        </w:rPr>
        <w:drawing>
          <wp:inline distT="0" distB="0" distL="0" distR="0" wp14:anchorId="612A84E6" wp14:editId="69FD5969">
            <wp:extent cx="2860040" cy="1903095"/>
            <wp:effectExtent l="0" t="0" r="0" b="1905"/>
            <wp:docPr id="78" name="Image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0040" cy="1903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1929B2" w14:textId="77777777" w:rsidR="003F4AA8" w:rsidRDefault="003F4AA8" w:rsidP="003F4AA8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Uma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List&lt;T&gt;</w:t>
      </w:r>
      <w:r>
        <w:rPr>
          <w:color w:val="3D464D"/>
          <w:sz w:val="27"/>
          <w:szCs w:val="27"/>
        </w:rPr>
        <w:t> também possui indexador, e é por isso que podemos usar a sintaxe que vimos em arrays:</w:t>
      </w:r>
    </w:p>
    <w:p w14:paraId="4C617864" w14:textId="0DC2B255" w:rsidR="003F4AA8" w:rsidRDefault="003F4AA8" w:rsidP="003F4AA8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typ"/>
          <w:color w:val="A67F59"/>
        </w:rPr>
        <w:t>Console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WriteLine</w:t>
      </w:r>
      <w:r>
        <w:rPr>
          <w:rStyle w:val="pun"/>
          <w:color w:val="999999"/>
        </w:rPr>
        <w:t>(</w:t>
      </w:r>
      <w:r>
        <w:rPr>
          <w:rStyle w:val="str"/>
          <w:color w:val="669900"/>
        </w:rPr>
        <w:t>"A primeira aula é "</w:t>
      </w:r>
      <w:r>
        <w:rPr>
          <w:rStyle w:val="pln"/>
          <w:color w:val="3D464D"/>
        </w:rPr>
        <w:t xml:space="preserve"> </w:t>
      </w:r>
      <w:r>
        <w:rPr>
          <w:rStyle w:val="pun"/>
          <w:color w:val="999999"/>
        </w:rPr>
        <w:t>+</w:t>
      </w:r>
      <w:r>
        <w:rPr>
          <w:rStyle w:val="pln"/>
          <w:color w:val="3D464D"/>
        </w:rPr>
        <w:t xml:space="preserve"> aulas</w:t>
      </w:r>
      <w:r>
        <w:rPr>
          <w:rStyle w:val="pun"/>
          <w:color w:val="999999"/>
        </w:rPr>
        <w:t>[</w:t>
      </w:r>
      <w:r>
        <w:rPr>
          <w:rStyle w:val="lit"/>
          <w:color w:val="990055"/>
        </w:rPr>
        <w:t>0</w:t>
      </w:r>
      <w:r>
        <w:rPr>
          <w:rStyle w:val="pun"/>
          <w:color w:val="999999"/>
        </w:rPr>
        <w:t>]);</w:t>
      </w:r>
    </w:p>
    <w:p w14:paraId="52546F4A" w14:textId="77777777" w:rsidR="003F4AA8" w:rsidRDefault="003F4AA8" w:rsidP="003F4AA8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Note que a mesma sintaxe de índice pode ser usada tanto para ler quanto para modificar items:</w:t>
      </w:r>
    </w:p>
    <w:p w14:paraId="0C3E575B" w14:textId="01402500" w:rsidR="003F4AA8" w:rsidRDefault="003F4AA8" w:rsidP="003F4AA8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pln"/>
          <w:color w:val="3D464D"/>
        </w:rPr>
        <w:t>aulas</w:t>
      </w:r>
      <w:r>
        <w:rPr>
          <w:rStyle w:val="pun"/>
          <w:color w:val="999999"/>
        </w:rPr>
        <w:t>[</w:t>
      </w:r>
      <w:r>
        <w:rPr>
          <w:rStyle w:val="lit"/>
          <w:color w:val="990055"/>
        </w:rPr>
        <w:t>0</w:t>
      </w:r>
      <w:r>
        <w:rPr>
          <w:rStyle w:val="pun"/>
          <w:color w:val="999999"/>
        </w:rPr>
        <w:t>]</w:t>
      </w:r>
      <w:r>
        <w:rPr>
          <w:rStyle w:val="pln"/>
          <w:color w:val="3D464D"/>
        </w:rPr>
        <w:t xml:space="preserve"> </w:t>
      </w:r>
      <w:r>
        <w:rPr>
          <w:rStyle w:val="pun"/>
          <w:color w:val="999999"/>
        </w:rPr>
        <w:t>=</w:t>
      </w:r>
      <w:r>
        <w:rPr>
          <w:rStyle w:val="pln"/>
          <w:color w:val="3D464D"/>
        </w:rPr>
        <w:t xml:space="preserve"> </w:t>
      </w:r>
      <w:r>
        <w:rPr>
          <w:rStyle w:val="str"/>
          <w:color w:val="669900"/>
        </w:rPr>
        <w:t>"Trabalhando com Listas"</w:t>
      </w:r>
      <w:r>
        <w:rPr>
          <w:rStyle w:val="pun"/>
          <w:color w:val="999999"/>
        </w:rPr>
        <w:t>;</w:t>
      </w:r>
    </w:p>
    <w:p w14:paraId="4EA9FFFF" w14:textId="77777777" w:rsidR="003F4AA8" w:rsidRDefault="003F4AA8" w:rsidP="003F4AA8">
      <w:pPr>
        <w:pStyle w:val="Ttulo1"/>
        <w:shd w:val="clear" w:color="auto" w:fill="FFFFFF"/>
        <w:spacing w:before="675" w:line="473" w:lineRule="atLeast"/>
        <w:rPr>
          <w:rFonts w:ascii="Open Sans" w:hAnsi="Open Sans" w:cs="Open Sans"/>
          <w:color w:val="3D464D"/>
          <w:spacing w:val="-8"/>
          <w:sz w:val="32"/>
          <w:szCs w:val="32"/>
        </w:rPr>
      </w:pPr>
      <w:bookmarkStart w:id="39" w:name="_Toc62147125"/>
      <w:r>
        <w:rPr>
          <w:rFonts w:ascii="Open Sans" w:hAnsi="Open Sans" w:cs="Open Sans"/>
          <w:color w:val="3D464D"/>
          <w:spacing w:val="-8"/>
          <w:sz w:val="32"/>
          <w:szCs w:val="32"/>
        </w:rPr>
        <w:t>Acessando elementos de uma lista</w:t>
      </w:r>
      <w:bookmarkEnd w:id="39"/>
    </w:p>
    <w:p w14:paraId="6ACEAD7B" w14:textId="77777777" w:rsidR="003F4AA8" w:rsidRDefault="003F4AA8" w:rsidP="003F4AA8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Para pegar o primeiro elemento da lista (posição 1, índice 0), basta acessar o índice adequado:</w:t>
      </w:r>
    </w:p>
    <w:p w14:paraId="15E22B57" w14:textId="14D8145E" w:rsidR="003F4AA8" w:rsidRDefault="003F4AA8" w:rsidP="003F4AA8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typ"/>
          <w:color w:val="A67F59"/>
        </w:rPr>
        <w:t>Console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WriteLine</w:t>
      </w:r>
      <w:r>
        <w:rPr>
          <w:rStyle w:val="pun"/>
          <w:color w:val="999999"/>
        </w:rPr>
        <w:t>(</w:t>
      </w:r>
      <w:r>
        <w:rPr>
          <w:rStyle w:val="str"/>
          <w:color w:val="669900"/>
        </w:rPr>
        <w:t>"A primeira aula é "</w:t>
      </w:r>
      <w:r>
        <w:rPr>
          <w:rStyle w:val="pln"/>
          <w:color w:val="3D464D"/>
        </w:rPr>
        <w:t xml:space="preserve"> </w:t>
      </w:r>
      <w:r>
        <w:rPr>
          <w:rStyle w:val="pun"/>
          <w:color w:val="999999"/>
        </w:rPr>
        <w:t>+</w:t>
      </w:r>
      <w:r>
        <w:rPr>
          <w:rStyle w:val="pln"/>
          <w:color w:val="3D464D"/>
        </w:rPr>
        <w:t xml:space="preserve"> aulas</w:t>
      </w:r>
      <w:r>
        <w:rPr>
          <w:rStyle w:val="pun"/>
          <w:color w:val="999999"/>
        </w:rPr>
        <w:t>[</w:t>
      </w:r>
      <w:r>
        <w:rPr>
          <w:rStyle w:val="lit"/>
          <w:color w:val="990055"/>
        </w:rPr>
        <w:t>0</w:t>
      </w:r>
      <w:r>
        <w:rPr>
          <w:rStyle w:val="pun"/>
          <w:color w:val="999999"/>
        </w:rPr>
        <w:t>]);</w:t>
      </w:r>
    </w:p>
    <w:p w14:paraId="20A57290" w14:textId="77777777" w:rsidR="003F4AA8" w:rsidRDefault="003F4AA8" w:rsidP="003F4AA8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Mas também há um outro jeito de fazer isso, utilizando o método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First()</w:t>
      </w:r>
      <w:r>
        <w:rPr>
          <w:color w:val="3D464D"/>
          <w:sz w:val="27"/>
          <w:szCs w:val="27"/>
        </w:rPr>
        <w:t>:</w:t>
      </w:r>
    </w:p>
    <w:p w14:paraId="0628BC82" w14:textId="409229CC" w:rsidR="003F4AA8" w:rsidRDefault="003F4AA8" w:rsidP="003F4AA8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typ"/>
          <w:color w:val="A67F59"/>
        </w:rPr>
        <w:t>Console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WriteLine</w:t>
      </w:r>
      <w:r>
        <w:rPr>
          <w:rStyle w:val="pun"/>
          <w:color w:val="999999"/>
        </w:rPr>
        <w:t>(</w:t>
      </w:r>
      <w:r>
        <w:rPr>
          <w:rStyle w:val="str"/>
          <w:color w:val="669900"/>
        </w:rPr>
        <w:t>"A primeira aula é "</w:t>
      </w:r>
      <w:r>
        <w:rPr>
          <w:rStyle w:val="pln"/>
          <w:color w:val="3D464D"/>
        </w:rPr>
        <w:t xml:space="preserve"> </w:t>
      </w:r>
      <w:r>
        <w:rPr>
          <w:rStyle w:val="pun"/>
          <w:color w:val="999999"/>
        </w:rPr>
        <w:t>+</w:t>
      </w:r>
      <w:r>
        <w:rPr>
          <w:rStyle w:val="pln"/>
          <w:color w:val="3D464D"/>
        </w:rPr>
        <w:t xml:space="preserve"> aulas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First</w:t>
      </w:r>
      <w:r>
        <w:rPr>
          <w:rStyle w:val="pun"/>
          <w:color w:val="999999"/>
        </w:rPr>
        <w:t>());</w:t>
      </w:r>
    </w:p>
    <w:p w14:paraId="63D4718F" w14:textId="77777777" w:rsidR="003F4AA8" w:rsidRDefault="003F4AA8" w:rsidP="003F4AA8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Note que o método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First()</w:t>
      </w:r>
      <w:r>
        <w:rPr>
          <w:color w:val="3D464D"/>
          <w:sz w:val="27"/>
          <w:szCs w:val="27"/>
        </w:rPr>
        <w:t> não faz parte da classe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List&lt;T&gt;</w:t>
      </w:r>
      <w:r>
        <w:rPr>
          <w:color w:val="3D464D"/>
          <w:sz w:val="27"/>
          <w:szCs w:val="27"/>
        </w:rPr>
        <w:t>: ele é fornecido pela extensão LINQ (Language INtegrated Queries, ou Consultas Integradas à Linguagem), que existe num namespace separado, 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namespace System.Linq</w:t>
      </w:r>
      <w:r>
        <w:rPr>
          <w:color w:val="3D464D"/>
          <w:sz w:val="27"/>
          <w:szCs w:val="27"/>
        </w:rPr>
        <w:t>.</w:t>
      </w:r>
    </w:p>
    <w:p w14:paraId="68156CD7" w14:textId="77777777" w:rsidR="003F4AA8" w:rsidRDefault="003F4AA8" w:rsidP="003F4AA8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Mas não há muita diferença entre usar índice ou usar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First</w:t>
      </w:r>
      <w:r>
        <w:rPr>
          <w:color w:val="3D464D"/>
          <w:sz w:val="27"/>
          <w:szCs w:val="27"/>
        </w:rPr>
        <w:t> para acessar o primeiro item, não é verdade? Mas o mesmo não podemos dizer quando queremos pegar o último elemento:</w:t>
      </w:r>
    </w:p>
    <w:p w14:paraId="18FD518B" w14:textId="77777777" w:rsidR="003F4AA8" w:rsidRDefault="003F4AA8" w:rsidP="003F4AA8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Na sintaxe de índice temos:</w:t>
      </w:r>
    </w:p>
    <w:p w14:paraId="492E0861" w14:textId="425A5FAC" w:rsidR="003F4AA8" w:rsidRDefault="003F4AA8" w:rsidP="003F4AA8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typ"/>
          <w:color w:val="A67F59"/>
        </w:rPr>
        <w:t>Console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WriteLine</w:t>
      </w:r>
      <w:r>
        <w:rPr>
          <w:rStyle w:val="pun"/>
          <w:color w:val="999999"/>
        </w:rPr>
        <w:t>(</w:t>
      </w:r>
      <w:r>
        <w:rPr>
          <w:rStyle w:val="str"/>
          <w:color w:val="669900"/>
        </w:rPr>
        <w:t>"A última aula é "</w:t>
      </w:r>
      <w:r>
        <w:rPr>
          <w:rStyle w:val="pln"/>
          <w:color w:val="3D464D"/>
        </w:rPr>
        <w:t xml:space="preserve"> </w:t>
      </w:r>
      <w:r>
        <w:rPr>
          <w:rStyle w:val="pun"/>
          <w:color w:val="999999"/>
        </w:rPr>
        <w:t>+</w:t>
      </w:r>
      <w:r>
        <w:rPr>
          <w:rStyle w:val="pln"/>
          <w:color w:val="3D464D"/>
        </w:rPr>
        <w:t xml:space="preserve"> aulas</w:t>
      </w:r>
      <w:r>
        <w:rPr>
          <w:rStyle w:val="pun"/>
          <w:color w:val="999999"/>
        </w:rPr>
        <w:t>[</w:t>
      </w:r>
      <w:r>
        <w:rPr>
          <w:rStyle w:val="pln"/>
          <w:color w:val="3D464D"/>
        </w:rPr>
        <w:t>aulas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Count</w:t>
      </w:r>
      <w:r>
        <w:rPr>
          <w:rStyle w:val="pln"/>
          <w:color w:val="3D464D"/>
        </w:rPr>
        <w:t xml:space="preserve"> </w:t>
      </w:r>
      <w:r>
        <w:rPr>
          <w:rStyle w:val="pun"/>
          <w:color w:val="999999"/>
        </w:rPr>
        <w:t>-</w:t>
      </w:r>
      <w:r>
        <w:rPr>
          <w:rStyle w:val="pln"/>
          <w:color w:val="3D464D"/>
        </w:rPr>
        <w:t xml:space="preserve"> </w:t>
      </w:r>
      <w:r>
        <w:rPr>
          <w:rStyle w:val="lit"/>
          <w:color w:val="990055"/>
        </w:rPr>
        <w:t>1</w:t>
      </w:r>
      <w:r>
        <w:rPr>
          <w:rStyle w:val="pun"/>
          <w:color w:val="999999"/>
        </w:rPr>
        <w:t>]);</w:t>
      </w:r>
    </w:p>
    <w:p w14:paraId="060444A3" w14:textId="77777777" w:rsidR="003F4AA8" w:rsidRDefault="003F4AA8" w:rsidP="003F4AA8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Já usando LINQ, o método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Last()</w:t>
      </w:r>
      <w:r>
        <w:rPr>
          <w:color w:val="3D464D"/>
          <w:sz w:val="27"/>
          <w:szCs w:val="27"/>
        </w:rPr>
        <w:t> se torna bem mais legível!</w:t>
      </w:r>
    </w:p>
    <w:p w14:paraId="6CC9DB0F" w14:textId="20152280" w:rsidR="003F4AA8" w:rsidRDefault="003F4AA8" w:rsidP="003F4AA8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typ"/>
          <w:color w:val="A67F59"/>
        </w:rPr>
        <w:t>Console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WriteLine</w:t>
      </w:r>
      <w:r>
        <w:rPr>
          <w:rStyle w:val="pun"/>
          <w:color w:val="999999"/>
        </w:rPr>
        <w:t>(</w:t>
      </w:r>
      <w:r>
        <w:rPr>
          <w:rStyle w:val="str"/>
          <w:color w:val="669900"/>
        </w:rPr>
        <w:t>"A última aula é "</w:t>
      </w:r>
      <w:r>
        <w:rPr>
          <w:rStyle w:val="pln"/>
          <w:color w:val="3D464D"/>
        </w:rPr>
        <w:t xml:space="preserve"> </w:t>
      </w:r>
      <w:r>
        <w:rPr>
          <w:rStyle w:val="pun"/>
          <w:color w:val="999999"/>
        </w:rPr>
        <w:t>+</w:t>
      </w:r>
      <w:r>
        <w:rPr>
          <w:rStyle w:val="pln"/>
          <w:color w:val="3D464D"/>
        </w:rPr>
        <w:t xml:space="preserve"> aulas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Last</w:t>
      </w:r>
      <w:r>
        <w:rPr>
          <w:rStyle w:val="pun"/>
          <w:color w:val="999999"/>
        </w:rPr>
        <w:t>());</w:t>
      </w:r>
    </w:p>
    <w:p w14:paraId="16E5B0FC" w14:textId="77777777" w:rsidR="003F4AA8" w:rsidRDefault="003F4AA8" w:rsidP="003F4AA8">
      <w:pPr>
        <w:pStyle w:val="NormalWeb"/>
        <w:shd w:val="clear" w:color="auto" w:fill="F0F0F0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lastRenderedPageBreak/>
        <w:t>Gostou do LINQ? Aprenda o que há por trás dessa tecnologia de consultas de coleções, fazendo nossos cursos </w:t>
      </w:r>
      <w:hyperlink r:id="rId80" w:history="1">
        <w:r>
          <w:rPr>
            <w:rStyle w:val="Hyperlink"/>
            <w:sz w:val="27"/>
            <w:szCs w:val="27"/>
          </w:rPr>
          <w:t>LinQ parte 1</w:t>
        </w:r>
      </w:hyperlink>
      <w:r>
        <w:rPr>
          <w:color w:val="3D464D"/>
          <w:sz w:val="27"/>
          <w:szCs w:val="27"/>
        </w:rPr>
        <w:t> e </w:t>
      </w:r>
      <w:hyperlink r:id="rId81" w:history="1">
        <w:r>
          <w:rPr>
            <w:rStyle w:val="Hyperlink"/>
            <w:sz w:val="27"/>
            <w:szCs w:val="27"/>
          </w:rPr>
          <w:t>LinQ parte 2</w:t>
        </w:r>
      </w:hyperlink>
      <w:r>
        <w:rPr>
          <w:color w:val="3D464D"/>
          <w:sz w:val="27"/>
          <w:szCs w:val="27"/>
        </w:rPr>
        <w:t> aqui na Alura!</w:t>
      </w:r>
    </w:p>
    <w:p w14:paraId="04C361A2" w14:textId="77777777" w:rsidR="003F4AA8" w:rsidRDefault="003F4AA8" w:rsidP="003F4AA8">
      <w:pPr>
        <w:pStyle w:val="Ttulo1"/>
        <w:shd w:val="clear" w:color="auto" w:fill="FFFFFF"/>
        <w:spacing w:before="675" w:line="473" w:lineRule="atLeast"/>
        <w:rPr>
          <w:rFonts w:ascii="Open Sans" w:hAnsi="Open Sans" w:cs="Open Sans"/>
          <w:color w:val="3D464D"/>
          <w:spacing w:val="-8"/>
          <w:sz w:val="32"/>
          <w:szCs w:val="32"/>
        </w:rPr>
      </w:pPr>
      <w:bookmarkStart w:id="40" w:name="_Toc62147126"/>
      <w:r>
        <w:rPr>
          <w:rFonts w:ascii="Open Sans" w:hAnsi="Open Sans" w:cs="Open Sans"/>
          <w:color w:val="3D464D"/>
          <w:spacing w:val="-8"/>
          <w:sz w:val="32"/>
          <w:szCs w:val="32"/>
        </w:rPr>
        <w:t>Procurando elementos</w:t>
      </w:r>
      <w:bookmarkEnd w:id="40"/>
    </w:p>
    <w:p w14:paraId="56852C29" w14:textId="489F1276" w:rsidR="003F4AA8" w:rsidRDefault="003F4AA8" w:rsidP="003F4AA8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noProof/>
          <w:color w:val="3D464D"/>
          <w:sz w:val="27"/>
          <w:szCs w:val="27"/>
        </w:rPr>
        <w:drawing>
          <wp:inline distT="0" distB="0" distL="0" distR="0" wp14:anchorId="37395BB9" wp14:editId="0F40EBB4">
            <wp:extent cx="2860040" cy="956945"/>
            <wp:effectExtent l="0" t="0" r="0" b="0"/>
            <wp:docPr id="77" name="Image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0040" cy="956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FC1675" w14:textId="77777777" w:rsidR="003F4AA8" w:rsidRDefault="003F4AA8" w:rsidP="003F4AA8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Aproveitando um pouco mais das extensões do LINQ, vamos procurar agora algums elementos pelo seu conteúdo.</w:t>
      </w:r>
    </w:p>
    <w:p w14:paraId="5AF6601E" w14:textId="77777777" w:rsidR="003F4AA8" w:rsidRDefault="003F4AA8" w:rsidP="003F4AA8">
      <w:pPr>
        <w:pStyle w:val="Ttulo1"/>
        <w:shd w:val="clear" w:color="auto" w:fill="FFFFFF"/>
        <w:spacing w:before="675" w:line="473" w:lineRule="atLeast"/>
        <w:rPr>
          <w:rFonts w:ascii="Open Sans" w:hAnsi="Open Sans" w:cs="Open Sans"/>
          <w:color w:val="3D464D"/>
          <w:spacing w:val="-8"/>
          <w:sz w:val="32"/>
          <w:szCs w:val="32"/>
        </w:rPr>
      </w:pPr>
      <w:bookmarkStart w:id="41" w:name="_Toc62147127"/>
      <w:r>
        <w:rPr>
          <w:rFonts w:ascii="Open Sans" w:hAnsi="Open Sans" w:cs="Open Sans"/>
          <w:color w:val="3D464D"/>
          <w:spacing w:val="-8"/>
          <w:sz w:val="32"/>
          <w:szCs w:val="32"/>
        </w:rPr>
        <w:t>Encontrando a primeira ocorrência</w:t>
      </w:r>
      <w:bookmarkEnd w:id="41"/>
    </w:p>
    <w:p w14:paraId="38D24208" w14:textId="77777777" w:rsidR="003F4AA8" w:rsidRDefault="003F4AA8" w:rsidP="003F4AA8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rStyle w:val="Forte"/>
          <w:color w:val="3D464D"/>
          <w:sz w:val="27"/>
          <w:szCs w:val="27"/>
        </w:rPr>
        <w:t>"Qual é a primeira aula da lista que contém a palavra 'Trabalhando'"?</w:t>
      </w:r>
    </w:p>
    <w:p w14:paraId="753BEC4B" w14:textId="77777777" w:rsidR="003F4AA8" w:rsidRDefault="003F4AA8" w:rsidP="003F4AA8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Pra responder essa pergunta vamos usar o método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First()</w:t>
      </w:r>
      <w:r>
        <w:rPr>
          <w:color w:val="3D464D"/>
          <w:sz w:val="27"/>
          <w:szCs w:val="27"/>
        </w:rPr>
        <w:t> (lembra dele)?</w:t>
      </w:r>
    </w:p>
    <w:p w14:paraId="16E4ECB7" w14:textId="65D95A3F" w:rsidR="003F4AA8" w:rsidRDefault="003F4AA8" w:rsidP="003F4AA8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pln"/>
          <w:color w:val="3D464D"/>
        </w:rPr>
        <w:t>aulas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First</w:t>
      </w:r>
      <w:r>
        <w:rPr>
          <w:rStyle w:val="pun"/>
          <w:color w:val="999999"/>
        </w:rPr>
        <w:t>()</w:t>
      </w:r>
    </w:p>
    <w:p w14:paraId="6759D882" w14:textId="77777777" w:rsidR="003F4AA8" w:rsidRDefault="003F4AA8" w:rsidP="003F4AA8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Mas desta vez, vamos utilizar uma </w:t>
      </w:r>
      <w:r>
        <w:rPr>
          <w:rStyle w:val="nfase"/>
          <w:color w:val="3D464D"/>
          <w:sz w:val="27"/>
          <w:szCs w:val="27"/>
        </w:rPr>
        <w:t>sobrecarga</w:t>
      </w:r>
      <w:r>
        <w:rPr>
          <w:color w:val="3D464D"/>
          <w:sz w:val="27"/>
          <w:szCs w:val="27"/>
        </w:rPr>
        <w:t>, ou </w:t>
      </w:r>
      <w:r>
        <w:rPr>
          <w:rStyle w:val="nfase"/>
          <w:color w:val="3D464D"/>
          <w:sz w:val="27"/>
          <w:szCs w:val="27"/>
        </w:rPr>
        <w:t>overload</w:t>
      </w:r>
      <w:r>
        <w:rPr>
          <w:color w:val="3D464D"/>
          <w:sz w:val="27"/>
          <w:szCs w:val="27"/>
        </w:rPr>
        <w:t>, ou seja, uma </w:t>
      </w:r>
      <w:r>
        <w:rPr>
          <w:rStyle w:val="nfase"/>
          <w:color w:val="3D464D"/>
          <w:sz w:val="27"/>
          <w:szCs w:val="27"/>
        </w:rPr>
        <w:t>variação</w:t>
      </w:r>
      <w:r>
        <w:rPr>
          <w:color w:val="3D464D"/>
          <w:sz w:val="27"/>
          <w:szCs w:val="27"/>
        </w:rPr>
        <w:t> deste método, uma que aceita como parâmetro um </w:t>
      </w:r>
      <w:r>
        <w:rPr>
          <w:rStyle w:val="nfase"/>
          <w:color w:val="3D464D"/>
          <w:sz w:val="27"/>
          <w:szCs w:val="27"/>
        </w:rPr>
        <w:t>predicate</w:t>
      </w:r>
      <w:r>
        <w:rPr>
          <w:color w:val="3D464D"/>
          <w:sz w:val="27"/>
          <w:szCs w:val="27"/>
        </w:rPr>
        <w:t> (predicado) que descreve qual condição deve ser satisfeita nessa busca.</w:t>
      </w:r>
    </w:p>
    <w:p w14:paraId="7CD3DD9F" w14:textId="5E68033E" w:rsidR="003F4AA8" w:rsidRDefault="003F4AA8" w:rsidP="003F4AA8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pln"/>
          <w:color w:val="3D464D"/>
        </w:rPr>
        <w:t>aulas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First</w:t>
      </w:r>
      <w:r>
        <w:rPr>
          <w:rStyle w:val="pun"/>
          <w:color w:val="999999"/>
        </w:rPr>
        <w:t>(</w:t>
      </w:r>
      <w:r>
        <w:rPr>
          <w:rStyle w:val="pln"/>
          <w:color w:val="3D464D"/>
        </w:rPr>
        <w:t xml:space="preserve">aula </w:t>
      </w:r>
      <w:r>
        <w:rPr>
          <w:rStyle w:val="pun"/>
          <w:color w:val="999999"/>
        </w:rPr>
        <w:t>=&gt;</w:t>
      </w:r>
      <w:r>
        <w:rPr>
          <w:rStyle w:val="pln"/>
          <w:color w:val="3D464D"/>
        </w:rPr>
        <w:t xml:space="preserve"> </w:t>
      </w:r>
      <w:r>
        <w:rPr>
          <w:rStyle w:val="pun"/>
          <w:color w:val="999999"/>
        </w:rPr>
        <w:t>...))</w:t>
      </w:r>
    </w:p>
    <w:p w14:paraId="66EA1A44" w14:textId="77777777" w:rsidR="003F4AA8" w:rsidRDefault="003F4AA8" w:rsidP="003F4AA8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E acima, de novo, usamos expressão lambda... melhor você se acostumar com ela!</w:t>
      </w:r>
    </w:p>
    <w:p w14:paraId="3DFE8622" w14:textId="77777777" w:rsidR="003F4AA8" w:rsidRDefault="003F4AA8" w:rsidP="003F4AA8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A condição é: </w:t>
      </w:r>
      <w:r>
        <w:rPr>
          <w:rStyle w:val="Forte"/>
          <w:color w:val="3D464D"/>
          <w:sz w:val="27"/>
          <w:szCs w:val="27"/>
        </w:rPr>
        <w:t>que contém a palavra 'Trabalhando'</w:t>
      </w:r>
      <w:r>
        <w:rPr>
          <w:color w:val="3D464D"/>
          <w:sz w:val="27"/>
          <w:szCs w:val="27"/>
        </w:rPr>
        <w:t>.</w:t>
      </w:r>
    </w:p>
    <w:p w14:paraId="686CA19D" w14:textId="77777777" w:rsidR="003F4AA8" w:rsidRDefault="003F4AA8" w:rsidP="003F4AA8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Traduzindo isso para a nossa querida linguagem C#, fica assim:</w:t>
      </w:r>
    </w:p>
    <w:p w14:paraId="2A80E704" w14:textId="575151FD" w:rsidR="003F4AA8" w:rsidRDefault="003F4AA8" w:rsidP="003F4AA8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pln"/>
          <w:color w:val="3D464D"/>
        </w:rPr>
        <w:t>aulas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First</w:t>
      </w:r>
      <w:r>
        <w:rPr>
          <w:rStyle w:val="pun"/>
          <w:color w:val="999999"/>
        </w:rPr>
        <w:t>(</w:t>
      </w:r>
      <w:r>
        <w:rPr>
          <w:rStyle w:val="pln"/>
          <w:color w:val="3D464D"/>
        </w:rPr>
        <w:t xml:space="preserve">aula </w:t>
      </w:r>
      <w:r>
        <w:rPr>
          <w:rStyle w:val="pun"/>
          <w:color w:val="999999"/>
        </w:rPr>
        <w:t>=&gt;</w:t>
      </w:r>
      <w:r>
        <w:rPr>
          <w:rStyle w:val="pln"/>
          <w:color w:val="3D464D"/>
        </w:rPr>
        <w:t xml:space="preserve"> aula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Contains</w:t>
      </w:r>
      <w:r>
        <w:rPr>
          <w:rStyle w:val="pun"/>
          <w:color w:val="999999"/>
        </w:rPr>
        <w:t>(</w:t>
      </w:r>
      <w:r>
        <w:rPr>
          <w:rStyle w:val="str"/>
          <w:color w:val="669900"/>
        </w:rPr>
        <w:t>"Trabalhando"</w:t>
      </w:r>
      <w:r>
        <w:rPr>
          <w:rStyle w:val="pun"/>
          <w:color w:val="999999"/>
        </w:rPr>
        <w:t>))</w:t>
      </w:r>
    </w:p>
    <w:p w14:paraId="2E2B5C45" w14:textId="77777777" w:rsidR="003F4AA8" w:rsidRDefault="003F4AA8" w:rsidP="003F4AA8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Colocando tudo junto, imprimimos o resultado no console:</w:t>
      </w:r>
    </w:p>
    <w:p w14:paraId="507F9869" w14:textId="77777777" w:rsidR="003F4AA8" w:rsidRDefault="003F4AA8" w:rsidP="003F4AA8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typ"/>
          <w:color w:val="A67F59"/>
        </w:rPr>
        <w:t>Console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WriteLine</w:t>
      </w:r>
      <w:r>
        <w:rPr>
          <w:rStyle w:val="pun"/>
          <w:color w:val="999999"/>
        </w:rPr>
        <w:t>(</w:t>
      </w:r>
      <w:r>
        <w:rPr>
          <w:rStyle w:val="str"/>
          <w:color w:val="669900"/>
        </w:rPr>
        <w:t>"A primeira aula 'Trabalhando' é: "</w:t>
      </w:r>
    </w:p>
    <w:p w14:paraId="4A06C9B6" w14:textId="65C34966" w:rsidR="003F4AA8" w:rsidRDefault="003F4AA8" w:rsidP="003F4AA8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pln"/>
          <w:color w:val="3D464D"/>
        </w:rPr>
        <w:t xml:space="preserve">    </w:t>
      </w:r>
      <w:r>
        <w:rPr>
          <w:rStyle w:val="pun"/>
          <w:color w:val="999999"/>
        </w:rPr>
        <w:t>+</w:t>
      </w:r>
      <w:r>
        <w:rPr>
          <w:rStyle w:val="pln"/>
          <w:color w:val="3D464D"/>
        </w:rPr>
        <w:t xml:space="preserve"> aulas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First</w:t>
      </w:r>
      <w:r>
        <w:rPr>
          <w:rStyle w:val="pun"/>
          <w:color w:val="999999"/>
        </w:rPr>
        <w:t>(</w:t>
      </w:r>
      <w:r>
        <w:rPr>
          <w:rStyle w:val="pln"/>
          <w:color w:val="3D464D"/>
        </w:rPr>
        <w:t xml:space="preserve">aula </w:t>
      </w:r>
      <w:r>
        <w:rPr>
          <w:rStyle w:val="pun"/>
          <w:color w:val="999999"/>
        </w:rPr>
        <w:t>=&gt;</w:t>
      </w:r>
      <w:r>
        <w:rPr>
          <w:rStyle w:val="pln"/>
          <w:color w:val="3D464D"/>
        </w:rPr>
        <w:t xml:space="preserve"> aula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Contains</w:t>
      </w:r>
      <w:r>
        <w:rPr>
          <w:rStyle w:val="pun"/>
          <w:color w:val="999999"/>
        </w:rPr>
        <w:t>(</w:t>
      </w:r>
      <w:r>
        <w:rPr>
          <w:rStyle w:val="str"/>
          <w:color w:val="669900"/>
        </w:rPr>
        <w:t>"Trabalhando"</w:t>
      </w:r>
      <w:r>
        <w:rPr>
          <w:rStyle w:val="pun"/>
          <w:color w:val="999999"/>
        </w:rPr>
        <w:t>)));</w:t>
      </w:r>
    </w:p>
    <w:p w14:paraId="01753598" w14:textId="77777777" w:rsidR="003F4AA8" w:rsidRDefault="003F4AA8" w:rsidP="003F4AA8">
      <w:pPr>
        <w:pStyle w:val="Ttulo1"/>
        <w:shd w:val="clear" w:color="auto" w:fill="FFFFFF"/>
        <w:spacing w:before="675" w:line="473" w:lineRule="atLeast"/>
        <w:rPr>
          <w:rFonts w:ascii="Open Sans" w:hAnsi="Open Sans" w:cs="Open Sans"/>
          <w:color w:val="3D464D"/>
          <w:spacing w:val="-8"/>
          <w:sz w:val="32"/>
          <w:szCs w:val="32"/>
        </w:rPr>
      </w:pPr>
      <w:bookmarkStart w:id="42" w:name="_Toc62147128"/>
      <w:r>
        <w:rPr>
          <w:rFonts w:ascii="Open Sans" w:hAnsi="Open Sans" w:cs="Open Sans"/>
          <w:color w:val="3D464D"/>
          <w:spacing w:val="-8"/>
          <w:sz w:val="32"/>
          <w:szCs w:val="32"/>
        </w:rPr>
        <w:lastRenderedPageBreak/>
        <w:t>Encontrando a última ocorrência</w:t>
      </w:r>
      <w:bookmarkEnd w:id="42"/>
    </w:p>
    <w:p w14:paraId="0895BFF8" w14:textId="77777777" w:rsidR="003F4AA8" w:rsidRDefault="003F4AA8" w:rsidP="003F4AA8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E pra pegar a última aula da lista com a palavra "Trabalhando"?</w:t>
      </w:r>
    </w:p>
    <w:p w14:paraId="73F245F6" w14:textId="77777777" w:rsidR="003F4AA8" w:rsidRDefault="003F4AA8" w:rsidP="003F4AA8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Mesma coisa, só que usamos agora o método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Last()</w:t>
      </w:r>
      <w:r>
        <w:rPr>
          <w:color w:val="3D464D"/>
          <w:sz w:val="27"/>
          <w:szCs w:val="27"/>
        </w:rPr>
        <w:t>:</w:t>
      </w:r>
    </w:p>
    <w:p w14:paraId="3072F4E7" w14:textId="77777777" w:rsidR="003F4AA8" w:rsidRDefault="003F4AA8" w:rsidP="003F4AA8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typ"/>
          <w:color w:val="A67F59"/>
        </w:rPr>
        <w:t>Console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WriteLine</w:t>
      </w:r>
      <w:r>
        <w:rPr>
          <w:rStyle w:val="pun"/>
          <w:color w:val="999999"/>
        </w:rPr>
        <w:t>(</w:t>
      </w:r>
      <w:r>
        <w:rPr>
          <w:rStyle w:val="str"/>
          <w:color w:val="669900"/>
        </w:rPr>
        <w:t>"A última aula 'Trabalhando' é: "</w:t>
      </w:r>
    </w:p>
    <w:p w14:paraId="452A0DD2" w14:textId="0FE3BCE0" w:rsidR="003F4AA8" w:rsidRDefault="003F4AA8" w:rsidP="003F4AA8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pln"/>
          <w:color w:val="3D464D"/>
        </w:rPr>
        <w:t xml:space="preserve">    </w:t>
      </w:r>
      <w:r>
        <w:rPr>
          <w:rStyle w:val="pun"/>
          <w:color w:val="999999"/>
        </w:rPr>
        <w:t>+</w:t>
      </w:r>
      <w:r>
        <w:rPr>
          <w:rStyle w:val="pln"/>
          <w:color w:val="3D464D"/>
        </w:rPr>
        <w:t xml:space="preserve"> aulas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Last</w:t>
      </w:r>
      <w:r>
        <w:rPr>
          <w:rStyle w:val="pun"/>
          <w:color w:val="999999"/>
        </w:rPr>
        <w:t>(</w:t>
      </w:r>
      <w:r>
        <w:rPr>
          <w:rStyle w:val="pln"/>
          <w:color w:val="3D464D"/>
        </w:rPr>
        <w:t xml:space="preserve">aula </w:t>
      </w:r>
      <w:r>
        <w:rPr>
          <w:rStyle w:val="pun"/>
          <w:color w:val="999999"/>
        </w:rPr>
        <w:t>=&gt;</w:t>
      </w:r>
      <w:r>
        <w:rPr>
          <w:rStyle w:val="pln"/>
          <w:color w:val="3D464D"/>
        </w:rPr>
        <w:t xml:space="preserve"> aula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Contains</w:t>
      </w:r>
      <w:r>
        <w:rPr>
          <w:rStyle w:val="pun"/>
          <w:color w:val="999999"/>
        </w:rPr>
        <w:t>(</w:t>
      </w:r>
      <w:r>
        <w:rPr>
          <w:rStyle w:val="str"/>
          <w:color w:val="669900"/>
        </w:rPr>
        <w:t>"Trabalhando"</w:t>
      </w:r>
      <w:r>
        <w:rPr>
          <w:rStyle w:val="pun"/>
          <w:color w:val="999999"/>
        </w:rPr>
        <w:t>)));</w:t>
      </w:r>
    </w:p>
    <w:p w14:paraId="79610B33" w14:textId="77777777" w:rsidR="003F4AA8" w:rsidRDefault="003F4AA8" w:rsidP="003F4AA8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rStyle w:val="Forte"/>
          <w:color w:val="3D464D"/>
          <w:sz w:val="27"/>
          <w:szCs w:val="27"/>
        </w:rPr>
        <w:t>Mas há um problema nesses métodos</w:t>
      </w:r>
      <w:r>
        <w:rPr>
          <w:color w:val="3D464D"/>
          <w:sz w:val="27"/>
          <w:szCs w:val="27"/>
        </w:rPr>
        <w:t>: se nenhum elemento for encontrado, tomaremos um erro!</w:t>
      </w:r>
    </w:p>
    <w:p w14:paraId="1AF7A289" w14:textId="2ED1A9A7" w:rsidR="003F4AA8" w:rsidRDefault="003F4AA8" w:rsidP="003F4AA8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typ"/>
          <w:color w:val="A67F59"/>
        </w:rPr>
        <w:t>System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InvalidOperationException</w:t>
      </w:r>
      <w:r>
        <w:rPr>
          <w:rStyle w:val="pun"/>
          <w:color w:val="999999"/>
        </w:rPr>
        <w:t>:</w:t>
      </w:r>
      <w:r>
        <w:rPr>
          <w:rStyle w:val="pln"/>
          <w:color w:val="3D464D"/>
        </w:rPr>
        <w:t xml:space="preserve"> </w:t>
      </w:r>
      <w:r>
        <w:rPr>
          <w:rStyle w:val="str"/>
          <w:color w:val="669900"/>
        </w:rPr>
        <w:t>'A sequência não contém elementos de correspondência'</w:t>
      </w:r>
    </w:p>
    <w:p w14:paraId="292310C0" w14:textId="77777777" w:rsidR="003F4AA8" w:rsidRDefault="003F4AA8" w:rsidP="003F4AA8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Então, nesse caso, podemos resolver o problema com um método similar, que devolve o valor </w:t>
      </w:r>
      <w:r>
        <w:rPr>
          <w:rStyle w:val="nfase"/>
          <w:color w:val="3D464D"/>
          <w:sz w:val="27"/>
          <w:szCs w:val="27"/>
        </w:rPr>
        <w:t>default</w:t>
      </w:r>
      <w:r>
        <w:rPr>
          <w:color w:val="3D464D"/>
          <w:sz w:val="27"/>
          <w:szCs w:val="27"/>
        </w:rPr>
        <w:t> caso não haja ocorrências:</w:t>
      </w:r>
    </w:p>
    <w:p w14:paraId="41466B51" w14:textId="77777777" w:rsidR="003F4AA8" w:rsidRDefault="003F4AA8" w:rsidP="003F4AA8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typ"/>
          <w:color w:val="A67F59"/>
        </w:rPr>
        <w:t>Console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WriteLine</w:t>
      </w:r>
      <w:r>
        <w:rPr>
          <w:rStyle w:val="pun"/>
          <w:color w:val="999999"/>
        </w:rPr>
        <w:t>(</w:t>
      </w:r>
      <w:r>
        <w:rPr>
          <w:rStyle w:val="str"/>
          <w:color w:val="669900"/>
        </w:rPr>
        <w:t>"A primeira aula 'Conclusão' é: "</w:t>
      </w:r>
    </w:p>
    <w:p w14:paraId="458FECE6" w14:textId="3C664210" w:rsidR="003F4AA8" w:rsidRDefault="003F4AA8" w:rsidP="003F4AA8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pln"/>
          <w:color w:val="3D464D"/>
        </w:rPr>
        <w:t xml:space="preserve">    </w:t>
      </w:r>
      <w:r>
        <w:rPr>
          <w:rStyle w:val="pun"/>
          <w:color w:val="999999"/>
        </w:rPr>
        <w:t>+</w:t>
      </w:r>
      <w:r>
        <w:rPr>
          <w:rStyle w:val="pln"/>
          <w:color w:val="3D464D"/>
        </w:rPr>
        <w:t xml:space="preserve"> aulas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FirstOrDefault</w:t>
      </w:r>
      <w:r>
        <w:rPr>
          <w:rStyle w:val="pun"/>
          <w:color w:val="999999"/>
        </w:rPr>
        <w:t>(</w:t>
      </w:r>
      <w:r>
        <w:rPr>
          <w:rStyle w:val="pln"/>
          <w:color w:val="3D464D"/>
        </w:rPr>
        <w:t xml:space="preserve">aula </w:t>
      </w:r>
      <w:r>
        <w:rPr>
          <w:rStyle w:val="pun"/>
          <w:color w:val="999999"/>
        </w:rPr>
        <w:t>=&gt;</w:t>
      </w:r>
      <w:r>
        <w:rPr>
          <w:rStyle w:val="pln"/>
          <w:color w:val="3D464D"/>
        </w:rPr>
        <w:t xml:space="preserve"> aula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Contains</w:t>
      </w:r>
      <w:r>
        <w:rPr>
          <w:rStyle w:val="pun"/>
          <w:color w:val="999999"/>
        </w:rPr>
        <w:t>(</w:t>
      </w:r>
      <w:r>
        <w:rPr>
          <w:rStyle w:val="str"/>
          <w:color w:val="669900"/>
        </w:rPr>
        <w:t>"Conclusão"</w:t>
      </w:r>
      <w:r>
        <w:rPr>
          <w:rStyle w:val="pun"/>
          <w:color w:val="999999"/>
        </w:rPr>
        <w:t>)));</w:t>
      </w:r>
    </w:p>
    <w:p w14:paraId="3D8011AA" w14:textId="77777777" w:rsidR="003F4AA8" w:rsidRDefault="003F4AA8" w:rsidP="003F4AA8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E o que seria, exatamente, esse </w:t>
      </w:r>
      <w:r>
        <w:rPr>
          <w:rStyle w:val="nfase"/>
          <w:color w:val="3D464D"/>
          <w:sz w:val="27"/>
          <w:szCs w:val="27"/>
        </w:rPr>
        <w:t>valor default</w:t>
      </w:r>
      <w:r>
        <w:rPr>
          <w:color w:val="3D464D"/>
          <w:sz w:val="27"/>
          <w:szCs w:val="27"/>
        </w:rPr>
        <w:t>? Depende. Em um objeto ou string, seria um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null</w:t>
      </w:r>
      <w:r>
        <w:rPr>
          <w:color w:val="3D464D"/>
          <w:sz w:val="27"/>
          <w:szCs w:val="27"/>
        </w:rPr>
        <w:t>. Em um decimal, double, etc. seria um zero. E assim por diante.</w:t>
      </w:r>
    </w:p>
    <w:p w14:paraId="753285FD" w14:textId="77777777" w:rsidR="003F4AA8" w:rsidRDefault="003F4AA8" w:rsidP="003F4AA8">
      <w:pPr>
        <w:pStyle w:val="Ttulo1"/>
        <w:shd w:val="clear" w:color="auto" w:fill="FFFFFF"/>
        <w:spacing w:before="675" w:line="473" w:lineRule="atLeast"/>
        <w:rPr>
          <w:rFonts w:ascii="Open Sans" w:hAnsi="Open Sans" w:cs="Open Sans"/>
          <w:color w:val="3D464D"/>
          <w:spacing w:val="-8"/>
          <w:sz w:val="32"/>
          <w:szCs w:val="32"/>
        </w:rPr>
      </w:pPr>
      <w:bookmarkStart w:id="43" w:name="_Toc62147129"/>
      <w:r>
        <w:rPr>
          <w:rFonts w:ascii="Open Sans" w:hAnsi="Open Sans" w:cs="Open Sans"/>
          <w:color w:val="3D464D"/>
          <w:spacing w:val="-8"/>
          <w:sz w:val="32"/>
          <w:szCs w:val="32"/>
        </w:rPr>
        <w:t>Revertendo lista</w:t>
      </w:r>
      <w:bookmarkEnd w:id="43"/>
    </w:p>
    <w:p w14:paraId="2E4B35F2" w14:textId="1B39338D" w:rsidR="003F4AA8" w:rsidRDefault="003F4AA8" w:rsidP="003F4AA8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noProof/>
          <w:color w:val="3D464D"/>
          <w:sz w:val="27"/>
          <w:szCs w:val="27"/>
        </w:rPr>
        <w:drawing>
          <wp:inline distT="0" distB="0" distL="0" distR="0" wp14:anchorId="2E809ED3" wp14:editId="6C693593">
            <wp:extent cx="2860040" cy="1148080"/>
            <wp:effectExtent l="0" t="0" r="0" b="0"/>
            <wp:docPr id="76" name="Image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0040" cy="1148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614248" w14:textId="77777777" w:rsidR="003F4AA8" w:rsidRDefault="003F4AA8" w:rsidP="003F4AA8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Para reverter a ordem de uma lista, usamos o método conhecido,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Reverse</w:t>
      </w:r>
      <w:r>
        <w:rPr>
          <w:color w:val="3D464D"/>
          <w:sz w:val="27"/>
          <w:szCs w:val="27"/>
        </w:rPr>
        <w:t>:</w:t>
      </w:r>
    </w:p>
    <w:p w14:paraId="2C3894EE" w14:textId="77777777" w:rsidR="003F4AA8" w:rsidRDefault="003F4AA8" w:rsidP="003F4AA8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>aulas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Reverse</w:t>
      </w:r>
      <w:r>
        <w:rPr>
          <w:rStyle w:val="pun"/>
          <w:color w:val="999999"/>
        </w:rPr>
        <w:t>();</w:t>
      </w:r>
    </w:p>
    <w:p w14:paraId="11B640F6" w14:textId="3A0123D9" w:rsidR="003F4AA8" w:rsidRDefault="003F4AA8" w:rsidP="003F4AA8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typ"/>
          <w:color w:val="A67F59"/>
        </w:rPr>
        <w:t>Imprimir</w:t>
      </w:r>
      <w:r>
        <w:rPr>
          <w:rStyle w:val="pun"/>
          <w:color w:val="999999"/>
        </w:rPr>
        <w:t>(</w:t>
      </w:r>
      <w:r>
        <w:rPr>
          <w:rStyle w:val="pln"/>
          <w:color w:val="3D464D"/>
        </w:rPr>
        <w:t>aulas</w:t>
      </w:r>
      <w:r>
        <w:rPr>
          <w:rStyle w:val="pun"/>
          <w:color w:val="999999"/>
        </w:rPr>
        <w:t>);</w:t>
      </w:r>
    </w:p>
    <w:p w14:paraId="17E6D052" w14:textId="77777777" w:rsidR="003F4AA8" w:rsidRDefault="003F4AA8" w:rsidP="003F4AA8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Mas qual a diferença para o método que usamos em arrays? Apenas o fato de que esse método não é estático.</w:t>
      </w:r>
    </w:p>
    <w:p w14:paraId="0CD2A10D" w14:textId="77777777" w:rsidR="003F4AA8" w:rsidRDefault="003F4AA8" w:rsidP="003F4AA8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E se quisermos voltar a lista para sua ordem original, basta executar o método novamente:</w:t>
      </w:r>
    </w:p>
    <w:p w14:paraId="0779193D" w14:textId="77777777" w:rsidR="003F4AA8" w:rsidRDefault="003F4AA8" w:rsidP="003F4AA8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>aulas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Reverse</w:t>
      </w:r>
      <w:r>
        <w:rPr>
          <w:rStyle w:val="pun"/>
          <w:color w:val="999999"/>
        </w:rPr>
        <w:t>();</w:t>
      </w:r>
    </w:p>
    <w:p w14:paraId="4BC9DE66" w14:textId="58C912F9" w:rsidR="003F4AA8" w:rsidRDefault="003F4AA8" w:rsidP="003F4AA8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typ"/>
          <w:color w:val="A67F59"/>
        </w:rPr>
        <w:t>Imprimir</w:t>
      </w:r>
      <w:r>
        <w:rPr>
          <w:rStyle w:val="pun"/>
          <w:color w:val="999999"/>
        </w:rPr>
        <w:t>(</w:t>
      </w:r>
      <w:r>
        <w:rPr>
          <w:rStyle w:val="pln"/>
          <w:color w:val="3D464D"/>
        </w:rPr>
        <w:t>aulas</w:t>
      </w:r>
      <w:r>
        <w:rPr>
          <w:rStyle w:val="pun"/>
          <w:color w:val="999999"/>
        </w:rPr>
        <w:t>);</w:t>
      </w:r>
    </w:p>
    <w:p w14:paraId="1A65D376" w14:textId="77777777" w:rsidR="003F4AA8" w:rsidRDefault="003F4AA8" w:rsidP="003F4AA8">
      <w:pPr>
        <w:pStyle w:val="Ttulo1"/>
        <w:shd w:val="clear" w:color="auto" w:fill="FFFFFF"/>
        <w:spacing w:before="675" w:line="473" w:lineRule="atLeast"/>
        <w:rPr>
          <w:rFonts w:ascii="Open Sans" w:hAnsi="Open Sans" w:cs="Open Sans"/>
          <w:color w:val="3D464D"/>
          <w:spacing w:val="-8"/>
          <w:sz w:val="32"/>
          <w:szCs w:val="32"/>
        </w:rPr>
      </w:pPr>
      <w:bookmarkStart w:id="44" w:name="_Toc62147130"/>
      <w:r>
        <w:rPr>
          <w:rFonts w:ascii="Open Sans" w:hAnsi="Open Sans" w:cs="Open Sans"/>
          <w:color w:val="3D464D"/>
          <w:spacing w:val="-8"/>
          <w:sz w:val="32"/>
          <w:szCs w:val="32"/>
        </w:rPr>
        <w:lastRenderedPageBreak/>
        <w:t>Removendo um elemento</w:t>
      </w:r>
      <w:bookmarkEnd w:id="44"/>
    </w:p>
    <w:p w14:paraId="4F6E18A1" w14:textId="73799023" w:rsidR="003F4AA8" w:rsidRDefault="003F4AA8" w:rsidP="003F4AA8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noProof/>
          <w:color w:val="3D464D"/>
          <w:sz w:val="27"/>
          <w:szCs w:val="27"/>
        </w:rPr>
        <w:drawing>
          <wp:inline distT="0" distB="0" distL="0" distR="0" wp14:anchorId="1759DD98" wp14:editId="7FE0F08F">
            <wp:extent cx="4763135" cy="3147060"/>
            <wp:effectExtent l="0" t="0" r="0" b="0"/>
            <wp:docPr id="75" name="Image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135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B3AC42" w14:textId="77777777" w:rsidR="003F4AA8" w:rsidRDefault="003F4AA8" w:rsidP="003F4AA8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Podemos remover o elemento de uma lista pela sua posição.</w:t>
      </w:r>
    </w:p>
    <w:p w14:paraId="00E43CAB" w14:textId="77777777" w:rsidR="003F4AA8" w:rsidRDefault="003F4AA8" w:rsidP="003F4AA8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Nesse caso, passando o índice desejado. Se é o último, então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índice = aulas.Count - 1</w:t>
      </w:r>
      <w:r>
        <w:rPr>
          <w:color w:val="3D464D"/>
          <w:sz w:val="27"/>
          <w:szCs w:val="27"/>
        </w:rPr>
        <w:t>.</w:t>
      </w:r>
    </w:p>
    <w:p w14:paraId="4EF813AF" w14:textId="77777777" w:rsidR="003F4AA8" w:rsidRDefault="003F4AA8" w:rsidP="003F4AA8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>aulas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RemoveAt</w:t>
      </w:r>
      <w:r>
        <w:rPr>
          <w:rStyle w:val="pun"/>
          <w:color w:val="999999"/>
        </w:rPr>
        <w:t>(</w:t>
      </w:r>
      <w:r>
        <w:rPr>
          <w:rStyle w:val="pln"/>
          <w:color w:val="3D464D"/>
        </w:rPr>
        <w:t>aulas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Count</w:t>
      </w:r>
      <w:r>
        <w:rPr>
          <w:rStyle w:val="pln"/>
          <w:color w:val="3D464D"/>
        </w:rPr>
        <w:t xml:space="preserve"> </w:t>
      </w:r>
      <w:r>
        <w:rPr>
          <w:rStyle w:val="pun"/>
          <w:color w:val="999999"/>
        </w:rPr>
        <w:t>-</w:t>
      </w:r>
      <w:r>
        <w:rPr>
          <w:rStyle w:val="pln"/>
          <w:color w:val="3D464D"/>
        </w:rPr>
        <w:t xml:space="preserve"> </w:t>
      </w:r>
      <w:r>
        <w:rPr>
          <w:rStyle w:val="lit"/>
          <w:color w:val="990055"/>
        </w:rPr>
        <w:t>1</w:t>
      </w:r>
      <w:r>
        <w:rPr>
          <w:rStyle w:val="pun"/>
          <w:color w:val="999999"/>
        </w:rPr>
        <w:t>);</w:t>
      </w:r>
    </w:p>
    <w:p w14:paraId="1E17F6D2" w14:textId="34E9BDD0" w:rsidR="003F4AA8" w:rsidRDefault="003F4AA8" w:rsidP="003F4AA8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typ"/>
          <w:color w:val="A67F59"/>
        </w:rPr>
        <w:t>Imprimir</w:t>
      </w:r>
      <w:r>
        <w:rPr>
          <w:rStyle w:val="pun"/>
          <w:color w:val="999999"/>
        </w:rPr>
        <w:t>(</w:t>
      </w:r>
      <w:r>
        <w:rPr>
          <w:rStyle w:val="pln"/>
          <w:color w:val="3D464D"/>
        </w:rPr>
        <w:t>aulas</w:t>
      </w:r>
      <w:r>
        <w:rPr>
          <w:rStyle w:val="pun"/>
          <w:color w:val="999999"/>
        </w:rPr>
        <w:t>);</w:t>
      </w:r>
    </w:p>
    <w:p w14:paraId="186497DB" w14:textId="77777777" w:rsidR="003F4AA8" w:rsidRDefault="003F4AA8" w:rsidP="003F4AA8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Se você precisar remover uma </w:t>
      </w:r>
      <w:r>
        <w:rPr>
          <w:rStyle w:val="nfase"/>
          <w:color w:val="3D464D"/>
          <w:sz w:val="27"/>
          <w:szCs w:val="27"/>
        </w:rPr>
        <w:t>região</w:t>
      </w:r>
      <w:r>
        <w:rPr>
          <w:color w:val="3D464D"/>
          <w:sz w:val="27"/>
          <w:szCs w:val="27"/>
        </w:rPr>
        <w:t> de uma lista, o caminho é o método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RemoveRange</w:t>
      </w:r>
      <w:r>
        <w:rPr>
          <w:color w:val="3D464D"/>
          <w:sz w:val="27"/>
          <w:szCs w:val="27"/>
        </w:rPr>
        <w:t>.</w:t>
      </w:r>
    </w:p>
    <w:p w14:paraId="66225D8F" w14:textId="77777777" w:rsidR="003F4AA8" w:rsidRDefault="003F4AA8" w:rsidP="003F4AA8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Vamos mostrar um exemplo de remoção da última e penúltima aulas da lista:</w:t>
      </w:r>
    </w:p>
    <w:p w14:paraId="4F6C2F35" w14:textId="77777777" w:rsidR="003F4AA8" w:rsidRDefault="003F4AA8" w:rsidP="003F4AA8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>aulas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RemoveRange</w:t>
      </w:r>
      <w:r>
        <w:rPr>
          <w:rStyle w:val="pun"/>
          <w:color w:val="999999"/>
        </w:rPr>
        <w:t>(</w:t>
      </w:r>
      <w:r>
        <w:rPr>
          <w:rStyle w:val="pln"/>
          <w:color w:val="3D464D"/>
        </w:rPr>
        <w:t>aulas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Count</w:t>
      </w:r>
      <w:r>
        <w:rPr>
          <w:rStyle w:val="pln"/>
          <w:color w:val="3D464D"/>
        </w:rPr>
        <w:t xml:space="preserve"> </w:t>
      </w:r>
      <w:r>
        <w:rPr>
          <w:rStyle w:val="pun"/>
          <w:color w:val="999999"/>
        </w:rPr>
        <w:t>-</w:t>
      </w:r>
      <w:r>
        <w:rPr>
          <w:rStyle w:val="pln"/>
          <w:color w:val="3D464D"/>
        </w:rPr>
        <w:t xml:space="preserve"> </w:t>
      </w:r>
      <w:r>
        <w:rPr>
          <w:rStyle w:val="lit"/>
          <w:color w:val="990055"/>
        </w:rPr>
        <w:t>2</w:t>
      </w:r>
      <w:r>
        <w:rPr>
          <w:rStyle w:val="pun"/>
          <w:color w:val="999999"/>
        </w:rPr>
        <w:t>,</w:t>
      </w:r>
      <w:r>
        <w:rPr>
          <w:rStyle w:val="pln"/>
          <w:color w:val="3D464D"/>
        </w:rPr>
        <w:t xml:space="preserve"> </w:t>
      </w:r>
      <w:r>
        <w:rPr>
          <w:rStyle w:val="lit"/>
          <w:color w:val="990055"/>
        </w:rPr>
        <w:t>2</w:t>
      </w:r>
      <w:r>
        <w:rPr>
          <w:rStyle w:val="pun"/>
          <w:color w:val="999999"/>
        </w:rPr>
        <w:t>);</w:t>
      </w:r>
    </w:p>
    <w:p w14:paraId="045BF28D" w14:textId="0623A8DC" w:rsidR="003F4AA8" w:rsidRDefault="003F4AA8" w:rsidP="003F4AA8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typ"/>
          <w:color w:val="A67F59"/>
        </w:rPr>
        <w:t>Imprimir</w:t>
      </w:r>
      <w:r>
        <w:rPr>
          <w:rStyle w:val="pun"/>
          <w:color w:val="999999"/>
        </w:rPr>
        <w:t>(</w:t>
      </w:r>
      <w:r>
        <w:rPr>
          <w:rStyle w:val="pln"/>
          <w:color w:val="3D464D"/>
        </w:rPr>
        <w:t>clone</w:t>
      </w:r>
      <w:r>
        <w:rPr>
          <w:rStyle w:val="pun"/>
          <w:color w:val="999999"/>
        </w:rPr>
        <w:t>);</w:t>
      </w:r>
    </w:p>
    <w:p w14:paraId="5674CD15" w14:textId="77777777" w:rsidR="003F4AA8" w:rsidRDefault="003F4AA8" w:rsidP="003F4AA8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O método acima remove uma região (range) que começa no penúltimo elemento (</w:t>
      </w:r>
      <w:r>
        <w:rPr>
          <w:rStyle w:val="CdigoHTML"/>
          <w:color w:val="3D464D"/>
          <w:sz w:val="23"/>
          <w:szCs w:val="23"/>
          <w:shd w:val="clear" w:color="auto" w:fill="F0F3F5"/>
        </w:rPr>
        <w:t>aulas.Count - 2</w:t>
      </w:r>
      <w:r>
        <w:rPr>
          <w:color w:val="3D464D"/>
          <w:sz w:val="27"/>
          <w:szCs w:val="27"/>
        </w:rPr>
        <w:t>) e abrange 2 elementos.</w:t>
      </w:r>
    </w:p>
    <w:p w14:paraId="59EC91DE" w14:textId="77777777" w:rsidR="003F4AA8" w:rsidRDefault="003F4AA8" w:rsidP="003F4AA8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Mas também podemos remover elemento pelo seu conteúdo. Se nossa lista é de strings, temos que passar uma string como parâmetro:</w:t>
      </w:r>
    </w:p>
    <w:p w14:paraId="63A4D96C" w14:textId="77777777" w:rsidR="003F4AA8" w:rsidRDefault="003F4AA8" w:rsidP="003F4AA8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>aulas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Remove</w:t>
      </w:r>
      <w:r>
        <w:rPr>
          <w:rStyle w:val="pun"/>
          <w:color w:val="999999"/>
        </w:rPr>
        <w:t>(</w:t>
      </w:r>
      <w:r>
        <w:rPr>
          <w:rStyle w:val="str"/>
          <w:color w:val="669900"/>
        </w:rPr>
        <w:t>"Conclusão"</w:t>
      </w:r>
      <w:r>
        <w:rPr>
          <w:rStyle w:val="pun"/>
          <w:color w:val="999999"/>
        </w:rPr>
        <w:t>);</w:t>
      </w:r>
    </w:p>
    <w:p w14:paraId="4635F407" w14:textId="2111C0AA" w:rsidR="003F4AA8" w:rsidRDefault="003F4AA8" w:rsidP="003F4AA8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typ"/>
          <w:color w:val="A67F59"/>
        </w:rPr>
        <w:t>Imprimir</w:t>
      </w:r>
      <w:r>
        <w:rPr>
          <w:rStyle w:val="pun"/>
          <w:color w:val="999999"/>
        </w:rPr>
        <w:t>(</w:t>
      </w:r>
      <w:r>
        <w:rPr>
          <w:rStyle w:val="pln"/>
          <w:color w:val="3D464D"/>
        </w:rPr>
        <w:t>aulas</w:t>
      </w:r>
      <w:r>
        <w:rPr>
          <w:rStyle w:val="pun"/>
          <w:color w:val="999999"/>
        </w:rPr>
        <w:t>);</w:t>
      </w:r>
    </w:p>
    <w:p w14:paraId="1EDF8AAF" w14:textId="77777777" w:rsidR="003F4AA8" w:rsidRDefault="003F4AA8" w:rsidP="003F4AA8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Lembre-se de que uma lista é uma coleção dinâmica! Perceba que todos esses métodos para </w:t>
      </w:r>
      <w:r>
        <w:rPr>
          <w:rStyle w:val="nfase"/>
          <w:color w:val="3D464D"/>
          <w:sz w:val="27"/>
          <w:szCs w:val="27"/>
        </w:rPr>
        <w:t>remover</w:t>
      </w:r>
      <w:r>
        <w:rPr>
          <w:color w:val="3D464D"/>
          <w:sz w:val="27"/>
          <w:szCs w:val="27"/>
        </w:rPr>
        <w:t> elementos acabam afetando o tamanho da lista.</w:t>
      </w:r>
    </w:p>
    <w:p w14:paraId="00D822C3" w14:textId="77777777" w:rsidR="003F4AA8" w:rsidRDefault="003F4AA8" w:rsidP="003F4AA8">
      <w:pPr>
        <w:pStyle w:val="Ttulo1"/>
        <w:shd w:val="clear" w:color="auto" w:fill="FFFFFF"/>
        <w:spacing w:before="675" w:line="473" w:lineRule="atLeast"/>
        <w:rPr>
          <w:rFonts w:ascii="Open Sans" w:hAnsi="Open Sans" w:cs="Open Sans"/>
          <w:color w:val="3D464D"/>
          <w:spacing w:val="-8"/>
          <w:sz w:val="32"/>
          <w:szCs w:val="32"/>
        </w:rPr>
      </w:pPr>
      <w:bookmarkStart w:id="45" w:name="_Toc62147131"/>
      <w:r>
        <w:rPr>
          <w:rFonts w:ascii="Open Sans" w:hAnsi="Open Sans" w:cs="Open Sans"/>
          <w:color w:val="3D464D"/>
          <w:spacing w:val="-8"/>
          <w:sz w:val="32"/>
          <w:szCs w:val="32"/>
        </w:rPr>
        <w:lastRenderedPageBreak/>
        <w:t>Ordenando lista</w:t>
      </w:r>
      <w:bookmarkEnd w:id="45"/>
    </w:p>
    <w:p w14:paraId="7EBA3561" w14:textId="32B7E4FC" w:rsidR="003F4AA8" w:rsidRDefault="003F4AA8" w:rsidP="003F4AA8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noProof/>
          <w:color w:val="3D464D"/>
          <w:sz w:val="27"/>
          <w:szCs w:val="27"/>
        </w:rPr>
        <w:drawing>
          <wp:inline distT="0" distB="0" distL="0" distR="0" wp14:anchorId="6D96DAFF" wp14:editId="23C75FEE">
            <wp:extent cx="4763135" cy="1148080"/>
            <wp:effectExtent l="0" t="0" r="0" b="0"/>
            <wp:docPr id="74" name="Image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135" cy="1148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9EC054" w14:textId="77777777" w:rsidR="003F4AA8" w:rsidRDefault="003F4AA8" w:rsidP="003F4AA8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Listas podem ser ordenadas com o método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Sort</w:t>
      </w:r>
      <w:r>
        <w:rPr>
          <w:color w:val="3D464D"/>
          <w:sz w:val="27"/>
          <w:szCs w:val="27"/>
        </w:rPr>
        <w:t>. Uma lista de strings será posta em ordem alfabética:</w:t>
      </w:r>
    </w:p>
    <w:p w14:paraId="0D451FB9" w14:textId="77777777" w:rsidR="003F4AA8" w:rsidRDefault="003F4AA8" w:rsidP="003F4AA8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>aulas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Sort</w:t>
      </w:r>
      <w:r>
        <w:rPr>
          <w:rStyle w:val="pun"/>
          <w:color w:val="999999"/>
        </w:rPr>
        <w:t>();</w:t>
      </w:r>
    </w:p>
    <w:p w14:paraId="2FDEC171" w14:textId="4118EAD6" w:rsidR="003F4AA8" w:rsidRDefault="003F4AA8" w:rsidP="003F4AA8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typ"/>
          <w:color w:val="A67F59"/>
        </w:rPr>
        <w:t>Imprimir</w:t>
      </w:r>
      <w:r>
        <w:rPr>
          <w:rStyle w:val="pun"/>
          <w:color w:val="999999"/>
        </w:rPr>
        <w:t>(</w:t>
      </w:r>
      <w:r>
        <w:rPr>
          <w:rStyle w:val="pln"/>
          <w:color w:val="3D464D"/>
        </w:rPr>
        <w:t>aulas</w:t>
      </w:r>
      <w:r>
        <w:rPr>
          <w:rStyle w:val="pun"/>
          <w:color w:val="999999"/>
        </w:rPr>
        <w:t>);</w:t>
      </w:r>
    </w:p>
    <w:p w14:paraId="0FAFDF99" w14:textId="77777777" w:rsidR="003F4AA8" w:rsidRDefault="003F4AA8" w:rsidP="003F4AA8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Mas o método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Sort</w:t>
      </w:r>
      <w:r>
        <w:rPr>
          <w:color w:val="3D464D"/>
          <w:sz w:val="27"/>
          <w:szCs w:val="27"/>
        </w:rPr>
        <w:t> tem um outro </w:t>
      </w:r>
      <w:r>
        <w:rPr>
          <w:rStyle w:val="nfase"/>
          <w:color w:val="3D464D"/>
          <w:sz w:val="27"/>
          <w:szCs w:val="27"/>
        </w:rPr>
        <w:t>overload</w:t>
      </w:r>
      <w:r>
        <w:rPr>
          <w:color w:val="3D464D"/>
          <w:sz w:val="27"/>
          <w:szCs w:val="27"/>
        </w:rPr>
        <w:t> ("sobrecarga") que recebe um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IComparison</w:t>
      </w:r>
      <w:r>
        <w:rPr>
          <w:color w:val="3D464D"/>
          <w:sz w:val="27"/>
          <w:szCs w:val="27"/>
        </w:rPr>
        <w:t> (comparação), que que define o critério de ordenação entre os elementos.</w:t>
      </w:r>
    </w:p>
    <w:p w14:paraId="6921B85C" w14:textId="77777777" w:rsidR="003F4AA8" w:rsidRDefault="003F4AA8" w:rsidP="003F4AA8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Num exemplo maluco, podemos ordenar nossa lista de aulas por ordem de tamanho da string:</w:t>
      </w:r>
    </w:p>
    <w:p w14:paraId="4DAAA213" w14:textId="77777777" w:rsidR="003F4AA8" w:rsidRPr="003F4AA8" w:rsidRDefault="003F4AA8" w:rsidP="003F4AA8">
      <w:pPr>
        <w:pStyle w:val="Pr-formataoHTML"/>
        <w:shd w:val="clear" w:color="auto" w:fill="F0F3F5"/>
        <w:rPr>
          <w:rStyle w:val="pln"/>
          <w:color w:val="3D464D"/>
          <w:lang w:val="en-US"/>
        </w:rPr>
      </w:pPr>
      <w:r w:rsidRPr="003F4AA8">
        <w:rPr>
          <w:rStyle w:val="pln"/>
          <w:color w:val="3D464D"/>
          <w:lang w:val="en-US"/>
        </w:rPr>
        <w:t>aulas</w:t>
      </w:r>
      <w:r w:rsidRPr="003F4AA8">
        <w:rPr>
          <w:rStyle w:val="pun"/>
          <w:color w:val="999999"/>
          <w:lang w:val="en-US"/>
        </w:rPr>
        <w:t>.</w:t>
      </w:r>
      <w:r w:rsidRPr="003F4AA8">
        <w:rPr>
          <w:rStyle w:val="typ"/>
          <w:color w:val="A67F59"/>
          <w:lang w:val="en-US"/>
        </w:rPr>
        <w:t>Sort</w:t>
      </w:r>
      <w:r w:rsidRPr="003F4AA8">
        <w:rPr>
          <w:rStyle w:val="pun"/>
          <w:color w:val="999999"/>
          <w:lang w:val="en-US"/>
        </w:rPr>
        <w:t>((</w:t>
      </w:r>
      <w:r w:rsidRPr="003F4AA8">
        <w:rPr>
          <w:rStyle w:val="pln"/>
          <w:color w:val="3D464D"/>
          <w:lang w:val="en-US"/>
        </w:rPr>
        <w:t>a</w:t>
      </w:r>
      <w:r w:rsidRPr="003F4AA8">
        <w:rPr>
          <w:rStyle w:val="pun"/>
          <w:color w:val="999999"/>
          <w:lang w:val="en-US"/>
        </w:rPr>
        <w:t>,</w:t>
      </w:r>
      <w:r w:rsidRPr="003F4AA8">
        <w:rPr>
          <w:rStyle w:val="pln"/>
          <w:color w:val="3D464D"/>
          <w:lang w:val="en-US"/>
        </w:rPr>
        <w:t xml:space="preserve"> b</w:t>
      </w:r>
      <w:r w:rsidRPr="003F4AA8">
        <w:rPr>
          <w:rStyle w:val="pun"/>
          <w:color w:val="999999"/>
          <w:lang w:val="en-US"/>
        </w:rPr>
        <w:t>)</w:t>
      </w:r>
      <w:r w:rsidRPr="003F4AA8">
        <w:rPr>
          <w:rStyle w:val="pln"/>
          <w:color w:val="3D464D"/>
          <w:lang w:val="en-US"/>
        </w:rPr>
        <w:t xml:space="preserve"> </w:t>
      </w:r>
      <w:r w:rsidRPr="003F4AA8">
        <w:rPr>
          <w:rStyle w:val="pun"/>
          <w:color w:val="999999"/>
          <w:lang w:val="en-US"/>
        </w:rPr>
        <w:t>=&gt;</w:t>
      </w:r>
      <w:r w:rsidRPr="003F4AA8">
        <w:rPr>
          <w:rStyle w:val="pln"/>
          <w:color w:val="3D464D"/>
          <w:lang w:val="en-US"/>
        </w:rPr>
        <w:t xml:space="preserve"> a</w:t>
      </w:r>
      <w:r w:rsidRPr="003F4AA8">
        <w:rPr>
          <w:rStyle w:val="pun"/>
          <w:color w:val="999999"/>
          <w:lang w:val="en-US"/>
        </w:rPr>
        <w:t>.</w:t>
      </w:r>
      <w:r w:rsidRPr="003F4AA8">
        <w:rPr>
          <w:rStyle w:val="typ"/>
          <w:color w:val="A67F59"/>
          <w:lang w:val="en-US"/>
        </w:rPr>
        <w:t>Length</w:t>
      </w:r>
      <w:r w:rsidRPr="003F4AA8">
        <w:rPr>
          <w:rStyle w:val="pun"/>
          <w:color w:val="999999"/>
          <w:lang w:val="en-US"/>
        </w:rPr>
        <w:t>.</w:t>
      </w:r>
      <w:r w:rsidRPr="003F4AA8">
        <w:rPr>
          <w:rStyle w:val="typ"/>
          <w:color w:val="A67F59"/>
          <w:lang w:val="en-US"/>
        </w:rPr>
        <w:t>CompareTo</w:t>
      </w:r>
      <w:r w:rsidRPr="003F4AA8">
        <w:rPr>
          <w:rStyle w:val="pun"/>
          <w:color w:val="999999"/>
          <w:lang w:val="en-US"/>
        </w:rPr>
        <w:t>(</w:t>
      </w:r>
      <w:r w:rsidRPr="003F4AA8">
        <w:rPr>
          <w:rStyle w:val="pln"/>
          <w:color w:val="3D464D"/>
          <w:lang w:val="en-US"/>
        </w:rPr>
        <w:t>b</w:t>
      </w:r>
      <w:r w:rsidRPr="003F4AA8">
        <w:rPr>
          <w:rStyle w:val="pun"/>
          <w:color w:val="999999"/>
          <w:lang w:val="en-US"/>
        </w:rPr>
        <w:t>.</w:t>
      </w:r>
      <w:r w:rsidRPr="003F4AA8">
        <w:rPr>
          <w:rStyle w:val="typ"/>
          <w:color w:val="A67F59"/>
          <w:lang w:val="en-US"/>
        </w:rPr>
        <w:t>Length</w:t>
      </w:r>
      <w:r w:rsidRPr="003F4AA8">
        <w:rPr>
          <w:rStyle w:val="pun"/>
          <w:color w:val="999999"/>
          <w:lang w:val="en-US"/>
        </w:rPr>
        <w:t>));</w:t>
      </w:r>
    </w:p>
    <w:p w14:paraId="26188806" w14:textId="73F5EC9B" w:rsidR="003F4AA8" w:rsidRDefault="003F4AA8" w:rsidP="003F4AA8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typ"/>
          <w:color w:val="A67F59"/>
        </w:rPr>
        <w:t>Imprimir</w:t>
      </w:r>
      <w:r>
        <w:rPr>
          <w:rStyle w:val="pun"/>
          <w:color w:val="999999"/>
        </w:rPr>
        <w:t>(</w:t>
      </w:r>
      <w:r>
        <w:rPr>
          <w:rStyle w:val="pln"/>
          <w:color w:val="3D464D"/>
        </w:rPr>
        <w:t>aulas</w:t>
      </w:r>
      <w:r>
        <w:rPr>
          <w:rStyle w:val="pun"/>
          <w:color w:val="999999"/>
        </w:rPr>
        <w:t>);</w:t>
      </w:r>
    </w:p>
    <w:p w14:paraId="16270ED8" w14:textId="77777777" w:rsidR="003F4AA8" w:rsidRDefault="003F4AA8" w:rsidP="003F4AA8">
      <w:pPr>
        <w:pStyle w:val="Ttulo1"/>
        <w:shd w:val="clear" w:color="auto" w:fill="FFFFFF"/>
        <w:spacing w:before="675" w:line="473" w:lineRule="atLeast"/>
        <w:rPr>
          <w:rFonts w:ascii="Open Sans" w:hAnsi="Open Sans" w:cs="Open Sans"/>
          <w:color w:val="3D464D"/>
          <w:spacing w:val="-8"/>
          <w:sz w:val="32"/>
          <w:szCs w:val="32"/>
        </w:rPr>
      </w:pPr>
      <w:bookmarkStart w:id="46" w:name="_Toc62147132"/>
      <w:r>
        <w:rPr>
          <w:rFonts w:ascii="Open Sans" w:hAnsi="Open Sans" w:cs="Open Sans"/>
          <w:color w:val="3D464D"/>
          <w:spacing w:val="-8"/>
          <w:sz w:val="32"/>
          <w:szCs w:val="32"/>
        </w:rPr>
        <w:t>Copiando lista</w:t>
      </w:r>
      <w:bookmarkEnd w:id="46"/>
    </w:p>
    <w:p w14:paraId="737144F0" w14:textId="4B20B280" w:rsidR="003F4AA8" w:rsidRDefault="003F4AA8" w:rsidP="003F4AA8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noProof/>
          <w:color w:val="3D464D"/>
          <w:sz w:val="27"/>
          <w:szCs w:val="27"/>
        </w:rPr>
        <w:drawing>
          <wp:inline distT="0" distB="0" distL="0" distR="0" wp14:anchorId="4F5C4D1D" wp14:editId="75B2101A">
            <wp:extent cx="4763135" cy="1148080"/>
            <wp:effectExtent l="0" t="0" r="0" b="0"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135" cy="1148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6EAE89" w14:textId="77777777" w:rsidR="003F4AA8" w:rsidRDefault="003F4AA8" w:rsidP="003F4AA8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Para copiar uma lista, a abordagem é bem diferente daquela que vimos com arrays.</w:t>
      </w:r>
    </w:p>
    <w:p w14:paraId="402AA7A5" w14:textId="77777777" w:rsidR="003F4AA8" w:rsidRDefault="003F4AA8" w:rsidP="003F4AA8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A classe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List&lt;T&gt;</w:t>
      </w:r>
      <w:r>
        <w:rPr>
          <w:color w:val="3D464D"/>
          <w:sz w:val="27"/>
          <w:szCs w:val="27"/>
        </w:rPr>
        <w:t> possui um método chamado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GetRange()</w:t>
      </w:r>
      <w:r>
        <w:rPr>
          <w:color w:val="3D464D"/>
          <w:sz w:val="27"/>
          <w:szCs w:val="27"/>
        </w:rPr>
        <w:t>, para "pegar uma região" de uma lista original e assim gerar uma nova lista com esses elementos copiados:</w:t>
      </w:r>
    </w:p>
    <w:p w14:paraId="3F6E31AB" w14:textId="77777777" w:rsidR="003F4AA8" w:rsidRPr="003F4AA8" w:rsidRDefault="003F4AA8" w:rsidP="003F4AA8">
      <w:pPr>
        <w:pStyle w:val="Pr-formataoHTML"/>
        <w:shd w:val="clear" w:color="auto" w:fill="F0F3F5"/>
        <w:rPr>
          <w:rStyle w:val="pln"/>
          <w:color w:val="3D464D"/>
          <w:lang w:val="en-US"/>
        </w:rPr>
      </w:pPr>
      <w:r w:rsidRPr="003F4AA8">
        <w:rPr>
          <w:rStyle w:val="typ"/>
          <w:color w:val="A67F59"/>
          <w:lang w:val="en-US"/>
        </w:rPr>
        <w:t>List</w:t>
      </w:r>
      <w:r w:rsidRPr="003F4AA8">
        <w:rPr>
          <w:rStyle w:val="str"/>
          <w:color w:val="669900"/>
          <w:lang w:val="en-US"/>
        </w:rPr>
        <w:t>&lt;string&gt;</w:t>
      </w:r>
      <w:r w:rsidRPr="003F4AA8">
        <w:rPr>
          <w:rStyle w:val="pln"/>
          <w:color w:val="3D464D"/>
          <w:lang w:val="en-US"/>
        </w:rPr>
        <w:t xml:space="preserve"> copia </w:t>
      </w:r>
      <w:r w:rsidRPr="003F4AA8">
        <w:rPr>
          <w:rStyle w:val="pun"/>
          <w:color w:val="999999"/>
          <w:lang w:val="en-US"/>
        </w:rPr>
        <w:t>=</w:t>
      </w:r>
      <w:r w:rsidRPr="003F4AA8">
        <w:rPr>
          <w:rStyle w:val="pln"/>
          <w:color w:val="3D464D"/>
          <w:lang w:val="en-US"/>
        </w:rPr>
        <w:t xml:space="preserve"> aulas</w:t>
      </w:r>
      <w:r w:rsidRPr="003F4AA8">
        <w:rPr>
          <w:rStyle w:val="pun"/>
          <w:color w:val="999999"/>
          <w:lang w:val="en-US"/>
        </w:rPr>
        <w:t>.</w:t>
      </w:r>
      <w:r w:rsidRPr="003F4AA8">
        <w:rPr>
          <w:rStyle w:val="typ"/>
          <w:color w:val="A67F59"/>
          <w:lang w:val="en-US"/>
        </w:rPr>
        <w:t>GetRange</w:t>
      </w:r>
      <w:r w:rsidRPr="003F4AA8">
        <w:rPr>
          <w:rStyle w:val="pun"/>
          <w:color w:val="999999"/>
          <w:lang w:val="en-US"/>
        </w:rPr>
        <w:t>(</w:t>
      </w:r>
      <w:r w:rsidRPr="003F4AA8">
        <w:rPr>
          <w:rStyle w:val="pln"/>
          <w:color w:val="3D464D"/>
          <w:lang w:val="en-US"/>
        </w:rPr>
        <w:t>aulas</w:t>
      </w:r>
      <w:r w:rsidRPr="003F4AA8">
        <w:rPr>
          <w:rStyle w:val="pun"/>
          <w:color w:val="999999"/>
          <w:lang w:val="en-US"/>
        </w:rPr>
        <w:t>.</w:t>
      </w:r>
      <w:r w:rsidRPr="003F4AA8">
        <w:rPr>
          <w:rStyle w:val="typ"/>
          <w:color w:val="A67F59"/>
          <w:lang w:val="en-US"/>
        </w:rPr>
        <w:t>Count</w:t>
      </w:r>
      <w:r w:rsidRPr="003F4AA8">
        <w:rPr>
          <w:rStyle w:val="pln"/>
          <w:color w:val="3D464D"/>
          <w:lang w:val="en-US"/>
        </w:rPr>
        <w:t xml:space="preserve"> </w:t>
      </w:r>
      <w:r w:rsidRPr="003F4AA8">
        <w:rPr>
          <w:rStyle w:val="pun"/>
          <w:color w:val="999999"/>
          <w:lang w:val="en-US"/>
        </w:rPr>
        <w:t>-</w:t>
      </w:r>
      <w:r w:rsidRPr="003F4AA8">
        <w:rPr>
          <w:rStyle w:val="pln"/>
          <w:color w:val="3D464D"/>
          <w:lang w:val="en-US"/>
        </w:rPr>
        <w:t xml:space="preserve"> </w:t>
      </w:r>
      <w:r w:rsidRPr="003F4AA8">
        <w:rPr>
          <w:rStyle w:val="lit"/>
          <w:color w:val="990055"/>
          <w:lang w:val="en-US"/>
        </w:rPr>
        <w:t>2</w:t>
      </w:r>
      <w:r w:rsidRPr="003F4AA8">
        <w:rPr>
          <w:rStyle w:val="pun"/>
          <w:color w:val="999999"/>
          <w:lang w:val="en-US"/>
        </w:rPr>
        <w:t>,</w:t>
      </w:r>
      <w:r w:rsidRPr="003F4AA8">
        <w:rPr>
          <w:rStyle w:val="pln"/>
          <w:color w:val="3D464D"/>
          <w:lang w:val="en-US"/>
        </w:rPr>
        <w:t xml:space="preserve"> </w:t>
      </w:r>
      <w:r w:rsidRPr="003F4AA8">
        <w:rPr>
          <w:rStyle w:val="lit"/>
          <w:color w:val="990055"/>
          <w:lang w:val="en-US"/>
        </w:rPr>
        <w:t>2</w:t>
      </w:r>
      <w:r w:rsidRPr="003F4AA8">
        <w:rPr>
          <w:rStyle w:val="pun"/>
          <w:color w:val="999999"/>
          <w:lang w:val="en-US"/>
        </w:rPr>
        <w:t>);</w:t>
      </w:r>
    </w:p>
    <w:p w14:paraId="017446F7" w14:textId="39370136" w:rsidR="003F4AA8" w:rsidRDefault="003F4AA8" w:rsidP="003F4AA8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typ"/>
          <w:color w:val="A67F59"/>
        </w:rPr>
        <w:t>Imprimir</w:t>
      </w:r>
      <w:r>
        <w:rPr>
          <w:rStyle w:val="pun"/>
          <w:color w:val="999999"/>
        </w:rPr>
        <w:t>(</w:t>
      </w:r>
      <w:r>
        <w:rPr>
          <w:rStyle w:val="pln"/>
          <w:color w:val="3D464D"/>
        </w:rPr>
        <w:t>copia</w:t>
      </w:r>
      <w:r>
        <w:rPr>
          <w:rStyle w:val="pun"/>
          <w:color w:val="999999"/>
        </w:rPr>
        <w:t>);</w:t>
      </w:r>
    </w:p>
    <w:p w14:paraId="64D31D09" w14:textId="77777777" w:rsidR="003F4AA8" w:rsidRDefault="003F4AA8" w:rsidP="003F4AA8">
      <w:pPr>
        <w:pStyle w:val="Ttulo1"/>
        <w:shd w:val="clear" w:color="auto" w:fill="FFFFFF"/>
        <w:spacing w:before="675" w:line="473" w:lineRule="atLeast"/>
        <w:rPr>
          <w:rFonts w:ascii="Open Sans" w:hAnsi="Open Sans" w:cs="Open Sans"/>
          <w:color w:val="3D464D"/>
          <w:spacing w:val="-8"/>
          <w:sz w:val="32"/>
          <w:szCs w:val="32"/>
        </w:rPr>
      </w:pPr>
      <w:bookmarkStart w:id="47" w:name="_Toc62147133"/>
      <w:r>
        <w:rPr>
          <w:rFonts w:ascii="Open Sans" w:hAnsi="Open Sans" w:cs="Open Sans"/>
          <w:color w:val="3D464D"/>
          <w:spacing w:val="-8"/>
          <w:sz w:val="32"/>
          <w:szCs w:val="32"/>
        </w:rPr>
        <w:lastRenderedPageBreak/>
        <w:t>Clonando lista</w:t>
      </w:r>
      <w:bookmarkEnd w:id="47"/>
    </w:p>
    <w:p w14:paraId="120DE207" w14:textId="30C0CC9F" w:rsidR="003F4AA8" w:rsidRDefault="003F4AA8" w:rsidP="003F4AA8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noProof/>
          <w:color w:val="3D464D"/>
          <w:sz w:val="27"/>
          <w:szCs w:val="27"/>
        </w:rPr>
        <w:drawing>
          <wp:inline distT="0" distB="0" distL="0" distR="0" wp14:anchorId="230741B4" wp14:editId="45538923">
            <wp:extent cx="4763135" cy="1903095"/>
            <wp:effectExtent l="0" t="0" r="0" b="0"/>
            <wp:docPr id="72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135" cy="1903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A4D9DF" w14:textId="77777777" w:rsidR="003F4AA8" w:rsidRDefault="003F4AA8" w:rsidP="003F4AA8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Mas assim como em </w:t>
      </w:r>
      <w:r>
        <w:rPr>
          <w:rStyle w:val="nfase"/>
          <w:color w:val="3D464D"/>
          <w:sz w:val="27"/>
          <w:szCs w:val="27"/>
        </w:rPr>
        <w:t>arrays</w:t>
      </w:r>
      <w:r>
        <w:rPr>
          <w:color w:val="3D464D"/>
          <w:sz w:val="27"/>
          <w:szCs w:val="27"/>
        </w:rPr>
        <w:t>, se o que você precisa é apenas uma cópia de todos os elementos de uma lista, em vez de usar o método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Clone()</w:t>
      </w:r>
      <w:r>
        <w:rPr>
          <w:color w:val="3D464D"/>
          <w:sz w:val="27"/>
          <w:szCs w:val="27"/>
        </w:rPr>
        <w:t>, você pode clonar criando uma nota instância de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List&lt;T&gt;</w:t>
      </w:r>
      <w:r>
        <w:rPr>
          <w:color w:val="3D464D"/>
          <w:sz w:val="27"/>
          <w:szCs w:val="27"/>
        </w:rPr>
        <w:t> passando como parâmetro do construtor a lista a ser clonada:</w:t>
      </w:r>
    </w:p>
    <w:p w14:paraId="044703C0" w14:textId="77777777" w:rsidR="003F4AA8" w:rsidRPr="003F4AA8" w:rsidRDefault="003F4AA8" w:rsidP="003F4AA8">
      <w:pPr>
        <w:pStyle w:val="Pr-formataoHTML"/>
        <w:shd w:val="clear" w:color="auto" w:fill="F0F3F5"/>
        <w:rPr>
          <w:rStyle w:val="pln"/>
          <w:color w:val="3D464D"/>
          <w:lang w:val="en-US"/>
        </w:rPr>
      </w:pPr>
      <w:r w:rsidRPr="003F4AA8">
        <w:rPr>
          <w:rStyle w:val="typ"/>
          <w:color w:val="A67F59"/>
          <w:lang w:val="en-US"/>
        </w:rPr>
        <w:t>List</w:t>
      </w:r>
      <w:r w:rsidRPr="003F4AA8">
        <w:rPr>
          <w:rStyle w:val="str"/>
          <w:color w:val="669900"/>
          <w:lang w:val="en-US"/>
        </w:rPr>
        <w:t>&lt;string&gt;</w:t>
      </w:r>
      <w:r w:rsidRPr="003F4AA8">
        <w:rPr>
          <w:rStyle w:val="pln"/>
          <w:color w:val="3D464D"/>
          <w:lang w:val="en-US"/>
        </w:rPr>
        <w:t xml:space="preserve"> clone </w:t>
      </w:r>
      <w:r w:rsidRPr="003F4AA8">
        <w:rPr>
          <w:rStyle w:val="pun"/>
          <w:color w:val="999999"/>
          <w:lang w:val="en-US"/>
        </w:rPr>
        <w:t>=</w:t>
      </w:r>
      <w:r w:rsidRPr="003F4AA8">
        <w:rPr>
          <w:rStyle w:val="pln"/>
          <w:color w:val="3D464D"/>
          <w:lang w:val="en-US"/>
        </w:rPr>
        <w:t xml:space="preserve"> </w:t>
      </w:r>
      <w:r w:rsidRPr="003F4AA8">
        <w:rPr>
          <w:rStyle w:val="kwd"/>
          <w:color w:val="0077AA"/>
          <w:lang w:val="en-US"/>
        </w:rPr>
        <w:t>new</w:t>
      </w:r>
      <w:r w:rsidRPr="003F4AA8">
        <w:rPr>
          <w:rStyle w:val="pln"/>
          <w:color w:val="3D464D"/>
          <w:lang w:val="en-US"/>
        </w:rPr>
        <w:t xml:space="preserve"> </w:t>
      </w:r>
      <w:r w:rsidRPr="003F4AA8">
        <w:rPr>
          <w:rStyle w:val="typ"/>
          <w:color w:val="A67F59"/>
          <w:lang w:val="en-US"/>
        </w:rPr>
        <w:t>List</w:t>
      </w:r>
      <w:r w:rsidRPr="003F4AA8">
        <w:rPr>
          <w:rStyle w:val="str"/>
          <w:color w:val="669900"/>
          <w:lang w:val="en-US"/>
        </w:rPr>
        <w:t>&lt;string&gt;</w:t>
      </w:r>
      <w:r w:rsidRPr="003F4AA8">
        <w:rPr>
          <w:rStyle w:val="pun"/>
          <w:color w:val="999999"/>
          <w:lang w:val="en-US"/>
        </w:rPr>
        <w:t>(</w:t>
      </w:r>
      <w:r w:rsidRPr="003F4AA8">
        <w:rPr>
          <w:rStyle w:val="pln"/>
          <w:color w:val="3D464D"/>
          <w:lang w:val="en-US"/>
        </w:rPr>
        <w:t>aulas</w:t>
      </w:r>
      <w:r w:rsidRPr="003F4AA8">
        <w:rPr>
          <w:rStyle w:val="pun"/>
          <w:color w:val="999999"/>
          <w:lang w:val="en-US"/>
        </w:rPr>
        <w:t>);</w:t>
      </w:r>
    </w:p>
    <w:p w14:paraId="33679805" w14:textId="113D82B0" w:rsidR="003F4AA8" w:rsidRDefault="003F4AA8" w:rsidP="003F4AA8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typ"/>
          <w:color w:val="A67F59"/>
        </w:rPr>
        <w:t>Imprimir</w:t>
      </w:r>
      <w:r>
        <w:rPr>
          <w:rStyle w:val="pun"/>
          <w:color w:val="999999"/>
        </w:rPr>
        <w:t>(</w:t>
      </w:r>
      <w:r>
        <w:rPr>
          <w:rStyle w:val="pln"/>
          <w:color w:val="3D464D"/>
        </w:rPr>
        <w:t>clone</w:t>
      </w:r>
      <w:r>
        <w:rPr>
          <w:rStyle w:val="pun"/>
          <w:color w:val="999999"/>
        </w:rPr>
        <w:t>);</w:t>
      </w:r>
    </w:p>
    <w:p w14:paraId="283FC54B" w14:textId="77777777" w:rsidR="003F4AA8" w:rsidRDefault="003F4AA8" w:rsidP="003F4AA8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Ufa, quanta coisa!</w:t>
      </w:r>
    </w:p>
    <w:p w14:paraId="3180A10B" w14:textId="77777777" w:rsidR="003F4AA8" w:rsidRDefault="003F4AA8" w:rsidP="003F4AA8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Listas são coleções importantíssimas em .NET Framework. Dominar os fundamentos dessa coleção é vital para um bom aproveitamento da programação com C#.</w:t>
      </w:r>
    </w:p>
    <w:p w14:paraId="2EAEF1D2" w14:textId="77777777" w:rsidR="003F4AA8" w:rsidRDefault="003F4AA8" w:rsidP="003F4AA8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E sobre o LINQ? Você pode turbinar suas aplicações com essa incrível ferramenta de consultas em C#, fazendo os cursos </w:t>
      </w:r>
      <w:hyperlink r:id="rId86" w:history="1">
        <w:r>
          <w:rPr>
            <w:rStyle w:val="Hyperlink"/>
            <w:sz w:val="27"/>
            <w:szCs w:val="27"/>
          </w:rPr>
          <w:t>LinQ parte 1</w:t>
        </w:r>
      </w:hyperlink>
      <w:r>
        <w:rPr>
          <w:color w:val="3D464D"/>
          <w:sz w:val="27"/>
          <w:szCs w:val="27"/>
        </w:rPr>
        <w:t> e </w:t>
      </w:r>
      <w:hyperlink r:id="rId87" w:history="1">
        <w:r>
          <w:rPr>
            <w:rStyle w:val="Hyperlink"/>
            <w:sz w:val="27"/>
            <w:szCs w:val="27"/>
          </w:rPr>
          <w:t>LinQ parte 2</w:t>
        </w:r>
      </w:hyperlink>
      <w:r>
        <w:rPr>
          <w:color w:val="3D464D"/>
          <w:sz w:val="27"/>
          <w:szCs w:val="27"/>
        </w:rPr>
        <w:t> aqui na Alura!</w:t>
      </w:r>
    </w:p>
    <w:p w14:paraId="087FE26E" w14:textId="77777777" w:rsidR="003F4AA8" w:rsidRDefault="003F4AA8" w:rsidP="003F4AA8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A seguir, vamos começar a estudar um outro tipo de coleção: os </w:t>
      </w:r>
      <w:r>
        <w:rPr>
          <w:rStyle w:val="Forte"/>
          <w:color w:val="3D464D"/>
          <w:sz w:val="27"/>
          <w:szCs w:val="27"/>
        </w:rPr>
        <w:t>conjuntos</w:t>
      </w:r>
      <w:r>
        <w:rPr>
          <w:color w:val="3D464D"/>
          <w:sz w:val="27"/>
          <w:szCs w:val="27"/>
        </w:rPr>
        <w:t>. Até à próxima!</w:t>
      </w:r>
    </w:p>
    <w:p w14:paraId="75197F17" w14:textId="347E2A95" w:rsidR="003F4AA8" w:rsidRDefault="003F4AA8" w:rsidP="003F4AA8"/>
    <w:p w14:paraId="67346DB8" w14:textId="616212A5" w:rsidR="002873EA" w:rsidRDefault="002873EA" w:rsidP="003F4AA8"/>
    <w:p w14:paraId="2ED39876" w14:textId="77777777" w:rsidR="002873EA" w:rsidRPr="002873EA" w:rsidRDefault="002873EA" w:rsidP="002873EA">
      <w:pPr>
        <w:pStyle w:val="Ttulo1"/>
        <w:rPr>
          <w:b/>
          <w:bCs/>
          <w:noProof/>
        </w:rPr>
      </w:pPr>
      <w:bookmarkStart w:id="48" w:name="_Toc62147134"/>
      <w:r w:rsidRPr="002873EA">
        <w:rPr>
          <w:b/>
          <w:bCs/>
          <w:noProof/>
        </w:rPr>
        <w:t>O que aprendemos?</w:t>
      </w:r>
      <w:bookmarkEnd w:id="48"/>
    </w:p>
    <w:p w14:paraId="0A7225E0" w14:textId="4A395FCF" w:rsidR="002873EA" w:rsidRDefault="002873EA" w:rsidP="003F4AA8"/>
    <w:p w14:paraId="208823F0" w14:textId="77777777" w:rsidR="002873EA" w:rsidRPr="002873EA" w:rsidRDefault="002873EA" w:rsidP="002873EA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2873EA">
        <w:rPr>
          <w:rFonts w:ascii="Times New Roman" w:eastAsia="Times New Roman" w:hAnsi="Times New Roman" w:cs="Times New Roman"/>
          <w:b/>
          <w:bCs/>
          <w:color w:val="3D464D"/>
          <w:sz w:val="27"/>
          <w:szCs w:val="27"/>
          <w:lang w:val="pt-BR" w:eastAsia="pt-BR"/>
        </w:rPr>
        <w:t>O que aprendemos?</w:t>
      </w:r>
    </w:p>
    <w:p w14:paraId="21D76BDB" w14:textId="77777777" w:rsidR="002873EA" w:rsidRPr="002873EA" w:rsidRDefault="002873EA" w:rsidP="002873EA">
      <w:pPr>
        <w:numPr>
          <w:ilvl w:val="0"/>
          <w:numId w:val="25"/>
        </w:numPr>
        <w:shd w:val="clear" w:color="auto" w:fill="FFFFFF"/>
        <w:spacing w:before="60" w:after="60"/>
        <w:ind w:left="48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2873EA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Declarando uma lista</w:t>
      </w:r>
    </w:p>
    <w:p w14:paraId="605176D7" w14:textId="77777777" w:rsidR="002873EA" w:rsidRPr="002873EA" w:rsidRDefault="002873EA" w:rsidP="002873EA">
      <w:pPr>
        <w:numPr>
          <w:ilvl w:val="0"/>
          <w:numId w:val="25"/>
        </w:numPr>
        <w:shd w:val="clear" w:color="auto" w:fill="FFFFFF"/>
        <w:spacing w:before="60" w:after="60"/>
        <w:ind w:left="48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2873EA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A lista como um array dinâmico</w:t>
      </w:r>
    </w:p>
    <w:p w14:paraId="3048FE7B" w14:textId="77777777" w:rsidR="002873EA" w:rsidRPr="002873EA" w:rsidRDefault="002873EA" w:rsidP="002873EA">
      <w:pPr>
        <w:numPr>
          <w:ilvl w:val="0"/>
          <w:numId w:val="25"/>
        </w:numPr>
        <w:shd w:val="clear" w:color="auto" w:fill="FFFFFF"/>
        <w:spacing w:before="60" w:after="60"/>
        <w:ind w:left="48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2873EA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A sintaxe de uma lista de strings em C#</w:t>
      </w:r>
    </w:p>
    <w:p w14:paraId="7B578F7E" w14:textId="77777777" w:rsidR="002873EA" w:rsidRPr="002873EA" w:rsidRDefault="002873EA" w:rsidP="002873EA">
      <w:pPr>
        <w:numPr>
          <w:ilvl w:val="1"/>
          <w:numId w:val="25"/>
        </w:numPr>
        <w:shd w:val="clear" w:color="auto" w:fill="FFFFFF"/>
        <w:spacing w:before="60" w:after="60"/>
        <w:ind w:left="96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2873EA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Declarando e inicializando uma lista</w:t>
      </w:r>
    </w:p>
    <w:p w14:paraId="6928DAAB" w14:textId="77777777" w:rsidR="002873EA" w:rsidRPr="002873EA" w:rsidRDefault="002873EA" w:rsidP="002873EA">
      <w:pPr>
        <w:numPr>
          <w:ilvl w:val="1"/>
          <w:numId w:val="25"/>
        </w:numPr>
        <w:shd w:val="clear" w:color="auto" w:fill="FFFFFF"/>
        <w:spacing w:before="60" w:after="60"/>
        <w:ind w:left="96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2873EA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Inicializando uma lista vazia</w:t>
      </w:r>
    </w:p>
    <w:p w14:paraId="5F59C2BD" w14:textId="77777777" w:rsidR="002873EA" w:rsidRPr="002873EA" w:rsidRDefault="002873EA" w:rsidP="002873EA">
      <w:pPr>
        <w:numPr>
          <w:ilvl w:val="0"/>
          <w:numId w:val="25"/>
        </w:numPr>
        <w:shd w:val="clear" w:color="auto" w:fill="FFFFFF"/>
        <w:spacing w:before="60" w:after="60"/>
        <w:ind w:left="48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2873EA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Índices</w:t>
      </w:r>
    </w:p>
    <w:p w14:paraId="1190A6BA" w14:textId="77777777" w:rsidR="002873EA" w:rsidRPr="002873EA" w:rsidRDefault="002873EA" w:rsidP="002873EA">
      <w:pPr>
        <w:numPr>
          <w:ilvl w:val="0"/>
          <w:numId w:val="25"/>
        </w:numPr>
        <w:shd w:val="clear" w:color="auto" w:fill="FFFFFF"/>
        <w:spacing w:before="60" w:after="60"/>
        <w:ind w:left="48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2873EA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lastRenderedPageBreak/>
        <w:t>Acessando elementos de uma lista</w:t>
      </w:r>
    </w:p>
    <w:p w14:paraId="7558EDC8" w14:textId="77777777" w:rsidR="002873EA" w:rsidRPr="002873EA" w:rsidRDefault="002873EA" w:rsidP="002873EA">
      <w:pPr>
        <w:numPr>
          <w:ilvl w:val="0"/>
          <w:numId w:val="25"/>
        </w:numPr>
        <w:shd w:val="clear" w:color="auto" w:fill="FFFFFF"/>
        <w:spacing w:before="60" w:after="60"/>
        <w:ind w:left="48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2873EA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Adicionando elementos</w:t>
      </w:r>
    </w:p>
    <w:p w14:paraId="6FA7050B" w14:textId="77777777" w:rsidR="002873EA" w:rsidRPr="002873EA" w:rsidRDefault="002873EA" w:rsidP="002873EA">
      <w:pPr>
        <w:numPr>
          <w:ilvl w:val="0"/>
          <w:numId w:val="25"/>
        </w:numPr>
        <w:shd w:val="clear" w:color="auto" w:fill="FFFFFF"/>
        <w:spacing w:before="60" w:after="60"/>
        <w:ind w:left="48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2873EA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Removendo elementos</w:t>
      </w:r>
    </w:p>
    <w:p w14:paraId="75796CB5" w14:textId="77777777" w:rsidR="002873EA" w:rsidRPr="002873EA" w:rsidRDefault="002873EA" w:rsidP="002873EA">
      <w:pPr>
        <w:numPr>
          <w:ilvl w:val="0"/>
          <w:numId w:val="25"/>
        </w:numPr>
        <w:shd w:val="clear" w:color="auto" w:fill="FFFFFF"/>
        <w:spacing w:before="60" w:after="60"/>
        <w:ind w:left="48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2873EA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Procurando elementos</w:t>
      </w:r>
    </w:p>
    <w:p w14:paraId="4E4C4361" w14:textId="77777777" w:rsidR="002873EA" w:rsidRPr="002873EA" w:rsidRDefault="002873EA" w:rsidP="002873EA">
      <w:pPr>
        <w:numPr>
          <w:ilvl w:val="1"/>
          <w:numId w:val="25"/>
        </w:numPr>
        <w:shd w:val="clear" w:color="auto" w:fill="FFFFFF"/>
        <w:spacing w:before="60" w:after="60"/>
        <w:ind w:left="96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2873EA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Encontrando a primeira ocorrência</w:t>
      </w:r>
    </w:p>
    <w:p w14:paraId="5EC1C22B" w14:textId="77777777" w:rsidR="002873EA" w:rsidRPr="002873EA" w:rsidRDefault="002873EA" w:rsidP="002873EA">
      <w:pPr>
        <w:numPr>
          <w:ilvl w:val="1"/>
          <w:numId w:val="25"/>
        </w:numPr>
        <w:shd w:val="clear" w:color="auto" w:fill="FFFFFF"/>
        <w:spacing w:before="60" w:after="60"/>
        <w:ind w:left="96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2873EA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Encontrando a última ocorrência</w:t>
      </w:r>
    </w:p>
    <w:p w14:paraId="4A42D4F8" w14:textId="77777777" w:rsidR="002873EA" w:rsidRPr="002873EA" w:rsidRDefault="002873EA" w:rsidP="002873EA">
      <w:pPr>
        <w:numPr>
          <w:ilvl w:val="0"/>
          <w:numId w:val="25"/>
        </w:numPr>
        <w:shd w:val="clear" w:color="auto" w:fill="FFFFFF"/>
        <w:spacing w:before="60" w:after="60"/>
        <w:ind w:left="48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2873EA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Verificando se um elemento está contido ou não</w:t>
      </w:r>
    </w:p>
    <w:p w14:paraId="00F116C6" w14:textId="77777777" w:rsidR="002873EA" w:rsidRPr="002873EA" w:rsidRDefault="002873EA" w:rsidP="002873EA">
      <w:pPr>
        <w:numPr>
          <w:ilvl w:val="0"/>
          <w:numId w:val="25"/>
        </w:numPr>
        <w:shd w:val="clear" w:color="auto" w:fill="FFFFFF"/>
        <w:spacing w:before="60" w:after="60"/>
        <w:ind w:left="48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2873EA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Revertendo lista</w:t>
      </w:r>
    </w:p>
    <w:p w14:paraId="3C0353E4" w14:textId="77777777" w:rsidR="002873EA" w:rsidRPr="002873EA" w:rsidRDefault="002873EA" w:rsidP="002873EA">
      <w:pPr>
        <w:numPr>
          <w:ilvl w:val="0"/>
          <w:numId w:val="25"/>
        </w:numPr>
        <w:shd w:val="clear" w:color="auto" w:fill="FFFFFF"/>
        <w:spacing w:before="60" w:after="60"/>
        <w:ind w:left="48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2873EA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Acessando elementos pelo índices</w:t>
      </w:r>
    </w:p>
    <w:p w14:paraId="66B620E0" w14:textId="77777777" w:rsidR="002873EA" w:rsidRPr="002873EA" w:rsidRDefault="002873EA" w:rsidP="002873EA">
      <w:pPr>
        <w:numPr>
          <w:ilvl w:val="0"/>
          <w:numId w:val="25"/>
        </w:numPr>
        <w:shd w:val="clear" w:color="auto" w:fill="FFFFFF"/>
        <w:spacing w:before="60" w:after="60"/>
        <w:ind w:left="48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2873EA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Removendo elemento pelo índice</w:t>
      </w:r>
    </w:p>
    <w:p w14:paraId="74182EE1" w14:textId="77777777" w:rsidR="002873EA" w:rsidRPr="002873EA" w:rsidRDefault="002873EA" w:rsidP="002873EA">
      <w:pPr>
        <w:numPr>
          <w:ilvl w:val="0"/>
          <w:numId w:val="25"/>
        </w:numPr>
        <w:shd w:val="clear" w:color="auto" w:fill="FFFFFF"/>
        <w:spacing w:before="60" w:after="60"/>
        <w:ind w:left="48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2873EA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Ordenando lista</w:t>
      </w:r>
    </w:p>
    <w:p w14:paraId="5ECB5117" w14:textId="77777777" w:rsidR="002873EA" w:rsidRPr="002873EA" w:rsidRDefault="002873EA" w:rsidP="002873EA">
      <w:pPr>
        <w:numPr>
          <w:ilvl w:val="0"/>
          <w:numId w:val="25"/>
        </w:numPr>
        <w:shd w:val="clear" w:color="auto" w:fill="FFFFFF"/>
        <w:spacing w:before="60" w:after="60"/>
        <w:ind w:left="48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2873EA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Copiando lista</w:t>
      </w:r>
    </w:p>
    <w:p w14:paraId="38F2DA2A" w14:textId="77777777" w:rsidR="002873EA" w:rsidRPr="002873EA" w:rsidRDefault="002873EA" w:rsidP="002873EA">
      <w:pPr>
        <w:numPr>
          <w:ilvl w:val="0"/>
          <w:numId w:val="25"/>
        </w:numPr>
        <w:shd w:val="clear" w:color="auto" w:fill="FFFFFF"/>
        <w:spacing w:before="60" w:after="60"/>
        <w:ind w:left="48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2873EA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Clonando lista</w:t>
      </w:r>
    </w:p>
    <w:p w14:paraId="57A84BEE" w14:textId="77777777" w:rsidR="002873EA" w:rsidRPr="002873EA" w:rsidRDefault="002873EA" w:rsidP="002873EA">
      <w:pPr>
        <w:numPr>
          <w:ilvl w:val="0"/>
          <w:numId w:val="25"/>
        </w:numPr>
        <w:shd w:val="clear" w:color="auto" w:fill="FFFFFF"/>
        <w:spacing w:before="60" w:after="60"/>
        <w:ind w:left="48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2873EA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Limpando elementos de uma lista</w:t>
      </w:r>
    </w:p>
    <w:p w14:paraId="6E75DF05" w14:textId="77777777" w:rsidR="002873EA" w:rsidRPr="002873EA" w:rsidRDefault="002873EA" w:rsidP="002873EA">
      <w:pPr>
        <w:numPr>
          <w:ilvl w:val="0"/>
          <w:numId w:val="25"/>
        </w:numPr>
        <w:shd w:val="clear" w:color="auto" w:fill="FFFFFF"/>
        <w:spacing w:before="60" w:after="60"/>
        <w:ind w:left="48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2873EA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Trabalhando com listas de objetos custom</w:t>
      </w:r>
    </w:p>
    <w:p w14:paraId="3AF9C2CB" w14:textId="77777777" w:rsidR="002873EA" w:rsidRPr="002873EA" w:rsidRDefault="002873EA" w:rsidP="002873EA">
      <w:pPr>
        <w:numPr>
          <w:ilvl w:val="0"/>
          <w:numId w:val="25"/>
        </w:numPr>
        <w:shd w:val="clear" w:color="auto" w:fill="FFFFFF"/>
        <w:spacing w:after="0"/>
        <w:ind w:left="48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2873EA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Sobreescrevendo o método </w:t>
      </w:r>
      <w:r w:rsidRPr="002873EA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ToString()</w:t>
      </w:r>
    </w:p>
    <w:p w14:paraId="1AB2C8E1" w14:textId="77777777" w:rsidR="002873EA" w:rsidRPr="002873EA" w:rsidRDefault="002873EA" w:rsidP="002873EA">
      <w:pPr>
        <w:numPr>
          <w:ilvl w:val="0"/>
          <w:numId w:val="25"/>
        </w:numPr>
        <w:shd w:val="clear" w:color="auto" w:fill="FFFFFF"/>
        <w:spacing w:after="0"/>
        <w:ind w:left="48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2873EA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Implementando a interface </w:t>
      </w:r>
      <w:r w:rsidRPr="002873EA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IComparable</w:t>
      </w:r>
    </w:p>
    <w:p w14:paraId="57D11F20" w14:textId="77777777" w:rsidR="002873EA" w:rsidRPr="002873EA" w:rsidRDefault="002873EA" w:rsidP="002873EA">
      <w:pPr>
        <w:numPr>
          <w:ilvl w:val="0"/>
          <w:numId w:val="25"/>
        </w:numPr>
        <w:shd w:val="clear" w:color="auto" w:fill="FFFFFF"/>
        <w:spacing w:after="0"/>
        <w:ind w:left="48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2873EA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Implementando o método </w:t>
      </w:r>
      <w:r w:rsidRPr="002873EA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CompareTo()</w:t>
      </w:r>
    </w:p>
    <w:p w14:paraId="0CA40218" w14:textId="77777777" w:rsidR="002873EA" w:rsidRPr="002873EA" w:rsidRDefault="002873EA" w:rsidP="002873EA">
      <w:pPr>
        <w:numPr>
          <w:ilvl w:val="0"/>
          <w:numId w:val="25"/>
        </w:numPr>
        <w:shd w:val="clear" w:color="auto" w:fill="FFFFFF"/>
        <w:spacing w:after="0"/>
        <w:ind w:left="48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2873EA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Utilizando o método </w:t>
      </w:r>
      <w:r w:rsidRPr="002873EA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Sort()</w:t>
      </w:r>
    </w:p>
    <w:p w14:paraId="0AF102AD" w14:textId="77777777" w:rsidR="002873EA" w:rsidRPr="002873EA" w:rsidRDefault="002873EA" w:rsidP="002873EA">
      <w:pPr>
        <w:numPr>
          <w:ilvl w:val="0"/>
          <w:numId w:val="25"/>
        </w:numPr>
        <w:shd w:val="clear" w:color="auto" w:fill="FFFFFF"/>
        <w:spacing w:after="0"/>
        <w:ind w:left="48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2873EA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Expressão lambda como argumento do método </w:t>
      </w:r>
      <w:r w:rsidRPr="002873EA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Sort()</w:t>
      </w:r>
    </w:p>
    <w:p w14:paraId="5B0063EA" w14:textId="77777777" w:rsidR="002873EA" w:rsidRPr="002873EA" w:rsidRDefault="002873EA" w:rsidP="002873EA">
      <w:pPr>
        <w:numPr>
          <w:ilvl w:val="0"/>
          <w:numId w:val="25"/>
        </w:numPr>
        <w:shd w:val="clear" w:color="auto" w:fill="FFFFFF"/>
        <w:spacing w:after="0"/>
        <w:ind w:left="48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2873EA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A interface </w:t>
      </w:r>
      <w:r w:rsidRPr="002873EA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IList</w:t>
      </w:r>
    </w:p>
    <w:p w14:paraId="3905E345" w14:textId="77777777" w:rsidR="002873EA" w:rsidRPr="002873EA" w:rsidRDefault="002873EA" w:rsidP="002873EA">
      <w:pPr>
        <w:numPr>
          <w:ilvl w:val="0"/>
          <w:numId w:val="25"/>
        </w:numPr>
        <w:shd w:val="clear" w:color="auto" w:fill="FFFFFF"/>
        <w:spacing w:after="0"/>
        <w:ind w:left="48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2873EA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Listas somente-leitura com </w:t>
      </w:r>
      <w:r w:rsidRPr="002873EA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ReadOnlyCollection</w:t>
      </w:r>
    </w:p>
    <w:p w14:paraId="31ECB10C" w14:textId="77777777" w:rsidR="002873EA" w:rsidRPr="002873EA" w:rsidRDefault="002873EA" w:rsidP="002873EA">
      <w:pPr>
        <w:numPr>
          <w:ilvl w:val="0"/>
          <w:numId w:val="25"/>
        </w:numPr>
        <w:shd w:val="clear" w:color="auto" w:fill="FFFFFF"/>
        <w:spacing w:before="60" w:after="60"/>
        <w:ind w:left="48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2873EA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Acumulando valores de objetos de uma lista</w:t>
      </w:r>
    </w:p>
    <w:p w14:paraId="6050F12C" w14:textId="77777777" w:rsidR="002873EA" w:rsidRPr="002873EA" w:rsidRDefault="002873EA" w:rsidP="002873EA">
      <w:pPr>
        <w:numPr>
          <w:ilvl w:val="0"/>
          <w:numId w:val="25"/>
        </w:numPr>
        <w:shd w:val="clear" w:color="auto" w:fill="FFFFFF"/>
        <w:spacing w:after="0"/>
        <w:ind w:left="48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2873EA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Somando valores com o método </w:t>
      </w:r>
      <w:r w:rsidRPr="002873EA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Sum()</w:t>
      </w:r>
    </w:p>
    <w:p w14:paraId="161D63D7" w14:textId="77777777" w:rsidR="002873EA" w:rsidRPr="002873EA" w:rsidRDefault="002873EA" w:rsidP="003F4AA8">
      <w:pPr>
        <w:rPr>
          <w:lang w:val="pt-BR"/>
        </w:rPr>
      </w:pPr>
    </w:p>
    <w:p w14:paraId="155129BC" w14:textId="77777777" w:rsidR="003F4AA8" w:rsidRPr="003F4AA8" w:rsidRDefault="003F4AA8" w:rsidP="003F4AA8">
      <w:pPr>
        <w:spacing w:after="0"/>
        <w:rPr>
          <w:rFonts w:ascii="Times New Roman" w:eastAsia="Times New Roman" w:hAnsi="Times New Roman" w:cs="Times New Roman"/>
          <w:color w:val="6E757A"/>
          <w:sz w:val="23"/>
          <w:szCs w:val="23"/>
          <w:shd w:val="clear" w:color="auto" w:fill="FFFFFF"/>
          <w:lang w:eastAsia="pt-BR"/>
        </w:rPr>
      </w:pPr>
    </w:p>
    <w:p w14:paraId="5E94E2C6" w14:textId="77777777" w:rsidR="00EC019E" w:rsidRPr="00EC019E" w:rsidRDefault="00EC019E" w:rsidP="00EC019E">
      <w:pPr>
        <w:rPr>
          <w:lang w:val="pt-BR"/>
        </w:rPr>
      </w:pPr>
    </w:p>
    <w:p w14:paraId="6159DDA9" w14:textId="77777777" w:rsidR="004E1767" w:rsidRPr="00AD2A6F" w:rsidRDefault="004E1767" w:rsidP="004E1767">
      <w:pPr>
        <w:rPr>
          <w:lang w:val="pt-BR"/>
        </w:rPr>
      </w:pPr>
    </w:p>
    <w:p w14:paraId="4F99922E" w14:textId="77777777" w:rsidR="00507FEE" w:rsidRDefault="00507FEE" w:rsidP="00507FEE">
      <w:pPr>
        <w:pStyle w:val="Ttulo1"/>
        <w:rPr>
          <w:b/>
          <w:bCs/>
          <w:noProof/>
        </w:rPr>
      </w:pPr>
      <w:bookmarkStart w:id="49" w:name="_Toc62147135"/>
      <w:r w:rsidRPr="00847645">
        <w:rPr>
          <w:b/>
          <w:bCs/>
          <w:noProof/>
        </w:rPr>
        <w:t>xxxxxxxx</w:t>
      </w:r>
      <w:bookmarkEnd w:id="49"/>
    </w:p>
    <w:p w14:paraId="5189DD3B" w14:textId="77777777" w:rsidR="00507FEE" w:rsidRPr="00507FEE" w:rsidRDefault="00507FEE" w:rsidP="00507FEE"/>
    <w:p w14:paraId="30F8F734" w14:textId="77777777" w:rsidR="004C4B29" w:rsidRDefault="003613B9" w:rsidP="004C4B29">
      <w:pPr>
        <w:pStyle w:val="Ttulo4"/>
        <w:shd w:val="clear" w:color="auto" w:fill="FAFCFF"/>
        <w:spacing w:before="0"/>
        <w:rPr>
          <w:rFonts w:ascii="Open Sans" w:hAnsi="Open Sans" w:cs="Open Sans"/>
          <w:color w:val="00C86F"/>
          <w:sz w:val="26"/>
          <w:szCs w:val="26"/>
        </w:rPr>
      </w:pPr>
      <w:r w:rsidRPr="003613B9">
        <w:rPr>
          <w:rFonts w:ascii="Open Sans" w:hAnsi="Open Sans" w:cs="Open Sans"/>
          <w:color w:val="00C86F"/>
          <w:sz w:val="26"/>
          <w:szCs w:val="26"/>
        </w:rPr>
        <w:lastRenderedPageBreak/>
        <w:t>O Poder dos Sets</w:t>
      </w:r>
    </w:p>
    <w:p w14:paraId="5A304667" w14:textId="77777777" w:rsidR="003613B9" w:rsidRDefault="003613B9" w:rsidP="004C4B29">
      <w:pPr>
        <w:pStyle w:val="Ttulo4"/>
        <w:shd w:val="clear" w:color="auto" w:fill="FAFCFF"/>
        <w:spacing w:before="0"/>
        <w:rPr>
          <w:rFonts w:ascii="Open Sans" w:hAnsi="Open Sans" w:cs="Open Sans"/>
          <w:color w:val="00C86F"/>
          <w:sz w:val="26"/>
          <w:szCs w:val="26"/>
        </w:rPr>
      </w:pPr>
      <w:r w:rsidRPr="003613B9">
        <w:rPr>
          <w:rFonts w:ascii="Open Sans" w:hAnsi="Open Sans" w:cs="Open Sans"/>
          <w:color w:val="00C86F"/>
          <w:sz w:val="26"/>
          <w:szCs w:val="26"/>
        </w:rPr>
        <w:t>Dicionários, Trabalhando com Chave e Valor</w:t>
      </w:r>
    </w:p>
    <w:p w14:paraId="0909C652" w14:textId="77777777" w:rsidR="004C4B29" w:rsidRDefault="003613B9" w:rsidP="004C4B29">
      <w:pPr>
        <w:pStyle w:val="Ttulo4"/>
        <w:shd w:val="clear" w:color="auto" w:fill="FAFCFF"/>
        <w:spacing w:before="0"/>
        <w:rPr>
          <w:rFonts w:ascii="Open Sans" w:hAnsi="Open Sans" w:cs="Open Sans"/>
          <w:color w:val="00C86F"/>
          <w:sz w:val="26"/>
          <w:szCs w:val="26"/>
        </w:rPr>
      </w:pPr>
      <w:r w:rsidRPr="003613B9">
        <w:rPr>
          <w:rFonts w:ascii="Open Sans" w:hAnsi="Open Sans" w:cs="Open Sans"/>
          <w:color w:val="00C86F"/>
          <w:sz w:val="26"/>
          <w:szCs w:val="26"/>
        </w:rPr>
        <w:t>Lista Ligada, Pilha e Fila</w:t>
      </w:r>
    </w:p>
    <w:p w14:paraId="5709F6A7" w14:textId="77777777" w:rsidR="004C4B29" w:rsidRDefault="004C4B29" w:rsidP="004C4B29">
      <w:pPr>
        <w:pStyle w:val="Ttulo4"/>
        <w:shd w:val="clear" w:color="auto" w:fill="FAFCFF"/>
        <w:spacing w:before="0"/>
        <w:rPr>
          <w:rFonts w:ascii="Open Sans" w:hAnsi="Open Sans" w:cs="Open Sans"/>
          <w:color w:val="00C86F"/>
          <w:sz w:val="26"/>
          <w:szCs w:val="26"/>
        </w:rPr>
      </w:pPr>
      <w:r>
        <w:rPr>
          <w:rFonts w:ascii="Open Sans" w:hAnsi="Open Sans" w:cs="Open Sans"/>
          <w:color w:val="00C86F"/>
          <w:sz w:val="26"/>
          <w:szCs w:val="26"/>
        </w:rPr>
        <w:t>Arrays e Tipos genéricos</w:t>
      </w:r>
    </w:p>
    <w:p w14:paraId="34484DB8" w14:textId="77777777" w:rsidR="004C4B29" w:rsidRPr="003747B8" w:rsidRDefault="004C4B29" w:rsidP="004C4B29">
      <w:pPr>
        <w:pStyle w:val="Ttulo4"/>
        <w:shd w:val="clear" w:color="auto" w:fill="FAFCFF"/>
        <w:spacing w:before="0"/>
        <w:rPr>
          <w:rFonts w:ascii="Open Sans" w:hAnsi="Open Sans" w:cs="Open Sans"/>
          <w:color w:val="00C86F"/>
          <w:sz w:val="26"/>
          <w:szCs w:val="26"/>
          <w:u w:val="single"/>
        </w:rPr>
      </w:pPr>
      <w:r>
        <w:rPr>
          <w:rFonts w:ascii="Open Sans" w:hAnsi="Open Sans" w:cs="Open Sans"/>
          <w:color w:val="00C86F"/>
          <w:sz w:val="26"/>
          <w:szCs w:val="26"/>
        </w:rPr>
        <w:t>Collections</w:t>
      </w:r>
    </w:p>
    <w:p w14:paraId="54DA58A5" w14:textId="105AFD00" w:rsidR="004C4B29" w:rsidRDefault="003613B9" w:rsidP="004C4B29">
      <w:pPr>
        <w:pStyle w:val="Ttulo4"/>
        <w:shd w:val="clear" w:color="auto" w:fill="FAFCFF"/>
        <w:spacing w:before="0"/>
        <w:rPr>
          <w:rFonts w:ascii="Open Sans" w:hAnsi="Open Sans" w:cs="Open Sans"/>
          <w:color w:val="00C86F"/>
          <w:sz w:val="26"/>
          <w:szCs w:val="26"/>
        </w:rPr>
      </w:pPr>
      <w:r w:rsidRPr="003613B9">
        <w:rPr>
          <w:rFonts w:ascii="Open Sans" w:hAnsi="Open Sans" w:cs="Open Sans"/>
          <w:color w:val="00C86F"/>
          <w:sz w:val="26"/>
          <w:szCs w:val="26"/>
        </w:rPr>
        <w:t>Qual Coleção Usar</w:t>
      </w:r>
    </w:p>
    <w:p w14:paraId="0DA8AD6A" w14:textId="155F0412" w:rsidR="00326A49" w:rsidRDefault="00326A49" w:rsidP="00326A49">
      <w:pPr>
        <w:pStyle w:val="Ttulo1"/>
        <w:rPr>
          <w:b/>
          <w:bCs/>
          <w:noProof/>
        </w:rPr>
      </w:pPr>
      <w:bookmarkStart w:id="50" w:name="_Toc62147136"/>
      <w:r w:rsidRPr="00326A49">
        <w:rPr>
          <w:b/>
          <w:bCs/>
          <w:noProof/>
        </w:rPr>
        <w:t>C# parte 8: List, lambda, linq</w:t>
      </w:r>
      <w:bookmarkEnd w:id="50"/>
    </w:p>
    <w:p w14:paraId="2715A4D8" w14:textId="77777777" w:rsidR="00326A49" w:rsidRPr="00326A49" w:rsidRDefault="00326A49" w:rsidP="00326A49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326A49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Olá! Sou Guilherme Costa e dou as boas-vindas à parte 8 da série de cursos de C#. Nela, estudaremos </w:t>
      </w:r>
      <w:r w:rsidRPr="00326A49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List&lt;T&gt;</w:t>
      </w:r>
      <w:r w:rsidRPr="00326A49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que consiste na implementação de lista, dentro do .NET.</w:t>
      </w:r>
    </w:p>
    <w:p w14:paraId="0461C498" w14:textId="77777777" w:rsidR="00326A49" w:rsidRPr="00326A49" w:rsidRDefault="00326A49" w:rsidP="00326A49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326A49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Perceberemos que esse tipo também lida com os métodos </w:t>
      </w:r>
      <w:r w:rsidRPr="00326A49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Add()</w:t>
      </w:r>
      <w:r w:rsidRPr="00326A49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e </w:t>
      </w:r>
      <w:r w:rsidRPr="00326A49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Remove()</w:t>
      </w:r>
      <w:r w:rsidRPr="00326A49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. No entanto, </w:t>
      </w:r>
      <w:r w:rsidRPr="00326A49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List&lt;T&gt;</w:t>
      </w:r>
      <w:r w:rsidRPr="00326A49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não implementa o método </w:t>
      </w:r>
      <w:r w:rsidRPr="00326A49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AdicionarVarios()</w:t>
      </w:r>
      <w:r w:rsidRPr="00326A49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. Teremos que criá-lo e chamá-lo por meio de uma referência de </w:t>
      </w:r>
      <w:r w:rsidRPr="00326A49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List&lt;T&gt;</w:t>
      </w:r>
      <w:r w:rsidRPr="00326A49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. Durante esse processo, aprenderemos o que é um método de extensão, desenvolvendo o nosso próprio que, no caso, será um método genérico. Entenderemos como ele e a inferência de tipos do compilador funcionam para métodos como </w:t>
      </w:r>
      <w:r w:rsidRPr="00326A49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AdicionarVarios()</w:t>
      </w:r>
      <w:r w:rsidRPr="00326A49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.</w:t>
      </w:r>
    </w:p>
    <w:p w14:paraId="35BFB1B1" w14:textId="77777777" w:rsidR="00326A49" w:rsidRPr="00326A49" w:rsidRDefault="00326A49" w:rsidP="00326A49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326A49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Ainda sobre inferência de tipo, estudaremos os benefícios de utilizar </w:t>
      </w:r>
      <w:r w:rsidRPr="00326A49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var</w:t>
      </w:r>
      <w:r w:rsidRPr="00326A49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uma palavra reservada da linguagem C#. Exploraremos o mecanismo do inicializador de listas e a organização delas, um problema natural de lidar com diversos itens.</w:t>
      </w:r>
    </w:p>
    <w:p w14:paraId="1610AF2A" w14:textId="77777777" w:rsidR="00326A49" w:rsidRPr="00326A49" w:rsidRDefault="00326A49" w:rsidP="00326A49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326A49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Sendo assim, conheceremos meios de ordenar listas de </w:t>
      </w:r>
      <w:r w:rsidRPr="00326A49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string</w:t>
      </w:r>
      <w:r w:rsidRPr="00326A49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 </w:t>
      </w:r>
      <w:r w:rsidRPr="00326A49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int</w:t>
      </w:r>
      <w:r w:rsidRPr="00326A49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e a própria lista do tipo </w:t>
      </w:r>
      <w:r w:rsidRPr="00326A49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ContaCorrente</w:t>
      </w:r>
      <w:r w:rsidRPr="00326A49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. Para ordenarmos </w:t>
      </w:r>
      <w:r w:rsidRPr="00326A49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ContaCorrente</w:t>
      </w:r>
      <w:r w:rsidRPr="00326A49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passaremos por diversas interfaces do .NET, como </w:t>
      </w:r>
      <w:r w:rsidRPr="00326A49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IComparable()</w:t>
      </w:r>
      <w:r w:rsidRPr="00326A49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entendendo como ela funciona e como devemos implementar o método </w:t>
      </w:r>
      <w:r w:rsidRPr="00326A49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CompareTo()</w:t>
      </w:r>
      <w:r w:rsidRPr="00326A49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e suas particularidades.</w:t>
      </w:r>
    </w:p>
    <w:p w14:paraId="191CAC43" w14:textId="77777777" w:rsidR="00326A49" w:rsidRPr="00326A49" w:rsidRDefault="00326A49" w:rsidP="00326A49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326A49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Utilizaremos uma implementação específica e padrão para </w:t>
      </w:r>
      <w:r w:rsidRPr="00326A49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ContaCorrente</w:t>
      </w:r>
      <w:r w:rsidRPr="00326A49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mas acabaremos querendo ordenar de outras formas. Isso nos levará à interface </w:t>
      </w:r>
      <w:r w:rsidRPr="00326A49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IComparer()</w:t>
      </w:r>
      <w:r w:rsidRPr="00326A49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que é genérica no tipo que queremos ordenar.</w:t>
      </w:r>
    </w:p>
    <w:p w14:paraId="7C093D2F" w14:textId="77777777" w:rsidR="00326A49" w:rsidRPr="00326A49" w:rsidRDefault="00326A49" w:rsidP="00326A49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326A49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Ao longo do curso, nos depararemos com muitos códigos, descobrindo outras formas de fazer isso, utilizando operadores de link, conhecendo o mecanismo de </w:t>
      </w:r>
      <w:r w:rsidRPr="00326A49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OrderBy</w:t>
      </w:r>
      <w:r w:rsidRPr="00326A49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e </w:t>
      </w:r>
      <w:r w:rsidRPr="00326A49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Where</w:t>
      </w:r>
      <w:r w:rsidRPr="00326A49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além de entender códigos diferentes de uma expressão </w:t>
      </w:r>
      <w:r w:rsidRPr="00326A49">
        <w:rPr>
          <w:rFonts w:ascii="Times New Roman" w:eastAsia="Times New Roman" w:hAnsi="Times New Roman" w:cs="Times New Roman"/>
          <w:i/>
          <w:iCs/>
          <w:color w:val="3D464D"/>
          <w:sz w:val="27"/>
          <w:szCs w:val="27"/>
          <w:lang w:val="pt-BR" w:eastAsia="pt-BR"/>
        </w:rPr>
        <w:t>lambda</w:t>
      </w:r>
      <w:r w:rsidRPr="00326A49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como </w:t>
      </w:r>
      <w:r w:rsidRPr="00326A49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(conta =&gt; conta.Numero)</w:t>
      </w:r>
      <w:r w:rsidRPr="00326A49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e </w:t>
      </w:r>
      <w:r w:rsidRPr="00326A49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(conta =&gt; conta != null)</w:t>
      </w:r>
      <w:r w:rsidRPr="00326A49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que retorna um Booleano — verdadeiro ou falso.</w:t>
      </w:r>
    </w:p>
    <w:p w14:paraId="792BF463" w14:textId="77777777" w:rsidR="00326A49" w:rsidRPr="00326A49" w:rsidRDefault="00326A49" w:rsidP="00326A49">
      <w:pPr>
        <w:rPr>
          <w:lang w:val="pt-BR"/>
        </w:rPr>
      </w:pPr>
    </w:p>
    <w:p w14:paraId="578A0A4F" w14:textId="65BA52C3" w:rsidR="00326A49" w:rsidRDefault="00326A49" w:rsidP="00326A49"/>
    <w:p w14:paraId="215DA63A" w14:textId="4922B75C" w:rsidR="00326A49" w:rsidRDefault="00326A49" w:rsidP="00326A49">
      <w:pPr>
        <w:pStyle w:val="Ttulo4"/>
        <w:shd w:val="clear" w:color="auto" w:fill="FAFCFF"/>
        <w:spacing w:before="0"/>
        <w:rPr>
          <w:rFonts w:ascii="Open Sans" w:hAnsi="Open Sans" w:cs="Open Sans"/>
          <w:color w:val="00C86F"/>
          <w:sz w:val="26"/>
          <w:szCs w:val="26"/>
        </w:rPr>
      </w:pPr>
      <w:r w:rsidRPr="00326A49">
        <w:rPr>
          <w:rFonts w:ascii="Open Sans" w:hAnsi="Open Sans" w:cs="Open Sans"/>
          <w:color w:val="00C86F"/>
          <w:sz w:val="26"/>
          <w:szCs w:val="26"/>
        </w:rPr>
        <w:t xml:space="preserve">ListT e métodos de extensão </w:t>
      </w:r>
    </w:p>
    <w:p w14:paraId="53E1102C" w14:textId="5356FD2C" w:rsidR="00326A49" w:rsidRDefault="00326A49" w:rsidP="00326A49">
      <w:pPr>
        <w:pStyle w:val="Ttulo1"/>
        <w:rPr>
          <w:b/>
          <w:bCs/>
          <w:noProof/>
        </w:rPr>
      </w:pPr>
      <w:bookmarkStart w:id="51" w:name="_Toc62147137"/>
      <w:r w:rsidRPr="00326A49">
        <w:rPr>
          <w:b/>
          <w:bCs/>
          <w:noProof/>
        </w:rPr>
        <w:t>Classe List do dotNet</w:t>
      </w:r>
      <w:bookmarkEnd w:id="51"/>
    </w:p>
    <w:p w14:paraId="4E38CC58" w14:textId="77777777" w:rsidR="00326A49" w:rsidRDefault="00326A49" w:rsidP="00326A49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Vamos continuar os estudos? Para começar a parte 8 da série de cursos de C#, analisaremos o trabalho — muito legal — que fizemos em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Program.cs</w:t>
      </w:r>
      <w:r>
        <w:rPr>
          <w:color w:val="3D464D"/>
          <w:sz w:val="27"/>
          <w:szCs w:val="27"/>
        </w:rPr>
        <w:t>, criando a seguinte lista genérica:</w:t>
      </w:r>
    </w:p>
    <w:p w14:paraId="74043324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typ"/>
          <w:color w:val="A67F59"/>
        </w:rPr>
        <w:lastRenderedPageBreak/>
        <w:t>Lista</w:t>
      </w:r>
      <w:r>
        <w:rPr>
          <w:rStyle w:val="str"/>
          <w:color w:val="669900"/>
        </w:rPr>
        <w:t>&lt;int&gt;</w:t>
      </w:r>
      <w:r>
        <w:rPr>
          <w:rStyle w:val="pln"/>
          <w:color w:val="3D464D"/>
        </w:rPr>
        <w:t xml:space="preserve"> idades </w:t>
      </w:r>
      <w:r>
        <w:rPr>
          <w:rStyle w:val="pun"/>
          <w:color w:val="999999"/>
        </w:rPr>
        <w:t>=</w:t>
      </w:r>
      <w:r>
        <w:rPr>
          <w:rStyle w:val="pln"/>
          <w:color w:val="3D464D"/>
        </w:rPr>
        <w:t xml:space="preserve"> </w:t>
      </w:r>
      <w:r>
        <w:rPr>
          <w:rStyle w:val="kwd"/>
          <w:color w:val="0077AA"/>
        </w:rPr>
        <w:t>new</w:t>
      </w:r>
      <w:r>
        <w:rPr>
          <w:rStyle w:val="pln"/>
          <w:color w:val="3D464D"/>
        </w:rPr>
        <w:t xml:space="preserve"> </w:t>
      </w:r>
      <w:r>
        <w:rPr>
          <w:rStyle w:val="typ"/>
          <w:color w:val="A67F59"/>
        </w:rPr>
        <w:t>Lista</w:t>
      </w:r>
      <w:r>
        <w:rPr>
          <w:rStyle w:val="str"/>
          <w:color w:val="669900"/>
        </w:rPr>
        <w:t>&lt;int&gt;</w:t>
      </w:r>
      <w:r>
        <w:rPr>
          <w:rStyle w:val="pun"/>
          <w:color w:val="999999"/>
        </w:rPr>
        <w:t>();</w:t>
      </w:r>
    </w:p>
    <w:p w14:paraId="602AF0D9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</w:p>
    <w:p w14:paraId="6A66AFF0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>idades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Adicionar</w:t>
      </w:r>
      <w:r>
        <w:rPr>
          <w:rStyle w:val="pun"/>
          <w:color w:val="999999"/>
        </w:rPr>
        <w:t>(</w:t>
      </w:r>
      <w:r>
        <w:rPr>
          <w:rStyle w:val="lit"/>
          <w:color w:val="990055"/>
        </w:rPr>
        <w:t>1</w:t>
      </w:r>
      <w:r>
        <w:rPr>
          <w:rStyle w:val="pun"/>
          <w:color w:val="999999"/>
        </w:rPr>
        <w:t>);</w:t>
      </w:r>
    </w:p>
    <w:p w14:paraId="007874BD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>idades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Adicionar</w:t>
      </w:r>
      <w:r>
        <w:rPr>
          <w:rStyle w:val="pun"/>
          <w:color w:val="999999"/>
        </w:rPr>
        <w:t>(</w:t>
      </w:r>
      <w:r>
        <w:rPr>
          <w:rStyle w:val="lit"/>
          <w:color w:val="990055"/>
        </w:rPr>
        <w:t>5</w:t>
      </w:r>
      <w:r>
        <w:rPr>
          <w:rStyle w:val="pun"/>
          <w:color w:val="999999"/>
        </w:rPr>
        <w:t>);</w:t>
      </w:r>
    </w:p>
    <w:p w14:paraId="28233560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>idades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Adicionar</w:t>
      </w:r>
      <w:r>
        <w:rPr>
          <w:rStyle w:val="pun"/>
          <w:color w:val="999999"/>
        </w:rPr>
        <w:t>(</w:t>
      </w:r>
      <w:r>
        <w:rPr>
          <w:rStyle w:val="lit"/>
          <w:color w:val="990055"/>
        </w:rPr>
        <w:t>14</w:t>
      </w:r>
      <w:r>
        <w:rPr>
          <w:rStyle w:val="pun"/>
          <w:color w:val="999999"/>
        </w:rPr>
        <w:t>);</w:t>
      </w:r>
    </w:p>
    <w:p w14:paraId="69C37EFD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>idades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Adicionar</w:t>
      </w:r>
      <w:r>
        <w:rPr>
          <w:rStyle w:val="pun"/>
          <w:color w:val="999999"/>
        </w:rPr>
        <w:t>(</w:t>
      </w:r>
      <w:r>
        <w:rPr>
          <w:rStyle w:val="lit"/>
          <w:color w:val="990055"/>
        </w:rPr>
        <w:t>25</w:t>
      </w:r>
      <w:r>
        <w:rPr>
          <w:rStyle w:val="pun"/>
          <w:color w:val="999999"/>
        </w:rPr>
        <w:t>);</w:t>
      </w:r>
    </w:p>
    <w:p w14:paraId="0BEB9075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>idades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Adicionar</w:t>
      </w:r>
      <w:r>
        <w:rPr>
          <w:rStyle w:val="pun"/>
          <w:color w:val="999999"/>
        </w:rPr>
        <w:t>(</w:t>
      </w:r>
      <w:r>
        <w:rPr>
          <w:rStyle w:val="lit"/>
          <w:color w:val="990055"/>
        </w:rPr>
        <w:t>38</w:t>
      </w:r>
      <w:r>
        <w:rPr>
          <w:rStyle w:val="pun"/>
          <w:color w:val="999999"/>
        </w:rPr>
        <w:t>);</w:t>
      </w:r>
    </w:p>
    <w:p w14:paraId="6711A0E2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>idades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Adicionar</w:t>
      </w:r>
      <w:r>
        <w:rPr>
          <w:rStyle w:val="pun"/>
          <w:color w:val="999999"/>
        </w:rPr>
        <w:t>(</w:t>
      </w:r>
      <w:r>
        <w:rPr>
          <w:rStyle w:val="lit"/>
          <w:color w:val="990055"/>
        </w:rPr>
        <w:t>61</w:t>
      </w:r>
      <w:r>
        <w:rPr>
          <w:rStyle w:val="pun"/>
          <w:color w:val="999999"/>
        </w:rPr>
        <w:t>);</w:t>
      </w:r>
    </w:p>
    <w:p w14:paraId="2A55E9C6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</w:p>
    <w:p w14:paraId="3CF62B72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kwd"/>
          <w:color w:val="0077AA"/>
        </w:rPr>
        <w:t>for</w:t>
      </w:r>
      <w:r>
        <w:rPr>
          <w:rStyle w:val="pln"/>
          <w:color w:val="3D464D"/>
        </w:rPr>
        <w:t xml:space="preserve"> </w:t>
      </w:r>
      <w:r>
        <w:rPr>
          <w:rStyle w:val="pun"/>
          <w:color w:val="999999"/>
        </w:rPr>
        <w:t>(</w:t>
      </w:r>
      <w:r>
        <w:rPr>
          <w:rStyle w:val="kwd"/>
          <w:color w:val="0077AA"/>
        </w:rPr>
        <w:t>int</w:t>
      </w:r>
      <w:r>
        <w:rPr>
          <w:rStyle w:val="pln"/>
          <w:color w:val="3D464D"/>
        </w:rPr>
        <w:t xml:space="preserve"> i </w:t>
      </w:r>
      <w:r>
        <w:rPr>
          <w:rStyle w:val="pun"/>
          <w:color w:val="999999"/>
        </w:rPr>
        <w:t>=</w:t>
      </w:r>
      <w:r>
        <w:rPr>
          <w:rStyle w:val="pln"/>
          <w:color w:val="3D464D"/>
        </w:rPr>
        <w:t xml:space="preserve"> </w:t>
      </w:r>
      <w:r>
        <w:rPr>
          <w:rStyle w:val="lit"/>
          <w:color w:val="990055"/>
        </w:rPr>
        <w:t>0</w:t>
      </w:r>
      <w:r>
        <w:rPr>
          <w:rStyle w:val="pln"/>
          <w:color w:val="3D464D"/>
        </w:rPr>
        <w:t xml:space="preserve"> </w:t>
      </w:r>
      <w:r>
        <w:rPr>
          <w:rStyle w:val="pun"/>
          <w:color w:val="999999"/>
        </w:rPr>
        <w:t>&lt;</w:t>
      </w:r>
      <w:r>
        <w:rPr>
          <w:rStyle w:val="pln"/>
          <w:color w:val="3D464D"/>
        </w:rPr>
        <w:t xml:space="preserve"> idades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Tamanho</w:t>
      </w:r>
      <w:r>
        <w:rPr>
          <w:rStyle w:val="pun"/>
          <w:color w:val="999999"/>
        </w:rPr>
        <w:t>;</w:t>
      </w:r>
      <w:r>
        <w:rPr>
          <w:rStyle w:val="pln"/>
          <w:color w:val="3D464D"/>
        </w:rPr>
        <w:t xml:space="preserve"> i</w:t>
      </w:r>
      <w:r>
        <w:rPr>
          <w:rStyle w:val="pun"/>
          <w:color w:val="999999"/>
        </w:rPr>
        <w:t>++)</w:t>
      </w:r>
    </w:p>
    <w:p w14:paraId="4AED7813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un"/>
          <w:color w:val="999999"/>
        </w:rPr>
        <w:t>{</w:t>
      </w:r>
    </w:p>
    <w:p w14:paraId="13244B92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      </w:t>
      </w:r>
      <w:r>
        <w:rPr>
          <w:rStyle w:val="typ"/>
          <w:color w:val="A67F59"/>
        </w:rPr>
        <w:t>Console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WriteLine</w:t>
      </w:r>
      <w:r>
        <w:rPr>
          <w:rStyle w:val="pun"/>
          <w:color w:val="999999"/>
        </w:rPr>
        <w:t>(</w:t>
      </w:r>
      <w:r>
        <w:rPr>
          <w:rStyle w:val="pln"/>
          <w:color w:val="3D464D"/>
        </w:rPr>
        <w:t>idades</w:t>
      </w:r>
      <w:r>
        <w:rPr>
          <w:rStyle w:val="pun"/>
          <w:color w:val="999999"/>
        </w:rPr>
        <w:t>[</w:t>
      </w:r>
      <w:r>
        <w:rPr>
          <w:rStyle w:val="pln"/>
          <w:color w:val="3D464D"/>
        </w:rPr>
        <w:t>i</w:t>
      </w:r>
      <w:r>
        <w:rPr>
          <w:rStyle w:val="pun"/>
          <w:color w:val="999999"/>
        </w:rPr>
        <w:t>]);</w:t>
      </w:r>
    </w:p>
    <w:p w14:paraId="7273CB45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un"/>
          <w:color w:val="999999"/>
        </w:rPr>
        <w:t>}</w:t>
      </w:r>
    </w:p>
    <w:p w14:paraId="5F4A0ED9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</w:p>
    <w:p w14:paraId="3728938B" w14:textId="3C9BD8C8" w:rsidR="00326A49" w:rsidRDefault="00326A49" w:rsidP="00326A49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typ"/>
          <w:color w:val="A67F59"/>
        </w:rPr>
        <w:t>Console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ReadLine</w:t>
      </w:r>
      <w:r>
        <w:rPr>
          <w:rStyle w:val="pun"/>
          <w:color w:val="999999"/>
        </w:rPr>
        <w:t>();</w:t>
      </w:r>
    </w:p>
    <w:p w14:paraId="2AB106E0" w14:textId="77777777" w:rsidR="00326A49" w:rsidRDefault="00326A49" w:rsidP="00326A49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Nela, temos várias chamadas para o método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Adicionar()</w:t>
      </w:r>
      <w:r>
        <w:rPr>
          <w:color w:val="3D464D"/>
          <w:sz w:val="27"/>
          <w:szCs w:val="27"/>
        </w:rPr>
        <w:t>. Se executarmos a aplicação, teremos as idades listadas como retorno:</w:t>
      </w:r>
    </w:p>
    <w:p w14:paraId="64618EDF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lit"/>
          <w:color w:val="990055"/>
        </w:rPr>
        <w:t>1</w:t>
      </w:r>
    </w:p>
    <w:p w14:paraId="0DB2F681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lit"/>
          <w:color w:val="990055"/>
        </w:rPr>
        <w:t>5</w:t>
      </w:r>
    </w:p>
    <w:p w14:paraId="25A75F26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lit"/>
          <w:color w:val="990055"/>
        </w:rPr>
        <w:t>14</w:t>
      </w:r>
    </w:p>
    <w:p w14:paraId="20F9F5B2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lit"/>
          <w:color w:val="990055"/>
        </w:rPr>
        <w:t>25</w:t>
      </w:r>
    </w:p>
    <w:p w14:paraId="30536CAE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lit"/>
          <w:color w:val="990055"/>
        </w:rPr>
        <w:t>38</w:t>
      </w:r>
    </w:p>
    <w:p w14:paraId="0B7D1FD6" w14:textId="41D84194" w:rsidR="00326A49" w:rsidRDefault="00326A49" w:rsidP="00326A49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lit"/>
          <w:color w:val="990055"/>
        </w:rPr>
        <w:t>61</w:t>
      </w:r>
    </w:p>
    <w:p w14:paraId="5A3B194D" w14:textId="77777777" w:rsidR="00326A49" w:rsidRDefault="00326A49" w:rsidP="00326A49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Abaixo da lista de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Adicionar()</w:t>
      </w:r>
      <w:r>
        <w:rPr>
          <w:color w:val="3D464D"/>
          <w:sz w:val="27"/>
          <w:szCs w:val="27"/>
        </w:rPr>
        <w:t>, podemos inserir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Remover()</w:t>
      </w:r>
      <w:r>
        <w:rPr>
          <w:color w:val="3D464D"/>
          <w:sz w:val="27"/>
          <w:szCs w:val="27"/>
        </w:rPr>
        <w:t> para retirar algum item. No caso, removeremos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5</w:t>
      </w:r>
      <w:r>
        <w:rPr>
          <w:color w:val="3D464D"/>
          <w:sz w:val="27"/>
          <w:szCs w:val="27"/>
        </w:rPr>
        <w:t>:</w:t>
      </w:r>
    </w:p>
    <w:p w14:paraId="28468088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typ"/>
          <w:color w:val="A67F59"/>
        </w:rPr>
        <w:t>Lista</w:t>
      </w:r>
      <w:r>
        <w:rPr>
          <w:rStyle w:val="str"/>
          <w:color w:val="669900"/>
        </w:rPr>
        <w:t>&lt;int&gt;</w:t>
      </w:r>
      <w:r>
        <w:rPr>
          <w:rStyle w:val="pln"/>
          <w:color w:val="3D464D"/>
        </w:rPr>
        <w:t xml:space="preserve"> idades </w:t>
      </w:r>
      <w:r>
        <w:rPr>
          <w:rStyle w:val="pun"/>
          <w:color w:val="999999"/>
        </w:rPr>
        <w:t>=</w:t>
      </w:r>
      <w:r>
        <w:rPr>
          <w:rStyle w:val="pln"/>
          <w:color w:val="3D464D"/>
        </w:rPr>
        <w:t xml:space="preserve"> </w:t>
      </w:r>
      <w:r>
        <w:rPr>
          <w:rStyle w:val="kwd"/>
          <w:color w:val="0077AA"/>
        </w:rPr>
        <w:t>new</w:t>
      </w:r>
      <w:r>
        <w:rPr>
          <w:rStyle w:val="pln"/>
          <w:color w:val="3D464D"/>
        </w:rPr>
        <w:t xml:space="preserve"> </w:t>
      </w:r>
      <w:r>
        <w:rPr>
          <w:rStyle w:val="typ"/>
          <w:color w:val="A67F59"/>
        </w:rPr>
        <w:t>Lista</w:t>
      </w:r>
      <w:r>
        <w:rPr>
          <w:rStyle w:val="str"/>
          <w:color w:val="669900"/>
        </w:rPr>
        <w:t>&lt;int&gt;</w:t>
      </w:r>
      <w:r>
        <w:rPr>
          <w:rStyle w:val="pun"/>
          <w:color w:val="999999"/>
        </w:rPr>
        <w:t>();</w:t>
      </w:r>
    </w:p>
    <w:p w14:paraId="33BDA7EA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</w:p>
    <w:p w14:paraId="0DDF92EE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>idades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Adicionar</w:t>
      </w:r>
      <w:r>
        <w:rPr>
          <w:rStyle w:val="pun"/>
          <w:color w:val="999999"/>
        </w:rPr>
        <w:t>(</w:t>
      </w:r>
      <w:r>
        <w:rPr>
          <w:rStyle w:val="lit"/>
          <w:color w:val="990055"/>
        </w:rPr>
        <w:t>1</w:t>
      </w:r>
      <w:r>
        <w:rPr>
          <w:rStyle w:val="pun"/>
          <w:color w:val="999999"/>
        </w:rPr>
        <w:t>);</w:t>
      </w:r>
    </w:p>
    <w:p w14:paraId="55145C8C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>idades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Adicionar</w:t>
      </w:r>
      <w:r>
        <w:rPr>
          <w:rStyle w:val="pun"/>
          <w:color w:val="999999"/>
        </w:rPr>
        <w:t>(</w:t>
      </w:r>
      <w:r>
        <w:rPr>
          <w:rStyle w:val="lit"/>
          <w:color w:val="990055"/>
        </w:rPr>
        <w:t>5</w:t>
      </w:r>
      <w:r>
        <w:rPr>
          <w:rStyle w:val="pun"/>
          <w:color w:val="999999"/>
        </w:rPr>
        <w:t>);</w:t>
      </w:r>
    </w:p>
    <w:p w14:paraId="092F4785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>idades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Adicionar</w:t>
      </w:r>
      <w:r>
        <w:rPr>
          <w:rStyle w:val="pun"/>
          <w:color w:val="999999"/>
        </w:rPr>
        <w:t>(</w:t>
      </w:r>
      <w:r>
        <w:rPr>
          <w:rStyle w:val="lit"/>
          <w:color w:val="990055"/>
        </w:rPr>
        <w:t>14</w:t>
      </w:r>
      <w:r>
        <w:rPr>
          <w:rStyle w:val="pun"/>
          <w:color w:val="999999"/>
        </w:rPr>
        <w:t>);</w:t>
      </w:r>
    </w:p>
    <w:p w14:paraId="75D778ED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>idades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Adicionar</w:t>
      </w:r>
      <w:r>
        <w:rPr>
          <w:rStyle w:val="pun"/>
          <w:color w:val="999999"/>
        </w:rPr>
        <w:t>(</w:t>
      </w:r>
      <w:r>
        <w:rPr>
          <w:rStyle w:val="lit"/>
          <w:color w:val="990055"/>
        </w:rPr>
        <w:t>25</w:t>
      </w:r>
      <w:r>
        <w:rPr>
          <w:rStyle w:val="pun"/>
          <w:color w:val="999999"/>
        </w:rPr>
        <w:t>);</w:t>
      </w:r>
    </w:p>
    <w:p w14:paraId="66472477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>idades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Adicionar</w:t>
      </w:r>
      <w:r>
        <w:rPr>
          <w:rStyle w:val="pun"/>
          <w:color w:val="999999"/>
        </w:rPr>
        <w:t>(</w:t>
      </w:r>
      <w:r>
        <w:rPr>
          <w:rStyle w:val="lit"/>
          <w:color w:val="990055"/>
        </w:rPr>
        <w:t>38</w:t>
      </w:r>
      <w:r>
        <w:rPr>
          <w:rStyle w:val="pun"/>
          <w:color w:val="999999"/>
        </w:rPr>
        <w:t>);</w:t>
      </w:r>
    </w:p>
    <w:p w14:paraId="524ED98C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>idades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Adicionar</w:t>
      </w:r>
      <w:r>
        <w:rPr>
          <w:rStyle w:val="pun"/>
          <w:color w:val="999999"/>
        </w:rPr>
        <w:t>(</w:t>
      </w:r>
      <w:r>
        <w:rPr>
          <w:rStyle w:val="lit"/>
          <w:color w:val="990055"/>
        </w:rPr>
        <w:t>61</w:t>
      </w:r>
      <w:r>
        <w:rPr>
          <w:rStyle w:val="pun"/>
          <w:color w:val="999999"/>
        </w:rPr>
        <w:t>);</w:t>
      </w:r>
    </w:p>
    <w:p w14:paraId="35FCB46A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</w:p>
    <w:p w14:paraId="3AA21735" w14:textId="2058AB33" w:rsidR="00326A49" w:rsidRDefault="00326A49" w:rsidP="00326A49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pln"/>
          <w:color w:val="3D464D"/>
        </w:rPr>
        <w:t>idades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Remover</w:t>
      </w:r>
      <w:r>
        <w:rPr>
          <w:rStyle w:val="pun"/>
          <w:color w:val="999999"/>
        </w:rPr>
        <w:t>(</w:t>
      </w:r>
      <w:r>
        <w:rPr>
          <w:rStyle w:val="lit"/>
          <w:color w:val="990055"/>
        </w:rPr>
        <w:t>5</w:t>
      </w:r>
      <w:r>
        <w:rPr>
          <w:rStyle w:val="pun"/>
          <w:color w:val="999999"/>
        </w:rPr>
        <w:t>);</w:t>
      </w:r>
    </w:p>
    <w:p w14:paraId="776117C7" w14:textId="77777777" w:rsidR="00326A49" w:rsidRDefault="00326A49" w:rsidP="00326A49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Ao executar, nossa expectativa será atendida: a lista de idades aparecerá sem o número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5</w:t>
      </w:r>
      <w:r>
        <w:rPr>
          <w:color w:val="3D464D"/>
          <w:sz w:val="27"/>
          <w:szCs w:val="27"/>
        </w:rPr>
        <w:t>:</w:t>
      </w:r>
    </w:p>
    <w:p w14:paraId="62DA3117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lit"/>
          <w:color w:val="990055"/>
        </w:rPr>
        <w:t>1</w:t>
      </w:r>
    </w:p>
    <w:p w14:paraId="679A2CAC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lit"/>
          <w:color w:val="990055"/>
        </w:rPr>
        <w:t>14</w:t>
      </w:r>
    </w:p>
    <w:p w14:paraId="20B0C337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lit"/>
          <w:color w:val="990055"/>
        </w:rPr>
        <w:t>25</w:t>
      </w:r>
    </w:p>
    <w:p w14:paraId="383DCAB4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lit"/>
          <w:color w:val="990055"/>
        </w:rPr>
        <w:t>38</w:t>
      </w:r>
    </w:p>
    <w:p w14:paraId="35963E4C" w14:textId="04AC949B" w:rsidR="00326A49" w:rsidRDefault="00326A49" w:rsidP="00326A49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lit"/>
          <w:color w:val="990055"/>
        </w:rPr>
        <w:t>61</w:t>
      </w:r>
    </w:p>
    <w:p w14:paraId="5FE0BA75" w14:textId="77777777" w:rsidR="00326A49" w:rsidRDefault="00326A49" w:rsidP="00326A49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Essa foi a lista genérica que criamos com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Adicionar()</w:t>
      </w:r>
      <w:r>
        <w:rPr>
          <w:color w:val="3D464D"/>
          <w:sz w:val="27"/>
          <w:szCs w:val="27"/>
        </w:rPr>
        <w:t>, método genérico que espera um argumento do tipo genérico também.</w:t>
      </w:r>
    </w:p>
    <w:p w14:paraId="4B5DF3F8" w14:textId="77777777" w:rsidR="00326A49" w:rsidRDefault="00326A49" w:rsidP="00326A49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Mas, será que nosso problema em lidar com </w:t>
      </w:r>
      <w:r>
        <w:rPr>
          <w:rStyle w:val="nfase"/>
          <w:color w:val="3D464D"/>
          <w:sz w:val="27"/>
          <w:szCs w:val="27"/>
        </w:rPr>
        <w:t>arrays</w:t>
      </w:r>
      <w:r>
        <w:rPr>
          <w:color w:val="3D464D"/>
          <w:sz w:val="27"/>
          <w:szCs w:val="27"/>
        </w:rPr>
        <w:t> e manipular esses dados até criarmos a lista é um problema tão raro? Na verdade, não, pois isso faz parte de vários programas que acabamos usando no cotidiano. Por exemplo, se abrirmos o Windows Explorer, no explorador de arquivos, encontramos uma lista de itens.</w:t>
      </w:r>
    </w:p>
    <w:p w14:paraId="6E654649" w14:textId="5D5A01F7" w:rsidR="00326A49" w:rsidRDefault="00326A49" w:rsidP="00326A49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noProof/>
          <w:color w:val="3D464D"/>
          <w:sz w:val="27"/>
          <w:szCs w:val="27"/>
        </w:rPr>
        <w:lastRenderedPageBreak/>
        <w:drawing>
          <wp:inline distT="0" distB="0" distL="0" distR="0" wp14:anchorId="4593A284" wp14:editId="08EF3F3F">
            <wp:extent cx="5731510" cy="2641600"/>
            <wp:effectExtent l="0" t="0" r="2540" b="6350"/>
            <wp:docPr id="34" name="Imagem 34" descr="Pasta de arquivos do Windows, com oito pastas e um arquivo listad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asta de arquivos do Windows, com oito pastas e um arquivo listados.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4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464C84" w14:textId="77777777" w:rsidR="00326A49" w:rsidRDefault="00326A49" w:rsidP="00326A49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No caso do exemplo, esses itens seriam as pastas e o arquivo. Contudo, para gerar essa visualização na tela, temos uma lista, com várias pastas e um arquivo.</w:t>
      </w:r>
    </w:p>
    <w:p w14:paraId="29F2304F" w14:textId="77777777" w:rsidR="00326A49" w:rsidRDefault="00326A49" w:rsidP="00326A49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Outro exemplo de lista bastante comum no nosso dia a dia, é o que encontramos quando realizamos qualquer busca na internet. Se acessarmos o </w:t>
      </w:r>
      <w:hyperlink r:id="rId89" w:tgtFrame="_blank" w:history="1">
        <w:r>
          <w:rPr>
            <w:rStyle w:val="Hyperlink"/>
            <w:sz w:val="27"/>
            <w:szCs w:val="27"/>
          </w:rPr>
          <w:t>Google</w:t>
        </w:r>
      </w:hyperlink>
      <w:r>
        <w:rPr>
          <w:color w:val="3D464D"/>
          <w:sz w:val="27"/>
          <w:szCs w:val="27"/>
        </w:rPr>
        <w:t> e digitarmos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microsoft visual studio</w:t>
      </w:r>
      <w:r>
        <w:rPr>
          <w:color w:val="3D464D"/>
          <w:sz w:val="27"/>
          <w:szCs w:val="27"/>
        </w:rPr>
        <w:t>, teremos uma </w:t>
      </w:r>
      <w:hyperlink r:id="rId90" w:tgtFrame="_blank" w:history="1">
        <w:r>
          <w:rPr>
            <w:rStyle w:val="Hyperlink"/>
            <w:sz w:val="27"/>
            <w:szCs w:val="27"/>
          </w:rPr>
          <w:t>lista de resultados</w:t>
        </w:r>
      </w:hyperlink>
      <w:r>
        <w:rPr>
          <w:color w:val="3D464D"/>
          <w:sz w:val="27"/>
          <w:szCs w:val="27"/>
        </w:rPr>
        <w:t>. Ainda no final da página, abaixo dos resultados, encontramos uma lista de sugestões relacionadas e outra lista de páginas com mais resultados.</w:t>
      </w:r>
    </w:p>
    <w:p w14:paraId="4B33FDB2" w14:textId="5EB3397D" w:rsidR="00326A49" w:rsidRDefault="00326A49" w:rsidP="00326A49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noProof/>
          <w:color w:val="3D464D"/>
          <w:sz w:val="27"/>
          <w:szCs w:val="27"/>
        </w:rPr>
        <w:drawing>
          <wp:inline distT="0" distB="0" distL="0" distR="0" wp14:anchorId="4BCE8E60" wp14:editId="31F6A8B7">
            <wp:extent cx="5731510" cy="2739390"/>
            <wp:effectExtent l="0" t="0" r="2540" b="381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39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987BF1" w14:textId="77777777" w:rsidR="00326A49" w:rsidRDefault="00326A49" w:rsidP="00326A49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Ou seja, lista é algo muito comum. Mas se é tão comum assim, será que todo desenvolvedor e toda desenvolvedora que desenvolve com C# precisa criar sua própria lista, repetidas vezes? Na verdade, existe uma lista, dentro do .NET, que é muito semelhante à que criamos. Inclusive no nome: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List</w:t>
      </w:r>
      <w:r>
        <w:rPr>
          <w:color w:val="3D464D"/>
          <w:sz w:val="27"/>
          <w:szCs w:val="27"/>
        </w:rPr>
        <w:t>, que é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Lista</w:t>
      </w:r>
      <w:r>
        <w:rPr>
          <w:color w:val="3D464D"/>
          <w:sz w:val="27"/>
          <w:szCs w:val="27"/>
        </w:rPr>
        <w:t> em português, como temos no código acima.</w:t>
      </w:r>
    </w:p>
    <w:p w14:paraId="08D7A412" w14:textId="77777777" w:rsidR="00326A49" w:rsidRDefault="00326A49" w:rsidP="00326A49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lastRenderedPageBreak/>
        <w:t>Se substituirmos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Lista</w:t>
      </w:r>
      <w:r>
        <w:rPr>
          <w:color w:val="3D464D"/>
          <w:sz w:val="27"/>
          <w:szCs w:val="27"/>
        </w:rPr>
        <w:t> por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List</w:t>
      </w:r>
      <w:r>
        <w:rPr>
          <w:color w:val="3D464D"/>
          <w:sz w:val="27"/>
          <w:szCs w:val="27"/>
        </w:rPr>
        <w:t>:</w:t>
      </w:r>
    </w:p>
    <w:p w14:paraId="53BE0002" w14:textId="6BCD9FF3" w:rsidR="00326A49" w:rsidRPr="00326A49" w:rsidRDefault="00326A49" w:rsidP="00326A49">
      <w:pPr>
        <w:pStyle w:val="Pr-formataoHTML"/>
        <w:shd w:val="clear" w:color="auto" w:fill="F0F3F5"/>
        <w:rPr>
          <w:color w:val="3D464D"/>
          <w:sz w:val="27"/>
          <w:szCs w:val="27"/>
          <w:lang w:val="en-US"/>
        </w:rPr>
      </w:pPr>
      <w:r w:rsidRPr="00326A49">
        <w:rPr>
          <w:rStyle w:val="typ"/>
          <w:color w:val="A67F59"/>
          <w:lang w:val="en-US"/>
        </w:rPr>
        <w:t>List</w:t>
      </w:r>
      <w:r w:rsidRPr="00326A49">
        <w:rPr>
          <w:rStyle w:val="str"/>
          <w:color w:val="669900"/>
          <w:lang w:val="en-US"/>
        </w:rPr>
        <w:t>&lt;int&gt;</w:t>
      </w:r>
      <w:r w:rsidRPr="00326A49">
        <w:rPr>
          <w:rStyle w:val="pln"/>
          <w:color w:val="3D464D"/>
          <w:lang w:val="en-US"/>
        </w:rPr>
        <w:t xml:space="preserve"> idades </w:t>
      </w:r>
      <w:r w:rsidRPr="00326A49">
        <w:rPr>
          <w:rStyle w:val="pun"/>
          <w:color w:val="999999"/>
          <w:lang w:val="en-US"/>
        </w:rPr>
        <w:t>=</w:t>
      </w:r>
      <w:r w:rsidRPr="00326A49">
        <w:rPr>
          <w:rStyle w:val="pln"/>
          <w:color w:val="3D464D"/>
          <w:lang w:val="en-US"/>
        </w:rPr>
        <w:t xml:space="preserve"> </w:t>
      </w:r>
      <w:r w:rsidRPr="00326A49">
        <w:rPr>
          <w:rStyle w:val="kwd"/>
          <w:color w:val="0077AA"/>
          <w:lang w:val="en-US"/>
        </w:rPr>
        <w:t>new</w:t>
      </w:r>
      <w:r w:rsidRPr="00326A49">
        <w:rPr>
          <w:rStyle w:val="pln"/>
          <w:color w:val="3D464D"/>
          <w:lang w:val="en-US"/>
        </w:rPr>
        <w:t xml:space="preserve"> </w:t>
      </w:r>
      <w:r w:rsidRPr="00326A49">
        <w:rPr>
          <w:rStyle w:val="typ"/>
          <w:color w:val="A67F59"/>
          <w:lang w:val="en-US"/>
        </w:rPr>
        <w:t>List</w:t>
      </w:r>
      <w:r w:rsidRPr="00326A49">
        <w:rPr>
          <w:rStyle w:val="str"/>
          <w:color w:val="669900"/>
          <w:lang w:val="en-US"/>
        </w:rPr>
        <w:t>&lt;int&gt;</w:t>
      </w:r>
      <w:r w:rsidRPr="00326A49">
        <w:rPr>
          <w:rStyle w:val="pun"/>
          <w:color w:val="999999"/>
          <w:lang w:val="en-US"/>
        </w:rPr>
        <w:t>();</w:t>
      </w:r>
    </w:p>
    <w:p w14:paraId="3B1332C8" w14:textId="77777777" w:rsidR="00326A49" w:rsidRDefault="00326A49" w:rsidP="00326A49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O Visual Studio já encontrará essa classe genérica, que permite o uso de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int</w:t>
      </w:r>
      <w:r>
        <w:rPr>
          <w:color w:val="3D464D"/>
          <w:sz w:val="27"/>
          <w:szCs w:val="27"/>
        </w:rPr>
        <w:t> como argumento genérico. No entanto, perceba que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Adicionar()</w:t>
      </w:r>
      <w:r>
        <w:rPr>
          <w:color w:val="3D464D"/>
          <w:sz w:val="27"/>
          <w:szCs w:val="27"/>
        </w:rPr>
        <w:t>,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Remover()</w:t>
      </w:r>
      <w:r>
        <w:rPr>
          <w:color w:val="3D464D"/>
          <w:sz w:val="27"/>
          <w:szCs w:val="27"/>
        </w:rPr>
        <w:t> e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Tamanho</w:t>
      </w:r>
      <w:r>
        <w:rPr>
          <w:color w:val="3D464D"/>
          <w:sz w:val="27"/>
          <w:szCs w:val="27"/>
        </w:rPr>
        <w:t> ficarão sublinhados em vermelho, por estarem em português.</w:t>
      </w:r>
    </w:p>
    <w:p w14:paraId="6A8FE544" w14:textId="77777777" w:rsidR="00326A49" w:rsidRDefault="00326A49" w:rsidP="00326A49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Se os alterarmos para inglês, o sublinhado vermelho abaixo deles desaparecerá. Sendo assim, aplicaremos as respectivas substituições:</w:t>
      </w:r>
    </w:p>
    <w:p w14:paraId="2D5B4DE7" w14:textId="77777777" w:rsidR="00326A49" w:rsidRDefault="00326A49" w:rsidP="00326A49">
      <w:pPr>
        <w:numPr>
          <w:ilvl w:val="0"/>
          <w:numId w:val="22"/>
        </w:numPr>
        <w:shd w:val="clear" w:color="auto" w:fill="FFFFFF"/>
        <w:spacing w:after="0"/>
        <w:ind w:left="480"/>
        <w:rPr>
          <w:color w:val="3D464D"/>
          <w:sz w:val="27"/>
          <w:szCs w:val="27"/>
        </w:rPr>
      </w:pPr>
      <w:r>
        <w:rPr>
          <w:rStyle w:val="CdigoHTML"/>
          <w:color w:val="3D464D"/>
          <w:sz w:val="23"/>
          <w:szCs w:val="23"/>
          <w:shd w:val="clear" w:color="auto" w:fill="F0F3F5"/>
        </w:rPr>
        <w:t>Adicionar</w:t>
      </w:r>
      <w:r>
        <w:rPr>
          <w:color w:val="3D464D"/>
          <w:sz w:val="27"/>
          <w:szCs w:val="27"/>
        </w:rPr>
        <w:t> por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Add</w:t>
      </w:r>
      <w:r>
        <w:rPr>
          <w:color w:val="3D464D"/>
          <w:sz w:val="27"/>
          <w:szCs w:val="27"/>
        </w:rPr>
        <w:t>;</w:t>
      </w:r>
    </w:p>
    <w:p w14:paraId="22C8557C" w14:textId="77777777" w:rsidR="00326A49" w:rsidRDefault="00326A49" w:rsidP="00326A49">
      <w:pPr>
        <w:numPr>
          <w:ilvl w:val="0"/>
          <w:numId w:val="22"/>
        </w:numPr>
        <w:shd w:val="clear" w:color="auto" w:fill="FFFFFF"/>
        <w:spacing w:after="0"/>
        <w:ind w:left="480"/>
        <w:rPr>
          <w:color w:val="3D464D"/>
          <w:sz w:val="27"/>
          <w:szCs w:val="27"/>
        </w:rPr>
      </w:pPr>
      <w:r>
        <w:rPr>
          <w:rStyle w:val="CdigoHTML"/>
          <w:color w:val="3D464D"/>
          <w:sz w:val="23"/>
          <w:szCs w:val="23"/>
          <w:shd w:val="clear" w:color="auto" w:fill="F0F3F5"/>
        </w:rPr>
        <w:t>Remover</w:t>
      </w:r>
      <w:r>
        <w:rPr>
          <w:color w:val="3D464D"/>
          <w:sz w:val="27"/>
          <w:szCs w:val="27"/>
        </w:rPr>
        <w:t> por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Remove</w:t>
      </w:r>
      <w:r>
        <w:rPr>
          <w:color w:val="3D464D"/>
          <w:sz w:val="27"/>
          <w:szCs w:val="27"/>
        </w:rPr>
        <w:t>;</w:t>
      </w:r>
    </w:p>
    <w:p w14:paraId="7A844338" w14:textId="77777777" w:rsidR="00326A49" w:rsidRDefault="00326A49" w:rsidP="00326A49">
      <w:pPr>
        <w:numPr>
          <w:ilvl w:val="0"/>
          <w:numId w:val="22"/>
        </w:numPr>
        <w:shd w:val="clear" w:color="auto" w:fill="FFFFFF"/>
        <w:spacing w:after="0"/>
        <w:ind w:left="480"/>
        <w:rPr>
          <w:color w:val="3D464D"/>
          <w:sz w:val="27"/>
          <w:szCs w:val="27"/>
        </w:rPr>
      </w:pPr>
      <w:r>
        <w:rPr>
          <w:rStyle w:val="CdigoHTML"/>
          <w:color w:val="3D464D"/>
          <w:sz w:val="23"/>
          <w:szCs w:val="23"/>
          <w:shd w:val="clear" w:color="auto" w:fill="F0F3F5"/>
        </w:rPr>
        <w:t>Tamanho</w:t>
      </w:r>
      <w:r>
        <w:rPr>
          <w:color w:val="3D464D"/>
          <w:sz w:val="27"/>
          <w:szCs w:val="27"/>
        </w:rPr>
        <w:t> por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Count</w:t>
      </w:r>
      <w:r>
        <w:rPr>
          <w:color w:val="3D464D"/>
          <w:sz w:val="27"/>
          <w:szCs w:val="27"/>
        </w:rPr>
        <w:t>, propriedade do .NET responsável pela contagem de itens que compõem a lista.</w:t>
      </w:r>
    </w:p>
    <w:p w14:paraId="3F13BEFE" w14:textId="77777777" w:rsidR="00326A49" w:rsidRPr="00326A49" w:rsidRDefault="00326A49" w:rsidP="00326A49">
      <w:pPr>
        <w:pStyle w:val="Pr-formataoHTML"/>
        <w:shd w:val="clear" w:color="auto" w:fill="F0F3F5"/>
        <w:rPr>
          <w:rStyle w:val="pln"/>
          <w:color w:val="3D464D"/>
          <w:lang w:val="en-US"/>
        </w:rPr>
      </w:pPr>
      <w:r w:rsidRPr="00326A49">
        <w:rPr>
          <w:rStyle w:val="typ"/>
          <w:color w:val="A67F59"/>
          <w:lang w:val="en-US"/>
        </w:rPr>
        <w:t>List</w:t>
      </w:r>
      <w:r w:rsidRPr="00326A49">
        <w:rPr>
          <w:rStyle w:val="str"/>
          <w:color w:val="669900"/>
          <w:lang w:val="en-US"/>
        </w:rPr>
        <w:t>&lt;int&gt;</w:t>
      </w:r>
      <w:r w:rsidRPr="00326A49">
        <w:rPr>
          <w:rStyle w:val="pln"/>
          <w:color w:val="3D464D"/>
          <w:lang w:val="en-US"/>
        </w:rPr>
        <w:t xml:space="preserve"> idades </w:t>
      </w:r>
      <w:r w:rsidRPr="00326A49">
        <w:rPr>
          <w:rStyle w:val="pun"/>
          <w:color w:val="999999"/>
          <w:lang w:val="en-US"/>
        </w:rPr>
        <w:t>=</w:t>
      </w:r>
      <w:r w:rsidRPr="00326A49">
        <w:rPr>
          <w:rStyle w:val="pln"/>
          <w:color w:val="3D464D"/>
          <w:lang w:val="en-US"/>
        </w:rPr>
        <w:t xml:space="preserve"> </w:t>
      </w:r>
      <w:r w:rsidRPr="00326A49">
        <w:rPr>
          <w:rStyle w:val="kwd"/>
          <w:color w:val="0077AA"/>
          <w:lang w:val="en-US"/>
        </w:rPr>
        <w:t>new</w:t>
      </w:r>
      <w:r w:rsidRPr="00326A49">
        <w:rPr>
          <w:rStyle w:val="pln"/>
          <w:color w:val="3D464D"/>
          <w:lang w:val="en-US"/>
        </w:rPr>
        <w:t xml:space="preserve"> </w:t>
      </w:r>
      <w:r w:rsidRPr="00326A49">
        <w:rPr>
          <w:rStyle w:val="typ"/>
          <w:color w:val="A67F59"/>
          <w:lang w:val="en-US"/>
        </w:rPr>
        <w:t>List</w:t>
      </w:r>
      <w:r w:rsidRPr="00326A49">
        <w:rPr>
          <w:rStyle w:val="str"/>
          <w:color w:val="669900"/>
          <w:lang w:val="en-US"/>
        </w:rPr>
        <w:t>&lt;int&gt;</w:t>
      </w:r>
      <w:r w:rsidRPr="00326A49">
        <w:rPr>
          <w:rStyle w:val="pun"/>
          <w:color w:val="999999"/>
          <w:lang w:val="en-US"/>
        </w:rPr>
        <w:t>();</w:t>
      </w:r>
    </w:p>
    <w:p w14:paraId="7392F5A8" w14:textId="77777777" w:rsidR="00326A49" w:rsidRPr="00326A49" w:rsidRDefault="00326A49" w:rsidP="00326A49">
      <w:pPr>
        <w:pStyle w:val="Pr-formataoHTML"/>
        <w:shd w:val="clear" w:color="auto" w:fill="F0F3F5"/>
        <w:rPr>
          <w:rStyle w:val="pln"/>
          <w:color w:val="3D464D"/>
          <w:lang w:val="en-US"/>
        </w:rPr>
      </w:pPr>
    </w:p>
    <w:p w14:paraId="67E710A3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>idades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Add</w:t>
      </w:r>
      <w:r>
        <w:rPr>
          <w:rStyle w:val="pun"/>
          <w:color w:val="999999"/>
        </w:rPr>
        <w:t>(</w:t>
      </w:r>
      <w:r>
        <w:rPr>
          <w:rStyle w:val="lit"/>
          <w:color w:val="990055"/>
        </w:rPr>
        <w:t>1</w:t>
      </w:r>
      <w:r>
        <w:rPr>
          <w:rStyle w:val="pun"/>
          <w:color w:val="999999"/>
        </w:rPr>
        <w:t>);</w:t>
      </w:r>
    </w:p>
    <w:p w14:paraId="2676188E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>idades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Add</w:t>
      </w:r>
      <w:r>
        <w:rPr>
          <w:rStyle w:val="pun"/>
          <w:color w:val="999999"/>
        </w:rPr>
        <w:t>(</w:t>
      </w:r>
      <w:r>
        <w:rPr>
          <w:rStyle w:val="lit"/>
          <w:color w:val="990055"/>
        </w:rPr>
        <w:t>5</w:t>
      </w:r>
      <w:r>
        <w:rPr>
          <w:rStyle w:val="pun"/>
          <w:color w:val="999999"/>
        </w:rPr>
        <w:t>);</w:t>
      </w:r>
    </w:p>
    <w:p w14:paraId="1B98C32C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>idades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Add</w:t>
      </w:r>
      <w:r>
        <w:rPr>
          <w:rStyle w:val="pun"/>
          <w:color w:val="999999"/>
        </w:rPr>
        <w:t>(</w:t>
      </w:r>
      <w:r>
        <w:rPr>
          <w:rStyle w:val="lit"/>
          <w:color w:val="990055"/>
        </w:rPr>
        <w:t>14</w:t>
      </w:r>
      <w:r>
        <w:rPr>
          <w:rStyle w:val="pun"/>
          <w:color w:val="999999"/>
        </w:rPr>
        <w:t>);</w:t>
      </w:r>
    </w:p>
    <w:p w14:paraId="4E8442AE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>idades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Add</w:t>
      </w:r>
      <w:r>
        <w:rPr>
          <w:rStyle w:val="pun"/>
          <w:color w:val="999999"/>
        </w:rPr>
        <w:t>(</w:t>
      </w:r>
      <w:r>
        <w:rPr>
          <w:rStyle w:val="lit"/>
          <w:color w:val="990055"/>
        </w:rPr>
        <w:t>25</w:t>
      </w:r>
      <w:r>
        <w:rPr>
          <w:rStyle w:val="pun"/>
          <w:color w:val="999999"/>
        </w:rPr>
        <w:t>);</w:t>
      </w:r>
    </w:p>
    <w:p w14:paraId="42FEE2EE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>idades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Add</w:t>
      </w:r>
      <w:r>
        <w:rPr>
          <w:rStyle w:val="pun"/>
          <w:color w:val="999999"/>
        </w:rPr>
        <w:t>(</w:t>
      </w:r>
      <w:r>
        <w:rPr>
          <w:rStyle w:val="lit"/>
          <w:color w:val="990055"/>
        </w:rPr>
        <w:t>38</w:t>
      </w:r>
      <w:r>
        <w:rPr>
          <w:rStyle w:val="pun"/>
          <w:color w:val="999999"/>
        </w:rPr>
        <w:t>);</w:t>
      </w:r>
    </w:p>
    <w:p w14:paraId="47549682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>idades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Add</w:t>
      </w:r>
      <w:r>
        <w:rPr>
          <w:rStyle w:val="pun"/>
          <w:color w:val="999999"/>
        </w:rPr>
        <w:t>(</w:t>
      </w:r>
      <w:r>
        <w:rPr>
          <w:rStyle w:val="lit"/>
          <w:color w:val="990055"/>
        </w:rPr>
        <w:t>61</w:t>
      </w:r>
      <w:r>
        <w:rPr>
          <w:rStyle w:val="pun"/>
          <w:color w:val="999999"/>
        </w:rPr>
        <w:t>);</w:t>
      </w:r>
    </w:p>
    <w:p w14:paraId="131ECF19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</w:p>
    <w:p w14:paraId="1FFBABB4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>idades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Remove</w:t>
      </w:r>
      <w:r>
        <w:rPr>
          <w:rStyle w:val="pun"/>
          <w:color w:val="999999"/>
        </w:rPr>
        <w:t>(</w:t>
      </w:r>
      <w:r>
        <w:rPr>
          <w:rStyle w:val="lit"/>
          <w:color w:val="990055"/>
        </w:rPr>
        <w:t>5</w:t>
      </w:r>
      <w:r>
        <w:rPr>
          <w:rStyle w:val="pun"/>
          <w:color w:val="999999"/>
        </w:rPr>
        <w:t>);</w:t>
      </w:r>
    </w:p>
    <w:p w14:paraId="14F6E605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</w:p>
    <w:p w14:paraId="5EE3082F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kwd"/>
          <w:color w:val="0077AA"/>
        </w:rPr>
        <w:t>for</w:t>
      </w:r>
      <w:r>
        <w:rPr>
          <w:rStyle w:val="pln"/>
          <w:color w:val="3D464D"/>
        </w:rPr>
        <w:t xml:space="preserve"> </w:t>
      </w:r>
      <w:r>
        <w:rPr>
          <w:rStyle w:val="pun"/>
          <w:color w:val="999999"/>
        </w:rPr>
        <w:t>(</w:t>
      </w:r>
      <w:r>
        <w:rPr>
          <w:rStyle w:val="kwd"/>
          <w:color w:val="0077AA"/>
        </w:rPr>
        <w:t>int</w:t>
      </w:r>
      <w:r>
        <w:rPr>
          <w:rStyle w:val="pln"/>
          <w:color w:val="3D464D"/>
        </w:rPr>
        <w:t xml:space="preserve"> i </w:t>
      </w:r>
      <w:r>
        <w:rPr>
          <w:rStyle w:val="pun"/>
          <w:color w:val="999999"/>
        </w:rPr>
        <w:t>=</w:t>
      </w:r>
      <w:r>
        <w:rPr>
          <w:rStyle w:val="pln"/>
          <w:color w:val="3D464D"/>
        </w:rPr>
        <w:t xml:space="preserve"> </w:t>
      </w:r>
      <w:r>
        <w:rPr>
          <w:rStyle w:val="lit"/>
          <w:color w:val="990055"/>
        </w:rPr>
        <w:t>0</w:t>
      </w:r>
      <w:r>
        <w:rPr>
          <w:rStyle w:val="pln"/>
          <w:color w:val="3D464D"/>
        </w:rPr>
        <w:t xml:space="preserve"> </w:t>
      </w:r>
      <w:r>
        <w:rPr>
          <w:rStyle w:val="pun"/>
          <w:color w:val="999999"/>
        </w:rPr>
        <w:t>&lt;</w:t>
      </w:r>
      <w:r>
        <w:rPr>
          <w:rStyle w:val="pln"/>
          <w:color w:val="3D464D"/>
        </w:rPr>
        <w:t xml:space="preserve"> idades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Count</w:t>
      </w:r>
      <w:r>
        <w:rPr>
          <w:rStyle w:val="pun"/>
          <w:color w:val="999999"/>
        </w:rPr>
        <w:t>;</w:t>
      </w:r>
      <w:r>
        <w:rPr>
          <w:rStyle w:val="pln"/>
          <w:color w:val="3D464D"/>
        </w:rPr>
        <w:t xml:space="preserve"> i</w:t>
      </w:r>
      <w:r>
        <w:rPr>
          <w:rStyle w:val="pun"/>
          <w:color w:val="999999"/>
        </w:rPr>
        <w:t>++)</w:t>
      </w:r>
    </w:p>
    <w:p w14:paraId="46BDE005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un"/>
          <w:color w:val="999999"/>
        </w:rPr>
        <w:t>{</w:t>
      </w:r>
    </w:p>
    <w:p w14:paraId="7D47FDB3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      </w:t>
      </w:r>
      <w:r>
        <w:rPr>
          <w:rStyle w:val="typ"/>
          <w:color w:val="A67F59"/>
        </w:rPr>
        <w:t>Console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WriteLine</w:t>
      </w:r>
      <w:r>
        <w:rPr>
          <w:rStyle w:val="pun"/>
          <w:color w:val="999999"/>
        </w:rPr>
        <w:t>(</w:t>
      </w:r>
      <w:r>
        <w:rPr>
          <w:rStyle w:val="pln"/>
          <w:color w:val="3D464D"/>
        </w:rPr>
        <w:t>idades</w:t>
      </w:r>
      <w:r>
        <w:rPr>
          <w:rStyle w:val="pun"/>
          <w:color w:val="999999"/>
        </w:rPr>
        <w:t>[</w:t>
      </w:r>
      <w:r>
        <w:rPr>
          <w:rStyle w:val="pln"/>
          <w:color w:val="3D464D"/>
        </w:rPr>
        <w:t>i</w:t>
      </w:r>
      <w:r>
        <w:rPr>
          <w:rStyle w:val="pun"/>
          <w:color w:val="999999"/>
        </w:rPr>
        <w:t>]);</w:t>
      </w:r>
    </w:p>
    <w:p w14:paraId="4DDCACB8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un"/>
          <w:color w:val="999999"/>
        </w:rPr>
        <w:t>}</w:t>
      </w:r>
    </w:p>
    <w:p w14:paraId="25DAEFE1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</w:p>
    <w:p w14:paraId="5B3146D4" w14:textId="4A7E1C78" w:rsidR="00326A49" w:rsidRDefault="00326A49" w:rsidP="00326A49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typ"/>
          <w:color w:val="A67F59"/>
        </w:rPr>
        <w:t>Console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ReadLine</w:t>
      </w:r>
      <w:r>
        <w:rPr>
          <w:rStyle w:val="pun"/>
          <w:color w:val="999999"/>
        </w:rPr>
        <w:t>();</w:t>
      </w:r>
    </w:p>
    <w:p w14:paraId="0C7726C9" w14:textId="77777777" w:rsidR="00326A49" w:rsidRDefault="00326A49" w:rsidP="00326A49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Para nos certificarmos de que as substituições são equivalentes, executaremos a aplicação novamente:</w:t>
      </w:r>
    </w:p>
    <w:p w14:paraId="5217927C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lit"/>
          <w:color w:val="990055"/>
        </w:rPr>
        <w:t>1</w:t>
      </w:r>
    </w:p>
    <w:p w14:paraId="6D5B71FD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lit"/>
          <w:color w:val="990055"/>
        </w:rPr>
        <w:t>14</w:t>
      </w:r>
    </w:p>
    <w:p w14:paraId="6830FA08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lit"/>
          <w:color w:val="990055"/>
        </w:rPr>
        <w:t>25</w:t>
      </w:r>
    </w:p>
    <w:p w14:paraId="39F50050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lit"/>
          <w:color w:val="990055"/>
        </w:rPr>
        <w:t>38</w:t>
      </w:r>
    </w:p>
    <w:p w14:paraId="0719DD20" w14:textId="631716B6" w:rsidR="00326A49" w:rsidRDefault="00326A49" w:rsidP="00326A49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lit"/>
          <w:color w:val="990055"/>
        </w:rPr>
        <w:t>61</w:t>
      </w:r>
    </w:p>
    <w:p w14:paraId="0644C2DC" w14:textId="77777777" w:rsidR="00326A49" w:rsidRDefault="00326A49" w:rsidP="00326A49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Obtivemos a mesma saída, indicando que o código é executado, sem problemas. Se comentarmos a linha de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Remove()</w:t>
      </w:r>
      <w:r>
        <w:rPr>
          <w:color w:val="3D464D"/>
          <w:sz w:val="27"/>
          <w:szCs w:val="27"/>
        </w:rPr>
        <w:t>, adicionando duas barras (</w:t>
      </w:r>
      <w:r>
        <w:rPr>
          <w:rStyle w:val="CdigoHTML"/>
          <w:color w:val="3D464D"/>
          <w:sz w:val="23"/>
          <w:szCs w:val="23"/>
          <w:shd w:val="clear" w:color="auto" w:fill="F0F3F5"/>
        </w:rPr>
        <w:t>//</w:t>
      </w:r>
      <w:r>
        <w:rPr>
          <w:color w:val="3D464D"/>
          <w:sz w:val="27"/>
          <w:szCs w:val="27"/>
        </w:rPr>
        <w:t>) no início dela:</w:t>
      </w:r>
    </w:p>
    <w:p w14:paraId="16F4282C" w14:textId="07CF2C45" w:rsidR="00326A49" w:rsidRDefault="00326A49" w:rsidP="00326A49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com"/>
          <w:color w:val="708090"/>
        </w:rPr>
        <w:t>// idades.Remove(5);</w:t>
      </w:r>
    </w:p>
    <w:p w14:paraId="2FB5E6F1" w14:textId="77777777" w:rsidR="00326A49" w:rsidRDefault="00326A49" w:rsidP="00326A49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O número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5</w:t>
      </w:r>
      <w:r>
        <w:rPr>
          <w:color w:val="3D464D"/>
          <w:sz w:val="27"/>
          <w:szCs w:val="27"/>
        </w:rPr>
        <w:t> voltará a ser impresso na lista:</w:t>
      </w:r>
    </w:p>
    <w:p w14:paraId="706985E9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lit"/>
          <w:color w:val="990055"/>
        </w:rPr>
        <w:t>1</w:t>
      </w:r>
    </w:p>
    <w:p w14:paraId="1B433E19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lit"/>
          <w:color w:val="990055"/>
        </w:rPr>
        <w:t>5</w:t>
      </w:r>
    </w:p>
    <w:p w14:paraId="7DB201B2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lit"/>
          <w:color w:val="990055"/>
        </w:rPr>
        <w:t>14</w:t>
      </w:r>
    </w:p>
    <w:p w14:paraId="30F807D8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lit"/>
          <w:color w:val="990055"/>
        </w:rPr>
        <w:t>25</w:t>
      </w:r>
    </w:p>
    <w:p w14:paraId="3651BED0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lit"/>
          <w:color w:val="990055"/>
        </w:rPr>
        <w:t>38</w:t>
      </w:r>
    </w:p>
    <w:p w14:paraId="79120721" w14:textId="31E218FA" w:rsidR="00326A49" w:rsidRDefault="00326A49" w:rsidP="00326A49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lit"/>
          <w:color w:val="990055"/>
        </w:rPr>
        <w:t>61</w:t>
      </w:r>
    </w:p>
    <w:p w14:paraId="43A86776" w14:textId="77777777" w:rsidR="00326A49" w:rsidRDefault="00326A49" w:rsidP="00326A49">
      <w:pPr>
        <w:pStyle w:val="NormalWeb"/>
        <w:shd w:val="clear" w:color="auto" w:fill="F0F0F0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lastRenderedPageBreak/>
        <w:t>Na série do curso </w:t>
      </w:r>
      <w:hyperlink r:id="rId92" w:tgtFrame="_blank" w:history="1">
        <w:r>
          <w:rPr>
            <w:rStyle w:val="Hyperlink"/>
            <w:sz w:val="27"/>
            <w:szCs w:val="27"/>
          </w:rPr>
          <w:t>C# Collections Parte 1</w:t>
        </w:r>
      </w:hyperlink>
      <w:r>
        <w:rPr>
          <w:color w:val="3D464D"/>
          <w:sz w:val="27"/>
          <w:szCs w:val="27"/>
        </w:rPr>
        <w:t> você encontra mais conteúdo sobre lista, </w:t>
      </w:r>
      <w:r>
        <w:rPr>
          <w:rStyle w:val="nfase"/>
          <w:color w:val="3D464D"/>
          <w:sz w:val="27"/>
          <w:szCs w:val="27"/>
        </w:rPr>
        <w:t>array</w:t>
      </w:r>
      <w:r>
        <w:rPr>
          <w:color w:val="3D464D"/>
          <w:sz w:val="27"/>
          <w:szCs w:val="27"/>
        </w:rPr>
        <w:t>, </w:t>
      </w:r>
      <w:r>
        <w:rPr>
          <w:rStyle w:val="nfase"/>
          <w:color w:val="3D464D"/>
          <w:sz w:val="27"/>
          <w:szCs w:val="27"/>
        </w:rPr>
        <w:t>sets</w:t>
      </w:r>
      <w:r>
        <w:rPr>
          <w:color w:val="3D464D"/>
          <w:sz w:val="27"/>
          <w:szCs w:val="27"/>
        </w:rPr>
        <w:t> e outros tipos de coleções do .NET.</w:t>
      </w:r>
    </w:p>
    <w:p w14:paraId="2E95F80E" w14:textId="77777777" w:rsidR="00326A49" w:rsidRDefault="00326A49" w:rsidP="00326A49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Continuando, constatamos que 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List</w:t>
      </w:r>
      <w:r>
        <w:rPr>
          <w:color w:val="3D464D"/>
          <w:sz w:val="27"/>
          <w:szCs w:val="27"/>
        </w:rPr>
        <w:t> possui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Add()</w:t>
      </w:r>
      <w:r>
        <w:rPr>
          <w:color w:val="3D464D"/>
          <w:sz w:val="27"/>
          <w:szCs w:val="27"/>
        </w:rPr>
        <w:t> e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Remove()</w:t>
      </w:r>
      <w:r>
        <w:rPr>
          <w:color w:val="3D464D"/>
          <w:sz w:val="27"/>
          <w:szCs w:val="27"/>
        </w:rPr>
        <w:t>. Mas há outro método bastante interessante em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Lista.cs</w:t>
      </w:r>
      <w:r>
        <w:rPr>
          <w:color w:val="3D464D"/>
          <w:sz w:val="27"/>
          <w:szCs w:val="27"/>
        </w:rPr>
        <w:t>, 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AdicionarVarios()</w:t>
      </w:r>
      <w:r>
        <w:rPr>
          <w:color w:val="3D464D"/>
          <w:sz w:val="27"/>
          <w:szCs w:val="27"/>
        </w:rPr>
        <w:t>:</w:t>
      </w:r>
    </w:p>
    <w:p w14:paraId="4A59F0ED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kwd"/>
          <w:color w:val="0077AA"/>
        </w:rPr>
        <w:t>public</w:t>
      </w:r>
      <w:r>
        <w:rPr>
          <w:rStyle w:val="pln"/>
          <w:color w:val="3D464D"/>
        </w:rPr>
        <w:t xml:space="preserve"> </w:t>
      </w:r>
      <w:r>
        <w:rPr>
          <w:rStyle w:val="kwd"/>
          <w:color w:val="0077AA"/>
        </w:rPr>
        <w:t>void</w:t>
      </w:r>
      <w:r>
        <w:rPr>
          <w:rStyle w:val="pln"/>
          <w:color w:val="3D464D"/>
        </w:rPr>
        <w:t xml:space="preserve"> </w:t>
      </w:r>
      <w:r>
        <w:rPr>
          <w:rStyle w:val="typ"/>
          <w:color w:val="A67F59"/>
        </w:rPr>
        <w:t>AdicionarVarios</w:t>
      </w:r>
      <w:r>
        <w:rPr>
          <w:rStyle w:val="pun"/>
          <w:color w:val="999999"/>
        </w:rPr>
        <w:t>(</w:t>
      </w:r>
      <w:r>
        <w:rPr>
          <w:rStyle w:val="kwd"/>
          <w:color w:val="0077AA"/>
        </w:rPr>
        <w:t>params</w:t>
      </w:r>
      <w:r>
        <w:rPr>
          <w:rStyle w:val="pln"/>
          <w:color w:val="3D464D"/>
        </w:rPr>
        <w:t xml:space="preserve"> T</w:t>
      </w:r>
      <w:r>
        <w:rPr>
          <w:rStyle w:val="pun"/>
          <w:color w:val="999999"/>
        </w:rPr>
        <w:t>[]</w:t>
      </w:r>
      <w:r>
        <w:rPr>
          <w:rStyle w:val="pln"/>
          <w:color w:val="3D464D"/>
        </w:rPr>
        <w:t xml:space="preserve"> itens</w:t>
      </w:r>
      <w:r>
        <w:rPr>
          <w:rStyle w:val="pun"/>
          <w:color w:val="999999"/>
        </w:rPr>
        <w:t>)</w:t>
      </w:r>
    </w:p>
    <w:p w14:paraId="777C84A4" w14:textId="77777777" w:rsidR="00326A49" w:rsidRPr="00326A49" w:rsidRDefault="00326A49" w:rsidP="00326A49">
      <w:pPr>
        <w:pStyle w:val="Pr-formataoHTML"/>
        <w:shd w:val="clear" w:color="auto" w:fill="F0F3F5"/>
        <w:rPr>
          <w:rStyle w:val="pln"/>
          <w:color w:val="3D464D"/>
          <w:lang w:val="en-US"/>
        </w:rPr>
      </w:pPr>
      <w:r w:rsidRPr="00326A49">
        <w:rPr>
          <w:rStyle w:val="pun"/>
          <w:color w:val="999999"/>
          <w:lang w:val="en-US"/>
        </w:rPr>
        <w:t>{</w:t>
      </w:r>
    </w:p>
    <w:p w14:paraId="7EF991E4" w14:textId="77777777" w:rsidR="00326A49" w:rsidRPr="00326A49" w:rsidRDefault="00326A49" w:rsidP="00326A49">
      <w:pPr>
        <w:pStyle w:val="Pr-formataoHTML"/>
        <w:shd w:val="clear" w:color="auto" w:fill="F0F3F5"/>
        <w:rPr>
          <w:rStyle w:val="pln"/>
          <w:color w:val="3D464D"/>
          <w:lang w:val="en-US"/>
        </w:rPr>
      </w:pPr>
      <w:r w:rsidRPr="00326A49">
        <w:rPr>
          <w:rStyle w:val="pln"/>
          <w:color w:val="3D464D"/>
          <w:lang w:val="en-US"/>
        </w:rPr>
        <w:t xml:space="preserve">        </w:t>
      </w:r>
      <w:r w:rsidRPr="00326A49">
        <w:rPr>
          <w:rStyle w:val="kwd"/>
          <w:color w:val="0077AA"/>
          <w:lang w:val="en-US"/>
        </w:rPr>
        <w:t>foreach</w:t>
      </w:r>
      <w:r w:rsidRPr="00326A49">
        <w:rPr>
          <w:rStyle w:val="pln"/>
          <w:color w:val="3D464D"/>
          <w:lang w:val="en-US"/>
        </w:rPr>
        <w:t xml:space="preserve"> </w:t>
      </w:r>
      <w:r w:rsidRPr="00326A49">
        <w:rPr>
          <w:rStyle w:val="pun"/>
          <w:color w:val="999999"/>
          <w:lang w:val="en-US"/>
        </w:rPr>
        <w:t>(</w:t>
      </w:r>
      <w:r w:rsidRPr="00326A49">
        <w:rPr>
          <w:rStyle w:val="pln"/>
          <w:color w:val="3D464D"/>
          <w:lang w:val="en-US"/>
        </w:rPr>
        <w:t xml:space="preserve">T item </w:t>
      </w:r>
      <w:r w:rsidRPr="00326A49">
        <w:rPr>
          <w:rStyle w:val="kwd"/>
          <w:color w:val="0077AA"/>
          <w:lang w:val="en-US"/>
        </w:rPr>
        <w:t>in</w:t>
      </w:r>
      <w:r w:rsidRPr="00326A49">
        <w:rPr>
          <w:rStyle w:val="pln"/>
          <w:color w:val="3D464D"/>
          <w:lang w:val="en-US"/>
        </w:rPr>
        <w:t xml:space="preserve"> itens</w:t>
      </w:r>
      <w:r w:rsidRPr="00326A49">
        <w:rPr>
          <w:rStyle w:val="pun"/>
          <w:color w:val="999999"/>
          <w:lang w:val="en-US"/>
        </w:rPr>
        <w:t>)</w:t>
      </w:r>
    </w:p>
    <w:p w14:paraId="475EE405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  <w:r w:rsidRPr="00326A49">
        <w:rPr>
          <w:rStyle w:val="pln"/>
          <w:color w:val="3D464D"/>
          <w:lang w:val="en-US"/>
        </w:rPr>
        <w:t xml:space="preserve">        </w:t>
      </w:r>
      <w:r>
        <w:rPr>
          <w:rStyle w:val="pun"/>
          <w:color w:val="999999"/>
        </w:rPr>
        <w:t>{</w:t>
      </w:r>
    </w:p>
    <w:p w14:paraId="1E5E67F7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              </w:t>
      </w:r>
      <w:r>
        <w:rPr>
          <w:rStyle w:val="typ"/>
          <w:color w:val="A67F59"/>
        </w:rPr>
        <w:t>Adicionar</w:t>
      </w:r>
      <w:r>
        <w:rPr>
          <w:rStyle w:val="pun"/>
          <w:color w:val="999999"/>
        </w:rPr>
        <w:t>(</w:t>
      </w:r>
      <w:r>
        <w:rPr>
          <w:rStyle w:val="pln"/>
          <w:color w:val="3D464D"/>
        </w:rPr>
        <w:t>item</w:t>
      </w:r>
      <w:r>
        <w:rPr>
          <w:rStyle w:val="pun"/>
          <w:color w:val="999999"/>
        </w:rPr>
        <w:t>);</w:t>
      </w:r>
    </w:p>
    <w:p w14:paraId="26C72189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      </w:t>
      </w:r>
      <w:r>
        <w:rPr>
          <w:rStyle w:val="pun"/>
          <w:color w:val="999999"/>
        </w:rPr>
        <w:t>}</w:t>
      </w:r>
    </w:p>
    <w:p w14:paraId="405E3E17" w14:textId="49E4F45A" w:rsidR="00326A49" w:rsidRDefault="00326A49" w:rsidP="00326A49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pun"/>
          <w:color w:val="999999"/>
        </w:rPr>
        <w:t>}</w:t>
      </w:r>
    </w:p>
    <w:p w14:paraId="7A80D078" w14:textId="77777777" w:rsidR="00326A49" w:rsidRDefault="00326A49" w:rsidP="00326A49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O bacana desse método é o argumento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params</w:t>
      </w:r>
      <w:r>
        <w:rPr>
          <w:color w:val="3D464D"/>
          <w:sz w:val="27"/>
          <w:szCs w:val="27"/>
        </w:rPr>
        <w:t>, que permite chamar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AdicionarVarios()</w:t>
      </w:r>
      <w:r>
        <w:rPr>
          <w:color w:val="3D464D"/>
          <w:sz w:val="27"/>
          <w:szCs w:val="27"/>
        </w:rPr>
        <w:t> de uma forma bastante natural, sem exigir a criação manual de um </w:t>
      </w:r>
      <w:r>
        <w:rPr>
          <w:rStyle w:val="nfase"/>
          <w:color w:val="3D464D"/>
          <w:sz w:val="27"/>
          <w:szCs w:val="27"/>
        </w:rPr>
        <w:t>array</w:t>
      </w:r>
      <w:r>
        <w:rPr>
          <w:color w:val="3D464D"/>
          <w:sz w:val="27"/>
          <w:szCs w:val="27"/>
        </w:rPr>
        <w:t>.</w:t>
      </w:r>
    </w:p>
    <w:p w14:paraId="3ACA7CD0" w14:textId="77777777" w:rsidR="00326A49" w:rsidRDefault="00326A49" w:rsidP="00326A49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Será que 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List</w:t>
      </w:r>
      <w:r>
        <w:rPr>
          <w:color w:val="3D464D"/>
          <w:sz w:val="27"/>
          <w:szCs w:val="27"/>
        </w:rPr>
        <w:t> do .NET possui esse método? Para testar, poderíamos adicionar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AddRange()</w:t>
      </w:r>
      <w:r>
        <w:rPr>
          <w:color w:val="3D464D"/>
          <w:sz w:val="27"/>
          <w:szCs w:val="27"/>
        </w:rPr>
        <w:t>, abaixo do trecho de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Add()</w:t>
      </w:r>
      <w:r>
        <w:rPr>
          <w:color w:val="3D464D"/>
          <w:sz w:val="27"/>
          <w:szCs w:val="27"/>
        </w:rPr>
        <w:t>, em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Program.cs</w:t>
      </w:r>
      <w:r>
        <w:rPr>
          <w:color w:val="3D464D"/>
          <w:sz w:val="27"/>
          <w:szCs w:val="27"/>
        </w:rPr>
        <w:t>. No entanto, ele não espera um argumento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params</w:t>
      </w:r>
      <w:r>
        <w:rPr>
          <w:color w:val="3D464D"/>
          <w:sz w:val="27"/>
          <w:szCs w:val="27"/>
        </w:rPr>
        <w:t>.</w:t>
      </w:r>
    </w:p>
    <w:p w14:paraId="0522FCBA" w14:textId="77777777" w:rsidR="00326A49" w:rsidRDefault="00326A49" w:rsidP="00326A49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Portanto, não seria possível utilizar números como parâmetros, esperando que o compilador crie um </w:t>
      </w:r>
      <w:r>
        <w:rPr>
          <w:rStyle w:val="nfase"/>
          <w:color w:val="3D464D"/>
          <w:sz w:val="27"/>
          <w:szCs w:val="27"/>
        </w:rPr>
        <w:t>array</w:t>
      </w:r>
      <w:r>
        <w:rPr>
          <w:color w:val="3D464D"/>
          <w:sz w:val="27"/>
          <w:szCs w:val="27"/>
        </w:rPr>
        <w:t> e depois o passe como argumento, porque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AddRange()</w:t>
      </w:r>
      <w:r>
        <w:rPr>
          <w:color w:val="3D464D"/>
          <w:sz w:val="27"/>
          <w:szCs w:val="27"/>
        </w:rPr>
        <w:t> não funciona dessa forma. Ou seja, implementa-lo como demonstrado no trecho abaixo, não funcionaria:</w:t>
      </w:r>
    </w:p>
    <w:p w14:paraId="2A4611C9" w14:textId="77777777" w:rsidR="00326A49" w:rsidRPr="00326A49" w:rsidRDefault="00326A49" w:rsidP="00326A49">
      <w:pPr>
        <w:pStyle w:val="Pr-formataoHTML"/>
        <w:shd w:val="clear" w:color="auto" w:fill="F0F3F5"/>
        <w:rPr>
          <w:rStyle w:val="pln"/>
          <w:color w:val="3D464D"/>
          <w:lang w:val="en-US"/>
        </w:rPr>
      </w:pPr>
      <w:r w:rsidRPr="00326A49">
        <w:rPr>
          <w:rStyle w:val="typ"/>
          <w:color w:val="A67F59"/>
          <w:lang w:val="en-US"/>
        </w:rPr>
        <w:t>List</w:t>
      </w:r>
      <w:r w:rsidRPr="00326A49">
        <w:rPr>
          <w:rStyle w:val="str"/>
          <w:color w:val="669900"/>
          <w:lang w:val="en-US"/>
        </w:rPr>
        <w:t>&lt;int&gt;</w:t>
      </w:r>
      <w:r w:rsidRPr="00326A49">
        <w:rPr>
          <w:rStyle w:val="pln"/>
          <w:color w:val="3D464D"/>
          <w:lang w:val="en-US"/>
        </w:rPr>
        <w:t xml:space="preserve"> idades </w:t>
      </w:r>
      <w:r w:rsidRPr="00326A49">
        <w:rPr>
          <w:rStyle w:val="pun"/>
          <w:color w:val="999999"/>
          <w:lang w:val="en-US"/>
        </w:rPr>
        <w:t>=</w:t>
      </w:r>
      <w:r w:rsidRPr="00326A49">
        <w:rPr>
          <w:rStyle w:val="pln"/>
          <w:color w:val="3D464D"/>
          <w:lang w:val="en-US"/>
        </w:rPr>
        <w:t xml:space="preserve"> </w:t>
      </w:r>
      <w:r w:rsidRPr="00326A49">
        <w:rPr>
          <w:rStyle w:val="kwd"/>
          <w:color w:val="0077AA"/>
          <w:lang w:val="en-US"/>
        </w:rPr>
        <w:t>new</w:t>
      </w:r>
      <w:r w:rsidRPr="00326A49">
        <w:rPr>
          <w:rStyle w:val="pln"/>
          <w:color w:val="3D464D"/>
          <w:lang w:val="en-US"/>
        </w:rPr>
        <w:t xml:space="preserve"> </w:t>
      </w:r>
      <w:r w:rsidRPr="00326A49">
        <w:rPr>
          <w:rStyle w:val="typ"/>
          <w:color w:val="A67F59"/>
          <w:lang w:val="en-US"/>
        </w:rPr>
        <w:t>List</w:t>
      </w:r>
      <w:r w:rsidRPr="00326A49">
        <w:rPr>
          <w:rStyle w:val="str"/>
          <w:color w:val="669900"/>
          <w:lang w:val="en-US"/>
        </w:rPr>
        <w:t>&lt;int&gt;</w:t>
      </w:r>
      <w:r w:rsidRPr="00326A49">
        <w:rPr>
          <w:rStyle w:val="pun"/>
          <w:color w:val="999999"/>
          <w:lang w:val="en-US"/>
        </w:rPr>
        <w:t>();</w:t>
      </w:r>
    </w:p>
    <w:p w14:paraId="5D2517EC" w14:textId="77777777" w:rsidR="00326A49" w:rsidRPr="00326A49" w:rsidRDefault="00326A49" w:rsidP="00326A49">
      <w:pPr>
        <w:pStyle w:val="Pr-formataoHTML"/>
        <w:shd w:val="clear" w:color="auto" w:fill="F0F3F5"/>
        <w:rPr>
          <w:rStyle w:val="pln"/>
          <w:color w:val="3D464D"/>
          <w:lang w:val="en-US"/>
        </w:rPr>
      </w:pPr>
    </w:p>
    <w:p w14:paraId="731392A5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>idades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Add</w:t>
      </w:r>
      <w:r>
        <w:rPr>
          <w:rStyle w:val="pun"/>
          <w:color w:val="999999"/>
        </w:rPr>
        <w:t>(</w:t>
      </w:r>
      <w:r>
        <w:rPr>
          <w:rStyle w:val="lit"/>
          <w:color w:val="990055"/>
        </w:rPr>
        <w:t>1</w:t>
      </w:r>
      <w:r>
        <w:rPr>
          <w:rStyle w:val="pun"/>
          <w:color w:val="999999"/>
        </w:rPr>
        <w:t>);</w:t>
      </w:r>
    </w:p>
    <w:p w14:paraId="50EDC2F2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>idades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Add</w:t>
      </w:r>
      <w:r>
        <w:rPr>
          <w:rStyle w:val="pun"/>
          <w:color w:val="999999"/>
        </w:rPr>
        <w:t>(</w:t>
      </w:r>
      <w:r>
        <w:rPr>
          <w:rStyle w:val="lit"/>
          <w:color w:val="990055"/>
        </w:rPr>
        <w:t>5</w:t>
      </w:r>
      <w:r>
        <w:rPr>
          <w:rStyle w:val="pun"/>
          <w:color w:val="999999"/>
        </w:rPr>
        <w:t>);</w:t>
      </w:r>
    </w:p>
    <w:p w14:paraId="4C5C9342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>idades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Add</w:t>
      </w:r>
      <w:r>
        <w:rPr>
          <w:rStyle w:val="pun"/>
          <w:color w:val="999999"/>
        </w:rPr>
        <w:t>(</w:t>
      </w:r>
      <w:r>
        <w:rPr>
          <w:rStyle w:val="lit"/>
          <w:color w:val="990055"/>
        </w:rPr>
        <w:t>14</w:t>
      </w:r>
      <w:r>
        <w:rPr>
          <w:rStyle w:val="pun"/>
          <w:color w:val="999999"/>
        </w:rPr>
        <w:t>);</w:t>
      </w:r>
    </w:p>
    <w:p w14:paraId="168A208C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>idades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Add</w:t>
      </w:r>
      <w:r>
        <w:rPr>
          <w:rStyle w:val="pun"/>
          <w:color w:val="999999"/>
        </w:rPr>
        <w:t>(</w:t>
      </w:r>
      <w:r>
        <w:rPr>
          <w:rStyle w:val="lit"/>
          <w:color w:val="990055"/>
        </w:rPr>
        <w:t>25</w:t>
      </w:r>
      <w:r>
        <w:rPr>
          <w:rStyle w:val="pun"/>
          <w:color w:val="999999"/>
        </w:rPr>
        <w:t>);</w:t>
      </w:r>
    </w:p>
    <w:p w14:paraId="4C0F5EF8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>idades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Add</w:t>
      </w:r>
      <w:r>
        <w:rPr>
          <w:rStyle w:val="pun"/>
          <w:color w:val="999999"/>
        </w:rPr>
        <w:t>(</w:t>
      </w:r>
      <w:r>
        <w:rPr>
          <w:rStyle w:val="lit"/>
          <w:color w:val="990055"/>
        </w:rPr>
        <w:t>38</w:t>
      </w:r>
      <w:r>
        <w:rPr>
          <w:rStyle w:val="pun"/>
          <w:color w:val="999999"/>
        </w:rPr>
        <w:t>);</w:t>
      </w:r>
    </w:p>
    <w:p w14:paraId="04BB2E35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>idades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Add</w:t>
      </w:r>
      <w:r>
        <w:rPr>
          <w:rStyle w:val="pun"/>
          <w:color w:val="999999"/>
        </w:rPr>
        <w:t>(</w:t>
      </w:r>
      <w:r>
        <w:rPr>
          <w:rStyle w:val="lit"/>
          <w:color w:val="990055"/>
        </w:rPr>
        <w:t>61</w:t>
      </w:r>
      <w:r>
        <w:rPr>
          <w:rStyle w:val="pun"/>
          <w:color w:val="999999"/>
        </w:rPr>
        <w:t>);</w:t>
      </w:r>
    </w:p>
    <w:p w14:paraId="1BE86021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</w:p>
    <w:p w14:paraId="3CBC804B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>idades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AddRange</w:t>
      </w:r>
      <w:r>
        <w:rPr>
          <w:rStyle w:val="pun"/>
          <w:color w:val="999999"/>
        </w:rPr>
        <w:t>(</w:t>
      </w:r>
      <w:r>
        <w:rPr>
          <w:rStyle w:val="lit"/>
          <w:color w:val="990055"/>
        </w:rPr>
        <w:t>1</w:t>
      </w:r>
      <w:r>
        <w:rPr>
          <w:rStyle w:val="pun"/>
          <w:color w:val="999999"/>
        </w:rPr>
        <w:t>,</w:t>
      </w:r>
      <w:r>
        <w:rPr>
          <w:rStyle w:val="pln"/>
          <w:color w:val="3D464D"/>
        </w:rPr>
        <w:t xml:space="preserve"> </w:t>
      </w:r>
      <w:r>
        <w:rPr>
          <w:rStyle w:val="lit"/>
          <w:color w:val="990055"/>
        </w:rPr>
        <w:t>2</w:t>
      </w:r>
      <w:r>
        <w:rPr>
          <w:rStyle w:val="pun"/>
          <w:color w:val="999999"/>
        </w:rPr>
        <w:t>,</w:t>
      </w:r>
      <w:r>
        <w:rPr>
          <w:rStyle w:val="pln"/>
          <w:color w:val="3D464D"/>
        </w:rPr>
        <w:t xml:space="preserve"> </w:t>
      </w:r>
      <w:r>
        <w:rPr>
          <w:rStyle w:val="lit"/>
          <w:color w:val="990055"/>
        </w:rPr>
        <w:t>3</w:t>
      </w:r>
      <w:r>
        <w:rPr>
          <w:rStyle w:val="pun"/>
          <w:color w:val="999999"/>
        </w:rPr>
        <w:t>,</w:t>
      </w:r>
      <w:r>
        <w:rPr>
          <w:rStyle w:val="pln"/>
          <w:color w:val="3D464D"/>
        </w:rPr>
        <w:t xml:space="preserve"> </w:t>
      </w:r>
      <w:r>
        <w:rPr>
          <w:rStyle w:val="lit"/>
          <w:color w:val="990055"/>
        </w:rPr>
        <w:t>9</w:t>
      </w:r>
      <w:r>
        <w:rPr>
          <w:rStyle w:val="pun"/>
          <w:color w:val="999999"/>
        </w:rPr>
        <w:t>);</w:t>
      </w:r>
    </w:p>
    <w:p w14:paraId="2692A0D4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</w:p>
    <w:p w14:paraId="6230A7DA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com"/>
          <w:color w:val="708090"/>
        </w:rPr>
        <w:t>// idades.Remove(5);</w:t>
      </w:r>
    </w:p>
    <w:p w14:paraId="7FA430EE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</w:p>
    <w:p w14:paraId="58F61963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kwd"/>
          <w:color w:val="0077AA"/>
        </w:rPr>
        <w:t>for</w:t>
      </w:r>
      <w:r>
        <w:rPr>
          <w:rStyle w:val="pln"/>
          <w:color w:val="3D464D"/>
        </w:rPr>
        <w:t xml:space="preserve"> </w:t>
      </w:r>
      <w:r>
        <w:rPr>
          <w:rStyle w:val="pun"/>
          <w:color w:val="999999"/>
        </w:rPr>
        <w:t>(</w:t>
      </w:r>
      <w:r>
        <w:rPr>
          <w:rStyle w:val="kwd"/>
          <w:color w:val="0077AA"/>
        </w:rPr>
        <w:t>int</w:t>
      </w:r>
      <w:r>
        <w:rPr>
          <w:rStyle w:val="pln"/>
          <w:color w:val="3D464D"/>
        </w:rPr>
        <w:t xml:space="preserve"> i </w:t>
      </w:r>
      <w:r>
        <w:rPr>
          <w:rStyle w:val="pun"/>
          <w:color w:val="999999"/>
        </w:rPr>
        <w:t>=</w:t>
      </w:r>
      <w:r>
        <w:rPr>
          <w:rStyle w:val="pln"/>
          <w:color w:val="3D464D"/>
        </w:rPr>
        <w:t xml:space="preserve"> </w:t>
      </w:r>
      <w:r>
        <w:rPr>
          <w:rStyle w:val="lit"/>
          <w:color w:val="990055"/>
        </w:rPr>
        <w:t>0</w:t>
      </w:r>
      <w:r>
        <w:rPr>
          <w:rStyle w:val="pln"/>
          <w:color w:val="3D464D"/>
        </w:rPr>
        <w:t xml:space="preserve"> </w:t>
      </w:r>
      <w:r>
        <w:rPr>
          <w:rStyle w:val="pun"/>
          <w:color w:val="999999"/>
        </w:rPr>
        <w:t>&lt;</w:t>
      </w:r>
      <w:r>
        <w:rPr>
          <w:rStyle w:val="pln"/>
          <w:color w:val="3D464D"/>
        </w:rPr>
        <w:t xml:space="preserve"> idades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Count</w:t>
      </w:r>
      <w:r>
        <w:rPr>
          <w:rStyle w:val="pun"/>
          <w:color w:val="999999"/>
        </w:rPr>
        <w:t>;</w:t>
      </w:r>
      <w:r>
        <w:rPr>
          <w:rStyle w:val="pln"/>
          <w:color w:val="3D464D"/>
        </w:rPr>
        <w:t xml:space="preserve"> i</w:t>
      </w:r>
      <w:r>
        <w:rPr>
          <w:rStyle w:val="pun"/>
          <w:color w:val="999999"/>
        </w:rPr>
        <w:t>++)</w:t>
      </w:r>
    </w:p>
    <w:p w14:paraId="7438DFC6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un"/>
          <w:color w:val="999999"/>
        </w:rPr>
        <w:t>{</w:t>
      </w:r>
    </w:p>
    <w:p w14:paraId="44EDB5F3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      </w:t>
      </w:r>
      <w:r>
        <w:rPr>
          <w:rStyle w:val="typ"/>
          <w:color w:val="A67F59"/>
        </w:rPr>
        <w:t>Console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WriteLine</w:t>
      </w:r>
      <w:r>
        <w:rPr>
          <w:rStyle w:val="pun"/>
          <w:color w:val="999999"/>
        </w:rPr>
        <w:t>(</w:t>
      </w:r>
      <w:r>
        <w:rPr>
          <w:rStyle w:val="pln"/>
          <w:color w:val="3D464D"/>
        </w:rPr>
        <w:t>idades</w:t>
      </w:r>
      <w:r>
        <w:rPr>
          <w:rStyle w:val="pun"/>
          <w:color w:val="999999"/>
        </w:rPr>
        <w:t>[</w:t>
      </w:r>
      <w:r>
        <w:rPr>
          <w:rStyle w:val="pln"/>
          <w:color w:val="3D464D"/>
        </w:rPr>
        <w:t>i</w:t>
      </w:r>
      <w:r>
        <w:rPr>
          <w:rStyle w:val="pun"/>
          <w:color w:val="999999"/>
        </w:rPr>
        <w:t>]);</w:t>
      </w:r>
    </w:p>
    <w:p w14:paraId="6E6A1167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un"/>
          <w:color w:val="999999"/>
        </w:rPr>
        <w:t>}</w:t>
      </w:r>
    </w:p>
    <w:p w14:paraId="762A8C5C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</w:p>
    <w:p w14:paraId="59578DA5" w14:textId="6F7F101C" w:rsidR="00326A49" w:rsidRDefault="00326A49" w:rsidP="00326A49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typ"/>
          <w:color w:val="A67F59"/>
        </w:rPr>
        <w:t>Console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ReadLine</w:t>
      </w:r>
      <w:r>
        <w:rPr>
          <w:rStyle w:val="pun"/>
          <w:color w:val="999999"/>
        </w:rPr>
        <w:t>();</w:t>
      </w:r>
    </w:p>
    <w:p w14:paraId="0EE1E642" w14:textId="77777777" w:rsidR="00326A49" w:rsidRDefault="00326A49" w:rsidP="00326A49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Se criarmos um </w:t>
      </w:r>
      <w:r>
        <w:rPr>
          <w:rStyle w:val="nfase"/>
          <w:color w:val="3D464D"/>
          <w:sz w:val="27"/>
          <w:szCs w:val="27"/>
        </w:rPr>
        <w:t>array</w:t>
      </w:r>
      <w:r>
        <w:rPr>
          <w:color w:val="3D464D"/>
          <w:sz w:val="27"/>
          <w:szCs w:val="27"/>
        </w:rPr>
        <w:t> de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int</w:t>
      </w:r>
      <w:r>
        <w:rPr>
          <w:color w:val="3D464D"/>
          <w:sz w:val="27"/>
          <w:szCs w:val="27"/>
        </w:rPr>
        <w:t>, utilizando aquela sintaxe que estudamos de inicialização de array</w:t>
      </w:r>
      <w:r>
        <w:rPr>
          <w:rStyle w:val="nfase"/>
          <w:color w:val="3D464D"/>
          <w:sz w:val="27"/>
          <w:szCs w:val="27"/>
        </w:rPr>
        <w:t>* , na qual não precisamos nos preocupar com número inicial de elementos, nem com a adição de item por item no *array</w:t>
      </w:r>
      <w:r>
        <w:rPr>
          <w:color w:val="3D464D"/>
          <w:sz w:val="27"/>
          <w:szCs w:val="27"/>
        </w:rPr>
        <w:t>, da seguinte forma:</w:t>
      </w:r>
    </w:p>
    <w:p w14:paraId="0B4B3A5C" w14:textId="789A0631" w:rsidR="00326A49" w:rsidRDefault="00326A49" w:rsidP="00326A49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pln"/>
          <w:color w:val="3D464D"/>
        </w:rPr>
        <w:t>idades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AddRange</w:t>
      </w:r>
      <w:r>
        <w:rPr>
          <w:rStyle w:val="pun"/>
          <w:color w:val="999999"/>
        </w:rPr>
        <w:t>(</w:t>
      </w:r>
      <w:r>
        <w:rPr>
          <w:rStyle w:val="kwd"/>
          <w:color w:val="0077AA"/>
        </w:rPr>
        <w:t>new</w:t>
      </w:r>
      <w:r>
        <w:rPr>
          <w:rStyle w:val="pln"/>
          <w:color w:val="3D464D"/>
        </w:rPr>
        <w:t xml:space="preserve"> </w:t>
      </w:r>
      <w:r>
        <w:rPr>
          <w:rStyle w:val="kwd"/>
          <w:color w:val="0077AA"/>
        </w:rPr>
        <w:t>int</w:t>
      </w:r>
      <w:r>
        <w:rPr>
          <w:rStyle w:val="pun"/>
          <w:color w:val="999999"/>
        </w:rPr>
        <w:t>[]</w:t>
      </w:r>
      <w:r>
        <w:rPr>
          <w:rStyle w:val="pln"/>
          <w:color w:val="3D464D"/>
        </w:rPr>
        <w:t xml:space="preserve"> </w:t>
      </w:r>
      <w:r>
        <w:rPr>
          <w:rStyle w:val="pun"/>
          <w:color w:val="999999"/>
        </w:rPr>
        <w:t>{</w:t>
      </w:r>
      <w:r>
        <w:rPr>
          <w:rStyle w:val="lit"/>
          <w:color w:val="990055"/>
        </w:rPr>
        <w:t>1</w:t>
      </w:r>
      <w:r>
        <w:rPr>
          <w:rStyle w:val="pun"/>
          <w:color w:val="999999"/>
        </w:rPr>
        <w:t>,</w:t>
      </w:r>
      <w:r>
        <w:rPr>
          <w:rStyle w:val="pln"/>
          <w:color w:val="3D464D"/>
        </w:rPr>
        <w:t xml:space="preserve"> </w:t>
      </w:r>
      <w:r>
        <w:rPr>
          <w:rStyle w:val="lit"/>
          <w:color w:val="990055"/>
        </w:rPr>
        <w:t>2</w:t>
      </w:r>
      <w:r>
        <w:rPr>
          <w:rStyle w:val="pun"/>
          <w:color w:val="999999"/>
        </w:rPr>
        <w:t>,</w:t>
      </w:r>
      <w:r>
        <w:rPr>
          <w:rStyle w:val="pln"/>
          <w:color w:val="3D464D"/>
        </w:rPr>
        <w:t xml:space="preserve"> </w:t>
      </w:r>
      <w:r>
        <w:rPr>
          <w:rStyle w:val="lit"/>
          <w:color w:val="990055"/>
        </w:rPr>
        <w:t>3</w:t>
      </w:r>
      <w:r>
        <w:rPr>
          <w:rStyle w:val="pun"/>
          <w:color w:val="999999"/>
        </w:rPr>
        <w:t>,</w:t>
      </w:r>
      <w:r>
        <w:rPr>
          <w:rStyle w:val="pln"/>
          <w:color w:val="3D464D"/>
        </w:rPr>
        <w:t xml:space="preserve"> </w:t>
      </w:r>
      <w:r>
        <w:rPr>
          <w:rStyle w:val="lit"/>
          <w:color w:val="990055"/>
        </w:rPr>
        <w:t>9</w:t>
      </w:r>
      <w:r>
        <w:rPr>
          <w:rStyle w:val="pun"/>
          <w:color w:val="999999"/>
        </w:rPr>
        <w:t>});</w:t>
      </w:r>
    </w:p>
    <w:p w14:paraId="600AA0BB" w14:textId="77777777" w:rsidR="00326A49" w:rsidRDefault="00326A49" w:rsidP="00326A49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Aplicando essa sintaxe,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AddRange()</w:t>
      </w:r>
      <w:r>
        <w:rPr>
          <w:color w:val="3D464D"/>
          <w:sz w:val="27"/>
          <w:szCs w:val="27"/>
        </w:rPr>
        <w:t> é compilado, sem problemas. Ao executarmos o código após a alteração, obteremos a lista com os números esperados:</w:t>
      </w:r>
    </w:p>
    <w:p w14:paraId="12C50073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lit"/>
          <w:color w:val="990055"/>
        </w:rPr>
        <w:t>1</w:t>
      </w:r>
    </w:p>
    <w:p w14:paraId="2AAEFF70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lit"/>
          <w:color w:val="990055"/>
        </w:rPr>
        <w:t>5</w:t>
      </w:r>
    </w:p>
    <w:p w14:paraId="168A465B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lit"/>
          <w:color w:val="990055"/>
        </w:rPr>
        <w:t>14</w:t>
      </w:r>
    </w:p>
    <w:p w14:paraId="51B9BC4B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lit"/>
          <w:color w:val="990055"/>
        </w:rPr>
        <w:t>25</w:t>
      </w:r>
    </w:p>
    <w:p w14:paraId="5D795BAA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lit"/>
          <w:color w:val="990055"/>
        </w:rPr>
        <w:t>38</w:t>
      </w:r>
    </w:p>
    <w:p w14:paraId="13BE8178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lit"/>
          <w:color w:val="990055"/>
        </w:rPr>
        <w:t>61</w:t>
      </w:r>
    </w:p>
    <w:p w14:paraId="0E79A3FA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lit"/>
          <w:color w:val="990055"/>
        </w:rPr>
        <w:lastRenderedPageBreak/>
        <w:t>1</w:t>
      </w:r>
    </w:p>
    <w:p w14:paraId="6B9456F4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lit"/>
          <w:color w:val="990055"/>
        </w:rPr>
        <w:t>2</w:t>
      </w:r>
    </w:p>
    <w:p w14:paraId="34D8C421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lit"/>
          <w:color w:val="990055"/>
        </w:rPr>
        <w:t>3</w:t>
      </w:r>
    </w:p>
    <w:p w14:paraId="7AE8F8A2" w14:textId="47EC881A" w:rsidR="00326A49" w:rsidRDefault="00326A49" w:rsidP="00326A49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lit"/>
          <w:color w:val="990055"/>
        </w:rPr>
        <w:t>9</w:t>
      </w:r>
    </w:p>
    <w:p w14:paraId="5697461A" w14:textId="77777777" w:rsidR="00326A49" w:rsidRDefault="00326A49" w:rsidP="00326A49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Mas poderia estar melhor, igual à lista que criamos:</w:t>
      </w:r>
    </w:p>
    <w:p w14:paraId="046938FA" w14:textId="582E227D" w:rsidR="00326A49" w:rsidRDefault="00326A49" w:rsidP="00326A49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pln"/>
          <w:color w:val="3D464D"/>
        </w:rPr>
        <w:t>idades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AddRange</w:t>
      </w:r>
      <w:r>
        <w:rPr>
          <w:rStyle w:val="pun"/>
          <w:color w:val="999999"/>
        </w:rPr>
        <w:t>(</w:t>
      </w:r>
      <w:r>
        <w:rPr>
          <w:rStyle w:val="lit"/>
          <w:color w:val="990055"/>
        </w:rPr>
        <w:t>1</w:t>
      </w:r>
      <w:r>
        <w:rPr>
          <w:rStyle w:val="pun"/>
          <w:color w:val="999999"/>
        </w:rPr>
        <w:t>,</w:t>
      </w:r>
      <w:r>
        <w:rPr>
          <w:rStyle w:val="pln"/>
          <w:color w:val="3D464D"/>
        </w:rPr>
        <w:t xml:space="preserve"> </w:t>
      </w:r>
      <w:r>
        <w:rPr>
          <w:rStyle w:val="lit"/>
          <w:color w:val="990055"/>
        </w:rPr>
        <w:t>2</w:t>
      </w:r>
      <w:r>
        <w:rPr>
          <w:rStyle w:val="pun"/>
          <w:color w:val="999999"/>
        </w:rPr>
        <w:t>,</w:t>
      </w:r>
      <w:r>
        <w:rPr>
          <w:rStyle w:val="pln"/>
          <w:color w:val="3D464D"/>
        </w:rPr>
        <w:t xml:space="preserve"> </w:t>
      </w:r>
      <w:r>
        <w:rPr>
          <w:rStyle w:val="lit"/>
          <w:color w:val="990055"/>
        </w:rPr>
        <w:t>3</w:t>
      </w:r>
      <w:r>
        <w:rPr>
          <w:rStyle w:val="pun"/>
          <w:color w:val="999999"/>
        </w:rPr>
        <w:t>,</w:t>
      </w:r>
      <w:r>
        <w:rPr>
          <w:rStyle w:val="pln"/>
          <w:color w:val="3D464D"/>
        </w:rPr>
        <w:t xml:space="preserve"> </w:t>
      </w:r>
      <w:r>
        <w:rPr>
          <w:rStyle w:val="lit"/>
          <w:color w:val="990055"/>
        </w:rPr>
        <w:t>9</w:t>
      </w:r>
      <w:r>
        <w:rPr>
          <w:rStyle w:val="pun"/>
          <w:color w:val="999999"/>
        </w:rPr>
        <w:t>);</w:t>
      </w:r>
    </w:p>
    <w:p w14:paraId="53BB8704" w14:textId="77777777" w:rsidR="00326A49" w:rsidRDefault="00326A49" w:rsidP="00326A49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No entanto,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AddRange()</w:t>
      </w:r>
      <w:r>
        <w:rPr>
          <w:color w:val="3D464D"/>
          <w:sz w:val="27"/>
          <w:szCs w:val="27"/>
        </w:rPr>
        <w:t> não é compilado dessa maneira, ficando sublinhado em vermelho. Seria legal se houvesse uma forma de estender a classe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List.cs</w:t>
      </w:r>
      <w:r>
        <w:rPr>
          <w:color w:val="3D464D"/>
          <w:sz w:val="27"/>
          <w:szCs w:val="27"/>
        </w:rPr>
        <w:t> e colocar o nosso método funcionando na lista também. Pensando nisso, temos uma alternativa, que já estudamos: criar uma classe estática, com métodos auxiliares.</w:t>
      </w:r>
    </w:p>
    <w:p w14:paraId="5C378722" w14:textId="77777777" w:rsidR="00326A49" w:rsidRDefault="00326A49" w:rsidP="00326A49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Sendo assim, criaremos uma abrindo o "Gerenciador de Soluções", à direita da tela, e selecionando "ByteBank.SistemaAgencia &gt; Adicionar &gt; Classe...". A nomearemos como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ListExtensoes.cs</w:t>
      </w:r>
      <w:r>
        <w:rPr>
          <w:color w:val="3D464D"/>
          <w:sz w:val="27"/>
          <w:szCs w:val="27"/>
        </w:rPr>
        <w:t>, já que armazenaremos as extensões da classe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List.cs</w:t>
      </w:r>
      <w:r>
        <w:rPr>
          <w:color w:val="3D464D"/>
          <w:sz w:val="27"/>
          <w:szCs w:val="27"/>
        </w:rPr>
        <w:t> do .NET nela.</w:t>
      </w:r>
    </w:p>
    <w:p w14:paraId="594805A8" w14:textId="77777777" w:rsidR="00326A49" w:rsidRDefault="00326A49" w:rsidP="00326A49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Como ela somente armazenará extensões, ou seja, não possuirá estado, nem será instanciada, a definiremos como estática (</w:t>
      </w:r>
      <w:r>
        <w:rPr>
          <w:rStyle w:val="CdigoHTML"/>
          <w:color w:val="3D464D"/>
          <w:sz w:val="23"/>
          <w:szCs w:val="23"/>
          <w:shd w:val="clear" w:color="auto" w:fill="F0F3F5"/>
        </w:rPr>
        <w:t>static</w:t>
      </w:r>
      <w:r>
        <w:rPr>
          <w:color w:val="3D464D"/>
          <w:sz w:val="27"/>
          <w:szCs w:val="27"/>
        </w:rPr>
        <w:t>) e colocaremos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AdicionarVarios()</w:t>
      </w:r>
      <w:r>
        <w:rPr>
          <w:color w:val="3D464D"/>
          <w:sz w:val="27"/>
          <w:szCs w:val="27"/>
        </w:rPr>
        <w:t> no escopo dela, mantendo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List&lt;int&gt;</w:t>
      </w:r>
      <w:r>
        <w:rPr>
          <w:color w:val="3D464D"/>
          <w:sz w:val="27"/>
          <w:szCs w:val="27"/>
        </w:rPr>
        <w:t> — adiante nos preocupamos em torná-lo genérico — como argumento:</w:t>
      </w:r>
    </w:p>
    <w:p w14:paraId="3B0DE3DC" w14:textId="77777777" w:rsidR="00326A49" w:rsidRPr="00326A49" w:rsidRDefault="00326A49" w:rsidP="00326A49">
      <w:pPr>
        <w:pStyle w:val="Pr-formataoHTML"/>
        <w:shd w:val="clear" w:color="auto" w:fill="F0F3F5"/>
        <w:rPr>
          <w:rStyle w:val="pln"/>
          <w:color w:val="3D464D"/>
          <w:lang w:val="en-US"/>
        </w:rPr>
      </w:pPr>
      <w:r w:rsidRPr="00326A49">
        <w:rPr>
          <w:rStyle w:val="kwd"/>
          <w:color w:val="0077AA"/>
          <w:lang w:val="en-US"/>
        </w:rPr>
        <w:t>using</w:t>
      </w:r>
      <w:r w:rsidRPr="00326A49">
        <w:rPr>
          <w:rStyle w:val="pln"/>
          <w:color w:val="3D464D"/>
          <w:lang w:val="en-US"/>
        </w:rPr>
        <w:t xml:space="preserve"> </w:t>
      </w:r>
      <w:r w:rsidRPr="00326A49">
        <w:rPr>
          <w:rStyle w:val="typ"/>
          <w:color w:val="A67F59"/>
          <w:lang w:val="en-US"/>
        </w:rPr>
        <w:t>System</w:t>
      </w:r>
      <w:r w:rsidRPr="00326A49">
        <w:rPr>
          <w:rStyle w:val="pun"/>
          <w:color w:val="999999"/>
          <w:lang w:val="en-US"/>
        </w:rPr>
        <w:t>;</w:t>
      </w:r>
    </w:p>
    <w:p w14:paraId="1EEB42FE" w14:textId="77777777" w:rsidR="00326A49" w:rsidRPr="00326A49" w:rsidRDefault="00326A49" w:rsidP="00326A49">
      <w:pPr>
        <w:pStyle w:val="Pr-formataoHTML"/>
        <w:shd w:val="clear" w:color="auto" w:fill="F0F3F5"/>
        <w:rPr>
          <w:rStyle w:val="pln"/>
          <w:color w:val="3D464D"/>
          <w:lang w:val="en-US"/>
        </w:rPr>
      </w:pPr>
      <w:r w:rsidRPr="00326A49">
        <w:rPr>
          <w:rStyle w:val="kwd"/>
          <w:color w:val="0077AA"/>
          <w:lang w:val="en-US"/>
        </w:rPr>
        <w:t>using</w:t>
      </w:r>
      <w:r w:rsidRPr="00326A49">
        <w:rPr>
          <w:rStyle w:val="pln"/>
          <w:color w:val="3D464D"/>
          <w:lang w:val="en-US"/>
        </w:rPr>
        <w:t xml:space="preserve"> </w:t>
      </w:r>
      <w:r w:rsidRPr="00326A49">
        <w:rPr>
          <w:rStyle w:val="typ"/>
          <w:color w:val="A67F59"/>
          <w:lang w:val="en-US"/>
        </w:rPr>
        <w:t>System</w:t>
      </w:r>
      <w:r w:rsidRPr="00326A49">
        <w:rPr>
          <w:rStyle w:val="pun"/>
          <w:color w:val="999999"/>
          <w:lang w:val="en-US"/>
        </w:rPr>
        <w:t>.</w:t>
      </w:r>
      <w:r w:rsidRPr="00326A49">
        <w:rPr>
          <w:rStyle w:val="typ"/>
          <w:color w:val="A67F59"/>
          <w:lang w:val="en-US"/>
        </w:rPr>
        <w:t>Collections</w:t>
      </w:r>
      <w:r w:rsidRPr="00326A49">
        <w:rPr>
          <w:rStyle w:val="pun"/>
          <w:color w:val="999999"/>
          <w:lang w:val="en-US"/>
        </w:rPr>
        <w:t>.</w:t>
      </w:r>
      <w:r w:rsidRPr="00326A49">
        <w:rPr>
          <w:rStyle w:val="typ"/>
          <w:color w:val="A67F59"/>
          <w:lang w:val="en-US"/>
        </w:rPr>
        <w:t>Generic</w:t>
      </w:r>
      <w:r w:rsidRPr="00326A49">
        <w:rPr>
          <w:rStyle w:val="pun"/>
          <w:color w:val="999999"/>
          <w:lang w:val="en-US"/>
        </w:rPr>
        <w:t>;</w:t>
      </w:r>
    </w:p>
    <w:p w14:paraId="4275DC78" w14:textId="77777777" w:rsidR="00326A49" w:rsidRPr="00326A49" w:rsidRDefault="00326A49" w:rsidP="00326A49">
      <w:pPr>
        <w:pStyle w:val="Pr-formataoHTML"/>
        <w:shd w:val="clear" w:color="auto" w:fill="F0F3F5"/>
        <w:rPr>
          <w:rStyle w:val="pln"/>
          <w:color w:val="3D464D"/>
          <w:lang w:val="en-US"/>
        </w:rPr>
      </w:pPr>
      <w:r w:rsidRPr="00326A49">
        <w:rPr>
          <w:rStyle w:val="kwd"/>
          <w:color w:val="0077AA"/>
          <w:lang w:val="en-US"/>
        </w:rPr>
        <w:t>using</w:t>
      </w:r>
      <w:r w:rsidRPr="00326A49">
        <w:rPr>
          <w:rStyle w:val="pln"/>
          <w:color w:val="3D464D"/>
          <w:lang w:val="en-US"/>
        </w:rPr>
        <w:t xml:space="preserve"> </w:t>
      </w:r>
      <w:r w:rsidRPr="00326A49">
        <w:rPr>
          <w:rStyle w:val="typ"/>
          <w:color w:val="A67F59"/>
          <w:lang w:val="en-US"/>
        </w:rPr>
        <w:t>System</w:t>
      </w:r>
      <w:r w:rsidRPr="00326A49">
        <w:rPr>
          <w:rStyle w:val="pun"/>
          <w:color w:val="999999"/>
          <w:lang w:val="en-US"/>
        </w:rPr>
        <w:t>.</w:t>
      </w:r>
      <w:r w:rsidRPr="00326A49">
        <w:rPr>
          <w:rStyle w:val="typ"/>
          <w:color w:val="A67F59"/>
          <w:lang w:val="en-US"/>
        </w:rPr>
        <w:t>Linq</w:t>
      </w:r>
      <w:r w:rsidRPr="00326A49">
        <w:rPr>
          <w:rStyle w:val="pun"/>
          <w:color w:val="999999"/>
          <w:lang w:val="en-US"/>
        </w:rPr>
        <w:t>;</w:t>
      </w:r>
    </w:p>
    <w:p w14:paraId="3E97CB66" w14:textId="77777777" w:rsidR="00326A49" w:rsidRPr="00326A49" w:rsidRDefault="00326A49" w:rsidP="00326A49">
      <w:pPr>
        <w:pStyle w:val="Pr-formataoHTML"/>
        <w:shd w:val="clear" w:color="auto" w:fill="F0F3F5"/>
        <w:rPr>
          <w:rStyle w:val="pln"/>
          <w:color w:val="3D464D"/>
          <w:lang w:val="en-US"/>
        </w:rPr>
      </w:pPr>
      <w:r w:rsidRPr="00326A49">
        <w:rPr>
          <w:rStyle w:val="kwd"/>
          <w:color w:val="0077AA"/>
          <w:lang w:val="en-US"/>
        </w:rPr>
        <w:t>using</w:t>
      </w:r>
      <w:r w:rsidRPr="00326A49">
        <w:rPr>
          <w:rStyle w:val="pln"/>
          <w:color w:val="3D464D"/>
          <w:lang w:val="en-US"/>
        </w:rPr>
        <w:t xml:space="preserve"> </w:t>
      </w:r>
      <w:r w:rsidRPr="00326A49">
        <w:rPr>
          <w:rStyle w:val="typ"/>
          <w:color w:val="A67F59"/>
          <w:lang w:val="en-US"/>
        </w:rPr>
        <w:t>System</w:t>
      </w:r>
      <w:r w:rsidRPr="00326A49">
        <w:rPr>
          <w:rStyle w:val="pun"/>
          <w:color w:val="999999"/>
          <w:lang w:val="en-US"/>
        </w:rPr>
        <w:t>.</w:t>
      </w:r>
      <w:r w:rsidRPr="00326A49">
        <w:rPr>
          <w:rStyle w:val="typ"/>
          <w:color w:val="A67F59"/>
          <w:lang w:val="en-US"/>
        </w:rPr>
        <w:t>Text</w:t>
      </w:r>
      <w:r w:rsidRPr="00326A49">
        <w:rPr>
          <w:rStyle w:val="pun"/>
          <w:color w:val="999999"/>
          <w:lang w:val="en-US"/>
        </w:rPr>
        <w:t>;</w:t>
      </w:r>
    </w:p>
    <w:p w14:paraId="6062DFCB" w14:textId="77777777" w:rsidR="00326A49" w:rsidRPr="00326A49" w:rsidRDefault="00326A49" w:rsidP="00326A49">
      <w:pPr>
        <w:pStyle w:val="Pr-formataoHTML"/>
        <w:shd w:val="clear" w:color="auto" w:fill="F0F3F5"/>
        <w:rPr>
          <w:rStyle w:val="pln"/>
          <w:color w:val="3D464D"/>
          <w:lang w:val="en-US"/>
        </w:rPr>
      </w:pPr>
      <w:r w:rsidRPr="00326A49">
        <w:rPr>
          <w:rStyle w:val="kwd"/>
          <w:color w:val="0077AA"/>
          <w:lang w:val="en-US"/>
        </w:rPr>
        <w:t>using</w:t>
      </w:r>
      <w:r w:rsidRPr="00326A49">
        <w:rPr>
          <w:rStyle w:val="pln"/>
          <w:color w:val="3D464D"/>
          <w:lang w:val="en-US"/>
        </w:rPr>
        <w:t xml:space="preserve"> </w:t>
      </w:r>
      <w:r w:rsidRPr="00326A49">
        <w:rPr>
          <w:rStyle w:val="typ"/>
          <w:color w:val="A67F59"/>
          <w:lang w:val="en-US"/>
        </w:rPr>
        <w:t>System</w:t>
      </w:r>
      <w:r w:rsidRPr="00326A49">
        <w:rPr>
          <w:rStyle w:val="pun"/>
          <w:color w:val="999999"/>
          <w:lang w:val="en-US"/>
        </w:rPr>
        <w:t>.</w:t>
      </w:r>
      <w:r w:rsidRPr="00326A49">
        <w:rPr>
          <w:rStyle w:val="typ"/>
          <w:color w:val="A67F59"/>
          <w:lang w:val="en-US"/>
        </w:rPr>
        <w:t>Threading</w:t>
      </w:r>
      <w:r w:rsidRPr="00326A49">
        <w:rPr>
          <w:rStyle w:val="pun"/>
          <w:color w:val="999999"/>
          <w:lang w:val="en-US"/>
        </w:rPr>
        <w:t>.</w:t>
      </w:r>
      <w:r w:rsidRPr="00326A49">
        <w:rPr>
          <w:rStyle w:val="typ"/>
          <w:color w:val="A67F59"/>
          <w:lang w:val="en-US"/>
        </w:rPr>
        <w:t>Tasks</w:t>
      </w:r>
      <w:r w:rsidRPr="00326A49">
        <w:rPr>
          <w:rStyle w:val="pun"/>
          <w:color w:val="999999"/>
          <w:lang w:val="en-US"/>
        </w:rPr>
        <w:t>;</w:t>
      </w:r>
    </w:p>
    <w:p w14:paraId="4C30637C" w14:textId="77777777" w:rsidR="00326A49" w:rsidRPr="00326A49" w:rsidRDefault="00326A49" w:rsidP="00326A49">
      <w:pPr>
        <w:pStyle w:val="Pr-formataoHTML"/>
        <w:shd w:val="clear" w:color="auto" w:fill="F0F3F5"/>
        <w:rPr>
          <w:rStyle w:val="pln"/>
          <w:color w:val="3D464D"/>
          <w:lang w:val="en-US"/>
        </w:rPr>
      </w:pPr>
    </w:p>
    <w:p w14:paraId="776565BC" w14:textId="77777777" w:rsidR="00326A49" w:rsidRPr="00326A49" w:rsidRDefault="00326A49" w:rsidP="00326A49">
      <w:pPr>
        <w:pStyle w:val="Pr-formataoHTML"/>
        <w:shd w:val="clear" w:color="auto" w:fill="F0F3F5"/>
        <w:rPr>
          <w:rStyle w:val="pln"/>
          <w:color w:val="3D464D"/>
          <w:lang w:val="en-US"/>
        </w:rPr>
      </w:pPr>
      <w:r w:rsidRPr="00326A49">
        <w:rPr>
          <w:rStyle w:val="kwd"/>
          <w:color w:val="0077AA"/>
          <w:lang w:val="en-US"/>
        </w:rPr>
        <w:t>namespace</w:t>
      </w:r>
      <w:r w:rsidRPr="00326A49">
        <w:rPr>
          <w:rStyle w:val="pln"/>
          <w:color w:val="3D464D"/>
          <w:lang w:val="en-US"/>
        </w:rPr>
        <w:t xml:space="preserve"> </w:t>
      </w:r>
      <w:r w:rsidRPr="00326A49">
        <w:rPr>
          <w:rStyle w:val="typ"/>
          <w:color w:val="A67F59"/>
          <w:lang w:val="en-US"/>
        </w:rPr>
        <w:t>ByteBank</w:t>
      </w:r>
      <w:r w:rsidRPr="00326A49">
        <w:rPr>
          <w:rStyle w:val="pun"/>
          <w:color w:val="999999"/>
          <w:lang w:val="en-US"/>
        </w:rPr>
        <w:t>.</w:t>
      </w:r>
      <w:r w:rsidRPr="00326A49">
        <w:rPr>
          <w:rStyle w:val="typ"/>
          <w:color w:val="A67F59"/>
          <w:lang w:val="en-US"/>
        </w:rPr>
        <w:t>SistemaAgencia</w:t>
      </w:r>
    </w:p>
    <w:p w14:paraId="07FCC766" w14:textId="77777777" w:rsidR="00326A49" w:rsidRPr="00326A49" w:rsidRDefault="00326A49" w:rsidP="00326A49">
      <w:pPr>
        <w:pStyle w:val="Pr-formataoHTML"/>
        <w:shd w:val="clear" w:color="auto" w:fill="F0F3F5"/>
        <w:rPr>
          <w:rStyle w:val="pln"/>
          <w:color w:val="3D464D"/>
          <w:lang w:val="en-US"/>
        </w:rPr>
      </w:pPr>
      <w:r w:rsidRPr="00326A49">
        <w:rPr>
          <w:rStyle w:val="pun"/>
          <w:color w:val="999999"/>
          <w:lang w:val="en-US"/>
        </w:rPr>
        <w:t>{</w:t>
      </w:r>
    </w:p>
    <w:p w14:paraId="077A4F54" w14:textId="77777777" w:rsidR="00326A49" w:rsidRPr="00326A49" w:rsidRDefault="00326A49" w:rsidP="00326A49">
      <w:pPr>
        <w:pStyle w:val="Pr-formataoHTML"/>
        <w:shd w:val="clear" w:color="auto" w:fill="F0F3F5"/>
        <w:rPr>
          <w:rStyle w:val="pln"/>
          <w:color w:val="3D464D"/>
          <w:lang w:val="en-US"/>
        </w:rPr>
      </w:pPr>
      <w:r w:rsidRPr="00326A49">
        <w:rPr>
          <w:rStyle w:val="pln"/>
          <w:color w:val="3D464D"/>
          <w:lang w:val="en-US"/>
        </w:rPr>
        <w:t xml:space="preserve">    </w:t>
      </w:r>
      <w:r w:rsidRPr="00326A49">
        <w:rPr>
          <w:rStyle w:val="kwd"/>
          <w:color w:val="0077AA"/>
          <w:lang w:val="en-US"/>
        </w:rPr>
        <w:t>public</w:t>
      </w:r>
      <w:r w:rsidRPr="00326A49">
        <w:rPr>
          <w:rStyle w:val="pln"/>
          <w:color w:val="3D464D"/>
          <w:lang w:val="en-US"/>
        </w:rPr>
        <w:t xml:space="preserve"> </w:t>
      </w:r>
      <w:r w:rsidRPr="00326A49">
        <w:rPr>
          <w:rStyle w:val="kwd"/>
          <w:color w:val="0077AA"/>
          <w:lang w:val="en-US"/>
        </w:rPr>
        <w:t>static</w:t>
      </w:r>
      <w:r w:rsidRPr="00326A49">
        <w:rPr>
          <w:rStyle w:val="pln"/>
          <w:color w:val="3D464D"/>
          <w:lang w:val="en-US"/>
        </w:rPr>
        <w:t xml:space="preserve"> </w:t>
      </w:r>
      <w:r w:rsidRPr="00326A49">
        <w:rPr>
          <w:rStyle w:val="kwd"/>
          <w:color w:val="0077AA"/>
          <w:lang w:val="en-US"/>
        </w:rPr>
        <w:t>class</w:t>
      </w:r>
      <w:r w:rsidRPr="00326A49">
        <w:rPr>
          <w:rStyle w:val="pln"/>
          <w:color w:val="3D464D"/>
          <w:lang w:val="en-US"/>
        </w:rPr>
        <w:t xml:space="preserve"> </w:t>
      </w:r>
      <w:r w:rsidRPr="00326A49">
        <w:rPr>
          <w:rStyle w:val="typ"/>
          <w:color w:val="A67F59"/>
          <w:lang w:val="en-US"/>
        </w:rPr>
        <w:t>ListExtensoes</w:t>
      </w:r>
    </w:p>
    <w:p w14:paraId="7A41F0A0" w14:textId="77777777" w:rsidR="00326A49" w:rsidRPr="00326A49" w:rsidRDefault="00326A49" w:rsidP="00326A49">
      <w:pPr>
        <w:pStyle w:val="Pr-formataoHTML"/>
        <w:shd w:val="clear" w:color="auto" w:fill="F0F3F5"/>
        <w:rPr>
          <w:rStyle w:val="pln"/>
          <w:color w:val="3D464D"/>
          <w:lang w:val="en-US"/>
        </w:rPr>
      </w:pPr>
      <w:r w:rsidRPr="00326A49">
        <w:rPr>
          <w:rStyle w:val="pln"/>
          <w:color w:val="3D464D"/>
          <w:lang w:val="en-US"/>
        </w:rPr>
        <w:t xml:space="preserve">    </w:t>
      </w:r>
      <w:r w:rsidRPr="00326A49">
        <w:rPr>
          <w:rStyle w:val="pun"/>
          <w:color w:val="999999"/>
          <w:lang w:val="en-US"/>
        </w:rPr>
        <w:t>{</w:t>
      </w:r>
    </w:p>
    <w:p w14:paraId="4EB92349" w14:textId="77777777" w:rsidR="00326A49" w:rsidRPr="00326A49" w:rsidRDefault="00326A49" w:rsidP="00326A49">
      <w:pPr>
        <w:pStyle w:val="Pr-formataoHTML"/>
        <w:shd w:val="clear" w:color="auto" w:fill="F0F3F5"/>
        <w:rPr>
          <w:rStyle w:val="pln"/>
          <w:color w:val="3D464D"/>
          <w:lang w:val="en-US"/>
        </w:rPr>
      </w:pPr>
      <w:r w:rsidRPr="00326A49">
        <w:rPr>
          <w:rStyle w:val="pln"/>
          <w:color w:val="3D464D"/>
          <w:lang w:val="en-US"/>
        </w:rPr>
        <w:t xml:space="preserve">        </w:t>
      </w:r>
      <w:r w:rsidRPr="00326A49">
        <w:rPr>
          <w:rStyle w:val="kwd"/>
          <w:color w:val="0077AA"/>
          <w:lang w:val="en-US"/>
        </w:rPr>
        <w:t>public</w:t>
      </w:r>
      <w:r w:rsidRPr="00326A49">
        <w:rPr>
          <w:rStyle w:val="pln"/>
          <w:color w:val="3D464D"/>
          <w:lang w:val="en-US"/>
        </w:rPr>
        <w:t xml:space="preserve"> </w:t>
      </w:r>
      <w:r w:rsidRPr="00326A49">
        <w:rPr>
          <w:rStyle w:val="kwd"/>
          <w:color w:val="0077AA"/>
          <w:lang w:val="en-US"/>
        </w:rPr>
        <w:t>void</w:t>
      </w:r>
      <w:r w:rsidRPr="00326A49">
        <w:rPr>
          <w:rStyle w:val="pln"/>
          <w:color w:val="3D464D"/>
          <w:lang w:val="en-US"/>
        </w:rPr>
        <w:t xml:space="preserve"> </w:t>
      </w:r>
      <w:r w:rsidRPr="00326A49">
        <w:rPr>
          <w:rStyle w:val="typ"/>
          <w:color w:val="A67F59"/>
          <w:lang w:val="en-US"/>
        </w:rPr>
        <w:t>AdicionarVarios</w:t>
      </w:r>
      <w:r w:rsidRPr="00326A49">
        <w:rPr>
          <w:rStyle w:val="pun"/>
          <w:color w:val="999999"/>
          <w:lang w:val="en-US"/>
        </w:rPr>
        <w:t>(</w:t>
      </w:r>
      <w:r w:rsidRPr="00326A49">
        <w:rPr>
          <w:rStyle w:val="kwd"/>
          <w:color w:val="0077AA"/>
          <w:lang w:val="en-US"/>
        </w:rPr>
        <w:t>this</w:t>
      </w:r>
      <w:r w:rsidRPr="00326A49">
        <w:rPr>
          <w:rStyle w:val="pln"/>
          <w:color w:val="3D464D"/>
          <w:lang w:val="en-US"/>
        </w:rPr>
        <w:t xml:space="preserve"> </w:t>
      </w:r>
      <w:r w:rsidRPr="00326A49">
        <w:rPr>
          <w:rStyle w:val="typ"/>
          <w:color w:val="A67F59"/>
          <w:lang w:val="en-US"/>
        </w:rPr>
        <w:t>List</w:t>
      </w:r>
      <w:r w:rsidRPr="00326A49">
        <w:rPr>
          <w:rStyle w:val="str"/>
          <w:color w:val="669900"/>
          <w:lang w:val="en-US"/>
        </w:rPr>
        <w:t>&lt;int&gt;</w:t>
      </w:r>
      <w:r w:rsidRPr="00326A49">
        <w:rPr>
          <w:rStyle w:val="pln"/>
          <w:color w:val="3D464D"/>
          <w:lang w:val="en-US"/>
        </w:rPr>
        <w:t xml:space="preserve"> listaDeInteiros</w:t>
      </w:r>
      <w:r w:rsidRPr="00326A49">
        <w:rPr>
          <w:rStyle w:val="pun"/>
          <w:color w:val="999999"/>
          <w:lang w:val="en-US"/>
        </w:rPr>
        <w:t>,</w:t>
      </w:r>
      <w:r w:rsidRPr="00326A49">
        <w:rPr>
          <w:rStyle w:val="pln"/>
          <w:color w:val="3D464D"/>
          <w:lang w:val="en-US"/>
        </w:rPr>
        <w:t xml:space="preserve"> </w:t>
      </w:r>
      <w:r w:rsidRPr="00326A49">
        <w:rPr>
          <w:rStyle w:val="kwd"/>
          <w:color w:val="0077AA"/>
          <w:lang w:val="en-US"/>
        </w:rPr>
        <w:t>params</w:t>
      </w:r>
      <w:r w:rsidRPr="00326A49">
        <w:rPr>
          <w:rStyle w:val="pln"/>
          <w:color w:val="3D464D"/>
          <w:lang w:val="en-US"/>
        </w:rPr>
        <w:t xml:space="preserve"> </w:t>
      </w:r>
      <w:r w:rsidRPr="00326A49">
        <w:rPr>
          <w:rStyle w:val="kwd"/>
          <w:color w:val="0077AA"/>
          <w:lang w:val="en-US"/>
        </w:rPr>
        <w:t>int</w:t>
      </w:r>
      <w:r w:rsidRPr="00326A49">
        <w:rPr>
          <w:rStyle w:val="pun"/>
          <w:color w:val="999999"/>
          <w:lang w:val="en-US"/>
        </w:rPr>
        <w:t>[]</w:t>
      </w:r>
      <w:r w:rsidRPr="00326A49">
        <w:rPr>
          <w:rStyle w:val="pln"/>
          <w:color w:val="3D464D"/>
          <w:lang w:val="en-US"/>
        </w:rPr>
        <w:t xml:space="preserve"> itens</w:t>
      </w:r>
      <w:r w:rsidRPr="00326A49">
        <w:rPr>
          <w:rStyle w:val="pun"/>
          <w:color w:val="999999"/>
          <w:lang w:val="en-US"/>
        </w:rPr>
        <w:t>)</w:t>
      </w:r>
    </w:p>
    <w:p w14:paraId="2F8B766C" w14:textId="77777777" w:rsidR="00326A49" w:rsidRPr="00326A49" w:rsidRDefault="00326A49" w:rsidP="00326A49">
      <w:pPr>
        <w:pStyle w:val="Pr-formataoHTML"/>
        <w:shd w:val="clear" w:color="auto" w:fill="F0F3F5"/>
        <w:rPr>
          <w:rStyle w:val="pln"/>
          <w:color w:val="3D464D"/>
          <w:lang w:val="en-US"/>
        </w:rPr>
      </w:pPr>
      <w:r w:rsidRPr="00326A49">
        <w:rPr>
          <w:rStyle w:val="pln"/>
          <w:color w:val="3D464D"/>
          <w:lang w:val="en-US"/>
        </w:rPr>
        <w:t xml:space="preserve">        </w:t>
      </w:r>
      <w:r w:rsidRPr="00326A49">
        <w:rPr>
          <w:rStyle w:val="pun"/>
          <w:color w:val="999999"/>
          <w:lang w:val="en-US"/>
        </w:rPr>
        <w:t>{</w:t>
      </w:r>
    </w:p>
    <w:p w14:paraId="144ACAFA" w14:textId="77777777" w:rsidR="00326A49" w:rsidRPr="00326A49" w:rsidRDefault="00326A49" w:rsidP="00326A49">
      <w:pPr>
        <w:pStyle w:val="Pr-formataoHTML"/>
        <w:shd w:val="clear" w:color="auto" w:fill="F0F3F5"/>
        <w:rPr>
          <w:rStyle w:val="pln"/>
          <w:color w:val="3D464D"/>
          <w:lang w:val="en-US"/>
        </w:rPr>
      </w:pPr>
      <w:r w:rsidRPr="00326A49">
        <w:rPr>
          <w:rStyle w:val="pln"/>
          <w:color w:val="3D464D"/>
          <w:lang w:val="en-US"/>
        </w:rPr>
        <w:t xml:space="preserve">            </w:t>
      </w:r>
      <w:r w:rsidRPr="00326A49">
        <w:rPr>
          <w:rStyle w:val="kwd"/>
          <w:color w:val="0077AA"/>
          <w:lang w:val="en-US"/>
        </w:rPr>
        <w:t>foreach</w:t>
      </w:r>
      <w:r w:rsidRPr="00326A49">
        <w:rPr>
          <w:rStyle w:val="pun"/>
          <w:color w:val="999999"/>
          <w:lang w:val="en-US"/>
        </w:rPr>
        <w:t>(</w:t>
      </w:r>
      <w:r w:rsidRPr="00326A49">
        <w:rPr>
          <w:rStyle w:val="kwd"/>
          <w:color w:val="0077AA"/>
          <w:lang w:val="en-US"/>
        </w:rPr>
        <w:t>int</w:t>
      </w:r>
      <w:r w:rsidRPr="00326A49">
        <w:rPr>
          <w:rStyle w:val="pln"/>
          <w:color w:val="3D464D"/>
          <w:lang w:val="en-US"/>
        </w:rPr>
        <w:t xml:space="preserve"> item </w:t>
      </w:r>
      <w:r w:rsidRPr="00326A49">
        <w:rPr>
          <w:rStyle w:val="kwd"/>
          <w:color w:val="0077AA"/>
          <w:lang w:val="en-US"/>
        </w:rPr>
        <w:t>in</w:t>
      </w:r>
      <w:r w:rsidRPr="00326A49">
        <w:rPr>
          <w:rStyle w:val="pln"/>
          <w:color w:val="3D464D"/>
          <w:lang w:val="en-US"/>
        </w:rPr>
        <w:t xml:space="preserve"> itens</w:t>
      </w:r>
      <w:r w:rsidRPr="00326A49">
        <w:rPr>
          <w:rStyle w:val="pun"/>
          <w:color w:val="999999"/>
          <w:lang w:val="en-US"/>
        </w:rPr>
        <w:t>)</w:t>
      </w:r>
    </w:p>
    <w:p w14:paraId="1459A613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  <w:r w:rsidRPr="00326A49">
        <w:rPr>
          <w:rStyle w:val="pln"/>
          <w:color w:val="3D464D"/>
          <w:lang w:val="en-US"/>
        </w:rPr>
        <w:t xml:space="preserve">            </w:t>
      </w:r>
      <w:r>
        <w:rPr>
          <w:rStyle w:val="pun"/>
          <w:color w:val="999999"/>
        </w:rPr>
        <w:t>{</w:t>
      </w:r>
    </w:p>
    <w:p w14:paraId="4E44E4CB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              listaDeInteiros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Add</w:t>
      </w:r>
      <w:r>
        <w:rPr>
          <w:rStyle w:val="pun"/>
          <w:color w:val="999999"/>
        </w:rPr>
        <w:t>(</w:t>
      </w:r>
      <w:r>
        <w:rPr>
          <w:rStyle w:val="pln"/>
          <w:color w:val="3D464D"/>
        </w:rPr>
        <w:t>item</w:t>
      </w:r>
      <w:r>
        <w:rPr>
          <w:rStyle w:val="pun"/>
          <w:color w:val="999999"/>
        </w:rPr>
        <w:t>);</w:t>
      </w:r>
    </w:p>
    <w:p w14:paraId="440A1AEF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          </w:t>
      </w:r>
      <w:r>
        <w:rPr>
          <w:rStyle w:val="pun"/>
          <w:color w:val="999999"/>
        </w:rPr>
        <w:t>}</w:t>
      </w:r>
    </w:p>
    <w:p w14:paraId="52B81ED6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      </w:t>
      </w:r>
      <w:r>
        <w:rPr>
          <w:rStyle w:val="pun"/>
          <w:color w:val="999999"/>
        </w:rPr>
        <w:t>}</w:t>
      </w:r>
    </w:p>
    <w:p w14:paraId="7C83D3AD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  </w:t>
      </w:r>
      <w:r>
        <w:rPr>
          <w:rStyle w:val="pun"/>
          <w:color w:val="999999"/>
        </w:rPr>
        <w:t>}</w:t>
      </w:r>
    </w:p>
    <w:p w14:paraId="685C8F2D" w14:textId="7CEDF577" w:rsidR="00326A49" w:rsidRDefault="00326A49" w:rsidP="00326A49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pun"/>
          <w:color w:val="999999"/>
        </w:rPr>
        <w:t>}</w:t>
      </w:r>
    </w:p>
    <w:p w14:paraId="41EDB0F3" w14:textId="77777777" w:rsidR="00326A49" w:rsidRDefault="00326A49" w:rsidP="00326A49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Inserimos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params</w:t>
      </w:r>
      <w:r>
        <w:rPr>
          <w:color w:val="3D464D"/>
          <w:sz w:val="27"/>
          <w:szCs w:val="27"/>
        </w:rPr>
        <w:t> como segundo argumento de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AdicionarVarios()</w:t>
      </w:r>
      <w:r>
        <w:rPr>
          <w:color w:val="3D464D"/>
          <w:sz w:val="27"/>
          <w:szCs w:val="27"/>
        </w:rPr>
        <w:t>, assim basta coletarmos todos os elementos do </w:t>
      </w:r>
      <w:r>
        <w:rPr>
          <w:rStyle w:val="nfase"/>
          <w:color w:val="3D464D"/>
          <w:sz w:val="27"/>
          <w:szCs w:val="27"/>
        </w:rPr>
        <w:t>array</w:t>
      </w:r>
      <w:r>
        <w:rPr>
          <w:color w:val="3D464D"/>
          <w:sz w:val="27"/>
          <w:szCs w:val="27"/>
        </w:rPr>
        <w:t>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itens</w:t>
      </w:r>
      <w:r>
        <w:rPr>
          <w:color w:val="3D464D"/>
          <w:sz w:val="27"/>
          <w:szCs w:val="27"/>
        </w:rPr>
        <w:t> e adicioná-los, um a um, à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listaDeInteiros</w:t>
      </w:r>
      <w:r>
        <w:rPr>
          <w:color w:val="3D464D"/>
          <w:sz w:val="27"/>
          <w:szCs w:val="27"/>
        </w:rPr>
        <w:t>. No corpo de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AdicionarVarios()</w:t>
      </w:r>
      <w:r>
        <w:rPr>
          <w:color w:val="3D464D"/>
          <w:sz w:val="27"/>
          <w:szCs w:val="27"/>
        </w:rPr>
        <w:t>, poderíamos utilizar:</w:t>
      </w:r>
    </w:p>
    <w:p w14:paraId="56AA40EE" w14:textId="77777777" w:rsidR="00326A49" w:rsidRDefault="00326A49" w:rsidP="00326A49">
      <w:pPr>
        <w:numPr>
          <w:ilvl w:val="0"/>
          <w:numId w:val="23"/>
        </w:numPr>
        <w:shd w:val="clear" w:color="auto" w:fill="FFFFFF"/>
        <w:spacing w:after="0"/>
        <w:ind w:left="480"/>
        <w:rPr>
          <w:color w:val="3D464D"/>
          <w:sz w:val="27"/>
          <w:szCs w:val="27"/>
        </w:rPr>
      </w:pPr>
      <w:r>
        <w:rPr>
          <w:rStyle w:val="CdigoHTML"/>
          <w:color w:val="3D464D"/>
          <w:sz w:val="23"/>
          <w:szCs w:val="23"/>
          <w:shd w:val="clear" w:color="auto" w:fill="F0F3F5"/>
        </w:rPr>
        <w:t>for</w:t>
      </w:r>
      <w:r>
        <w:rPr>
          <w:color w:val="3D464D"/>
          <w:sz w:val="27"/>
          <w:szCs w:val="27"/>
        </w:rPr>
        <w:t> e variar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i</w:t>
      </w:r>
      <w:r>
        <w:rPr>
          <w:color w:val="3D464D"/>
          <w:sz w:val="27"/>
          <w:szCs w:val="27"/>
        </w:rPr>
        <w:t> de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0</w:t>
      </w:r>
      <w:r>
        <w:rPr>
          <w:color w:val="3D464D"/>
          <w:sz w:val="27"/>
          <w:szCs w:val="27"/>
        </w:rPr>
        <w:t> até a quantidade de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itens</w:t>
      </w:r>
      <w:r>
        <w:rPr>
          <w:color w:val="3D464D"/>
          <w:sz w:val="27"/>
          <w:szCs w:val="27"/>
        </w:rPr>
        <w:t>;</w:t>
      </w:r>
    </w:p>
    <w:p w14:paraId="5C89BE74" w14:textId="77777777" w:rsidR="00326A49" w:rsidRDefault="00326A49" w:rsidP="00326A49">
      <w:pPr>
        <w:numPr>
          <w:ilvl w:val="0"/>
          <w:numId w:val="23"/>
        </w:numPr>
        <w:shd w:val="clear" w:color="auto" w:fill="FFFFFF"/>
        <w:spacing w:after="0"/>
        <w:ind w:left="480"/>
        <w:rPr>
          <w:color w:val="3D464D"/>
          <w:sz w:val="27"/>
          <w:szCs w:val="27"/>
        </w:rPr>
      </w:pPr>
      <w:r>
        <w:rPr>
          <w:rStyle w:val="CdigoHTML"/>
          <w:color w:val="3D464D"/>
          <w:sz w:val="23"/>
          <w:szCs w:val="23"/>
          <w:shd w:val="clear" w:color="auto" w:fill="F0F3F5"/>
        </w:rPr>
        <w:t>foreach()</w:t>
      </w:r>
      <w:r>
        <w:rPr>
          <w:color w:val="3D464D"/>
          <w:sz w:val="27"/>
          <w:szCs w:val="27"/>
        </w:rPr>
        <w:t>, que não traz o índice.</w:t>
      </w:r>
    </w:p>
    <w:p w14:paraId="2B5C59BC" w14:textId="77777777" w:rsidR="00326A49" w:rsidRDefault="00326A49" w:rsidP="00326A49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Como queremos somente varrer item por item, atribuindo uma ação para cada um deles — sem nos preocuparmos com o índice — utilizamos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foreach()</w:t>
      </w:r>
      <w:r>
        <w:rPr>
          <w:color w:val="3D464D"/>
          <w:sz w:val="27"/>
          <w:szCs w:val="27"/>
        </w:rPr>
        <w:t>, estabelecemos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int item in itens</w:t>
      </w:r>
      <w:r>
        <w:rPr>
          <w:color w:val="3D464D"/>
          <w:sz w:val="27"/>
          <w:szCs w:val="27"/>
        </w:rPr>
        <w:t> como argumento e inserimos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listaDeInteiros.Add(item)</w:t>
      </w:r>
      <w:r>
        <w:rPr>
          <w:color w:val="3D464D"/>
          <w:sz w:val="27"/>
          <w:szCs w:val="27"/>
        </w:rPr>
        <w:t xml:space="preserve"> no escopo dele. Com o que </w:t>
      </w:r>
      <w:r>
        <w:rPr>
          <w:color w:val="3D464D"/>
          <w:sz w:val="27"/>
          <w:szCs w:val="27"/>
        </w:rPr>
        <w:lastRenderedPageBreak/>
        <w:t>escrevemos,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AdicionarVarios()</w:t>
      </w:r>
      <w:r>
        <w:rPr>
          <w:color w:val="3D464D"/>
          <w:sz w:val="27"/>
          <w:szCs w:val="27"/>
        </w:rPr>
        <w:t> não é compilado, ficando sublinhado em vermelho. Faltou adicionar o modificador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static</w:t>
      </w:r>
      <w:r>
        <w:rPr>
          <w:color w:val="3D464D"/>
          <w:sz w:val="27"/>
          <w:szCs w:val="27"/>
        </w:rPr>
        <w:t> a ele.</w:t>
      </w:r>
    </w:p>
    <w:p w14:paraId="10EB42DD" w14:textId="77777777" w:rsidR="00326A49" w:rsidRDefault="00326A49" w:rsidP="00326A49">
      <w:pPr>
        <w:pStyle w:val="NormalWeb"/>
        <w:shd w:val="clear" w:color="auto" w:fill="F0F0F0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Lembrando que em uma classe estática, os membros também devem ser estáticos.</w:t>
      </w:r>
    </w:p>
    <w:p w14:paraId="2C70C94A" w14:textId="77777777" w:rsidR="00326A49" w:rsidRDefault="00326A49" w:rsidP="00326A49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Sendo assim, ao defini-lo como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static</w:t>
      </w:r>
      <w:r>
        <w:rPr>
          <w:color w:val="3D464D"/>
          <w:sz w:val="27"/>
          <w:szCs w:val="27"/>
        </w:rPr>
        <w:t>, o código será compilado:</w:t>
      </w:r>
    </w:p>
    <w:p w14:paraId="7DE6EDC7" w14:textId="77777777" w:rsidR="00326A49" w:rsidRPr="00326A49" w:rsidRDefault="00326A49" w:rsidP="00326A49">
      <w:pPr>
        <w:pStyle w:val="Pr-formataoHTML"/>
        <w:shd w:val="clear" w:color="auto" w:fill="F0F3F5"/>
        <w:rPr>
          <w:rStyle w:val="pln"/>
          <w:color w:val="3D464D"/>
          <w:lang w:val="en-US"/>
        </w:rPr>
      </w:pPr>
      <w:r w:rsidRPr="00326A49">
        <w:rPr>
          <w:rStyle w:val="kwd"/>
          <w:color w:val="0077AA"/>
          <w:lang w:val="en-US"/>
        </w:rPr>
        <w:t>namespace</w:t>
      </w:r>
      <w:r w:rsidRPr="00326A49">
        <w:rPr>
          <w:rStyle w:val="pln"/>
          <w:color w:val="3D464D"/>
          <w:lang w:val="en-US"/>
        </w:rPr>
        <w:t xml:space="preserve"> </w:t>
      </w:r>
      <w:r w:rsidRPr="00326A49">
        <w:rPr>
          <w:rStyle w:val="typ"/>
          <w:color w:val="A67F59"/>
          <w:lang w:val="en-US"/>
        </w:rPr>
        <w:t>ByteBank</w:t>
      </w:r>
      <w:r w:rsidRPr="00326A49">
        <w:rPr>
          <w:rStyle w:val="pun"/>
          <w:color w:val="999999"/>
          <w:lang w:val="en-US"/>
        </w:rPr>
        <w:t>.</w:t>
      </w:r>
      <w:r w:rsidRPr="00326A49">
        <w:rPr>
          <w:rStyle w:val="typ"/>
          <w:color w:val="A67F59"/>
          <w:lang w:val="en-US"/>
        </w:rPr>
        <w:t>SistemaAgencia</w:t>
      </w:r>
    </w:p>
    <w:p w14:paraId="1F3CD997" w14:textId="77777777" w:rsidR="00326A49" w:rsidRPr="00326A49" w:rsidRDefault="00326A49" w:rsidP="00326A49">
      <w:pPr>
        <w:pStyle w:val="Pr-formataoHTML"/>
        <w:shd w:val="clear" w:color="auto" w:fill="F0F3F5"/>
        <w:rPr>
          <w:rStyle w:val="pln"/>
          <w:color w:val="3D464D"/>
          <w:lang w:val="en-US"/>
        </w:rPr>
      </w:pPr>
      <w:r w:rsidRPr="00326A49">
        <w:rPr>
          <w:rStyle w:val="pun"/>
          <w:color w:val="999999"/>
          <w:lang w:val="en-US"/>
        </w:rPr>
        <w:t>{</w:t>
      </w:r>
    </w:p>
    <w:p w14:paraId="7C7437B7" w14:textId="77777777" w:rsidR="00326A49" w:rsidRPr="00326A49" w:rsidRDefault="00326A49" w:rsidP="00326A49">
      <w:pPr>
        <w:pStyle w:val="Pr-formataoHTML"/>
        <w:shd w:val="clear" w:color="auto" w:fill="F0F3F5"/>
        <w:rPr>
          <w:rStyle w:val="pln"/>
          <w:color w:val="3D464D"/>
          <w:lang w:val="en-US"/>
        </w:rPr>
      </w:pPr>
      <w:r w:rsidRPr="00326A49">
        <w:rPr>
          <w:rStyle w:val="pln"/>
          <w:color w:val="3D464D"/>
          <w:lang w:val="en-US"/>
        </w:rPr>
        <w:t xml:space="preserve">    </w:t>
      </w:r>
      <w:r w:rsidRPr="00326A49">
        <w:rPr>
          <w:rStyle w:val="kwd"/>
          <w:color w:val="0077AA"/>
          <w:lang w:val="en-US"/>
        </w:rPr>
        <w:t>public</w:t>
      </w:r>
      <w:r w:rsidRPr="00326A49">
        <w:rPr>
          <w:rStyle w:val="pln"/>
          <w:color w:val="3D464D"/>
          <w:lang w:val="en-US"/>
        </w:rPr>
        <w:t xml:space="preserve"> </w:t>
      </w:r>
      <w:r w:rsidRPr="00326A49">
        <w:rPr>
          <w:rStyle w:val="kwd"/>
          <w:color w:val="0077AA"/>
          <w:lang w:val="en-US"/>
        </w:rPr>
        <w:t>static</w:t>
      </w:r>
      <w:r w:rsidRPr="00326A49">
        <w:rPr>
          <w:rStyle w:val="pln"/>
          <w:color w:val="3D464D"/>
          <w:lang w:val="en-US"/>
        </w:rPr>
        <w:t xml:space="preserve"> </w:t>
      </w:r>
      <w:r w:rsidRPr="00326A49">
        <w:rPr>
          <w:rStyle w:val="kwd"/>
          <w:color w:val="0077AA"/>
          <w:lang w:val="en-US"/>
        </w:rPr>
        <w:t>class</w:t>
      </w:r>
      <w:r w:rsidRPr="00326A49">
        <w:rPr>
          <w:rStyle w:val="pln"/>
          <w:color w:val="3D464D"/>
          <w:lang w:val="en-US"/>
        </w:rPr>
        <w:t xml:space="preserve"> </w:t>
      </w:r>
      <w:r w:rsidRPr="00326A49">
        <w:rPr>
          <w:rStyle w:val="typ"/>
          <w:color w:val="A67F59"/>
          <w:lang w:val="en-US"/>
        </w:rPr>
        <w:t>ListExtensoes</w:t>
      </w:r>
    </w:p>
    <w:p w14:paraId="118A5AB9" w14:textId="77777777" w:rsidR="00326A49" w:rsidRPr="00326A49" w:rsidRDefault="00326A49" w:rsidP="00326A49">
      <w:pPr>
        <w:pStyle w:val="Pr-formataoHTML"/>
        <w:shd w:val="clear" w:color="auto" w:fill="F0F3F5"/>
        <w:rPr>
          <w:rStyle w:val="pln"/>
          <w:color w:val="3D464D"/>
          <w:lang w:val="en-US"/>
        </w:rPr>
      </w:pPr>
      <w:r w:rsidRPr="00326A49">
        <w:rPr>
          <w:rStyle w:val="pln"/>
          <w:color w:val="3D464D"/>
          <w:lang w:val="en-US"/>
        </w:rPr>
        <w:t xml:space="preserve">    </w:t>
      </w:r>
      <w:r w:rsidRPr="00326A49">
        <w:rPr>
          <w:rStyle w:val="pun"/>
          <w:color w:val="999999"/>
          <w:lang w:val="en-US"/>
        </w:rPr>
        <w:t>{</w:t>
      </w:r>
    </w:p>
    <w:p w14:paraId="03C72CC6" w14:textId="77777777" w:rsidR="00326A49" w:rsidRPr="00326A49" w:rsidRDefault="00326A49" w:rsidP="00326A49">
      <w:pPr>
        <w:pStyle w:val="Pr-formataoHTML"/>
        <w:shd w:val="clear" w:color="auto" w:fill="F0F3F5"/>
        <w:rPr>
          <w:rStyle w:val="pln"/>
          <w:color w:val="3D464D"/>
          <w:lang w:val="en-US"/>
        </w:rPr>
      </w:pPr>
      <w:r w:rsidRPr="00326A49">
        <w:rPr>
          <w:rStyle w:val="pln"/>
          <w:color w:val="3D464D"/>
          <w:lang w:val="en-US"/>
        </w:rPr>
        <w:t xml:space="preserve">        </w:t>
      </w:r>
      <w:r w:rsidRPr="00326A49">
        <w:rPr>
          <w:rStyle w:val="kwd"/>
          <w:color w:val="0077AA"/>
          <w:lang w:val="en-US"/>
        </w:rPr>
        <w:t>public</w:t>
      </w:r>
      <w:r w:rsidRPr="00326A49">
        <w:rPr>
          <w:rStyle w:val="pln"/>
          <w:color w:val="3D464D"/>
          <w:lang w:val="en-US"/>
        </w:rPr>
        <w:t xml:space="preserve"> </w:t>
      </w:r>
      <w:r w:rsidRPr="00326A49">
        <w:rPr>
          <w:rStyle w:val="kwd"/>
          <w:color w:val="0077AA"/>
          <w:lang w:val="en-US"/>
        </w:rPr>
        <w:t>static</w:t>
      </w:r>
      <w:r w:rsidRPr="00326A49">
        <w:rPr>
          <w:rStyle w:val="pln"/>
          <w:color w:val="3D464D"/>
          <w:lang w:val="en-US"/>
        </w:rPr>
        <w:t xml:space="preserve"> </w:t>
      </w:r>
      <w:r w:rsidRPr="00326A49">
        <w:rPr>
          <w:rStyle w:val="kwd"/>
          <w:color w:val="0077AA"/>
          <w:lang w:val="en-US"/>
        </w:rPr>
        <w:t>void</w:t>
      </w:r>
      <w:r w:rsidRPr="00326A49">
        <w:rPr>
          <w:rStyle w:val="pln"/>
          <w:color w:val="3D464D"/>
          <w:lang w:val="en-US"/>
        </w:rPr>
        <w:t xml:space="preserve"> </w:t>
      </w:r>
      <w:r w:rsidRPr="00326A49">
        <w:rPr>
          <w:rStyle w:val="typ"/>
          <w:color w:val="A67F59"/>
          <w:lang w:val="en-US"/>
        </w:rPr>
        <w:t>AdicionarVarios</w:t>
      </w:r>
      <w:r w:rsidRPr="00326A49">
        <w:rPr>
          <w:rStyle w:val="pun"/>
          <w:color w:val="999999"/>
          <w:lang w:val="en-US"/>
        </w:rPr>
        <w:t>(</w:t>
      </w:r>
      <w:r w:rsidRPr="00326A49">
        <w:rPr>
          <w:rStyle w:val="kwd"/>
          <w:color w:val="0077AA"/>
          <w:lang w:val="en-US"/>
        </w:rPr>
        <w:t>this</w:t>
      </w:r>
      <w:r w:rsidRPr="00326A49">
        <w:rPr>
          <w:rStyle w:val="pln"/>
          <w:color w:val="3D464D"/>
          <w:lang w:val="en-US"/>
        </w:rPr>
        <w:t xml:space="preserve"> </w:t>
      </w:r>
      <w:r w:rsidRPr="00326A49">
        <w:rPr>
          <w:rStyle w:val="typ"/>
          <w:color w:val="A67F59"/>
          <w:lang w:val="en-US"/>
        </w:rPr>
        <w:t>List</w:t>
      </w:r>
      <w:r w:rsidRPr="00326A49">
        <w:rPr>
          <w:rStyle w:val="str"/>
          <w:color w:val="669900"/>
          <w:lang w:val="en-US"/>
        </w:rPr>
        <w:t>&lt;int&gt;</w:t>
      </w:r>
      <w:r w:rsidRPr="00326A49">
        <w:rPr>
          <w:rStyle w:val="pln"/>
          <w:color w:val="3D464D"/>
          <w:lang w:val="en-US"/>
        </w:rPr>
        <w:t xml:space="preserve"> listaDeInteiros</w:t>
      </w:r>
      <w:r w:rsidRPr="00326A49">
        <w:rPr>
          <w:rStyle w:val="pun"/>
          <w:color w:val="999999"/>
          <w:lang w:val="en-US"/>
        </w:rPr>
        <w:t>,</w:t>
      </w:r>
      <w:r w:rsidRPr="00326A49">
        <w:rPr>
          <w:rStyle w:val="pln"/>
          <w:color w:val="3D464D"/>
          <w:lang w:val="en-US"/>
        </w:rPr>
        <w:t xml:space="preserve"> </w:t>
      </w:r>
      <w:r w:rsidRPr="00326A49">
        <w:rPr>
          <w:rStyle w:val="kwd"/>
          <w:color w:val="0077AA"/>
          <w:lang w:val="en-US"/>
        </w:rPr>
        <w:t>params</w:t>
      </w:r>
      <w:r w:rsidRPr="00326A49">
        <w:rPr>
          <w:rStyle w:val="pln"/>
          <w:color w:val="3D464D"/>
          <w:lang w:val="en-US"/>
        </w:rPr>
        <w:t xml:space="preserve"> </w:t>
      </w:r>
      <w:r w:rsidRPr="00326A49">
        <w:rPr>
          <w:rStyle w:val="kwd"/>
          <w:color w:val="0077AA"/>
          <w:lang w:val="en-US"/>
        </w:rPr>
        <w:t>int</w:t>
      </w:r>
      <w:r w:rsidRPr="00326A49">
        <w:rPr>
          <w:rStyle w:val="pun"/>
          <w:color w:val="999999"/>
          <w:lang w:val="en-US"/>
        </w:rPr>
        <w:t>[]</w:t>
      </w:r>
      <w:r w:rsidRPr="00326A49">
        <w:rPr>
          <w:rStyle w:val="pln"/>
          <w:color w:val="3D464D"/>
          <w:lang w:val="en-US"/>
        </w:rPr>
        <w:t xml:space="preserve"> itens</w:t>
      </w:r>
      <w:r w:rsidRPr="00326A49">
        <w:rPr>
          <w:rStyle w:val="pun"/>
          <w:color w:val="999999"/>
          <w:lang w:val="en-US"/>
        </w:rPr>
        <w:t>)</w:t>
      </w:r>
    </w:p>
    <w:p w14:paraId="0B0D58F0" w14:textId="77777777" w:rsidR="00326A49" w:rsidRPr="00326A49" w:rsidRDefault="00326A49" w:rsidP="00326A49">
      <w:pPr>
        <w:pStyle w:val="Pr-formataoHTML"/>
        <w:shd w:val="clear" w:color="auto" w:fill="F0F3F5"/>
        <w:rPr>
          <w:rStyle w:val="pln"/>
          <w:color w:val="3D464D"/>
          <w:lang w:val="en-US"/>
        </w:rPr>
      </w:pPr>
      <w:r w:rsidRPr="00326A49">
        <w:rPr>
          <w:rStyle w:val="pln"/>
          <w:color w:val="3D464D"/>
          <w:lang w:val="en-US"/>
        </w:rPr>
        <w:t xml:space="preserve">        </w:t>
      </w:r>
      <w:r w:rsidRPr="00326A49">
        <w:rPr>
          <w:rStyle w:val="pun"/>
          <w:color w:val="999999"/>
          <w:lang w:val="en-US"/>
        </w:rPr>
        <w:t>{</w:t>
      </w:r>
    </w:p>
    <w:p w14:paraId="1A199AB9" w14:textId="77777777" w:rsidR="00326A49" w:rsidRPr="00326A49" w:rsidRDefault="00326A49" w:rsidP="00326A49">
      <w:pPr>
        <w:pStyle w:val="Pr-formataoHTML"/>
        <w:shd w:val="clear" w:color="auto" w:fill="F0F3F5"/>
        <w:rPr>
          <w:rStyle w:val="pln"/>
          <w:color w:val="3D464D"/>
          <w:lang w:val="en-US"/>
        </w:rPr>
      </w:pPr>
      <w:r w:rsidRPr="00326A49">
        <w:rPr>
          <w:rStyle w:val="pln"/>
          <w:color w:val="3D464D"/>
          <w:lang w:val="en-US"/>
        </w:rPr>
        <w:t xml:space="preserve">            </w:t>
      </w:r>
      <w:r w:rsidRPr="00326A49">
        <w:rPr>
          <w:rStyle w:val="kwd"/>
          <w:color w:val="0077AA"/>
          <w:lang w:val="en-US"/>
        </w:rPr>
        <w:t>foreach</w:t>
      </w:r>
      <w:r w:rsidRPr="00326A49">
        <w:rPr>
          <w:rStyle w:val="pun"/>
          <w:color w:val="999999"/>
          <w:lang w:val="en-US"/>
        </w:rPr>
        <w:t>(</w:t>
      </w:r>
      <w:r w:rsidRPr="00326A49">
        <w:rPr>
          <w:rStyle w:val="kwd"/>
          <w:color w:val="0077AA"/>
          <w:lang w:val="en-US"/>
        </w:rPr>
        <w:t>int</w:t>
      </w:r>
      <w:r w:rsidRPr="00326A49">
        <w:rPr>
          <w:rStyle w:val="pln"/>
          <w:color w:val="3D464D"/>
          <w:lang w:val="en-US"/>
        </w:rPr>
        <w:t xml:space="preserve"> item </w:t>
      </w:r>
      <w:r w:rsidRPr="00326A49">
        <w:rPr>
          <w:rStyle w:val="kwd"/>
          <w:color w:val="0077AA"/>
          <w:lang w:val="en-US"/>
        </w:rPr>
        <w:t>in</w:t>
      </w:r>
      <w:r w:rsidRPr="00326A49">
        <w:rPr>
          <w:rStyle w:val="pln"/>
          <w:color w:val="3D464D"/>
          <w:lang w:val="en-US"/>
        </w:rPr>
        <w:t xml:space="preserve"> itens</w:t>
      </w:r>
      <w:r w:rsidRPr="00326A49">
        <w:rPr>
          <w:rStyle w:val="pun"/>
          <w:color w:val="999999"/>
          <w:lang w:val="en-US"/>
        </w:rPr>
        <w:t>)</w:t>
      </w:r>
    </w:p>
    <w:p w14:paraId="63517323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  <w:r w:rsidRPr="00326A49">
        <w:rPr>
          <w:rStyle w:val="pln"/>
          <w:color w:val="3D464D"/>
          <w:lang w:val="en-US"/>
        </w:rPr>
        <w:t xml:space="preserve">            </w:t>
      </w:r>
      <w:r>
        <w:rPr>
          <w:rStyle w:val="pun"/>
          <w:color w:val="999999"/>
        </w:rPr>
        <w:t>{</w:t>
      </w:r>
    </w:p>
    <w:p w14:paraId="46BAEDF1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              listaDeInteiros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Add</w:t>
      </w:r>
      <w:r>
        <w:rPr>
          <w:rStyle w:val="pun"/>
          <w:color w:val="999999"/>
        </w:rPr>
        <w:t>(</w:t>
      </w:r>
      <w:r>
        <w:rPr>
          <w:rStyle w:val="pln"/>
          <w:color w:val="3D464D"/>
        </w:rPr>
        <w:t>item</w:t>
      </w:r>
      <w:r>
        <w:rPr>
          <w:rStyle w:val="pun"/>
          <w:color w:val="999999"/>
        </w:rPr>
        <w:t>);</w:t>
      </w:r>
    </w:p>
    <w:p w14:paraId="0C47036E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          </w:t>
      </w:r>
      <w:r>
        <w:rPr>
          <w:rStyle w:val="pun"/>
          <w:color w:val="999999"/>
        </w:rPr>
        <w:t>}</w:t>
      </w:r>
    </w:p>
    <w:p w14:paraId="1B5B5460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      </w:t>
      </w:r>
      <w:r>
        <w:rPr>
          <w:rStyle w:val="pun"/>
          <w:color w:val="999999"/>
        </w:rPr>
        <w:t>}</w:t>
      </w:r>
    </w:p>
    <w:p w14:paraId="19C0B04F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  </w:t>
      </w:r>
      <w:r>
        <w:rPr>
          <w:rStyle w:val="pun"/>
          <w:color w:val="999999"/>
        </w:rPr>
        <w:t>}</w:t>
      </w:r>
    </w:p>
    <w:p w14:paraId="10387A7A" w14:textId="4FEED130" w:rsidR="00326A49" w:rsidRDefault="00326A49" w:rsidP="00326A49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pun"/>
          <w:color w:val="999999"/>
        </w:rPr>
        <w:t>}</w:t>
      </w:r>
    </w:p>
    <w:p w14:paraId="61BF6180" w14:textId="77777777" w:rsidR="00326A49" w:rsidRDefault="00326A49" w:rsidP="00326A49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Com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AdicionarVarios()</w:t>
      </w:r>
      <w:r>
        <w:rPr>
          <w:color w:val="3D464D"/>
          <w:sz w:val="27"/>
          <w:szCs w:val="27"/>
        </w:rPr>
        <w:t> declarado na classe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ListExtensoes.cs</w:t>
      </w:r>
      <w:r>
        <w:rPr>
          <w:color w:val="3D464D"/>
          <w:sz w:val="27"/>
          <w:szCs w:val="27"/>
        </w:rPr>
        <w:t>, como podemos utilizá-lo? De volta a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Program.cs</w:t>
      </w:r>
      <w:r>
        <w:rPr>
          <w:color w:val="3D464D"/>
          <w:sz w:val="27"/>
          <w:szCs w:val="27"/>
        </w:rPr>
        <w:t>, abaixo de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AddRange()</w:t>
      </w:r>
      <w:r>
        <w:rPr>
          <w:color w:val="3D464D"/>
          <w:sz w:val="27"/>
          <w:szCs w:val="27"/>
        </w:rPr>
        <w:t>, adicionaremos:</w:t>
      </w:r>
    </w:p>
    <w:p w14:paraId="060C5AC6" w14:textId="17DBFB20" w:rsidR="00326A49" w:rsidRDefault="00326A49" w:rsidP="00326A49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typ"/>
          <w:color w:val="A67F59"/>
        </w:rPr>
        <w:t>ListExtensoes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AdicionarVarios</w:t>
      </w:r>
      <w:r>
        <w:rPr>
          <w:rStyle w:val="pun"/>
          <w:color w:val="999999"/>
        </w:rPr>
        <w:t>(</w:t>
      </w:r>
      <w:r>
        <w:rPr>
          <w:rStyle w:val="pln"/>
          <w:color w:val="3D464D"/>
        </w:rPr>
        <w:t>idades</w:t>
      </w:r>
      <w:r>
        <w:rPr>
          <w:rStyle w:val="pun"/>
          <w:color w:val="999999"/>
        </w:rPr>
        <w:t>,</w:t>
      </w:r>
      <w:r>
        <w:rPr>
          <w:rStyle w:val="pln"/>
          <w:color w:val="3D464D"/>
        </w:rPr>
        <w:t xml:space="preserve"> </w:t>
      </w:r>
      <w:r>
        <w:rPr>
          <w:rStyle w:val="lit"/>
          <w:color w:val="990055"/>
        </w:rPr>
        <w:t>1</w:t>
      </w:r>
      <w:r>
        <w:rPr>
          <w:rStyle w:val="pun"/>
          <w:color w:val="999999"/>
        </w:rPr>
        <w:t>,</w:t>
      </w:r>
      <w:r>
        <w:rPr>
          <w:rStyle w:val="pln"/>
          <w:color w:val="3D464D"/>
        </w:rPr>
        <w:t xml:space="preserve"> </w:t>
      </w:r>
      <w:r>
        <w:rPr>
          <w:rStyle w:val="lit"/>
          <w:color w:val="990055"/>
        </w:rPr>
        <w:t>5687</w:t>
      </w:r>
      <w:r>
        <w:rPr>
          <w:rStyle w:val="pun"/>
          <w:color w:val="999999"/>
        </w:rPr>
        <w:t>,</w:t>
      </w:r>
      <w:r>
        <w:rPr>
          <w:rStyle w:val="pln"/>
          <w:color w:val="3D464D"/>
        </w:rPr>
        <w:t xml:space="preserve"> </w:t>
      </w:r>
      <w:r>
        <w:rPr>
          <w:rStyle w:val="lit"/>
          <w:color w:val="990055"/>
        </w:rPr>
        <w:t>1987</w:t>
      </w:r>
      <w:r>
        <w:rPr>
          <w:rStyle w:val="pun"/>
          <w:color w:val="999999"/>
        </w:rPr>
        <w:t>,</w:t>
      </w:r>
      <w:r>
        <w:rPr>
          <w:rStyle w:val="pln"/>
          <w:color w:val="3D464D"/>
        </w:rPr>
        <w:t xml:space="preserve"> </w:t>
      </w:r>
      <w:r>
        <w:rPr>
          <w:rStyle w:val="lit"/>
          <w:color w:val="990055"/>
        </w:rPr>
        <w:t>1567</w:t>
      </w:r>
      <w:r>
        <w:rPr>
          <w:rStyle w:val="pun"/>
          <w:color w:val="999999"/>
        </w:rPr>
        <w:t>,</w:t>
      </w:r>
      <w:r>
        <w:rPr>
          <w:rStyle w:val="pln"/>
          <w:color w:val="3D464D"/>
        </w:rPr>
        <w:t xml:space="preserve"> </w:t>
      </w:r>
      <w:r>
        <w:rPr>
          <w:rStyle w:val="lit"/>
          <w:color w:val="990055"/>
        </w:rPr>
        <w:t>987</w:t>
      </w:r>
      <w:r>
        <w:rPr>
          <w:rStyle w:val="pun"/>
          <w:color w:val="999999"/>
        </w:rPr>
        <w:t>);</w:t>
      </w:r>
    </w:p>
    <w:p w14:paraId="2303074B" w14:textId="77777777" w:rsidR="00326A49" w:rsidRDefault="00326A49" w:rsidP="00326A49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Definimos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idades</w:t>
      </w:r>
      <w:r>
        <w:rPr>
          <w:color w:val="3D464D"/>
          <w:sz w:val="27"/>
          <w:szCs w:val="27"/>
        </w:rPr>
        <w:t> — que contém nossa lista de itens — como primeiro argumento, seguido por números aleatórios, sem nos preocuparmos com a sinaxe de criar </w:t>
      </w:r>
      <w:r>
        <w:rPr>
          <w:rStyle w:val="nfase"/>
          <w:color w:val="3D464D"/>
          <w:sz w:val="27"/>
          <w:szCs w:val="27"/>
        </w:rPr>
        <w:t>array</w:t>
      </w:r>
      <w:r>
        <w:rPr>
          <w:color w:val="3D464D"/>
          <w:sz w:val="27"/>
          <w:szCs w:val="27"/>
        </w:rPr>
        <w:t>, passar os índices e colocar colchetes (</w:t>
      </w:r>
      <w:r>
        <w:rPr>
          <w:rStyle w:val="CdigoHTML"/>
          <w:color w:val="3D464D"/>
          <w:sz w:val="23"/>
          <w:szCs w:val="23"/>
          <w:shd w:val="clear" w:color="auto" w:fill="F0F3F5"/>
        </w:rPr>
        <w:t>[]</w:t>
      </w:r>
      <w:r>
        <w:rPr>
          <w:color w:val="3D464D"/>
          <w:sz w:val="27"/>
          <w:szCs w:val="27"/>
        </w:rPr>
        <w:t>). Ficou muito mais simples. Vamos executar para certificar que o código funciona:</w:t>
      </w:r>
    </w:p>
    <w:p w14:paraId="463B85E9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lit"/>
          <w:color w:val="990055"/>
        </w:rPr>
        <w:t>1</w:t>
      </w:r>
    </w:p>
    <w:p w14:paraId="748D284A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lit"/>
          <w:color w:val="990055"/>
        </w:rPr>
        <w:t>5</w:t>
      </w:r>
    </w:p>
    <w:p w14:paraId="664F8742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lit"/>
          <w:color w:val="990055"/>
        </w:rPr>
        <w:t>14</w:t>
      </w:r>
    </w:p>
    <w:p w14:paraId="1404C9DE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lit"/>
          <w:color w:val="990055"/>
        </w:rPr>
        <w:t>25</w:t>
      </w:r>
    </w:p>
    <w:p w14:paraId="16C109CA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lit"/>
          <w:color w:val="990055"/>
        </w:rPr>
        <w:t>38</w:t>
      </w:r>
    </w:p>
    <w:p w14:paraId="06A15072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lit"/>
          <w:color w:val="990055"/>
        </w:rPr>
        <w:t>61</w:t>
      </w:r>
    </w:p>
    <w:p w14:paraId="7597D285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lit"/>
          <w:color w:val="990055"/>
        </w:rPr>
        <w:t>1</w:t>
      </w:r>
    </w:p>
    <w:p w14:paraId="5C741F7E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lit"/>
          <w:color w:val="990055"/>
        </w:rPr>
        <w:t>5687</w:t>
      </w:r>
    </w:p>
    <w:p w14:paraId="6DE90341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lit"/>
          <w:color w:val="990055"/>
        </w:rPr>
        <w:t>1987</w:t>
      </w:r>
    </w:p>
    <w:p w14:paraId="1F2ED6B1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lit"/>
          <w:color w:val="990055"/>
        </w:rPr>
        <w:t>1567</w:t>
      </w:r>
    </w:p>
    <w:p w14:paraId="62EF045D" w14:textId="49BCA548" w:rsidR="00326A49" w:rsidRDefault="00326A49" w:rsidP="00326A49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lit"/>
          <w:color w:val="990055"/>
        </w:rPr>
        <w:t>987</w:t>
      </w:r>
    </w:p>
    <w:p w14:paraId="0687493E" w14:textId="77777777" w:rsidR="00326A49" w:rsidRDefault="00326A49" w:rsidP="00326A49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Funcionou, todos os itens foram adicionados. Mas ainda falta naturalidade em chamar um método estático e passar a lista como argumento. Seria melhor continuar escrevendo o nome da lista (</w:t>
      </w:r>
      <w:r>
        <w:rPr>
          <w:rStyle w:val="CdigoHTML"/>
          <w:color w:val="3D464D"/>
          <w:sz w:val="23"/>
          <w:szCs w:val="23"/>
          <w:shd w:val="clear" w:color="auto" w:fill="F0F3F5"/>
        </w:rPr>
        <w:t>idades</w:t>
      </w:r>
      <w:r>
        <w:rPr>
          <w:color w:val="3D464D"/>
          <w:sz w:val="27"/>
          <w:szCs w:val="27"/>
        </w:rPr>
        <w:t>) e, então,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AdicionarVarios()</w:t>
      </w:r>
      <w:r>
        <w:rPr>
          <w:color w:val="3D464D"/>
          <w:sz w:val="27"/>
          <w:szCs w:val="27"/>
        </w:rPr>
        <w:t>, utilizando a sintaxe que aprendemos:</w:t>
      </w:r>
    </w:p>
    <w:p w14:paraId="0F1180C1" w14:textId="651DA04F" w:rsidR="00326A49" w:rsidRDefault="00326A49" w:rsidP="00326A49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pln"/>
          <w:color w:val="3D464D"/>
        </w:rPr>
        <w:t>idades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AdicionarVarios</w:t>
      </w:r>
      <w:r>
        <w:rPr>
          <w:rStyle w:val="pun"/>
          <w:color w:val="999999"/>
        </w:rPr>
        <w:t>(</w:t>
      </w:r>
      <w:r>
        <w:rPr>
          <w:rStyle w:val="lit"/>
          <w:color w:val="990055"/>
        </w:rPr>
        <w:t>5454</w:t>
      </w:r>
      <w:r>
        <w:rPr>
          <w:rStyle w:val="pun"/>
          <w:color w:val="999999"/>
        </w:rPr>
        <w:t>,</w:t>
      </w:r>
      <w:r>
        <w:rPr>
          <w:rStyle w:val="pln"/>
          <w:color w:val="3D464D"/>
        </w:rPr>
        <w:t xml:space="preserve"> </w:t>
      </w:r>
      <w:r>
        <w:rPr>
          <w:rStyle w:val="lit"/>
          <w:color w:val="990055"/>
        </w:rPr>
        <w:t>46</w:t>
      </w:r>
      <w:r>
        <w:rPr>
          <w:rStyle w:val="pun"/>
          <w:color w:val="999999"/>
        </w:rPr>
        <w:t>,</w:t>
      </w:r>
      <w:r>
        <w:rPr>
          <w:rStyle w:val="pln"/>
          <w:color w:val="3D464D"/>
        </w:rPr>
        <w:t xml:space="preserve"> </w:t>
      </w:r>
      <w:r>
        <w:rPr>
          <w:rStyle w:val="lit"/>
          <w:color w:val="990055"/>
        </w:rPr>
        <w:t>54</w:t>
      </w:r>
      <w:r>
        <w:rPr>
          <w:rStyle w:val="pun"/>
          <w:color w:val="999999"/>
        </w:rPr>
        <w:t>);</w:t>
      </w:r>
    </w:p>
    <w:p w14:paraId="2D852C8E" w14:textId="77777777" w:rsidR="00326A49" w:rsidRDefault="00326A49" w:rsidP="00326A49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Mas, da forma que fizemos, isso não é possível.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AdicionarVarios()</w:t>
      </w:r>
      <w:r>
        <w:rPr>
          <w:color w:val="3D464D"/>
          <w:sz w:val="27"/>
          <w:szCs w:val="27"/>
        </w:rPr>
        <w:t> fica sublinhado em vermelho, indicando que o código não é compilado. Adiante, aplicaremos os ajustes necessários.</w:t>
      </w:r>
    </w:p>
    <w:p w14:paraId="4B3B6AC8" w14:textId="77777777" w:rsidR="00326A49" w:rsidRPr="00326A49" w:rsidRDefault="00326A49" w:rsidP="00326A49"/>
    <w:p w14:paraId="0D06B4BB" w14:textId="77777777" w:rsidR="00326A49" w:rsidRDefault="00326A49" w:rsidP="00326A49">
      <w:pPr>
        <w:pStyle w:val="Ttulo1"/>
        <w:rPr>
          <w:b/>
          <w:bCs/>
          <w:noProof/>
        </w:rPr>
      </w:pPr>
      <w:bookmarkStart w:id="52" w:name="_Toc62147138"/>
      <w:r w:rsidRPr="00847645">
        <w:rPr>
          <w:b/>
          <w:bCs/>
          <w:noProof/>
        </w:rPr>
        <w:t>xxxxxxxx</w:t>
      </w:r>
      <w:bookmarkEnd w:id="52"/>
    </w:p>
    <w:p w14:paraId="18D0602F" w14:textId="77777777" w:rsidR="00326A49" w:rsidRPr="00326A49" w:rsidRDefault="00326A49" w:rsidP="00326A49"/>
    <w:p w14:paraId="20BEB446" w14:textId="77777777" w:rsidR="00326A49" w:rsidRPr="00326A49" w:rsidRDefault="00326A49" w:rsidP="00326A49">
      <w:pPr>
        <w:pStyle w:val="Ttulo4"/>
        <w:shd w:val="clear" w:color="auto" w:fill="FAFCFF"/>
        <w:spacing w:before="0"/>
        <w:rPr>
          <w:rFonts w:ascii="Open Sans" w:hAnsi="Open Sans" w:cs="Open Sans"/>
          <w:color w:val="00C86F"/>
          <w:sz w:val="26"/>
          <w:szCs w:val="26"/>
        </w:rPr>
      </w:pPr>
      <w:r w:rsidRPr="00326A49">
        <w:rPr>
          <w:rFonts w:ascii="Open Sans" w:hAnsi="Open Sans" w:cs="Open Sans"/>
          <w:color w:val="00C86F"/>
          <w:sz w:val="26"/>
          <w:szCs w:val="26"/>
        </w:rPr>
        <w:lastRenderedPageBreak/>
        <w:t>Método de extensão genérico</w:t>
      </w:r>
    </w:p>
    <w:p w14:paraId="4F16938E" w14:textId="77777777" w:rsidR="00326A49" w:rsidRPr="00326A49" w:rsidRDefault="00326A49" w:rsidP="00326A49">
      <w:pPr>
        <w:pStyle w:val="Ttulo4"/>
        <w:shd w:val="clear" w:color="auto" w:fill="FAFCFF"/>
        <w:spacing w:before="0"/>
        <w:rPr>
          <w:rFonts w:ascii="Open Sans" w:hAnsi="Open Sans" w:cs="Open Sans"/>
          <w:color w:val="00C86F"/>
          <w:sz w:val="26"/>
          <w:szCs w:val="26"/>
        </w:rPr>
      </w:pPr>
      <w:r w:rsidRPr="00326A49">
        <w:rPr>
          <w:rFonts w:ascii="Open Sans" w:hAnsi="Open Sans" w:cs="Open Sans"/>
          <w:color w:val="00C86F"/>
          <w:sz w:val="26"/>
          <w:szCs w:val="26"/>
        </w:rPr>
        <w:t>Usando VAR e método Sort</w:t>
      </w:r>
    </w:p>
    <w:p w14:paraId="30279C48" w14:textId="77777777" w:rsidR="00326A49" w:rsidRPr="00326A49" w:rsidRDefault="00326A49" w:rsidP="00326A49">
      <w:pPr>
        <w:pStyle w:val="Ttulo4"/>
        <w:shd w:val="clear" w:color="auto" w:fill="FAFCFF"/>
        <w:spacing w:before="0"/>
        <w:rPr>
          <w:rFonts w:ascii="Open Sans" w:hAnsi="Open Sans" w:cs="Open Sans"/>
          <w:color w:val="00C86F"/>
          <w:sz w:val="26"/>
          <w:szCs w:val="26"/>
        </w:rPr>
      </w:pPr>
      <w:r w:rsidRPr="00326A49">
        <w:rPr>
          <w:rFonts w:ascii="Open Sans" w:hAnsi="Open Sans" w:cs="Open Sans"/>
          <w:color w:val="00C86F"/>
          <w:sz w:val="26"/>
          <w:szCs w:val="26"/>
        </w:rPr>
        <w:t>IComparable e IComparer</w:t>
      </w:r>
    </w:p>
    <w:p w14:paraId="7AA34CFF" w14:textId="77777777" w:rsidR="00326A49" w:rsidRPr="00326A49" w:rsidRDefault="00326A49" w:rsidP="00326A49">
      <w:pPr>
        <w:pStyle w:val="Ttulo4"/>
        <w:shd w:val="clear" w:color="auto" w:fill="FAFCFF"/>
        <w:spacing w:before="0"/>
        <w:rPr>
          <w:rFonts w:ascii="Open Sans" w:hAnsi="Open Sans" w:cs="Open Sans"/>
          <w:color w:val="00C86F"/>
          <w:sz w:val="26"/>
          <w:szCs w:val="26"/>
        </w:rPr>
      </w:pPr>
      <w:r w:rsidRPr="00326A49">
        <w:rPr>
          <w:rFonts w:ascii="Open Sans" w:hAnsi="Open Sans" w:cs="Open Sans"/>
          <w:color w:val="00C86F"/>
          <w:sz w:val="26"/>
          <w:szCs w:val="26"/>
        </w:rPr>
        <w:t>OrderBy e expressões Lambda</w:t>
      </w:r>
    </w:p>
    <w:p w14:paraId="3805E96B" w14:textId="65CDC07B" w:rsidR="00326A49" w:rsidRPr="00326A49" w:rsidRDefault="00326A49" w:rsidP="00326A49">
      <w:pPr>
        <w:pStyle w:val="Ttulo4"/>
        <w:shd w:val="clear" w:color="auto" w:fill="FAFCFF"/>
        <w:spacing w:before="0"/>
        <w:rPr>
          <w:rFonts w:ascii="Open Sans" w:hAnsi="Open Sans" w:cs="Open Sans"/>
          <w:color w:val="00C86F"/>
          <w:sz w:val="26"/>
          <w:szCs w:val="26"/>
        </w:rPr>
      </w:pPr>
      <w:r w:rsidRPr="00326A49">
        <w:rPr>
          <w:rFonts w:ascii="Open Sans" w:hAnsi="Open Sans" w:cs="Open Sans"/>
          <w:color w:val="00C86F"/>
          <w:sz w:val="26"/>
          <w:szCs w:val="26"/>
        </w:rPr>
        <w:t>Linq e operador Where</w:t>
      </w:r>
    </w:p>
    <w:p w14:paraId="578792BF" w14:textId="77777777" w:rsidR="004C4B29" w:rsidRPr="004C4B29" w:rsidRDefault="004C4B29" w:rsidP="004C4B29"/>
    <w:p w14:paraId="07159D4E" w14:textId="77777777" w:rsidR="004C4B29" w:rsidRDefault="004C4B29" w:rsidP="004C4B29">
      <w:pPr>
        <w:pStyle w:val="Ttulo4"/>
        <w:shd w:val="clear" w:color="auto" w:fill="FAFCFF"/>
        <w:spacing w:before="0"/>
        <w:rPr>
          <w:rFonts w:ascii="Open Sans" w:hAnsi="Open Sans" w:cs="Open Sans"/>
          <w:color w:val="00C86F"/>
          <w:sz w:val="26"/>
          <w:szCs w:val="26"/>
        </w:rPr>
      </w:pPr>
    </w:p>
    <w:p w14:paraId="63406CBC" w14:textId="77777777" w:rsidR="004C4B29" w:rsidRPr="004C4B29" w:rsidRDefault="004C4B29" w:rsidP="004C4B29"/>
    <w:p w14:paraId="3998595D" w14:textId="77777777" w:rsidR="004C4B29" w:rsidRPr="004C4B29" w:rsidRDefault="004C4B29" w:rsidP="004C4B29"/>
    <w:p w14:paraId="24A9224C" w14:textId="77777777" w:rsidR="00847645" w:rsidRPr="00847645" w:rsidRDefault="00847645" w:rsidP="00847645">
      <w:pPr>
        <w:pStyle w:val="Ttulo1"/>
        <w:ind w:left="720"/>
        <w:rPr>
          <w:rFonts w:ascii="Times New Roman" w:eastAsia="Times New Roman" w:hAnsi="Times New Roman" w:cs="Times New Roman"/>
          <w:caps w:val="0"/>
          <w:color w:val="3D464D"/>
          <w:sz w:val="27"/>
          <w:szCs w:val="27"/>
        </w:rPr>
      </w:pPr>
    </w:p>
    <w:p w14:paraId="07958B77" w14:textId="77777777" w:rsidR="001A70F2" w:rsidRPr="00CC3CF2" w:rsidRDefault="001A70F2" w:rsidP="00706D60">
      <w:pPr>
        <w:rPr>
          <w:noProof/>
          <w:lang w:val="pt-BR"/>
        </w:rPr>
      </w:pPr>
    </w:p>
    <w:p w14:paraId="0F13FD25" w14:textId="77777777" w:rsidR="00C85251" w:rsidRDefault="004A62FD" w:rsidP="00706D60">
      <w:pPr>
        <w:pStyle w:val="Ttulo1"/>
        <w:rPr>
          <w:noProof/>
          <w:lang w:val="pt-BR"/>
        </w:rPr>
      </w:pPr>
      <w:bookmarkStart w:id="53" w:name="_Toc62147139"/>
      <w:r>
        <w:rPr>
          <w:noProof/>
          <w:lang w:val="pt-BR"/>
        </w:rPr>
        <w:t>Principais comandos</w:t>
      </w:r>
      <w:bookmarkEnd w:id="53"/>
    </w:p>
    <w:p w14:paraId="0CE32EAA" w14:textId="77777777" w:rsidR="00802E92" w:rsidRPr="00802E92" w:rsidRDefault="00802E92" w:rsidP="00802E92">
      <w:pPr>
        <w:rPr>
          <w:lang w:val="pt-BR"/>
        </w:rPr>
      </w:pPr>
    </w:p>
    <w:p w14:paraId="0281E868" w14:textId="77777777" w:rsidR="000751DC" w:rsidRDefault="000751DC" w:rsidP="000751DC">
      <w:pPr>
        <w:rPr>
          <w:lang w:val="pt-BR"/>
        </w:rPr>
      </w:pPr>
    </w:p>
    <w:p w14:paraId="4CBD9D8B" w14:textId="77777777" w:rsidR="000751DC" w:rsidRDefault="000751DC" w:rsidP="000751DC">
      <w:pPr>
        <w:rPr>
          <w:lang w:val="pt-BR"/>
        </w:rPr>
      </w:pPr>
    </w:p>
    <w:tbl>
      <w:tblPr>
        <w:tblStyle w:val="Tabelacomgrade"/>
        <w:tblW w:w="9390" w:type="dxa"/>
        <w:tblLook w:val="04A0" w:firstRow="1" w:lastRow="0" w:firstColumn="1" w:lastColumn="0" w:noHBand="0" w:noVBand="1"/>
      </w:tblPr>
      <w:tblGrid>
        <w:gridCol w:w="3952"/>
        <w:gridCol w:w="5438"/>
      </w:tblGrid>
      <w:tr w:rsidR="000751DC" w14:paraId="03446889" w14:textId="77777777" w:rsidTr="009701C5">
        <w:trPr>
          <w:trHeight w:val="462"/>
        </w:trPr>
        <w:tc>
          <w:tcPr>
            <w:tcW w:w="3952" w:type="dxa"/>
          </w:tcPr>
          <w:p w14:paraId="2151CD72" w14:textId="77777777" w:rsidR="00173EFF" w:rsidRDefault="00173EFF" w:rsidP="00173EFF">
            <w:pPr>
              <w:pStyle w:val="Ttulo2"/>
              <w:shd w:val="clear" w:color="auto" w:fill="FFFFFF"/>
              <w:outlineLvl w:val="1"/>
              <w:rPr>
                <w:rFonts w:ascii="Segoe UI" w:hAnsi="Segoe UI" w:cs="Segoe UI"/>
                <w:color w:val="171717"/>
              </w:rPr>
            </w:pPr>
            <w:bookmarkStart w:id="54" w:name="_Toc62147140"/>
            <w:r>
              <w:rPr>
                <w:rFonts w:ascii="Segoe UI" w:hAnsi="Segoe UI" w:cs="Segoe UI"/>
                <w:color w:val="171717"/>
              </w:rPr>
              <w:t>Definir pontos de interrupção no código-fonte</w:t>
            </w:r>
            <w:bookmarkEnd w:id="54"/>
          </w:p>
          <w:p w14:paraId="5A4340C4" w14:textId="77777777" w:rsidR="000751DC" w:rsidRPr="00173EFF" w:rsidRDefault="000751DC" w:rsidP="009A45F8">
            <w:pPr>
              <w:autoSpaceDE w:val="0"/>
              <w:autoSpaceDN w:val="0"/>
              <w:adjustRightInd w:val="0"/>
              <w:rPr>
                <w:rFonts w:ascii="Lucida Console" w:hAnsi="Lucida Console" w:cs="Lucida Console"/>
                <w:sz w:val="28"/>
                <w:szCs w:val="28"/>
              </w:rPr>
            </w:pPr>
          </w:p>
        </w:tc>
        <w:tc>
          <w:tcPr>
            <w:tcW w:w="5438" w:type="dxa"/>
          </w:tcPr>
          <w:p w14:paraId="61187B70" w14:textId="77777777" w:rsidR="000751DC" w:rsidRPr="00E107A8" w:rsidRDefault="00173EFF" w:rsidP="000751DC">
            <w:pPr>
              <w:jc w:val="center"/>
              <w:rPr>
                <w:rFonts w:ascii="Times New Roman" w:eastAsia="Times New Roman" w:hAnsi="Times New Roman" w:cs="Times New Roman"/>
                <w:color w:val="3D464D"/>
                <w:sz w:val="27"/>
                <w:szCs w:val="27"/>
                <w:lang w:val="pt-BR"/>
              </w:rPr>
            </w:pPr>
            <w:r w:rsidRPr="00173EFF">
              <w:rPr>
                <w:rFonts w:ascii="Segoe UI" w:hAnsi="Segoe UI" w:cs="Segoe UI"/>
                <w:color w:val="171717"/>
                <w:shd w:val="clear" w:color="auto" w:fill="FFFFFF"/>
              </w:rPr>
              <w:t>clique na margem da extrema esquerda ao lado de uma linha de código. Você também pode selecionar a linha e pressionar </w:t>
            </w:r>
            <w:r w:rsidRPr="00173EFF">
              <w:rPr>
                <w:rFonts w:ascii="Segoe UI" w:hAnsi="Segoe UI" w:cs="Segoe UI"/>
                <w:b/>
                <w:bCs/>
                <w:color w:val="171717"/>
                <w:shd w:val="clear" w:color="auto" w:fill="FFFFFF"/>
              </w:rPr>
              <w:t>F9</w:t>
            </w:r>
            <w:r w:rsidRPr="00173EFF">
              <w:rPr>
                <w:rFonts w:ascii="Segoe UI" w:hAnsi="Segoe UI" w:cs="Segoe UI"/>
                <w:color w:val="171717"/>
                <w:shd w:val="clear" w:color="auto" w:fill="FFFFFF"/>
              </w:rPr>
              <w:t>, selecionar &gt; </w:t>
            </w:r>
            <w:r w:rsidRPr="00173EFF">
              <w:rPr>
                <w:rFonts w:ascii="Segoe UI" w:hAnsi="Segoe UI" w:cs="Segoe UI"/>
                <w:b/>
                <w:bCs/>
                <w:color w:val="171717"/>
                <w:shd w:val="clear" w:color="auto" w:fill="FFFFFF"/>
              </w:rPr>
              <w:t>ponto de interrupção de alternância</w:t>
            </w:r>
            <w:r w:rsidRPr="00173EFF">
              <w:rPr>
                <w:rFonts w:ascii="Segoe UI" w:hAnsi="Segoe UI" w:cs="Segoe UI"/>
                <w:color w:val="171717"/>
                <w:shd w:val="clear" w:color="auto" w:fill="FFFFFF"/>
              </w:rPr>
              <w:t> de depuração, ou clicar com o botão direito do mouse e selecionar </w:t>
            </w:r>
            <w:r w:rsidRPr="00173EFF">
              <w:rPr>
                <w:rFonts w:ascii="Segoe UI" w:hAnsi="Segoe UI" w:cs="Segoe UI"/>
                <w:b/>
                <w:bCs/>
                <w:color w:val="171717"/>
                <w:shd w:val="clear" w:color="auto" w:fill="FFFFFF"/>
              </w:rPr>
              <w:t>ponto de</w:t>
            </w:r>
            <w:r w:rsidRPr="00173EFF">
              <w:rPr>
                <w:rFonts w:ascii="Segoe UI" w:hAnsi="Segoe UI" w:cs="Segoe UI"/>
                <w:color w:val="171717"/>
                <w:shd w:val="clear" w:color="auto" w:fill="FFFFFF"/>
              </w:rPr>
              <w:t> interrupção &gt; </w:t>
            </w:r>
            <w:r w:rsidRPr="00173EFF">
              <w:rPr>
                <w:rFonts w:ascii="Segoe UI" w:hAnsi="Segoe UI" w:cs="Segoe UI"/>
                <w:b/>
                <w:bCs/>
                <w:color w:val="171717"/>
                <w:shd w:val="clear" w:color="auto" w:fill="FFFFFF"/>
              </w:rPr>
              <w:t>Inserir ponto</w:t>
            </w:r>
            <w:r w:rsidRPr="00173EFF">
              <w:rPr>
                <w:rFonts w:ascii="Segoe UI" w:hAnsi="Segoe UI" w:cs="Segoe UI"/>
                <w:color w:val="171717"/>
                <w:shd w:val="clear" w:color="auto" w:fill="FFFFFF"/>
              </w:rPr>
              <w:t> de interrupção. O ponto de interrupção aparece como vermelho na margem esquerda.</w:t>
            </w:r>
          </w:p>
        </w:tc>
      </w:tr>
      <w:tr w:rsidR="000751DC" w14:paraId="40FD9090" w14:textId="77777777" w:rsidTr="000751DC">
        <w:trPr>
          <w:trHeight w:val="462"/>
        </w:trPr>
        <w:tc>
          <w:tcPr>
            <w:tcW w:w="3952" w:type="dxa"/>
          </w:tcPr>
          <w:p w14:paraId="726AF202" w14:textId="77777777" w:rsidR="000751DC" w:rsidRPr="009A45F8" w:rsidRDefault="00177728" w:rsidP="009A45F8">
            <w:pPr>
              <w:autoSpaceDE w:val="0"/>
              <w:autoSpaceDN w:val="0"/>
              <w:adjustRightInd w:val="0"/>
              <w:rPr>
                <w:rFonts w:ascii="Lucida Console" w:hAnsi="Lucida Console" w:cs="Lucida Console"/>
                <w:sz w:val="28"/>
                <w:szCs w:val="28"/>
                <w:lang w:val="pt-BR"/>
              </w:rPr>
            </w:pPr>
            <w:r>
              <w:rPr>
                <w:rFonts w:ascii="Lucida Console" w:hAnsi="Lucida Console" w:cs="Lucida Console"/>
                <w:sz w:val="28"/>
                <w:szCs w:val="28"/>
                <w:lang w:val="pt-BR"/>
              </w:rPr>
              <w:t>Cw + tab + tab</w:t>
            </w:r>
          </w:p>
        </w:tc>
        <w:tc>
          <w:tcPr>
            <w:tcW w:w="5438" w:type="dxa"/>
          </w:tcPr>
          <w:p w14:paraId="0BD3374F" w14:textId="77777777" w:rsidR="000751DC" w:rsidRPr="004A62FD" w:rsidRDefault="00177728" w:rsidP="000751DC">
            <w:pPr>
              <w:rPr>
                <w:rFonts w:ascii="Times New Roman" w:eastAsia="Times New Roman" w:hAnsi="Times New Roman" w:cs="Times New Roman"/>
                <w:color w:val="3D464D"/>
                <w:sz w:val="27"/>
                <w:szCs w:val="27"/>
              </w:rPr>
            </w:pPr>
            <w:r>
              <w:rPr>
                <w:rFonts w:ascii="Times New Roman" w:eastAsia="Times New Roman" w:hAnsi="Times New Roman" w:cs="Times New Roman"/>
                <w:color w:val="3D464D"/>
                <w:sz w:val="27"/>
                <w:szCs w:val="27"/>
              </w:rPr>
              <w:t>Atalho para digitar Console.WriteLine()</w:t>
            </w:r>
          </w:p>
        </w:tc>
      </w:tr>
      <w:tr w:rsidR="00001F5F" w14:paraId="00929C4E" w14:textId="77777777" w:rsidTr="000751DC">
        <w:trPr>
          <w:trHeight w:val="462"/>
        </w:trPr>
        <w:tc>
          <w:tcPr>
            <w:tcW w:w="3952" w:type="dxa"/>
          </w:tcPr>
          <w:p w14:paraId="5A9FCD5C" w14:textId="77777777" w:rsidR="00001F5F" w:rsidRPr="009A45F8" w:rsidRDefault="00FD289A" w:rsidP="009A45F8">
            <w:pPr>
              <w:autoSpaceDE w:val="0"/>
              <w:autoSpaceDN w:val="0"/>
              <w:adjustRightInd w:val="0"/>
              <w:rPr>
                <w:rFonts w:ascii="Lucida Console" w:hAnsi="Lucida Console" w:cs="Lucida Console"/>
                <w:sz w:val="28"/>
                <w:szCs w:val="28"/>
                <w:lang w:val="pt-BR"/>
              </w:rPr>
            </w:pPr>
            <w:r>
              <w:rPr>
                <w:rFonts w:ascii="Lucida Console" w:hAnsi="Lucida Console" w:cs="Lucida Console"/>
                <w:sz w:val="28"/>
                <w:szCs w:val="28"/>
                <w:lang w:val="pt-BR"/>
              </w:rPr>
              <w:t>Ctrl .</w:t>
            </w:r>
          </w:p>
        </w:tc>
        <w:tc>
          <w:tcPr>
            <w:tcW w:w="5438" w:type="dxa"/>
          </w:tcPr>
          <w:p w14:paraId="3F963596" w14:textId="77777777" w:rsidR="00001F5F" w:rsidRPr="000533CE" w:rsidRDefault="00FD289A" w:rsidP="000751DC">
            <w:pPr>
              <w:rPr>
                <w:rFonts w:ascii="Times New Roman" w:eastAsia="Times New Roman" w:hAnsi="Times New Roman" w:cs="Times New Roman"/>
                <w:color w:val="3D464D"/>
                <w:sz w:val="27"/>
                <w:szCs w:val="27"/>
              </w:rPr>
            </w:pPr>
            <w:r>
              <w:rPr>
                <w:rFonts w:ascii="Times New Roman" w:eastAsia="Times New Roman" w:hAnsi="Times New Roman" w:cs="Times New Roman"/>
                <w:color w:val="3D464D"/>
                <w:sz w:val="27"/>
                <w:szCs w:val="27"/>
              </w:rPr>
              <w:t>**Selecione o trecho de código que se tornará um metodo** Para extrair o metodo</w:t>
            </w:r>
          </w:p>
        </w:tc>
      </w:tr>
      <w:tr w:rsidR="00870445" w14:paraId="495CE58F" w14:textId="77777777" w:rsidTr="000751DC">
        <w:trPr>
          <w:trHeight w:val="462"/>
        </w:trPr>
        <w:tc>
          <w:tcPr>
            <w:tcW w:w="3952" w:type="dxa"/>
          </w:tcPr>
          <w:p w14:paraId="13830387" w14:textId="77777777" w:rsidR="009C3109" w:rsidRPr="009C3109" w:rsidRDefault="009C3109" w:rsidP="009C3109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textAlignment w:val="baseline"/>
              <w:rPr>
                <w:rFonts w:ascii="Consolas" w:eastAsia="Times New Roman" w:hAnsi="Consolas" w:cs="Courier New"/>
                <w:sz w:val="20"/>
                <w:szCs w:val="20"/>
                <w:lang w:val="pt-BR" w:eastAsia="pt-BR"/>
              </w:rPr>
            </w:pPr>
            <w:r w:rsidRPr="009C3109">
              <w:rPr>
                <w:rFonts w:ascii="inherit" w:eastAsia="Times New Roman" w:hAnsi="inherit" w:cs="Courier New"/>
                <w:sz w:val="20"/>
                <w:szCs w:val="20"/>
                <w:bdr w:val="none" w:sz="0" w:space="0" w:color="auto" w:frame="1"/>
                <w:lang w:val="pt-BR" w:eastAsia="pt-BR"/>
              </w:rPr>
              <w:t>WriteLine();</w:t>
            </w:r>
            <w:r>
              <w:rPr>
                <w:rFonts w:ascii="inherit" w:eastAsia="Times New Roman" w:hAnsi="inherit" w:cs="Courier New"/>
                <w:sz w:val="20"/>
                <w:szCs w:val="20"/>
                <w:bdr w:val="none" w:sz="0" w:space="0" w:color="auto" w:frame="1"/>
                <w:lang w:val="pt-BR" w:eastAsia="pt-BR"/>
              </w:rPr>
              <w:t xml:space="preserve"> -- ,\n</w:t>
            </w:r>
          </w:p>
          <w:p w14:paraId="242B0572" w14:textId="77777777" w:rsidR="00870445" w:rsidRPr="009A45F8" w:rsidRDefault="00870445" w:rsidP="009A45F8">
            <w:pPr>
              <w:autoSpaceDE w:val="0"/>
              <w:autoSpaceDN w:val="0"/>
              <w:adjustRightInd w:val="0"/>
              <w:rPr>
                <w:rFonts w:ascii="Lucida Console" w:hAnsi="Lucida Console" w:cs="Lucida Console"/>
                <w:sz w:val="28"/>
                <w:szCs w:val="28"/>
                <w:lang w:val="pt-BR"/>
              </w:rPr>
            </w:pPr>
          </w:p>
        </w:tc>
        <w:tc>
          <w:tcPr>
            <w:tcW w:w="5438" w:type="dxa"/>
          </w:tcPr>
          <w:p w14:paraId="217CBC9F" w14:textId="77777777" w:rsidR="00870445" w:rsidRPr="00E779E1" w:rsidRDefault="009C3109" w:rsidP="000751DC">
            <w:pPr>
              <w:rPr>
                <w:rFonts w:ascii="Times New Roman" w:eastAsia="Times New Roman" w:hAnsi="Times New Roman" w:cs="Times New Roman"/>
                <w:color w:val="3D464D"/>
                <w:sz w:val="27"/>
                <w:szCs w:val="27"/>
              </w:rPr>
            </w:pPr>
            <w:r>
              <w:rPr>
                <w:rFonts w:ascii="Times New Roman" w:eastAsia="Times New Roman" w:hAnsi="Times New Roman" w:cs="Times New Roman"/>
                <w:color w:val="3D464D"/>
                <w:sz w:val="27"/>
                <w:szCs w:val="27"/>
              </w:rPr>
              <w:t>Para pular linha</w:t>
            </w:r>
          </w:p>
        </w:tc>
      </w:tr>
      <w:tr w:rsidR="00870445" w14:paraId="27B00D4E" w14:textId="77777777" w:rsidTr="000751DC">
        <w:trPr>
          <w:trHeight w:val="462"/>
        </w:trPr>
        <w:tc>
          <w:tcPr>
            <w:tcW w:w="3952" w:type="dxa"/>
          </w:tcPr>
          <w:p w14:paraId="0BDF6D37" w14:textId="17ED7FEE" w:rsidR="00870445" w:rsidRPr="009A45F8" w:rsidRDefault="00326377" w:rsidP="0032637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textAlignment w:val="baseline"/>
              <w:rPr>
                <w:rFonts w:ascii="Lucida Console" w:hAnsi="Lucida Console" w:cs="Lucida Console"/>
                <w:sz w:val="28"/>
                <w:szCs w:val="28"/>
                <w:lang w:val="pt-BR"/>
              </w:rPr>
            </w:pPr>
            <w:r w:rsidRPr="00326377">
              <w:rPr>
                <w:rFonts w:ascii="inherit" w:eastAsia="Times New Roman" w:hAnsi="inherit" w:cs="Courier New"/>
                <w:sz w:val="20"/>
                <w:szCs w:val="20"/>
                <w:bdr w:val="none" w:sz="0" w:space="0" w:color="auto" w:frame="1"/>
                <w:lang w:val="pt-BR" w:eastAsia="pt-BR"/>
              </w:rPr>
              <w:t>"propfull + TAB + TAB"</w:t>
            </w:r>
            <w:r w:rsidRPr="00EC019E">
              <w:rPr>
                <w:rFonts w:ascii="Times New Roman" w:eastAsia="Times New Roman" w:hAnsi="Times New Roman" w:cs="Times New Roman"/>
                <w:color w:val="3D464D"/>
                <w:sz w:val="27"/>
                <w:szCs w:val="27"/>
                <w:lang w:val="pt-BR" w:eastAsia="pt-BR"/>
              </w:rPr>
              <w:t xml:space="preserve"> </w:t>
            </w:r>
          </w:p>
        </w:tc>
        <w:tc>
          <w:tcPr>
            <w:tcW w:w="5438" w:type="dxa"/>
          </w:tcPr>
          <w:p w14:paraId="156D9313" w14:textId="0D518A9B" w:rsidR="00870445" w:rsidRPr="00F06446" w:rsidRDefault="00326377" w:rsidP="000751DC">
            <w:pPr>
              <w:rPr>
                <w:rFonts w:ascii="Times New Roman" w:eastAsia="Times New Roman" w:hAnsi="Times New Roman" w:cs="Times New Roman"/>
                <w:color w:val="3D464D"/>
                <w:sz w:val="27"/>
                <w:szCs w:val="27"/>
                <w:lang w:val="pt-BR" w:eastAsia="pt-BR"/>
              </w:rPr>
            </w:pPr>
            <w:r w:rsidRPr="00EC019E">
              <w:rPr>
                <w:rFonts w:ascii="Times New Roman" w:eastAsia="Times New Roman" w:hAnsi="Times New Roman" w:cs="Times New Roman"/>
                <w:color w:val="3D464D"/>
                <w:sz w:val="27"/>
                <w:szCs w:val="27"/>
                <w:lang w:val="pt-BR" w:eastAsia="pt-BR"/>
              </w:rPr>
              <w:t>para criar a estrutura da propriedade necessária, com </w:t>
            </w:r>
            <w:r w:rsidRPr="00EC019E">
              <w:rPr>
                <w:rFonts w:ascii="Courier New" w:eastAsia="Times New Roman" w:hAnsi="Courier New" w:cs="Courier New"/>
                <w:color w:val="3D464D"/>
                <w:sz w:val="23"/>
                <w:szCs w:val="23"/>
                <w:shd w:val="clear" w:color="auto" w:fill="F0F3F5"/>
                <w:lang w:val="pt-BR" w:eastAsia="pt-BR"/>
              </w:rPr>
              <w:t>get</w:t>
            </w:r>
            <w:r w:rsidRPr="00EC019E">
              <w:rPr>
                <w:rFonts w:ascii="Times New Roman" w:eastAsia="Times New Roman" w:hAnsi="Times New Roman" w:cs="Times New Roman"/>
                <w:color w:val="3D464D"/>
                <w:sz w:val="27"/>
                <w:szCs w:val="27"/>
                <w:lang w:val="pt-BR" w:eastAsia="pt-BR"/>
              </w:rPr>
              <w:t> e </w:t>
            </w:r>
            <w:r w:rsidRPr="00EC019E">
              <w:rPr>
                <w:rFonts w:ascii="Courier New" w:eastAsia="Times New Roman" w:hAnsi="Courier New" w:cs="Courier New"/>
                <w:color w:val="3D464D"/>
                <w:sz w:val="23"/>
                <w:szCs w:val="23"/>
                <w:shd w:val="clear" w:color="auto" w:fill="F0F3F5"/>
                <w:lang w:val="pt-BR" w:eastAsia="pt-BR"/>
              </w:rPr>
              <w:t>set</w:t>
            </w:r>
          </w:p>
        </w:tc>
      </w:tr>
      <w:tr w:rsidR="00870445" w14:paraId="2CD82AA7" w14:textId="77777777" w:rsidTr="000751DC">
        <w:trPr>
          <w:trHeight w:val="462"/>
        </w:trPr>
        <w:tc>
          <w:tcPr>
            <w:tcW w:w="3952" w:type="dxa"/>
          </w:tcPr>
          <w:p w14:paraId="27FB352A" w14:textId="77777777" w:rsidR="00870445" w:rsidRPr="009A45F8" w:rsidRDefault="00870445" w:rsidP="009A45F8">
            <w:pPr>
              <w:autoSpaceDE w:val="0"/>
              <w:autoSpaceDN w:val="0"/>
              <w:adjustRightInd w:val="0"/>
              <w:rPr>
                <w:rFonts w:ascii="Lucida Console" w:hAnsi="Lucida Console" w:cs="Lucida Console"/>
                <w:sz w:val="28"/>
                <w:szCs w:val="28"/>
                <w:lang w:val="pt-BR"/>
              </w:rPr>
            </w:pPr>
          </w:p>
        </w:tc>
        <w:tc>
          <w:tcPr>
            <w:tcW w:w="5438" w:type="dxa"/>
          </w:tcPr>
          <w:p w14:paraId="6B335F33" w14:textId="77777777" w:rsidR="00870445" w:rsidRDefault="00870445" w:rsidP="000751DC">
            <w:pPr>
              <w:rPr>
                <w:rFonts w:ascii="Times New Roman" w:eastAsia="Times New Roman" w:hAnsi="Times New Roman" w:cs="Times New Roman"/>
                <w:color w:val="3D464D"/>
                <w:sz w:val="27"/>
                <w:szCs w:val="27"/>
                <w:lang w:val="pt-BR" w:eastAsia="pt-BR"/>
              </w:rPr>
            </w:pPr>
          </w:p>
        </w:tc>
      </w:tr>
      <w:tr w:rsidR="00870445" w14:paraId="75BE2617" w14:textId="77777777" w:rsidTr="000751DC">
        <w:trPr>
          <w:trHeight w:val="462"/>
        </w:trPr>
        <w:tc>
          <w:tcPr>
            <w:tcW w:w="3952" w:type="dxa"/>
          </w:tcPr>
          <w:p w14:paraId="7BE91DB5" w14:textId="77777777" w:rsidR="00870445" w:rsidRPr="009A45F8" w:rsidRDefault="00870445" w:rsidP="009A45F8">
            <w:pPr>
              <w:autoSpaceDE w:val="0"/>
              <w:autoSpaceDN w:val="0"/>
              <w:adjustRightInd w:val="0"/>
              <w:rPr>
                <w:rFonts w:ascii="Lucida Console" w:hAnsi="Lucida Console" w:cs="Lucida Console"/>
                <w:sz w:val="28"/>
                <w:szCs w:val="28"/>
                <w:lang w:val="pt-BR"/>
              </w:rPr>
            </w:pPr>
          </w:p>
        </w:tc>
        <w:tc>
          <w:tcPr>
            <w:tcW w:w="5438" w:type="dxa"/>
          </w:tcPr>
          <w:p w14:paraId="3925AF2D" w14:textId="77777777" w:rsidR="00870445" w:rsidRDefault="00870445" w:rsidP="00870445">
            <w:pPr>
              <w:shd w:val="clear" w:color="auto" w:fill="FFFFFF"/>
              <w:rPr>
                <w:rFonts w:ascii="Times New Roman" w:eastAsia="Times New Roman" w:hAnsi="Times New Roman" w:cs="Times New Roman"/>
                <w:color w:val="3D464D"/>
                <w:sz w:val="27"/>
                <w:szCs w:val="27"/>
                <w:lang w:val="pt-BR" w:eastAsia="pt-BR"/>
              </w:rPr>
            </w:pPr>
          </w:p>
        </w:tc>
      </w:tr>
      <w:tr w:rsidR="00870445" w14:paraId="2CF2057E" w14:textId="77777777" w:rsidTr="000751DC">
        <w:trPr>
          <w:trHeight w:val="462"/>
        </w:trPr>
        <w:tc>
          <w:tcPr>
            <w:tcW w:w="3952" w:type="dxa"/>
          </w:tcPr>
          <w:p w14:paraId="1AC82AE8" w14:textId="77777777" w:rsidR="00870445" w:rsidRPr="009A45F8" w:rsidRDefault="00870445" w:rsidP="009A45F8">
            <w:pPr>
              <w:autoSpaceDE w:val="0"/>
              <w:autoSpaceDN w:val="0"/>
              <w:adjustRightInd w:val="0"/>
              <w:rPr>
                <w:rFonts w:ascii="Lucida Console" w:hAnsi="Lucida Console" w:cs="Lucida Console"/>
                <w:sz w:val="28"/>
                <w:szCs w:val="28"/>
                <w:lang w:val="pt-BR"/>
              </w:rPr>
            </w:pPr>
          </w:p>
        </w:tc>
        <w:tc>
          <w:tcPr>
            <w:tcW w:w="5438" w:type="dxa"/>
          </w:tcPr>
          <w:p w14:paraId="0C22C526" w14:textId="77777777" w:rsidR="00870445" w:rsidRPr="00F06446" w:rsidRDefault="00870445" w:rsidP="00870445">
            <w:pPr>
              <w:shd w:val="clear" w:color="auto" w:fill="FFFFFF"/>
              <w:rPr>
                <w:rFonts w:ascii="Times New Roman" w:eastAsia="Times New Roman" w:hAnsi="Times New Roman" w:cs="Times New Roman"/>
                <w:color w:val="3D464D"/>
                <w:sz w:val="27"/>
                <w:szCs w:val="27"/>
                <w:lang w:val="pt-BR" w:eastAsia="pt-BR"/>
              </w:rPr>
            </w:pPr>
          </w:p>
        </w:tc>
      </w:tr>
      <w:tr w:rsidR="00870445" w14:paraId="3A2AE42B" w14:textId="77777777" w:rsidTr="000751DC">
        <w:trPr>
          <w:trHeight w:val="462"/>
        </w:trPr>
        <w:tc>
          <w:tcPr>
            <w:tcW w:w="3952" w:type="dxa"/>
          </w:tcPr>
          <w:p w14:paraId="5BC97F93" w14:textId="77777777" w:rsidR="00870445" w:rsidRPr="009A45F8" w:rsidRDefault="00870445" w:rsidP="009A45F8">
            <w:pPr>
              <w:autoSpaceDE w:val="0"/>
              <w:autoSpaceDN w:val="0"/>
              <w:adjustRightInd w:val="0"/>
              <w:jc w:val="center"/>
              <w:rPr>
                <w:rFonts w:ascii="Lucida Console" w:hAnsi="Lucida Console" w:cs="Lucida Console"/>
                <w:sz w:val="28"/>
                <w:szCs w:val="28"/>
                <w:lang w:val="pt-BR"/>
              </w:rPr>
            </w:pPr>
          </w:p>
        </w:tc>
        <w:tc>
          <w:tcPr>
            <w:tcW w:w="5438" w:type="dxa"/>
          </w:tcPr>
          <w:p w14:paraId="5C300B35" w14:textId="77777777" w:rsidR="00870445" w:rsidRPr="00F06446" w:rsidRDefault="00870445" w:rsidP="00870445">
            <w:pPr>
              <w:shd w:val="clear" w:color="auto" w:fill="FFFFFF"/>
              <w:rPr>
                <w:rFonts w:ascii="Times New Roman" w:eastAsia="Times New Roman" w:hAnsi="Times New Roman" w:cs="Times New Roman"/>
                <w:color w:val="3D464D"/>
                <w:sz w:val="27"/>
                <w:szCs w:val="27"/>
                <w:lang w:val="pt-BR" w:eastAsia="pt-BR"/>
              </w:rPr>
            </w:pPr>
          </w:p>
        </w:tc>
      </w:tr>
      <w:tr w:rsidR="00C63405" w14:paraId="146AF4A2" w14:textId="77777777" w:rsidTr="000751DC">
        <w:trPr>
          <w:trHeight w:val="462"/>
        </w:trPr>
        <w:tc>
          <w:tcPr>
            <w:tcW w:w="3952" w:type="dxa"/>
          </w:tcPr>
          <w:p w14:paraId="1A801F63" w14:textId="77777777" w:rsidR="00C63405" w:rsidRPr="009A45F8" w:rsidRDefault="00C63405" w:rsidP="009A45F8">
            <w:pPr>
              <w:autoSpaceDE w:val="0"/>
              <w:autoSpaceDN w:val="0"/>
              <w:adjustRightInd w:val="0"/>
              <w:rPr>
                <w:rFonts w:ascii="Lucida Console" w:hAnsi="Lucida Console" w:cs="Lucida Console"/>
                <w:sz w:val="28"/>
                <w:szCs w:val="28"/>
                <w:lang w:val="pt-BR"/>
              </w:rPr>
            </w:pPr>
          </w:p>
        </w:tc>
        <w:tc>
          <w:tcPr>
            <w:tcW w:w="5438" w:type="dxa"/>
          </w:tcPr>
          <w:p w14:paraId="4040E3AB" w14:textId="77777777" w:rsidR="00C63405" w:rsidRPr="000533CE" w:rsidRDefault="00C63405" w:rsidP="00001F5F">
            <w:pPr>
              <w:shd w:val="clear" w:color="auto" w:fill="FFFFFF"/>
              <w:rPr>
                <w:rFonts w:ascii="Times New Roman" w:eastAsia="Times New Roman" w:hAnsi="Times New Roman" w:cs="Times New Roman"/>
                <w:color w:val="3D464D"/>
                <w:sz w:val="27"/>
                <w:szCs w:val="27"/>
              </w:rPr>
            </w:pPr>
          </w:p>
        </w:tc>
      </w:tr>
      <w:tr w:rsidR="000751DC" w14:paraId="0CE17A58" w14:textId="77777777" w:rsidTr="000751DC">
        <w:trPr>
          <w:trHeight w:val="462"/>
        </w:trPr>
        <w:tc>
          <w:tcPr>
            <w:tcW w:w="3952" w:type="dxa"/>
          </w:tcPr>
          <w:p w14:paraId="6637B8B3" w14:textId="77777777" w:rsidR="000751DC" w:rsidRPr="000533CE" w:rsidRDefault="000751DC" w:rsidP="000533CE">
            <w:pPr>
              <w:shd w:val="clear" w:color="auto" w:fill="FFFFFF"/>
              <w:jc w:val="center"/>
              <w:rPr>
                <w:rFonts w:ascii="Times New Roman" w:eastAsia="Times New Roman" w:hAnsi="Times New Roman" w:cs="Times New Roman"/>
                <w:b/>
                <w:bCs/>
                <w:color w:val="3D464D"/>
                <w:sz w:val="27"/>
                <w:szCs w:val="27"/>
                <w:lang w:val="pt-BR" w:eastAsia="pt-BR"/>
              </w:rPr>
            </w:pPr>
          </w:p>
        </w:tc>
        <w:tc>
          <w:tcPr>
            <w:tcW w:w="5438" w:type="dxa"/>
          </w:tcPr>
          <w:p w14:paraId="02B5A0AB" w14:textId="77777777" w:rsidR="000751DC" w:rsidRPr="004A62FD" w:rsidRDefault="000751DC" w:rsidP="000751DC">
            <w:pPr>
              <w:rPr>
                <w:rFonts w:ascii="Times New Roman" w:eastAsia="Times New Roman" w:hAnsi="Times New Roman" w:cs="Times New Roman"/>
                <w:color w:val="3D464D"/>
                <w:sz w:val="27"/>
                <w:szCs w:val="27"/>
              </w:rPr>
            </w:pPr>
          </w:p>
        </w:tc>
      </w:tr>
      <w:tr w:rsidR="000751DC" w14:paraId="5845541F" w14:textId="77777777" w:rsidTr="000751DC">
        <w:trPr>
          <w:trHeight w:val="436"/>
        </w:trPr>
        <w:tc>
          <w:tcPr>
            <w:tcW w:w="3952" w:type="dxa"/>
          </w:tcPr>
          <w:p w14:paraId="411F3A9E" w14:textId="77777777" w:rsidR="000751DC" w:rsidRPr="000533CE" w:rsidRDefault="000751DC" w:rsidP="000533CE">
            <w:pPr>
              <w:shd w:val="clear" w:color="auto" w:fill="FFFFFF"/>
              <w:jc w:val="center"/>
              <w:rPr>
                <w:rFonts w:ascii="Times New Roman" w:eastAsia="Times New Roman" w:hAnsi="Times New Roman" w:cs="Times New Roman"/>
                <w:b/>
                <w:bCs/>
                <w:color w:val="3D464D"/>
                <w:sz w:val="27"/>
                <w:szCs w:val="27"/>
                <w:lang w:val="pt-BR" w:eastAsia="pt-BR"/>
              </w:rPr>
            </w:pPr>
          </w:p>
        </w:tc>
        <w:tc>
          <w:tcPr>
            <w:tcW w:w="5438" w:type="dxa"/>
          </w:tcPr>
          <w:p w14:paraId="66189627" w14:textId="77777777" w:rsidR="000751DC" w:rsidRPr="009A45F8" w:rsidRDefault="000751DC" w:rsidP="000751DC">
            <w:pPr>
              <w:rPr>
                <w:rFonts w:ascii="Times New Roman" w:eastAsia="Times New Roman" w:hAnsi="Times New Roman" w:cs="Times New Roman"/>
                <w:color w:val="3D464D"/>
                <w:sz w:val="27"/>
                <w:szCs w:val="27"/>
                <w:lang w:val="pt-BR"/>
              </w:rPr>
            </w:pPr>
          </w:p>
        </w:tc>
      </w:tr>
      <w:tr w:rsidR="000751DC" w14:paraId="7C5DBD72" w14:textId="77777777" w:rsidTr="000751DC">
        <w:trPr>
          <w:trHeight w:val="462"/>
        </w:trPr>
        <w:tc>
          <w:tcPr>
            <w:tcW w:w="3952" w:type="dxa"/>
          </w:tcPr>
          <w:p w14:paraId="76B9100F" w14:textId="77777777" w:rsidR="000751DC" w:rsidRPr="004A62FD" w:rsidRDefault="000751DC" w:rsidP="0065745D">
            <w:pPr>
              <w:jc w:val="center"/>
              <w:rPr>
                <w:rFonts w:ascii="Times New Roman" w:eastAsia="Times New Roman" w:hAnsi="Times New Roman" w:cs="Times New Roman"/>
                <w:color w:val="3D464D"/>
                <w:sz w:val="27"/>
                <w:szCs w:val="27"/>
              </w:rPr>
            </w:pPr>
          </w:p>
        </w:tc>
        <w:tc>
          <w:tcPr>
            <w:tcW w:w="5438" w:type="dxa"/>
          </w:tcPr>
          <w:p w14:paraId="34AA17BF" w14:textId="77777777" w:rsidR="000751DC" w:rsidRPr="004A62FD" w:rsidRDefault="000751DC" w:rsidP="000751DC">
            <w:pPr>
              <w:rPr>
                <w:rFonts w:ascii="Times New Roman" w:eastAsia="Times New Roman" w:hAnsi="Times New Roman" w:cs="Times New Roman"/>
                <w:color w:val="3D464D"/>
                <w:sz w:val="27"/>
                <w:szCs w:val="27"/>
              </w:rPr>
            </w:pPr>
          </w:p>
        </w:tc>
      </w:tr>
      <w:tr w:rsidR="00001F5F" w14:paraId="4B0432D5" w14:textId="77777777" w:rsidTr="000751DC">
        <w:trPr>
          <w:trHeight w:val="462"/>
        </w:trPr>
        <w:tc>
          <w:tcPr>
            <w:tcW w:w="3952" w:type="dxa"/>
          </w:tcPr>
          <w:p w14:paraId="3339AE0F" w14:textId="77777777" w:rsidR="00001F5F" w:rsidRDefault="00001F5F" w:rsidP="0065745D">
            <w:pPr>
              <w:shd w:val="clear" w:color="auto" w:fill="FFFFFF"/>
              <w:jc w:val="center"/>
              <w:rPr>
                <w:rFonts w:ascii="Times New Roman" w:eastAsia="Times New Roman" w:hAnsi="Times New Roman" w:cs="Times New Roman"/>
                <w:color w:val="3D464D"/>
                <w:sz w:val="27"/>
                <w:szCs w:val="27"/>
              </w:rPr>
            </w:pPr>
          </w:p>
        </w:tc>
        <w:tc>
          <w:tcPr>
            <w:tcW w:w="5438" w:type="dxa"/>
          </w:tcPr>
          <w:p w14:paraId="46D741CD" w14:textId="77777777" w:rsidR="00001F5F" w:rsidRPr="00097A31" w:rsidRDefault="00001F5F" w:rsidP="000751DC">
            <w:pPr>
              <w:rPr>
                <w:rFonts w:ascii="Times New Roman" w:eastAsia="Times New Roman" w:hAnsi="Times New Roman" w:cs="Times New Roman"/>
                <w:color w:val="3D464D"/>
                <w:sz w:val="27"/>
                <w:szCs w:val="27"/>
                <w:lang w:val="pt-BR" w:eastAsia="pt-BR"/>
              </w:rPr>
            </w:pPr>
          </w:p>
        </w:tc>
      </w:tr>
      <w:tr w:rsidR="00001F5F" w14:paraId="6C2B61B1" w14:textId="77777777" w:rsidTr="000751DC">
        <w:trPr>
          <w:trHeight w:val="462"/>
        </w:trPr>
        <w:tc>
          <w:tcPr>
            <w:tcW w:w="3952" w:type="dxa"/>
          </w:tcPr>
          <w:p w14:paraId="7B1EFBA7" w14:textId="77777777" w:rsidR="00001F5F" w:rsidRPr="00001F5F" w:rsidRDefault="00001F5F" w:rsidP="0065745D">
            <w:pPr>
              <w:shd w:val="clear" w:color="auto" w:fill="FFFFFF"/>
              <w:jc w:val="center"/>
              <w:rPr>
                <w:rFonts w:ascii="Times New Roman" w:eastAsia="Times New Roman" w:hAnsi="Times New Roman" w:cs="Times New Roman"/>
                <w:color w:val="3D464D"/>
                <w:sz w:val="27"/>
                <w:szCs w:val="27"/>
                <w:lang w:val="pt-BR"/>
              </w:rPr>
            </w:pPr>
          </w:p>
        </w:tc>
        <w:tc>
          <w:tcPr>
            <w:tcW w:w="5438" w:type="dxa"/>
          </w:tcPr>
          <w:p w14:paraId="6EA9338C" w14:textId="77777777" w:rsidR="00001F5F" w:rsidRDefault="00001F5F" w:rsidP="000751DC">
            <w:pPr>
              <w:rPr>
                <w:rFonts w:ascii="Times New Roman" w:eastAsia="Times New Roman" w:hAnsi="Times New Roman" w:cs="Times New Roman"/>
                <w:color w:val="3D464D"/>
                <w:sz w:val="27"/>
                <w:szCs w:val="27"/>
                <w:lang w:val="pt-BR" w:eastAsia="pt-BR"/>
              </w:rPr>
            </w:pPr>
          </w:p>
        </w:tc>
      </w:tr>
      <w:tr w:rsidR="000751DC" w14:paraId="41553814" w14:textId="77777777" w:rsidTr="000751DC">
        <w:trPr>
          <w:trHeight w:val="436"/>
        </w:trPr>
        <w:tc>
          <w:tcPr>
            <w:tcW w:w="3952" w:type="dxa"/>
          </w:tcPr>
          <w:p w14:paraId="574FA96D" w14:textId="77777777" w:rsidR="000751DC" w:rsidRPr="004A62FD" w:rsidRDefault="000751DC" w:rsidP="0065745D">
            <w:pPr>
              <w:jc w:val="center"/>
              <w:rPr>
                <w:rFonts w:ascii="Times New Roman" w:eastAsia="Times New Roman" w:hAnsi="Times New Roman" w:cs="Times New Roman"/>
                <w:color w:val="3D464D"/>
                <w:sz w:val="27"/>
                <w:szCs w:val="27"/>
              </w:rPr>
            </w:pPr>
          </w:p>
        </w:tc>
        <w:tc>
          <w:tcPr>
            <w:tcW w:w="5438" w:type="dxa"/>
          </w:tcPr>
          <w:p w14:paraId="2623AA9E" w14:textId="77777777" w:rsidR="000751DC" w:rsidRPr="004A62FD" w:rsidRDefault="000751DC" w:rsidP="000751DC">
            <w:pPr>
              <w:rPr>
                <w:rFonts w:ascii="Times New Roman" w:eastAsia="Times New Roman" w:hAnsi="Times New Roman" w:cs="Times New Roman"/>
                <w:color w:val="3D464D"/>
                <w:sz w:val="27"/>
                <w:szCs w:val="27"/>
              </w:rPr>
            </w:pPr>
          </w:p>
        </w:tc>
      </w:tr>
      <w:tr w:rsidR="000751DC" w14:paraId="0412935D" w14:textId="77777777" w:rsidTr="000751DC">
        <w:trPr>
          <w:trHeight w:val="462"/>
        </w:trPr>
        <w:tc>
          <w:tcPr>
            <w:tcW w:w="3952" w:type="dxa"/>
          </w:tcPr>
          <w:p w14:paraId="7D553872" w14:textId="77777777" w:rsidR="000751DC" w:rsidRPr="004A62FD" w:rsidRDefault="000751DC" w:rsidP="0065745D">
            <w:pPr>
              <w:jc w:val="center"/>
              <w:rPr>
                <w:rFonts w:ascii="Times New Roman" w:eastAsia="Times New Roman" w:hAnsi="Times New Roman" w:cs="Times New Roman"/>
                <w:color w:val="3D464D"/>
                <w:sz w:val="27"/>
                <w:szCs w:val="27"/>
              </w:rPr>
            </w:pPr>
          </w:p>
        </w:tc>
        <w:tc>
          <w:tcPr>
            <w:tcW w:w="5438" w:type="dxa"/>
          </w:tcPr>
          <w:p w14:paraId="49635DCE" w14:textId="77777777" w:rsidR="000751DC" w:rsidRPr="004A62FD" w:rsidRDefault="000751DC" w:rsidP="000751DC">
            <w:pPr>
              <w:rPr>
                <w:rFonts w:ascii="Times New Roman" w:eastAsia="Times New Roman" w:hAnsi="Times New Roman" w:cs="Times New Roman"/>
                <w:color w:val="3D464D"/>
                <w:sz w:val="27"/>
                <w:szCs w:val="27"/>
              </w:rPr>
            </w:pPr>
          </w:p>
        </w:tc>
      </w:tr>
      <w:tr w:rsidR="000751DC" w14:paraId="67C9DBD4" w14:textId="77777777" w:rsidTr="000751DC">
        <w:trPr>
          <w:trHeight w:val="436"/>
        </w:trPr>
        <w:tc>
          <w:tcPr>
            <w:tcW w:w="3952" w:type="dxa"/>
          </w:tcPr>
          <w:p w14:paraId="57ABFCFF" w14:textId="77777777" w:rsidR="000751DC" w:rsidRPr="00097A31" w:rsidRDefault="000751DC" w:rsidP="0065745D">
            <w:pPr>
              <w:jc w:val="center"/>
              <w:rPr>
                <w:rFonts w:ascii="Times New Roman" w:eastAsia="Times New Roman" w:hAnsi="Times New Roman" w:cs="Times New Roman"/>
                <w:color w:val="3D464D"/>
                <w:sz w:val="27"/>
                <w:szCs w:val="27"/>
                <w:lang w:val="pt-BR"/>
              </w:rPr>
            </w:pPr>
          </w:p>
        </w:tc>
        <w:tc>
          <w:tcPr>
            <w:tcW w:w="5438" w:type="dxa"/>
          </w:tcPr>
          <w:p w14:paraId="7C15B4E6" w14:textId="77777777" w:rsidR="000751DC" w:rsidRDefault="000751DC" w:rsidP="000751DC">
            <w:pPr>
              <w:rPr>
                <w:rFonts w:ascii="Times New Roman" w:eastAsia="Times New Roman" w:hAnsi="Times New Roman" w:cs="Times New Roman"/>
                <w:color w:val="3D464D"/>
                <w:sz w:val="27"/>
                <w:szCs w:val="27"/>
              </w:rPr>
            </w:pPr>
          </w:p>
        </w:tc>
      </w:tr>
      <w:tr w:rsidR="00F4300D" w14:paraId="4D006697" w14:textId="77777777" w:rsidTr="000751DC">
        <w:trPr>
          <w:trHeight w:val="436"/>
        </w:trPr>
        <w:tc>
          <w:tcPr>
            <w:tcW w:w="3952" w:type="dxa"/>
          </w:tcPr>
          <w:p w14:paraId="46035305" w14:textId="77777777" w:rsidR="00F4300D" w:rsidRDefault="00F4300D" w:rsidP="0065745D">
            <w:pPr>
              <w:jc w:val="center"/>
              <w:rPr>
                <w:rFonts w:ascii="Courier New" w:hAnsi="Courier New" w:cs="Courier New"/>
                <w:color w:val="3D464D"/>
                <w:sz w:val="23"/>
                <w:szCs w:val="23"/>
                <w:shd w:val="clear" w:color="auto" w:fill="F0F3F5"/>
              </w:rPr>
            </w:pPr>
          </w:p>
        </w:tc>
        <w:tc>
          <w:tcPr>
            <w:tcW w:w="5438" w:type="dxa"/>
          </w:tcPr>
          <w:p w14:paraId="0894BC17" w14:textId="77777777" w:rsidR="00F4300D" w:rsidRDefault="00F4300D" w:rsidP="000751DC">
            <w:pPr>
              <w:rPr>
                <w:rFonts w:ascii="Times New Roman" w:eastAsia="Times New Roman" w:hAnsi="Times New Roman" w:cs="Times New Roman"/>
                <w:color w:val="3D464D"/>
                <w:sz w:val="27"/>
                <w:szCs w:val="27"/>
              </w:rPr>
            </w:pPr>
          </w:p>
        </w:tc>
      </w:tr>
      <w:tr w:rsidR="000751DC" w14:paraId="0FF5DE59" w14:textId="77777777" w:rsidTr="000751DC">
        <w:trPr>
          <w:trHeight w:val="462"/>
        </w:trPr>
        <w:tc>
          <w:tcPr>
            <w:tcW w:w="3952" w:type="dxa"/>
          </w:tcPr>
          <w:p w14:paraId="236C9D74" w14:textId="77777777" w:rsidR="000751DC" w:rsidRPr="00D04C1E" w:rsidRDefault="000751DC" w:rsidP="0065745D">
            <w:pPr>
              <w:shd w:val="clear" w:color="auto" w:fill="FFFFFF"/>
              <w:jc w:val="center"/>
              <w:rPr>
                <w:rFonts w:ascii="Times New Roman" w:eastAsia="Times New Roman" w:hAnsi="Times New Roman" w:cs="Times New Roman"/>
                <w:color w:val="3D464D"/>
                <w:sz w:val="27"/>
                <w:szCs w:val="27"/>
                <w:lang w:val="pt-BR"/>
              </w:rPr>
            </w:pPr>
          </w:p>
        </w:tc>
        <w:tc>
          <w:tcPr>
            <w:tcW w:w="5438" w:type="dxa"/>
          </w:tcPr>
          <w:p w14:paraId="18E12284" w14:textId="77777777" w:rsidR="000751DC" w:rsidRPr="00D04C1E" w:rsidRDefault="000751DC" w:rsidP="000751DC">
            <w:pPr>
              <w:rPr>
                <w:rFonts w:ascii="Times New Roman" w:eastAsia="Times New Roman" w:hAnsi="Times New Roman" w:cs="Times New Roman"/>
                <w:color w:val="3D464D"/>
                <w:sz w:val="27"/>
                <w:szCs w:val="27"/>
                <w:lang w:val="pt-BR"/>
              </w:rPr>
            </w:pPr>
          </w:p>
        </w:tc>
      </w:tr>
      <w:tr w:rsidR="000751DC" w14:paraId="4EDB9EE1" w14:textId="77777777" w:rsidTr="000751DC">
        <w:trPr>
          <w:trHeight w:val="462"/>
        </w:trPr>
        <w:tc>
          <w:tcPr>
            <w:tcW w:w="3952" w:type="dxa"/>
          </w:tcPr>
          <w:p w14:paraId="665FBF3E" w14:textId="77777777" w:rsidR="000751DC" w:rsidRPr="00D04C1E" w:rsidRDefault="000751DC" w:rsidP="000751DC">
            <w:pPr>
              <w:jc w:val="center"/>
              <w:rPr>
                <w:rFonts w:ascii="Times New Roman" w:eastAsia="Times New Roman" w:hAnsi="Times New Roman" w:cs="Times New Roman"/>
                <w:color w:val="3D464D"/>
                <w:sz w:val="27"/>
                <w:szCs w:val="27"/>
                <w:lang w:val="pt-BR"/>
              </w:rPr>
            </w:pPr>
          </w:p>
        </w:tc>
        <w:tc>
          <w:tcPr>
            <w:tcW w:w="5438" w:type="dxa"/>
          </w:tcPr>
          <w:p w14:paraId="02388F3C" w14:textId="77777777" w:rsidR="000751DC" w:rsidRPr="00D04C1E" w:rsidRDefault="000751DC" w:rsidP="000751DC">
            <w:pPr>
              <w:rPr>
                <w:rFonts w:ascii="Times New Roman" w:eastAsia="Times New Roman" w:hAnsi="Times New Roman" w:cs="Times New Roman"/>
                <w:color w:val="3D464D"/>
                <w:sz w:val="27"/>
                <w:szCs w:val="27"/>
                <w:lang w:val="pt-BR"/>
              </w:rPr>
            </w:pPr>
          </w:p>
        </w:tc>
      </w:tr>
      <w:tr w:rsidR="000751DC" w:rsidRPr="00B8057B" w14:paraId="3C7C0AAA" w14:textId="77777777" w:rsidTr="000751DC">
        <w:trPr>
          <w:trHeight w:val="436"/>
        </w:trPr>
        <w:tc>
          <w:tcPr>
            <w:tcW w:w="3952" w:type="dxa"/>
          </w:tcPr>
          <w:p w14:paraId="5A6AEC6A" w14:textId="77777777" w:rsidR="000751DC" w:rsidRPr="009438E0" w:rsidRDefault="000751DC" w:rsidP="000751DC">
            <w:pPr>
              <w:jc w:val="center"/>
              <w:rPr>
                <w:rFonts w:ascii="Times New Roman" w:eastAsia="Times New Roman" w:hAnsi="Times New Roman" w:cs="Times New Roman"/>
                <w:color w:val="3D464D"/>
                <w:sz w:val="27"/>
                <w:szCs w:val="27"/>
                <w:lang w:val="pt-BR"/>
              </w:rPr>
            </w:pPr>
          </w:p>
        </w:tc>
        <w:tc>
          <w:tcPr>
            <w:tcW w:w="5438" w:type="dxa"/>
          </w:tcPr>
          <w:p w14:paraId="52FC84B6" w14:textId="77777777" w:rsidR="000751DC" w:rsidRPr="00B8057B" w:rsidRDefault="000751DC" w:rsidP="000751DC">
            <w:pPr>
              <w:rPr>
                <w:rFonts w:ascii="Times New Roman" w:eastAsia="Times New Roman" w:hAnsi="Times New Roman" w:cs="Times New Roman"/>
                <w:color w:val="3D464D"/>
                <w:sz w:val="27"/>
                <w:szCs w:val="27"/>
                <w:lang w:val="pt-BR"/>
              </w:rPr>
            </w:pPr>
          </w:p>
        </w:tc>
      </w:tr>
      <w:tr w:rsidR="00345820" w:rsidRPr="00B8057B" w14:paraId="4A292E51" w14:textId="77777777" w:rsidTr="000751DC">
        <w:trPr>
          <w:trHeight w:val="436"/>
        </w:trPr>
        <w:tc>
          <w:tcPr>
            <w:tcW w:w="3952" w:type="dxa"/>
          </w:tcPr>
          <w:p w14:paraId="7DB1FFB5" w14:textId="77777777" w:rsidR="00345820" w:rsidRPr="00B8057B" w:rsidRDefault="00345820" w:rsidP="000751DC">
            <w:pPr>
              <w:jc w:val="center"/>
              <w:rPr>
                <w:rFonts w:ascii="Times New Roman" w:eastAsia="Times New Roman" w:hAnsi="Times New Roman" w:cs="Times New Roman"/>
                <w:color w:val="3D464D"/>
                <w:sz w:val="27"/>
                <w:szCs w:val="27"/>
                <w:lang w:val="pt-BR"/>
              </w:rPr>
            </w:pPr>
          </w:p>
        </w:tc>
        <w:tc>
          <w:tcPr>
            <w:tcW w:w="5438" w:type="dxa"/>
          </w:tcPr>
          <w:p w14:paraId="30ABCECC" w14:textId="77777777" w:rsidR="00345820" w:rsidRPr="00B8057B" w:rsidRDefault="00345820" w:rsidP="000751DC">
            <w:pPr>
              <w:rPr>
                <w:color w:val="3D464D"/>
                <w:sz w:val="27"/>
                <w:szCs w:val="27"/>
                <w:lang w:val="pt-BR"/>
              </w:rPr>
            </w:pPr>
          </w:p>
        </w:tc>
      </w:tr>
      <w:tr w:rsidR="00345820" w:rsidRPr="00B8057B" w14:paraId="63B04838" w14:textId="77777777" w:rsidTr="000751DC">
        <w:trPr>
          <w:trHeight w:val="436"/>
        </w:trPr>
        <w:tc>
          <w:tcPr>
            <w:tcW w:w="3952" w:type="dxa"/>
          </w:tcPr>
          <w:p w14:paraId="28E2BAD6" w14:textId="77777777" w:rsidR="00345820" w:rsidRPr="00B8057B" w:rsidRDefault="00345820" w:rsidP="00345820">
            <w:pPr>
              <w:jc w:val="center"/>
              <w:rPr>
                <w:rFonts w:ascii="Times New Roman" w:eastAsia="Times New Roman" w:hAnsi="Times New Roman" w:cs="Times New Roman"/>
                <w:color w:val="3D464D"/>
                <w:sz w:val="27"/>
                <w:szCs w:val="27"/>
                <w:lang w:val="pt-BR"/>
              </w:rPr>
            </w:pPr>
          </w:p>
        </w:tc>
        <w:tc>
          <w:tcPr>
            <w:tcW w:w="5438" w:type="dxa"/>
          </w:tcPr>
          <w:p w14:paraId="1D265C51" w14:textId="77777777" w:rsidR="00345820" w:rsidRPr="00B8057B" w:rsidRDefault="00345820" w:rsidP="00345820">
            <w:pPr>
              <w:rPr>
                <w:rFonts w:ascii="Times New Roman" w:eastAsia="Times New Roman" w:hAnsi="Times New Roman" w:cs="Times New Roman"/>
                <w:color w:val="3D464D"/>
                <w:sz w:val="27"/>
                <w:szCs w:val="27"/>
                <w:lang w:val="pt-BR"/>
              </w:rPr>
            </w:pPr>
          </w:p>
        </w:tc>
      </w:tr>
      <w:tr w:rsidR="00345820" w:rsidRPr="00B8057B" w14:paraId="5F724082" w14:textId="77777777" w:rsidTr="009701C5">
        <w:trPr>
          <w:trHeight w:val="436"/>
        </w:trPr>
        <w:tc>
          <w:tcPr>
            <w:tcW w:w="3952" w:type="dxa"/>
          </w:tcPr>
          <w:p w14:paraId="7CCF8067" w14:textId="77777777" w:rsidR="00345820" w:rsidRPr="00B8057B" w:rsidRDefault="00345820" w:rsidP="00345820">
            <w:pPr>
              <w:jc w:val="center"/>
              <w:rPr>
                <w:rFonts w:ascii="Times New Roman" w:eastAsia="Times New Roman" w:hAnsi="Times New Roman" w:cs="Times New Roman"/>
                <w:color w:val="3D464D"/>
                <w:sz w:val="27"/>
                <w:szCs w:val="27"/>
                <w:lang w:val="pt-BR"/>
              </w:rPr>
            </w:pPr>
          </w:p>
        </w:tc>
        <w:tc>
          <w:tcPr>
            <w:tcW w:w="5438" w:type="dxa"/>
          </w:tcPr>
          <w:p w14:paraId="3F7DFD7B" w14:textId="77777777" w:rsidR="00345820" w:rsidRPr="00B8057B" w:rsidRDefault="00345820" w:rsidP="00345820">
            <w:pPr>
              <w:rPr>
                <w:rFonts w:ascii="Times New Roman" w:eastAsia="Times New Roman" w:hAnsi="Times New Roman" w:cs="Times New Roman"/>
                <w:color w:val="3D464D"/>
                <w:sz w:val="27"/>
                <w:szCs w:val="27"/>
                <w:lang w:val="pt-BR"/>
              </w:rPr>
            </w:pPr>
          </w:p>
        </w:tc>
      </w:tr>
      <w:tr w:rsidR="00345820" w:rsidRPr="00B8057B" w14:paraId="17298BC6" w14:textId="77777777" w:rsidTr="009701C5">
        <w:trPr>
          <w:trHeight w:val="436"/>
        </w:trPr>
        <w:tc>
          <w:tcPr>
            <w:tcW w:w="3952" w:type="dxa"/>
          </w:tcPr>
          <w:p w14:paraId="3D21997D" w14:textId="77777777" w:rsidR="00345820" w:rsidRPr="00B8057B" w:rsidRDefault="00345820" w:rsidP="00345820">
            <w:pPr>
              <w:jc w:val="center"/>
              <w:rPr>
                <w:rFonts w:ascii="Times New Roman" w:eastAsia="Times New Roman" w:hAnsi="Times New Roman" w:cs="Times New Roman"/>
                <w:color w:val="3D464D"/>
                <w:sz w:val="27"/>
                <w:szCs w:val="27"/>
                <w:lang w:val="pt-BR"/>
              </w:rPr>
            </w:pPr>
          </w:p>
        </w:tc>
        <w:tc>
          <w:tcPr>
            <w:tcW w:w="5438" w:type="dxa"/>
          </w:tcPr>
          <w:p w14:paraId="4D0A1738" w14:textId="77777777" w:rsidR="00345820" w:rsidRPr="00B8057B" w:rsidRDefault="00345820" w:rsidP="00345820">
            <w:pPr>
              <w:rPr>
                <w:rFonts w:ascii="Times New Roman" w:eastAsia="Times New Roman" w:hAnsi="Times New Roman" w:cs="Times New Roman"/>
                <w:color w:val="3D464D"/>
                <w:sz w:val="27"/>
                <w:szCs w:val="27"/>
                <w:lang w:val="pt-BR"/>
              </w:rPr>
            </w:pPr>
          </w:p>
        </w:tc>
      </w:tr>
      <w:tr w:rsidR="00345820" w:rsidRPr="00B8057B" w14:paraId="710ADD38" w14:textId="77777777" w:rsidTr="009701C5">
        <w:trPr>
          <w:trHeight w:val="436"/>
        </w:trPr>
        <w:tc>
          <w:tcPr>
            <w:tcW w:w="3952" w:type="dxa"/>
          </w:tcPr>
          <w:p w14:paraId="2FE3E8E6" w14:textId="77777777" w:rsidR="00345820" w:rsidRPr="00B8057B" w:rsidRDefault="00345820" w:rsidP="00345820">
            <w:pPr>
              <w:jc w:val="center"/>
              <w:rPr>
                <w:rFonts w:ascii="Times New Roman" w:eastAsia="Times New Roman" w:hAnsi="Times New Roman" w:cs="Times New Roman"/>
                <w:color w:val="3D464D"/>
                <w:sz w:val="27"/>
                <w:szCs w:val="27"/>
                <w:lang w:val="pt-BR"/>
              </w:rPr>
            </w:pPr>
          </w:p>
        </w:tc>
        <w:tc>
          <w:tcPr>
            <w:tcW w:w="5438" w:type="dxa"/>
          </w:tcPr>
          <w:p w14:paraId="556A7B59" w14:textId="77777777" w:rsidR="00345820" w:rsidRPr="00B8057B" w:rsidRDefault="00345820" w:rsidP="00345820">
            <w:pPr>
              <w:rPr>
                <w:rFonts w:ascii="Times New Roman" w:eastAsia="Times New Roman" w:hAnsi="Times New Roman" w:cs="Times New Roman"/>
                <w:color w:val="3D464D"/>
                <w:sz w:val="27"/>
                <w:szCs w:val="27"/>
                <w:lang w:val="pt-BR"/>
              </w:rPr>
            </w:pPr>
          </w:p>
        </w:tc>
      </w:tr>
      <w:tr w:rsidR="00345820" w:rsidRPr="00B8057B" w14:paraId="3541D230" w14:textId="77777777" w:rsidTr="009701C5">
        <w:trPr>
          <w:trHeight w:val="436"/>
        </w:trPr>
        <w:tc>
          <w:tcPr>
            <w:tcW w:w="3952" w:type="dxa"/>
          </w:tcPr>
          <w:p w14:paraId="48D5B005" w14:textId="77777777" w:rsidR="00345820" w:rsidRPr="00B8057B" w:rsidRDefault="00345820" w:rsidP="00345820">
            <w:pPr>
              <w:jc w:val="center"/>
              <w:rPr>
                <w:rFonts w:ascii="Times New Roman" w:eastAsia="Times New Roman" w:hAnsi="Times New Roman" w:cs="Times New Roman"/>
                <w:color w:val="3D464D"/>
                <w:sz w:val="27"/>
                <w:szCs w:val="27"/>
                <w:lang w:val="pt-BR"/>
              </w:rPr>
            </w:pPr>
          </w:p>
        </w:tc>
        <w:tc>
          <w:tcPr>
            <w:tcW w:w="5438" w:type="dxa"/>
          </w:tcPr>
          <w:p w14:paraId="48CE8143" w14:textId="77777777" w:rsidR="00345820" w:rsidRPr="00B8057B" w:rsidRDefault="00345820" w:rsidP="00345820">
            <w:pPr>
              <w:rPr>
                <w:rFonts w:ascii="Times New Roman" w:eastAsia="Times New Roman" w:hAnsi="Times New Roman" w:cs="Times New Roman"/>
                <w:color w:val="3D464D"/>
                <w:sz w:val="27"/>
                <w:szCs w:val="27"/>
                <w:lang w:val="pt-BR"/>
              </w:rPr>
            </w:pPr>
          </w:p>
        </w:tc>
      </w:tr>
      <w:tr w:rsidR="00345820" w:rsidRPr="00B8057B" w14:paraId="0CF70F88" w14:textId="77777777" w:rsidTr="009701C5">
        <w:trPr>
          <w:trHeight w:val="436"/>
        </w:trPr>
        <w:tc>
          <w:tcPr>
            <w:tcW w:w="3952" w:type="dxa"/>
          </w:tcPr>
          <w:p w14:paraId="39295607" w14:textId="77777777" w:rsidR="00345820" w:rsidRPr="00B8057B" w:rsidRDefault="00345820" w:rsidP="00345820">
            <w:pPr>
              <w:jc w:val="center"/>
              <w:rPr>
                <w:rFonts w:ascii="Times New Roman" w:eastAsia="Times New Roman" w:hAnsi="Times New Roman" w:cs="Times New Roman"/>
                <w:color w:val="3D464D"/>
                <w:sz w:val="27"/>
                <w:szCs w:val="27"/>
                <w:lang w:val="pt-BR"/>
              </w:rPr>
            </w:pPr>
          </w:p>
        </w:tc>
        <w:tc>
          <w:tcPr>
            <w:tcW w:w="5438" w:type="dxa"/>
          </w:tcPr>
          <w:p w14:paraId="01D6152D" w14:textId="77777777" w:rsidR="00345820" w:rsidRPr="00B8057B" w:rsidRDefault="00345820" w:rsidP="00345820">
            <w:pPr>
              <w:rPr>
                <w:rFonts w:ascii="Times New Roman" w:eastAsia="Times New Roman" w:hAnsi="Times New Roman" w:cs="Times New Roman"/>
                <w:color w:val="3D464D"/>
                <w:sz w:val="27"/>
                <w:szCs w:val="27"/>
                <w:lang w:val="pt-BR"/>
              </w:rPr>
            </w:pPr>
          </w:p>
        </w:tc>
      </w:tr>
      <w:tr w:rsidR="00345820" w:rsidRPr="00B8057B" w14:paraId="77F2C53B" w14:textId="77777777" w:rsidTr="009701C5">
        <w:trPr>
          <w:trHeight w:val="436"/>
        </w:trPr>
        <w:tc>
          <w:tcPr>
            <w:tcW w:w="3952" w:type="dxa"/>
          </w:tcPr>
          <w:p w14:paraId="7D1B8003" w14:textId="77777777" w:rsidR="00345820" w:rsidRPr="00B8057B" w:rsidRDefault="00345820" w:rsidP="00345820">
            <w:pPr>
              <w:jc w:val="center"/>
              <w:rPr>
                <w:rStyle w:val="CdigoHTML"/>
                <w:color w:val="3D464D"/>
                <w:sz w:val="23"/>
                <w:szCs w:val="23"/>
                <w:shd w:val="clear" w:color="auto" w:fill="F0F3F5"/>
                <w:lang w:val="pt-BR"/>
              </w:rPr>
            </w:pPr>
          </w:p>
        </w:tc>
        <w:tc>
          <w:tcPr>
            <w:tcW w:w="5438" w:type="dxa"/>
          </w:tcPr>
          <w:p w14:paraId="230AFF59" w14:textId="77777777" w:rsidR="00345820" w:rsidRPr="00B8057B" w:rsidRDefault="00345820" w:rsidP="00345820">
            <w:pPr>
              <w:jc w:val="center"/>
              <w:rPr>
                <w:rFonts w:ascii="Times New Roman" w:eastAsia="Times New Roman" w:hAnsi="Times New Roman" w:cs="Times New Roman"/>
                <w:color w:val="3D464D"/>
                <w:sz w:val="27"/>
                <w:szCs w:val="27"/>
                <w:lang w:val="pt-BR"/>
              </w:rPr>
            </w:pPr>
          </w:p>
        </w:tc>
      </w:tr>
      <w:tr w:rsidR="00345820" w:rsidRPr="00B8057B" w14:paraId="1AB775BF" w14:textId="77777777" w:rsidTr="009701C5">
        <w:trPr>
          <w:trHeight w:val="436"/>
        </w:trPr>
        <w:tc>
          <w:tcPr>
            <w:tcW w:w="3952" w:type="dxa"/>
          </w:tcPr>
          <w:p w14:paraId="378568B6" w14:textId="77777777" w:rsidR="00345820" w:rsidRPr="00B8057B" w:rsidRDefault="00345820" w:rsidP="00345820">
            <w:pPr>
              <w:jc w:val="center"/>
              <w:rPr>
                <w:rFonts w:ascii="Times New Roman" w:eastAsia="Times New Roman" w:hAnsi="Times New Roman" w:cs="Times New Roman"/>
                <w:color w:val="3D464D"/>
                <w:sz w:val="27"/>
                <w:szCs w:val="27"/>
                <w:lang w:val="pt-BR"/>
              </w:rPr>
            </w:pPr>
          </w:p>
        </w:tc>
        <w:tc>
          <w:tcPr>
            <w:tcW w:w="5438" w:type="dxa"/>
          </w:tcPr>
          <w:p w14:paraId="140EE6C3" w14:textId="77777777" w:rsidR="00345820" w:rsidRPr="00B8057B" w:rsidRDefault="00345820" w:rsidP="00345820">
            <w:pPr>
              <w:jc w:val="center"/>
              <w:rPr>
                <w:rFonts w:ascii="Times New Roman" w:eastAsia="Times New Roman" w:hAnsi="Times New Roman" w:cs="Times New Roman"/>
                <w:color w:val="3D464D"/>
                <w:sz w:val="27"/>
                <w:szCs w:val="27"/>
                <w:lang w:val="pt-BR"/>
              </w:rPr>
            </w:pPr>
          </w:p>
        </w:tc>
      </w:tr>
      <w:tr w:rsidR="00345820" w:rsidRPr="00B8057B" w14:paraId="06E5CAD1" w14:textId="77777777" w:rsidTr="009701C5">
        <w:trPr>
          <w:trHeight w:val="436"/>
        </w:trPr>
        <w:tc>
          <w:tcPr>
            <w:tcW w:w="3952" w:type="dxa"/>
          </w:tcPr>
          <w:p w14:paraId="0B2CEEFD" w14:textId="77777777" w:rsidR="00345820" w:rsidRPr="00B8057B" w:rsidRDefault="00345820" w:rsidP="00345820">
            <w:pPr>
              <w:jc w:val="center"/>
              <w:rPr>
                <w:rFonts w:ascii="Times New Roman" w:eastAsia="Times New Roman" w:hAnsi="Times New Roman" w:cs="Times New Roman"/>
                <w:color w:val="3D464D"/>
                <w:sz w:val="27"/>
                <w:szCs w:val="27"/>
                <w:lang w:val="pt-BR"/>
              </w:rPr>
            </w:pPr>
          </w:p>
        </w:tc>
        <w:tc>
          <w:tcPr>
            <w:tcW w:w="5438" w:type="dxa"/>
          </w:tcPr>
          <w:p w14:paraId="55D92824" w14:textId="77777777" w:rsidR="00345820" w:rsidRPr="00B8057B" w:rsidRDefault="00345820" w:rsidP="00345820">
            <w:pPr>
              <w:jc w:val="center"/>
              <w:rPr>
                <w:rFonts w:ascii="Times New Roman" w:eastAsia="Times New Roman" w:hAnsi="Times New Roman" w:cs="Times New Roman"/>
                <w:color w:val="3D464D"/>
                <w:sz w:val="27"/>
                <w:szCs w:val="27"/>
                <w:lang w:val="pt-BR"/>
              </w:rPr>
            </w:pPr>
          </w:p>
        </w:tc>
      </w:tr>
    </w:tbl>
    <w:p w14:paraId="38A27052" w14:textId="77777777" w:rsidR="001A70F2" w:rsidRPr="00B8057B" w:rsidRDefault="001A70F2" w:rsidP="00706D60">
      <w:pPr>
        <w:rPr>
          <w:noProof/>
          <w:lang w:val="pt-BR"/>
        </w:rPr>
      </w:pPr>
    </w:p>
    <w:p w14:paraId="4ABBBCB3" w14:textId="77777777" w:rsidR="007773D7" w:rsidRDefault="00524565" w:rsidP="00524565">
      <w:pPr>
        <w:pStyle w:val="Ttulo1"/>
        <w:rPr>
          <w:noProof/>
          <w:lang w:val="en-US"/>
        </w:rPr>
      </w:pPr>
      <w:bookmarkStart w:id="55" w:name="_Toc62147141"/>
      <w:r w:rsidRPr="00524565">
        <w:rPr>
          <w:noProof/>
          <w:lang w:val="en-US"/>
        </w:rPr>
        <w:t>Conflitos</w:t>
      </w:r>
      <w:bookmarkEnd w:id="55"/>
    </w:p>
    <w:p w14:paraId="1F4300BC" w14:textId="77777777" w:rsidR="009557D1" w:rsidRDefault="009557D1" w:rsidP="009557D1">
      <w:pPr>
        <w:rPr>
          <w:lang w:val="en-US"/>
        </w:rPr>
      </w:pPr>
    </w:p>
    <w:p w14:paraId="688000BD" w14:textId="77777777" w:rsidR="009557D1" w:rsidRPr="009557D1" w:rsidRDefault="009557D1" w:rsidP="009557D1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D8FDC68" wp14:editId="230771F3">
            <wp:extent cx="5619048" cy="2133333"/>
            <wp:effectExtent l="0" t="0" r="1270" b="635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619048" cy="2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947B4" w14:textId="77777777" w:rsidR="00382020" w:rsidRPr="004E1767" w:rsidRDefault="00382020" w:rsidP="00382020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4E176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Ao rodarmos a aplicação, teremos um erro! Um </w:t>
      </w:r>
      <w:r w:rsidRPr="004E1767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System.ArgumentOutOfRangeException</w:t>
      </w:r>
      <w:r w:rsidRPr="004E176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("O índice estava fora do intervalo. Ele deve ser não-negativo e menor que o tamanho da coleção"). O que acontece é que estamos acessando o índice, mas ele é inexistente na lista, pois está vazia. É necessário fazermos isto de outra forma.</w:t>
      </w:r>
    </w:p>
    <w:p w14:paraId="26306D3A" w14:textId="77777777" w:rsidR="00382020" w:rsidRPr="004E1767" w:rsidRDefault="00382020" w:rsidP="00382020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382020">
        <w:rPr>
          <w:rFonts w:ascii="Times New Roman" w:eastAsia="Times New Roman" w:hAnsi="Times New Roman" w:cs="Times New Roman"/>
          <w:color w:val="FF0000"/>
          <w:sz w:val="27"/>
          <w:szCs w:val="27"/>
          <w:lang w:val="pt-BR" w:eastAsia="pt-BR"/>
        </w:rPr>
        <w:t xml:space="preserve">Em se tratando de listas, não a atribuímos desta maneira para acrescentarmos elementos. </w:t>
      </w:r>
      <w:r w:rsidRPr="004E176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Para isto, na variável de </w:t>
      </w:r>
      <w:r w:rsidRPr="004E1767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aulas</w:t>
      </w:r>
      <w:r w:rsidRPr="004E176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acessaremos o método de adicionar </w:t>
      </w:r>
      <w:r w:rsidRPr="004E1767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Add()</w:t>
      </w:r>
      <w:r w:rsidRPr="004E176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:</w:t>
      </w:r>
    </w:p>
    <w:p w14:paraId="2ADB23B0" w14:textId="77777777" w:rsidR="00382020" w:rsidRPr="004E1767" w:rsidRDefault="00382020" w:rsidP="00382020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4E1767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List</w:t>
      </w:r>
      <w:r w:rsidRPr="004E1767">
        <w:rPr>
          <w:rFonts w:ascii="Courier New" w:eastAsia="Times New Roman" w:hAnsi="Courier New" w:cs="Courier New"/>
          <w:color w:val="669900"/>
          <w:sz w:val="20"/>
          <w:szCs w:val="20"/>
          <w:lang w:val="en-US" w:eastAsia="pt-BR"/>
        </w:rPr>
        <w:t>&lt;string&gt;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aulas 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=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4E1767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new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4E1767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List</w:t>
      </w:r>
      <w:r w:rsidRPr="004E1767">
        <w:rPr>
          <w:rFonts w:ascii="Courier New" w:eastAsia="Times New Roman" w:hAnsi="Courier New" w:cs="Courier New"/>
          <w:color w:val="669900"/>
          <w:sz w:val="20"/>
          <w:szCs w:val="20"/>
          <w:lang w:val="en-US" w:eastAsia="pt-BR"/>
        </w:rPr>
        <w:t>&lt;string&gt;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();</w:t>
      </w:r>
    </w:p>
    <w:p w14:paraId="33F4D3B5" w14:textId="77777777" w:rsidR="00382020" w:rsidRPr="004E1767" w:rsidRDefault="00382020" w:rsidP="00382020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4E176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Add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aulaIntro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526A8624" w14:textId="77777777" w:rsidR="00382020" w:rsidRPr="004E1767" w:rsidRDefault="00382020" w:rsidP="00382020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4E176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Add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aulaModelando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5BA9068B" w14:textId="77777777" w:rsidR="00382020" w:rsidRPr="004E1767" w:rsidRDefault="00382020" w:rsidP="00382020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4E176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Add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4E176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AulaSets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7E6CD8CF" w14:textId="77777777" w:rsidR="00382020" w:rsidRPr="004E1767" w:rsidRDefault="00382020" w:rsidP="00382020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</w:p>
    <w:p w14:paraId="30C686FE" w14:textId="77777777" w:rsidR="00382020" w:rsidRPr="004E1767" w:rsidRDefault="00382020" w:rsidP="00382020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pt-BR" w:eastAsia="pt-BR"/>
        </w:rPr>
      </w:pPr>
      <w:r w:rsidRPr="004E176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Imprimir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4B35999C" w14:textId="77777777" w:rsidR="00FD38ED" w:rsidRPr="00382020" w:rsidRDefault="00FD38ED" w:rsidP="00FD38ED">
      <w:pPr>
        <w:rPr>
          <w:lang w:val="pt-BR"/>
        </w:rPr>
      </w:pPr>
    </w:p>
    <w:bookmarkStart w:id="56" w:name="_Toc62147142"/>
    <w:p w14:paraId="6252DF9E" w14:textId="77777777" w:rsidR="006512AE" w:rsidRDefault="00B071D1" w:rsidP="00706D60">
      <w:pPr>
        <w:pStyle w:val="Ttulo1"/>
        <w:rPr>
          <w:noProof/>
          <w:lang w:val="pt-BR"/>
        </w:rPr>
      </w:pPr>
      <w:sdt>
        <w:sdtPr>
          <w:rPr>
            <w:noProof/>
            <w:lang w:val="pt-BR"/>
          </w:rPr>
          <w:id w:val="-1869754164"/>
          <w:placeholder>
            <w:docPart w:val="566F0102033242CD819BB2A36D54CD7F"/>
          </w:placeholder>
          <w:temporary/>
          <w:showingPlcHdr/>
          <w15:appearance w15:val="hidden"/>
        </w:sdtPr>
        <w:sdtContent>
          <w:r w:rsidR="00706D60" w:rsidRPr="00CC3CF2">
            <w:rPr>
              <w:noProof/>
              <w:lang w:val="pt-BR" w:bidi="pt-BR"/>
            </w:rPr>
            <w:t>Conclusão</w:t>
          </w:r>
        </w:sdtContent>
      </w:sdt>
      <w:bookmarkEnd w:id="56"/>
    </w:p>
    <w:p w14:paraId="2059AA75" w14:textId="77777777" w:rsidR="00802E92" w:rsidRPr="00802E92" w:rsidRDefault="00802E92" w:rsidP="00802E92">
      <w:pPr>
        <w:rPr>
          <w:lang w:val="pt-BR"/>
        </w:rPr>
      </w:pPr>
    </w:p>
    <w:p w14:paraId="2AED2039" w14:textId="77777777" w:rsidR="00576B76" w:rsidRPr="00CC3CF2" w:rsidRDefault="00576B76" w:rsidP="00706D60">
      <w:pPr>
        <w:rPr>
          <w:noProof/>
          <w:lang w:val="pt-BR"/>
        </w:rPr>
      </w:pPr>
    </w:p>
    <w:sectPr w:rsidR="00576B76" w:rsidRPr="00CC3CF2" w:rsidSect="00E65EE1">
      <w:footerReference w:type="default" r:id="rId94"/>
      <w:type w:val="continuous"/>
      <w:pgSz w:w="11906" w:h="16838" w:code="9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3AA85CB" w14:textId="77777777" w:rsidR="001328BC" w:rsidRDefault="001328BC" w:rsidP="00706D60">
      <w:r>
        <w:separator/>
      </w:r>
    </w:p>
  </w:endnote>
  <w:endnote w:type="continuationSeparator" w:id="0">
    <w:p w14:paraId="6FE8D253" w14:textId="77777777" w:rsidR="001328BC" w:rsidRDefault="001328BC" w:rsidP="00706D6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Microsoft YaHei U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Open Sans">
    <w:panose1 w:val="020B0606030504020204"/>
    <w:charset w:val="00"/>
    <w:family w:val="swiss"/>
    <w:pitch w:val="variable"/>
    <w:sig w:usb0="E00002EF" w:usb1="4000205B" w:usb2="00000028" w:usb3="00000000" w:csb0="0000019F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  <w:font w:name="inherit">
    <w:altName w:val="Cambria"/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noProof/>
        <w:lang w:val="pt-BR"/>
      </w:rPr>
      <w:id w:val="-3443680"/>
      <w:docPartObj>
        <w:docPartGallery w:val="Page Numbers (Bottom of Page)"/>
        <w:docPartUnique/>
      </w:docPartObj>
    </w:sdtPr>
    <w:sdtContent>
      <w:p w14:paraId="6E223F23" w14:textId="77777777" w:rsidR="00EC019E" w:rsidRPr="00AB1A73" w:rsidRDefault="00EC019E" w:rsidP="00706D60">
        <w:pPr>
          <w:pStyle w:val="Rodap"/>
          <w:rPr>
            <w:noProof/>
            <w:lang w:val="pt-BR"/>
          </w:rPr>
        </w:pPr>
        <w:r w:rsidRPr="00AB1A73">
          <w:rPr>
            <w:noProof/>
            <w:lang w:val="pt-BR" w:bidi="pt-BR"/>
          </w:rPr>
          <w:fldChar w:fldCharType="begin"/>
        </w:r>
        <w:r w:rsidRPr="00AB1A73">
          <w:rPr>
            <w:noProof/>
            <w:lang w:val="pt-BR" w:bidi="pt-BR"/>
          </w:rPr>
          <w:instrText xml:space="preserve"> PAGE   \* MERGEFORMAT </w:instrText>
        </w:r>
        <w:r w:rsidRPr="00AB1A73">
          <w:rPr>
            <w:noProof/>
            <w:lang w:val="pt-BR" w:bidi="pt-BR"/>
          </w:rPr>
          <w:fldChar w:fldCharType="separate"/>
        </w:r>
        <w:r w:rsidRPr="00AB1A73">
          <w:rPr>
            <w:noProof/>
            <w:lang w:val="pt-BR" w:bidi="pt-BR"/>
          </w:rPr>
          <w:t>7</w:t>
        </w:r>
        <w:r w:rsidRPr="00AB1A73">
          <w:rPr>
            <w:noProof/>
            <w:lang w:val="pt-BR" w:bidi="pt-BR"/>
          </w:rPr>
          <w:fldChar w:fldCharType="end"/>
        </w:r>
      </w:p>
    </w:sdtContent>
  </w:sdt>
  <w:p w14:paraId="32DD14E1" w14:textId="77777777" w:rsidR="00EC019E" w:rsidRPr="00AB1A73" w:rsidRDefault="00EC019E" w:rsidP="00706D60">
    <w:pPr>
      <w:pStyle w:val="Rodap"/>
      <w:rPr>
        <w:noProof/>
        <w:lang w:val="pt-BR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896AB7B" w14:textId="77777777" w:rsidR="001328BC" w:rsidRDefault="001328BC" w:rsidP="00706D60">
      <w:r>
        <w:separator/>
      </w:r>
    </w:p>
  </w:footnote>
  <w:footnote w:type="continuationSeparator" w:id="0">
    <w:p w14:paraId="0BC199F2" w14:textId="77777777" w:rsidR="001328BC" w:rsidRDefault="001328BC" w:rsidP="00706D6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FFFFFF7C"/>
    <w:multiLevelType w:val="singleLevel"/>
    <w:tmpl w:val="8A2C49C4"/>
    <w:lvl w:ilvl="0">
      <w:start w:val="1"/>
      <w:numFmt w:val="decimal"/>
      <w:pStyle w:val="Numerada5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81762484"/>
    <w:lvl w:ilvl="0">
      <w:start w:val="1"/>
      <w:numFmt w:val="decimal"/>
      <w:pStyle w:val="Numerada4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3BD24CF8"/>
    <w:lvl w:ilvl="0">
      <w:start w:val="1"/>
      <w:numFmt w:val="decimal"/>
      <w:pStyle w:val="Numerada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CE88C4E4"/>
    <w:lvl w:ilvl="0">
      <w:start w:val="1"/>
      <w:numFmt w:val="decimal"/>
      <w:pStyle w:val="Numerada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B104574E"/>
    <w:lvl w:ilvl="0">
      <w:start w:val="1"/>
      <w:numFmt w:val="bullet"/>
      <w:pStyle w:val="Commarcadores5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01881004"/>
    <w:lvl w:ilvl="0">
      <w:start w:val="1"/>
      <w:numFmt w:val="bullet"/>
      <w:pStyle w:val="Commarcadores4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2954D24E"/>
    <w:lvl w:ilvl="0">
      <w:start w:val="1"/>
      <w:numFmt w:val="bullet"/>
      <w:pStyle w:val="Commarcadores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510240EA"/>
    <w:lvl w:ilvl="0">
      <w:start w:val="1"/>
      <w:numFmt w:val="bullet"/>
      <w:pStyle w:val="Commarcadores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7526CC72"/>
    <w:lvl w:ilvl="0">
      <w:start w:val="1"/>
      <w:numFmt w:val="decimal"/>
      <w:pStyle w:val="Numerada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85CC83A6"/>
    <w:lvl w:ilvl="0">
      <w:start w:val="1"/>
      <w:numFmt w:val="bullet"/>
      <w:pStyle w:val="Commarcadores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18B5262"/>
    <w:multiLevelType w:val="multilevel"/>
    <w:tmpl w:val="96E8A9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087061F3"/>
    <w:multiLevelType w:val="multilevel"/>
    <w:tmpl w:val="F288D8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" w15:restartNumberingAfterBreak="0">
    <w:nsid w:val="1DC138A3"/>
    <w:multiLevelType w:val="multilevel"/>
    <w:tmpl w:val="120258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1EA12AEA"/>
    <w:multiLevelType w:val="multilevel"/>
    <w:tmpl w:val="044E99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2BB27D06"/>
    <w:multiLevelType w:val="multilevel"/>
    <w:tmpl w:val="4B02F4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2D943230"/>
    <w:multiLevelType w:val="multilevel"/>
    <w:tmpl w:val="101C58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2FFF00BC"/>
    <w:multiLevelType w:val="multilevel"/>
    <w:tmpl w:val="AB4C31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36D24EB2"/>
    <w:multiLevelType w:val="multilevel"/>
    <w:tmpl w:val="B19413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38AC5AF5"/>
    <w:multiLevelType w:val="multilevel"/>
    <w:tmpl w:val="6DC481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3A482DD7"/>
    <w:multiLevelType w:val="multilevel"/>
    <w:tmpl w:val="8D4E8A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4DAE6030"/>
    <w:multiLevelType w:val="multilevel"/>
    <w:tmpl w:val="A888DA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5369281F"/>
    <w:multiLevelType w:val="multilevel"/>
    <w:tmpl w:val="0409001F"/>
    <w:styleLink w:val="111111"/>
    <w:lvl w:ilvl="0">
      <w:start w:val="1"/>
      <w:numFmt w:val="decimal"/>
      <w:lvlText w:val="%1."/>
      <w:lvlJc w:val="left"/>
      <w:pPr>
        <w:ind w:left="360" w:hanging="360"/>
      </w:pPr>
      <w:rPr>
        <w:rFonts w:ascii="Times New Roman" w:hAnsi="Times New Roman" w:cs="Times New Roman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2" w15:restartNumberingAfterBreak="0">
    <w:nsid w:val="59431813"/>
    <w:multiLevelType w:val="multilevel"/>
    <w:tmpl w:val="04090023"/>
    <w:styleLink w:val="Artigoseo"/>
    <w:lvl w:ilvl="0">
      <w:start w:val="1"/>
      <w:numFmt w:val="upperRoman"/>
      <w:lvlText w:val="文章 %1."/>
      <w:lvlJc w:val="left"/>
      <w:pPr>
        <w:ind w:left="0" w:firstLine="0"/>
      </w:pPr>
      <w:rPr>
        <w:rFonts w:ascii="Times New Roman" w:hAnsi="Times New Roman" w:cs="Times New Roman"/>
      </w:rPr>
    </w:lvl>
    <w:lvl w:ilvl="1">
      <w:start w:val="1"/>
      <w:numFmt w:val="decimalZero"/>
      <w:isLgl/>
      <w:lvlText w:val="第 %1.%2 节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23" w15:restartNumberingAfterBreak="0">
    <w:nsid w:val="6F705D67"/>
    <w:multiLevelType w:val="multilevel"/>
    <w:tmpl w:val="EE8285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785E79A3"/>
    <w:multiLevelType w:val="multilevel"/>
    <w:tmpl w:val="0409001D"/>
    <w:styleLink w:val="1ai"/>
    <w:lvl w:ilvl="0">
      <w:start w:val="1"/>
      <w:numFmt w:val="decimal"/>
      <w:lvlText w:val="%1)"/>
      <w:lvlJc w:val="left"/>
      <w:pPr>
        <w:ind w:left="360" w:hanging="360"/>
      </w:pPr>
      <w:rPr>
        <w:rFonts w:ascii="Times New Roman" w:hAnsi="Times New Roman" w:cs="Times New Roman"/>
      </w:r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num w:numId="1">
    <w:abstractNumId w:val="9"/>
  </w:num>
  <w:num w:numId="2">
    <w:abstractNumId w:val="21"/>
  </w:num>
  <w:num w:numId="3">
    <w:abstractNumId w:val="24"/>
  </w:num>
  <w:num w:numId="4">
    <w:abstractNumId w:val="8"/>
  </w:num>
  <w:num w:numId="5">
    <w:abstractNumId w:val="3"/>
  </w:num>
  <w:num w:numId="6">
    <w:abstractNumId w:val="2"/>
  </w:num>
  <w:num w:numId="7">
    <w:abstractNumId w:val="1"/>
  </w:num>
  <w:num w:numId="8">
    <w:abstractNumId w:val="0"/>
  </w:num>
  <w:num w:numId="9">
    <w:abstractNumId w:val="7"/>
  </w:num>
  <w:num w:numId="10">
    <w:abstractNumId w:val="6"/>
  </w:num>
  <w:num w:numId="11">
    <w:abstractNumId w:val="5"/>
  </w:num>
  <w:num w:numId="12">
    <w:abstractNumId w:val="4"/>
  </w:num>
  <w:num w:numId="13">
    <w:abstractNumId w:val="22"/>
  </w:num>
  <w:num w:numId="14">
    <w:abstractNumId w:val="20"/>
  </w:num>
  <w:num w:numId="15">
    <w:abstractNumId w:val="12"/>
  </w:num>
  <w:num w:numId="16">
    <w:abstractNumId w:val="19"/>
  </w:num>
  <w:num w:numId="17">
    <w:abstractNumId w:val="15"/>
  </w:num>
  <w:num w:numId="18">
    <w:abstractNumId w:val="11"/>
  </w:num>
  <w:num w:numId="19">
    <w:abstractNumId w:val="13"/>
  </w:num>
  <w:num w:numId="20">
    <w:abstractNumId w:val="16"/>
  </w:num>
  <w:num w:numId="21">
    <w:abstractNumId w:val="18"/>
  </w:num>
  <w:num w:numId="22">
    <w:abstractNumId w:val="14"/>
  </w:num>
  <w:num w:numId="23">
    <w:abstractNumId w:val="10"/>
  </w:num>
  <w:num w:numId="24">
    <w:abstractNumId w:val="23"/>
  </w:num>
  <w:num w:numId="25">
    <w:abstractNumId w:val="17"/>
  </w:num>
  <w:numIdMacAtCleanup w:val="1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0"/>
  <w:removePersonalInformation/>
  <w:removeDateAndTime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E0D43"/>
    <w:rsid w:val="00001F5F"/>
    <w:rsid w:val="000046D7"/>
    <w:rsid w:val="00020CB4"/>
    <w:rsid w:val="00020E90"/>
    <w:rsid w:val="00020FC9"/>
    <w:rsid w:val="0003123A"/>
    <w:rsid w:val="000326C3"/>
    <w:rsid w:val="000411DF"/>
    <w:rsid w:val="000533CE"/>
    <w:rsid w:val="000751DC"/>
    <w:rsid w:val="0008174B"/>
    <w:rsid w:val="0009424F"/>
    <w:rsid w:val="00097A31"/>
    <w:rsid w:val="000A0488"/>
    <w:rsid w:val="000A0ADD"/>
    <w:rsid w:val="000A20BE"/>
    <w:rsid w:val="000A2135"/>
    <w:rsid w:val="000B595D"/>
    <w:rsid w:val="000B5E2F"/>
    <w:rsid w:val="000C136B"/>
    <w:rsid w:val="000C5F7C"/>
    <w:rsid w:val="000F0543"/>
    <w:rsid w:val="000F0723"/>
    <w:rsid w:val="00104BE9"/>
    <w:rsid w:val="00110AA0"/>
    <w:rsid w:val="00114797"/>
    <w:rsid w:val="0011592F"/>
    <w:rsid w:val="00123A0D"/>
    <w:rsid w:val="001328BC"/>
    <w:rsid w:val="00136DDD"/>
    <w:rsid w:val="001512D8"/>
    <w:rsid w:val="00161783"/>
    <w:rsid w:val="00165112"/>
    <w:rsid w:val="00173EFF"/>
    <w:rsid w:val="00177728"/>
    <w:rsid w:val="00184A40"/>
    <w:rsid w:val="00184A71"/>
    <w:rsid w:val="001A0417"/>
    <w:rsid w:val="001A70F2"/>
    <w:rsid w:val="001B7E78"/>
    <w:rsid w:val="001C09E9"/>
    <w:rsid w:val="001C1604"/>
    <w:rsid w:val="001E5B08"/>
    <w:rsid w:val="001F0628"/>
    <w:rsid w:val="00200413"/>
    <w:rsid w:val="00203814"/>
    <w:rsid w:val="0022046C"/>
    <w:rsid w:val="00234D65"/>
    <w:rsid w:val="002437EF"/>
    <w:rsid w:val="002873EA"/>
    <w:rsid w:val="00292C48"/>
    <w:rsid w:val="002974C8"/>
    <w:rsid w:val="002A37FE"/>
    <w:rsid w:val="002B5D98"/>
    <w:rsid w:val="002C5772"/>
    <w:rsid w:val="002E4111"/>
    <w:rsid w:val="002F06AE"/>
    <w:rsid w:val="003161E7"/>
    <w:rsid w:val="00326377"/>
    <w:rsid w:val="00326A49"/>
    <w:rsid w:val="00345820"/>
    <w:rsid w:val="0035381B"/>
    <w:rsid w:val="003613B9"/>
    <w:rsid w:val="003747B8"/>
    <w:rsid w:val="003803AE"/>
    <w:rsid w:val="00382020"/>
    <w:rsid w:val="00392EF0"/>
    <w:rsid w:val="003A2DBB"/>
    <w:rsid w:val="003C4B97"/>
    <w:rsid w:val="003D3C09"/>
    <w:rsid w:val="003E1B6B"/>
    <w:rsid w:val="003E4883"/>
    <w:rsid w:val="003F393E"/>
    <w:rsid w:val="003F4AA8"/>
    <w:rsid w:val="004111CD"/>
    <w:rsid w:val="00411FE1"/>
    <w:rsid w:val="00416074"/>
    <w:rsid w:val="00444828"/>
    <w:rsid w:val="0048403F"/>
    <w:rsid w:val="00484354"/>
    <w:rsid w:val="00497899"/>
    <w:rsid w:val="004A62FD"/>
    <w:rsid w:val="004C2599"/>
    <w:rsid w:val="004C4B29"/>
    <w:rsid w:val="004E1767"/>
    <w:rsid w:val="004E684D"/>
    <w:rsid w:val="004F17E2"/>
    <w:rsid w:val="004F392D"/>
    <w:rsid w:val="00507FEE"/>
    <w:rsid w:val="00524565"/>
    <w:rsid w:val="00542F7A"/>
    <w:rsid w:val="005643EF"/>
    <w:rsid w:val="0057483A"/>
    <w:rsid w:val="00576B76"/>
    <w:rsid w:val="00586D8C"/>
    <w:rsid w:val="005963F5"/>
    <w:rsid w:val="00597A4D"/>
    <w:rsid w:val="005A5F34"/>
    <w:rsid w:val="005B670B"/>
    <w:rsid w:val="005C2AD2"/>
    <w:rsid w:val="005D0EAF"/>
    <w:rsid w:val="005D1091"/>
    <w:rsid w:val="005E0C23"/>
    <w:rsid w:val="005E3865"/>
    <w:rsid w:val="005E6931"/>
    <w:rsid w:val="005F1362"/>
    <w:rsid w:val="005F7F4B"/>
    <w:rsid w:val="00616DF3"/>
    <w:rsid w:val="006177F8"/>
    <w:rsid w:val="00622F23"/>
    <w:rsid w:val="006248F4"/>
    <w:rsid w:val="006431D2"/>
    <w:rsid w:val="006437DD"/>
    <w:rsid w:val="006457E7"/>
    <w:rsid w:val="0064737B"/>
    <w:rsid w:val="006512AE"/>
    <w:rsid w:val="0065745D"/>
    <w:rsid w:val="00670599"/>
    <w:rsid w:val="006778E3"/>
    <w:rsid w:val="00693778"/>
    <w:rsid w:val="006A73C6"/>
    <w:rsid w:val="006A77EB"/>
    <w:rsid w:val="006B496B"/>
    <w:rsid w:val="006B6867"/>
    <w:rsid w:val="006D3FD3"/>
    <w:rsid w:val="006D5FB5"/>
    <w:rsid w:val="006F240B"/>
    <w:rsid w:val="006F3933"/>
    <w:rsid w:val="006F6821"/>
    <w:rsid w:val="00704868"/>
    <w:rsid w:val="00706D60"/>
    <w:rsid w:val="00710767"/>
    <w:rsid w:val="007320A6"/>
    <w:rsid w:val="0073372F"/>
    <w:rsid w:val="0075130A"/>
    <w:rsid w:val="007536A6"/>
    <w:rsid w:val="00755E30"/>
    <w:rsid w:val="00756D94"/>
    <w:rsid w:val="007773D7"/>
    <w:rsid w:val="00793499"/>
    <w:rsid w:val="007A18D3"/>
    <w:rsid w:val="007C2BF0"/>
    <w:rsid w:val="007E363C"/>
    <w:rsid w:val="00801ECD"/>
    <w:rsid w:val="00802E92"/>
    <w:rsid w:val="008327CF"/>
    <w:rsid w:val="0084318F"/>
    <w:rsid w:val="00845518"/>
    <w:rsid w:val="00847645"/>
    <w:rsid w:val="00851720"/>
    <w:rsid w:val="00855A3C"/>
    <w:rsid w:val="00865C7A"/>
    <w:rsid w:val="00870445"/>
    <w:rsid w:val="0087369F"/>
    <w:rsid w:val="00873804"/>
    <w:rsid w:val="00875493"/>
    <w:rsid w:val="008A3FFD"/>
    <w:rsid w:val="008B19F9"/>
    <w:rsid w:val="008B678D"/>
    <w:rsid w:val="008C5CF9"/>
    <w:rsid w:val="008D5A54"/>
    <w:rsid w:val="008E4CD9"/>
    <w:rsid w:val="008E68A6"/>
    <w:rsid w:val="00902861"/>
    <w:rsid w:val="009438E0"/>
    <w:rsid w:val="00947C38"/>
    <w:rsid w:val="00953919"/>
    <w:rsid w:val="009557D1"/>
    <w:rsid w:val="00960183"/>
    <w:rsid w:val="0096777A"/>
    <w:rsid w:val="009701C5"/>
    <w:rsid w:val="0097024E"/>
    <w:rsid w:val="00974552"/>
    <w:rsid w:val="00997335"/>
    <w:rsid w:val="00997D88"/>
    <w:rsid w:val="009A45F8"/>
    <w:rsid w:val="009B24E6"/>
    <w:rsid w:val="009B4FA0"/>
    <w:rsid w:val="009B658F"/>
    <w:rsid w:val="009C1247"/>
    <w:rsid w:val="009C3109"/>
    <w:rsid w:val="009C36C5"/>
    <w:rsid w:val="009C6F0E"/>
    <w:rsid w:val="009D73CF"/>
    <w:rsid w:val="009E0D43"/>
    <w:rsid w:val="009E2FE1"/>
    <w:rsid w:val="009E3A73"/>
    <w:rsid w:val="009E5166"/>
    <w:rsid w:val="009F6353"/>
    <w:rsid w:val="00A2258D"/>
    <w:rsid w:val="00A518CA"/>
    <w:rsid w:val="00A5378C"/>
    <w:rsid w:val="00A63F4D"/>
    <w:rsid w:val="00A867FD"/>
    <w:rsid w:val="00A950F9"/>
    <w:rsid w:val="00AB1A73"/>
    <w:rsid w:val="00AB20C6"/>
    <w:rsid w:val="00AB2EEB"/>
    <w:rsid w:val="00AB747A"/>
    <w:rsid w:val="00AC572F"/>
    <w:rsid w:val="00AD2A6F"/>
    <w:rsid w:val="00B071D1"/>
    <w:rsid w:val="00B11E02"/>
    <w:rsid w:val="00B15208"/>
    <w:rsid w:val="00B24A61"/>
    <w:rsid w:val="00B53019"/>
    <w:rsid w:val="00B5598D"/>
    <w:rsid w:val="00B73C61"/>
    <w:rsid w:val="00B774E8"/>
    <w:rsid w:val="00B800D0"/>
    <w:rsid w:val="00B8057B"/>
    <w:rsid w:val="00B9702E"/>
    <w:rsid w:val="00BA172A"/>
    <w:rsid w:val="00BA4112"/>
    <w:rsid w:val="00BC250E"/>
    <w:rsid w:val="00BD080D"/>
    <w:rsid w:val="00BF14FE"/>
    <w:rsid w:val="00C12876"/>
    <w:rsid w:val="00C27ED4"/>
    <w:rsid w:val="00C30128"/>
    <w:rsid w:val="00C4444E"/>
    <w:rsid w:val="00C47447"/>
    <w:rsid w:val="00C538B0"/>
    <w:rsid w:val="00C54CE9"/>
    <w:rsid w:val="00C617F9"/>
    <w:rsid w:val="00C61E48"/>
    <w:rsid w:val="00C63405"/>
    <w:rsid w:val="00C64007"/>
    <w:rsid w:val="00C6701C"/>
    <w:rsid w:val="00C7287A"/>
    <w:rsid w:val="00C80FBB"/>
    <w:rsid w:val="00C85251"/>
    <w:rsid w:val="00CA622A"/>
    <w:rsid w:val="00CA722F"/>
    <w:rsid w:val="00CB3984"/>
    <w:rsid w:val="00CB7F90"/>
    <w:rsid w:val="00CC3CF2"/>
    <w:rsid w:val="00CC691B"/>
    <w:rsid w:val="00CF1A66"/>
    <w:rsid w:val="00D04C1E"/>
    <w:rsid w:val="00D07033"/>
    <w:rsid w:val="00D24809"/>
    <w:rsid w:val="00D24965"/>
    <w:rsid w:val="00D25B00"/>
    <w:rsid w:val="00D26120"/>
    <w:rsid w:val="00D33B0A"/>
    <w:rsid w:val="00D56825"/>
    <w:rsid w:val="00D613F7"/>
    <w:rsid w:val="00D659A8"/>
    <w:rsid w:val="00D877A5"/>
    <w:rsid w:val="00D92464"/>
    <w:rsid w:val="00D94184"/>
    <w:rsid w:val="00DA25BD"/>
    <w:rsid w:val="00DA59BD"/>
    <w:rsid w:val="00DA6894"/>
    <w:rsid w:val="00DC487D"/>
    <w:rsid w:val="00DD7A95"/>
    <w:rsid w:val="00DE4A54"/>
    <w:rsid w:val="00DF7F6F"/>
    <w:rsid w:val="00E107A8"/>
    <w:rsid w:val="00E11761"/>
    <w:rsid w:val="00E11A40"/>
    <w:rsid w:val="00E235E0"/>
    <w:rsid w:val="00E4321D"/>
    <w:rsid w:val="00E541C4"/>
    <w:rsid w:val="00E55C29"/>
    <w:rsid w:val="00E620E6"/>
    <w:rsid w:val="00E653C0"/>
    <w:rsid w:val="00E65EE1"/>
    <w:rsid w:val="00E71BA5"/>
    <w:rsid w:val="00E779E1"/>
    <w:rsid w:val="00E930ED"/>
    <w:rsid w:val="00E96192"/>
    <w:rsid w:val="00E96235"/>
    <w:rsid w:val="00EA4FC2"/>
    <w:rsid w:val="00EB08BF"/>
    <w:rsid w:val="00EB318B"/>
    <w:rsid w:val="00EB6FE3"/>
    <w:rsid w:val="00EC019E"/>
    <w:rsid w:val="00EC4394"/>
    <w:rsid w:val="00ED1A8B"/>
    <w:rsid w:val="00EE3C96"/>
    <w:rsid w:val="00EF3593"/>
    <w:rsid w:val="00F01492"/>
    <w:rsid w:val="00F06446"/>
    <w:rsid w:val="00F27563"/>
    <w:rsid w:val="00F3558F"/>
    <w:rsid w:val="00F35726"/>
    <w:rsid w:val="00F421C1"/>
    <w:rsid w:val="00F4300D"/>
    <w:rsid w:val="00F43844"/>
    <w:rsid w:val="00F5245D"/>
    <w:rsid w:val="00F64689"/>
    <w:rsid w:val="00F8576E"/>
    <w:rsid w:val="00F92DA8"/>
    <w:rsid w:val="00F96C55"/>
    <w:rsid w:val="00F96E6C"/>
    <w:rsid w:val="00FD289A"/>
    <w:rsid w:val="00FD38ED"/>
    <w:rsid w:val="00FD52C2"/>
    <w:rsid w:val="00FF69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09F29A69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="SimSun" w:hAnsiTheme="minorHAnsi" w:cstheme="minorBidi"/>
        <w:sz w:val="22"/>
        <w:szCs w:val="22"/>
        <w:lang w:val="pt-PT" w:eastAsia="en-US" w:bidi="ar-SA"/>
      </w:rPr>
    </w:rPrDefault>
    <w:pPrDefault>
      <w:pPr>
        <w:spacing w:after="16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qFormat="1"/>
    <w:lsdException w:name="heading 4" w:semiHidden="1" w:uiPriority="9" w:qFormat="1"/>
    <w:lsdException w:name="heading 5" w:semiHidden="1" w:uiPriority="9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qFormat="1"/>
    <w:lsdException w:name="Emphasis" w:semiHidden="1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semiHidden="1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qFormat="1"/>
    <w:lsdException w:name="Intense Emphasis" w:semiHidden="1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B1A73"/>
    <w:rPr>
      <w:rFonts w:ascii="Calibri" w:hAnsi="Calibri" w:cs="Calibri"/>
    </w:rPr>
  </w:style>
  <w:style w:type="paragraph" w:styleId="Ttulo1">
    <w:name w:val="heading 1"/>
    <w:basedOn w:val="Normal"/>
    <w:next w:val="Normal"/>
    <w:link w:val="Ttulo1Char"/>
    <w:uiPriority w:val="9"/>
    <w:qFormat/>
    <w:rsid w:val="00AB1A73"/>
    <w:pPr>
      <w:keepNext/>
      <w:keepLines/>
      <w:spacing w:before="240" w:after="0"/>
      <w:outlineLvl w:val="0"/>
    </w:pPr>
    <w:rPr>
      <w:rFonts w:ascii="Segoe UI" w:eastAsiaTheme="majorEastAsia" w:hAnsi="Segoe UI" w:cs="Segoe UI"/>
      <w:caps/>
      <w:color w:val="2F5496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har"/>
    <w:uiPriority w:val="9"/>
    <w:qFormat/>
    <w:rsid w:val="00AB1A73"/>
    <w:pPr>
      <w:keepNext/>
      <w:keepLines/>
      <w:spacing w:before="40" w:after="0"/>
      <w:outlineLvl w:val="1"/>
    </w:pPr>
    <w:rPr>
      <w:rFonts w:ascii="Calibri Light" w:eastAsiaTheme="majorEastAsia" w:hAnsi="Calibri Light" w:cs="Calibri Light"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har"/>
    <w:uiPriority w:val="9"/>
    <w:semiHidden/>
    <w:qFormat/>
    <w:rsid w:val="00AB1A73"/>
    <w:pPr>
      <w:keepNext/>
      <w:keepLines/>
      <w:spacing w:before="40" w:after="0"/>
      <w:outlineLvl w:val="2"/>
    </w:pPr>
    <w:rPr>
      <w:rFonts w:ascii="Calibri Light" w:eastAsiaTheme="majorEastAsia" w:hAnsi="Calibri Light" w:cs="Calibri Light"/>
      <w:color w:val="1F3763" w:themeColor="accent1" w:themeShade="7F"/>
      <w:sz w:val="24"/>
      <w:szCs w:val="24"/>
    </w:rPr>
  </w:style>
  <w:style w:type="paragraph" w:styleId="Ttulo4">
    <w:name w:val="heading 4"/>
    <w:basedOn w:val="Normal"/>
    <w:next w:val="Normal"/>
    <w:link w:val="Ttulo4Char"/>
    <w:uiPriority w:val="9"/>
    <w:semiHidden/>
    <w:qFormat/>
    <w:rsid w:val="00AB1A73"/>
    <w:pPr>
      <w:keepNext/>
      <w:keepLines/>
      <w:spacing w:before="40" w:after="0"/>
      <w:outlineLvl w:val="3"/>
    </w:pPr>
    <w:rPr>
      <w:rFonts w:ascii="Calibri Light" w:eastAsiaTheme="majorEastAsia" w:hAnsi="Calibri Light" w:cs="Calibri Light"/>
      <w:i/>
      <w:iCs/>
      <w:color w:val="2F5496" w:themeColor="accent1" w:themeShade="BF"/>
    </w:rPr>
  </w:style>
  <w:style w:type="paragraph" w:styleId="Ttulo5">
    <w:name w:val="heading 5"/>
    <w:basedOn w:val="Normal"/>
    <w:next w:val="Normal"/>
    <w:link w:val="Ttulo5Char"/>
    <w:uiPriority w:val="9"/>
    <w:semiHidden/>
    <w:qFormat/>
    <w:rsid w:val="00AB1A73"/>
    <w:pPr>
      <w:keepNext/>
      <w:keepLines/>
      <w:spacing w:before="40" w:after="0"/>
      <w:outlineLvl w:val="4"/>
    </w:pPr>
    <w:rPr>
      <w:rFonts w:ascii="Calibri Light" w:eastAsiaTheme="majorEastAsia" w:hAnsi="Calibri Light" w:cs="Calibri Light"/>
      <w:color w:val="2F5496" w:themeColor="accent1" w:themeShade="BF"/>
    </w:rPr>
  </w:style>
  <w:style w:type="paragraph" w:styleId="Ttulo6">
    <w:name w:val="heading 6"/>
    <w:basedOn w:val="Normal"/>
    <w:next w:val="Normal"/>
    <w:link w:val="Ttulo6Char"/>
    <w:uiPriority w:val="9"/>
    <w:semiHidden/>
    <w:qFormat/>
    <w:rsid w:val="00AB1A73"/>
    <w:pPr>
      <w:keepNext/>
      <w:keepLines/>
      <w:spacing w:before="40" w:after="0"/>
      <w:outlineLvl w:val="5"/>
    </w:pPr>
    <w:rPr>
      <w:rFonts w:ascii="Calibri Light" w:eastAsiaTheme="majorEastAsia" w:hAnsi="Calibri Light" w:cs="Calibri Light"/>
      <w:color w:val="1F3763" w:themeColor="accent1" w:themeShade="7F"/>
    </w:rPr>
  </w:style>
  <w:style w:type="paragraph" w:styleId="Ttulo7">
    <w:name w:val="heading 7"/>
    <w:basedOn w:val="Normal"/>
    <w:next w:val="Normal"/>
    <w:link w:val="Ttulo7Char"/>
    <w:uiPriority w:val="9"/>
    <w:semiHidden/>
    <w:qFormat/>
    <w:rsid w:val="00AB1A73"/>
    <w:pPr>
      <w:keepNext/>
      <w:keepLines/>
      <w:spacing w:before="40" w:after="0"/>
      <w:outlineLvl w:val="6"/>
    </w:pPr>
    <w:rPr>
      <w:rFonts w:ascii="Calibri Light" w:eastAsiaTheme="majorEastAsia" w:hAnsi="Calibri Light" w:cs="Calibri Light"/>
      <w:i/>
      <w:iCs/>
      <w:color w:val="1F3763" w:themeColor="accent1" w:themeShade="7F"/>
    </w:rPr>
  </w:style>
  <w:style w:type="paragraph" w:styleId="Ttulo8">
    <w:name w:val="heading 8"/>
    <w:basedOn w:val="Normal"/>
    <w:next w:val="Normal"/>
    <w:link w:val="Ttulo8Char"/>
    <w:uiPriority w:val="9"/>
    <w:semiHidden/>
    <w:qFormat/>
    <w:rsid w:val="00AB1A73"/>
    <w:pPr>
      <w:keepNext/>
      <w:keepLines/>
      <w:spacing w:before="40" w:after="0"/>
      <w:outlineLvl w:val="7"/>
    </w:pPr>
    <w:rPr>
      <w:rFonts w:ascii="Calibri Light" w:eastAsiaTheme="majorEastAsia" w:hAnsi="Calibri Light" w:cs="Calibri Light"/>
      <w:color w:val="272727" w:themeColor="text1" w:themeTint="D8"/>
      <w:sz w:val="21"/>
      <w:szCs w:val="21"/>
    </w:rPr>
  </w:style>
  <w:style w:type="paragraph" w:styleId="Ttulo9">
    <w:name w:val="heading 9"/>
    <w:basedOn w:val="Normal"/>
    <w:next w:val="Normal"/>
    <w:link w:val="Ttulo9Char"/>
    <w:uiPriority w:val="9"/>
    <w:semiHidden/>
    <w:qFormat/>
    <w:rsid w:val="00AB1A73"/>
    <w:pPr>
      <w:keepNext/>
      <w:keepLines/>
      <w:spacing w:before="40" w:after="0"/>
      <w:outlineLvl w:val="8"/>
    </w:pPr>
    <w:rPr>
      <w:rFonts w:ascii="Calibri Light" w:eastAsiaTheme="majorEastAsia" w:hAnsi="Calibri Light" w:cs="Calibri Light"/>
      <w:i/>
      <w:iCs/>
      <w:color w:val="272727" w:themeColor="text1" w:themeTint="D8"/>
      <w:sz w:val="21"/>
      <w:szCs w:val="21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TextodoEspaoReservado">
    <w:name w:val="Placeholder Text"/>
    <w:basedOn w:val="Fontepargpadro"/>
    <w:uiPriority w:val="99"/>
    <w:semiHidden/>
    <w:rsid w:val="00AB1A73"/>
    <w:rPr>
      <w:rFonts w:ascii="Calibri" w:hAnsi="Calibri" w:cs="Calibri"/>
      <w:color w:val="808080"/>
    </w:rPr>
  </w:style>
  <w:style w:type="character" w:customStyle="1" w:styleId="Ttulo1Char">
    <w:name w:val="Título 1 Char"/>
    <w:basedOn w:val="Fontepargpadro"/>
    <w:link w:val="Ttulo1"/>
    <w:uiPriority w:val="9"/>
    <w:rsid w:val="00AB1A73"/>
    <w:rPr>
      <w:rFonts w:ascii="Segoe UI" w:eastAsiaTheme="majorEastAsia" w:hAnsi="Segoe UI" w:cs="Segoe UI"/>
      <w:caps/>
      <w:color w:val="2F5496" w:themeColor="accent1" w:themeShade="BF"/>
      <w:sz w:val="40"/>
      <w:szCs w:val="40"/>
    </w:rPr>
  </w:style>
  <w:style w:type="paragraph" w:styleId="CabealhodoSumrio">
    <w:name w:val="TOC Heading"/>
    <w:basedOn w:val="Ttulo1"/>
    <w:next w:val="Normal"/>
    <w:uiPriority w:val="39"/>
    <w:unhideWhenUsed/>
    <w:qFormat/>
    <w:rsid w:val="00AB1A73"/>
    <w:pPr>
      <w:jc w:val="center"/>
      <w:outlineLvl w:val="9"/>
    </w:pPr>
  </w:style>
  <w:style w:type="paragraph" w:styleId="Sumrio1">
    <w:name w:val="toc 1"/>
    <w:basedOn w:val="Normal"/>
    <w:next w:val="Normal"/>
    <w:autoRedefine/>
    <w:uiPriority w:val="39"/>
    <w:rsid w:val="00AB1A73"/>
    <w:pPr>
      <w:spacing w:after="100"/>
    </w:pPr>
  </w:style>
  <w:style w:type="character" w:styleId="Hyperlink">
    <w:name w:val="Hyperlink"/>
    <w:basedOn w:val="Fontepargpadro"/>
    <w:uiPriority w:val="99"/>
    <w:unhideWhenUsed/>
    <w:rsid w:val="00AB1A73"/>
    <w:rPr>
      <w:rFonts w:ascii="Calibri" w:hAnsi="Calibri" w:cs="Calibri"/>
      <w:color w:val="0563C1" w:themeColor="hyperlink"/>
      <w:u w:val="single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AB1A73"/>
    <w:pPr>
      <w:spacing w:after="0"/>
    </w:pPr>
    <w:rPr>
      <w:rFonts w:ascii="Segoe UI" w:hAnsi="Segoe UI" w:cs="Segoe UI"/>
      <w:sz w:val="18"/>
      <w:szCs w:val="18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AB1A73"/>
    <w:rPr>
      <w:rFonts w:ascii="Segoe UI" w:hAnsi="Segoe UI" w:cs="Segoe UI"/>
      <w:sz w:val="18"/>
      <w:szCs w:val="18"/>
    </w:rPr>
  </w:style>
  <w:style w:type="paragraph" w:styleId="NormalWeb">
    <w:name w:val="Normal (Web)"/>
    <w:basedOn w:val="Normal"/>
    <w:uiPriority w:val="99"/>
    <w:unhideWhenUsed/>
    <w:rsid w:val="00AB1A73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Ttulo2Char">
    <w:name w:val="Título 2 Char"/>
    <w:basedOn w:val="Fontepargpadro"/>
    <w:link w:val="Ttulo2"/>
    <w:uiPriority w:val="9"/>
    <w:rsid w:val="00AB1A73"/>
    <w:rPr>
      <w:rFonts w:ascii="Calibri Light" w:eastAsiaTheme="majorEastAsia" w:hAnsi="Calibri Light" w:cs="Calibri Light"/>
      <w:color w:val="2F5496" w:themeColor="accent1" w:themeShade="BF"/>
      <w:sz w:val="26"/>
      <w:szCs w:val="26"/>
    </w:rPr>
  </w:style>
  <w:style w:type="paragraph" w:styleId="Sumrio2">
    <w:name w:val="toc 2"/>
    <w:basedOn w:val="Normal"/>
    <w:next w:val="Normal"/>
    <w:autoRedefine/>
    <w:uiPriority w:val="39"/>
    <w:rsid w:val="00AB1A73"/>
    <w:pPr>
      <w:spacing w:after="100"/>
      <w:ind w:left="220"/>
    </w:pPr>
  </w:style>
  <w:style w:type="paragraph" w:styleId="PargrafodaLista">
    <w:name w:val="List Paragraph"/>
    <w:basedOn w:val="Normal"/>
    <w:uiPriority w:val="34"/>
    <w:semiHidden/>
    <w:qFormat/>
    <w:rsid w:val="00AB1A73"/>
    <w:pPr>
      <w:ind w:left="720"/>
      <w:contextualSpacing/>
    </w:pPr>
  </w:style>
  <w:style w:type="paragraph" w:styleId="Cabealho">
    <w:name w:val="header"/>
    <w:basedOn w:val="Normal"/>
    <w:link w:val="CabealhoChar"/>
    <w:uiPriority w:val="99"/>
    <w:semiHidden/>
    <w:rsid w:val="00AB1A73"/>
    <w:pPr>
      <w:tabs>
        <w:tab w:val="center" w:pos="4680"/>
        <w:tab w:val="right" w:pos="9360"/>
      </w:tabs>
      <w:spacing w:after="0"/>
    </w:pPr>
  </w:style>
  <w:style w:type="character" w:customStyle="1" w:styleId="CabealhoChar">
    <w:name w:val="Cabeçalho Char"/>
    <w:basedOn w:val="Fontepargpadro"/>
    <w:link w:val="Cabealho"/>
    <w:uiPriority w:val="99"/>
    <w:semiHidden/>
    <w:rsid w:val="00AB1A73"/>
    <w:rPr>
      <w:rFonts w:ascii="Calibri" w:hAnsi="Calibri" w:cs="Calibri"/>
    </w:rPr>
  </w:style>
  <w:style w:type="paragraph" w:styleId="Rodap">
    <w:name w:val="footer"/>
    <w:basedOn w:val="Normal"/>
    <w:link w:val="RodapChar"/>
    <w:uiPriority w:val="99"/>
    <w:unhideWhenUsed/>
    <w:rsid w:val="00AB1A73"/>
    <w:pPr>
      <w:tabs>
        <w:tab w:val="center" w:pos="4680"/>
        <w:tab w:val="right" w:pos="9360"/>
      </w:tabs>
      <w:spacing w:after="0"/>
      <w:jc w:val="right"/>
    </w:pPr>
  </w:style>
  <w:style w:type="character" w:customStyle="1" w:styleId="RodapChar">
    <w:name w:val="Rodapé Char"/>
    <w:basedOn w:val="Fontepargpadro"/>
    <w:link w:val="Rodap"/>
    <w:uiPriority w:val="99"/>
    <w:rsid w:val="00AB1A73"/>
    <w:rPr>
      <w:rFonts w:ascii="Calibri" w:hAnsi="Calibri" w:cs="Calibri"/>
    </w:rPr>
  </w:style>
  <w:style w:type="paragraph" w:styleId="Commarcadores">
    <w:name w:val="List Bullet"/>
    <w:basedOn w:val="Normal"/>
    <w:uiPriority w:val="99"/>
    <w:rsid w:val="00AB1A73"/>
    <w:pPr>
      <w:numPr>
        <w:numId w:val="1"/>
      </w:numPr>
      <w:contextualSpacing/>
    </w:pPr>
  </w:style>
  <w:style w:type="paragraph" w:styleId="Subttulo">
    <w:name w:val="Subtitle"/>
    <w:basedOn w:val="Normal"/>
    <w:next w:val="Normal"/>
    <w:link w:val="SubttuloChar"/>
    <w:uiPriority w:val="11"/>
    <w:qFormat/>
    <w:rsid w:val="00AB1A73"/>
    <w:pPr>
      <w:jc w:val="center"/>
    </w:pPr>
  </w:style>
  <w:style w:type="character" w:customStyle="1" w:styleId="SubttuloChar">
    <w:name w:val="Subtítulo Char"/>
    <w:basedOn w:val="Fontepargpadro"/>
    <w:link w:val="Subttulo"/>
    <w:uiPriority w:val="11"/>
    <w:rsid w:val="00AB1A73"/>
    <w:rPr>
      <w:rFonts w:ascii="Calibri" w:hAnsi="Calibri" w:cs="Calibri"/>
    </w:rPr>
  </w:style>
  <w:style w:type="paragraph" w:styleId="Ttulo">
    <w:name w:val="Title"/>
    <w:basedOn w:val="Normal"/>
    <w:next w:val="Normal"/>
    <w:link w:val="TtuloChar"/>
    <w:uiPriority w:val="10"/>
    <w:qFormat/>
    <w:rsid w:val="00AB1A73"/>
    <w:pPr>
      <w:spacing w:after="0"/>
      <w:contextualSpacing/>
      <w:jc w:val="center"/>
    </w:pPr>
    <w:rPr>
      <w:rFonts w:ascii="Calibri Light" w:eastAsiaTheme="majorEastAsia" w:hAnsi="Calibri Light" w:cs="Calibri Light"/>
      <w:spacing w:val="-10"/>
      <w:kern w:val="28"/>
      <w:sz w:val="56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AB1A73"/>
    <w:rPr>
      <w:rFonts w:ascii="Calibri Light" w:eastAsiaTheme="majorEastAsia" w:hAnsi="Calibri Light" w:cs="Calibri Light"/>
      <w:spacing w:val="-10"/>
      <w:kern w:val="28"/>
      <w:sz w:val="56"/>
      <w:szCs w:val="56"/>
    </w:rPr>
  </w:style>
  <w:style w:type="character" w:styleId="Meno">
    <w:name w:val="Mention"/>
    <w:basedOn w:val="Fontepargpadro"/>
    <w:uiPriority w:val="99"/>
    <w:semiHidden/>
    <w:unhideWhenUsed/>
    <w:rsid w:val="00AB1A73"/>
    <w:rPr>
      <w:rFonts w:ascii="Calibri" w:hAnsi="Calibri" w:cs="Calibri"/>
      <w:color w:val="2B579A"/>
      <w:shd w:val="clear" w:color="auto" w:fill="E1DFDD"/>
    </w:rPr>
  </w:style>
  <w:style w:type="numbering" w:styleId="111111">
    <w:name w:val="Outline List 2"/>
    <w:basedOn w:val="Semlista"/>
    <w:uiPriority w:val="99"/>
    <w:semiHidden/>
    <w:unhideWhenUsed/>
    <w:rsid w:val="00AB1A73"/>
    <w:pPr>
      <w:numPr>
        <w:numId w:val="2"/>
      </w:numPr>
    </w:pPr>
  </w:style>
  <w:style w:type="numbering" w:styleId="1ai">
    <w:name w:val="Outline List 1"/>
    <w:basedOn w:val="Semlista"/>
    <w:uiPriority w:val="99"/>
    <w:semiHidden/>
    <w:unhideWhenUsed/>
    <w:rsid w:val="00AB1A73"/>
    <w:pPr>
      <w:numPr>
        <w:numId w:val="3"/>
      </w:numPr>
    </w:pPr>
  </w:style>
  <w:style w:type="character" w:styleId="CdigoHTML">
    <w:name w:val="HTML Code"/>
    <w:basedOn w:val="Fontepargpadro"/>
    <w:uiPriority w:val="99"/>
    <w:semiHidden/>
    <w:unhideWhenUsed/>
    <w:rsid w:val="00AB1A73"/>
    <w:rPr>
      <w:rFonts w:ascii="Consolas" w:hAnsi="Consolas" w:cs="Calibri"/>
      <w:sz w:val="20"/>
      <w:szCs w:val="20"/>
    </w:rPr>
  </w:style>
  <w:style w:type="character" w:styleId="VarivelHTML">
    <w:name w:val="HTML Variable"/>
    <w:basedOn w:val="Fontepargpadro"/>
    <w:uiPriority w:val="99"/>
    <w:semiHidden/>
    <w:unhideWhenUsed/>
    <w:rsid w:val="00AB1A73"/>
    <w:rPr>
      <w:rFonts w:ascii="Calibri" w:hAnsi="Calibri" w:cs="Calibri"/>
      <w:i/>
      <w:iCs/>
    </w:rPr>
  </w:style>
  <w:style w:type="paragraph" w:styleId="EndereoHTML">
    <w:name w:val="HTML Address"/>
    <w:basedOn w:val="Normal"/>
    <w:link w:val="EndereoHTMLChar"/>
    <w:uiPriority w:val="99"/>
    <w:semiHidden/>
    <w:unhideWhenUsed/>
    <w:rsid w:val="00AB1A73"/>
    <w:pPr>
      <w:spacing w:after="0"/>
    </w:pPr>
    <w:rPr>
      <w:i/>
      <w:iCs/>
    </w:rPr>
  </w:style>
  <w:style w:type="character" w:customStyle="1" w:styleId="EndereoHTMLChar">
    <w:name w:val="Endereço HTML Char"/>
    <w:basedOn w:val="Fontepargpadro"/>
    <w:link w:val="EndereoHTML"/>
    <w:uiPriority w:val="99"/>
    <w:semiHidden/>
    <w:rsid w:val="00AB1A73"/>
    <w:rPr>
      <w:rFonts w:ascii="Calibri" w:hAnsi="Calibri" w:cs="Calibri"/>
      <w:i/>
      <w:iCs/>
    </w:rPr>
  </w:style>
  <w:style w:type="character" w:styleId="DefinioHTML">
    <w:name w:val="HTML Definition"/>
    <w:basedOn w:val="Fontepargpadro"/>
    <w:uiPriority w:val="99"/>
    <w:semiHidden/>
    <w:unhideWhenUsed/>
    <w:rsid w:val="00AB1A73"/>
    <w:rPr>
      <w:rFonts w:ascii="Calibri" w:hAnsi="Calibri" w:cs="Calibri"/>
      <w:i/>
      <w:iCs/>
    </w:rPr>
  </w:style>
  <w:style w:type="character" w:styleId="CitaoHTML">
    <w:name w:val="HTML Cite"/>
    <w:basedOn w:val="Fontepargpadro"/>
    <w:uiPriority w:val="99"/>
    <w:semiHidden/>
    <w:unhideWhenUsed/>
    <w:rsid w:val="00AB1A73"/>
    <w:rPr>
      <w:rFonts w:ascii="Calibri" w:hAnsi="Calibri" w:cs="Calibri"/>
      <w:i/>
      <w:iCs/>
    </w:rPr>
  </w:style>
  <w:style w:type="character" w:styleId="MquinadeescreverHTML">
    <w:name w:val="HTML Typewriter"/>
    <w:basedOn w:val="Fontepargpadro"/>
    <w:uiPriority w:val="99"/>
    <w:semiHidden/>
    <w:unhideWhenUsed/>
    <w:rsid w:val="00AB1A73"/>
    <w:rPr>
      <w:rFonts w:ascii="Consolas" w:hAnsi="Consolas" w:cs="Calibri"/>
      <w:sz w:val="20"/>
      <w:szCs w:val="20"/>
    </w:rPr>
  </w:style>
  <w:style w:type="character" w:styleId="ExemploHTML">
    <w:name w:val="HTML Sample"/>
    <w:basedOn w:val="Fontepargpadro"/>
    <w:uiPriority w:val="99"/>
    <w:semiHidden/>
    <w:unhideWhenUsed/>
    <w:rsid w:val="00AB1A73"/>
    <w:rPr>
      <w:rFonts w:ascii="Consolas" w:hAnsi="Consolas" w:cs="Calibri"/>
      <w:sz w:val="24"/>
      <w:szCs w:val="24"/>
    </w:rPr>
  </w:style>
  <w:style w:type="character" w:styleId="AcrnimoHTML">
    <w:name w:val="HTML Acronym"/>
    <w:basedOn w:val="Fontepargpadro"/>
    <w:uiPriority w:val="99"/>
    <w:semiHidden/>
    <w:unhideWhenUsed/>
    <w:rsid w:val="00AB1A73"/>
    <w:rPr>
      <w:rFonts w:ascii="Calibri" w:hAnsi="Calibri" w:cs="Calibri"/>
    </w:rPr>
  </w:style>
  <w:style w:type="character" w:styleId="TecladoHTML">
    <w:name w:val="HTML Keyboard"/>
    <w:basedOn w:val="Fontepargpadro"/>
    <w:uiPriority w:val="99"/>
    <w:semiHidden/>
    <w:unhideWhenUsed/>
    <w:rsid w:val="00AB1A73"/>
    <w:rPr>
      <w:rFonts w:ascii="Consolas" w:hAnsi="Consolas" w:cs="Calibri"/>
      <w:sz w:val="20"/>
      <w:szCs w:val="20"/>
    </w:rPr>
  </w:style>
  <w:style w:type="paragraph" w:styleId="Pr-formataoHTML">
    <w:name w:val="HTML Preformatted"/>
    <w:basedOn w:val="Normal"/>
    <w:link w:val="Pr-formataoHTMLChar"/>
    <w:uiPriority w:val="99"/>
    <w:semiHidden/>
    <w:unhideWhenUsed/>
    <w:rsid w:val="00AB1A73"/>
    <w:pPr>
      <w:spacing w:after="0"/>
    </w:pPr>
    <w:rPr>
      <w:rFonts w:ascii="Consolas" w:hAnsi="Consolas"/>
      <w:sz w:val="20"/>
      <w:szCs w:val="20"/>
    </w:rPr>
  </w:style>
  <w:style w:type="character" w:customStyle="1" w:styleId="Pr-formataoHTMLChar">
    <w:name w:val="Pré-formatação HTML Char"/>
    <w:basedOn w:val="Fontepargpadro"/>
    <w:link w:val="Pr-formataoHTML"/>
    <w:uiPriority w:val="99"/>
    <w:semiHidden/>
    <w:rsid w:val="00AB1A73"/>
    <w:rPr>
      <w:rFonts w:ascii="Consolas" w:hAnsi="Consolas" w:cs="Calibri"/>
      <w:sz w:val="20"/>
      <w:szCs w:val="20"/>
    </w:rPr>
  </w:style>
  <w:style w:type="paragraph" w:styleId="Sumrio3">
    <w:name w:val="toc 3"/>
    <w:basedOn w:val="Normal"/>
    <w:next w:val="Normal"/>
    <w:autoRedefine/>
    <w:uiPriority w:val="39"/>
    <w:semiHidden/>
    <w:rsid w:val="00AB1A73"/>
    <w:pPr>
      <w:spacing w:after="100"/>
      <w:ind w:left="440"/>
    </w:pPr>
  </w:style>
  <w:style w:type="paragraph" w:styleId="Sumrio4">
    <w:name w:val="toc 4"/>
    <w:basedOn w:val="Normal"/>
    <w:next w:val="Normal"/>
    <w:autoRedefine/>
    <w:uiPriority w:val="39"/>
    <w:semiHidden/>
    <w:rsid w:val="00AB1A73"/>
    <w:pPr>
      <w:spacing w:after="100"/>
      <w:ind w:left="660"/>
    </w:pPr>
  </w:style>
  <w:style w:type="paragraph" w:styleId="Sumrio5">
    <w:name w:val="toc 5"/>
    <w:basedOn w:val="Normal"/>
    <w:next w:val="Normal"/>
    <w:autoRedefine/>
    <w:uiPriority w:val="39"/>
    <w:semiHidden/>
    <w:rsid w:val="00AB1A73"/>
    <w:pPr>
      <w:spacing w:after="100"/>
      <w:ind w:left="880"/>
    </w:pPr>
  </w:style>
  <w:style w:type="paragraph" w:styleId="Sumrio6">
    <w:name w:val="toc 6"/>
    <w:basedOn w:val="Normal"/>
    <w:next w:val="Normal"/>
    <w:autoRedefine/>
    <w:uiPriority w:val="39"/>
    <w:semiHidden/>
    <w:rsid w:val="00AB1A73"/>
    <w:pPr>
      <w:spacing w:after="100"/>
      <w:ind w:left="1100"/>
    </w:pPr>
  </w:style>
  <w:style w:type="paragraph" w:styleId="Sumrio7">
    <w:name w:val="toc 7"/>
    <w:basedOn w:val="Normal"/>
    <w:next w:val="Normal"/>
    <w:autoRedefine/>
    <w:uiPriority w:val="39"/>
    <w:semiHidden/>
    <w:rsid w:val="00AB1A73"/>
    <w:pPr>
      <w:spacing w:after="100"/>
      <w:ind w:left="1320"/>
    </w:pPr>
  </w:style>
  <w:style w:type="paragraph" w:styleId="Sumrio8">
    <w:name w:val="toc 8"/>
    <w:basedOn w:val="Normal"/>
    <w:next w:val="Normal"/>
    <w:autoRedefine/>
    <w:uiPriority w:val="39"/>
    <w:semiHidden/>
    <w:rsid w:val="00AB1A73"/>
    <w:pPr>
      <w:spacing w:after="100"/>
      <w:ind w:left="1540"/>
    </w:pPr>
  </w:style>
  <w:style w:type="paragraph" w:styleId="Sumrio9">
    <w:name w:val="toc 9"/>
    <w:basedOn w:val="Normal"/>
    <w:next w:val="Normal"/>
    <w:autoRedefine/>
    <w:uiPriority w:val="39"/>
    <w:semiHidden/>
    <w:rsid w:val="00AB1A73"/>
    <w:pPr>
      <w:spacing w:after="100"/>
      <w:ind w:left="1760"/>
    </w:pPr>
  </w:style>
  <w:style w:type="character" w:styleId="RefernciaSutil">
    <w:name w:val="Subtle Reference"/>
    <w:basedOn w:val="Fontepargpadro"/>
    <w:uiPriority w:val="31"/>
    <w:semiHidden/>
    <w:qFormat/>
    <w:rsid w:val="00AB1A73"/>
    <w:rPr>
      <w:rFonts w:ascii="Calibri" w:hAnsi="Calibri" w:cs="Calibri"/>
      <w:smallCaps/>
      <w:color w:val="5A5A5A" w:themeColor="text1" w:themeTint="A5"/>
    </w:rPr>
  </w:style>
  <w:style w:type="character" w:styleId="nfaseSutil">
    <w:name w:val="Subtle Emphasis"/>
    <w:basedOn w:val="Fontepargpadro"/>
    <w:uiPriority w:val="19"/>
    <w:semiHidden/>
    <w:qFormat/>
    <w:rsid w:val="00AB1A73"/>
    <w:rPr>
      <w:rFonts w:ascii="Calibri" w:hAnsi="Calibri" w:cs="Calibri"/>
      <w:i/>
      <w:iCs/>
      <w:color w:val="404040" w:themeColor="text1" w:themeTint="BF"/>
    </w:rPr>
  </w:style>
  <w:style w:type="table" w:styleId="Tabelaprofissional">
    <w:name w:val="Table Professional"/>
    <w:basedOn w:val="Tabelanormal"/>
    <w:uiPriority w:val="99"/>
    <w:semiHidden/>
    <w:unhideWhenUsed/>
    <w:rsid w:val="00AB1A73"/>
    <w:pPr>
      <w:jc w:val="both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ListaMdia1">
    <w:name w:val="Medium List 1"/>
    <w:basedOn w:val="Tabelanormal"/>
    <w:uiPriority w:val="65"/>
    <w:semiHidden/>
    <w:unhideWhenUsed/>
    <w:rsid w:val="00AB1A73"/>
    <w:pPr>
      <w:spacing w:after="0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ListaMdia1-nfase1">
    <w:name w:val="Medium List 1 Accent 1"/>
    <w:basedOn w:val="Tabelanormal"/>
    <w:uiPriority w:val="65"/>
    <w:semiHidden/>
    <w:unhideWhenUsed/>
    <w:rsid w:val="00AB1A73"/>
    <w:pPr>
      <w:spacing w:after="0"/>
    </w:pPr>
    <w:rPr>
      <w:color w:val="000000" w:themeColor="text1"/>
    </w:rPr>
    <w:tblPr>
      <w:tblStyleRowBandSize w:val="1"/>
      <w:tblStyleColBandSize w:val="1"/>
      <w:tblBorders>
        <w:top w:val="single" w:sz="8" w:space="0" w:color="4472C4" w:themeColor="accent1"/>
        <w:bottom w:val="single" w:sz="8" w:space="0" w:color="4472C4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472C4" w:themeColor="accent1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4472C4" w:themeColor="accent1"/>
          <w:bottom w:val="single" w:sz="8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472C4" w:themeColor="accent1"/>
          <w:bottom w:val="single" w:sz="8" w:space="0" w:color="4472C4" w:themeColor="accent1"/>
        </w:tcBorders>
      </w:tcPr>
    </w:tblStylePr>
    <w:tblStylePr w:type="band1Vert">
      <w:tblPr/>
      <w:tcPr>
        <w:shd w:val="clear" w:color="auto" w:fill="D0DBF0" w:themeFill="accent1" w:themeFillTint="3F"/>
      </w:tcPr>
    </w:tblStylePr>
    <w:tblStylePr w:type="band1Horz">
      <w:tblPr/>
      <w:tcPr>
        <w:shd w:val="clear" w:color="auto" w:fill="D0DBF0" w:themeFill="accent1" w:themeFillTint="3F"/>
      </w:tcPr>
    </w:tblStylePr>
  </w:style>
  <w:style w:type="table" w:styleId="ListaMdia1-nfase2">
    <w:name w:val="Medium List 1 Accent 2"/>
    <w:basedOn w:val="Tabelanormal"/>
    <w:uiPriority w:val="65"/>
    <w:semiHidden/>
    <w:unhideWhenUsed/>
    <w:rsid w:val="00AB1A73"/>
    <w:pPr>
      <w:spacing w:after="0"/>
    </w:pPr>
    <w:rPr>
      <w:color w:val="000000" w:themeColor="text1"/>
    </w:rPr>
    <w:tblPr>
      <w:tblStyleRowBandSize w:val="1"/>
      <w:tblStyleColBandSize w:val="1"/>
      <w:tblBorders>
        <w:top w:val="single" w:sz="8" w:space="0" w:color="ED7D31" w:themeColor="accent2"/>
        <w:bottom w:val="single" w:sz="8" w:space="0" w:color="ED7D31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ED7D31" w:themeColor="accent2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ED7D31" w:themeColor="accent2"/>
          <w:bottom w:val="single" w:sz="8" w:space="0" w:color="ED7D31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ED7D31" w:themeColor="accent2"/>
          <w:bottom w:val="single" w:sz="8" w:space="0" w:color="ED7D31" w:themeColor="accent2"/>
        </w:tcBorders>
      </w:tcPr>
    </w:tblStylePr>
    <w:tblStylePr w:type="band1Vert">
      <w:tblPr/>
      <w:tcPr>
        <w:shd w:val="clear" w:color="auto" w:fill="FADECB" w:themeFill="accent2" w:themeFillTint="3F"/>
      </w:tcPr>
    </w:tblStylePr>
    <w:tblStylePr w:type="band1Horz">
      <w:tblPr/>
      <w:tcPr>
        <w:shd w:val="clear" w:color="auto" w:fill="FADECB" w:themeFill="accent2" w:themeFillTint="3F"/>
      </w:tcPr>
    </w:tblStylePr>
  </w:style>
  <w:style w:type="table" w:styleId="ListaMdia1-nfase3">
    <w:name w:val="Medium List 1 Accent 3"/>
    <w:basedOn w:val="Tabelanormal"/>
    <w:uiPriority w:val="65"/>
    <w:semiHidden/>
    <w:unhideWhenUsed/>
    <w:rsid w:val="00AB1A73"/>
    <w:pPr>
      <w:spacing w:after="0"/>
    </w:pPr>
    <w:rPr>
      <w:color w:val="000000" w:themeColor="text1"/>
    </w:rPr>
    <w:tblPr>
      <w:tblStyleRowBandSize w:val="1"/>
      <w:tblStyleColBandSize w:val="1"/>
      <w:tblBorders>
        <w:top w:val="single" w:sz="8" w:space="0" w:color="A5A5A5" w:themeColor="accent3"/>
        <w:bottom w:val="single" w:sz="8" w:space="0" w:color="A5A5A5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A5A5A5" w:themeColor="accent3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A5A5A5" w:themeColor="accent3"/>
          <w:bottom w:val="single" w:sz="8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A5A5A5" w:themeColor="accent3"/>
          <w:bottom w:val="single" w:sz="8" w:space="0" w:color="A5A5A5" w:themeColor="accent3"/>
        </w:tcBorders>
      </w:tcPr>
    </w:tblStylePr>
    <w:tblStylePr w:type="band1Vert">
      <w:tblPr/>
      <w:tcPr>
        <w:shd w:val="clear" w:color="auto" w:fill="E8E8E8" w:themeFill="accent3" w:themeFillTint="3F"/>
      </w:tcPr>
    </w:tblStylePr>
    <w:tblStylePr w:type="band1Horz">
      <w:tblPr/>
      <w:tcPr>
        <w:shd w:val="clear" w:color="auto" w:fill="E8E8E8" w:themeFill="accent3" w:themeFillTint="3F"/>
      </w:tcPr>
    </w:tblStylePr>
  </w:style>
  <w:style w:type="table" w:styleId="ListaMdia1-nfase4">
    <w:name w:val="Medium List 1 Accent 4"/>
    <w:basedOn w:val="Tabelanormal"/>
    <w:uiPriority w:val="65"/>
    <w:semiHidden/>
    <w:unhideWhenUsed/>
    <w:rsid w:val="00AB1A73"/>
    <w:pPr>
      <w:spacing w:after="0"/>
    </w:pPr>
    <w:rPr>
      <w:color w:val="000000" w:themeColor="text1"/>
    </w:rPr>
    <w:tblPr>
      <w:tblStyleRowBandSize w:val="1"/>
      <w:tblStyleColBandSize w:val="1"/>
      <w:tblBorders>
        <w:top w:val="single" w:sz="8" w:space="0" w:color="FFC000" w:themeColor="accent4"/>
        <w:bottom w:val="single" w:sz="8" w:space="0" w:color="FFC000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FC000" w:themeColor="accent4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FFC000" w:themeColor="accent4"/>
          <w:bottom w:val="single" w:sz="8" w:space="0" w:color="FFC000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FC000" w:themeColor="accent4"/>
          <w:bottom w:val="single" w:sz="8" w:space="0" w:color="FFC000" w:themeColor="accent4"/>
        </w:tcBorders>
      </w:tcPr>
    </w:tblStylePr>
    <w:tblStylePr w:type="band1Vert">
      <w:tblPr/>
      <w:tcPr>
        <w:shd w:val="clear" w:color="auto" w:fill="FFEFC0" w:themeFill="accent4" w:themeFillTint="3F"/>
      </w:tcPr>
    </w:tblStylePr>
    <w:tblStylePr w:type="band1Horz">
      <w:tblPr/>
      <w:tcPr>
        <w:shd w:val="clear" w:color="auto" w:fill="FFEFC0" w:themeFill="accent4" w:themeFillTint="3F"/>
      </w:tcPr>
    </w:tblStylePr>
  </w:style>
  <w:style w:type="table" w:styleId="ListaMdia1-nfase5">
    <w:name w:val="Medium List 1 Accent 5"/>
    <w:basedOn w:val="Tabelanormal"/>
    <w:uiPriority w:val="65"/>
    <w:semiHidden/>
    <w:unhideWhenUsed/>
    <w:rsid w:val="00AB1A73"/>
    <w:pPr>
      <w:spacing w:after="0"/>
    </w:pPr>
    <w:rPr>
      <w:color w:val="000000" w:themeColor="text1"/>
    </w:rPr>
    <w:tblPr>
      <w:tblStyleRowBandSize w:val="1"/>
      <w:tblStyleColBandSize w:val="1"/>
      <w:tblBorders>
        <w:top w:val="single" w:sz="8" w:space="0" w:color="5B9BD5" w:themeColor="accent5"/>
        <w:bottom w:val="single" w:sz="8" w:space="0" w:color="5B9BD5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5B9BD5" w:themeColor="accent5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5B9BD5" w:themeColor="accent5"/>
          <w:bottom w:val="single" w:sz="8" w:space="0" w:color="5B9BD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5B9BD5" w:themeColor="accent5"/>
          <w:bottom w:val="single" w:sz="8" w:space="0" w:color="5B9BD5" w:themeColor="accent5"/>
        </w:tcBorders>
      </w:tcPr>
    </w:tblStylePr>
    <w:tblStylePr w:type="band1Vert">
      <w:tblPr/>
      <w:tcPr>
        <w:shd w:val="clear" w:color="auto" w:fill="D6E6F4" w:themeFill="accent5" w:themeFillTint="3F"/>
      </w:tcPr>
    </w:tblStylePr>
    <w:tblStylePr w:type="band1Horz">
      <w:tblPr/>
      <w:tcPr>
        <w:shd w:val="clear" w:color="auto" w:fill="D6E6F4" w:themeFill="accent5" w:themeFillTint="3F"/>
      </w:tcPr>
    </w:tblStylePr>
  </w:style>
  <w:style w:type="table" w:styleId="ListaMdia1-nfase6">
    <w:name w:val="Medium List 1 Accent 6"/>
    <w:basedOn w:val="Tabelanormal"/>
    <w:uiPriority w:val="65"/>
    <w:semiHidden/>
    <w:unhideWhenUsed/>
    <w:rsid w:val="00AB1A73"/>
    <w:pPr>
      <w:spacing w:after="0"/>
    </w:pPr>
    <w:rPr>
      <w:color w:val="000000" w:themeColor="text1"/>
    </w:rPr>
    <w:tblPr>
      <w:tblStyleRowBandSize w:val="1"/>
      <w:tblStyleColBandSize w:val="1"/>
      <w:tblBorders>
        <w:top w:val="single" w:sz="8" w:space="0" w:color="70AD47" w:themeColor="accent6"/>
        <w:bottom w:val="single" w:sz="8" w:space="0" w:color="70AD47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70AD47" w:themeColor="accent6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70AD47" w:themeColor="accent6"/>
          <w:bottom w:val="single" w:sz="8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70AD47" w:themeColor="accent6"/>
          <w:bottom w:val="single" w:sz="8" w:space="0" w:color="70AD47" w:themeColor="accent6"/>
        </w:tcBorders>
      </w:tcPr>
    </w:tblStylePr>
    <w:tblStylePr w:type="band1Vert">
      <w:tblPr/>
      <w:tcPr>
        <w:shd w:val="clear" w:color="auto" w:fill="DBEBD0" w:themeFill="accent6" w:themeFillTint="3F"/>
      </w:tcPr>
    </w:tblStylePr>
    <w:tblStylePr w:type="band1Horz">
      <w:tblPr/>
      <w:tcPr>
        <w:shd w:val="clear" w:color="auto" w:fill="DBEBD0" w:themeFill="accent6" w:themeFillTint="3F"/>
      </w:tcPr>
    </w:tblStylePr>
  </w:style>
  <w:style w:type="table" w:styleId="ListaMdia2">
    <w:name w:val="Medium List 2"/>
    <w:basedOn w:val="Tabelanormal"/>
    <w:uiPriority w:val="66"/>
    <w:semiHidden/>
    <w:unhideWhenUsed/>
    <w:rsid w:val="00AB1A73"/>
    <w:pPr>
      <w:spacing w:after="0"/>
    </w:pPr>
    <w:rPr>
      <w:rFonts w:ascii="Calibri Light" w:eastAsiaTheme="majorEastAsia" w:hAnsi="Calibri Light" w:cs="Calibri Light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dia2-nfase1">
    <w:name w:val="Medium List 2 Accent 1"/>
    <w:basedOn w:val="Tabelanormal"/>
    <w:uiPriority w:val="66"/>
    <w:semiHidden/>
    <w:unhideWhenUsed/>
    <w:rsid w:val="00AB1A73"/>
    <w:pPr>
      <w:spacing w:after="0"/>
    </w:pPr>
    <w:rPr>
      <w:rFonts w:ascii="Calibri Light" w:eastAsiaTheme="majorEastAsia" w:hAnsi="Calibri Light" w:cs="Calibri Light"/>
      <w:color w:val="000000" w:themeColor="text1"/>
    </w:rPr>
    <w:tblPr>
      <w:tblStyleRowBandSize w:val="1"/>
      <w:tblStyleColBandSize w:val="1"/>
      <w:tblBorders>
        <w:top w:val="single" w:sz="8" w:space="0" w:color="4472C4" w:themeColor="accent1"/>
        <w:left w:val="single" w:sz="8" w:space="0" w:color="4472C4" w:themeColor="accent1"/>
        <w:bottom w:val="single" w:sz="8" w:space="0" w:color="4472C4" w:themeColor="accent1"/>
        <w:right w:val="single" w:sz="8" w:space="0" w:color="4472C4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472C4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472C4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472C4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0DBF0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0DBF0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dia2-nfase2">
    <w:name w:val="Medium List 2 Accent 2"/>
    <w:basedOn w:val="Tabelanormal"/>
    <w:uiPriority w:val="66"/>
    <w:semiHidden/>
    <w:unhideWhenUsed/>
    <w:rsid w:val="00AB1A73"/>
    <w:pPr>
      <w:spacing w:after="0"/>
    </w:pPr>
    <w:rPr>
      <w:rFonts w:ascii="Calibri Light" w:eastAsiaTheme="majorEastAsia" w:hAnsi="Calibri Light" w:cs="Calibri Light"/>
      <w:color w:val="000000" w:themeColor="text1"/>
    </w:rPr>
    <w:tblPr>
      <w:tblStyleRowBandSize w:val="1"/>
      <w:tblStyleColBandSize w:val="1"/>
      <w:tblBorders>
        <w:top w:val="single" w:sz="8" w:space="0" w:color="ED7D31" w:themeColor="accent2"/>
        <w:left w:val="single" w:sz="8" w:space="0" w:color="ED7D31" w:themeColor="accent2"/>
        <w:bottom w:val="single" w:sz="8" w:space="0" w:color="ED7D31" w:themeColor="accent2"/>
        <w:right w:val="single" w:sz="8" w:space="0" w:color="ED7D31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ED7D31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ED7D31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ED7D31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ECB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ADECB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dia2-nfase3">
    <w:name w:val="Medium List 2 Accent 3"/>
    <w:basedOn w:val="Tabelanormal"/>
    <w:uiPriority w:val="66"/>
    <w:semiHidden/>
    <w:unhideWhenUsed/>
    <w:rsid w:val="00AB1A73"/>
    <w:pPr>
      <w:spacing w:after="0"/>
    </w:pPr>
    <w:rPr>
      <w:rFonts w:ascii="Calibri Light" w:eastAsiaTheme="majorEastAsia" w:hAnsi="Calibri Light" w:cs="Calibri Light"/>
      <w:color w:val="000000" w:themeColor="text1"/>
    </w:rPr>
    <w:tblPr>
      <w:tblStyleRowBandSize w:val="1"/>
      <w:tblStyleColBandSize w:val="1"/>
      <w:tblBorders>
        <w:top w:val="single" w:sz="8" w:space="0" w:color="A5A5A5" w:themeColor="accent3"/>
        <w:left w:val="single" w:sz="8" w:space="0" w:color="A5A5A5" w:themeColor="accent3"/>
        <w:bottom w:val="single" w:sz="8" w:space="0" w:color="A5A5A5" w:themeColor="accent3"/>
        <w:right w:val="single" w:sz="8" w:space="0" w:color="A5A5A5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A5A5A5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A5A5A5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A5A5A5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8E8E8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dia2-nfase4">
    <w:name w:val="Medium List 2 Accent 4"/>
    <w:basedOn w:val="Tabelanormal"/>
    <w:uiPriority w:val="66"/>
    <w:semiHidden/>
    <w:unhideWhenUsed/>
    <w:rsid w:val="00AB1A73"/>
    <w:pPr>
      <w:spacing w:after="0"/>
    </w:pPr>
    <w:rPr>
      <w:rFonts w:ascii="Calibri Light" w:eastAsiaTheme="majorEastAsia" w:hAnsi="Calibri Light" w:cs="Calibri Light"/>
      <w:color w:val="000000" w:themeColor="text1"/>
    </w:rPr>
    <w:tblPr>
      <w:tblStyleRowBandSize w:val="1"/>
      <w:tblStyleColBandSize w:val="1"/>
      <w:tblBorders>
        <w:top w:val="single" w:sz="8" w:space="0" w:color="FFC000" w:themeColor="accent4"/>
        <w:left w:val="single" w:sz="8" w:space="0" w:color="FFC000" w:themeColor="accent4"/>
        <w:bottom w:val="single" w:sz="8" w:space="0" w:color="FFC000" w:themeColor="accent4"/>
        <w:right w:val="single" w:sz="8" w:space="0" w:color="FFC000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FC000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FC000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FC000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FEFC0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FEFC0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dia2-nfase5">
    <w:name w:val="Medium List 2 Accent 5"/>
    <w:basedOn w:val="Tabelanormal"/>
    <w:uiPriority w:val="66"/>
    <w:semiHidden/>
    <w:unhideWhenUsed/>
    <w:rsid w:val="00AB1A73"/>
    <w:pPr>
      <w:spacing w:after="0"/>
    </w:pPr>
    <w:rPr>
      <w:rFonts w:ascii="Calibri Light" w:eastAsiaTheme="majorEastAsia" w:hAnsi="Calibri Light" w:cs="Calibri Light"/>
      <w:color w:val="000000" w:themeColor="text1"/>
    </w:rPr>
    <w:tblPr>
      <w:tblStyleRowBandSize w:val="1"/>
      <w:tblStyleColBandSize w:val="1"/>
      <w:tblBorders>
        <w:top w:val="single" w:sz="8" w:space="0" w:color="5B9BD5" w:themeColor="accent5"/>
        <w:left w:val="single" w:sz="8" w:space="0" w:color="5B9BD5" w:themeColor="accent5"/>
        <w:bottom w:val="single" w:sz="8" w:space="0" w:color="5B9BD5" w:themeColor="accent5"/>
        <w:right w:val="single" w:sz="8" w:space="0" w:color="5B9BD5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5B9BD5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5B9BD5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5B9BD5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6E6F4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6E6F4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dia2-nfase6">
    <w:name w:val="Medium List 2 Accent 6"/>
    <w:basedOn w:val="Tabelanormal"/>
    <w:uiPriority w:val="66"/>
    <w:semiHidden/>
    <w:unhideWhenUsed/>
    <w:rsid w:val="00AB1A73"/>
    <w:pPr>
      <w:spacing w:after="0"/>
    </w:pPr>
    <w:rPr>
      <w:rFonts w:ascii="Calibri Light" w:eastAsiaTheme="majorEastAsia" w:hAnsi="Calibri Light" w:cs="Calibri Light"/>
      <w:color w:val="000000" w:themeColor="text1"/>
    </w:rPr>
    <w:tblPr>
      <w:tblStyleRowBandSize w:val="1"/>
      <w:tblStyleColBandSize w:val="1"/>
      <w:tblBorders>
        <w:top w:val="single" w:sz="8" w:space="0" w:color="70AD47" w:themeColor="accent6"/>
        <w:left w:val="single" w:sz="8" w:space="0" w:color="70AD47" w:themeColor="accent6"/>
        <w:bottom w:val="single" w:sz="8" w:space="0" w:color="70AD47" w:themeColor="accent6"/>
        <w:right w:val="single" w:sz="8" w:space="0" w:color="70AD47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70AD47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70AD47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70AD47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BEB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BEB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SombreamentoMdio1">
    <w:name w:val="Medium Shading 1"/>
    <w:basedOn w:val="Tabelanormal"/>
    <w:uiPriority w:val="63"/>
    <w:semiHidden/>
    <w:unhideWhenUsed/>
    <w:rsid w:val="00AB1A73"/>
    <w:pPr>
      <w:spacing w:after="0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mentoMdio1-nfase1">
    <w:name w:val="Medium Shading 1 Accent 1"/>
    <w:basedOn w:val="Tabelanormal"/>
    <w:uiPriority w:val="63"/>
    <w:semiHidden/>
    <w:unhideWhenUsed/>
    <w:rsid w:val="00AB1A73"/>
    <w:pPr>
      <w:spacing w:after="0"/>
    </w:pPr>
    <w:tblPr>
      <w:tblStyleRowBandSize w:val="1"/>
      <w:tblStyleColBandSize w:val="1"/>
      <w:tblBorders>
        <w:top w:val="single" w:sz="8" w:space="0" w:color="7295D2" w:themeColor="accent1" w:themeTint="BF"/>
        <w:left w:val="single" w:sz="8" w:space="0" w:color="7295D2" w:themeColor="accent1" w:themeTint="BF"/>
        <w:bottom w:val="single" w:sz="8" w:space="0" w:color="7295D2" w:themeColor="accent1" w:themeTint="BF"/>
        <w:right w:val="single" w:sz="8" w:space="0" w:color="7295D2" w:themeColor="accent1" w:themeTint="BF"/>
        <w:insideH w:val="single" w:sz="8" w:space="0" w:color="7295D2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295D2" w:themeColor="accent1" w:themeTint="BF"/>
          <w:left w:val="single" w:sz="8" w:space="0" w:color="7295D2" w:themeColor="accent1" w:themeTint="BF"/>
          <w:bottom w:val="single" w:sz="8" w:space="0" w:color="7295D2" w:themeColor="accent1" w:themeTint="BF"/>
          <w:right w:val="single" w:sz="8" w:space="0" w:color="7295D2" w:themeColor="accent1" w:themeTint="BF"/>
          <w:insideH w:val="nil"/>
          <w:insideV w:val="nil"/>
        </w:tcBorders>
        <w:shd w:val="clear" w:color="auto" w:fill="4472C4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295D2" w:themeColor="accent1" w:themeTint="BF"/>
          <w:left w:val="single" w:sz="8" w:space="0" w:color="7295D2" w:themeColor="accent1" w:themeTint="BF"/>
          <w:bottom w:val="single" w:sz="8" w:space="0" w:color="7295D2" w:themeColor="accent1" w:themeTint="BF"/>
          <w:right w:val="single" w:sz="8" w:space="0" w:color="7295D2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0DBF0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0DBF0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mentoMdio1-nfase2">
    <w:name w:val="Medium Shading 1 Accent 2"/>
    <w:basedOn w:val="Tabelanormal"/>
    <w:uiPriority w:val="63"/>
    <w:semiHidden/>
    <w:unhideWhenUsed/>
    <w:rsid w:val="00AB1A73"/>
    <w:pPr>
      <w:spacing w:after="0"/>
    </w:pPr>
    <w:tblPr>
      <w:tblStyleRowBandSize w:val="1"/>
      <w:tblStyleColBandSize w:val="1"/>
      <w:tblBorders>
        <w:top w:val="single" w:sz="8" w:space="0" w:color="F19D64" w:themeColor="accent2" w:themeTint="BF"/>
        <w:left w:val="single" w:sz="8" w:space="0" w:color="F19D64" w:themeColor="accent2" w:themeTint="BF"/>
        <w:bottom w:val="single" w:sz="8" w:space="0" w:color="F19D64" w:themeColor="accent2" w:themeTint="BF"/>
        <w:right w:val="single" w:sz="8" w:space="0" w:color="F19D64" w:themeColor="accent2" w:themeTint="BF"/>
        <w:insideH w:val="single" w:sz="8" w:space="0" w:color="F19D64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19D64" w:themeColor="accent2" w:themeTint="BF"/>
          <w:left w:val="single" w:sz="8" w:space="0" w:color="F19D64" w:themeColor="accent2" w:themeTint="BF"/>
          <w:bottom w:val="single" w:sz="8" w:space="0" w:color="F19D64" w:themeColor="accent2" w:themeTint="BF"/>
          <w:right w:val="single" w:sz="8" w:space="0" w:color="F19D64" w:themeColor="accent2" w:themeTint="BF"/>
          <w:insideH w:val="nil"/>
          <w:insideV w:val="nil"/>
        </w:tcBorders>
        <w:shd w:val="clear" w:color="auto" w:fill="ED7D31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19D64" w:themeColor="accent2" w:themeTint="BF"/>
          <w:left w:val="single" w:sz="8" w:space="0" w:color="F19D64" w:themeColor="accent2" w:themeTint="BF"/>
          <w:bottom w:val="single" w:sz="8" w:space="0" w:color="F19D64" w:themeColor="accent2" w:themeTint="BF"/>
          <w:right w:val="single" w:sz="8" w:space="0" w:color="F19D64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DECB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ADECB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mentoMdio1-nfase3">
    <w:name w:val="Medium Shading 1 Accent 3"/>
    <w:basedOn w:val="Tabelanormal"/>
    <w:uiPriority w:val="63"/>
    <w:semiHidden/>
    <w:unhideWhenUsed/>
    <w:rsid w:val="00AB1A73"/>
    <w:pPr>
      <w:spacing w:after="0"/>
    </w:pPr>
    <w:tblPr>
      <w:tblStyleRowBandSize w:val="1"/>
      <w:tblStyleColBandSize w:val="1"/>
      <w:tblBorders>
        <w:top w:val="single" w:sz="8" w:space="0" w:color="BBBBBB" w:themeColor="accent3" w:themeTint="BF"/>
        <w:left w:val="single" w:sz="8" w:space="0" w:color="BBBBBB" w:themeColor="accent3" w:themeTint="BF"/>
        <w:bottom w:val="single" w:sz="8" w:space="0" w:color="BBBBBB" w:themeColor="accent3" w:themeTint="BF"/>
        <w:right w:val="single" w:sz="8" w:space="0" w:color="BBBBBB" w:themeColor="accent3" w:themeTint="BF"/>
        <w:insideH w:val="single" w:sz="8" w:space="0" w:color="BBBBBB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BBBBB" w:themeColor="accent3" w:themeTint="BF"/>
          <w:left w:val="single" w:sz="8" w:space="0" w:color="BBBBBB" w:themeColor="accent3" w:themeTint="BF"/>
          <w:bottom w:val="single" w:sz="8" w:space="0" w:color="BBBBBB" w:themeColor="accent3" w:themeTint="BF"/>
          <w:right w:val="single" w:sz="8" w:space="0" w:color="BBBBBB" w:themeColor="accent3" w:themeTint="BF"/>
          <w:insideH w:val="nil"/>
          <w:insideV w:val="nil"/>
        </w:tcBorders>
        <w:shd w:val="clear" w:color="auto" w:fill="A5A5A5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BBBBB" w:themeColor="accent3" w:themeTint="BF"/>
          <w:left w:val="single" w:sz="8" w:space="0" w:color="BBBBBB" w:themeColor="accent3" w:themeTint="BF"/>
          <w:bottom w:val="single" w:sz="8" w:space="0" w:color="BBBBBB" w:themeColor="accent3" w:themeTint="BF"/>
          <w:right w:val="single" w:sz="8" w:space="0" w:color="BBBBBB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8E8E8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8E8E8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mentoMdio1-nfase4">
    <w:name w:val="Medium Shading 1 Accent 4"/>
    <w:basedOn w:val="Tabelanormal"/>
    <w:uiPriority w:val="63"/>
    <w:semiHidden/>
    <w:unhideWhenUsed/>
    <w:rsid w:val="00AB1A73"/>
    <w:pPr>
      <w:spacing w:after="0"/>
    </w:pPr>
    <w:tblPr>
      <w:tblStyleRowBandSize w:val="1"/>
      <w:tblStyleColBandSize w:val="1"/>
      <w:tblBorders>
        <w:top w:val="single" w:sz="8" w:space="0" w:color="FFCF40" w:themeColor="accent4" w:themeTint="BF"/>
        <w:left w:val="single" w:sz="8" w:space="0" w:color="FFCF40" w:themeColor="accent4" w:themeTint="BF"/>
        <w:bottom w:val="single" w:sz="8" w:space="0" w:color="FFCF40" w:themeColor="accent4" w:themeTint="BF"/>
        <w:right w:val="single" w:sz="8" w:space="0" w:color="FFCF40" w:themeColor="accent4" w:themeTint="BF"/>
        <w:insideH w:val="single" w:sz="8" w:space="0" w:color="FFCF40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FCF40" w:themeColor="accent4" w:themeTint="BF"/>
          <w:left w:val="single" w:sz="8" w:space="0" w:color="FFCF40" w:themeColor="accent4" w:themeTint="BF"/>
          <w:bottom w:val="single" w:sz="8" w:space="0" w:color="FFCF40" w:themeColor="accent4" w:themeTint="BF"/>
          <w:right w:val="single" w:sz="8" w:space="0" w:color="FFCF40" w:themeColor="accent4" w:themeTint="BF"/>
          <w:insideH w:val="nil"/>
          <w:insideV w:val="nil"/>
        </w:tcBorders>
        <w:shd w:val="clear" w:color="auto" w:fill="FFC000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FCF40" w:themeColor="accent4" w:themeTint="BF"/>
          <w:left w:val="single" w:sz="8" w:space="0" w:color="FFCF40" w:themeColor="accent4" w:themeTint="BF"/>
          <w:bottom w:val="single" w:sz="8" w:space="0" w:color="FFCF40" w:themeColor="accent4" w:themeTint="BF"/>
          <w:right w:val="single" w:sz="8" w:space="0" w:color="FFCF40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EFC0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FEFC0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mentoMdio1-nfase5">
    <w:name w:val="Medium Shading 1 Accent 5"/>
    <w:basedOn w:val="Tabelanormal"/>
    <w:uiPriority w:val="63"/>
    <w:semiHidden/>
    <w:unhideWhenUsed/>
    <w:rsid w:val="00AB1A73"/>
    <w:pPr>
      <w:spacing w:after="0"/>
    </w:pPr>
    <w:tblPr>
      <w:tblStyleRowBandSize w:val="1"/>
      <w:tblStyleColBandSize w:val="1"/>
      <w:tblBorders>
        <w:top w:val="single" w:sz="8" w:space="0" w:color="84B3DF" w:themeColor="accent5" w:themeTint="BF"/>
        <w:left w:val="single" w:sz="8" w:space="0" w:color="84B3DF" w:themeColor="accent5" w:themeTint="BF"/>
        <w:bottom w:val="single" w:sz="8" w:space="0" w:color="84B3DF" w:themeColor="accent5" w:themeTint="BF"/>
        <w:right w:val="single" w:sz="8" w:space="0" w:color="84B3DF" w:themeColor="accent5" w:themeTint="BF"/>
        <w:insideH w:val="single" w:sz="8" w:space="0" w:color="84B3DF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84B3DF" w:themeColor="accent5" w:themeTint="BF"/>
          <w:left w:val="single" w:sz="8" w:space="0" w:color="84B3DF" w:themeColor="accent5" w:themeTint="BF"/>
          <w:bottom w:val="single" w:sz="8" w:space="0" w:color="84B3DF" w:themeColor="accent5" w:themeTint="BF"/>
          <w:right w:val="single" w:sz="8" w:space="0" w:color="84B3DF" w:themeColor="accent5" w:themeTint="BF"/>
          <w:insideH w:val="nil"/>
          <w:insideV w:val="nil"/>
        </w:tcBorders>
        <w:shd w:val="clear" w:color="auto" w:fill="5B9BD5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4B3DF" w:themeColor="accent5" w:themeTint="BF"/>
          <w:left w:val="single" w:sz="8" w:space="0" w:color="84B3DF" w:themeColor="accent5" w:themeTint="BF"/>
          <w:bottom w:val="single" w:sz="8" w:space="0" w:color="84B3DF" w:themeColor="accent5" w:themeTint="BF"/>
          <w:right w:val="single" w:sz="8" w:space="0" w:color="84B3DF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6E6F4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6E6F4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mentoMdio1-nfase6">
    <w:name w:val="Medium Shading 1 Accent 6"/>
    <w:basedOn w:val="Tabelanormal"/>
    <w:uiPriority w:val="63"/>
    <w:semiHidden/>
    <w:unhideWhenUsed/>
    <w:rsid w:val="00AB1A73"/>
    <w:pPr>
      <w:spacing w:after="0"/>
    </w:pPr>
    <w:tblPr>
      <w:tblStyleRowBandSize w:val="1"/>
      <w:tblStyleColBandSize w:val="1"/>
      <w:tblBorders>
        <w:top w:val="single" w:sz="8" w:space="0" w:color="93C571" w:themeColor="accent6" w:themeTint="BF"/>
        <w:left w:val="single" w:sz="8" w:space="0" w:color="93C571" w:themeColor="accent6" w:themeTint="BF"/>
        <w:bottom w:val="single" w:sz="8" w:space="0" w:color="93C571" w:themeColor="accent6" w:themeTint="BF"/>
        <w:right w:val="single" w:sz="8" w:space="0" w:color="93C571" w:themeColor="accent6" w:themeTint="BF"/>
        <w:insideH w:val="single" w:sz="8" w:space="0" w:color="93C571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3C571" w:themeColor="accent6" w:themeTint="BF"/>
          <w:left w:val="single" w:sz="8" w:space="0" w:color="93C571" w:themeColor="accent6" w:themeTint="BF"/>
          <w:bottom w:val="single" w:sz="8" w:space="0" w:color="93C571" w:themeColor="accent6" w:themeTint="BF"/>
          <w:right w:val="single" w:sz="8" w:space="0" w:color="93C571" w:themeColor="accent6" w:themeTint="BF"/>
          <w:insideH w:val="nil"/>
          <w:insideV w:val="nil"/>
        </w:tcBorders>
        <w:shd w:val="clear" w:color="auto" w:fill="70AD47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3C571" w:themeColor="accent6" w:themeTint="BF"/>
          <w:left w:val="single" w:sz="8" w:space="0" w:color="93C571" w:themeColor="accent6" w:themeTint="BF"/>
          <w:bottom w:val="single" w:sz="8" w:space="0" w:color="93C571" w:themeColor="accent6" w:themeTint="BF"/>
          <w:right w:val="single" w:sz="8" w:space="0" w:color="93C571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B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BEB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mentoMdio2">
    <w:name w:val="Medium Shading 2"/>
    <w:basedOn w:val="Tabelanormal"/>
    <w:uiPriority w:val="64"/>
    <w:semiHidden/>
    <w:unhideWhenUsed/>
    <w:rsid w:val="00AB1A73"/>
    <w:pPr>
      <w:spacing w:after="0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SombreamentoMdio2-nfase1">
    <w:name w:val="Medium Shading 2 Accent 1"/>
    <w:basedOn w:val="Tabelanormal"/>
    <w:uiPriority w:val="64"/>
    <w:semiHidden/>
    <w:unhideWhenUsed/>
    <w:rsid w:val="00AB1A73"/>
    <w:pPr>
      <w:spacing w:after="0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472C4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472C4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472C4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SombreamentoMdio2-nfase2">
    <w:name w:val="Medium Shading 2 Accent 2"/>
    <w:basedOn w:val="Tabelanormal"/>
    <w:uiPriority w:val="64"/>
    <w:semiHidden/>
    <w:unhideWhenUsed/>
    <w:rsid w:val="00AB1A73"/>
    <w:pPr>
      <w:spacing w:after="0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D7D31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D7D31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ED7D31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SombreamentoMdio2-nfase3">
    <w:name w:val="Medium Shading 2 Accent 3"/>
    <w:basedOn w:val="Tabelanormal"/>
    <w:uiPriority w:val="64"/>
    <w:semiHidden/>
    <w:unhideWhenUsed/>
    <w:rsid w:val="00AB1A73"/>
    <w:pPr>
      <w:spacing w:after="0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A5A5A5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5A5A5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A5A5A5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SombreamentoMdio2-nfase4">
    <w:name w:val="Medium Shading 2 Accent 4"/>
    <w:basedOn w:val="Tabelanormal"/>
    <w:uiPriority w:val="64"/>
    <w:semiHidden/>
    <w:unhideWhenUsed/>
    <w:rsid w:val="00AB1A73"/>
    <w:pPr>
      <w:spacing w:after="0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C000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C000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FC000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SombreamentoMdio2-nfase5">
    <w:name w:val="Medium Shading 2 Accent 5"/>
    <w:basedOn w:val="Tabelanormal"/>
    <w:uiPriority w:val="64"/>
    <w:semiHidden/>
    <w:unhideWhenUsed/>
    <w:rsid w:val="00AB1A73"/>
    <w:pPr>
      <w:spacing w:after="0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5B9BD5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B9BD5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5B9BD5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SombreamentoMdio2-nfase6">
    <w:name w:val="Medium Shading 2 Accent 6"/>
    <w:basedOn w:val="Tabelanormal"/>
    <w:uiPriority w:val="64"/>
    <w:semiHidden/>
    <w:unhideWhenUsed/>
    <w:rsid w:val="00AB1A73"/>
    <w:pPr>
      <w:spacing w:after="0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70AD47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0AD47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70AD47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GradeMdia1">
    <w:name w:val="Medium Grid 1"/>
    <w:basedOn w:val="Tabelanormal"/>
    <w:uiPriority w:val="67"/>
    <w:semiHidden/>
    <w:unhideWhenUsed/>
    <w:rsid w:val="00AB1A73"/>
    <w:pPr>
      <w:spacing w:after="0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GradeMdia1-nfase1">
    <w:name w:val="Medium Grid 1 Accent 1"/>
    <w:basedOn w:val="Tabelanormal"/>
    <w:uiPriority w:val="67"/>
    <w:semiHidden/>
    <w:unhideWhenUsed/>
    <w:rsid w:val="00AB1A73"/>
    <w:pPr>
      <w:spacing w:after="0"/>
    </w:pPr>
    <w:tblPr>
      <w:tblStyleRowBandSize w:val="1"/>
      <w:tblStyleColBandSize w:val="1"/>
      <w:tblBorders>
        <w:top w:val="single" w:sz="8" w:space="0" w:color="7295D2" w:themeColor="accent1" w:themeTint="BF"/>
        <w:left w:val="single" w:sz="8" w:space="0" w:color="7295D2" w:themeColor="accent1" w:themeTint="BF"/>
        <w:bottom w:val="single" w:sz="8" w:space="0" w:color="7295D2" w:themeColor="accent1" w:themeTint="BF"/>
        <w:right w:val="single" w:sz="8" w:space="0" w:color="7295D2" w:themeColor="accent1" w:themeTint="BF"/>
        <w:insideH w:val="single" w:sz="8" w:space="0" w:color="7295D2" w:themeColor="accent1" w:themeTint="BF"/>
        <w:insideV w:val="single" w:sz="8" w:space="0" w:color="7295D2" w:themeColor="accent1" w:themeTint="BF"/>
      </w:tblBorders>
    </w:tblPr>
    <w:tcPr>
      <w:shd w:val="clear" w:color="auto" w:fill="D0DBF0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295D2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1B8E1" w:themeFill="accent1" w:themeFillTint="7F"/>
      </w:tcPr>
    </w:tblStylePr>
    <w:tblStylePr w:type="band1Horz">
      <w:tblPr/>
      <w:tcPr>
        <w:shd w:val="clear" w:color="auto" w:fill="A1B8E1" w:themeFill="accent1" w:themeFillTint="7F"/>
      </w:tcPr>
    </w:tblStylePr>
  </w:style>
  <w:style w:type="table" w:styleId="GradeMdia1-nfase2">
    <w:name w:val="Medium Grid 1 Accent 2"/>
    <w:basedOn w:val="Tabelanormal"/>
    <w:uiPriority w:val="67"/>
    <w:semiHidden/>
    <w:unhideWhenUsed/>
    <w:rsid w:val="00AB1A73"/>
    <w:pPr>
      <w:spacing w:after="0"/>
    </w:pPr>
    <w:tblPr>
      <w:tblStyleRowBandSize w:val="1"/>
      <w:tblStyleColBandSize w:val="1"/>
      <w:tblBorders>
        <w:top w:val="single" w:sz="8" w:space="0" w:color="F19D64" w:themeColor="accent2" w:themeTint="BF"/>
        <w:left w:val="single" w:sz="8" w:space="0" w:color="F19D64" w:themeColor="accent2" w:themeTint="BF"/>
        <w:bottom w:val="single" w:sz="8" w:space="0" w:color="F19D64" w:themeColor="accent2" w:themeTint="BF"/>
        <w:right w:val="single" w:sz="8" w:space="0" w:color="F19D64" w:themeColor="accent2" w:themeTint="BF"/>
        <w:insideH w:val="single" w:sz="8" w:space="0" w:color="F19D64" w:themeColor="accent2" w:themeTint="BF"/>
        <w:insideV w:val="single" w:sz="8" w:space="0" w:color="F19D64" w:themeColor="accent2" w:themeTint="BF"/>
      </w:tblBorders>
    </w:tblPr>
    <w:tcPr>
      <w:shd w:val="clear" w:color="auto" w:fill="FADECB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19D64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6BE98" w:themeFill="accent2" w:themeFillTint="7F"/>
      </w:tcPr>
    </w:tblStylePr>
    <w:tblStylePr w:type="band1Horz">
      <w:tblPr/>
      <w:tcPr>
        <w:shd w:val="clear" w:color="auto" w:fill="F6BE98" w:themeFill="accent2" w:themeFillTint="7F"/>
      </w:tcPr>
    </w:tblStylePr>
  </w:style>
  <w:style w:type="table" w:styleId="GradeMdia1-nfase3">
    <w:name w:val="Medium Grid 1 Accent 3"/>
    <w:basedOn w:val="Tabelanormal"/>
    <w:uiPriority w:val="67"/>
    <w:semiHidden/>
    <w:unhideWhenUsed/>
    <w:rsid w:val="00AB1A73"/>
    <w:pPr>
      <w:spacing w:after="0"/>
    </w:pPr>
    <w:tblPr>
      <w:tblStyleRowBandSize w:val="1"/>
      <w:tblStyleColBandSize w:val="1"/>
      <w:tblBorders>
        <w:top w:val="single" w:sz="8" w:space="0" w:color="BBBBBB" w:themeColor="accent3" w:themeTint="BF"/>
        <w:left w:val="single" w:sz="8" w:space="0" w:color="BBBBBB" w:themeColor="accent3" w:themeTint="BF"/>
        <w:bottom w:val="single" w:sz="8" w:space="0" w:color="BBBBBB" w:themeColor="accent3" w:themeTint="BF"/>
        <w:right w:val="single" w:sz="8" w:space="0" w:color="BBBBBB" w:themeColor="accent3" w:themeTint="BF"/>
        <w:insideH w:val="single" w:sz="8" w:space="0" w:color="BBBBBB" w:themeColor="accent3" w:themeTint="BF"/>
        <w:insideV w:val="single" w:sz="8" w:space="0" w:color="BBBBBB" w:themeColor="accent3" w:themeTint="BF"/>
      </w:tblBorders>
    </w:tblPr>
    <w:tcPr>
      <w:shd w:val="clear" w:color="auto" w:fill="E8E8E8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BBBBB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D2D2" w:themeFill="accent3" w:themeFillTint="7F"/>
      </w:tcPr>
    </w:tblStylePr>
    <w:tblStylePr w:type="band1Horz">
      <w:tblPr/>
      <w:tcPr>
        <w:shd w:val="clear" w:color="auto" w:fill="D2D2D2" w:themeFill="accent3" w:themeFillTint="7F"/>
      </w:tcPr>
    </w:tblStylePr>
  </w:style>
  <w:style w:type="table" w:styleId="GradeMdia1-nfase4">
    <w:name w:val="Medium Grid 1 Accent 4"/>
    <w:basedOn w:val="Tabelanormal"/>
    <w:uiPriority w:val="67"/>
    <w:semiHidden/>
    <w:unhideWhenUsed/>
    <w:rsid w:val="00AB1A73"/>
    <w:pPr>
      <w:spacing w:after="0"/>
    </w:pPr>
    <w:tblPr>
      <w:tblStyleRowBandSize w:val="1"/>
      <w:tblStyleColBandSize w:val="1"/>
      <w:tblBorders>
        <w:top w:val="single" w:sz="8" w:space="0" w:color="FFCF40" w:themeColor="accent4" w:themeTint="BF"/>
        <w:left w:val="single" w:sz="8" w:space="0" w:color="FFCF40" w:themeColor="accent4" w:themeTint="BF"/>
        <w:bottom w:val="single" w:sz="8" w:space="0" w:color="FFCF40" w:themeColor="accent4" w:themeTint="BF"/>
        <w:right w:val="single" w:sz="8" w:space="0" w:color="FFCF40" w:themeColor="accent4" w:themeTint="BF"/>
        <w:insideH w:val="single" w:sz="8" w:space="0" w:color="FFCF40" w:themeColor="accent4" w:themeTint="BF"/>
        <w:insideV w:val="single" w:sz="8" w:space="0" w:color="FFCF40" w:themeColor="accent4" w:themeTint="BF"/>
      </w:tblBorders>
    </w:tblPr>
    <w:tcPr>
      <w:shd w:val="clear" w:color="auto" w:fill="FFEFC0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FCF40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DF80" w:themeFill="accent4" w:themeFillTint="7F"/>
      </w:tcPr>
    </w:tblStylePr>
    <w:tblStylePr w:type="band1Horz">
      <w:tblPr/>
      <w:tcPr>
        <w:shd w:val="clear" w:color="auto" w:fill="FFDF80" w:themeFill="accent4" w:themeFillTint="7F"/>
      </w:tcPr>
    </w:tblStylePr>
  </w:style>
  <w:style w:type="table" w:styleId="GradeMdia1-nfase5">
    <w:name w:val="Medium Grid 1 Accent 5"/>
    <w:basedOn w:val="Tabelanormal"/>
    <w:uiPriority w:val="67"/>
    <w:semiHidden/>
    <w:unhideWhenUsed/>
    <w:rsid w:val="00AB1A73"/>
    <w:pPr>
      <w:spacing w:after="0"/>
    </w:pPr>
    <w:tblPr>
      <w:tblStyleRowBandSize w:val="1"/>
      <w:tblStyleColBandSize w:val="1"/>
      <w:tblBorders>
        <w:top w:val="single" w:sz="8" w:space="0" w:color="84B3DF" w:themeColor="accent5" w:themeTint="BF"/>
        <w:left w:val="single" w:sz="8" w:space="0" w:color="84B3DF" w:themeColor="accent5" w:themeTint="BF"/>
        <w:bottom w:val="single" w:sz="8" w:space="0" w:color="84B3DF" w:themeColor="accent5" w:themeTint="BF"/>
        <w:right w:val="single" w:sz="8" w:space="0" w:color="84B3DF" w:themeColor="accent5" w:themeTint="BF"/>
        <w:insideH w:val="single" w:sz="8" w:space="0" w:color="84B3DF" w:themeColor="accent5" w:themeTint="BF"/>
        <w:insideV w:val="single" w:sz="8" w:space="0" w:color="84B3DF" w:themeColor="accent5" w:themeTint="BF"/>
      </w:tblBorders>
    </w:tblPr>
    <w:tcPr>
      <w:shd w:val="clear" w:color="auto" w:fill="D6E6F4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84B3DF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DCCEA" w:themeFill="accent5" w:themeFillTint="7F"/>
      </w:tcPr>
    </w:tblStylePr>
    <w:tblStylePr w:type="band1Horz">
      <w:tblPr/>
      <w:tcPr>
        <w:shd w:val="clear" w:color="auto" w:fill="ADCCEA" w:themeFill="accent5" w:themeFillTint="7F"/>
      </w:tcPr>
    </w:tblStylePr>
  </w:style>
  <w:style w:type="table" w:styleId="GradeMdia1-nfase6">
    <w:name w:val="Medium Grid 1 Accent 6"/>
    <w:basedOn w:val="Tabelanormal"/>
    <w:uiPriority w:val="67"/>
    <w:semiHidden/>
    <w:unhideWhenUsed/>
    <w:rsid w:val="00AB1A73"/>
    <w:pPr>
      <w:spacing w:after="0"/>
    </w:pPr>
    <w:tblPr>
      <w:tblStyleRowBandSize w:val="1"/>
      <w:tblStyleColBandSize w:val="1"/>
      <w:tblBorders>
        <w:top w:val="single" w:sz="8" w:space="0" w:color="93C571" w:themeColor="accent6" w:themeTint="BF"/>
        <w:left w:val="single" w:sz="8" w:space="0" w:color="93C571" w:themeColor="accent6" w:themeTint="BF"/>
        <w:bottom w:val="single" w:sz="8" w:space="0" w:color="93C571" w:themeColor="accent6" w:themeTint="BF"/>
        <w:right w:val="single" w:sz="8" w:space="0" w:color="93C571" w:themeColor="accent6" w:themeTint="BF"/>
        <w:insideH w:val="single" w:sz="8" w:space="0" w:color="93C571" w:themeColor="accent6" w:themeTint="BF"/>
        <w:insideV w:val="single" w:sz="8" w:space="0" w:color="93C571" w:themeColor="accent6" w:themeTint="BF"/>
      </w:tblBorders>
    </w:tblPr>
    <w:tcPr>
      <w:shd w:val="clear" w:color="auto" w:fill="DBEB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3C571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7D8A0" w:themeFill="accent6" w:themeFillTint="7F"/>
      </w:tcPr>
    </w:tblStylePr>
    <w:tblStylePr w:type="band1Horz">
      <w:tblPr/>
      <w:tcPr>
        <w:shd w:val="clear" w:color="auto" w:fill="B7D8A0" w:themeFill="accent6" w:themeFillTint="7F"/>
      </w:tcPr>
    </w:tblStylePr>
  </w:style>
  <w:style w:type="table" w:styleId="GradeMdia2">
    <w:name w:val="Medium Grid 2"/>
    <w:basedOn w:val="Tabelanormal"/>
    <w:uiPriority w:val="68"/>
    <w:semiHidden/>
    <w:unhideWhenUsed/>
    <w:rsid w:val="00AB1A73"/>
    <w:pPr>
      <w:spacing w:after="0"/>
    </w:pPr>
    <w:rPr>
      <w:rFonts w:ascii="Calibri Light" w:eastAsiaTheme="majorEastAsia" w:hAnsi="Calibri Light" w:cs="Calibri Light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adeMdia2-nfase1">
    <w:name w:val="Medium Grid 2 Accent 1"/>
    <w:basedOn w:val="Tabelanormal"/>
    <w:uiPriority w:val="68"/>
    <w:semiHidden/>
    <w:unhideWhenUsed/>
    <w:rsid w:val="00AB1A73"/>
    <w:pPr>
      <w:spacing w:after="0"/>
    </w:pPr>
    <w:rPr>
      <w:rFonts w:ascii="Calibri Light" w:eastAsiaTheme="majorEastAsia" w:hAnsi="Calibri Light" w:cs="Calibri Light"/>
      <w:color w:val="000000" w:themeColor="text1"/>
    </w:rPr>
    <w:tblPr>
      <w:tblStyleRowBandSize w:val="1"/>
      <w:tblStyleColBandSize w:val="1"/>
      <w:tblBorders>
        <w:top w:val="single" w:sz="8" w:space="0" w:color="4472C4" w:themeColor="accent1"/>
        <w:left w:val="single" w:sz="8" w:space="0" w:color="4472C4" w:themeColor="accent1"/>
        <w:bottom w:val="single" w:sz="8" w:space="0" w:color="4472C4" w:themeColor="accent1"/>
        <w:right w:val="single" w:sz="8" w:space="0" w:color="4472C4" w:themeColor="accent1"/>
        <w:insideH w:val="single" w:sz="8" w:space="0" w:color="4472C4" w:themeColor="accent1"/>
        <w:insideV w:val="single" w:sz="8" w:space="0" w:color="4472C4" w:themeColor="accent1"/>
      </w:tblBorders>
    </w:tblPr>
    <w:tcPr>
      <w:shd w:val="clear" w:color="auto" w:fill="D0DBF0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CF1F9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9E2F3" w:themeFill="accent1" w:themeFillTint="33"/>
      </w:tcPr>
    </w:tblStylePr>
    <w:tblStylePr w:type="band1Vert">
      <w:tblPr/>
      <w:tcPr>
        <w:shd w:val="clear" w:color="auto" w:fill="A1B8E1" w:themeFill="accent1" w:themeFillTint="7F"/>
      </w:tcPr>
    </w:tblStylePr>
    <w:tblStylePr w:type="band1Horz">
      <w:tblPr/>
      <w:tcPr>
        <w:tcBorders>
          <w:insideH w:val="single" w:sz="6" w:space="0" w:color="4472C4" w:themeColor="accent1"/>
          <w:insideV w:val="single" w:sz="6" w:space="0" w:color="4472C4" w:themeColor="accent1"/>
        </w:tcBorders>
        <w:shd w:val="clear" w:color="auto" w:fill="A1B8E1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adeMdia2-nfase2">
    <w:name w:val="Medium Grid 2 Accent 2"/>
    <w:basedOn w:val="Tabelanormal"/>
    <w:uiPriority w:val="68"/>
    <w:semiHidden/>
    <w:unhideWhenUsed/>
    <w:rsid w:val="00AB1A73"/>
    <w:pPr>
      <w:spacing w:after="0"/>
    </w:pPr>
    <w:rPr>
      <w:rFonts w:ascii="Calibri Light" w:eastAsiaTheme="majorEastAsia" w:hAnsi="Calibri Light" w:cs="Calibri Light"/>
      <w:color w:val="000000" w:themeColor="text1"/>
    </w:rPr>
    <w:tblPr>
      <w:tblStyleRowBandSize w:val="1"/>
      <w:tblStyleColBandSize w:val="1"/>
      <w:tblBorders>
        <w:top w:val="single" w:sz="8" w:space="0" w:color="ED7D31" w:themeColor="accent2"/>
        <w:left w:val="single" w:sz="8" w:space="0" w:color="ED7D31" w:themeColor="accent2"/>
        <w:bottom w:val="single" w:sz="8" w:space="0" w:color="ED7D31" w:themeColor="accent2"/>
        <w:right w:val="single" w:sz="8" w:space="0" w:color="ED7D31" w:themeColor="accent2"/>
        <w:insideH w:val="single" w:sz="8" w:space="0" w:color="ED7D31" w:themeColor="accent2"/>
        <w:insideV w:val="single" w:sz="8" w:space="0" w:color="ED7D31" w:themeColor="accent2"/>
      </w:tblBorders>
    </w:tblPr>
    <w:tcPr>
      <w:shd w:val="clear" w:color="auto" w:fill="FADECB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DF2EA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E4D5" w:themeFill="accent2" w:themeFillTint="33"/>
      </w:tcPr>
    </w:tblStylePr>
    <w:tblStylePr w:type="band1Vert">
      <w:tblPr/>
      <w:tcPr>
        <w:shd w:val="clear" w:color="auto" w:fill="F6BE98" w:themeFill="accent2" w:themeFillTint="7F"/>
      </w:tcPr>
    </w:tblStylePr>
    <w:tblStylePr w:type="band1Horz">
      <w:tblPr/>
      <w:tcPr>
        <w:tcBorders>
          <w:insideH w:val="single" w:sz="6" w:space="0" w:color="ED7D31" w:themeColor="accent2"/>
          <w:insideV w:val="single" w:sz="6" w:space="0" w:color="ED7D31" w:themeColor="accent2"/>
        </w:tcBorders>
        <w:shd w:val="clear" w:color="auto" w:fill="F6BE98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adeMdia2-nfase3">
    <w:name w:val="Medium Grid 2 Accent 3"/>
    <w:basedOn w:val="Tabelanormal"/>
    <w:uiPriority w:val="68"/>
    <w:semiHidden/>
    <w:unhideWhenUsed/>
    <w:rsid w:val="00AB1A73"/>
    <w:pPr>
      <w:spacing w:after="0"/>
    </w:pPr>
    <w:rPr>
      <w:rFonts w:ascii="Calibri Light" w:eastAsiaTheme="majorEastAsia" w:hAnsi="Calibri Light" w:cs="Calibri Light"/>
      <w:color w:val="000000" w:themeColor="text1"/>
    </w:rPr>
    <w:tblPr>
      <w:tblStyleRowBandSize w:val="1"/>
      <w:tblStyleColBandSize w:val="1"/>
      <w:tblBorders>
        <w:top w:val="single" w:sz="8" w:space="0" w:color="A5A5A5" w:themeColor="accent3"/>
        <w:left w:val="single" w:sz="8" w:space="0" w:color="A5A5A5" w:themeColor="accent3"/>
        <w:bottom w:val="single" w:sz="8" w:space="0" w:color="A5A5A5" w:themeColor="accent3"/>
        <w:right w:val="single" w:sz="8" w:space="0" w:color="A5A5A5" w:themeColor="accent3"/>
        <w:insideH w:val="single" w:sz="8" w:space="0" w:color="A5A5A5" w:themeColor="accent3"/>
        <w:insideV w:val="single" w:sz="8" w:space="0" w:color="A5A5A5" w:themeColor="accent3"/>
      </w:tblBorders>
    </w:tblPr>
    <w:tcPr>
      <w:shd w:val="clear" w:color="auto" w:fill="E8E8E8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6F6F6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DEDED" w:themeFill="accent3" w:themeFillTint="33"/>
      </w:tcPr>
    </w:tblStylePr>
    <w:tblStylePr w:type="band1Vert">
      <w:tblPr/>
      <w:tcPr>
        <w:shd w:val="clear" w:color="auto" w:fill="D2D2D2" w:themeFill="accent3" w:themeFillTint="7F"/>
      </w:tcPr>
    </w:tblStylePr>
    <w:tblStylePr w:type="band1Horz">
      <w:tblPr/>
      <w:tcPr>
        <w:tcBorders>
          <w:insideH w:val="single" w:sz="6" w:space="0" w:color="A5A5A5" w:themeColor="accent3"/>
          <w:insideV w:val="single" w:sz="6" w:space="0" w:color="A5A5A5" w:themeColor="accent3"/>
        </w:tcBorders>
        <w:shd w:val="clear" w:color="auto" w:fill="D2D2D2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adeMdia2-nfase4">
    <w:name w:val="Medium Grid 2 Accent 4"/>
    <w:basedOn w:val="Tabelanormal"/>
    <w:uiPriority w:val="68"/>
    <w:semiHidden/>
    <w:unhideWhenUsed/>
    <w:rsid w:val="00AB1A73"/>
    <w:pPr>
      <w:spacing w:after="0"/>
    </w:pPr>
    <w:rPr>
      <w:rFonts w:ascii="Calibri Light" w:eastAsiaTheme="majorEastAsia" w:hAnsi="Calibri Light" w:cs="Calibri Light"/>
      <w:color w:val="000000" w:themeColor="text1"/>
    </w:rPr>
    <w:tblPr>
      <w:tblStyleRowBandSize w:val="1"/>
      <w:tblStyleColBandSize w:val="1"/>
      <w:tblBorders>
        <w:top w:val="single" w:sz="8" w:space="0" w:color="FFC000" w:themeColor="accent4"/>
        <w:left w:val="single" w:sz="8" w:space="0" w:color="FFC000" w:themeColor="accent4"/>
        <w:bottom w:val="single" w:sz="8" w:space="0" w:color="FFC000" w:themeColor="accent4"/>
        <w:right w:val="single" w:sz="8" w:space="0" w:color="FFC000" w:themeColor="accent4"/>
        <w:insideH w:val="single" w:sz="8" w:space="0" w:color="FFC000" w:themeColor="accent4"/>
        <w:insideV w:val="single" w:sz="8" w:space="0" w:color="FFC000" w:themeColor="accent4"/>
      </w:tblBorders>
    </w:tblPr>
    <w:tcPr>
      <w:shd w:val="clear" w:color="auto" w:fill="FFEFC0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FF8E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2CC" w:themeFill="accent4" w:themeFillTint="33"/>
      </w:tcPr>
    </w:tblStylePr>
    <w:tblStylePr w:type="band1Vert">
      <w:tblPr/>
      <w:tcPr>
        <w:shd w:val="clear" w:color="auto" w:fill="FFDF80" w:themeFill="accent4" w:themeFillTint="7F"/>
      </w:tcPr>
    </w:tblStylePr>
    <w:tblStylePr w:type="band1Horz">
      <w:tblPr/>
      <w:tcPr>
        <w:tcBorders>
          <w:insideH w:val="single" w:sz="6" w:space="0" w:color="FFC000" w:themeColor="accent4"/>
          <w:insideV w:val="single" w:sz="6" w:space="0" w:color="FFC000" w:themeColor="accent4"/>
        </w:tcBorders>
        <w:shd w:val="clear" w:color="auto" w:fill="FFDF8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adeMdia2-nfase5">
    <w:name w:val="Medium Grid 2 Accent 5"/>
    <w:basedOn w:val="Tabelanormal"/>
    <w:uiPriority w:val="68"/>
    <w:semiHidden/>
    <w:unhideWhenUsed/>
    <w:rsid w:val="00AB1A73"/>
    <w:pPr>
      <w:spacing w:after="0"/>
    </w:pPr>
    <w:rPr>
      <w:rFonts w:ascii="Calibri Light" w:eastAsiaTheme="majorEastAsia" w:hAnsi="Calibri Light" w:cs="Calibri Light"/>
      <w:color w:val="000000" w:themeColor="text1"/>
    </w:rPr>
    <w:tblPr>
      <w:tblStyleRowBandSize w:val="1"/>
      <w:tblStyleColBandSize w:val="1"/>
      <w:tblBorders>
        <w:top w:val="single" w:sz="8" w:space="0" w:color="5B9BD5" w:themeColor="accent5"/>
        <w:left w:val="single" w:sz="8" w:space="0" w:color="5B9BD5" w:themeColor="accent5"/>
        <w:bottom w:val="single" w:sz="8" w:space="0" w:color="5B9BD5" w:themeColor="accent5"/>
        <w:right w:val="single" w:sz="8" w:space="0" w:color="5B9BD5" w:themeColor="accent5"/>
        <w:insideH w:val="single" w:sz="8" w:space="0" w:color="5B9BD5" w:themeColor="accent5"/>
        <w:insideV w:val="single" w:sz="8" w:space="0" w:color="5B9BD5" w:themeColor="accent5"/>
      </w:tblBorders>
    </w:tblPr>
    <w:tcPr>
      <w:shd w:val="clear" w:color="auto" w:fill="D6E6F4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EF5FB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EEAF6" w:themeFill="accent5" w:themeFillTint="33"/>
      </w:tcPr>
    </w:tblStylePr>
    <w:tblStylePr w:type="band1Vert">
      <w:tblPr/>
      <w:tcPr>
        <w:shd w:val="clear" w:color="auto" w:fill="ADCCEA" w:themeFill="accent5" w:themeFillTint="7F"/>
      </w:tcPr>
    </w:tblStylePr>
    <w:tblStylePr w:type="band1Horz">
      <w:tblPr/>
      <w:tcPr>
        <w:tcBorders>
          <w:insideH w:val="single" w:sz="6" w:space="0" w:color="5B9BD5" w:themeColor="accent5"/>
          <w:insideV w:val="single" w:sz="6" w:space="0" w:color="5B9BD5" w:themeColor="accent5"/>
        </w:tcBorders>
        <w:shd w:val="clear" w:color="auto" w:fill="ADCCEA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adeMdia2-nfase6">
    <w:name w:val="Medium Grid 2 Accent 6"/>
    <w:basedOn w:val="Tabelanormal"/>
    <w:uiPriority w:val="68"/>
    <w:semiHidden/>
    <w:unhideWhenUsed/>
    <w:rsid w:val="00AB1A73"/>
    <w:pPr>
      <w:spacing w:after="0"/>
    </w:pPr>
    <w:rPr>
      <w:rFonts w:ascii="Calibri Light" w:eastAsiaTheme="majorEastAsia" w:hAnsi="Calibri Light" w:cs="Calibri Light"/>
      <w:color w:val="000000" w:themeColor="text1"/>
    </w:rPr>
    <w:tblPr>
      <w:tblStyleRowBandSize w:val="1"/>
      <w:tblStyleColBandSize w:val="1"/>
      <w:tblBorders>
        <w:top w:val="single" w:sz="8" w:space="0" w:color="70AD47" w:themeColor="accent6"/>
        <w:left w:val="single" w:sz="8" w:space="0" w:color="70AD47" w:themeColor="accent6"/>
        <w:bottom w:val="single" w:sz="8" w:space="0" w:color="70AD47" w:themeColor="accent6"/>
        <w:right w:val="single" w:sz="8" w:space="0" w:color="70AD47" w:themeColor="accent6"/>
        <w:insideH w:val="single" w:sz="8" w:space="0" w:color="70AD47" w:themeColor="accent6"/>
        <w:insideV w:val="single" w:sz="8" w:space="0" w:color="70AD47" w:themeColor="accent6"/>
      </w:tblBorders>
    </w:tblPr>
    <w:tcPr>
      <w:shd w:val="clear" w:color="auto" w:fill="DBEB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0F7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EFD9" w:themeFill="accent6" w:themeFillTint="33"/>
      </w:tcPr>
    </w:tblStylePr>
    <w:tblStylePr w:type="band1Vert">
      <w:tblPr/>
      <w:tcPr>
        <w:shd w:val="clear" w:color="auto" w:fill="B7D8A0" w:themeFill="accent6" w:themeFillTint="7F"/>
      </w:tcPr>
    </w:tblStylePr>
    <w:tblStylePr w:type="band1Horz">
      <w:tblPr/>
      <w:tcPr>
        <w:tcBorders>
          <w:insideH w:val="single" w:sz="6" w:space="0" w:color="70AD47" w:themeColor="accent6"/>
          <w:insideV w:val="single" w:sz="6" w:space="0" w:color="70AD47" w:themeColor="accent6"/>
        </w:tcBorders>
        <w:shd w:val="clear" w:color="auto" w:fill="B7D8A0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adeMdia3">
    <w:name w:val="Medium Grid 3"/>
    <w:basedOn w:val="Tabelanormal"/>
    <w:uiPriority w:val="69"/>
    <w:semiHidden/>
    <w:unhideWhenUsed/>
    <w:rsid w:val="00AB1A73"/>
    <w:pPr>
      <w:spacing w:after="0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GradeMdia3-nfase1">
    <w:name w:val="Medium Grid 3 Accent 1"/>
    <w:basedOn w:val="Tabelanormal"/>
    <w:uiPriority w:val="69"/>
    <w:semiHidden/>
    <w:unhideWhenUsed/>
    <w:rsid w:val="00AB1A73"/>
    <w:pPr>
      <w:spacing w:after="0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0DBF0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472C4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472C4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472C4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1B8E1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1B8E1" w:themeFill="accent1" w:themeFillTint="7F"/>
      </w:tcPr>
    </w:tblStylePr>
  </w:style>
  <w:style w:type="table" w:styleId="GradeMdia3-nfase2">
    <w:name w:val="Medium Grid 3 Accent 2"/>
    <w:basedOn w:val="Tabelanormal"/>
    <w:uiPriority w:val="69"/>
    <w:semiHidden/>
    <w:unhideWhenUsed/>
    <w:rsid w:val="00AB1A73"/>
    <w:pPr>
      <w:spacing w:after="0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ADECB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D7D31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D7D31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ED7D31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ED7D31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6BE98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6BE98" w:themeFill="accent2" w:themeFillTint="7F"/>
      </w:tcPr>
    </w:tblStylePr>
  </w:style>
  <w:style w:type="table" w:styleId="GradeMdia3-nfase3">
    <w:name w:val="Medium Grid 3 Accent 3"/>
    <w:basedOn w:val="Tabelanormal"/>
    <w:uiPriority w:val="69"/>
    <w:semiHidden/>
    <w:unhideWhenUsed/>
    <w:rsid w:val="00AB1A73"/>
    <w:pPr>
      <w:spacing w:after="0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8E8E8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A5A5A5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A5A5A5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A5A5A5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2D2D2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2D2D2" w:themeFill="accent3" w:themeFillTint="7F"/>
      </w:tcPr>
    </w:tblStylePr>
  </w:style>
  <w:style w:type="table" w:styleId="GradeMdia3-nfase4">
    <w:name w:val="Medium Grid 3 Accent 4"/>
    <w:basedOn w:val="Tabelanormal"/>
    <w:uiPriority w:val="69"/>
    <w:semiHidden/>
    <w:unhideWhenUsed/>
    <w:rsid w:val="00AB1A73"/>
    <w:pPr>
      <w:spacing w:after="0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FEFC0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FC000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FC000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FC000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FC000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FDF8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FDF80" w:themeFill="accent4" w:themeFillTint="7F"/>
      </w:tcPr>
    </w:tblStylePr>
  </w:style>
  <w:style w:type="table" w:styleId="GradeMdia3-nfase5">
    <w:name w:val="Medium Grid 3 Accent 5"/>
    <w:basedOn w:val="Tabelanormal"/>
    <w:uiPriority w:val="69"/>
    <w:semiHidden/>
    <w:unhideWhenUsed/>
    <w:rsid w:val="00AB1A73"/>
    <w:pPr>
      <w:spacing w:after="0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6E6F4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5B9BD5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5B9BD5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5B9BD5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DCCEA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DCCEA" w:themeFill="accent5" w:themeFillTint="7F"/>
      </w:tcPr>
    </w:tblStylePr>
  </w:style>
  <w:style w:type="table" w:styleId="GradeMdia3-nfase6">
    <w:name w:val="Medium Grid 3 Accent 6"/>
    <w:basedOn w:val="Tabelanormal"/>
    <w:uiPriority w:val="69"/>
    <w:semiHidden/>
    <w:unhideWhenUsed/>
    <w:rsid w:val="00AB1A73"/>
    <w:pPr>
      <w:spacing w:after="0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BEB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70AD47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70AD47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70AD47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7D8A0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7D8A0" w:themeFill="accent6" w:themeFillTint="7F"/>
      </w:tcPr>
    </w:tblStylePr>
  </w:style>
  <w:style w:type="paragraph" w:styleId="Bibliografia">
    <w:name w:val="Bibliography"/>
    <w:basedOn w:val="Normal"/>
    <w:next w:val="Normal"/>
    <w:uiPriority w:val="37"/>
    <w:semiHidden/>
    <w:unhideWhenUsed/>
    <w:rsid w:val="00AB1A73"/>
  </w:style>
  <w:style w:type="character" w:styleId="TtulodoLivro">
    <w:name w:val="Book Title"/>
    <w:basedOn w:val="Fontepargpadro"/>
    <w:uiPriority w:val="33"/>
    <w:semiHidden/>
    <w:qFormat/>
    <w:rsid w:val="00AB1A73"/>
    <w:rPr>
      <w:rFonts w:ascii="Calibri" w:hAnsi="Calibri" w:cs="Calibri"/>
      <w:b/>
      <w:bCs/>
      <w:i/>
      <w:iCs/>
      <w:spacing w:val="5"/>
    </w:rPr>
  </w:style>
  <w:style w:type="character" w:styleId="Hashtag">
    <w:name w:val="Hashtag"/>
    <w:basedOn w:val="Fontepargpadro"/>
    <w:uiPriority w:val="99"/>
    <w:semiHidden/>
    <w:unhideWhenUsed/>
    <w:rsid w:val="00AB1A73"/>
    <w:rPr>
      <w:rFonts w:ascii="Calibri" w:hAnsi="Calibri" w:cs="Calibri"/>
      <w:color w:val="2B579A"/>
      <w:shd w:val="clear" w:color="auto" w:fill="E1DFDD"/>
    </w:rPr>
  </w:style>
  <w:style w:type="paragraph" w:styleId="Cabealhodamensagem">
    <w:name w:val="Message Header"/>
    <w:basedOn w:val="Normal"/>
    <w:link w:val="CabealhodamensagemChar"/>
    <w:uiPriority w:val="99"/>
    <w:semiHidden/>
    <w:unhideWhenUsed/>
    <w:rsid w:val="00AB1A73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spacing w:after="0"/>
      <w:ind w:left="1080" w:hanging="1080"/>
    </w:pPr>
    <w:rPr>
      <w:rFonts w:ascii="Calibri Light" w:eastAsiaTheme="majorEastAsia" w:hAnsi="Calibri Light" w:cs="Calibri Light"/>
      <w:sz w:val="24"/>
      <w:szCs w:val="24"/>
    </w:rPr>
  </w:style>
  <w:style w:type="character" w:customStyle="1" w:styleId="CabealhodamensagemChar">
    <w:name w:val="Cabeçalho da mensagem Char"/>
    <w:basedOn w:val="Fontepargpadro"/>
    <w:link w:val="Cabealhodamensagem"/>
    <w:uiPriority w:val="99"/>
    <w:semiHidden/>
    <w:rsid w:val="00AB1A73"/>
    <w:rPr>
      <w:rFonts w:ascii="Calibri Light" w:eastAsiaTheme="majorEastAsia" w:hAnsi="Calibri Light" w:cs="Calibri Light"/>
      <w:sz w:val="24"/>
      <w:szCs w:val="24"/>
      <w:shd w:val="pct20" w:color="auto" w:fill="auto"/>
    </w:rPr>
  </w:style>
  <w:style w:type="table" w:styleId="Tabelaelegante">
    <w:name w:val="Table Elegant"/>
    <w:basedOn w:val="Tabelanormal"/>
    <w:uiPriority w:val="99"/>
    <w:semiHidden/>
    <w:unhideWhenUsed/>
    <w:rsid w:val="00AB1A73"/>
    <w:pPr>
      <w:jc w:val="both"/>
    </w:pPr>
    <w:tblPr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ap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Lista">
    <w:name w:val="List"/>
    <w:basedOn w:val="Normal"/>
    <w:uiPriority w:val="99"/>
    <w:semiHidden/>
    <w:unhideWhenUsed/>
    <w:rsid w:val="00AB1A73"/>
    <w:pPr>
      <w:ind w:left="360" w:hanging="360"/>
      <w:contextualSpacing/>
    </w:pPr>
  </w:style>
  <w:style w:type="paragraph" w:styleId="Lista2">
    <w:name w:val="List 2"/>
    <w:basedOn w:val="Normal"/>
    <w:uiPriority w:val="99"/>
    <w:semiHidden/>
    <w:unhideWhenUsed/>
    <w:rsid w:val="00AB1A73"/>
    <w:pPr>
      <w:ind w:left="720" w:hanging="360"/>
      <w:contextualSpacing/>
    </w:pPr>
  </w:style>
  <w:style w:type="paragraph" w:styleId="Lista3">
    <w:name w:val="List 3"/>
    <w:basedOn w:val="Normal"/>
    <w:uiPriority w:val="99"/>
    <w:semiHidden/>
    <w:unhideWhenUsed/>
    <w:rsid w:val="00AB1A73"/>
    <w:pPr>
      <w:ind w:left="1080" w:hanging="360"/>
      <w:contextualSpacing/>
    </w:pPr>
  </w:style>
  <w:style w:type="paragraph" w:styleId="Lista4">
    <w:name w:val="List 4"/>
    <w:basedOn w:val="Normal"/>
    <w:uiPriority w:val="99"/>
    <w:semiHidden/>
    <w:unhideWhenUsed/>
    <w:rsid w:val="00AB1A73"/>
    <w:pPr>
      <w:ind w:left="1440" w:hanging="360"/>
      <w:contextualSpacing/>
    </w:pPr>
  </w:style>
  <w:style w:type="paragraph" w:styleId="Lista5">
    <w:name w:val="List 5"/>
    <w:basedOn w:val="Normal"/>
    <w:uiPriority w:val="99"/>
    <w:semiHidden/>
    <w:unhideWhenUsed/>
    <w:rsid w:val="00AB1A73"/>
    <w:pPr>
      <w:ind w:left="1800" w:hanging="360"/>
      <w:contextualSpacing/>
    </w:pPr>
  </w:style>
  <w:style w:type="table" w:styleId="Tabelaemlista1">
    <w:name w:val="Table List 1"/>
    <w:basedOn w:val="Tabelanormal"/>
    <w:uiPriority w:val="99"/>
    <w:semiHidden/>
    <w:unhideWhenUsed/>
    <w:rsid w:val="00AB1A73"/>
    <w:pPr>
      <w:jc w:val="both"/>
    </w:pPr>
    <w:tblPr>
      <w:tblStyleRowBandSize w:val="1"/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</w:tblPr>
    <w:tblStylePr w:type="firstRow">
      <w:rPr>
        <w:b/>
        <w:bCs/>
        <w:i/>
        <w:iCs/>
        <w:color w:val="80000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emlista2">
    <w:name w:val="Table List 2"/>
    <w:basedOn w:val="Tabelanormal"/>
    <w:uiPriority w:val="99"/>
    <w:semiHidden/>
    <w:unhideWhenUsed/>
    <w:rsid w:val="00AB1A73"/>
    <w:pPr>
      <w:jc w:val="both"/>
    </w:pPr>
    <w:tblPr>
      <w:tblStyleRowBandSize w:val="2"/>
      <w:tblBorders>
        <w:bottom w:val="single" w:sz="12" w:space="0" w:color="808080"/>
      </w:tblBorders>
    </w:tblPr>
    <w:tblStylePr w:type="firstRow">
      <w:rPr>
        <w:b/>
        <w:b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75" w:color="008080" w:fill="008000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FF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emlista3">
    <w:name w:val="Table List 3"/>
    <w:basedOn w:val="Tabelanormal"/>
    <w:uiPriority w:val="99"/>
    <w:semiHidden/>
    <w:unhideWhenUsed/>
    <w:rsid w:val="00AB1A73"/>
    <w:pPr>
      <w:jc w:val="both"/>
    </w:pPr>
    <w:tblPr>
      <w:tblBorders>
        <w:top w:val="single" w:sz="12" w:space="0" w:color="000000"/>
        <w:bottom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00008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swCell">
      <w:rPr>
        <w:i/>
        <w:iCs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emlista4">
    <w:name w:val="Table List 4"/>
    <w:basedOn w:val="Tabelanormal"/>
    <w:uiPriority w:val="99"/>
    <w:semiHidden/>
    <w:unhideWhenUsed/>
    <w:rsid w:val="00AB1A73"/>
    <w:pPr>
      <w:jc w:val="both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8080" w:fill="FFFFFF"/>
      </w:tcPr>
    </w:tblStylePr>
  </w:style>
  <w:style w:type="table" w:styleId="Tabelaemlista5">
    <w:name w:val="Table List 5"/>
    <w:basedOn w:val="Tabelanormal"/>
    <w:uiPriority w:val="99"/>
    <w:semiHidden/>
    <w:unhideWhenUsed/>
    <w:rsid w:val="00AB1A73"/>
    <w:pPr>
      <w:jc w:val="both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emlista6">
    <w:name w:val="Table List 6"/>
    <w:basedOn w:val="Tabelanormal"/>
    <w:uiPriority w:val="99"/>
    <w:semiHidden/>
    <w:unhideWhenUsed/>
    <w:rsid w:val="00AB1A73"/>
    <w:pPr>
      <w:jc w:val="both"/>
    </w:p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</w:tblBorders>
    </w:tblPr>
    <w:tcPr>
      <w:shd w:val="pct50" w:color="000000" w:fill="FFFFFF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l2br w:val="none" w:sz="0" w:space="0" w:color="auto"/>
          <w:tr2bl w:val="none" w:sz="0" w:space="0" w:color="auto"/>
        </w:tcBorders>
        <w:shd w:val="pct25" w:color="000000" w:fill="FFFFFF"/>
      </w:tcPr>
    </w:tblStylePr>
  </w:style>
  <w:style w:type="table" w:styleId="Tabelaemlista7">
    <w:name w:val="Table List 7"/>
    <w:basedOn w:val="Tabelanormal"/>
    <w:uiPriority w:val="99"/>
    <w:semiHidden/>
    <w:unhideWhenUsed/>
    <w:rsid w:val="00AB1A73"/>
    <w:pPr>
      <w:jc w:val="both"/>
    </w:pPr>
    <w:tblPr>
      <w:tblStyleRowBandSize w:val="1"/>
      <w:tblBorders>
        <w:top w:val="single" w:sz="12" w:space="0" w:color="008000"/>
        <w:left w:val="single" w:sz="6" w:space="0" w:color="008000"/>
        <w:bottom w:val="single" w:sz="12" w:space="0" w:color="008000"/>
        <w:right w:val="single" w:sz="6" w:space="0" w:color="008000"/>
        <w:insideH w:val="single" w:sz="6" w:space="0" w:color="000000"/>
      </w:tblBorders>
    </w:tblPr>
    <w:tblStylePr w:type="firstRow">
      <w:rPr>
        <w:b/>
        <w:bCs/>
      </w:rPr>
      <w:tblPr/>
      <w:tcPr>
        <w:tcBorders>
          <w:bottom w:val="single" w:sz="12" w:space="0" w:color="008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b/>
        <w:bCs/>
      </w:rPr>
      <w:tblPr/>
      <w:tcPr>
        <w:tcBorders>
          <w:top w:val="single" w:sz="12" w:space="0" w:color="008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</w:style>
  <w:style w:type="table" w:styleId="Tabelaemlista8">
    <w:name w:val="Table List 8"/>
    <w:basedOn w:val="Tabelanormal"/>
    <w:uiPriority w:val="99"/>
    <w:semiHidden/>
    <w:unhideWhenUsed/>
    <w:rsid w:val="00AB1A73"/>
    <w:pPr>
      <w:jc w:val="both"/>
    </w:p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V w:val="single" w:sz="6" w:space="0" w:color="00000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FFFF00" w:fill="FFFFFF"/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50" w:color="FF0000" w:fill="FFFFFF"/>
      </w:tcPr>
    </w:tblStylePr>
  </w:style>
  <w:style w:type="paragraph" w:styleId="Listadecontinuao">
    <w:name w:val="List Continue"/>
    <w:basedOn w:val="Normal"/>
    <w:uiPriority w:val="99"/>
    <w:semiHidden/>
    <w:unhideWhenUsed/>
    <w:rsid w:val="00AB1A73"/>
    <w:pPr>
      <w:spacing w:after="120"/>
      <w:ind w:left="360"/>
      <w:contextualSpacing/>
    </w:pPr>
  </w:style>
  <w:style w:type="paragraph" w:styleId="Listadecontinuao2">
    <w:name w:val="List Continue 2"/>
    <w:basedOn w:val="Normal"/>
    <w:uiPriority w:val="99"/>
    <w:semiHidden/>
    <w:unhideWhenUsed/>
    <w:rsid w:val="00AB1A73"/>
    <w:pPr>
      <w:spacing w:after="120"/>
      <w:ind w:left="720"/>
      <w:contextualSpacing/>
    </w:pPr>
  </w:style>
  <w:style w:type="paragraph" w:styleId="Listadecontinuao3">
    <w:name w:val="List Continue 3"/>
    <w:basedOn w:val="Normal"/>
    <w:uiPriority w:val="99"/>
    <w:semiHidden/>
    <w:unhideWhenUsed/>
    <w:rsid w:val="00AB1A73"/>
    <w:pPr>
      <w:spacing w:after="120"/>
      <w:ind w:left="1080"/>
      <w:contextualSpacing/>
    </w:pPr>
  </w:style>
  <w:style w:type="paragraph" w:styleId="Listadecontinuao4">
    <w:name w:val="List Continue 4"/>
    <w:basedOn w:val="Normal"/>
    <w:uiPriority w:val="99"/>
    <w:semiHidden/>
    <w:unhideWhenUsed/>
    <w:rsid w:val="00AB1A73"/>
    <w:pPr>
      <w:spacing w:after="120"/>
      <w:ind w:left="1440"/>
      <w:contextualSpacing/>
    </w:pPr>
  </w:style>
  <w:style w:type="paragraph" w:styleId="Listadecontinuao5">
    <w:name w:val="List Continue 5"/>
    <w:basedOn w:val="Normal"/>
    <w:uiPriority w:val="99"/>
    <w:semiHidden/>
    <w:unhideWhenUsed/>
    <w:rsid w:val="00AB1A73"/>
    <w:pPr>
      <w:spacing w:after="120"/>
      <w:ind w:left="1800"/>
      <w:contextualSpacing/>
    </w:pPr>
  </w:style>
  <w:style w:type="paragraph" w:styleId="Numerada">
    <w:name w:val="List Number"/>
    <w:basedOn w:val="Normal"/>
    <w:uiPriority w:val="99"/>
    <w:semiHidden/>
    <w:unhideWhenUsed/>
    <w:rsid w:val="00AB1A73"/>
    <w:pPr>
      <w:numPr>
        <w:numId w:val="4"/>
      </w:numPr>
      <w:contextualSpacing/>
    </w:pPr>
  </w:style>
  <w:style w:type="paragraph" w:styleId="Numerada2">
    <w:name w:val="List Number 2"/>
    <w:basedOn w:val="Normal"/>
    <w:uiPriority w:val="99"/>
    <w:semiHidden/>
    <w:unhideWhenUsed/>
    <w:rsid w:val="00AB1A73"/>
    <w:pPr>
      <w:numPr>
        <w:numId w:val="5"/>
      </w:numPr>
      <w:contextualSpacing/>
    </w:pPr>
  </w:style>
  <w:style w:type="paragraph" w:styleId="Numerada3">
    <w:name w:val="List Number 3"/>
    <w:basedOn w:val="Normal"/>
    <w:uiPriority w:val="99"/>
    <w:semiHidden/>
    <w:unhideWhenUsed/>
    <w:rsid w:val="00AB1A73"/>
    <w:pPr>
      <w:numPr>
        <w:numId w:val="6"/>
      </w:numPr>
      <w:contextualSpacing/>
    </w:pPr>
  </w:style>
  <w:style w:type="paragraph" w:styleId="Numerada4">
    <w:name w:val="List Number 4"/>
    <w:basedOn w:val="Normal"/>
    <w:uiPriority w:val="99"/>
    <w:semiHidden/>
    <w:unhideWhenUsed/>
    <w:rsid w:val="00AB1A73"/>
    <w:pPr>
      <w:numPr>
        <w:numId w:val="7"/>
      </w:numPr>
      <w:contextualSpacing/>
    </w:pPr>
  </w:style>
  <w:style w:type="paragraph" w:styleId="Numerada5">
    <w:name w:val="List Number 5"/>
    <w:basedOn w:val="Normal"/>
    <w:uiPriority w:val="99"/>
    <w:semiHidden/>
    <w:unhideWhenUsed/>
    <w:rsid w:val="00AB1A73"/>
    <w:pPr>
      <w:numPr>
        <w:numId w:val="8"/>
      </w:numPr>
      <w:contextualSpacing/>
    </w:pPr>
  </w:style>
  <w:style w:type="paragraph" w:styleId="Commarcadores2">
    <w:name w:val="List Bullet 2"/>
    <w:basedOn w:val="Normal"/>
    <w:uiPriority w:val="99"/>
    <w:semiHidden/>
    <w:unhideWhenUsed/>
    <w:rsid w:val="00AB1A73"/>
    <w:pPr>
      <w:numPr>
        <w:numId w:val="9"/>
      </w:numPr>
      <w:contextualSpacing/>
    </w:pPr>
  </w:style>
  <w:style w:type="paragraph" w:styleId="Commarcadores3">
    <w:name w:val="List Bullet 3"/>
    <w:basedOn w:val="Normal"/>
    <w:uiPriority w:val="99"/>
    <w:semiHidden/>
    <w:unhideWhenUsed/>
    <w:rsid w:val="00AB1A73"/>
    <w:pPr>
      <w:numPr>
        <w:numId w:val="10"/>
      </w:numPr>
      <w:contextualSpacing/>
    </w:pPr>
  </w:style>
  <w:style w:type="paragraph" w:styleId="Commarcadores4">
    <w:name w:val="List Bullet 4"/>
    <w:basedOn w:val="Normal"/>
    <w:uiPriority w:val="99"/>
    <w:semiHidden/>
    <w:unhideWhenUsed/>
    <w:rsid w:val="00AB1A73"/>
    <w:pPr>
      <w:numPr>
        <w:numId w:val="11"/>
      </w:numPr>
      <w:contextualSpacing/>
    </w:pPr>
  </w:style>
  <w:style w:type="paragraph" w:styleId="Commarcadores5">
    <w:name w:val="List Bullet 5"/>
    <w:basedOn w:val="Normal"/>
    <w:uiPriority w:val="99"/>
    <w:semiHidden/>
    <w:unhideWhenUsed/>
    <w:rsid w:val="00AB1A73"/>
    <w:pPr>
      <w:numPr>
        <w:numId w:val="12"/>
      </w:numPr>
      <w:contextualSpacing/>
    </w:pPr>
  </w:style>
  <w:style w:type="table" w:styleId="Tabelaclssica1">
    <w:name w:val="Table Classic 1"/>
    <w:basedOn w:val="Tabelanormal"/>
    <w:uiPriority w:val="99"/>
    <w:semiHidden/>
    <w:unhideWhenUsed/>
    <w:rsid w:val="00AB1A73"/>
    <w:pPr>
      <w:jc w:val="both"/>
    </w:p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lssica2">
    <w:name w:val="Table Classic 2"/>
    <w:basedOn w:val="Tabelanormal"/>
    <w:uiPriority w:val="99"/>
    <w:semiHidden/>
    <w:unhideWhenUsed/>
    <w:rsid w:val="00AB1A73"/>
    <w:pPr>
      <w:jc w:val="both"/>
    </w:p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lssica3">
    <w:name w:val="Table Classic 3"/>
    <w:basedOn w:val="Tabelanormal"/>
    <w:uiPriority w:val="99"/>
    <w:semiHidden/>
    <w:unhideWhenUsed/>
    <w:rsid w:val="00AB1A73"/>
    <w:pPr>
      <w:jc w:val="both"/>
    </w:pPr>
    <w:rPr>
      <w:color w:val="000080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solid" w:color="C0C0C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color w:val="000080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solid" w:color="FFFFFF" w:fill="FFFFFF"/>
      </w:tcPr>
    </w:tblStylePr>
    <w:tblStylePr w:type="firstCol">
      <w:rPr>
        <w:b/>
        <w:bCs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lssica4">
    <w:name w:val="Table Classic 4"/>
    <w:basedOn w:val="Tabelanormal"/>
    <w:uiPriority w:val="99"/>
    <w:semiHidden/>
    <w:unhideWhenUsed/>
    <w:rsid w:val="00AB1A73"/>
    <w:pPr>
      <w:jc w:val="both"/>
    </w:pPr>
    <w:tblPr>
      <w:tblBorders>
        <w:top w:val="single" w:sz="12" w:space="0" w:color="000000"/>
        <w:left w:val="single" w:sz="6" w:space="0" w:color="000000"/>
        <w:bottom w:val="single" w:sz="12" w:space="0" w:color="000000"/>
        <w:right w:val="single" w:sz="6" w:space="0" w:color="000000"/>
      </w:tblBorders>
    </w:tblPr>
    <w:tcPr>
      <w:shd w:val="clear" w:color="auto" w:fill="auto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80" w:fill="FFFFFF"/>
      </w:tcPr>
    </w:tblStylePr>
    <w:tblStylePr w:type="lastRow">
      <w:rPr>
        <w:color w:val="00008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00" w:fill="FFFFFF"/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ndicedeilustraes">
    <w:name w:val="table of figures"/>
    <w:basedOn w:val="Normal"/>
    <w:next w:val="Normal"/>
    <w:uiPriority w:val="99"/>
    <w:semiHidden/>
    <w:unhideWhenUsed/>
    <w:rsid w:val="00AB1A73"/>
    <w:pPr>
      <w:spacing w:after="0"/>
    </w:pPr>
  </w:style>
  <w:style w:type="paragraph" w:styleId="Textodemacro">
    <w:name w:val="macro"/>
    <w:link w:val="TextodemacroChar"/>
    <w:uiPriority w:val="99"/>
    <w:semiHidden/>
    <w:unhideWhenUsed/>
    <w:rsid w:val="00AB1A73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after="0"/>
      <w:jc w:val="both"/>
    </w:pPr>
    <w:rPr>
      <w:rFonts w:ascii="Consolas" w:hAnsi="Consolas" w:cs="Calibri"/>
      <w:sz w:val="20"/>
      <w:szCs w:val="20"/>
    </w:rPr>
  </w:style>
  <w:style w:type="character" w:customStyle="1" w:styleId="TextodemacroChar">
    <w:name w:val="Texto de macro Char"/>
    <w:basedOn w:val="Fontepargpadro"/>
    <w:link w:val="Textodemacro"/>
    <w:uiPriority w:val="99"/>
    <w:semiHidden/>
    <w:rsid w:val="00AB1A73"/>
    <w:rPr>
      <w:rFonts w:ascii="Consolas" w:hAnsi="Consolas" w:cs="Calibri"/>
      <w:sz w:val="20"/>
      <w:szCs w:val="20"/>
    </w:rPr>
  </w:style>
  <w:style w:type="paragraph" w:styleId="Remetente">
    <w:name w:val="envelope return"/>
    <w:basedOn w:val="Normal"/>
    <w:uiPriority w:val="99"/>
    <w:semiHidden/>
    <w:unhideWhenUsed/>
    <w:rsid w:val="00AB1A73"/>
    <w:pPr>
      <w:spacing w:after="0"/>
    </w:pPr>
    <w:rPr>
      <w:rFonts w:ascii="Calibri Light" w:eastAsiaTheme="majorEastAsia" w:hAnsi="Calibri Light" w:cs="Calibri Light"/>
      <w:sz w:val="20"/>
      <w:szCs w:val="20"/>
    </w:rPr>
  </w:style>
  <w:style w:type="character" w:styleId="Refdenotadefim">
    <w:name w:val="endnote reference"/>
    <w:basedOn w:val="Fontepargpadro"/>
    <w:uiPriority w:val="99"/>
    <w:semiHidden/>
    <w:unhideWhenUsed/>
    <w:rsid w:val="00AB1A73"/>
    <w:rPr>
      <w:rFonts w:ascii="Calibri" w:hAnsi="Calibri" w:cs="Calibri"/>
      <w:vertAlign w:val="superscript"/>
    </w:rPr>
  </w:style>
  <w:style w:type="paragraph" w:styleId="Textodenotadefim">
    <w:name w:val="endnote text"/>
    <w:basedOn w:val="Normal"/>
    <w:link w:val="TextodenotadefimChar"/>
    <w:uiPriority w:val="99"/>
    <w:semiHidden/>
    <w:unhideWhenUsed/>
    <w:rsid w:val="00AB1A73"/>
    <w:pPr>
      <w:spacing w:after="0"/>
    </w:pPr>
    <w:rPr>
      <w:sz w:val="20"/>
      <w:szCs w:val="20"/>
    </w:rPr>
  </w:style>
  <w:style w:type="character" w:customStyle="1" w:styleId="TextodenotadefimChar">
    <w:name w:val="Texto de nota de fim Char"/>
    <w:basedOn w:val="Fontepargpadro"/>
    <w:link w:val="Textodenotadefim"/>
    <w:uiPriority w:val="99"/>
    <w:semiHidden/>
    <w:rsid w:val="00AB1A73"/>
    <w:rPr>
      <w:rFonts w:ascii="Calibri" w:hAnsi="Calibri" w:cs="Calibri"/>
      <w:sz w:val="20"/>
      <w:szCs w:val="20"/>
    </w:rPr>
  </w:style>
  <w:style w:type="paragraph" w:styleId="ndicedeautoridades">
    <w:name w:val="table of authorities"/>
    <w:basedOn w:val="Normal"/>
    <w:next w:val="Normal"/>
    <w:uiPriority w:val="99"/>
    <w:semiHidden/>
    <w:unhideWhenUsed/>
    <w:rsid w:val="00AB1A73"/>
    <w:pPr>
      <w:spacing w:after="0"/>
      <w:ind w:left="220" w:hanging="220"/>
    </w:pPr>
  </w:style>
  <w:style w:type="paragraph" w:styleId="Ttulodendicedeautoridades">
    <w:name w:val="toa heading"/>
    <w:basedOn w:val="Normal"/>
    <w:next w:val="Normal"/>
    <w:uiPriority w:val="99"/>
    <w:semiHidden/>
    <w:unhideWhenUsed/>
    <w:rsid w:val="00AB1A73"/>
    <w:pPr>
      <w:spacing w:before="120"/>
    </w:pPr>
    <w:rPr>
      <w:rFonts w:ascii="Calibri Light" w:eastAsiaTheme="majorEastAsia" w:hAnsi="Calibri Light" w:cs="Calibri Light"/>
      <w:b/>
      <w:bCs/>
      <w:sz w:val="24"/>
      <w:szCs w:val="24"/>
    </w:rPr>
  </w:style>
  <w:style w:type="paragraph" w:styleId="Citao">
    <w:name w:val="Quote"/>
    <w:basedOn w:val="Normal"/>
    <w:next w:val="Normal"/>
    <w:link w:val="CitaoChar"/>
    <w:uiPriority w:val="29"/>
    <w:semiHidden/>
    <w:qFormat/>
    <w:rsid w:val="00AB1A73"/>
    <w:pPr>
      <w:spacing w:before="20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CitaoChar">
    <w:name w:val="Citação Char"/>
    <w:basedOn w:val="Fontepargpadro"/>
    <w:link w:val="Citao"/>
    <w:uiPriority w:val="29"/>
    <w:semiHidden/>
    <w:rsid w:val="00AB1A73"/>
    <w:rPr>
      <w:rFonts w:ascii="Calibri" w:hAnsi="Calibri" w:cs="Calibri"/>
      <w:i/>
      <w:iCs/>
      <w:color w:val="404040" w:themeColor="text1" w:themeTint="BF"/>
    </w:rPr>
  </w:style>
  <w:style w:type="character" w:styleId="nfase">
    <w:name w:val="Emphasis"/>
    <w:basedOn w:val="Fontepargpadro"/>
    <w:uiPriority w:val="20"/>
    <w:qFormat/>
    <w:rsid w:val="00AB1A73"/>
    <w:rPr>
      <w:rFonts w:ascii="Calibri" w:hAnsi="Calibri" w:cs="Calibri"/>
      <w:i/>
      <w:iCs/>
    </w:rPr>
  </w:style>
  <w:style w:type="table" w:styleId="ListaColorida">
    <w:name w:val="Colorful List"/>
    <w:basedOn w:val="Tabelanormal"/>
    <w:uiPriority w:val="72"/>
    <w:semiHidden/>
    <w:unhideWhenUsed/>
    <w:rsid w:val="00AB1A73"/>
    <w:pPr>
      <w:spacing w:after="0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D25F12" w:themeFill="accent2" w:themeFillShade="CC"/>
      </w:tcPr>
    </w:tblStylePr>
    <w:tblStylePr w:type="lastRow">
      <w:rPr>
        <w:b/>
        <w:bCs/>
        <w:color w:val="D25F12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aColorida-nfase1">
    <w:name w:val="Colorful List Accent 1"/>
    <w:basedOn w:val="Tabelanormal"/>
    <w:uiPriority w:val="72"/>
    <w:semiHidden/>
    <w:unhideWhenUsed/>
    <w:rsid w:val="00AB1A73"/>
    <w:pPr>
      <w:spacing w:after="0"/>
    </w:pPr>
    <w:rPr>
      <w:color w:val="000000" w:themeColor="text1"/>
    </w:rPr>
    <w:tblPr>
      <w:tblStyleRowBandSize w:val="1"/>
      <w:tblStyleColBandSize w:val="1"/>
    </w:tblPr>
    <w:tcPr>
      <w:shd w:val="clear" w:color="auto" w:fill="ECF1F9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D25F12" w:themeFill="accent2" w:themeFillShade="CC"/>
      </w:tcPr>
    </w:tblStylePr>
    <w:tblStylePr w:type="lastRow">
      <w:rPr>
        <w:b/>
        <w:bCs/>
        <w:color w:val="D25F12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0DBF0" w:themeFill="accent1" w:themeFillTint="3F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ListaColorida-nfase2">
    <w:name w:val="Colorful List Accent 2"/>
    <w:basedOn w:val="Tabelanormal"/>
    <w:uiPriority w:val="72"/>
    <w:semiHidden/>
    <w:unhideWhenUsed/>
    <w:rsid w:val="00AB1A73"/>
    <w:pPr>
      <w:spacing w:after="0"/>
    </w:pPr>
    <w:rPr>
      <w:color w:val="000000" w:themeColor="text1"/>
    </w:rPr>
    <w:tblPr>
      <w:tblStyleRowBandSize w:val="1"/>
      <w:tblStyleColBandSize w:val="1"/>
    </w:tblPr>
    <w:tcPr>
      <w:shd w:val="clear" w:color="auto" w:fill="FDF2EA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D25F12" w:themeFill="accent2" w:themeFillShade="CC"/>
      </w:tcPr>
    </w:tblStylePr>
    <w:tblStylePr w:type="lastRow">
      <w:rPr>
        <w:b/>
        <w:bCs/>
        <w:color w:val="D25F12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ADECB" w:themeFill="accent2" w:themeFillTint="3F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ListaColorida-nfase3">
    <w:name w:val="Colorful List Accent 3"/>
    <w:basedOn w:val="Tabelanormal"/>
    <w:uiPriority w:val="72"/>
    <w:semiHidden/>
    <w:unhideWhenUsed/>
    <w:rsid w:val="00AB1A73"/>
    <w:pPr>
      <w:spacing w:after="0"/>
    </w:pPr>
    <w:rPr>
      <w:color w:val="000000" w:themeColor="text1"/>
    </w:rPr>
    <w:tblPr>
      <w:tblStyleRowBandSize w:val="1"/>
      <w:tblStyleColBandSize w:val="1"/>
    </w:tblPr>
    <w:tcPr>
      <w:shd w:val="clear" w:color="auto" w:fill="F6F6F6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CC9900" w:themeFill="accent4" w:themeFillShade="CC"/>
      </w:tcPr>
    </w:tblStylePr>
    <w:tblStylePr w:type="lastRow">
      <w:rPr>
        <w:b/>
        <w:bCs/>
        <w:color w:val="CC9900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ListaColorida-nfase4">
    <w:name w:val="Colorful List Accent 4"/>
    <w:basedOn w:val="Tabelanormal"/>
    <w:uiPriority w:val="72"/>
    <w:semiHidden/>
    <w:unhideWhenUsed/>
    <w:rsid w:val="00AB1A73"/>
    <w:pPr>
      <w:spacing w:after="0"/>
    </w:pPr>
    <w:rPr>
      <w:color w:val="000000" w:themeColor="text1"/>
    </w:rPr>
    <w:tblPr>
      <w:tblStyleRowBandSize w:val="1"/>
      <w:tblStyleColBandSize w:val="1"/>
    </w:tblPr>
    <w:tcPr>
      <w:shd w:val="clear" w:color="auto" w:fill="FFF8E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848484" w:themeFill="accent3" w:themeFillShade="CC"/>
      </w:tcPr>
    </w:tblStylePr>
    <w:tblStylePr w:type="lastRow">
      <w:rPr>
        <w:b/>
        <w:bCs/>
        <w:color w:val="848484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EFC0" w:themeFill="accent4" w:themeFillTint="3F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ListaColorida-nfase5">
    <w:name w:val="Colorful List Accent 5"/>
    <w:basedOn w:val="Tabelanormal"/>
    <w:uiPriority w:val="72"/>
    <w:semiHidden/>
    <w:unhideWhenUsed/>
    <w:rsid w:val="00AB1A73"/>
    <w:pPr>
      <w:spacing w:after="0"/>
    </w:pPr>
    <w:rPr>
      <w:color w:val="000000" w:themeColor="text1"/>
    </w:rPr>
    <w:tblPr>
      <w:tblStyleRowBandSize w:val="1"/>
      <w:tblStyleColBandSize w:val="1"/>
    </w:tblPr>
    <w:tcPr>
      <w:shd w:val="clear" w:color="auto" w:fill="EEF5FB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598A38" w:themeFill="accent6" w:themeFillShade="CC"/>
      </w:tcPr>
    </w:tblStylePr>
    <w:tblStylePr w:type="lastRow">
      <w:rPr>
        <w:b/>
        <w:bCs/>
        <w:color w:val="598A38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6E6F4" w:themeFill="accent5" w:themeFillTint="3F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ListaColorida-nfase6">
    <w:name w:val="Colorful List Accent 6"/>
    <w:basedOn w:val="Tabelanormal"/>
    <w:uiPriority w:val="72"/>
    <w:semiHidden/>
    <w:unhideWhenUsed/>
    <w:rsid w:val="00AB1A73"/>
    <w:pPr>
      <w:spacing w:after="0"/>
    </w:pPr>
    <w:rPr>
      <w:color w:val="000000" w:themeColor="text1"/>
    </w:rPr>
    <w:tblPr>
      <w:tblStyleRowBandSize w:val="1"/>
      <w:tblStyleColBandSize w:val="1"/>
    </w:tblPr>
    <w:tcPr>
      <w:shd w:val="clear" w:color="auto" w:fill="F0F7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17CC1" w:themeFill="accent5" w:themeFillShade="CC"/>
      </w:tcPr>
    </w:tblStylePr>
    <w:tblStylePr w:type="lastRow">
      <w:rPr>
        <w:b/>
        <w:bCs/>
        <w:color w:val="317CC1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BD0" w:themeFill="accent6" w:themeFillTint="3F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Tabelacolorida1">
    <w:name w:val="Table Colorful 1"/>
    <w:basedOn w:val="Tabelanormal"/>
    <w:uiPriority w:val="99"/>
    <w:semiHidden/>
    <w:unhideWhenUsed/>
    <w:rsid w:val="00AB1A73"/>
    <w:pPr>
      <w:jc w:val="both"/>
    </w:pPr>
    <w:rPr>
      <w:color w:val="FFFFFF"/>
    </w:rPr>
    <w:tblPr>
      <w:tblBorders>
        <w:top w:val="single" w:sz="12" w:space="0" w:color="008080"/>
        <w:left w:val="single" w:sz="12" w:space="0" w:color="008080"/>
        <w:bottom w:val="single" w:sz="12" w:space="0" w:color="008080"/>
        <w:right w:val="single" w:sz="12" w:space="0" w:color="008080"/>
        <w:insideH w:val="single" w:sz="6" w:space="0" w:color="00FFFF"/>
      </w:tblBorders>
    </w:tblPr>
    <w:tcPr>
      <w:shd w:val="solid" w:color="008080" w:fill="FFFFFF"/>
    </w:tcPr>
    <w:tblStylePr w:type="firstRow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olorida2">
    <w:name w:val="Table Colorful 2"/>
    <w:basedOn w:val="Tabelanormal"/>
    <w:uiPriority w:val="99"/>
    <w:semiHidden/>
    <w:unhideWhenUsed/>
    <w:rsid w:val="00AB1A73"/>
    <w:pPr>
      <w:jc w:val="both"/>
    </w:pPr>
    <w:tblPr>
      <w:tblBorders>
        <w:bottom w:val="single" w:sz="12" w:space="0" w:color="000000"/>
      </w:tblBorders>
    </w:tblPr>
    <w:tcPr>
      <w:shd w:val="pct20" w:color="FFFF0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olorida3">
    <w:name w:val="Table Colorful 3"/>
    <w:basedOn w:val="Tabelanormal"/>
    <w:uiPriority w:val="99"/>
    <w:semiHidden/>
    <w:unhideWhenUsed/>
    <w:rsid w:val="00AB1A73"/>
    <w:pPr>
      <w:jc w:val="both"/>
    </w:pPr>
    <w:tblPr>
      <w:tblBorders>
        <w:top w:val="single" w:sz="18" w:space="0" w:color="000000"/>
        <w:left w:val="single" w:sz="18" w:space="0" w:color="000000"/>
        <w:bottom w:val="single" w:sz="18" w:space="0" w:color="000000"/>
        <w:right w:val="single" w:sz="18" w:space="0" w:color="000000"/>
        <w:insideH w:val="single" w:sz="6" w:space="0" w:color="C0C0C0"/>
      </w:tblBorders>
    </w:tblPr>
    <w:tcPr>
      <w:shd w:val="pct25" w:color="008080" w:fill="FFFFFF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firstCol">
      <w:tblPr/>
      <w:tcPr>
        <w:tcBorders>
          <w:left w:val="single" w:sz="36" w:space="0" w:color="000000"/>
          <w:right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nwCell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SombreamentoColorido">
    <w:name w:val="Colorful Shading"/>
    <w:basedOn w:val="Tabelanormal"/>
    <w:uiPriority w:val="71"/>
    <w:semiHidden/>
    <w:unhideWhenUsed/>
    <w:rsid w:val="00AB1A73"/>
    <w:pPr>
      <w:spacing w:after="0"/>
    </w:pPr>
    <w:rPr>
      <w:color w:val="000000" w:themeColor="text1"/>
    </w:rPr>
    <w:tblPr>
      <w:tblStyleRowBandSize w:val="1"/>
      <w:tblStyleColBandSize w:val="1"/>
      <w:tblBorders>
        <w:top w:val="single" w:sz="24" w:space="0" w:color="ED7D31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D7D31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mentoEscuro-nfase1">
    <w:name w:val="Colorful Shading Accent 1"/>
    <w:basedOn w:val="Tabelanormal"/>
    <w:uiPriority w:val="71"/>
    <w:semiHidden/>
    <w:unhideWhenUsed/>
    <w:rsid w:val="00AB1A73"/>
    <w:pPr>
      <w:spacing w:after="0"/>
    </w:pPr>
    <w:rPr>
      <w:color w:val="000000" w:themeColor="text1"/>
    </w:rPr>
    <w:tblPr>
      <w:tblStyleRowBandSize w:val="1"/>
      <w:tblStyleColBandSize w:val="1"/>
      <w:tblBorders>
        <w:top w:val="single" w:sz="24" w:space="0" w:color="ED7D31" w:themeColor="accent2"/>
        <w:left w:val="single" w:sz="4" w:space="0" w:color="4472C4" w:themeColor="accent1"/>
        <w:bottom w:val="single" w:sz="4" w:space="0" w:color="4472C4" w:themeColor="accent1"/>
        <w:right w:val="single" w:sz="4" w:space="0" w:color="4472C4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CF1F9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D7D31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64378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64378" w:themeColor="accent1" w:themeShade="99"/>
          <w:insideV w:val="nil"/>
        </w:tcBorders>
        <w:shd w:val="clear" w:color="auto" w:fill="264378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64378" w:themeFill="accent1" w:themeFillShade="99"/>
      </w:tcPr>
    </w:tblStylePr>
    <w:tblStylePr w:type="band1Vert">
      <w:tblPr/>
      <w:tcPr>
        <w:shd w:val="clear" w:color="auto" w:fill="B4C6E7" w:themeFill="accent1" w:themeFillTint="66"/>
      </w:tcPr>
    </w:tblStylePr>
    <w:tblStylePr w:type="band1Horz">
      <w:tblPr/>
      <w:tcPr>
        <w:shd w:val="clear" w:color="auto" w:fill="A1B8E1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mentoColorido-nfase2">
    <w:name w:val="Colorful Shading Accent 2"/>
    <w:basedOn w:val="Tabelanormal"/>
    <w:uiPriority w:val="71"/>
    <w:semiHidden/>
    <w:unhideWhenUsed/>
    <w:rsid w:val="00AB1A73"/>
    <w:pPr>
      <w:spacing w:after="0"/>
    </w:pPr>
    <w:rPr>
      <w:color w:val="000000" w:themeColor="text1"/>
    </w:rPr>
    <w:tblPr>
      <w:tblStyleRowBandSize w:val="1"/>
      <w:tblStyleColBandSize w:val="1"/>
      <w:tblBorders>
        <w:top w:val="single" w:sz="24" w:space="0" w:color="ED7D31" w:themeColor="accent2"/>
        <w:left w:val="single" w:sz="4" w:space="0" w:color="ED7D31" w:themeColor="accent2"/>
        <w:bottom w:val="single" w:sz="4" w:space="0" w:color="ED7D31" w:themeColor="accent2"/>
        <w:right w:val="single" w:sz="4" w:space="0" w:color="ED7D31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2EA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D7D31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9D470D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9D470D" w:themeColor="accent2" w:themeShade="99"/>
          <w:insideV w:val="nil"/>
        </w:tcBorders>
        <w:shd w:val="clear" w:color="auto" w:fill="9D470D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D470D" w:themeFill="accent2" w:themeFillShade="99"/>
      </w:tcPr>
    </w:tblStylePr>
    <w:tblStylePr w:type="band1Vert">
      <w:tblPr/>
      <w:tcPr>
        <w:shd w:val="clear" w:color="auto" w:fill="F7CAAC" w:themeFill="accent2" w:themeFillTint="66"/>
      </w:tcPr>
    </w:tblStylePr>
    <w:tblStylePr w:type="band1Horz">
      <w:tblPr/>
      <w:tcPr>
        <w:shd w:val="clear" w:color="auto" w:fill="F6BE98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mentoColorido-nfase3">
    <w:name w:val="Colorful Shading Accent 3"/>
    <w:basedOn w:val="Tabelanormal"/>
    <w:uiPriority w:val="71"/>
    <w:semiHidden/>
    <w:unhideWhenUsed/>
    <w:rsid w:val="00AB1A73"/>
    <w:pPr>
      <w:spacing w:after="0"/>
    </w:pPr>
    <w:rPr>
      <w:color w:val="000000" w:themeColor="text1"/>
    </w:rPr>
    <w:tblPr>
      <w:tblStyleRowBandSize w:val="1"/>
      <w:tblStyleColBandSize w:val="1"/>
      <w:tblBorders>
        <w:top w:val="single" w:sz="24" w:space="0" w:color="FFC000" w:themeColor="accent4"/>
        <w:left w:val="single" w:sz="4" w:space="0" w:color="A5A5A5" w:themeColor="accent3"/>
        <w:bottom w:val="single" w:sz="4" w:space="0" w:color="A5A5A5" w:themeColor="accent3"/>
        <w:right w:val="single" w:sz="4" w:space="0" w:color="A5A5A5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6F6F6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FC000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636363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636363" w:themeColor="accent3" w:themeShade="99"/>
          <w:insideV w:val="nil"/>
        </w:tcBorders>
        <w:shd w:val="clear" w:color="auto" w:fill="636363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636363" w:themeFill="accent3" w:themeFillShade="99"/>
      </w:tcPr>
    </w:tblStylePr>
    <w:tblStylePr w:type="band1Vert">
      <w:tblPr/>
      <w:tcPr>
        <w:shd w:val="clear" w:color="auto" w:fill="DBDBDB" w:themeFill="accent3" w:themeFillTint="66"/>
      </w:tcPr>
    </w:tblStylePr>
    <w:tblStylePr w:type="band1Horz">
      <w:tblPr/>
      <w:tcPr>
        <w:shd w:val="clear" w:color="auto" w:fill="D2D2D2" w:themeFill="accent3" w:themeFillTint="7F"/>
      </w:tcPr>
    </w:tblStylePr>
  </w:style>
  <w:style w:type="table" w:styleId="SombreamentoColorido-nfase4">
    <w:name w:val="Colorful Shading Accent 4"/>
    <w:basedOn w:val="Tabelanormal"/>
    <w:uiPriority w:val="71"/>
    <w:semiHidden/>
    <w:unhideWhenUsed/>
    <w:rsid w:val="00AB1A73"/>
    <w:pPr>
      <w:spacing w:after="0"/>
    </w:pPr>
    <w:rPr>
      <w:color w:val="000000" w:themeColor="text1"/>
    </w:rPr>
    <w:tblPr>
      <w:tblStyleRowBandSize w:val="1"/>
      <w:tblStyleColBandSize w:val="1"/>
      <w:tblBorders>
        <w:top w:val="single" w:sz="24" w:space="0" w:color="A5A5A5" w:themeColor="accent3"/>
        <w:left w:val="single" w:sz="4" w:space="0" w:color="FFC000" w:themeColor="accent4"/>
        <w:bottom w:val="single" w:sz="4" w:space="0" w:color="FFC000" w:themeColor="accent4"/>
        <w:right w:val="single" w:sz="4" w:space="0" w:color="FFC000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FF8E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A5A5A5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997300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997300" w:themeColor="accent4" w:themeShade="99"/>
          <w:insideV w:val="nil"/>
        </w:tcBorders>
        <w:shd w:val="clear" w:color="auto" w:fill="997300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97300" w:themeFill="accent4" w:themeFillShade="99"/>
      </w:tcPr>
    </w:tblStylePr>
    <w:tblStylePr w:type="band1Vert">
      <w:tblPr/>
      <w:tcPr>
        <w:shd w:val="clear" w:color="auto" w:fill="FFE599" w:themeFill="accent4" w:themeFillTint="66"/>
      </w:tcPr>
    </w:tblStylePr>
    <w:tblStylePr w:type="band1Horz">
      <w:tblPr/>
      <w:tcPr>
        <w:shd w:val="clear" w:color="auto" w:fill="FFDF8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mentoColorido-nfase5">
    <w:name w:val="Colorful Shading Accent 5"/>
    <w:basedOn w:val="Tabelanormal"/>
    <w:uiPriority w:val="71"/>
    <w:semiHidden/>
    <w:unhideWhenUsed/>
    <w:rsid w:val="00AB1A73"/>
    <w:pPr>
      <w:spacing w:after="0"/>
    </w:pPr>
    <w:rPr>
      <w:color w:val="000000" w:themeColor="text1"/>
    </w:rPr>
    <w:tblPr>
      <w:tblStyleRowBandSize w:val="1"/>
      <w:tblStyleColBandSize w:val="1"/>
      <w:tblBorders>
        <w:top w:val="single" w:sz="24" w:space="0" w:color="70AD47" w:themeColor="accent6"/>
        <w:left w:val="single" w:sz="4" w:space="0" w:color="5B9BD5" w:themeColor="accent5"/>
        <w:bottom w:val="single" w:sz="4" w:space="0" w:color="5B9BD5" w:themeColor="accent5"/>
        <w:right w:val="single" w:sz="4" w:space="0" w:color="5B9BD5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EF5FB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70AD47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55D91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55D91" w:themeColor="accent5" w:themeShade="99"/>
          <w:insideV w:val="nil"/>
        </w:tcBorders>
        <w:shd w:val="clear" w:color="auto" w:fill="255D91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55D91" w:themeFill="accent5" w:themeFillShade="99"/>
      </w:tcPr>
    </w:tblStylePr>
    <w:tblStylePr w:type="band1Vert">
      <w:tblPr/>
      <w:tcPr>
        <w:shd w:val="clear" w:color="auto" w:fill="BDD6EE" w:themeFill="accent5" w:themeFillTint="66"/>
      </w:tcPr>
    </w:tblStylePr>
    <w:tblStylePr w:type="band1Horz">
      <w:tblPr/>
      <w:tcPr>
        <w:shd w:val="clear" w:color="auto" w:fill="ADCCEA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mentoColorido-nfase6">
    <w:name w:val="Colorful Shading Accent 6"/>
    <w:basedOn w:val="Tabelanormal"/>
    <w:uiPriority w:val="71"/>
    <w:semiHidden/>
    <w:unhideWhenUsed/>
    <w:rsid w:val="00AB1A73"/>
    <w:pPr>
      <w:spacing w:after="0"/>
    </w:pPr>
    <w:rPr>
      <w:color w:val="000000" w:themeColor="text1"/>
    </w:rPr>
    <w:tblPr>
      <w:tblStyleRowBandSize w:val="1"/>
      <w:tblStyleColBandSize w:val="1"/>
      <w:tblBorders>
        <w:top w:val="single" w:sz="24" w:space="0" w:color="5B9BD5" w:themeColor="accent5"/>
        <w:left w:val="single" w:sz="4" w:space="0" w:color="70AD47" w:themeColor="accent6"/>
        <w:bottom w:val="single" w:sz="4" w:space="0" w:color="70AD47" w:themeColor="accent6"/>
        <w:right w:val="single" w:sz="4" w:space="0" w:color="70AD47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0F7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5B9BD5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3672A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3672A" w:themeColor="accent6" w:themeShade="99"/>
          <w:insideV w:val="nil"/>
        </w:tcBorders>
        <w:shd w:val="clear" w:color="auto" w:fill="43672A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3672A" w:themeFill="accent6" w:themeFillShade="99"/>
      </w:tcPr>
    </w:tblStylePr>
    <w:tblStylePr w:type="band1Vert">
      <w:tblPr/>
      <w:tcPr>
        <w:shd w:val="clear" w:color="auto" w:fill="C5E0B3" w:themeFill="accent6" w:themeFillTint="66"/>
      </w:tcPr>
    </w:tblStylePr>
    <w:tblStylePr w:type="band1Horz">
      <w:tblPr/>
      <w:tcPr>
        <w:shd w:val="clear" w:color="auto" w:fill="B7D8A0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GradeColorida">
    <w:name w:val="Colorful Grid"/>
    <w:basedOn w:val="Tabelanormal"/>
    <w:uiPriority w:val="73"/>
    <w:semiHidden/>
    <w:unhideWhenUsed/>
    <w:rsid w:val="00AB1A73"/>
    <w:pPr>
      <w:spacing w:after="0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GradeColorida-nfase1">
    <w:name w:val="Colorful Grid Accent 1"/>
    <w:basedOn w:val="Tabelanormal"/>
    <w:uiPriority w:val="73"/>
    <w:semiHidden/>
    <w:unhideWhenUsed/>
    <w:rsid w:val="00AB1A73"/>
    <w:pPr>
      <w:spacing w:after="0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9E2F3" w:themeFill="accent1" w:themeFillTint="33"/>
    </w:tcPr>
    <w:tblStylePr w:type="firstRow">
      <w:rPr>
        <w:b/>
        <w:bCs/>
      </w:rPr>
      <w:tblPr/>
      <w:tcPr>
        <w:shd w:val="clear" w:color="auto" w:fill="B4C6E7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4C6E7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2F5496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2F5496" w:themeFill="accent1" w:themeFillShade="BF"/>
      </w:tcPr>
    </w:tblStylePr>
    <w:tblStylePr w:type="band1Vert">
      <w:tblPr/>
      <w:tcPr>
        <w:shd w:val="clear" w:color="auto" w:fill="A1B8E1" w:themeFill="accent1" w:themeFillTint="7F"/>
      </w:tcPr>
    </w:tblStylePr>
    <w:tblStylePr w:type="band1Horz">
      <w:tblPr/>
      <w:tcPr>
        <w:shd w:val="clear" w:color="auto" w:fill="A1B8E1" w:themeFill="accent1" w:themeFillTint="7F"/>
      </w:tcPr>
    </w:tblStylePr>
  </w:style>
  <w:style w:type="table" w:styleId="GradeColorida-nfase2">
    <w:name w:val="Colorful Grid Accent 2"/>
    <w:basedOn w:val="Tabelanormal"/>
    <w:uiPriority w:val="73"/>
    <w:semiHidden/>
    <w:unhideWhenUsed/>
    <w:rsid w:val="00AB1A73"/>
    <w:pPr>
      <w:spacing w:after="0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BE4D5" w:themeFill="accent2" w:themeFillTint="33"/>
    </w:tcPr>
    <w:tblStylePr w:type="firstRow">
      <w:rPr>
        <w:b/>
        <w:bCs/>
      </w:rPr>
      <w:tblPr/>
      <w:tcPr>
        <w:shd w:val="clear" w:color="auto" w:fill="F7CAAC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7CAAC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C45911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C45911" w:themeFill="accent2" w:themeFillShade="BF"/>
      </w:tcPr>
    </w:tblStylePr>
    <w:tblStylePr w:type="band1Vert">
      <w:tblPr/>
      <w:tcPr>
        <w:shd w:val="clear" w:color="auto" w:fill="F6BE98" w:themeFill="accent2" w:themeFillTint="7F"/>
      </w:tcPr>
    </w:tblStylePr>
    <w:tblStylePr w:type="band1Horz">
      <w:tblPr/>
      <w:tcPr>
        <w:shd w:val="clear" w:color="auto" w:fill="F6BE98" w:themeFill="accent2" w:themeFillTint="7F"/>
      </w:tcPr>
    </w:tblStylePr>
  </w:style>
  <w:style w:type="table" w:styleId="GradeColorida-nfase3">
    <w:name w:val="Colorful Grid Accent 3"/>
    <w:basedOn w:val="Tabelanormal"/>
    <w:uiPriority w:val="73"/>
    <w:semiHidden/>
    <w:unhideWhenUsed/>
    <w:rsid w:val="00AB1A73"/>
    <w:pPr>
      <w:spacing w:after="0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DEDED" w:themeFill="accent3" w:themeFillTint="33"/>
    </w:tcPr>
    <w:tblStylePr w:type="firstRow">
      <w:rPr>
        <w:b/>
        <w:bCs/>
      </w:rPr>
      <w:tblPr/>
      <w:tcPr>
        <w:shd w:val="clear" w:color="auto" w:fill="DBDBDB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BDBDB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B7B7B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B7B7B" w:themeFill="accent3" w:themeFillShade="BF"/>
      </w:tcPr>
    </w:tblStylePr>
    <w:tblStylePr w:type="band1Vert">
      <w:tblPr/>
      <w:tcPr>
        <w:shd w:val="clear" w:color="auto" w:fill="D2D2D2" w:themeFill="accent3" w:themeFillTint="7F"/>
      </w:tcPr>
    </w:tblStylePr>
    <w:tblStylePr w:type="band1Horz">
      <w:tblPr/>
      <w:tcPr>
        <w:shd w:val="clear" w:color="auto" w:fill="D2D2D2" w:themeFill="accent3" w:themeFillTint="7F"/>
      </w:tcPr>
    </w:tblStylePr>
  </w:style>
  <w:style w:type="table" w:styleId="GradeColorida-nfase4">
    <w:name w:val="Colorful Grid Accent 4"/>
    <w:basedOn w:val="Tabelanormal"/>
    <w:uiPriority w:val="73"/>
    <w:semiHidden/>
    <w:unhideWhenUsed/>
    <w:rsid w:val="00AB1A73"/>
    <w:pPr>
      <w:spacing w:after="0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FF2CC" w:themeFill="accent4" w:themeFillTint="33"/>
    </w:tcPr>
    <w:tblStylePr w:type="firstRow">
      <w:rPr>
        <w:b/>
        <w:bCs/>
      </w:rPr>
      <w:tblPr/>
      <w:tcPr>
        <w:shd w:val="clear" w:color="auto" w:fill="FFE59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FE59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BF8F00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BF8F00" w:themeFill="accent4" w:themeFillShade="BF"/>
      </w:tcPr>
    </w:tblStylePr>
    <w:tblStylePr w:type="band1Vert">
      <w:tblPr/>
      <w:tcPr>
        <w:shd w:val="clear" w:color="auto" w:fill="FFDF80" w:themeFill="accent4" w:themeFillTint="7F"/>
      </w:tcPr>
    </w:tblStylePr>
    <w:tblStylePr w:type="band1Horz">
      <w:tblPr/>
      <w:tcPr>
        <w:shd w:val="clear" w:color="auto" w:fill="FFDF80" w:themeFill="accent4" w:themeFillTint="7F"/>
      </w:tcPr>
    </w:tblStylePr>
  </w:style>
  <w:style w:type="table" w:styleId="GradeColorida-nfase5">
    <w:name w:val="Colorful Grid Accent 5"/>
    <w:basedOn w:val="Tabelanormal"/>
    <w:uiPriority w:val="73"/>
    <w:semiHidden/>
    <w:unhideWhenUsed/>
    <w:rsid w:val="00AB1A73"/>
    <w:pPr>
      <w:spacing w:after="0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EEAF6" w:themeFill="accent5" w:themeFillTint="33"/>
    </w:tcPr>
    <w:tblStylePr w:type="firstRow">
      <w:rPr>
        <w:b/>
        <w:bCs/>
      </w:rPr>
      <w:tblPr/>
      <w:tcPr>
        <w:shd w:val="clear" w:color="auto" w:fill="BDD6EE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DD6EE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2E74B5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2E74B5" w:themeFill="accent5" w:themeFillShade="BF"/>
      </w:tcPr>
    </w:tblStylePr>
    <w:tblStylePr w:type="band1Vert">
      <w:tblPr/>
      <w:tcPr>
        <w:shd w:val="clear" w:color="auto" w:fill="ADCCEA" w:themeFill="accent5" w:themeFillTint="7F"/>
      </w:tcPr>
    </w:tblStylePr>
    <w:tblStylePr w:type="band1Horz">
      <w:tblPr/>
      <w:tcPr>
        <w:shd w:val="clear" w:color="auto" w:fill="ADCCEA" w:themeFill="accent5" w:themeFillTint="7F"/>
      </w:tcPr>
    </w:tblStylePr>
  </w:style>
  <w:style w:type="table" w:styleId="GradeColorida-nfase6">
    <w:name w:val="Colorful Grid Accent 6"/>
    <w:basedOn w:val="Tabelanormal"/>
    <w:uiPriority w:val="73"/>
    <w:semiHidden/>
    <w:unhideWhenUsed/>
    <w:rsid w:val="00AB1A73"/>
    <w:pPr>
      <w:spacing w:after="0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2EFD9" w:themeFill="accent6" w:themeFillTint="33"/>
    </w:tcPr>
    <w:tblStylePr w:type="firstRow">
      <w:rPr>
        <w:b/>
        <w:bCs/>
      </w:rPr>
      <w:tblPr/>
      <w:tcPr>
        <w:shd w:val="clear" w:color="auto" w:fill="C5E0B3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5E0B3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538135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538135" w:themeFill="accent6" w:themeFillShade="BF"/>
      </w:tcPr>
    </w:tblStylePr>
    <w:tblStylePr w:type="band1Vert">
      <w:tblPr/>
      <w:tcPr>
        <w:shd w:val="clear" w:color="auto" w:fill="B7D8A0" w:themeFill="accent6" w:themeFillTint="7F"/>
      </w:tcPr>
    </w:tblStylePr>
    <w:tblStylePr w:type="band1Horz">
      <w:tblPr/>
      <w:tcPr>
        <w:shd w:val="clear" w:color="auto" w:fill="B7D8A0" w:themeFill="accent6" w:themeFillTint="7F"/>
      </w:tcPr>
    </w:tblStylePr>
  </w:style>
  <w:style w:type="paragraph" w:styleId="Textodecomentrio">
    <w:name w:val="annotation text"/>
    <w:basedOn w:val="Normal"/>
    <w:link w:val="TextodecomentrioChar"/>
    <w:uiPriority w:val="99"/>
    <w:semiHidden/>
    <w:unhideWhenUsed/>
    <w:rsid w:val="00AB1A73"/>
    <w:rPr>
      <w:sz w:val="20"/>
      <w:szCs w:val="20"/>
    </w:rPr>
  </w:style>
  <w:style w:type="character" w:customStyle="1" w:styleId="TextodecomentrioChar">
    <w:name w:val="Texto de comentário Char"/>
    <w:basedOn w:val="Fontepargpadro"/>
    <w:link w:val="Textodecomentrio"/>
    <w:uiPriority w:val="99"/>
    <w:semiHidden/>
    <w:rsid w:val="00AB1A73"/>
    <w:rPr>
      <w:rFonts w:ascii="Calibri" w:hAnsi="Calibri" w:cs="Calibri"/>
      <w:sz w:val="20"/>
      <w:szCs w:val="20"/>
    </w:rPr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rsid w:val="00AB1A73"/>
    <w:rPr>
      <w:b/>
      <w:bCs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rsid w:val="00AB1A73"/>
    <w:rPr>
      <w:rFonts w:ascii="Calibri" w:hAnsi="Calibri" w:cs="Calibri"/>
      <w:b/>
      <w:bCs/>
      <w:sz w:val="20"/>
      <w:szCs w:val="20"/>
    </w:rPr>
  </w:style>
  <w:style w:type="character" w:styleId="Refdecomentrio">
    <w:name w:val="annotation reference"/>
    <w:basedOn w:val="Fontepargpadro"/>
    <w:uiPriority w:val="99"/>
    <w:semiHidden/>
    <w:unhideWhenUsed/>
    <w:rsid w:val="00AB1A73"/>
    <w:rPr>
      <w:rFonts w:ascii="Calibri" w:hAnsi="Calibri" w:cs="Calibri"/>
      <w:sz w:val="16"/>
      <w:szCs w:val="16"/>
    </w:rPr>
  </w:style>
  <w:style w:type="paragraph" w:styleId="Destinatrio">
    <w:name w:val="envelope address"/>
    <w:basedOn w:val="Normal"/>
    <w:uiPriority w:val="99"/>
    <w:semiHidden/>
    <w:unhideWhenUsed/>
    <w:rsid w:val="00AB1A73"/>
    <w:pPr>
      <w:framePr w:w="7920" w:h="1980" w:hRule="exact" w:hSpace="180" w:wrap="auto" w:hAnchor="page" w:xAlign="center" w:yAlign="bottom"/>
      <w:spacing w:after="0"/>
      <w:ind w:left="2880"/>
    </w:pPr>
    <w:rPr>
      <w:rFonts w:ascii="Calibri Light" w:eastAsiaTheme="majorEastAsia" w:hAnsi="Calibri Light" w:cs="Calibri Light"/>
      <w:sz w:val="24"/>
      <w:szCs w:val="24"/>
    </w:rPr>
  </w:style>
  <w:style w:type="paragraph" w:styleId="Textoembloco">
    <w:name w:val="Block Text"/>
    <w:basedOn w:val="Normal"/>
    <w:uiPriority w:val="99"/>
    <w:semiHidden/>
    <w:unhideWhenUsed/>
    <w:rsid w:val="00AB1A73"/>
    <w:pPr>
      <w:pBdr>
        <w:top w:val="single" w:sz="2" w:space="10" w:color="4472C4" w:themeColor="accent1"/>
        <w:left w:val="single" w:sz="2" w:space="10" w:color="4472C4" w:themeColor="accent1"/>
        <w:bottom w:val="single" w:sz="2" w:space="10" w:color="4472C4" w:themeColor="accent1"/>
        <w:right w:val="single" w:sz="2" w:space="10" w:color="4472C4" w:themeColor="accent1"/>
      </w:pBdr>
      <w:ind w:left="1152" w:right="1152"/>
    </w:pPr>
    <w:rPr>
      <w:rFonts w:eastAsiaTheme="minorEastAsia"/>
      <w:i/>
      <w:iCs/>
      <w:color w:val="4472C4" w:themeColor="accent1"/>
    </w:rPr>
  </w:style>
  <w:style w:type="paragraph" w:styleId="MapadoDocumento">
    <w:name w:val="Document Map"/>
    <w:basedOn w:val="Normal"/>
    <w:link w:val="MapadoDocumentoChar"/>
    <w:uiPriority w:val="99"/>
    <w:semiHidden/>
    <w:unhideWhenUsed/>
    <w:rsid w:val="00AB1A73"/>
    <w:pPr>
      <w:spacing w:after="0"/>
    </w:pPr>
    <w:rPr>
      <w:rFonts w:ascii="Microsoft YaHei UI" w:eastAsia="Microsoft YaHei UI" w:hAnsi="Microsoft YaHei UI"/>
      <w:sz w:val="18"/>
      <w:szCs w:val="18"/>
    </w:rPr>
  </w:style>
  <w:style w:type="character" w:customStyle="1" w:styleId="MapadoDocumentoChar">
    <w:name w:val="Mapa do Documento Char"/>
    <w:basedOn w:val="Fontepargpadro"/>
    <w:link w:val="MapadoDocumento"/>
    <w:uiPriority w:val="99"/>
    <w:semiHidden/>
    <w:rsid w:val="00AB1A73"/>
    <w:rPr>
      <w:rFonts w:ascii="Microsoft YaHei UI" w:eastAsia="Microsoft YaHei UI" w:hAnsi="Microsoft YaHei UI" w:cs="Calibri"/>
      <w:sz w:val="18"/>
      <w:szCs w:val="18"/>
    </w:rPr>
  </w:style>
  <w:style w:type="character" w:customStyle="1" w:styleId="Ttulo3Char">
    <w:name w:val="Título 3 Char"/>
    <w:basedOn w:val="Fontepargpadro"/>
    <w:link w:val="Ttulo3"/>
    <w:uiPriority w:val="9"/>
    <w:semiHidden/>
    <w:rsid w:val="00AB1A73"/>
    <w:rPr>
      <w:rFonts w:ascii="Calibri Light" w:eastAsiaTheme="majorEastAsia" w:hAnsi="Calibri Light" w:cs="Calibri Light"/>
      <w:color w:val="1F3763" w:themeColor="accent1" w:themeShade="7F"/>
      <w:sz w:val="24"/>
      <w:szCs w:val="24"/>
    </w:rPr>
  </w:style>
  <w:style w:type="character" w:customStyle="1" w:styleId="Ttulo4Char">
    <w:name w:val="Título 4 Char"/>
    <w:basedOn w:val="Fontepargpadro"/>
    <w:link w:val="Ttulo4"/>
    <w:uiPriority w:val="9"/>
    <w:semiHidden/>
    <w:rsid w:val="00AB1A73"/>
    <w:rPr>
      <w:rFonts w:ascii="Calibri Light" w:eastAsiaTheme="majorEastAsia" w:hAnsi="Calibri Light" w:cs="Calibri Light"/>
      <w:i/>
      <w:iCs/>
      <w:color w:val="2F5496" w:themeColor="accent1" w:themeShade="BF"/>
    </w:rPr>
  </w:style>
  <w:style w:type="character" w:customStyle="1" w:styleId="Ttulo5Char">
    <w:name w:val="Título 5 Char"/>
    <w:basedOn w:val="Fontepargpadro"/>
    <w:link w:val="Ttulo5"/>
    <w:uiPriority w:val="9"/>
    <w:semiHidden/>
    <w:rsid w:val="00AB1A73"/>
    <w:rPr>
      <w:rFonts w:ascii="Calibri Light" w:eastAsiaTheme="majorEastAsia" w:hAnsi="Calibri Light" w:cs="Calibri Light"/>
      <w:color w:val="2F5496" w:themeColor="accent1" w:themeShade="BF"/>
    </w:rPr>
  </w:style>
  <w:style w:type="character" w:customStyle="1" w:styleId="Ttulo6Char">
    <w:name w:val="Título 6 Char"/>
    <w:basedOn w:val="Fontepargpadro"/>
    <w:link w:val="Ttulo6"/>
    <w:uiPriority w:val="9"/>
    <w:semiHidden/>
    <w:rsid w:val="00AB1A73"/>
    <w:rPr>
      <w:rFonts w:ascii="Calibri Light" w:eastAsiaTheme="majorEastAsia" w:hAnsi="Calibri Light" w:cs="Calibri Light"/>
      <w:color w:val="1F3763" w:themeColor="accent1" w:themeShade="7F"/>
    </w:rPr>
  </w:style>
  <w:style w:type="character" w:customStyle="1" w:styleId="Ttulo7Char">
    <w:name w:val="Título 7 Char"/>
    <w:basedOn w:val="Fontepargpadro"/>
    <w:link w:val="Ttulo7"/>
    <w:uiPriority w:val="9"/>
    <w:semiHidden/>
    <w:rsid w:val="00AB1A73"/>
    <w:rPr>
      <w:rFonts w:ascii="Calibri Light" w:eastAsiaTheme="majorEastAsia" w:hAnsi="Calibri Light" w:cs="Calibri Light"/>
      <w:i/>
      <w:iCs/>
      <w:color w:val="1F3763" w:themeColor="accent1" w:themeShade="7F"/>
    </w:rPr>
  </w:style>
  <w:style w:type="character" w:customStyle="1" w:styleId="Ttulo8Char">
    <w:name w:val="Título 8 Char"/>
    <w:basedOn w:val="Fontepargpadro"/>
    <w:link w:val="Ttulo8"/>
    <w:uiPriority w:val="9"/>
    <w:semiHidden/>
    <w:rsid w:val="00AB1A73"/>
    <w:rPr>
      <w:rFonts w:ascii="Calibri Light" w:eastAsiaTheme="majorEastAsia" w:hAnsi="Calibri Light" w:cs="Calibri Light"/>
      <w:color w:val="272727" w:themeColor="text1" w:themeTint="D8"/>
      <w:sz w:val="21"/>
      <w:szCs w:val="21"/>
    </w:rPr>
  </w:style>
  <w:style w:type="character" w:customStyle="1" w:styleId="Ttulo9Char">
    <w:name w:val="Título 9 Char"/>
    <w:basedOn w:val="Fontepargpadro"/>
    <w:link w:val="Ttulo9"/>
    <w:uiPriority w:val="9"/>
    <w:semiHidden/>
    <w:rsid w:val="00AB1A73"/>
    <w:rPr>
      <w:rFonts w:ascii="Calibri Light" w:eastAsiaTheme="majorEastAsia" w:hAnsi="Calibri Light" w:cs="Calibri Light"/>
      <w:i/>
      <w:iCs/>
      <w:color w:val="272727" w:themeColor="text1" w:themeTint="D8"/>
      <w:sz w:val="21"/>
      <w:szCs w:val="21"/>
    </w:rPr>
  </w:style>
  <w:style w:type="numbering" w:styleId="Artigoseo">
    <w:name w:val="Outline List 3"/>
    <w:basedOn w:val="Semlista"/>
    <w:uiPriority w:val="99"/>
    <w:semiHidden/>
    <w:unhideWhenUsed/>
    <w:rsid w:val="00AB1A73"/>
    <w:pPr>
      <w:numPr>
        <w:numId w:val="13"/>
      </w:numPr>
    </w:pPr>
  </w:style>
  <w:style w:type="table" w:styleId="TabelaSimples1">
    <w:name w:val="Plain Table 1"/>
    <w:basedOn w:val="Tabelanormal"/>
    <w:uiPriority w:val="41"/>
    <w:rsid w:val="00AB1A73"/>
    <w:pPr>
      <w:spacing w:after="0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TabelaSimples2">
    <w:name w:val="Plain Table 2"/>
    <w:basedOn w:val="Tabelanormal"/>
    <w:uiPriority w:val="42"/>
    <w:rsid w:val="00AB1A73"/>
    <w:pPr>
      <w:spacing w:after="0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TabelaSimples3">
    <w:name w:val="Plain Table 3"/>
    <w:basedOn w:val="Tabelanormal"/>
    <w:uiPriority w:val="43"/>
    <w:rsid w:val="00AB1A73"/>
    <w:pPr>
      <w:spacing w:after="0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TabelaSimples4">
    <w:name w:val="Plain Table 4"/>
    <w:basedOn w:val="Tabelanormal"/>
    <w:uiPriority w:val="44"/>
    <w:rsid w:val="00AB1A73"/>
    <w:pPr>
      <w:spacing w:after="0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TabelaSimples5">
    <w:name w:val="Plain Table 5"/>
    <w:basedOn w:val="Tabelanormal"/>
    <w:uiPriority w:val="45"/>
    <w:rsid w:val="00AB1A73"/>
    <w:pPr>
      <w:spacing w:after="0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styleId="SemEspaamento">
    <w:name w:val="No Spacing"/>
    <w:uiPriority w:val="1"/>
    <w:semiHidden/>
    <w:qFormat/>
    <w:rsid w:val="00AB1A73"/>
    <w:pPr>
      <w:spacing w:after="0"/>
      <w:jc w:val="both"/>
    </w:pPr>
    <w:rPr>
      <w:rFonts w:ascii="Calibri" w:hAnsi="Calibri" w:cs="Calibri"/>
    </w:rPr>
  </w:style>
  <w:style w:type="paragraph" w:styleId="Data">
    <w:name w:val="Date"/>
    <w:basedOn w:val="Normal"/>
    <w:next w:val="Normal"/>
    <w:link w:val="DataChar"/>
    <w:uiPriority w:val="99"/>
    <w:semiHidden/>
    <w:unhideWhenUsed/>
    <w:rsid w:val="00AB1A73"/>
  </w:style>
  <w:style w:type="character" w:customStyle="1" w:styleId="DataChar">
    <w:name w:val="Data Char"/>
    <w:basedOn w:val="Fontepargpadro"/>
    <w:link w:val="Data"/>
    <w:uiPriority w:val="99"/>
    <w:semiHidden/>
    <w:rsid w:val="00AB1A73"/>
    <w:rPr>
      <w:rFonts w:ascii="Calibri" w:hAnsi="Calibri" w:cs="Calibri"/>
    </w:rPr>
  </w:style>
  <w:style w:type="character" w:styleId="RefernciaIntensa">
    <w:name w:val="Intense Reference"/>
    <w:basedOn w:val="Fontepargpadro"/>
    <w:uiPriority w:val="32"/>
    <w:semiHidden/>
    <w:qFormat/>
    <w:rsid w:val="00AB1A73"/>
    <w:rPr>
      <w:rFonts w:ascii="Calibri" w:hAnsi="Calibri" w:cs="Calibri"/>
      <w:b/>
      <w:bCs/>
      <w:smallCaps/>
      <w:color w:val="4472C4" w:themeColor="accent1"/>
      <w:spacing w:val="5"/>
    </w:rPr>
  </w:style>
  <w:style w:type="paragraph" w:styleId="CitaoIntensa">
    <w:name w:val="Intense Quote"/>
    <w:basedOn w:val="Normal"/>
    <w:next w:val="Normal"/>
    <w:link w:val="CitaoIntensaChar"/>
    <w:uiPriority w:val="30"/>
    <w:semiHidden/>
    <w:qFormat/>
    <w:rsid w:val="00AB1A73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4472C4" w:themeColor="accent1"/>
    </w:rPr>
  </w:style>
  <w:style w:type="character" w:customStyle="1" w:styleId="CitaoIntensaChar">
    <w:name w:val="Citação Intensa Char"/>
    <w:basedOn w:val="Fontepargpadro"/>
    <w:link w:val="CitaoIntensa"/>
    <w:uiPriority w:val="30"/>
    <w:semiHidden/>
    <w:rsid w:val="00AB1A73"/>
    <w:rPr>
      <w:rFonts w:ascii="Calibri" w:hAnsi="Calibri" w:cs="Calibri"/>
      <w:i/>
      <w:iCs/>
      <w:color w:val="4472C4" w:themeColor="accent1"/>
    </w:rPr>
  </w:style>
  <w:style w:type="character" w:styleId="nfaseIntensa">
    <w:name w:val="Intense Emphasis"/>
    <w:basedOn w:val="Fontepargpadro"/>
    <w:uiPriority w:val="21"/>
    <w:semiHidden/>
    <w:qFormat/>
    <w:rsid w:val="00AB1A73"/>
    <w:rPr>
      <w:rFonts w:ascii="Calibri" w:hAnsi="Calibri" w:cs="Calibri"/>
      <w:i/>
      <w:iCs/>
      <w:color w:val="4472C4" w:themeColor="accent1"/>
    </w:rPr>
  </w:style>
  <w:style w:type="character" w:styleId="HiperlinkInteligente">
    <w:name w:val="Smart Hyperlink"/>
    <w:basedOn w:val="Fontepargpadro"/>
    <w:uiPriority w:val="99"/>
    <w:semiHidden/>
    <w:unhideWhenUsed/>
    <w:rsid w:val="00AB1A73"/>
    <w:rPr>
      <w:rFonts w:ascii="Calibri" w:hAnsi="Calibri" w:cs="Calibri"/>
      <w:u w:val="dotted"/>
    </w:rPr>
  </w:style>
  <w:style w:type="character" w:styleId="MenoPendente">
    <w:name w:val="Unresolved Mention"/>
    <w:basedOn w:val="Fontepargpadro"/>
    <w:uiPriority w:val="99"/>
    <w:semiHidden/>
    <w:unhideWhenUsed/>
    <w:rsid w:val="00AB1A73"/>
    <w:rPr>
      <w:rFonts w:ascii="Calibri" w:hAnsi="Calibri" w:cs="Calibri"/>
      <w:color w:val="605E5C"/>
      <w:shd w:val="clear" w:color="auto" w:fill="E1DFDD"/>
    </w:rPr>
  </w:style>
  <w:style w:type="paragraph" w:styleId="Corpodetexto">
    <w:name w:val="Body Text"/>
    <w:basedOn w:val="Normal"/>
    <w:link w:val="CorpodetextoChar"/>
    <w:uiPriority w:val="99"/>
    <w:semiHidden/>
    <w:unhideWhenUsed/>
    <w:rsid w:val="00AB1A73"/>
    <w:pPr>
      <w:spacing w:after="120"/>
    </w:pPr>
  </w:style>
  <w:style w:type="character" w:customStyle="1" w:styleId="CorpodetextoChar">
    <w:name w:val="Corpo de texto Char"/>
    <w:basedOn w:val="Fontepargpadro"/>
    <w:link w:val="Corpodetexto"/>
    <w:uiPriority w:val="99"/>
    <w:semiHidden/>
    <w:rsid w:val="00AB1A73"/>
    <w:rPr>
      <w:rFonts w:ascii="Calibri" w:hAnsi="Calibri" w:cs="Calibri"/>
    </w:rPr>
  </w:style>
  <w:style w:type="paragraph" w:styleId="Corpodetexto2">
    <w:name w:val="Body Text 2"/>
    <w:basedOn w:val="Normal"/>
    <w:link w:val="Corpodetexto2Char"/>
    <w:uiPriority w:val="99"/>
    <w:semiHidden/>
    <w:unhideWhenUsed/>
    <w:rsid w:val="00AB1A73"/>
    <w:pPr>
      <w:spacing w:after="120" w:line="480" w:lineRule="auto"/>
    </w:pPr>
  </w:style>
  <w:style w:type="character" w:customStyle="1" w:styleId="Corpodetexto2Char">
    <w:name w:val="Corpo de texto 2 Char"/>
    <w:basedOn w:val="Fontepargpadro"/>
    <w:link w:val="Corpodetexto2"/>
    <w:uiPriority w:val="99"/>
    <w:semiHidden/>
    <w:rsid w:val="00AB1A73"/>
    <w:rPr>
      <w:rFonts w:ascii="Calibri" w:hAnsi="Calibri" w:cs="Calibri"/>
    </w:rPr>
  </w:style>
  <w:style w:type="paragraph" w:styleId="Corpodetexto3">
    <w:name w:val="Body Text 3"/>
    <w:basedOn w:val="Normal"/>
    <w:link w:val="Corpodetexto3Char"/>
    <w:uiPriority w:val="99"/>
    <w:semiHidden/>
    <w:unhideWhenUsed/>
    <w:rsid w:val="00AB1A73"/>
    <w:pPr>
      <w:spacing w:after="120"/>
    </w:pPr>
    <w:rPr>
      <w:sz w:val="16"/>
      <w:szCs w:val="16"/>
    </w:rPr>
  </w:style>
  <w:style w:type="character" w:customStyle="1" w:styleId="Corpodetexto3Char">
    <w:name w:val="Corpo de texto 3 Char"/>
    <w:basedOn w:val="Fontepargpadro"/>
    <w:link w:val="Corpodetexto3"/>
    <w:uiPriority w:val="99"/>
    <w:semiHidden/>
    <w:rsid w:val="00AB1A73"/>
    <w:rPr>
      <w:rFonts w:ascii="Calibri" w:hAnsi="Calibri" w:cs="Calibri"/>
      <w:sz w:val="16"/>
      <w:szCs w:val="16"/>
    </w:rPr>
  </w:style>
  <w:style w:type="paragraph" w:styleId="Recuodecorpodetexto">
    <w:name w:val="Body Text Indent"/>
    <w:basedOn w:val="Normal"/>
    <w:link w:val="RecuodecorpodetextoChar"/>
    <w:uiPriority w:val="99"/>
    <w:semiHidden/>
    <w:unhideWhenUsed/>
    <w:rsid w:val="00AB1A73"/>
    <w:pPr>
      <w:spacing w:after="120"/>
      <w:ind w:left="360"/>
    </w:pPr>
  </w:style>
  <w:style w:type="character" w:customStyle="1" w:styleId="RecuodecorpodetextoChar">
    <w:name w:val="Recuo de corpo de texto Char"/>
    <w:basedOn w:val="Fontepargpadro"/>
    <w:link w:val="Recuodecorpodetexto"/>
    <w:uiPriority w:val="99"/>
    <w:semiHidden/>
    <w:rsid w:val="00AB1A73"/>
    <w:rPr>
      <w:rFonts w:ascii="Calibri" w:hAnsi="Calibri" w:cs="Calibri"/>
    </w:rPr>
  </w:style>
  <w:style w:type="paragraph" w:styleId="Recuodecorpodetexto2">
    <w:name w:val="Body Text Indent 2"/>
    <w:basedOn w:val="Normal"/>
    <w:link w:val="Recuodecorpodetexto2Char"/>
    <w:uiPriority w:val="99"/>
    <w:semiHidden/>
    <w:unhideWhenUsed/>
    <w:rsid w:val="00AB1A73"/>
    <w:pPr>
      <w:spacing w:after="120" w:line="480" w:lineRule="auto"/>
      <w:ind w:left="360"/>
    </w:pPr>
  </w:style>
  <w:style w:type="character" w:customStyle="1" w:styleId="Recuodecorpodetexto2Char">
    <w:name w:val="Recuo de corpo de texto 2 Char"/>
    <w:basedOn w:val="Fontepargpadro"/>
    <w:link w:val="Recuodecorpodetexto2"/>
    <w:uiPriority w:val="99"/>
    <w:semiHidden/>
    <w:rsid w:val="00AB1A73"/>
    <w:rPr>
      <w:rFonts w:ascii="Calibri" w:hAnsi="Calibri" w:cs="Calibri"/>
    </w:rPr>
  </w:style>
  <w:style w:type="paragraph" w:styleId="Recuodecorpodetexto3">
    <w:name w:val="Body Text Indent 3"/>
    <w:basedOn w:val="Normal"/>
    <w:link w:val="Recuodecorpodetexto3Char"/>
    <w:uiPriority w:val="99"/>
    <w:semiHidden/>
    <w:unhideWhenUsed/>
    <w:rsid w:val="00AB1A73"/>
    <w:pPr>
      <w:spacing w:after="120"/>
      <w:ind w:left="360"/>
    </w:pPr>
    <w:rPr>
      <w:sz w:val="16"/>
      <w:szCs w:val="16"/>
    </w:rPr>
  </w:style>
  <w:style w:type="character" w:customStyle="1" w:styleId="Recuodecorpodetexto3Char">
    <w:name w:val="Recuo de corpo de texto 3 Char"/>
    <w:basedOn w:val="Fontepargpadro"/>
    <w:link w:val="Recuodecorpodetexto3"/>
    <w:uiPriority w:val="99"/>
    <w:semiHidden/>
    <w:rsid w:val="00AB1A73"/>
    <w:rPr>
      <w:rFonts w:ascii="Calibri" w:hAnsi="Calibri" w:cs="Calibri"/>
      <w:sz w:val="16"/>
      <w:szCs w:val="16"/>
    </w:rPr>
  </w:style>
  <w:style w:type="paragraph" w:styleId="Primeirorecuodecorpodetexto">
    <w:name w:val="Body Text First Indent"/>
    <w:basedOn w:val="Corpodetexto"/>
    <w:link w:val="PrimeirorecuodecorpodetextoChar"/>
    <w:uiPriority w:val="99"/>
    <w:semiHidden/>
    <w:unhideWhenUsed/>
    <w:rsid w:val="00AB1A73"/>
    <w:pPr>
      <w:spacing w:after="160"/>
      <w:ind w:firstLine="360"/>
    </w:pPr>
  </w:style>
  <w:style w:type="character" w:customStyle="1" w:styleId="PrimeirorecuodecorpodetextoChar">
    <w:name w:val="Primeiro recuo de corpo de texto Char"/>
    <w:basedOn w:val="CorpodetextoChar"/>
    <w:link w:val="Primeirorecuodecorpodetexto"/>
    <w:uiPriority w:val="99"/>
    <w:semiHidden/>
    <w:rsid w:val="00AB1A73"/>
    <w:rPr>
      <w:rFonts w:ascii="Calibri" w:hAnsi="Calibri" w:cs="Calibri"/>
    </w:rPr>
  </w:style>
  <w:style w:type="paragraph" w:styleId="Primeirorecuodecorpodetexto2">
    <w:name w:val="Body Text First Indent 2"/>
    <w:basedOn w:val="Recuodecorpodetexto"/>
    <w:link w:val="Primeirorecuodecorpodetexto2Char"/>
    <w:uiPriority w:val="99"/>
    <w:semiHidden/>
    <w:unhideWhenUsed/>
    <w:rsid w:val="00AB1A73"/>
    <w:pPr>
      <w:spacing w:after="160"/>
      <w:ind w:firstLine="360"/>
    </w:pPr>
  </w:style>
  <w:style w:type="character" w:customStyle="1" w:styleId="Primeirorecuodecorpodetexto2Char">
    <w:name w:val="Primeiro recuo de corpo de texto 2 Char"/>
    <w:basedOn w:val="RecuodecorpodetextoChar"/>
    <w:link w:val="Primeirorecuodecorpodetexto2"/>
    <w:uiPriority w:val="99"/>
    <w:semiHidden/>
    <w:rsid w:val="00AB1A73"/>
    <w:rPr>
      <w:rFonts w:ascii="Calibri" w:hAnsi="Calibri" w:cs="Calibri"/>
    </w:rPr>
  </w:style>
  <w:style w:type="paragraph" w:styleId="Recuonormal">
    <w:name w:val="Normal Indent"/>
    <w:basedOn w:val="Normal"/>
    <w:uiPriority w:val="99"/>
    <w:semiHidden/>
    <w:unhideWhenUsed/>
    <w:rsid w:val="00AB1A73"/>
    <w:pPr>
      <w:ind w:left="720"/>
    </w:pPr>
  </w:style>
  <w:style w:type="paragraph" w:styleId="Ttulodanota">
    <w:name w:val="Note Heading"/>
    <w:basedOn w:val="Normal"/>
    <w:next w:val="Normal"/>
    <w:link w:val="TtulodanotaChar"/>
    <w:uiPriority w:val="99"/>
    <w:semiHidden/>
    <w:unhideWhenUsed/>
    <w:rsid w:val="00AB1A73"/>
    <w:pPr>
      <w:spacing w:after="0"/>
    </w:pPr>
  </w:style>
  <w:style w:type="character" w:customStyle="1" w:styleId="TtulodanotaChar">
    <w:name w:val="Título da nota Char"/>
    <w:basedOn w:val="Fontepargpadro"/>
    <w:link w:val="Ttulodanota"/>
    <w:uiPriority w:val="99"/>
    <w:semiHidden/>
    <w:rsid w:val="00AB1A73"/>
    <w:rPr>
      <w:rFonts w:ascii="Calibri" w:hAnsi="Calibri" w:cs="Calibri"/>
    </w:rPr>
  </w:style>
  <w:style w:type="table" w:styleId="Tabelacontempornea">
    <w:name w:val="Table Contemporary"/>
    <w:basedOn w:val="Tabelanormal"/>
    <w:uiPriority w:val="99"/>
    <w:semiHidden/>
    <w:unhideWhenUsed/>
    <w:rsid w:val="00AB1A73"/>
    <w:pPr>
      <w:jc w:val="both"/>
    </w:pPr>
    <w:tblPr>
      <w:tblStyleRowBandSize w:val="1"/>
      <w:tblBorders>
        <w:insideH w:val="single" w:sz="18" w:space="0" w:color="FFFFFF"/>
        <w:insideV w:val="single" w:sz="18" w:space="0" w:color="FFFFFF"/>
      </w:tblBorders>
    </w:tbl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table" w:styleId="ListaClara">
    <w:name w:val="Light List"/>
    <w:basedOn w:val="Tabelanormal"/>
    <w:uiPriority w:val="61"/>
    <w:semiHidden/>
    <w:unhideWhenUsed/>
    <w:rsid w:val="00AB1A73"/>
    <w:pPr>
      <w:spacing w:after="0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staClara-nfase1">
    <w:name w:val="Light List Accent 1"/>
    <w:basedOn w:val="Tabelanormal"/>
    <w:uiPriority w:val="61"/>
    <w:semiHidden/>
    <w:unhideWhenUsed/>
    <w:rsid w:val="00AB1A73"/>
    <w:pPr>
      <w:spacing w:after="0"/>
    </w:pPr>
    <w:tblPr>
      <w:tblStyleRowBandSize w:val="1"/>
      <w:tblStyleColBandSize w:val="1"/>
      <w:tblBorders>
        <w:top w:val="single" w:sz="8" w:space="0" w:color="4472C4" w:themeColor="accent1"/>
        <w:left w:val="single" w:sz="8" w:space="0" w:color="4472C4" w:themeColor="accent1"/>
        <w:bottom w:val="single" w:sz="8" w:space="0" w:color="4472C4" w:themeColor="accent1"/>
        <w:right w:val="single" w:sz="8" w:space="0" w:color="4472C4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472C4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</w:tcPr>
    </w:tblStylePr>
    <w:tblStylePr w:type="band1Horz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</w:tcPr>
    </w:tblStylePr>
  </w:style>
  <w:style w:type="table" w:styleId="ListaClara-nfase2">
    <w:name w:val="Light List Accent 2"/>
    <w:basedOn w:val="Tabelanormal"/>
    <w:uiPriority w:val="61"/>
    <w:semiHidden/>
    <w:unhideWhenUsed/>
    <w:rsid w:val="00AB1A73"/>
    <w:pPr>
      <w:spacing w:after="0"/>
    </w:pPr>
    <w:tblPr>
      <w:tblStyleRowBandSize w:val="1"/>
      <w:tblStyleColBandSize w:val="1"/>
      <w:tblBorders>
        <w:top w:val="single" w:sz="8" w:space="0" w:color="ED7D31" w:themeColor="accent2"/>
        <w:left w:val="single" w:sz="8" w:space="0" w:color="ED7D31" w:themeColor="accent2"/>
        <w:bottom w:val="single" w:sz="8" w:space="0" w:color="ED7D31" w:themeColor="accent2"/>
        <w:right w:val="single" w:sz="8" w:space="0" w:color="ED7D31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ED7D31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</w:tcBorders>
      </w:tcPr>
    </w:tblStylePr>
    <w:tblStylePr w:type="band1Horz"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</w:tcBorders>
      </w:tcPr>
    </w:tblStylePr>
  </w:style>
  <w:style w:type="table" w:styleId="ListaClara-nfase3">
    <w:name w:val="Light List Accent 3"/>
    <w:basedOn w:val="Tabelanormal"/>
    <w:uiPriority w:val="61"/>
    <w:semiHidden/>
    <w:unhideWhenUsed/>
    <w:rsid w:val="00AB1A73"/>
    <w:pPr>
      <w:spacing w:after="0"/>
    </w:pPr>
    <w:tblPr>
      <w:tblStyleRowBandSize w:val="1"/>
      <w:tblStyleColBandSize w:val="1"/>
      <w:tblBorders>
        <w:top w:val="single" w:sz="8" w:space="0" w:color="A5A5A5" w:themeColor="accent3"/>
        <w:left w:val="single" w:sz="8" w:space="0" w:color="A5A5A5" w:themeColor="accent3"/>
        <w:bottom w:val="single" w:sz="8" w:space="0" w:color="A5A5A5" w:themeColor="accent3"/>
        <w:right w:val="single" w:sz="8" w:space="0" w:color="A5A5A5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A5A5A5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</w:tcPr>
    </w:tblStylePr>
    <w:tblStylePr w:type="band1Horz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</w:tcPr>
    </w:tblStylePr>
  </w:style>
  <w:style w:type="table" w:styleId="ListaClara-nfase4">
    <w:name w:val="Light List Accent 4"/>
    <w:basedOn w:val="Tabelanormal"/>
    <w:uiPriority w:val="61"/>
    <w:semiHidden/>
    <w:unhideWhenUsed/>
    <w:rsid w:val="00AB1A73"/>
    <w:pPr>
      <w:spacing w:after="0"/>
    </w:pPr>
    <w:tblPr>
      <w:tblStyleRowBandSize w:val="1"/>
      <w:tblStyleColBandSize w:val="1"/>
      <w:tblBorders>
        <w:top w:val="single" w:sz="8" w:space="0" w:color="FFC000" w:themeColor="accent4"/>
        <w:left w:val="single" w:sz="8" w:space="0" w:color="FFC000" w:themeColor="accent4"/>
        <w:bottom w:val="single" w:sz="8" w:space="0" w:color="FFC000" w:themeColor="accent4"/>
        <w:right w:val="single" w:sz="8" w:space="0" w:color="FFC000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FC000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</w:tcPr>
    </w:tblStylePr>
    <w:tblStylePr w:type="band1Horz"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</w:tcPr>
    </w:tblStylePr>
  </w:style>
  <w:style w:type="table" w:styleId="ListaClara-nfase5">
    <w:name w:val="Light List Accent 5"/>
    <w:basedOn w:val="Tabelanormal"/>
    <w:uiPriority w:val="61"/>
    <w:semiHidden/>
    <w:unhideWhenUsed/>
    <w:rsid w:val="00AB1A73"/>
    <w:pPr>
      <w:spacing w:after="0"/>
    </w:pPr>
    <w:tblPr>
      <w:tblStyleRowBandSize w:val="1"/>
      <w:tblStyleColBandSize w:val="1"/>
      <w:tblBorders>
        <w:top w:val="single" w:sz="8" w:space="0" w:color="5B9BD5" w:themeColor="accent5"/>
        <w:left w:val="single" w:sz="8" w:space="0" w:color="5B9BD5" w:themeColor="accent5"/>
        <w:bottom w:val="single" w:sz="8" w:space="0" w:color="5B9BD5" w:themeColor="accent5"/>
        <w:right w:val="single" w:sz="8" w:space="0" w:color="5B9BD5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5B9BD5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5B9BD5" w:themeColor="accent5"/>
          <w:left w:val="single" w:sz="8" w:space="0" w:color="5B9BD5" w:themeColor="accent5"/>
          <w:bottom w:val="single" w:sz="8" w:space="0" w:color="5B9BD5" w:themeColor="accent5"/>
          <w:right w:val="single" w:sz="8" w:space="0" w:color="5B9BD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5B9BD5" w:themeColor="accent5"/>
          <w:left w:val="single" w:sz="8" w:space="0" w:color="5B9BD5" w:themeColor="accent5"/>
          <w:bottom w:val="single" w:sz="8" w:space="0" w:color="5B9BD5" w:themeColor="accent5"/>
          <w:right w:val="single" w:sz="8" w:space="0" w:color="5B9BD5" w:themeColor="accent5"/>
        </w:tcBorders>
      </w:tcPr>
    </w:tblStylePr>
    <w:tblStylePr w:type="band1Horz">
      <w:tblPr/>
      <w:tcPr>
        <w:tcBorders>
          <w:top w:val="single" w:sz="8" w:space="0" w:color="5B9BD5" w:themeColor="accent5"/>
          <w:left w:val="single" w:sz="8" w:space="0" w:color="5B9BD5" w:themeColor="accent5"/>
          <w:bottom w:val="single" w:sz="8" w:space="0" w:color="5B9BD5" w:themeColor="accent5"/>
          <w:right w:val="single" w:sz="8" w:space="0" w:color="5B9BD5" w:themeColor="accent5"/>
        </w:tcBorders>
      </w:tcPr>
    </w:tblStylePr>
  </w:style>
  <w:style w:type="table" w:styleId="ListaClara-nfase6">
    <w:name w:val="Light List Accent 6"/>
    <w:basedOn w:val="Tabelanormal"/>
    <w:uiPriority w:val="61"/>
    <w:semiHidden/>
    <w:unhideWhenUsed/>
    <w:rsid w:val="00AB1A73"/>
    <w:pPr>
      <w:spacing w:after="0"/>
    </w:pPr>
    <w:tblPr>
      <w:tblStyleRowBandSize w:val="1"/>
      <w:tblStyleColBandSize w:val="1"/>
      <w:tblBorders>
        <w:top w:val="single" w:sz="8" w:space="0" w:color="70AD47" w:themeColor="accent6"/>
        <w:left w:val="single" w:sz="8" w:space="0" w:color="70AD47" w:themeColor="accent6"/>
        <w:bottom w:val="single" w:sz="8" w:space="0" w:color="70AD47" w:themeColor="accent6"/>
        <w:right w:val="single" w:sz="8" w:space="0" w:color="70AD47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70AD47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</w:tcPr>
    </w:tblStylePr>
    <w:tblStylePr w:type="band1Horz"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</w:tcPr>
    </w:tblStylePr>
  </w:style>
  <w:style w:type="table" w:styleId="SombreamentoClaro">
    <w:name w:val="Light Shading"/>
    <w:basedOn w:val="Tabelanormal"/>
    <w:uiPriority w:val="60"/>
    <w:semiHidden/>
    <w:unhideWhenUsed/>
    <w:rsid w:val="00AB1A73"/>
    <w:pPr>
      <w:spacing w:after="0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SombreamentoClaro-nfase1">
    <w:name w:val="Light Shading Accent 1"/>
    <w:basedOn w:val="Tabelanormal"/>
    <w:uiPriority w:val="60"/>
    <w:semiHidden/>
    <w:unhideWhenUsed/>
    <w:rsid w:val="00AB1A73"/>
    <w:pPr>
      <w:spacing w:after="0"/>
    </w:pPr>
    <w:rPr>
      <w:color w:val="2F5496" w:themeColor="accent1" w:themeShade="BF"/>
    </w:rPr>
    <w:tblPr>
      <w:tblStyleRowBandSize w:val="1"/>
      <w:tblStyleColBandSize w:val="1"/>
      <w:tblBorders>
        <w:top w:val="single" w:sz="8" w:space="0" w:color="4472C4" w:themeColor="accent1"/>
        <w:bottom w:val="single" w:sz="8" w:space="0" w:color="4472C4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472C4" w:themeColor="accent1"/>
          <w:left w:val="nil"/>
          <w:bottom w:val="single" w:sz="8" w:space="0" w:color="4472C4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472C4" w:themeColor="accent1"/>
          <w:left w:val="nil"/>
          <w:bottom w:val="single" w:sz="8" w:space="0" w:color="4472C4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0DBF0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0DBF0" w:themeFill="accent1" w:themeFillTint="3F"/>
      </w:tcPr>
    </w:tblStylePr>
  </w:style>
  <w:style w:type="table" w:styleId="SombreamentoClaro-nfase2">
    <w:name w:val="Light Shading Accent 2"/>
    <w:basedOn w:val="Tabelanormal"/>
    <w:uiPriority w:val="60"/>
    <w:semiHidden/>
    <w:unhideWhenUsed/>
    <w:rsid w:val="00AB1A73"/>
    <w:pPr>
      <w:spacing w:after="0"/>
    </w:pPr>
    <w:rPr>
      <w:color w:val="C45911" w:themeColor="accent2" w:themeShade="BF"/>
    </w:rPr>
    <w:tblPr>
      <w:tblStyleRowBandSize w:val="1"/>
      <w:tblStyleColBandSize w:val="1"/>
      <w:tblBorders>
        <w:top w:val="single" w:sz="8" w:space="0" w:color="ED7D31" w:themeColor="accent2"/>
        <w:bottom w:val="single" w:sz="8" w:space="0" w:color="ED7D31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D7D31" w:themeColor="accent2"/>
          <w:left w:val="nil"/>
          <w:bottom w:val="single" w:sz="8" w:space="0" w:color="ED7D31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D7D31" w:themeColor="accent2"/>
          <w:left w:val="nil"/>
          <w:bottom w:val="single" w:sz="8" w:space="0" w:color="ED7D31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ECB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ADECB" w:themeFill="accent2" w:themeFillTint="3F"/>
      </w:tcPr>
    </w:tblStylePr>
  </w:style>
  <w:style w:type="table" w:styleId="SombreamentoClaro-nfase3">
    <w:name w:val="Light Shading Accent 3"/>
    <w:basedOn w:val="Tabelanormal"/>
    <w:uiPriority w:val="60"/>
    <w:semiHidden/>
    <w:unhideWhenUsed/>
    <w:rsid w:val="00AB1A73"/>
    <w:pPr>
      <w:spacing w:after="0"/>
    </w:pPr>
    <w:rPr>
      <w:color w:val="7B7B7B" w:themeColor="accent3" w:themeShade="BF"/>
    </w:rPr>
    <w:tblPr>
      <w:tblStyleRowBandSize w:val="1"/>
      <w:tblStyleColBandSize w:val="1"/>
      <w:tblBorders>
        <w:top w:val="single" w:sz="8" w:space="0" w:color="A5A5A5" w:themeColor="accent3"/>
        <w:bottom w:val="single" w:sz="8" w:space="0" w:color="A5A5A5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A5A5A5" w:themeColor="accent3"/>
          <w:left w:val="nil"/>
          <w:bottom w:val="single" w:sz="8" w:space="0" w:color="A5A5A5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A5A5A5" w:themeColor="accent3"/>
          <w:left w:val="nil"/>
          <w:bottom w:val="single" w:sz="8" w:space="0" w:color="A5A5A5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</w:style>
  <w:style w:type="table" w:styleId="SombreamentoClaro-nfase4">
    <w:name w:val="Light Shading Accent 4"/>
    <w:basedOn w:val="Tabelanormal"/>
    <w:uiPriority w:val="60"/>
    <w:semiHidden/>
    <w:unhideWhenUsed/>
    <w:rsid w:val="00AB1A73"/>
    <w:pPr>
      <w:spacing w:after="0"/>
    </w:pPr>
    <w:rPr>
      <w:color w:val="BF8F00" w:themeColor="accent4" w:themeShade="BF"/>
    </w:rPr>
    <w:tblPr>
      <w:tblStyleRowBandSize w:val="1"/>
      <w:tblStyleColBandSize w:val="1"/>
      <w:tblBorders>
        <w:top w:val="single" w:sz="8" w:space="0" w:color="FFC000" w:themeColor="accent4"/>
        <w:bottom w:val="single" w:sz="8" w:space="0" w:color="FFC000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FC000" w:themeColor="accent4"/>
          <w:left w:val="nil"/>
          <w:bottom w:val="single" w:sz="8" w:space="0" w:color="FFC000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FC000" w:themeColor="accent4"/>
          <w:left w:val="nil"/>
          <w:bottom w:val="single" w:sz="8" w:space="0" w:color="FFC000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FEFC0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FEFC0" w:themeFill="accent4" w:themeFillTint="3F"/>
      </w:tcPr>
    </w:tblStylePr>
  </w:style>
  <w:style w:type="table" w:styleId="SombreamentoClaro-nfase5">
    <w:name w:val="Light Shading Accent 5"/>
    <w:basedOn w:val="Tabelanormal"/>
    <w:uiPriority w:val="60"/>
    <w:semiHidden/>
    <w:unhideWhenUsed/>
    <w:rsid w:val="00AB1A73"/>
    <w:pPr>
      <w:spacing w:after="0"/>
    </w:pPr>
    <w:rPr>
      <w:color w:val="2E74B5" w:themeColor="accent5" w:themeShade="BF"/>
    </w:rPr>
    <w:tblPr>
      <w:tblStyleRowBandSize w:val="1"/>
      <w:tblStyleColBandSize w:val="1"/>
      <w:tblBorders>
        <w:top w:val="single" w:sz="8" w:space="0" w:color="5B9BD5" w:themeColor="accent5"/>
        <w:bottom w:val="single" w:sz="8" w:space="0" w:color="5B9BD5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5B9BD5" w:themeColor="accent5"/>
          <w:left w:val="nil"/>
          <w:bottom w:val="single" w:sz="8" w:space="0" w:color="5B9BD5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5B9BD5" w:themeColor="accent5"/>
          <w:left w:val="nil"/>
          <w:bottom w:val="single" w:sz="8" w:space="0" w:color="5B9BD5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6E6F4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6E6F4" w:themeFill="accent5" w:themeFillTint="3F"/>
      </w:tcPr>
    </w:tblStylePr>
  </w:style>
  <w:style w:type="table" w:styleId="SombreamentoClaro-nfase6">
    <w:name w:val="Light Shading Accent 6"/>
    <w:basedOn w:val="Tabelanormal"/>
    <w:uiPriority w:val="60"/>
    <w:semiHidden/>
    <w:unhideWhenUsed/>
    <w:rsid w:val="00AB1A73"/>
    <w:pPr>
      <w:spacing w:after="0"/>
    </w:pPr>
    <w:rPr>
      <w:color w:val="538135" w:themeColor="accent6" w:themeShade="BF"/>
    </w:rPr>
    <w:tblPr>
      <w:tblStyleRowBandSize w:val="1"/>
      <w:tblStyleColBandSize w:val="1"/>
      <w:tblBorders>
        <w:top w:val="single" w:sz="8" w:space="0" w:color="70AD47" w:themeColor="accent6"/>
        <w:bottom w:val="single" w:sz="8" w:space="0" w:color="70AD47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70AD47" w:themeColor="accent6"/>
          <w:left w:val="nil"/>
          <w:bottom w:val="single" w:sz="8" w:space="0" w:color="70AD47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70AD47" w:themeColor="accent6"/>
          <w:left w:val="nil"/>
          <w:bottom w:val="single" w:sz="8" w:space="0" w:color="70AD47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BEB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BEBD0" w:themeFill="accent6" w:themeFillTint="3F"/>
      </w:tcPr>
    </w:tblStylePr>
  </w:style>
  <w:style w:type="table" w:styleId="GradeClara">
    <w:name w:val="Light Grid"/>
    <w:basedOn w:val="Tabelanormal"/>
    <w:uiPriority w:val="62"/>
    <w:semiHidden/>
    <w:unhideWhenUsed/>
    <w:rsid w:val="00AB1A73"/>
    <w:pPr>
      <w:spacing w:after="0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GradeClara-nfase1">
    <w:name w:val="Light Grid Accent 1"/>
    <w:basedOn w:val="Tabelanormal"/>
    <w:uiPriority w:val="62"/>
    <w:semiHidden/>
    <w:unhideWhenUsed/>
    <w:rsid w:val="00AB1A73"/>
    <w:pPr>
      <w:spacing w:after="0"/>
    </w:pPr>
    <w:tblPr>
      <w:tblStyleRowBandSize w:val="1"/>
      <w:tblStyleColBandSize w:val="1"/>
      <w:tblBorders>
        <w:top w:val="single" w:sz="8" w:space="0" w:color="4472C4" w:themeColor="accent1"/>
        <w:left w:val="single" w:sz="8" w:space="0" w:color="4472C4" w:themeColor="accent1"/>
        <w:bottom w:val="single" w:sz="8" w:space="0" w:color="4472C4" w:themeColor="accent1"/>
        <w:right w:val="single" w:sz="8" w:space="0" w:color="4472C4" w:themeColor="accent1"/>
        <w:insideH w:val="single" w:sz="8" w:space="0" w:color="4472C4" w:themeColor="accent1"/>
        <w:insideV w:val="single" w:sz="8" w:space="0" w:color="4472C4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18" w:space="0" w:color="4472C4" w:themeColor="accent1"/>
          <w:right w:val="single" w:sz="8" w:space="0" w:color="4472C4" w:themeColor="accent1"/>
          <w:insideH w:val="nil"/>
          <w:insideV w:val="single" w:sz="8" w:space="0" w:color="4472C4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  <w:insideH w:val="nil"/>
          <w:insideV w:val="single" w:sz="8" w:space="0" w:color="4472C4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</w:tcPr>
    </w:tblStylePr>
    <w:tblStylePr w:type="band1Vert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  <w:shd w:val="clear" w:color="auto" w:fill="D0DBF0" w:themeFill="accent1" w:themeFillTint="3F"/>
      </w:tcPr>
    </w:tblStylePr>
    <w:tblStylePr w:type="band1Horz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  <w:insideV w:val="single" w:sz="8" w:space="0" w:color="4472C4" w:themeColor="accent1"/>
        </w:tcBorders>
        <w:shd w:val="clear" w:color="auto" w:fill="D0DBF0" w:themeFill="accent1" w:themeFillTint="3F"/>
      </w:tcPr>
    </w:tblStylePr>
    <w:tblStylePr w:type="band2Horz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  <w:insideV w:val="single" w:sz="8" w:space="0" w:color="4472C4" w:themeColor="accent1"/>
        </w:tcBorders>
      </w:tcPr>
    </w:tblStylePr>
  </w:style>
  <w:style w:type="table" w:styleId="GradeClara-nfase2">
    <w:name w:val="Light Grid Accent 2"/>
    <w:basedOn w:val="Tabelanormal"/>
    <w:uiPriority w:val="62"/>
    <w:semiHidden/>
    <w:unhideWhenUsed/>
    <w:rsid w:val="00AB1A73"/>
    <w:pPr>
      <w:spacing w:after="0"/>
    </w:pPr>
    <w:tblPr>
      <w:tblStyleRowBandSize w:val="1"/>
      <w:tblStyleColBandSize w:val="1"/>
      <w:tblBorders>
        <w:top w:val="single" w:sz="8" w:space="0" w:color="ED7D31" w:themeColor="accent2"/>
        <w:left w:val="single" w:sz="8" w:space="0" w:color="ED7D31" w:themeColor="accent2"/>
        <w:bottom w:val="single" w:sz="8" w:space="0" w:color="ED7D31" w:themeColor="accent2"/>
        <w:right w:val="single" w:sz="8" w:space="0" w:color="ED7D31" w:themeColor="accent2"/>
        <w:insideH w:val="single" w:sz="8" w:space="0" w:color="ED7D31" w:themeColor="accent2"/>
        <w:insideV w:val="single" w:sz="8" w:space="0" w:color="ED7D31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18" w:space="0" w:color="ED7D31" w:themeColor="accent2"/>
          <w:right w:val="single" w:sz="8" w:space="0" w:color="ED7D31" w:themeColor="accent2"/>
          <w:insideH w:val="nil"/>
          <w:insideV w:val="single" w:sz="8" w:space="0" w:color="ED7D31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  <w:insideH w:val="nil"/>
          <w:insideV w:val="single" w:sz="8" w:space="0" w:color="ED7D31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</w:tcBorders>
      </w:tcPr>
    </w:tblStylePr>
    <w:tblStylePr w:type="band1Vert"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</w:tcBorders>
        <w:shd w:val="clear" w:color="auto" w:fill="FADECB" w:themeFill="accent2" w:themeFillTint="3F"/>
      </w:tcPr>
    </w:tblStylePr>
    <w:tblStylePr w:type="band1Horz"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  <w:insideV w:val="single" w:sz="8" w:space="0" w:color="ED7D31" w:themeColor="accent2"/>
        </w:tcBorders>
        <w:shd w:val="clear" w:color="auto" w:fill="FADECB" w:themeFill="accent2" w:themeFillTint="3F"/>
      </w:tcPr>
    </w:tblStylePr>
    <w:tblStylePr w:type="band2Horz"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  <w:insideV w:val="single" w:sz="8" w:space="0" w:color="ED7D31" w:themeColor="accent2"/>
        </w:tcBorders>
      </w:tcPr>
    </w:tblStylePr>
  </w:style>
  <w:style w:type="table" w:styleId="GradeClara-nfase3">
    <w:name w:val="Light Grid Accent 3"/>
    <w:basedOn w:val="Tabelanormal"/>
    <w:uiPriority w:val="62"/>
    <w:semiHidden/>
    <w:unhideWhenUsed/>
    <w:rsid w:val="00AB1A73"/>
    <w:pPr>
      <w:spacing w:after="0"/>
    </w:pPr>
    <w:tblPr>
      <w:tblStyleRowBandSize w:val="1"/>
      <w:tblStyleColBandSize w:val="1"/>
      <w:tblBorders>
        <w:top w:val="single" w:sz="8" w:space="0" w:color="A5A5A5" w:themeColor="accent3"/>
        <w:left w:val="single" w:sz="8" w:space="0" w:color="A5A5A5" w:themeColor="accent3"/>
        <w:bottom w:val="single" w:sz="8" w:space="0" w:color="A5A5A5" w:themeColor="accent3"/>
        <w:right w:val="single" w:sz="8" w:space="0" w:color="A5A5A5" w:themeColor="accent3"/>
        <w:insideH w:val="single" w:sz="8" w:space="0" w:color="A5A5A5" w:themeColor="accent3"/>
        <w:insideV w:val="single" w:sz="8" w:space="0" w:color="A5A5A5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18" w:space="0" w:color="A5A5A5" w:themeColor="accent3"/>
          <w:right w:val="single" w:sz="8" w:space="0" w:color="A5A5A5" w:themeColor="accent3"/>
          <w:insideH w:val="nil"/>
          <w:insideV w:val="single" w:sz="8" w:space="0" w:color="A5A5A5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  <w:insideH w:val="nil"/>
          <w:insideV w:val="single" w:sz="8" w:space="0" w:color="A5A5A5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</w:tcPr>
    </w:tblStylePr>
    <w:tblStylePr w:type="band1Vert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  <w:shd w:val="clear" w:color="auto" w:fill="E8E8E8" w:themeFill="accent3" w:themeFillTint="3F"/>
      </w:tcPr>
    </w:tblStylePr>
    <w:tblStylePr w:type="band1Horz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  <w:insideV w:val="single" w:sz="8" w:space="0" w:color="A5A5A5" w:themeColor="accent3"/>
        </w:tcBorders>
        <w:shd w:val="clear" w:color="auto" w:fill="E8E8E8" w:themeFill="accent3" w:themeFillTint="3F"/>
      </w:tcPr>
    </w:tblStylePr>
    <w:tblStylePr w:type="band2Horz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  <w:insideV w:val="single" w:sz="8" w:space="0" w:color="A5A5A5" w:themeColor="accent3"/>
        </w:tcBorders>
      </w:tcPr>
    </w:tblStylePr>
  </w:style>
  <w:style w:type="table" w:styleId="GradeClara-nfase4">
    <w:name w:val="Light Grid Accent 4"/>
    <w:basedOn w:val="Tabelanormal"/>
    <w:uiPriority w:val="62"/>
    <w:semiHidden/>
    <w:unhideWhenUsed/>
    <w:rsid w:val="00AB1A73"/>
    <w:pPr>
      <w:spacing w:after="0"/>
    </w:pPr>
    <w:tblPr>
      <w:tblStyleRowBandSize w:val="1"/>
      <w:tblStyleColBandSize w:val="1"/>
      <w:tblBorders>
        <w:top w:val="single" w:sz="8" w:space="0" w:color="FFC000" w:themeColor="accent4"/>
        <w:left w:val="single" w:sz="8" w:space="0" w:color="FFC000" w:themeColor="accent4"/>
        <w:bottom w:val="single" w:sz="8" w:space="0" w:color="FFC000" w:themeColor="accent4"/>
        <w:right w:val="single" w:sz="8" w:space="0" w:color="FFC000" w:themeColor="accent4"/>
        <w:insideH w:val="single" w:sz="8" w:space="0" w:color="FFC000" w:themeColor="accent4"/>
        <w:insideV w:val="single" w:sz="8" w:space="0" w:color="FFC000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18" w:space="0" w:color="FFC000" w:themeColor="accent4"/>
          <w:right w:val="single" w:sz="8" w:space="0" w:color="FFC000" w:themeColor="accent4"/>
          <w:insideH w:val="nil"/>
          <w:insideV w:val="single" w:sz="8" w:space="0" w:color="FFC000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  <w:insideH w:val="nil"/>
          <w:insideV w:val="single" w:sz="8" w:space="0" w:color="FFC000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</w:tcPr>
    </w:tblStylePr>
    <w:tblStylePr w:type="band1Vert"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  <w:shd w:val="clear" w:color="auto" w:fill="FFEFC0" w:themeFill="accent4" w:themeFillTint="3F"/>
      </w:tcPr>
    </w:tblStylePr>
    <w:tblStylePr w:type="band1Horz"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  <w:insideV w:val="single" w:sz="8" w:space="0" w:color="FFC000" w:themeColor="accent4"/>
        </w:tcBorders>
        <w:shd w:val="clear" w:color="auto" w:fill="FFEFC0" w:themeFill="accent4" w:themeFillTint="3F"/>
      </w:tcPr>
    </w:tblStylePr>
    <w:tblStylePr w:type="band2Horz"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  <w:insideV w:val="single" w:sz="8" w:space="0" w:color="FFC000" w:themeColor="accent4"/>
        </w:tcBorders>
      </w:tcPr>
    </w:tblStylePr>
  </w:style>
  <w:style w:type="table" w:styleId="GradeClara-nfase5">
    <w:name w:val="Light Grid Accent 5"/>
    <w:basedOn w:val="Tabelanormal"/>
    <w:uiPriority w:val="62"/>
    <w:semiHidden/>
    <w:unhideWhenUsed/>
    <w:rsid w:val="00AB1A73"/>
    <w:pPr>
      <w:spacing w:after="0"/>
    </w:pPr>
    <w:tblPr>
      <w:tblStyleRowBandSize w:val="1"/>
      <w:tblStyleColBandSize w:val="1"/>
      <w:tblBorders>
        <w:top w:val="single" w:sz="8" w:space="0" w:color="5B9BD5" w:themeColor="accent5"/>
        <w:left w:val="single" w:sz="8" w:space="0" w:color="5B9BD5" w:themeColor="accent5"/>
        <w:bottom w:val="single" w:sz="8" w:space="0" w:color="5B9BD5" w:themeColor="accent5"/>
        <w:right w:val="single" w:sz="8" w:space="0" w:color="5B9BD5" w:themeColor="accent5"/>
        <w:insideH w:val="single" w:sz="8" w:space="0" w:color="5B9BD5" w:themeColor="accent5"/>
        <w:insideV w:val="single" w:sz="8" w:space="0" w:color="5B9BD5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5B9BD5" w:themeColor="accent5"/>
          <w:left w:val="single" w:sz="8" w:space="0" w:color="5B9BD5" w:themeColor="accent5"/>
          <w:bottom w:val="single" w:sz="18" w:space="0" w:color="5B9BD5" w:themeColor="accent5"/>
          <w:right w:val="single" w:sz="8" w:space="0" w:color="5B9BD5" w:themeColor="accent5"/>
          <w:insideH w:val="nil"/>
          <w:insideV w:val="single" w:sz="8" w:space="0" w:color="5B9BD5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5B9BD5" w:themeColor="accent5"/>
          <w:left w:val="single" w:sz="8" w:space="0" w:color="5B9BD5" w:themeColor="accent5"/>
          <w:bottom w:val="single" w:sz="8" w:space="0" w:color="5B9BD5" w:themeColor="accent5"/>
          <w:right w:val="single" w:sz="8" w:space="0" w:color="5B9BD5" w:themeColor="accent5"/>
          <w:insideH w:val="nil"/>
          <w:insideV w:val="single" w:sz="8" w:space="0" w:color="5B9BD5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5B9BD5" w:themeColor="accent5"/>
          <w:left w:val="single" w:sz="8" w:space="0" w:color="5B9BD5" w:themeColor="accent5"/>
          <w:bottom w:val="single" w:sz="8" w:space="0" w:color="5B9BD5" w:themeColor="accent5"/>
          <w:right w:val="single" w:sz="8" w:space="0" w:color="5B9BD5" w:themeColor="accent5"/>
        </w:tcBorders>
      </w:tcPr>
    </w:tblStylePr>
    <w:tblStylePr w:type="band1Vert">
      <w:tblPr/>
      <w:tcPr>
        <w:tcBorders>
          <w:top w:val="single" w:sz="8" w:space="0" w:color="5B9BD5" w:themeColor="accent5"/>
          <w:left w:val="single" w:sz="8" w:space="0" w:color="5B9BD5" w:themeColor="accent5"/>
          <w:bottom w:val="single" w:sz="8" w:space="0" w:color="5B9BD5" w:themeColor="accent5"/>
          <w:right w:val="single" w:sz="8" w:space="0" w:color="5B9BD5" w:themeColor="accent5"/>
        </w:tcBorders>
        <w:shd w:val="clear" w:color="auto" w:fill="D6E6F4" w:themeFill="accent5" w:themeFillTint="3F"/>
      </w:tcPr>
    </w:tblStylePr>
    <w:tblStylePr w:type="band1Horz">
      <w:tblPr/>
      <w:tcPr>
        <w:tcBorders>
          <w:top w:val="single" w:sz="8" w:space="0" w:color="5B9BD5" w:themeColor="accent5"/>
          <w:left w:val="single" w:sz="8" w:space="0" w:color="5B9BD5" w:themeColor="accent5"/>
          <w:bottom w:val="single" w:sz="8" w:space="0" w:color="5B9BD5" w:themeColor="accent5"/>
          <w:right w:val="single" w:sz="8" w:space="0" w:color="5B9BD5" w:themeColor="accent5"/>
          <w:insideV w:val="single" w:sz="8" w:space="0" w:color="5B9BD5" w:themeColor="accent5"/>
        </w:tcBorders>
        <w:shd w:val="clear" w:color="auto" w:fill="D6E6F4" w:themeFill="accent5" w:themeFillTint="3F"/>
      </w:tcPr>
    </w:tblStylePr>
    <w:tblStylePr w:type="band2Horz">
      <w:tblPr/>
      <w:tcPr>
        <w:tcBorders>
          <w:top w:val="single" w:sz="8" w:space="0" w:color="5B9BD5" w:themeColor="accent5"/>
          <w:left w:val="single" w:sz="8" w:space="0" w:color="5B9BD5" w:themeColor="accent5"/>
          <w:bottom w:val="single" w:sz="8" w:space="0" w:color="5B9BD5" w:themeColor="accent5"/>
          <w:right w:val="single" w:sz="8" w:space="0" w:color="5B9BD5" w:themeColor="accent5"/>
          <w:insideV w:val="single" w:sz="8" w:space="0" w:color="5B9BD5" w:themeColor="accent5"/>
        </w:tcBorders>
      </w:tcPr>
    </w:tblStylePr>
  </w:style>
  <w:style w:type="table" w:styleId="GradeClara-nfase6">
    <w:name w:val="Light Grid Accent 6"/>
    <w:basedOn w:val="Tabelanormal"/>
    <w:uiPriority w:val="62"/>
    <w:semiHidden/>
    <w:unhideWhenUsed/>
    <w:rsid w:val="00AB1A73"/>
    <w:pPr>
      <w:spacing w:after="0"/>
    </w:pPr>
    <w:tblPr>
      <w:tblStyleRowBandSize w:val="1"/>
      <w:tblStyleColBandSize w:val="1"/>
      <w:tblBorders>
        <w:top w:val="single" w:sz="8" w:space="0" w:color="70AD47" w:themeColor="accent6"/>
        <w:left w:val="single" w:sz="8" w:space="0" w:color="70AD47" w:themeColor="accent6"/>
        <w:bottom w:val="single" w:sz="8" w:space="0" w:color="70AD47" w:themeColor="accent6"/>
        <w:right w:val="single" w:sz="8" w:space="0" w:color="70AD47" w:themeColor="accent6"/>
        <w:insideH w:val="single" w:sz="8" w:space="0" w:color="70AD47" w:themeColor="accent6"/>
        <w:insideV w:val="single" w:sz="8" w:space="0" w:color="70AD47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18" w:space="0" w:color="70AD47" w:themeColor="accent6"/>
          <w:right w:val="single" w:sz="8" w:space="0" w:color="70AD47" w:themeColor="accent6"/>
          <w:insideH w:val="nil"/>
          <w:insideV w:val="single" w:sz="8" w:space="0" w:color="70AD47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  <w:insideH w:val="nil"/>
          <w:insideV w:val="single" w:sz="8" w:space="0" w:color="70AD47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</w:tcPr>
    </w:tblStylePr>
    <w:tblStylePr w:type="band1Vert"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  <w:shd w:val="clear" w:color="auto" w:fill="DBEBD0" w:themeFill="accent6" w:themeFillTint="3F"/>
      </w:tcPr>
    </w:tblStylePr>
    <w:tblStylePr w:type="band1Horz"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  <w:insideV w:val="single" w:sz="8" w:space="0" w:color="70AD47" w:themeColor="accent6"/>
        </w:tcBorders>
        <w:shd w:val="clear" w:color="auto" w:fill="DBEBD0" w:themeFill="accent6" w:themeFillTint="3F"/>
      </w:tcPr>
    </w:tblStylePr>
    <w:tblStylePr w:type="band2Horz"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  <w:insideV w:val="single" w:sz="8" w:space="0" w:color="70AD47" w:themeColor="accent6"/>
        </w:tcBorders>
      </w:tcPr>
    </w:tblStylePr>
  </w:style>
  <w:style w:type="table" w:styleId="ListaEscura">
    <w:name w:val="Dark List"/>
    <w:basedOn w:val="Tabelanormal"/>
    <w:uiPriority w:val="70"/>
    <w:semiHidden/>
    <w:unhideWhenUsed/>
    <w:rsid w:val="00AB1A73"/>
    <w:pPr>
      <w:spacing w:after="0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ListaEscura-nfase1">
    <w:name w:val="Dark List Accent 1"/>
    <w:basedOn w:val="Tabelanormal"/>
    <w:uiPriority w:val="70"/>
    <w:semiHidden/>
    <w:unhideWhenUsed/>
    <w:rsid w:val="00AB1A73"/>
    <w:pPr>
      <w:spacing w:after="0"/>
    </w:pPr>
    <w:rPr>
      <w:color w:val="FFFFFF" w:themeColor="background1"/>
    </w:rPr>
    <w:tblPr>
      <w:tblStyleRowBandSize w:val="1"/>
      <w:tblStyleColBandSize w:val="1"/>
    </w:tblPr>
    <w:tcPr>
      <w:shd w:val="clear" w:color="auto" w:fill="4472C4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1F3763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2F5496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2F5496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F5496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F5496" w:themeFill="accent1" w:themeFillShade="BF"/>
      </w:tcPr>
    </w:tblStylePr>
  </w:style>
  <w:style w:type="table" w:styleId="ListaEscura-nfase2">
    <w:name w:val="Dark List Accent 2"/>
    <w:basedOn w:val="Tabelanormal"/>
    <w:uiPriority w:val="70"/>
    <w:semiHidden/>
    <w:unhideWhenUsed/>
    <w:rsid w:val="00AB1A73"/>
    <w:pPr>
      <w:spacing w:after="0"/>
    </w:pPr>
    <w:rPr>
      <w:color w:val="FFFFFF" w:themeColor="background1"/>
    </w:rPr>
    <w:tblPr>
      <w:tblStyleRowBandSize w:val="1"/>
      <w:tblStyleColBandSize w:val="1"/>
    </w:tblPr>
    <w:tcPr>
      <w:shd w:val="clear" w:color="auto" w:fill="ED7D31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823B0B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C45911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C45911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45911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45911" w:themeFill="accent2" w:themeFillShade="BF"/>
      </w:tcPr>
    </w:tblStylePr>
  </w:style>
  <w:style w:type="table" w:styleId="ListaEscura-nfase3">
    <w:name w:val="Dark List Accent 3"/>
    <w:basedOn w:val="Tabelanormal"/>
    <w:uiPriority w:val="70"/>
    <w:semiHidden/>
    <w:unhideWhenUsed/>
    <w:rsid w:val="00AB1A73"/>
    <w:pPr>
      <w:spacing w:after="0"/>
    </w:pPr>
    <w:rPr>
      <w:color w:val="FFFFFF" w:themeColor="background1"/>
    </w:rPr>
    <w:tblPr>
      <w:tblStyleRowBandSize w:val="1"/>
      <w:tblStyleColBandSize w:val="1"/>
    </w:tblPr>
    <w:tcPr>
      <w:shd w:val="clear" w:color="auto" w:fill="A5A5A5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525252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B7B7B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B7B7B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B7B7B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B7B7B" w:themeFill="accent3" w:themeFillShade="BF"/>
      </w:tcPr>
    </w:tblStylePr>
  </w:style>
  <w:style w:type="table" w:styleId="ListaEscura-nfase4">
    <w:name w:val="Dark List Accent 4"/>
    <w:basedOn w:val="Tabelanormal"/>
    <w:uiPriority w:val="70"/>
    <w:semiHidden/>
    <w:unhideWhenUsed/>
    <w:rsid w:val="00AB1A73"/>
    <w:pPr>
      <w:spacing w:after="0"/>
    </w:pPr>
    <w:rPr>
      <w:color w:val="FFFFFF" w:themeColor="background1"/>
    </w:rPr>
    <w:tblPr>
      <w:tblStyleRowBandSize w:val="1"/>
      <w:tblStyleColBandSize w:val="1"/>
    </w:tblPr>
    <w:tcPr>
      <w:shd w:val="clear" w:color="auto" w:fill="FFC000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7F5F00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BF8F00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BF8F00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F8F00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F8F00" w:themeFill="accent4" w:themeFillShade="BF"/>
      </w:tcPr>
    </w:tblStylePr>
  </w:style>
  <w:style w:type="table" w:styleId="ListaEscura-nfase5">
    <w:name w:val="Dark List Accent 5"/>
    <w:basedOn w:val="Tabelanormal"/>
    <w:uiPriority w:val="70"/>
    <w:semiHidden/>
    <w:unhideWhenUsed/>
    <w:rsid w:val="00AB1A73"/>
    <w:pPr>
      <w:spacing w:after="0"/>
    </w:pPr>
    <w:rPr>
      <w:color w:val="FFFFFF" w:themeColor="background1"/>
    </w:rPr>
    <w:tblPr>
      <w:tblStyleRowBandSize w:val="1"/>
      <w:tblStyleColBandSize w:val="1"/>
    </w:tblPr>
    <w:tcPr>
      <w:shd w:val="clear" w:color="auto" w:fill="5B9BD5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1F4D78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2E74B5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2E74B5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E74B5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E74B5" w:themeFill="accent5" w:themeFillShade="BF"/>
      </w:tcPr>
    </w:tblStylePr>
  </w:style>
  <w:style w:type="table" w:styleId="ListaEscura-nfase6">
    <w:name w:val="Dark List Accent 6"/>
    <w:basedOn w:val="Tabelanormal"/>
    <w:uiPriority w:val="70"/>
    <w:semiHidden/>
    <w:unhideWhenUsed/>
    <w:rsid w:val="00AB1A73"/>
    <w:pPr>
      <w:spacing w:after="0"/>
    </w:pPr>
    <w:rPr>
      <w:color w:val="FFFFFF" w:themeColor="background1"/>
    </w:rPr>
    <w:tblPr>
      <w:tblStyleRowBandSize w:val="1"/>
      <w:tblStyleColBandSize w:val="1"/>
    </w:tblPr>
    <w:tcPr>
      <w:shd w:val="clear" w:color="auto" w:fill="70AD47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75623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38135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38135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38135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38135" w:themeFill="accent6" w:themeFillShade="BF"/>
      </w:tcPr>
    </w:tblStylePr>
  </w:style>
  <w:style w:type="table" w:styleId="TabeladeLista1Clara">
    <w:name w:val="List Table 1 Light"/>
    <w:basedOn w:val="Tabelanormal"/>
    <w:uiPriority w:val="46"/>
    <w:rsid w:val="00AB1A73"/>
    <w:pPr>
      <w:spacing w:after="0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beladeLista1Clara-nfase1">
    <w:name w:val="List Table 1 Light Accent 1"/>
    <w:basedOn w:val="Tabelanormal"/>
    <w:uiPriority w:val="46"/>
    <w:rsid w:val="00AB1A73"/>
    <w:pPr>
      <w:spacing w:after="0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8EAADB" w:themeColor="accent1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TabeladeLista1Clara-nfase2">
    <w:name w:val="List Table 1 Light Accent 2"/>
    <w:basedOn w:val="Tabelanormal"/>
    <w:uiPriority w:val="46"/>
    <w:rsid w:val="00AB1A73"/>
    <w:pPr>
      <w:spacing w:after="0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F4B083" w:themeColor="accent2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F4B083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TabeladeLista1Clara-nfase3">
    <w:name w:val="List Table 1 Light Accent 3"/>
    <w:basedOn w:val="Tabelanormal"/>
    <w:uiPriority w:val="46"/>
    <w:rsid w:val="00AB1A73"/>
    <w:pPr>
      <w:spacing w:after="0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TabeladeLista1Clara-nfase4">
    <w:name w:val="List Table 1 Light Accent 4"/>
    <w:basedOn w:val="Tabelanormal"/>
    <w:uiPriority w:val="46"/>
    <w:rsid w:val="00AB1A73"/>
    <w:pPr>
      <w:spacing w:after="0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FFD966" w:themeColor="accent4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FFD96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TabeladeLista1Clara-nfase5">
    <w:name w:val="List Table 1 Light Accent 5"/>
    <w:basedOn w:val="Tabelanormal"/>
    <w:uiPriority w:val="46"/>
    <w:rsid w:val="00AB1A73"/>
    <w:pPr>
      <w:spacing w:after="0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9CC2E5" w:themeColor="accent5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9CC2E5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TabeladeLista1Clara-nfase6">
    <w:name w:val="List Table 1 Light Accent 6"/>
    <w:basedOn w:val="Tabelanormal"/>
    <w:uiPriority w:val="46"/>
    <w:rsid w:val="00AB1A73"/>
    <w:pPr>
      <w:spacing w:after="0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TabeladeLista2">
    <w:name w:val="List Table 2"/>
    <w:basedOn w:val="Tabelanormal"/>
    <w:uiPriority w:val="47"/>
    <w:rsid w:val="00AB1A73"/>
    <w:pPr>
      <w:spacing w:after="0"/>
    </w:pPr>
    <w:tblPr>
      <w:tblStyleRowBandSize w:val="1"/>
      <w:tblStyleColBandSize w:val="1"/>
      <w:tblBorders>
        <w:top w:val="single" w:sz="4" w:space="0" w:color="666666" w:themeColor="text1" w:themeTint="99"/>
        <w:bottom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beladeLista2-nfase1">
    <w:name w:val="List Table 2 Accent 1"/>
    <w:basedOn w:val="Tabelanormal"/>
    <w:uiPriority w:val="47"/>
    <w:rsid w:val="00AB1A73"/>
    <w:pPr>
      <w:spacing w:after="0"/>
    </w:pPr>
    <w:tblPr>
      <w:tblStyleRowBandSize w:val="1"/>
      <w:tblStyleColBandSize w:val="1"/>
      <w:tblBorders>
        <w:top w:val="single" w:sz="4" w:space="0" w:color="8EAADB" w:themeColor="accent1" w:themeTint="99"/>
        <w:bottom w:val="single" w:sz="4" w:space="0" w:color="8EAADB" w:themeColor="accent1" w:themeTint="99"/>
        <w:insideH w:val="single" w:sz="4" w:space="0" w:color="8EAADB" w:themeColor="accent1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TabeladeLista2-nfase2">
    <w:name w:val="List Table 2 Accent 2"/>
    <w:basedOn w:val="Tabelanormal"/>
    <w:uiPriority w:val="47"/>
    <w:rsid w:val="00AB1A73"/>
    <w:pPr>
      <w:spacing w:after="0"/>
    </w:pPr>
    <w:tblPr>
      <w:tblStyleRowBandSize w:val="1"/>
      <w:tblStyleColBandSize w:val="1"/>
      <w:tblBorders>
        <w:top w:val="single" w:sz="4" w:space="0" w:color="F4B083" w:themeColor="accent2" w:themeTint="99"/>
        <w:bottom w:val="single" w:sz="4" w:space="0" w:color="F4B083" w:themeColor="accent2" w:themeTint="99"/>
        <w:insideH w:val="single" w:sz="4" w:space="0" w:color="F4B083" w:themeColor="accent2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TabeladeLista2-nfase3">
    <w:name w:val="List Table 2 Accent 3"/>
    <w:basedOn w:val="Tabelanormal"/>
    <w:uiPriority w:val="47"/>
    <w:rsid w:val="00AB1A73"/>
    <w:pPr>
      <w:spacing w:after="0"/>
    </w:pPr>
    <w:tblPr>
      <w:tblStyleRowBandSize w:val="1"/>
      <w:tblStyleColBandSize w:val="1"/>
      <w:tblBorders>
        <w:top w:val="single" w:sz="4" w:space="0" w:color="C9C9C9" w:themeColor="accent3" w:themeTint="99"/>
        <w:bottom w:val="single" w:sz="4" w:space="0" w:color="C9C9C9" w:themeColor="accent3" w:themeTint="99"/>
        <w:insideH w:val="single" w:sz="4" w:space="0" w:color="C9C9C9" w:themeColor="accent3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TabeladeLista2-nfase4">
    <w:name w:val="List Table 2 Accent 4"/>
    <w:basedOn w:val="Tabelanormal"/>
    <w:uiPriority w:val="47"/>
    <w:rsid w:val="00AB1A73"/>
    <w:pPr>
      <w:spacing w:after="0"/>
    </w:pPr>
    <w:tblPr>
      <w:tblStyleRowBandSize w:val="1"/>
      <w:tblStyleColBandSize w:val="1"/>
      <w:tblBorders>
        <w:top w:val="single" w:sz="4" w:space="0" w:color="FFD966" w:themeColor="accent4" w:themeTint="99"/>
        <w:bottom w:val="single" w:sz="4" w:space="0" w:color="FFD966" w:themeColor="accent4" w:themeTint="99"/>
        <w:insideH w:val="single" w:sz="4" w:space="0" w:color="FFD966" w:themeColor="accent4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TabeladeLista2-nfase5">
    <w:name w:val="List Table 2 Accent 5"/>
    <w:basedOn w:val="Tabelanormal"/>
    <w:uiPriority w:val="47"/>
    <w:rsid w:val="00AB1A73"/>
    <w:pPr>
      <w:spacing w:after="0"/>
    </w:pPr>
    <w:tblPr>
      <w:tblStyleRowBandSize w:val="1"/>
      <w:tblStyleColBandSize w:val="1"/>
      <w:tblBorders>
        <w:top w:val="single" w:sz="4" w:space="0" w:color="9CC2E5" w:themeColor="accent5" w:themeTint="99"/>
        <w:bottom w:val="single" w:sz="4" w:space="0" w:color="9CC2E5" w:themeColor="accent5" w:themeTint="99"/>
        <w:insideH w:val="single" w:sz="4" w:space="0" w:color="9CC2E5" w:themeColor="accent5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TabeladeLista2-nfase6">
    <w:name w:val="List Table 2 Accent 6"/>
    <w:basedOn w:val="Tabelanormal"/>
    <w:uiPriority w:val="47"/>
    <w:rsid w:val="00AB1A73"/>
    <w:pPr>
      <w:spacing w:after="0"/>
    </w:pPr>
    <w:tblPr>
      <w:tblStyleRowBandSize w:val="1"/>
      <w:tblStyleColBandSize w:val="1"/>
      <w:tblBorders>
        <w:top w:val="single" w:sz="4" w:space="0" w:color="A8D08D" w:themeColor="accent6" w:themeTint="99"/>
        <w:bottom w:val="single" w:sz="4" w:space="0" w:color="A8D08D" w:themeColor="accent6" w:themeTint="99"/>
        <w:insideH w:val="single" w:sz="4" w:space="0" w:color="A8D08D" w:themeColor="accent6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TabeladeLista3">
    <w:name w:val="List Table 3"/>
    <w:basedOn w:val="Tabelanormal"/>
    <w:uiPriority w:val="48"/>
    <w:rsid w:val="00AB1A73"/>
    <w:pPr>
      <w:spacing w:after="0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00000" w:themeColor="text1"/>
          <w:left w:val="nil"/>
        </w:tcBorders>
      </w:tcPr>
    </w:tblStylePr>
    <w:tblStylePr w:type="swCell">
      <w:tblPr/>
      <w:tcPr>
        <w:tcBorders>
          <w:top w:val="double" w:sz="4" w:space="0" w:color="000000" w:themeColor="text1"/>
          <w:right w:val="nil"/>
        </w:tcBorders>
      </w:tcPr>
    </w:tblStylePr>
  </w:style>
  <w:style w:type="table" w:styleId="TabeladeLista3-nfase1">
    <w:name w:val="List Table 3 Accent 1"/>
    <w:basedOn w:val="Tabelanormal"/>
    <w:uiPriority w:val="48"/>
    <w:rsid w:val="00AB1A73"/>
    <w:pPr>
      <w:spacing w:after="0"/>
    </w:pPr>
    <w:tblPr>
      <w:tblStyleRowBandSize w:val="1"/>
      <w:tblStyleColBandSize w:val="1"/>
      <w:tblBorders>
        <w:top w:val="single" w:sz="4" w:space="0" w:color="4472C4" w:themeColor="accent1"/>
        <w:left w:val="single" w:sz="4" w:space="0" w:color="4472C4" w:themeColor="accent1"/>
        <w:bottom w:val="single" w:sz="4" w:space="0" w:color="4472C4" w:themeColor="accent1"/>
        <w:right w:val="single" w:sz="4" w:space="0" w:color="4472C4" w:themeColor="accen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4472C4" w:themeColor="accent1"/>
          <w:right w:val="single" w:sz="4" w:space="0" w:color="4472C4" w:themeColor="accent1"/>
        </w:tcBorders>
      </w:tcPr>
    </w:tblStylePr>
    <w:tblStylePr w:type="band1Horz">
      <w:tblPr/>
      <w:tcPr>
        <w:tcBorders>
          <w:top w:val="single" w:sz="4" w:space="0" w:color="4472C4" w:themeColor="accent1"/>
          <w:bottom w:val="single" w:sz="4" w:space="0" w:color="4472C4" w:themeColor="accen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4472C4" w:themeColor="accent1"/>
          <w:left w:val="nil"/>
        </w:tcBorders>
      </w:tcPr>
    </w:tblStylePr>
    <w:tblStylePr w:type="swCell">
      <w:tblPr/>
      <w:tcPr>
        <w:tcBorders>
          <w:top w:val="double" w:sz="4" w:space="0" w:color="4472C4" w:themeColor="accent1"/>
          <w:right w:val="nil"/>
        </w:tcBorders>
      </w:tcPr>
    </w:tblStylePr>
  </w:style>
  <w:style w:type="table" w:styleId="TabeladeLista3-nfase2">
    <w:name w:val="List Table 3 Accent 2"/>
    <w:basedOn w:val="Tabelanormal"/>
    <w:uiPriority w:val="48"/>
    <w:rsid w:val="00AB1A73"/>
    <w:pPr>
      <w:spacing w:after="0"/>
    </w:pPr>
    <w:tblPr>
      <w:tblStyleRowBandSize w:val="1"/>
      <w:tblStyleColBandSize w:val="1"/>
      <w:tblBorders>
        <w:top w:val="single" w:sz="4" w:space="0" w:color="ED7D31" w:themeColor="accent2"/>
        <w:left w:val="single" w:sz="4" w:space="0" w:color="ED7D31" w:themeColor="accent2"/>
        <w:bottom w:val="single" w:sz="4" w:space="0" w:color="ED7D31" w:themeColor="accent2"/>
        <w:right w:val="single" w:sz="4" w:space="0" w:color="ED7D31" w:themeColor="accent2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ED7D31" w:themeFill="accent2"/>
      </w:tcPr>
    </w:tblStylePr>
    <w:tblStylePr w:type="lastRow">
      <w:rPr>
        <w:b/>
        <w:bCs/>
      </w:rPr>
      <w:tblPr/>
      <w:tcPr>
        <w:tcBorders>
          <w:top w:val="double" w:sz="4" w:space="0" w:color="ED7D31" w:themeColor="accent2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ED7D31" w:themeColor="accent2"/>
          <w:right w:val="single" w:sz="4" w:space="0" w:color="ED7D31" w:themeColor="accent2"/>
        </w:tcBorders>
      </w:tcPr>
    </w:tblStylePr>
    <w:tblStylePr w:type="band1Horz">
      <w:tblPr/>
      <w:tcPr>
        <w:tcBorders>
          <w:top w:val="single" w:sz="4" w:space="0" w:color="ED7D31" w:themeColor="accent2"/>
          <w:bottom w:val="single" w:sz="4" w:space="0" w:color="ED7D31" w:themeColor="accent2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ED7D31" w:themeColor="accent2"/>
          <w:left w:val="nil"/>
        </w:tcBorders>
      </w:tcPr>
    </w:tblStylePr>
    <w:tblStylePr w:type="swCell">
      <w:tblPr/>
      <w:tcPr>
        <w:tcBorders>
          <w:top w:val="double" w:sz="4" w:space="0" w:color="ED7D31" w:themeColor="accent2"/>
          <w:right w:val="nil"/>
        </w:tcBorders>
      </w:tcPr>
    </w:tblStylePr>
  </w:style>
  <w:style w:type="table" w:styleId="TabeladeLista3-nfase3">
    <w:name w:val="List Table 3 Accent 3"/>
    <w:basedOn w:val="Tabelanormal"/>
    <w:uiPriority w:val="48"/>
    <w:rsid w:val="00AB1A73"/>
    <w:pPr>
      <w:spacing w:after="0"/>
    </w:pPr>
    <w:tblPr>
      <w:tblStyleRowBandSize w:val="1"/>
      <w:tblStyleColBandSize w:val="1"/>
      <w:tblBorders>
        <w:top w:val="single" w:sz="4" w:space="0" w:color="A5A5A5" w:themeColor="accent3"/>
        <w:left w:val="single" w:sz="4" w:space="0" w:color="A5A5A5" w:themeColor="accent3"/>
        <w:bottom w:val="single" w:sz="4" w:space="0" w:color="A5A5A5" w:themeColor="accent3"/>
        <w:right w:val="single" w:sz="4" w:space="0" w:color="A5A5A5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A5A5A5" w:themeColor="accent3"/>
          <w:right w:val="single" w:sz="4" w:space="0" w:color="A5A5A5" w:themeColor="accent3"/>
        </w:tcBorders>
      </w:tcPr>
    </w:tblStylePr>
    <w:tblStylePr w:type="band1Horz">
      <w:tblPr/>
      <w:tcPr>
        <w:tcBorders>
          <w:top w:val="single" w:sz="4" w:space="0" w:color="A5A5A5" w:themeColor="accent3"/>
          <w:bottom w:val="single" w:sz="4" w:space="0" w:color="A5A5A5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A5A5A5" w:themeColor="accent3"/>
          <w:left w:val="nil"/>
        </w:tcBorders>
      </w:tcPr>
    </w:tblStylePr>
    <w:tblStylePr w:type="swCell">
      <w:tblPr/>
      <w:tcPr>
        <w:tcBorders>
          <w:top w:val="double" w:sz="4" w:space="0" w:color="A5A5A5" w:themeColor="accent3"/>
          <w:right w:val="nil"/>
        </w:tcBorders>
      </w:tcPr>
    </w:tblStylePr>
  </w:style>
  <w:style w:type="table" w:styleId="TabeladeLista3-nfase4">
    <w:name w:val="List Table 3 Accent 4"/>
    <w:basedOn w:val="Tabelanormal"/>
    <w:uiPriority w:val="48"/>
    <w:rsid w:val="00AB1A73"/>
    <w:pPr>
      <w:spacing w:after="0"/>
    </w:pPr>
    <w:tblPr>
      <w:tblStyleRowBandSize w:val="1"/>
      <w:tblStyleColBandSize w:val="1"/>
      <w:tblBorders>
        <w:top w:val="single" w:sz="4" w:space="0" w:color="FFC000" w:themeColor="accent4"/>
        <w:left w:val="single" w:sz="4" w:space="0" w:color="FFC000" w:themeColor="accent4"/>
        <w:bottom w:val="single" w:sz="4" w:space="0" w:color="FFC000" w:themeColor="accent4"/>
        <w:right w:val="single" w:sz="4" w:space="0" w:color="FFC000" w:themeColor="accent4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FFC000" w:themeFill="accent4"/>
      </w:tcPr>
    </w:tblStylePr>
    <w:tblStylePr w:type="lastRow">
      <w:rPr>
        <w:b/>
        <w:bCs/>
      </w:rPr>
      <w:tblPr/>
      <w:tcPr>
        <w:tcBorders>
          <w:top w:val="double" w:sz="4" w:space="0" w:color="FFC000" w:themeColor="accent4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FFC000" w:themeColor="accent4"/>
          <w:right w:val="single" w:sz="4" w:space="0" w:color="FFC000" w:themeColor="accent4"/>
        </w:tcBorders>
      </w:tcPr>
    </w:tblStylePr>
    <w:tblStylePr w:type="band1Horz">
      <w:tblPr/>
      <w:tcPr>
        <w:tcBorders>
          <w:top w:val="single" w:sz="4" w:space="0" w:color="FFC000" w:themeColor="accent4"/>
          <w:bottom w:val="single" w:sz="4" w:space="0" w:color="FFC000" w:themeColor="accent4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FFC000" w:themeColor="accent4"/>
          <w:left w:val="nil"/>
        </w:tcBorders>
      </w:tcPr>
    </w:tblStylePr>
    <w:tblStylePr w:type="swCell">
      <w:tblPr/>
      <w:tcPr>
        <w:tcBorders>
          <w:top w:val="double" w:sz="4" w:space="0" w:color="FFC000" w:themeColor="accent4"/>
          <w:right w:val="nil"/>
        </w:tcBorders>
      </w:tcPr>
    </w:tblStylePr>
  </w:style>
  <w:style w:type="table" w:styleId="TabeladeLista3-nfase5">
    <w:name w:val="List Table 3 Accent 5"/>
    <w:basedOn w:val="Tabelanormal"/>
    <w:uiPriority w:val="48"/>
    <w:rsid w:val="00AB1A73"/>
    <w:pPr>
      <w:spacing w:after="0"/>
    </w:pPr>
    <w:tblPr>
      <w:tblStyleRowBandSize w:val="1"/>
      <w:tblStyleColBandSize w:val="1"/>
      <w:tblBorders>
        <w:top w:val="single" w:sz="4" w:space="0" w:color="5B9BD5" w:themeColor="accent5"/>
        <w:left w:val="single" w:sz="4" w:space="0" w:color="5B9BD5" w:themeColor="accent5"/>
        <w:bottom w:val="single" w:sz="4" w:space="0" w:color="5B9BD5" w:themeColor="accent5"/>
        <w:right w:val="single" w:sz="4" w:space="0" w:color="5B9BD5" w:themeColor="accent5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5B9BD5" w:themeFill="accent5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5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5B9BD5" w:themeColor="accent5"/>
          <w:right w:val="single" w:sz="4" w:space="0" w:color="5B9BD5" w:themeColor="accent5"/>
        </w:tcBorders>
      </w:tcPr>
    </w:tblStylePr>
    <w:tblStylePr w:type="band1Horz">
      <w:tblPr/>
      <w:tcPr>
        <w:tcBorders>
          <w:top w:val="single" w:sz="4" w:space="0" w:color="5B9BD5" w:themeColor="accent5"/>
          <w:bottom w:val="single" w:sz="4" w:space="0" w:color="5B9BD5" w:themeColor="accent5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5B9BD5" w:themeColor="accent5"/>
          <w:left w:val="nil"/>
        </w:tcBorders>
      </w:tcPr>
    </w:tblStylePr>
    <w:tblStylePr w:type="swCell">
      <w:tblPr/>
      <w:tcPr>
        <w:tcBorders>
          <w:top w:val="double" w:sz="4" w:space="0" w:color="5B9BD5" w:themeColor="accent5"/>
          <w:right w:val="nil"/>
        </w:tcBorders>
      </w:tcPr>
    </w:tblStylePr>
  </w:style>
  <w:style w:type="table" w:styleId="TabeladeLista3-nfase6">
    <w:name w:val="List Table 3 Accent 6"/>
    <w:basedOn w:val="Tabelanormal"/>
    <w:uiPriority w:val="48"/>
    <w:rsid w:val="00AB1A73"/>
    <w:pPr>
      <w:spacing w:after="0"/>
    </w:pPr>
    <w:tblPr>
      <w:tblStyleRowBandSize w:val="1"/>
      <w:tblStyleColBandSize w:val="1"/>
      <w:tblBorders>
        <w:top w:val="single" w:sz="4" w:space="0" w:color="70AD47" w:themeColor="accent6"/>
        <w:left w:val="single" w:sz="4" w:space="0" w:color="70AD47" w:themeColor="accent6"/>
        <w:bottom w:val="single" w:sz="4" w:space="0" w:color="70AD47" w:themeColor="accent6"/>
        <w:right w:val="single" w:sz="4" w:space="0" w:color="70AD47" w:themeColor="accent6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70AD47" w:themeColor="accent6"/>
          <w:right w:val="single" w:sz="4" w:space="0" w:color="70AD47" w:themeColor="accent6"/>
        </w:tcBorders>
      </w:tcPr>
    </w:tblStylePr>
    <w:tblStylePr w:type="band1Horz">
      <w:tblPr/>
      <w:tcPr>
        <w:tcBorders>
          <w:top w:val="single" w:sz="4" w:space="0" w:color="70AD47" w:themeColor="accent6"/>
          <w:bottom w:val="single" w:sz="4" w:space="0" w:color="70AD47" w:themeColor="accent6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70AD47" w:themeColor="accent6"/>
          <w:left w:val="nil"/>
        </w:tcBorders>
      </w:tcPr>
    </w:tblStylePr>
    <w:tblStylePr w:type="swCell">
      <w:tblPr/>
      <w:tcPr>
        <w:tcBorders>
          <w:top w:val="double" w:sz="4" w:space="0" w:color="70AD47" w:themeColor="accent6"/>
          <w:right w:val="nil"/>
        </w:tcBorders>
      </w:tcPr>
    </w:tblStylePr>
  </w:style>
  <w:style w:type="table" w:styleId="TabeladeLista4">
    <w:name w:val="List Table 4"/>
    <w:basedOn w:val="Tabelanormal"/>
    <w:uiPriority w:val="49"/>
    <w:rsid w:val="00AB1A73"/>
    <w:pPr>
      <w:spacing w:after="0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beladeLista4-nfase1">
    <w:name w:val="List Table 4 Accent 1"/>
    <w:basedOn w:val="Tabelanormal"/>
    <w:uiPriority w:val="49"/>
    <w:rsid w:val="00AB1A73"/>
    <w:pPr>
      <w:spacing w:after="0"/>
    </w:p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TabeladeLista4-nfase2">
    <w:name w:val="List Table 4 Accent 2"/>
    <w:basedOn w:val="Tabelanormal"/>
    <w:uiPriority w:val="49"/>
    <w:rsid w:val="00AB1A73"/>
    <w:pPr>
      <w:spacing w:after="0"/>
    </w:pPr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ED7D31" w:themeColor="accent2"/>
          <w:left w:val="single" w:sz="4" w:space="0" w:color="ED7D31" w:themeColor="accent2"/>
          <w:bottom w:val="single" w:sz="4" w:space="0" w:color="ED7D31" w:themeColor="accent2"/>
          <w:right w:val="single" w:sz="4" w:space="0" w:color="ED7D31" w:themeColor="accent2"/>
          <w:insideH w:val="nil"/>
        </w:tcBorders>
        <w:shd w:val="clear" w:color="auto" w:fill="ED7D31" w:themeFill="accent2"/>
      </w:tcPr>
    </w:tblStylePr>
    <w:tblStylePr w:type="lastRow">
      <w:rPr>
        <w:b/>
        <w:bCs/>
      </w:rPr>
      <w:tblPr/>
      <w:tcPr>
        <w:tcBorders>
          <w:top w:val="double" w:sz="4" w:space="0" w:color="F4B083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TabeladeLista4-nfase3">
    <w:name w:val="List Table 4 Accent 3"/>
    <w:basedOn w:val="Tabelanormal"/>
    <w:uiPriority w:val="49"/>
    <w:rsid w:val="00AB1A73"/>
    <w:pPr>
      <w:spacing w:after="0"/>
    </w:p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TabeladeLista4-nfase4">
    <w:name w:val="List Table 4 Accent 4"/>
    <w:basedOn w:val="Tabelanormal"/>
    <w:uiPriority w:val="49"/>
    <w:rsid w:val="00AB1A73"/>
    <w:pPr>
      <w:spacing w:after="0"/>
    </w:pPr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C000" w:themeColor="accent4"/>
          <w:left w:val="single" w:sz="4" w:space="0" w:color="FFC000" w:themeColor="accent4"/>
          <w:bottom w:val="single" w:sz="4" w:space="0" w:color="FFC000" w:themeColor="accent4"/>
          <w:right w:val="single" w:sz="4" w:space="0" w:color="FFC000" w:themeColor="accent4"/>
          <w:insideH w:val="nil"/>
        </w:tcBorders>
        <w:shd w:val="clear" w:color="auto" w:fill="FFC000" w:themeFill="accent4"/>
      </w:tcPr>
    </w:tblStylePr>
    <w:tblStylePr w:type="lastRow">
      <w:rPr>
        <w:b/>
        <w:bCs/>
      </w:rPr>
      <w:tblPr/>
      <w:tcPr>
        <w:tcBorders>
          <w:top w:val="double" w:sz="4" w:space="0" w:color="FFD96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TabeladeLista4-nfase5">
    <w:name w:val="List Table 4 Accent 5"/>
    <w:basedOn w:val="Tabelanormal"/>
    <w:uiPriority w:val="49"/>
    <w:rsid w:val="00AB1A73"/>
    <w:pPr>
      <w:spacing w:after="0"/>
    </w:pPr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  <w:insideH w:val="nil"/>
        </w:tcBorders>
        <w:shd w:val="clear" w:color="auto" w:fill="5B9BD5" w:themeFill="accent5"/>
      </w:tcPr>
    </w:tblStylePr>
    <w:tblStylePr w:type="lastRow">
      <w:rPr>
        <w:b/>
        <w:bCs/>
      </w:rPr>
      <w:tblPr/>
      <w:tcPr>
        <w:tcBorders>
          <w:top w:val="double" w:sz="4" w:space="0" w:color="9CC2E5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TabeladeLista4-nfase6">
    <w:name w:val="List Table 4 Accent 6"/>
    <w:basedOn w:val="Tabelanormal"/>
    <w:uiPriority w:val="49"/>
    <w:rsid w:val="00AB1A73"/>
    <w:pPr>
      <w:spacing w:after="0"/>
    </w:p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TabeladeLista5Escura">
    <w:name w:val="List Table 5 Dark"/>
    <w:basedOn w:val="Tabelanormal"/>
    <w:uiPriority w:val="50"/>
    <w:rsid w:val="00AB1A73"/>
    <w:pPr>
      <w:spacing w:after="0"/>
    </w:pPr>
    <w:rPr>
      <w:color w:val="FFFFFF" w:themeColor="background1"/>
    </w:rPr>
    <w:tblPr>
      <w:tblStyleRowBandSize w:val="1"/>
      <w:tblStyleColBandSize w:val="1"/>
      <w:tblBorders>
        <w:top w:val="single" w:sz="24" w:space="0" w:color="000000" w:themeColor="text1"/>
        <w:left w:val="single" w:sz="24" w:space="0" w:color="000000" w:themeColor="text1"/>
        <w:bottom w:val="single" w:sz="24" w:space="0" w:color="000000" w:themeColor="text1"/>
        <w:right w:val="single" w:sz="24" w:space="0" w:color="000000" w:themeColor="text1"/>
      </w:tblBorders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TabeladeLista5Escura-nfase1">
    <w:name w:val="List Table 5 Dark Accent 1"/>
    <w:basedOn w:val="Tabelanormal"/>
    <w:uiPriority w:val="50"/>
    <w:rsid w:val="00AB1A73"/>
    <w:pPr>
      <w:spacing w:after="0"/>
    </w:pPr>
    <w:rPr>
      <w:color w:val="FFFFFF" w:themeColor="background1"/>
    </w:rPr>
    <w:tblPr>
      <w:tblStyleRowBandSize w:val="1"/>
      <w:tblStyleColBandSize w:val="1"/>
      <w:tblBorders>
        <w:top w:val="single" w:sz="24" w:space="0" w:color="4472C4" w:themeColor="accent1"/>
        <w:left w:val="single" w:sz="24" w:space="0" w:color="4472C4" w:themeColor="accent1"/>
        <w:bottom w:val="single" w:sz="24" w:space="0" w:color="4472C4" w:themeColor="accent1"/>
        <w:right w:val="single" w:sz="24" w:space="0" w:color="4472C4" w:themeColor="accent1"/>
      </w:tblBorders>
    </w:tblPr>
    <w:tcPr>
      <w:shd w:val="clear" w:color="auto" w:fill="4472C4" w:themeFill="accent1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TabeladeLista5Escura-nfase2">
    <w:name w:val="List Table 5 Dark Accent 2"/>
    <w:basedOn w:val="Tabelanormal"/>
    <w:uiPriority w:val="50"/>
    <w:rsid w:val="00AB1A73"/>
    <w:pPr>
      <w:spacing w:after="0"/>
    </w:pPr>
    <w:rPr>
      <w:color w:val="FFFFFF" w:themeColor="background1"/>
    </w:rPr>
    <w:tblPr>
      <w:tblStyleRowBandSize w:val="1"/>
      <w:tblStyleColBandSize w:val="1"/>
      <w:tblBorders>
        <w:top w:val="single" w:sz="24" w:space="0" w:color="ED7D31" w:themeColor="accent2"/>
        <w:left w:val="single" w:sz="24" w:space="0" w:color="ED7D31" w:themeColor="accent2"/>
        <w:bottom w:val="single" w:sz="24" w:space="0" w:color="ED7D31" w:themeColor="accent2"/>
        <w:right w:val="single" w:sz="24" w:space="0" w:color="ED7D31" w:themeColor="accent2"/>
      </w:tblBorders>
    </w:tblPr>
    <w:tcPr>
      <w:shd w:val="clear" w:color="auto" w:fill="ED7D31" w:themeFill="accent2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TabeladeLista5Escura-nfase3">
    <w:name w:val="List Table 5 Dark Accent 3"/>
    <w:basedOn w:val="Tabelanormal"/>
    <w:uiPriority w:val="50"/>
    <w:rsid w:val="00AB1A73"/>
    <w:pPr>
      <w:spacing w:after="0"/>
    </w:pPr>
    <w:rPr>
      <w:color w:val="FFFFFF" w:themeColor="background1"/>
    </w:rPr>
    <w:tblPr>
      <w:tblStyleRowBandSize w:val="1"/>
      <w:tblStyleColBandSize w:val="1"/>
      <w:tblBorders>
        <w:top w:val="single" w:sz="24" w:space="0" w:color="A5A5A5" w:themeColor="accent3"/>
        <w:left w:val="single" w:sz="24" w:space="0" w:color="A5A5A5" w:themeColor="accent3"/>
        <w:bottom w:val="single" w:sz="24" w:space="0" w:color="A5A5A5" w:themeColor="accent3"/>
        <w:right w:val="single" w:sz="24" w:space="0" w:color="A5A5A5" w:themeColor="accent3"/>
      </w:tblBorders>
    </w:tblPr>
    <w:tcPr>
      <w:shd w:val="clear" w:color="auto" w:fill="A5A5A5" w:themeFill="accent3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TabeladeLista5Escura-nfase4">
    <w:name w:val="List Table 5 Dark Accent 4"/>
    <w:basedOn w:val="Tabelanormal"/>
    <w:uiPriority w:val="50"/>
    <w:rsid w:val="00AB1A73"/>
    <w:pPr>
      <w:spacing w:after="0"/>
    </w:pPr>
    <w:rPr>
      <w:color w:val="FFFFFF" w:themeColor="background1"/>
    </w:rPr>
    <w:tblPr>
      <w:tblStyleRowBandSize w:val="1"/>
      <w:tblStyleColBandSize w:val="1"/>
      <w:tblBorders>
        <w:top w:val="single" w:sz="24" w:space="0" w:color="FFC000" w:themeColor="accent4"/>
        <w:left w:val="single" w:sz="24" w:space="0" w:color="FFC000" w:themeColor="accent4"/>
        <w:bottom w:val="single" w:sz="24" w:space="0" w:color="FFC000" w:themeColor="accent4"/>
        <w:right w:val="single" w:sz="24" w:space="0" w:color="FFC000" w:themeColor="accent4"/>
      </w:tblBorders>
    </w:tblPr>
    <w:tcPr>
      <w:shd w:val="clear" w:color="auto" w:fill="FFC000" w:themeFill="accent4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TabeladeLista5Escura-nfase5">
    <w:name w:val="List Table 5 Dark Accent 5"/>
    <w:basedOn w:val="Tabelanormal"/>
    <w:uiPriority w:val="50"/>
    <w:rsid w:val="00AB1A73"/>
    <w:pPr>
      <w:spacing w:after="0"/>
    </w:pPr>
    <w:rPr>
      <w:color w:val="FFFFFF" w:themeColor="background1"/>
    </w:rPr>
    <w:tblPr>
      <w:tblStyleRowBandSize w:val="1"/>
      <w:tblStyleColBandSize w:val="1"/>
      <w:tblBorders>
        <w:top w:val="single" w:sz="24" w:space="0" w:color="5B9BD5" w:themeColor="accent5"/>
        <w:left w:val="single" w:sz="24" w:space="0" w:color="5B9BD5" w:themeColor="accent5"/>
        <w:bottom w:val="single" w:sz="24" w:space="0" w:color="5B9BD5" w:themeColor="accent5"/>
        <w:right w:val="single" w:sz="24" w:space="0" w:color="5B9BD5" w:themeColor="accent5"/>
      </w:tblBorders>
    </w:tblPr>
    <w:tcPr>
      <w:shd w:val="clear" w:color="auto" w:fill="5B9BD5" w:themeFill="accent5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TabeladeLista5Escura-nfase6">
    <w:name w:val="List Table 5 Dark Accent 6"/>
    <w:basedOn w:val="Tabelanormal"/>
    <w:uiPriority w:val="50"/>
    <w:rsid w:val="00AB1A73"/>
    <w:pPr>
      <w:spacing w:after="0"/>
    </w:pPr>
    <w:rPr>
      <w:color w:val="FFFFFF" w:themeColor="background1"/>
    </w:rPr>
    <w:tblPr>
      <w:tblStyleRowBandSize w:val="1"/>
      <w:tblStyleColBandSize w:val="1"/>
      <w:tblBorders>
        <w:top w:val="single" w:sz="24" w:space="0" w:color="70AD47" w:themeColor="accent6"/>
        <w:left w:val="single" w:sz="24" w:space="0" w:color="70AD47" w:themeColor="accent6"/>
        <w:bottom w:val="single" w:sz="24" w:space="0" w:color="70AD47" w:themeColor="accent6"/>
        <w:right w:val="single" w:sz="24" w:space="0" w:color="70AD47" w:themeColor="accent6"/>
      </w:tblBorders>
    </w:tblPr>
    <w:tcPr>
      <w:shd w:val="clear" w:color="auto" w:fill="70AD47" w:themeFill="accent6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TabeladeLista6Colorida">
    <w:name w:val="List Table 6 Colorful"/>
    <w:basedOn w:val="Tabelanormal"/>
    <w:uiPriority w:val="51"/>
    <w:rsid w:val="00AB1A73"/>
    <w:pPr>
      <w:spacing w:after="0"/>
    </w:pPr>
    <w:rPr>
      <w:color w:val="000000" w:themeColor="text1"/>
    </w:rPr>
    <w:tblPr>
      <w:tblStyleRowBandSize w:val="1"/>
      <w:tblStyleColBandSize w:val="1"/>
      <w:tblBorders>
        <w:top w:val="single" w:sz="4" w:space="0" w:color="000000" w:themeColor="text1"/>
        <w:bottom w:val="single" w:sz="4" w:space="0" w:color="000000" w:themeColor="text1"/>
      </w:tblBorders>
    </w:tblPr>
    <w:tblStylePr w:type="firstRow">
      <w:rPr>
        <w:b/>
        <w:bCs/>
      </w:rPr>
      <w:tblPr/>
      <w:tcPr>
        <w:tcBorders>
          <w:bottom w:val="single" w:sz="4" w:space="0" w:color="000000" w:themeColor="text1"/>
        </w:tcBorders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beladeLista6Colorida-nfase1">
    <w:name w:val="List Table 6 Colorful Accent 1"/>
    <w:basedOn w:val="Tabelanormal"/>
    <w:uiPriority w:val="51"/>
    <w:rsid w:val="00AB1A73"/>
    <w:pPr>
      <w:spacing w:after="0"/>
    </w:pPr>
    <w:rPr>
      <w:color w:val="2F5496" w:themeColor="accent1" w:themeShade="BF"/>
    </w:rPr>
    <w:tblPr>
      <w:tblStyleRowBandSize w:val="1"/>
      <w:tblStyleColBandSize w:val="1"/>
      <w:tblBorders>
        <w:top w:val="single" w:sz="4" w:space="0" w:color="4472C4" w:themeColor="accent1"/>
        <w:bottom w:val="single" w:sz="4" w:space="0" w:color="4472C4" w:themeColor="accent1"/>
      </w:tblBorders>
    </w:tblPr>
    <w:tblStylePr w:type="firstRow">
      <w:rPr>
        <w:b/>
        <w:bCs/>
      </w:rPr>
      <w:tblPr/>
      <w:tcPr>
        <w:tcBorders>
          <w:bottom w:val="single" w:sz="4" w:space="0" w:color="4472C4" w:themeColor="accent1"/>
        </w:tcBorders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TabeladeLista6Colorida-nfase2">
    <w:name w:val="List Table 6 Colorful Accent 2"/>
    <w:basedOn w:val="Tabelanormal"/>
    <w:uiPriority w:val="51"/>
    <w:rsid w:val="00AB1A73"/>
    <w:pPr>
      <w:spacing w:after="0"/>
    </w:pPr>
    <w:rPr>
      <w:color w:val="C45911" w:themeColor="accent2" w:themeShade="BF"/>
    </w:rPr>
    <w:tblPr>
      <w:tblStyleRowBandSize w:val="1"/>
      <w:tblStyleColBandSize w:val="1"/>
      <w:tblBorders>
        <w:top w:val="single" w:sz="4" w:space="0" w:color="ED7D31" w:themeColor="accent2"/>
        <w:bottom w:val="single" w:sz="4" w:space="0" w:color="ED7D31" w:themeColor="accent2"/>
      </w:tblBorders>
    </w:tblPr>
    <w:tblStylePr w:type="firstRow">
      <w:rPr>
        <w:b/>
        <w:bCs/>
      </w:rPr>
      <w:tblPr/>
      <w:tcPr>
        <w:tcBorders>
          <w:bottom w:val="single" w:sz="4" w:space="0" w:color="ED7D31" w:themeColor="accent2"/>
        </w:tcBorders>
      </w:tcPr>
    </w:tblStylePr>
    <w:tblStylePr w:type="lastRow">
      <w:rPr>
        <w:b/>
        <w:bCs/>
      </w:rPr>
      <w:tblPr/>
      <w:tcPr>
        <w:tcBorders>
          <w:top w:val="double" w:sz="4" w:space="0" w:color="ED7D31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TabeladeLista6Colorida-nfase3">
    <w:name w:val="List Table 6 Colorful Accent 3"/>
    <w:basedOn w:val="Tabelanormal"/>
    <w:uiPriority w:val="51"/>
    <w:rsid w:val="00AB1A73"/>
    <w:pPr>
      <w:spacing w:after="0"/>
    </w:pPr>
    <w:rPr>
      <w:color w:val="7B7B7B" w:themeColor="accent3" w:themeShade="BF"/>
    </w:rPr>
    <w:tblPr>
      <w:tblStyleRowBandSize w:val="1"/>
      <w:tblStyleColBandSize w:val="1"/>
      <w:tblBorders>
        <w:top w:val="single" w:sz="4" w:space="0" w:color="A5A5A5" w:themeColor="accent3"/>
        <w:bottom w:val="single" w:sz="4" w:space="0" w:color="A5A5A5" w:themeColor="accent3"/>
      </w:tblBorders>
    </w:tblPr>
    <w:tblStylePr w:type="firstRow">
      <w:rPr>
        <w:b/>
        <w:bCs/>
      </w:rPr>
      <w:tblPr/>
      <w:tcPr>
        <w:tcBorders>
          <w:bottom w:val="single" w:sz="4" w:space="0" w:color="A5A5A5" w:themeColor="accent3"/>
        </w:tcBorders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TabeladeLista6Colorida-nfase4">
    <w:name w:val="List Table 6 Colorful Accent 4"/>
    <w:basedOn w:val="Tabelanormal"/>
    <w:uiPriority w:val="51"/>
    <w:rsid w:val="00AB1A73"/>
    <w:pPr>
      <w:spacing w:after="0"/>
    </w:pPr>
    <w:rPr>
      <w:color w:val="BF8F00" w:themeColor="accent4" w:themeShade="BF"/>
    </w:rPr>
    <w:tblPr>
      <w:tblStyleRowBandSize w:val="1"/>
      <w:tblStyleColBandSize w:val="1"/>
      <w:tblBorders>
        <w:top w:val="single" w:sz="4" w:space="0" w:color="FFC000" w:themeColor="accent4"/>
        <w:bottom w:val="single" w:sz="4" w:space="0" w:color="FFC000" w:themeColor="accent4"/>
      </w:tblBorders>
    </w:tblPr>
    <w:tblStylePr w:type="firstRow">
      <w:rPr>
        <w:b/>
        <w:bCs/>
      </w:rPr>
      <w:tblPr/>
      <w:tcPr>
        <w:tcBorders>
          <w:bottom w:val="single" w:sz="4" w:space="0" w:color="FFC000" w:themeColor="accent4"/>
        </w:tcBorders>
      </w:tcPr>
    </w:tblStylePr>
    <w:tblStylePr w:type="lastRow">
      <w:rPr>
        <w:b/>
        <w:bCs/>
      </w:rPr>
      <w:tblPr/>
      <w:tcPr>
        <w:tcBorders>
          <w:top w:val="double" w:sz="4" w:space="0" w:color="FFC000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TabeladeLista6Colorida-nfase5">
    <w:name w:val="List Table 6 Colorful Accent 5"/>
    <w:basedOn w:val="Tabelanormal"/>
    <w:uiPriority w:val="51"/>
    <w:rsid w:val="00AB1A73"/>
    <w:pPr>
      <w:spacing w:after="0"/>
    </w:pPr>
    <w:rPr>
      <w:color w:val="2E74B5" w:themeColor="accent5" w:themeShade="BF"/>
    </w:rPr>
    <w:tblPr>
      <w:tblStyleRowBandSize w:val="1"/>
      <w:tblStyleColBandSize w:val="1"/>
      <w:tblBorders>
        <w:top w:val="single" w:sz="4" w:space="0" w:color="5B9BD5" w:themeColor="accent5"/>
        <w:bottom w:val="single" w:sz="4" w:space="0" w:color="5B9BD5" w:themeColor="accent5"/>
      </w:tblBorders>
    </w:tblPr>
    <w:tblStylePr w:type="firstRow">
      <w:rPr>
        <w:b/>
        <w:bCs/>
      </w:rPr>
      <w:tblPr/>
      <w:tcPr>
        <w:tcBorders>
          <w:bottom w:val="single" w:sz="4" w:space="0" w:color="5B9BD5" w:themeColor="accent5"/>
        </w:tcBorders>
      </w:tcPr>
    </w:tblStylePr>
    <w:tblStylePr w:type="lastRow">
      <w:rPr>
        <w:b/>
        <w:bCs/>
      </w:rPr>
      <w:tblPr/>
      <w:tcPr>
        <w:tcBorders>
          <w:top w:val="double" w:sz="4" w:space="0" w:color="5B9BD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TabeladeLista6Colorida-nfase6">
    <w:name w:val="List Table 6 Colorful Accent 6"/>
    <w:basedOn w:val="Tabelanormal"/>
    <w:uiPriority w:val="51"/>
    <w:rsid w:val="00AB1A73"/>
    <w:pPr>
      <w:spacing w:after="0"/>
    </w:pPr>
    <w:rPr>
      <w:color w:val="538135" w:themeColor="accent6" w:themeShade="BF"/>
    </w:rPr>
    <w:tblPr>
      <w:tblStyleRowBandSize w:val="1"/>
      <w:tblStyleColBandSize w:val="1"/>
      <w:tblBorders>
        <w:top w:val="single" w:sz="4" w:space="0" w:color="70AD47" w:themeColor="accent6"/>
        <w:bottom w:val="single" w:sz="4" w:space="0" w:color="70AD47" w:themeColor="accent6"/>
      </w:tblBorders>
    </w:tblPr>
    <w:tblStylePr w:type="firstRow">
      <w:rPr>
        <w:b/>
        <w:bCs/>
      </w:rPr>
      <w:tblPr/>
      <w:tcPr>
        <w:tcBorders>
          <w:bottom w:val="single" w:sz="4" w:space="0" w:color="70AD47" w:themeColor="accent6"/>
        </w:tcBorders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TabeladeLista7Colorida">
    <w:name w:val="List Table 7 Colorful"/>
    <w:basedOn w:val="Tabelanormal"/>
    <w:uiPriority w:val="52"/>
    <w:rsid w:val="00AB1A73"/>
    <w:pPr>
      <w:spacing w:after="0"/>
    </w:pPr>
    <w:rPr>
      <w:color w:val="000000" w:themeColor="text1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000000" w:themeColor="tex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000000" w:themeColor="tex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000000" w:themeColor="tex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000000" w:themeColor="text1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eladeLista7Colorida-nfase1">
    <w:name w:val="List Table 7 Colorful Accent 1"/>
    <w:basedOn w:val="Tabelanormal"/>
    <w:uiPriority w:val="52"/>
    <w:rsid w:val="00AB1A73"/>
    <w:pPr>
      <w:spacing w:after="0"/>
    </w:pPr>
    <w:rPr>
      <w:color w:val="2F5496" w:themeColor="accent1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4472C4" w:themeColor="accen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4472C4" w:themeColor="accen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4472C4" w:themeColor="accen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4472C4" w:themeColor="accent1"/>
        </w:tcBorders>
        <w:shd w:val="clear" w:color="auto" w:fill="FFFFFF" w:themeFill="background1"/>
      </w:tc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eladeLista7Colorida-nfase2">
    <w:name w:val="List Table 7 Colorful Accent 2"/>
    <w:basedOn w:val="Tabelanormal"/>
    <w:uiPriority w:val="52"/>
    <w:rsid w:val="00AB1A73"/>
    <w:pPr>
      <w:spacing w:after="0"/>
    </w:pPr>
    <w:rPr>
      <w:color w:val="C45911" w:themeColor="accent2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ED7D31" w:themeColor="accent2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ED7D31" w:themeColor="accent2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ED7D31" w:themeColor="accent2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ED7D31" w:themeColor="accent2"/>
        </w:tcBorders>
        <w:shd w:val="clear" w:color="auto" w:fill="FFFFFF" w:themeFill="background1"/>
      </w:tc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eladeLista7Colorida-nfase3">
    <w:name w:val="List Table 7 Colorful Accent 3"/>
    <w:basedOn w:val="Tabelanormal"/>
    <w:uiPriority w:val="52"/>
    <w:rsid w:val="00AB1A73"/>
    <w:pPr>
      <w:spacing w:after="0"/>
    </w:pPr>
    <w:rPr>
      <w:color w:val="7B7B7B" w:themeColor="accent3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A5A5A5" w:themeColor="accent3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A5A5A5" w:themeColor="accent3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A5A5A5" w:themeColor="accent3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A5A5A5" w:themeColor="accent3"/>
        </w:tcBorders>
        <w:shd w:val="clear" w:color="auto" w:fill="FFFFFF" w:themeFill="background1"/>
      </w:tc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eladeLista7Colorida-nfase4">
    <w:name w:val="List Table 7 Colorful Accent 4"/>
    <w:basedOn w:val="Tabelanormal"/>
    <w:uiPriority w:val="52"/>
    <w:rsid w:val="00AB1A73"/>
    <w:pPr>
      <w:spacing w:after="0"/>
    </w:pPr>
    <w:rPr>
      <w:color w:val="BF8F00" w:themeColor="accent4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FFC000" w:themeColor="accent4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FFC000" w:themeColor="accent4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FFC000" w:themeColor="accent4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FFC000" w:themeColor="accent4"/>
        </w:tcBorders>
        <w:shd w:val="clear" w:color="auto" w:fill="FFFFFF" w:themeFill="background1"/>
      </w:tc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eladeLista7Colorida-nfase5">
    <w:name w:val="List Table 7 Colorful Accent 5"/>
    <w:basedOn w:val="Tabelanormal"/>
    <w:uiPriority w:val="52"/>
    <w:rsid w:val="00AB1A73"/>
    <w:pPr>
      <w:spacing w:after="0"/>
    </w:pPr>
    <w:rPr>
      <w:color w:val="2E74B5" w:themeColor="accent5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5B9BD5" w:themeColor="accent5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5B9BD5" w:themeColor="accent5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5B9BD5" w:themeColor="accent5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5B9BD5" w:themeColor="accent5"/>
        </w:tcBorders>
        <w:shd w:val="clear" w:color="auto" w:fill="FFFFFF" w:themeFill="background1"/>
      </w:tc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eladeLista7Colorida-nfase6">
    <w:name w:val="List Table 7 Colorful Accent 6"/>
    <w:basedOn w:val="Tabelanormal"/>
    <w:uiPriority w:val="52"/>
    <w:rsid w:val="00AB1A73"/>
    <w:pPr>
      <w:spacing w:after="0"/>
    </w:pPr>
    <w:rPr>
      <w:color w:val="538135" w:themeColor="accent6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0AD47" w:themeColor="accent6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0AD47" w:themeColor="accent6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0AD47" w:themeColor="accent6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0AD47" w:themeColor="accent6"/>
        </w:tcBorders>
        <w:shd w:val="clear" w:color="auto" w:fill="FFFFFF" w:themeFill="background1"/>
      </w:tc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styleId="AssinaturadeEmail">
    <w:name w:val="E-mail Signature"/>
    <w:basedOn w:val="Normal"/>
    <w:link w:val="AssinaturadeEmailChar"/>
    <w:uiPriority w:val="99"/>
    <w:semiHidden/>
    <w:unhideWhenUsed/>
    <w:rsid w:val="00AB1A73"/>
    <w:pPr>
      <w:spacing w:after="0"/>
    </w:pPr>
  </w:style>
  <w:style w:type="character" w:customStyle="1" w:styleId="AssinaturadeEmailChar">
    <w:name w:val="Assinatura de Email Char"/>
    <w:basedOn w:val="Fontepargpadro"/>
    <w:link w:val="AssinaturadeEmail"/>
    <w:uiPriority w:val="99"/>
    <w:semiHidden/>
    <w:rsid w:val="00AB1A73"/>
    <w:rPr>
      <w:rFonts w:ascii="Calibri" w:hAnsi="Calibri" w:cs="Calibri"/>
    </w:rPr>
  </w:style>
  <w:style w:type="paragraph" w:styleId="Saudao">
    <w:name w:val="Salutation"/>
    <w:basedOn w:val="Normal"/>
    <w:next w:val="Normal"/>
    <w:link w:val="SaudaoChar"/>
    <w:uiPriority w:val="99"/>
    <w:semiHidden/>
    <w:unhideWhenUsed/>
    <w:rsid w:val="00AB1A73"/>
  </w:style>
  <w:style w:type="character" w:customStyle="1" w:styleId="SaudaoChar">
    <w:name w:val="Saudação Char"/>
    <w:basedOn w:val="Fontepargpadro"/>
    <w:link w:val="Saudao"/>
    <w:uiPriority w:val="99"/>
    <w:semiHidden/>
    <w:rsid w:val="00AB1A73"/>
    <w:rPr>
      <w:rFonts w:ascii="Calibri" w:hAnsi="Calibri" w:cs="Calibri"/>
    </w:rPr>
  </w:style>
  <w:style w:type="table" w:styleId="Tabelaemcolunas1">
    <w:name w:val="Table Columns 1"/>
    <w:basedOn w:val="Tabelanormal"/>
    <w:uiPriority w:val="99"/>
    <w:semiHidden/>
    <w:unhideWhenUsed/>
    <w:rsid w:val="00AB1A73"/>
    <w:pPr>
      <w:jc w:val="both"/>
    </w:pPr>
    <w:rPr>
      <w:b/>
      <w:bCs/>
    </w:rPr>
    <w:tblPr>
      <w:tblStyleColBandSize w:val="1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b w:val="0"/>
        <w:bCs w:val="0"/>
      </w:rPr>
      <w:tblPr/>
      <w:tcPr>
        <w:tcBorders>
          <w:bottom w:val="doub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25" w:color="000000" w:fill="FFFFFF"/>
      </w:tcPr>
    </w:tblStylePr>
    <w:tblStylePr w:type="band2Vert">
      <w:rPr>
        <w:color w:val="auto"/>
      </w:rPr>
      <w:tblPr/>
      <w:tcPr>
        <w:shd w:val="pct25" w:color="FF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emcolunas2">
    <w:name w:val="Table Columns 2"/>
    <w:basedOn w:val="Tabelanormal"/>
    <w:uiPriority w:val="99"/>
    <w:semiHidden/>
    <w:unhideWhenUsed/>
    <w:rsid w:val="00AB1A73"/>
    <w:pPr>
      <w:jc w:val="both"/>
    </w:pPr>
    <w:rPr>
      <w:b/>
      <w:bCs/>
    </w:r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30" w:color="000000" w:fill="FFFFFF"/>
      </w:tcPr>
    </w:tblStylePr>
    <w:tblStylePr w:type="band2Vert">
      <w:rPr>
        <w:color w:val="auto"/>
      </w:rPr>
      <w:tblPr/>
      <w:tcPr>
        <w:shd w:val="pct25" w:color="00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emcolunas3">
    <w:name w:val="Table Columns 3"/>
    <w:basedOn w:val="Tabelanormal"/>
    <w:uiPriority w:val="99"/>
    <w:semiHidden/>
    <w:unhideWhenUsed/>
    <w:rsid w:val="00AB1A73"/>
    <w:pPr>
      <w:jc w:val="both"/>
    </w:pPr>
    <w:rPr>
      <w:b/>
      <w:bCs/>
    </w:rPr>
    <w:tblPr>
      <w:tblStyleColBandSize w:val="1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V w:val="single" w:sz="6" w:space="0" w:color="000080"/>
      </w:tblBorders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op w:val="single" w:sz="6" w:space="0" w:color="00008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emcolunas4">
    <w:name w:val="Table Columns 4"/>
    <w:basedOn w:val="Tabelanormal"/>
    <w:uiPriority w:val="99"/>
    <w:semiHidden/>
    <w:unhideWhenUsed/>
    <w:rsid w:val="00AB1A73"/>
    <w:pPr>
      <w:jc w:val="both"/>
    </w:p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50" w:color="00808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</w:style>
  <w:style w:type="table" w:styleId="Tabelaemcolunas5">
    <w:name w:val="Table Columns 5"/>
    <w:basedOn w:val="Tabelanormal"/>
    <w:uiPriority w:val="99"/>
    <w:semiHidden/>
    <w:unhideWhenUsed/>
    <w:rsid w:val="00AB1A73"/>
    <w:pPr>
      <w:jc w:val="both"/>
    </w:pPr>
    <w:tblPr>
      <w:tblStyleColBandSize w:val="1"/>
      <w:tblBorders>
        <w:top w:val="single" w:sz="12" w:space="0" w:color="808080"/>
        <w:left w:val="single" w:sz="12" w:space="0" w:color="808080"/>
        <w:bottom w:val="single" w:sz="12" w:space="0" w:color="808080"/>
        <w:right w:val="single" w:sz="12" w:space="0" w:color="808080"/>
        <w:insideV w:val="single" w:sz="6" w:space="0" w:color="C0C0C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</w:tblStylePr>
  </w:style>
  <w:style w:type="paragraph" w:styleId="Assinatura">
    <w:name w:val="Signature"/>
    <w:basedOn w:val="Normal"/>
    <w:link w:val="AssinaturaChar"/>
    <w:uiPriority w:val="99"/>
    <w:semiHidden/>
    <w:unhideWhenUsed/>
    <w:rsid w:val="00AB1A73"/>
    <w:pPr>
      <w:spacing w:after="0"/>
      <w:ind w:left="4320"/>
    </w:pPr>
  </w:style>
  <w:style w:type="character" w:customStyle="1" w:styleId="AssinaturaChar">
    <w:name w:val="Assinatura Char"/>
    <w:basedOn w:val="Fontepargpadro"/>
    <w:link w:val="Assinatura"/>
    <w:uiPriority w:val="99"/>
    <w:semiHidden/>
    <w:rsid w:val="00AB1A73"/>
    <w:rPr>
      <w:rFonts w:ascii="Calibri" w:hAnsi="Calibri" w:cs="Calibri"/>
    </w:rPr>
  </w:style>
  <w:style w:type="table" w:styleId="Tabelasimples10">
    <w:name w:val="Table Simple 1"/>
    <w:basedOn w:val="Tabelanormal"/>
    <w:uiPriority w:val="99"/>
    <w:semiHidden/>
    <w:unhideWhenUsed/>
    <w:rsid w:val="00AB1A73"/>
    <w:pPr>
      <w:jc w:val="both"/>
    </w:pPr>
    <w:tblPr>
      <w:tblBorders>
        <w:top w:val="single" w:sz="12" w:space="0" w:color="008000"/>
        <w:bottom w:val="single" w:sz="12" w:space="0" w:color="008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styleId="Tabelasimples20">
    <w:name w:val="Table Simple 2"/>
    <w:basedOn w:val="Tabelanormal"/>
    <w:uiPriority w:val="99"/>
    <w:semiHidden/>
    <w:unhideWhenUsed/>
    <w:rsid w:val="00AB1A73"/>
    <w:pPr>
      <w:jc w:val="both"/>
    </w:pPr>
    <w:tblPr/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lef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</w:rPr>
      <w:tblPr/>
      <w:tcPr>
        <w:tcBorders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op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Tabelasimples30">
    <w:name w:val="Table Simple 3"/>
    <w:basedOn w:val="Tabelanormal"/>
    <w:uiPriority w:val="99"/>
    <w:semiHidden/>
    <w:unhideWhenUsed/>
    <w:rsid w:val="00AB1A73"/>
    <w:pPr>
      <w:jc w:val="both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Tabelasutil1">
    <w:name w:val="Table Subtle 1"/>
    <w:basedOn w:val="Tabelanormal"/>
    <w:uiPriority w:val="99"/>
    <w:semiHidden/>
    <w:unhideWhenUsed/>
    <w:rsid w:val="00AB1A73"/>
    <w:pPr>
      <w:jc w:val="both"/>
    </w:pPr>
    <w:tblPr>
      <w:tblStyleRowBandSize w:val="1"/>
    </w:tblPr>
    <w:tblStylePr w:type="firstRow">
      <w:tblPr/>
      <w:tcPr>
        <w:tcBorders>
          <w:top w:val="single" w:sz="6" w:space="0" w:color="000000"/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pct25" w:color="800080" w:fill="FFFFFF"/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sutil2">
    <w:name w:val="Table Subtle 2"/>
    <w:basedOn w:val="Tabelanormal"/>
    <w:uiPriority w:val="99"/>
    <w:semiHidden/>
    <w:unhideWhenUsed/>
    <w:rsid w:val="00AB1A73"/>
    <w:pPr>
      <w:jc w:val="both"/>
    </w:pPr>
    <w:tblPr>
      <w:tblBorders>
        <w:left w:val="single" w:sz="6" w:space="0" w:color="000000"/>
        <w:right w:val="single" w:sz="6" w:space="0" w:color="000000"/>
      </w:tblBorders>
    </w:tbl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  <w:shd w:val="pct25" w:color="008000" w:fill="FFFFFF"/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Remissivo1">
    <w:name w:val="index 1"/>
    <w:basedOn w:val="Normal"/>
    <w:next w:val="Normal"/>
    <w:autoRedefine/>
    <w:uiPriority w:val="99"/>
    <w:semiHidden/>
    <w:unhideWhenUsed/>
    <w:rsid w:val="00AB1A73"/>
    <w:pPr>
      <w:spacing w:after="0"/>
      <w:ind w:left="220" w:hanging="220"/>
    </w:pPr>
  </w:style>
  <w:style w:type="paragraph" w:styleId="Remissivo2">
    <w:name w:val="index 2"/>
    <w:basedOn w:val="Normal"/>
    <w:next w:val="Normal"/>
    <w:autoRedefine/>
    <w:uiPriority w:val="99"/>
    <w:semiHidden/>
    <w:unhideWhenUsed/>
    <w:rsid w:val="00AB1A73"/>
    <w:pPr>
      <w:spacing w:after="0"/>
      <w:ind w:left="440" w:hanging="220"/>
    </w:pPr>
  </w:style>
  <w:style w:type="paragraph" w:styleId="Remissivo3">
    <w:name w:val="index 3"/>
    <w:basedOn w:val="Normal"/>
    <w:next w:val="Normal"/>
    <w:autoRedefine/>
    <w:uiPriority w:val="99"/>
    <w:semiHidden/>
    <w:unhideWhenUsed/>
    <w:rsid w:val="00AB1A73"/>
    <w:pPr>
      <w:spacing w:after="0"/>
      <w:ind w:left="660" w:hanging="220"/>
    </w:pPr>
  </w:style>
  <w:style w:type="paragraph" w:styleId="Remissivo4">
    <w:name w:val="index 4"/>
    <w:basedOn w:val="Normal"/>
    <w:next w:val="Normal"/>
    <w:autoRedefine/>
    <w:uiPriority w:val="99"/>
    <w:semiHidden/>
    <w:unhideWhenUsed/>
    <w:rsid w:val="00AB1A73"/>
    <w:pPr>
      <w:spacing w:after="0"/>
      <w:ind w:left="880" w:hanging="220"/>
    </w:pPr>
  </w:style>
  <w:style w:type="paragraph" w:styleId="Remissivo5">
    <w:name w:val="index 5"/>
    <w:basedOn w:val="Normal"/>
    <w:next w:val="Normal"/>
    <w:autoRedefine/>
    <w:uiPriority w:val="99"/>
    <w:semiHidden/>
    <w:unhideWhenUsed/>
    <w:rsid w:val="00AB1A73"/>
    <w:pPr>
      <w:spacing w:after="0"/>
      <w:ind w:left="1100" w:hanging="220"/>
    </w:pPr>
  </w:style>
  <w:style w:type="paragraph" w:styleId="Remissivo6">
    <w:name w:val="index 6"/>
    <w:basedOn w:val="Normal"/>
    <w:next w:val="Normal"/>
    <w:autoRedefine/>
    <w:uiPriority w:val="99"/>
    <w:semiHidden/>
    <w:unhideWhenUsed/>
    <w:rsid w:val="00AB1A73"/>
    <w:pPr>
      <w:spacing w:after="0"/>
      <w:ind w:left="1320" w:hanging="220"/>
    </w:pPr>
  </w:style>
  <w:style w:type="paragraph" w:styleId="Remissivo7">
    <w:name w:val="index 7"/>
    <w:basedOn w:val="Normal"/>
    <w:next w:val="Normal"/>
    <w:autoRedefine/>
    <w:uiPriority w:val="99"/>
    <w:semiHidden/>
    <w:unhideWhenUsed/>
    <w:rsid w:val="00AB1A73"/>
    <w:pPr>
      <w:spacing w:after="0"/>
      <w:ind w:left="1540" w:hanging="220"/>
    </w:pPr>
  </w:style>
  <w:style w:type="paragraph" w:styleId="Remissivo8">
    <w:name w:val="index 8"/>
    <w:basedOn w:val="Normal"/>
    <w:next w:val="Normal"/>
    <w:autoRedefine/>
    <w:uiPriority w:val="99"/>
    <w:semiHidden/>
    <w:unhideWhenUsed/>
    <w:rsid w:val="00AB1A73"/>
    <w:pPr>
      <w:spacing w:after="0"/>
      <w:ind w:left="1760" w:hanging="220"/>
    </w:pPr>
  </w:style>
  <w:style w:type="paragraph" w:styleId="Remissivo9">
    <w:name w:val="index 9"/>
    <w:basedOn w:val="Normal"/>
    <w:next w:val="Normal"/>
    <w:autoRedefine/>
    <w:uiPriority w:val="99"/>
    <w:semiHidden/>
    <w:unhideWhenUsed/>
    <w:rsid w:val="00AB1A73"/>
    <w:pPr>
      <w:spacing w:after="0"/>
      <w:ind w:left="1980" w:hanging="220"/>
    </w:pPr>
  </w:style>
  <w:style w:type="paragraph" w:styleId="Ttulodendiceremissivo">
    <w:name w:val="index heading"/>
    <w:basedOn w:val="Normal"/>
    <w:next w:val="Remissivo1"/>
    <w:uiPriority w:val="99"/>
    <w:semiHidden/>
    <w:unhideWhenUsed/>
    <w:rsid w:val="00AB1A73"/>
    <w:rPr>
      <w:rFonts w:ascii="Calibri Light" w:eastAsiaTheme="majorEastAsia" w:hAnsi="Calibri Light" w:cs="Calibri Light"/>
      <w:b/>
      <w:bCs/>
    </w:rPr>
  </w:style>
  <w:style w:type="paragraph" w:styleId="TextosemFormatao">
    <w:name w:val="Plain Text"/>
    <w:basedOn w:val="Normal"/>
    <w:link w:val="TextosemFormataoChar"/>
    <w:uiPriority w:val="99"/>
    <w:semiHidden/>
    <w:unhideWhenUsed/>
    <w:rsid w:val="00AB1A73"/>
    <w:pPr>
      <w:spacing w:after="0"/>
    </w:pPr>
    <w:rPr>
      <w:rFonts w:ascii="Consolas" w:hAnsi="Consolas"/>
      <w:sz w:val="21"/>
      <w:szCs w:val="21"/>
    </w:rPr>
  </w:style>
  <w:style w:type="character" w:customStyle="1" w:styleId="TextosemFormataoChar">
    <w:name w:val="Texto sem Formatação Char"/>
    <w:basedOn w:val="Fontepargpadro"/>
    <w:link w:val="TextosemFormatao"/>
    <w:uiPriority w:val="99"/>
    <w:semiHidden/>
    <w:rsid w:val="00AB1A73"/>
    <w:rPr>
      <w:rFonts w:ascii="Consolas" w:hAnsi="Consolas" w:cs="Calibri"/>
      <w:sz w:val="21"/>
      <w:szCs w:val="21"/>
    </w:rPr>
  </w:style>
  <w:style w:type="paragraph" w:styleId="Encerramento">
    <w:name w:val="Closing"/>
    <w:basedOn w:val="Normal"/>
    <w:link w:val="EncerramentoChar"/>
    <w:uiPriority w:val="99"/>
    <w:semiHidden/>
    <w:unhideWhenUsed/>
    <w:rsid w:val="00AB1A73"/>
    <w:pPr>
      <w:spacing w:after="0"/>
      <w:ind w:left="4320"/>
    </w:pPr>
  </w:style>
  <w:style w:type="character" w:customStyle="1" w:styleId="EncerramentoChar">
    <w:name w:val="Encerramento Char"/>
    <w:basedOn w:val="Fontepargpadro"/>
    <w:link w:val="Encerramento"/>
    <w:uiPriority w:val="99"/>
    <w:semiHidden/>
    <w:rsid w:val="00AB1A73"/>
    <w:rPr>
      <w:rFonts w:ascii="Calibri" w:hAnsi="Calibri" w:cs="Calibri"/>
    </w:rPr>
  </w:style>
  <w:style w:type="table" w:styleId="Tabelacomgrade">
    <w:name w:val="Table Grid"/>
    <w:basedOn w:val="Tabelanormal"/>
    <w:uiPriority w:val="39"/>
    <w:rsid w:val="00AB1A73"/>
    <w:pPr>
      <w:spacing w:after="0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elacomgrade1">
    <w:name w:val="Table Grid 1"/>
    <w:basedOn w:val="Tabelanormal"/>
    <w:uiPriority w:val="99"/>
    <w:semiHidden/>
    <w:unhideWhenUsed/>
    <w:rsid w:val="00AB1A73"/>
    <w:pPr>
      <w:jc w:val="both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omgrade2">
    <w:name w:val="Table Grid 2"/>
    <w:basedOn w:val="Tabelanormal"/>
    <w:uiPriority w:val="99"/>
    <w:semiHidden/>
    <w:unhideWhenUsed/>
    <w:rsid w:val="00AB1A73"/>
    <w:pPr>
      <w:jc w:val="both"/>
    </w:pPr>
    <w:tblPr>
      <w:tblBorders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omgrade3">
    <w:name w:val="Table Grid 3"/>
    <w:basedOn w:val="Tabelanormal"/>
    <w:uiPriority w:val="99"/>
    <w:semiHidden/>
    <w:unhideWhenUsed/>
    <w:rsid w:val="00AB1A73"/>
    <w:pPr>
      <w:jc w:val="both"/>
    </w:pPr>
    <w:tblPr>
      <w:tblBorders>
        <w:top w:val="single" w:sz="6" w:space="0" w:color="000000"/>
        <w:left w:val="single" w:sz="12" w:space="0" w:color="000000"/>
        <w:bottom w:val="single" w:sz="6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omgrade4">
    <w:name w:val="Table Grid 4"/>
    <w:basedOn w:val="Tabelanormal"/>
    <w:uiPriority w:val="99"/>
    <w:semiHidden/>
    <w:unhideWhenUsed/>
    <w:rsid w:val="00AB1A73"/>
    <w:pPr>
      <w:jc w:val="both"/>
    </w:pPr>
    <w:tblPr>
      <w:tblBorders>
        <w:left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olor w:val="auto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omgrade5">
    <w:name w:val="Table Grid 5"/>
    <w:basedOn w:val="Tabelanormal"/>
    <w:uiPriority w:val="99"/>
    <w:semiHidden/>
    <w:unhideWhenUsed/>
    <w:rsid w:val="00AB1A73"/>
    <w:pPr>
      <w:jc w:val="both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elacomgrade6">
    <w:name w:val="Table Grid 6"/>
    <w:basedOn w:val="Tabelanormal"/>
    <w:uiPriority w:val="99"/>
    <w:semiHidden/>
    <w:unhideWhenUsed/>
    <w:rsid w:val="00AB1A73"/>
    <w:pPr>
      <w:jc w:val="both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elacomgrade7">
    <w:name w:val="Table Grid 7"/>
    <w:basedOn w:val="Tabelanormal"/>
    <w:uiPriority w:val="99"/>
    <w:semiHidden/>
    <w:unhideWhenUsed/>
    <w:rsid w:val="00AB1A73"/>
    <w:pPr>
      <w:jc w:val="both"/>
    </w:pPr>
    <w:rPr>
      <w:b/>
      <w:bCs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 w:val="0"/>
        <w:bCs w:val="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elacomgrade8">
    <w:name w:val="Table Grid 8"/>
    <w:basedOn w:val="Tabelanormal"/>
    <w:uiPriority w:val="99"/>
    <w:semiHidden/>
    <w:unhideWhenUsed/>
    <w:rsid w:val="00AB1A73"/>
    <w:pPr>
      <w:jc w:val="both"/>
    </w:pPr>
    <w:tblPr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deGradeClara">
    <w:name w:val="Grid Table Light"/>
    <w:basedOn w:val="Tabelanormal"/>
    <w:uiPriority w:val="40"/>
    <w:rsid w:val="00AB1A73"/>
    <w:pPr>
      <w:spacing w:after="0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TabeladeGrade1Clara">
    <w:name w:val="Grid Table 1 Light"/>
    <w:basedOn w:val="Tabelanormal"/>
    <w:uiPriority w:val="46"/>
    <w:rsid w:val="00AB1A73"/>
    <w:pPr>
      <w:spacing w:after="0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eladeGrade1Clara-nfase1">
    <w:name w:val="Grid Table 1 Light Accent 1"/>
    <w:basedOn w:val="Tabelanormal"/>
    <w:uiPriority w:val="46"/>
    <w:rsid w:val="00AB1A73"/>
    <w:pPr>
      <w:spacing w:after="0"/>
    </w:pPr>
    <w:tblPr>
      <w:tblStyleRowBandSize w:val="1"/>
      <w:tblStyleColBandSize w:val="1"/>
      <w:tblBorders>
        <w:top w:val="single" w:sz="4" w:space="0" w:color="B4C6E7" w:themeColor="accent1" w:themeTint="66"/>
        <w:left w:val="single" w:sz="4" w:space="0" w:color="B4C6E7" w:themeColor="accent1" w:themeTint="66"/>
        <w:bottom w:val="single" w:sz="4" w:space="0" w:color="B4C6E7" w:themeColor="accent1" w:themeTint="66"/>
        <w:right w:val="single" w:sz="4" w:space="0" w:color="B4C6E7" w:themeColor="accent1" w:themeTint="66"/>
        <w:insideH w:val="single" w:sz="4" w:space="0" w:color="B4C6E7" w:themeColor="accent1" w:themeTint="66"/>
        <w:insideV w:val="single" w:sz="4" w:space="0" w:color="B4C6E7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eladeGrade1Clara-nfase2">
    <w:name w:val="Grid Table 1 Light Accent 2"/>
    <w:basedOn w:val="Tabelanormal"/>
    <w:uiPriority w:val="46"/>
    <w:rsid w:val="00AB1A73"/>
    <w:pPr>
      <w:spacing w:after="0"/>
    </w:pPr>
    <w:tblPr>
      <w:tblStyleRowBandSize w:val="1"/>
      <w:tblStyleColBandSize w:val="1"/>
      <w:tblBorders>
        <w:top w:val="single" w:sz="4" w:space="0" w:color="F7CAAC" w:themeColor="accent2" w:themeTint="66"/>
        <w:left w:val="single" w:sz="4" w:space="0" w:color="F7CAAC" w:themeColor="accent2" w:themeTint="66"/>
        <w:bottom w:val="single" w:sz="4" w:space="0" w:color="F7CAAC" w:themeColor="accent2" w:themeTint="66"/>
        <w:right w:val="single" w:sz="4" w:space="0" w:color="F7CAAC" w:themeColor="accent2" w:themeTint="66"/>
        <w:insideH w:val="single" w:sz="4" w:space="0" w:color="F7CAAC" w:themeColor="accent2" w:themeTint="66"/>
        <w:insideV w:val="single" w:sz="4" w:space="0" w:color="F7CAAC" w:themeColor="accent2" w:themeTint="66"/>
      </w:tblBorders>
    </w:tblPr>
    <w:tblStylePr w:type="firstRow">
      <w:rPr>
        <w:b/>
        <w:bCs/>
      </w:rPr>
      <w:tblPr/>
      <w:tcPr>
        <w:tcBorders>
          <w:bottom w:val="single" w:sz="12" w:space="0" w:color="F4B083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4B083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eladeGrade1Clara-nfase3">
    <w:name w:val="Grid Table 1 Light Accent 3"/>
    <w:basedOn w:val="Tabelanormal"/>
    <w:uiPriority w:val="46"/>
    <w:rsid w:val="00AB1A73"/>
    <w:pPr>
      <w:spacing w:after="0"/>
    </w:pPr>
    <w:tblPr>
      <w:tblStyleRowBandSize w:val="1"/>
      <w:tblStyleColBandSize w:val="1"/>
      <w:tblBorders>
        <w:top w:val="single" w:sz="4" w:space="0" w:color="DBDBDB" w:themeColor="accent3" w:themeTint="66"/>
        <w:left w:val="single" w:sz="4" w:space="0" w:color="DBDBDB" w:themeColor="accent3" w:themeTint="66"/>
        <w:bottom w:val="single" w:sz="4" w:space="0" w:color="DBDBDB" w:themeColor="accent3" w:themeTint="66"/>
        <w:right w:val="single" w:sz="4" w:space="0" w:color="DBDBDB" w:themeColor="accent3" w:themeTint="66"/>
        <w:insideH w:val="single" w:sz="4" w:space="0" w:color="DBDBDB" w:themeColor="accent3" w:themeTint="66"/>
        <w:insideV w:val="single" w:sz="4" w:space="0" w:color="DBDBDB" w:themeColor="accent3" w:themeTint="66"/>
      </w:tblBorders>
    </w:tblPr>
    <w:tblStylePr w:type="firstRow">
      <w:rPr>
        <w:b/>
        <w:bCs/>
      </w:rPr>
      <w:tblPr/>
      <w:tcPr>
        <w:tcBorders>
          <w:bottom w:val="single" w:sz="12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eladeGrade1Clara-nfase4">
    <w:name w:val="Grid Table 1 Light Accent 4"/>
    <w:basedOn w:val="Tabelanormal"/>
    <w:uiPriority w:val="46"/>
    <w:rsid w:val="00AB1A73"/>
    <w:pPr>
      <w:spacing w:after="0"/>
    </w:pPr>
    <w:tblPr>
      <w:tblStyleRowBandSize w:val="1"/>
      <w:tblStyleColBandSize w:val="1"/>
      <w:tblBorders>
        <w:top w:val="single" w:sz="4" w:space="0" w:color="FFE599" w:themeColor="accent4" w:themeTint="66"/>
        <w:left w:val="single" w:sz="4" w:space="0" w:color="FFE599" w:themeColor="accent4" w:themeTint="66"/>
        <w:bottom w:val="single" w:sz="4" w:space="0" w:color="FFE599" w:themeColor="accent4" w:themeTint="66"/>
        <w:right w:val="single" w:sz="4" w:space="0" w:color="FFE599" w:themeColor="accent4" w:themeTint="66"/>
        <w:insideH w:val="single" w:sz="4" w:space="0" w:color="FFE599" w:themeColor="accent4" w:themeTint="66"/>
        <w:insideV w:val="single" w:sz="4" w:space="0" w:color="FFE599" w:themeColor="accent4" w:themeTint="66"/>
      </w:tblBorders>
    </w:tblPr>
    <w:tblStylePr w:type="firstRow">
      <w:rPr>
        <w:b/>
        <w:bCs/>
      </w:rPr>
      <w:tblPr/>
      <w:tcPr>
        <w:tcBorders>
          <w:bottom w:val="single" w:sz="12" w:space="0" w:color="FFD966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FD96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eladeGrade1Clara-nfase5">
    <w:name w:val="Grid Table 1 Light Accent 5"/>
    <w:basedOn w:val="Tabelanormal"/>
    <w:uiPriority w:val="46"/>
    <w:rsid w:val="00AB1A73"/>
    <w:pPr>
      <w:spacing w:after="0"/>
    </w:pPr>
    <w:tblPr>
      <w:tblStyleRowBandSize w:val="1"/>
      <w:tblStyleColBandSize w:val="1"/>
      <w:tblBorders>
        <w:top w:val="single" w:sz="4" w:space="0" w:color="BDD6EE" w:themeColor="accent5" w:themeTint="66"/>
        <w:left w:val="single" w:sz="4" w:space="0" w:color="BDD6EE" w:themeColor="accent5" w:themeTint="66"/>
        <w:bottom w:val="single" w:sz="4" w:space="0" w:color="BDD6EE" w:themeColor="accent5" w:themeTint="66"/>
        <w:right w:val="single" w:sz="4" w:space="0" w:color="BDD6EE" w:themeColor="accent5" w:themeTint="66"/>
        <w:insideH w:val="single" w:sz="4" w:space="0" w:color="BDD6EE" w:themeColor="accent5" w:themeTint="66"/>
        <w:insideV w:val="single" w:sz="4" w:space="0" w:color="BDD6EE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eladeGrade1Clara-nfase6">
    <w:name w:val="Grid Table 1 Light Accent 6"/>
    <w:basedOn w:val="Tabelanormal"/>
    <w:uiPriority w:val="46"/>
    <w:rsid w:val="00AB1A73"/>
    <w:pPr>
      <w:spacing w:after="0"/>
    </w:pPr>
    <w:tblPr>
      <w:tblStyleRowBandSize w:val="1"/>
      <w:tblStyleColBandSize w:val="1"/>
      <w:tblBorders>
        <w:top w:val="single" w:sz="4" w:space="0" w:color="C5E0B3" w:themeColor="accent6" w:themeTint="66"/>
        <w:left w:val="single" w:sz="4" w:space="0" w:color="C5E0B3" w:themeColor="accent6" w:themeTint="66"/>
        <w:bottom w:val="single" w:sz="4" w:space="0" w:color="C5E0B3" w:themeColor="accent6" w:themeTint="66"/>
        <w:right w:val="single" w:sz="4" w:space="0" w:color="C5E0B3" w:themeColor="accent6" w:themeTint="66"/>
        <w:insideH w:val="single" w:sz="4" w:space="0" w:color="C5E0B3" w:themeColor="accent6" w:themeTint="66"/>
        <w:insideV w:val="single" w:sz="4" w:space="0" w:color="C5E0B3" w:themeColor="accent6" w:themeTint="66"/>
      </w:tblBorders>
    </w:tblPr>
    <w:tblStylePr w:type="firstRow">
      <w:rPr>
        <w:b/>
        <w:bCs/>
      </w:rPr>
      <w:tblPr/>
      <w:tcPr>
        <w:tcBorders>
          <w:bottom w:val="single" w:sz="12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eladeGrade2">
    <w:name w:val="Grid Table 2"/>
    <w:basedOn w:val="Tabelanormal"/>
    <w:uiPriority w:val="47"/>
    <w:rsid w:val="00AB1A73"/>
    <w:pPr>
      <w:spacing w:after="0"/>
    </w:pPr>
    <w:tblPr>
      <w:tblStyleRowBandSize w:val="1"/>
      <w:tblStyleColBandSize w:val="1"/>
      <w:tblBorders>
        <w:top w:val="single" w:sz="2" w:space="0" w:color="666666" w:themeColor="text1" w:themeTint="99"/>
        <w:bottom w:val="single" w:sz="2" w:space="0" w:color="666666" w:themeColor="text1" w:themeTint="99"/>
        <w:insideH w:val="single" w:sz="2" w:space="0" w:color="666666" w:themeColor="text1" w:themeTint="99"/>
        <w:insideV w:val="single" w:sz="2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666666" w:themeColor="tex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beladeGrade2-nfase1">
    <w:name w:val="Grid Table 2 Accent 1"/>
    <w:basedOn w:val="Tabelanormal"/>
    <w:uiPriority w:val="47"/>
    <w:rsid w:val="00AB1A73"/>
    <w:pPr>
      <w:spacing w:after="0"/>
    </w:pPr>
    <w:tblPr>
      <w:tblStyleRowBandSize w:val="1"/>
      <w:tblStyleColBandSize w:val="1"/>
      <w:tblBorders>
        <w:top w:val="single" w:sz="2" w:space="0" w:color="8EAADB" w:themeColor="accent1" w:themeTint="99"/>
        <w:bottom w:val="single" w:sz="2" w:space="0" w:color="8EAADB" w:themeColor="accent1" w:themeTint="99"/>
        <w:insideH w:val="single" w:sz="2" w:space="0" w:color="8EAADB" w:themeColor="accent1" w:themeTint="99"/>
        <w:insideV w:val="single" w:sz="2" w:space="0" w:color="8EAADB" w:themeColor="accen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8EAADB" w:themeColor="accen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8EAADB" w:themeColor="accen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TabeladeGrade2-nfase2">
    <w:name w:val="Grid Table 2 Accent 2"/>
    <w:basedOn w:val="Tabelanormal"/>
    <w:uiPriority w:val="47"/>
    <w:rsid w:val="00AB1A73"/>
    <w:pPr>
      <w:spacing w:after="0"/>
    </w:pPr>
    <w:tblPr>
      <w:tblStyleRowBandSize w:val="1"/>
      <w:tblStyleColBandSize w:val="1"/>
      <w:tblBorders>
        <w:top w:val="single" w:sz="2" w:space="0" w:color="F4B083" w:themeColor="accent2" w:themeTint="99"/>
        <w:bottom w:val="single" w:sz="2" w:space="0" w:color="F4B083" w:themeColor="accent2" w:themeTint="99"/>
        <w:insideH w:val="single" w:sz="2" w:space="0" w:color="F4B083" w:themeColor="accent2" w:themeTint="99"/>
        <w:insideV w:val="single" w:sz="2" w:space="0" w:color="F4B083" w:themeColor="accent2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F4B083" w:themeColor="accent2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F4B083" w:themeColor="accent2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TabeladeGrade2-nfase3">
    <w:name w:val="Grid Table 2 Accent 3"/>
    <w:basedOn w:val="Tabelanormal"/>
    <w:uiPriority w:val="47"/>
    <w:rsid w:val="00AB1A73"/>
    <w:pPr>
      <w:spacing w:after="0"/>
    </w:pPr>
    <w:tblPr>
      <w:tblStyleRowBandSize w:val="1"/>
      <w:tblStyleColBandSize w:val="1"/>
      <w:tblBorders>
        <w:top w:val="single" w:sz="2" w:space="0" w:color="C9C9C9" w:themeColor="accent3" w:themeTint="99"/>
        <w:bottom w:val="single" w:sz="2" w:space="0" w:color="C9C9C9" w:themeColor="accent3" w:themeTint="99"/>
        <w:insideH w:val="single" w:sz="2" w:space="0" w:color="C9C9C9" w:themeColor="accent3" w:themeTint="99"/>
        <w:insideV w:val="single" w:sz="2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C9C9C9" w:themeColor="accent3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C9C9C9" w:themeColor="accent3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TabeladeGrade2-nfase4">
    <w:name w:val="Grid Table 2 Accent 4"/>
    <w:basedOn w:val="Tabelanormal"/>
    <w:uiPriority w:val="47"/>
    <w:rsid w:val="00AB1A73"/>
    <w:pPr>
      <w:spacing w:after="0"/>
    </w:pPr>
    <w:tblPr>
      <w:tblStyleRowBandSize w:val="1"/>
      <w:tblStyleColBandSize w:val="1"/>
      <w:tblBorders>
        <w:top w:val="single" w:sz="2" w:space="0" w:color="FFD966" w:themeColor="accent4" w:themeTint="99"/>
        <w:bottom w:val="single" w:sz="2" w:space="0" w:color="FFD966" w:themeColor="accent4" w:themeTint="99"/>
        <w:insideH w:val="single" w:sz="2" w:space="0" w:color="FFD966" w:themeColor="accent4" w:themeTint="99"/>
        <w:insideV w:val="single" w:sz="2" w:space="0" w:color="FFD966" w:themeColor="accent4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FFD966" w:themeColor="accent4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FFD966" w:themeColor="accent4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TabeladeGrade2-nfase5">
    <w:name w:val="Grid Table 2 Accent 5"/>
    <w:basedOn w:val="Tabelanormal"/>
    <w:uiPriority w:val="47"/>
    <w:rsid w:val="00AB1A73"/>
    <w:pPr>
      <w:spacing w:after="0"/>
    </w:pPr>
    <w:tblPr>
      <w:tblStyleRowBandSize w:val="1"/>
      <w:tblStyleColBandSize w:val="1"/>
      <w:tblBorders>
        <w:top w:val="single" w:sz="2" w:space="0" w:color="9CC2E5" w:themeColor="accent5" w:themeTint="99"/>
        <w:bottom w:val="single" w:sz="2" w:space="0" w:color="9CC2E5" w:themeColor="accent5" w:themeTint="99"/>
        <w:insideH w:val="single" w:sz="2" w:space="0" w:color="9CC2E5" w:themeColor="accent5" w:themeTint="99"/>
        <w:insideV w:val="single" w:sz="2" w:space="0" w:color="9CC2E5" w:themeColor="accent5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9CC2E5" w:themeColor="accent5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9CC2E5" w:themeColor="accent5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TabeladeGrade2-nfase6">
    <w:name w:val="Grid Table 2 Accent 6"/>
    <w:basedOn w:val="Tabelanormal"/>
    <w:uiPriority w:val="47"/>
    <w:rsid w:val="00AB1A73"/>
    <w:pPr>
      <w:spacing w:after="0"/>
    </w:pPr>
    <w:tblPr>
      <w:tblStyleRowBandSize w:val="1"/>
      <w:tblStyleColBandSize w:val="1"/>
      <w:tblBorders>
        <w:top w:val="single" w:sz="2" w:space="0" w:color="A8D08D" w:themeColor="accent6" w:themeTint="99"/>
        <w:bottom w:val="single" w:sz="2" w:space="0" w:color="A8D08D" w:themeColor="accent6" w:themeTint="99"/>
        <w:insideH w:val="single" w:sz="2" w:space="0" w:color="A8D08D" w:themeColor="accent6" w:themeTint="99"/>
        <w:insideV w:val="single" w:sz="2" w:space="0" w:color="A8D08D" w:themeColor="accent6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A8D08D" w:themeColor="accent6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A8D08D" w:themeColor="accent6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TabeladeGrade3">
    <w:name w:val="Grid Table 3"/>
    <w:basedOn w:val="Tabelanormal"/>
    <w:uiPriority w:val="48"/>
    <w:rsid w:val="00AB1A73"/>
    <w:pPr>
      <w:spacing w:after="0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table" w:styleId="TabeladeGrade3-nfase1">
    <w:name w:val="Grid Table 3 Accent 1"/>
    <w:basedOn w:val="Tabelanormal"/>
    <w:uiPriority w:val="48"/>
    <w:rsid w:val="00AB1A73"/>
    <w:pPr>
      <w:spacing w:after="0"/>
    </w:p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  <w:tblStylePr w:type="neCell">
      <w:tblPr/>
      <w:tcPr>
        <w:tcBorders>
          <w:bottom w:val="single" w:sz="4" w:space="0" w:color="8EAADB" w:themeColor="accent1" w:themeTint="99"/>
        </w:tcBorders>
      </w:tcPr>
    </w:tblStylePr>
    <w:tblStylePr w:type="nwCell">
      <w:tblPr/>
      <w:tcPr>
        <w:tcBorders>
          <w:bottom w:val="single" w:sz="4" w:space="0" w:color="8EAADB" w:themeColor="accent1" w:themeTint="99"/>
        </w:tcBorders>
      </w:tcPr>
    </w:tblStylePr>
    <w:tblStylePr w:type="seCell">
      <w:tblPr/>
      <w:tcPr>
        <w:tcBorders>
          <w:top w:val="single" w:sz="4" w:space="0" w:color="8EAADB" w:themeColor="accent1" w:themeTint="99"/>
        </w:tcBorders>
      </w:tcPr>
    </w:tblStylePr>
    <w:tblStylePr w:type="swCell">
      <w:tblPr/>
      <w:tcPr>
        <w:tcBorders>
          <w:top w:val="single" w:sz="4" w:space="0" w:color="8EAADB" w:themeColor="accent1" w:themeTint="99"/>
        </w:tcBorders>
      </w:tcPr>
    </w:tblStylePr>
  </w:style>
  <w:style w:type="table" w:styleId="TabeladeGrade3-nfase2">
    <w:name w:val="Grid Table 3 Accent 2"/>
    <w:basedOn w:val="Tabelanormal"/>
    <w:uiPriority w:val="48"/>
    <w:rsid w:val="00AB1A73"/>
    <w:pPr>
      <w:spacing w:after="0"/>
    </w:pPr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  <w:insideV w:val="single" w:sz="4" w:space="0" w:color="F4B083" w:themeColor="accent2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  <w:tblStylePr w:type="neCell">
      <w:tblPr/>
      <w:tcPr>
        <w:tcBorders>
          <w:bottom w:val="single" w:sz="4" w:space="0" w:color="F4B083" w:themeColor="accent2" w:themeTint="99"/>
        </w:tcBorders>
      </w:tcPr>
    </w:tblStylePr>
    <w:tblStylePr w:type="nwCell">
      <w:tblPr/>
      <w:tcPr>
        <w:tcBorders>
          <w:bottom w:val="single" w:sz="4" w:space="0" w:color="F4B083" w:themeColor="accent2" w:themeTint="99"/>
        </w:tcBorders>
      </w:tcPr>
    </w:tblStylePr>
    <w:tblStylePr w:type="seCell">
      <w:tblPr/>
      <w:tcPr>
        <w:tcBorders>
          <w:top w:val="single" w:sz="4" w:space="0" w:color="F4B083" w:themeColor="accent2" w:themeTint="99"/>
        </w:tcBorders>
      </w:tcPr>
    </w:tblStylePr>
    <w:tblStylePr w:type="swCell">
      <w:tblPr/>
      <w:tcPr>
        <w:tcBorders>
          <w:top w:val="single" w:sz="4" w:space="0" w:color="F4B083" w:themeColor="accent2" w:themeTint="99"/>
        </w:tcBorders>
      </w:tcPr>
    </w:tblStylePr>
  </w:style>
  <w:style w:type="table" w:styleId="TabeladeGrade3-nfase3">
    <w:name w:val="Grid Table 3 Accent 3"/>
    <w:basedOn w:val="Tabelanormal"/>
    <w:uiPriority w:val="48"/>
    <w:rsid w:val="00AB1A73"/>
    <w:pPr>
      <w:spacing w:after="0"/>
    </w:p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  <w:tblStylePr w:type="neCell">
      <w:tblPr/>
      <w:tcPr>
        <w:tcBorders>
          <w:bottom w:val="single" w:sz="4" w:space="0" w:color="C9C9C9" w:themeColor="accent3" w:themeTint="99"/>
        </w:tcBorders>
      </w:tcPr>
    </w:tblStylePr>
    <w:tblStylePr w:type="nwCell">
      <w:tblPr/>
      <w:tcPr>
        <w:tcBorders>
          <w:bottom w:val="single" w:sz="4" w:space="0" w:color="C9C9C9" w:themeColor="accent3" w:themeTint="99"/>
        </w:tcBorders>
      </w:tcPr>
    </w:tblStylePr>
    <w:tblStylePr w:type="seCell">
      <w:tblPr/>
      <w:tcPr>
        <w:tcBorders>
          <w:top w:val="single" w:sz="4" w:space="0" w:color="C9C9C9" w:themeColor="accent3" w:themeTint="99"/>
        </w:tcBorders>
      </w:tcPr>
    </w:tblStylePr>
    <w:tblStylePr w:type="swCell">
      <w:tblPr/>
      <w:tcPr>
        <w:tcBorders>
          <w:top w:val="single" w:sz="4" w:space="0" w:color="C9C9C9" w:themeColor="accent3" w:themeTint="99"/>
        </w:tcBorders>
      </w:tcPr>
    </w:tblStylePr>
  </w:style>
  <w:style w:type="table" w:styleId="TabeladeGrade3-nfase4">
    <w:name w:val="Grid Table 3 Accent 4"/>
    <w:basedOn w:val="Tabelanormal"/>
    <w:uiPriority w:val="48"/>
    <w:rsid w:val="00AB1A73"/>
    <w:pPr>
      <w:spacing w:after="0"/>
    </w:pPr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  <w:tblStylePr w:type="neCell">
      <w:tblPr/>
      <w:tcPr>
        <w:tcBorders>
          <w:bottom w:val="single" w:sz="4" w:space="0" w:color="FFD966" w:themeColor="accent4" w:themeTint="99"/>
        </w:tcBorders>
      </w:tcPr>
    </w:tblStylePr>
    <w:tblStylePr w:type="nwCell">
      <w:tblPr/>
      <w:tcPr>
        <w:tcBorders>
          <w:bottom w:val="single" w:sz="4" w:space="0" w:color="FFD966" w:themeColor="accent4" w:themeTint="99"/>
        </w:tcBorders>
      </w:tcPr>
    </w:tblStylePr>
    <w:tblStylePr w:type="seCell">
      <w:tblPr/>
      <w:tcPr>
        <w:tcBorders>
          <w:top w:val="single" w:sz="4" w:space="0" w:color="FFD966" w:themeColor="accent4" w:themeTint="99"/>
        </w:tcBorders>
      </w:tcPr>
    </w:tblStylePr>
    <w:tblStylePr w:type="swCell">
      <w:tblPr/>
      <w:tcPr>
        <w:tcBorders>
          <w:top w:val="single" w:sz="4" w:space="0" w:color="FFD966" w:themeColor="accent4" w:themeTint="99"/>
        </w:tcBorders>
      </w:tcPr>
    </w:tblStylePr>
  </w:style>
  <w:style w:type="table" w:styleId="TabeladeGrade3-nfase5">
    <w:name w:val="Grid Table 3 Accent 5"/>
    <w:basedOn w:val="Tabelanormal"/>
    <w:uiPriority w:val="48"/>
    <w:rsid w:val="00AB1A73"/>
    <w:pPr>
      <w:spacing w:after="0"/>
    </w:pPr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  <w:tblStylePr w:type="neCell">
      <w:tblPr/>
      <w:tcPr>
        <w:tcBorders>
          <w:bottom w:val="single" w:sz="4" w:space="0" w:color="9CC2E5" w:themeColor="accent5" w:themeTint="99"/>
        </w:tcBorders>
      </w:tcPr>
    </w:tblStylePr>
    <w:tblStylePr w:type="nwCell">
      <w:tblPr/>
      <w:tcPr>
        <w:tcBorders>
          <w:bottom w:val="single" w:sz="4" w:space="0" w:color="9CC2E5" w:themeColor="accent5" w:themeTint="99"/>
        </w:tcBorders>
      </w:tcPr>
    </w:tblStylePr>
    <w:tblStylePr w:type="seCell">
      <w:tblPr/>
      <w:tcPr>
        <w:tcBorders>
          <w:top w:val="single" w:sz="4" w:space="0" w:color="9CC2E5" w:themeColor="accent5" w:themeTint="99"/>
        </w:tcBorders>
      </w:tcPr>
    </w:tblStylePr>
    <w:tblStylePr w:type="swCell">
      <w:tblPr/>
      <w:tcPr>
        <w:tcBorders>
          <w:top w:val="single" w:sz="4" w:space="0" w:color="9CC2E5" w:themeColor="accent5" w:themeTint="99"/>
        </w:tcBorders>
      </w:tcPr>
    </w:tblStylePr>
  </w:style>
  <w:style w:type="table" w:styleId="TabeladeGrade3-nfase6">
    <w:name w:val="Grid Table 3 Accent 6"/>
    <w:basedOn w:val="Tabelanormal"/>
    <w:uiPriority w:val="48"/>
    <w:rsid w:val="00AB1A73"/>
    <w:pPr>
      <w:spacing w:after="0"/>
    </w:p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  <w:tblStylePr w:type="neCell">
      <w:tblPr/>
      <w:tcPr>
        <w:tcBorders>
          <w:bottom w:val="single" w:sz="4" w:space="0" w:color="A8D08D" w:themeColor="accent6" w:themeTint="99"/>
        </w:tcBorders>
      </w:tcPr>
    </w:tblStylePr>
    <w:tblStylePr w:type="nwCell">
      <w:tblPr/>
      <w:tcPr>
        <w:tcBorders>
          <w:bottom w:val="single" w:sz="4" w:space="0" w:color="A8D08D" w:themeColor="accent6" w:themeTint="99"/>
        </w:tcBorders>
      </w:tcPr>
    </w:tblStylePr>
    <w:tblStylePr w:type="seCell">
      <w:tblPr/>
      <w:tcPr>
        <w:tcBorders>
          <w:top w:val="single" w:sz="4" w:space="0" w:color="A8D08D" w:themeColor="accent6" w:themeTint="99"/>
        </w:tcBorders>
      </w:tcPr>
    </w:tblStylePr>
    <w:tblStylePr w:type="swCell">
      <w:tblPr/>
      <w:tcPr>
        <w:tcBorders>
          <w:top w:val="single" w:sz="4" w:space="0" w:color="A8D08D" w:themeColor="accent6" w:themeTint="99"/>
        </w:tcBorders>
      </w:tcPr>
    </w:tblStylePr>
  </w:style>
  <w:style w:type="table" w:styleId="TabeladeGrade4">
    <w:name w:val="Grid Table 4"/>
    <w:basedOn w:val="Tabelanormal"/>
    <w:uiPriority w:val="49"/>
    <w:rsid w:val="00AB1A73"/>
    <w:pPr>
      <w:spacing w:after="0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beladeGrade4-nfase1">
    <w:name w:val="Grid Table 4 Accent 1"/>
    <w:basedOn w:val="Tabelanormal"/>
    <w:uiPriority w:val="49"/>
    <w:rsid w:val="00AB1A73"/>
    <w:pPr>
      <w:spacing w:after="0"/>
    </w:p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TabeladeGrade4-nfase2">
    <w:name w:val="Grid Table 4 Accent 2"/>
    <w:basedOn w:val="Tabelanormal"/>
    <w:uiPriority w:val="49"/>
    <w:rsid w:val="00AB1A73"/>
    <w:pPr>
      <w:spacing w:after="0"/>
    </w:pPr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  <w:insideV w:val="single" w:sz="4" w:space="0" w:color="F4B083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ED7D31" w:themeColor="accent2"/>
          <w:left w:val="single" w:sz="4" w:space="0" w:color="ED7D31" w:themeColor="accent2"/>
          <w:bottom w:val="single" w:sz="4" w:space="0" w:color="ED7D31" w:themeColor="accent2"/>
          <w:right w:val="single" w:sz="4" w:space="0" w:color="ED7D31" w:themeColor="accent2"/>
          <w:insideH w:val="nil"/>
          <w:insideV w:val="nil"/>
        </w:tcBorders>
        <w:shd w:val="clear" w:color="auto" w:fill="ED7D31" w:themeFill="accent2"/>
      </w:tcPr>
    </w:tblStylePr>
    <w:tblStylePr w:type="lastRow">
      <w:rPr>
        <w:b/>
        <w:bCs/>
      </w:rPr>
      <w:tblPr/>
      <w:tcPr>
        <w:tcBorders>
          <w:top w:val="double" w:sz="4" w:space="0" w:color="ED7D31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TabeladeGrade4-nfase3">
    <w:name w:val="Grid Table 4 Accent 3"/>
    <w:basedOn w:val="Tabelanormal"/>
    <w:uiPriority w:val="49"/>
    <w:rsid w:val="00AB1A73"/>
    <w:pPr>
      <w:spacing w:after="0"/>
    </w:p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TabeladeGrade4-nfase4">
    <w:name w:val="Grid Table 4 Accent 4"/>
    <w:basedOn w:val="Tabelanormal"/>
    <w:uiPriority w:val="49"/>
    <w:rsid w:val="00AB1A73"/>
    <w:pPr>
      <w:spacing w:after="0"/>
    </w:pPr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C000" w:themeColor="accent4"/>
          <w:left w:val="single" w:sz="4" w:space="0" w:color="FFC000" w:themeColor="accent4"/>
          <w:bottom w:val="single" w:sz="4" w:space="0" w:color="FFC000" w:themeColor="accent4"/>
          <w:right w:val="single" w:sz="4" w:space="0" w:color="FFC000" w:themeColor="accent4"/>
          <w:insideH w:val="nil"/>
          <w:insideV w:val="nil"/>
        </w:tcBorders>
        <w:shd w:val="clear" w:color="auto" w:fill="FFC000" w:themeFill="accent4"/>
      </w:tcPr>
    </w:tblStylePr>
    <w:tblStylePr w:type="lastRow">
      <w:rPr>
        <w:b/>
        <w:bCs/>
      </w:rPr>
      <w:tblPr/>
      <w:tcPr>
        <w:tcBorders>
          <w:top w:val="double" w:sz="4" w:space="0" w:color="FFC000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TabeladeGrade4-nfase5">
    <w:name w:val="Grid Table 4 Accent 5"/>
    <w:basedOn w:val="Tabelanormal"/>
    <w:uiPriority w:val="49"/>
    <w:rsid w:val="00AB1A73"/>
    <w:pPr>
      <w:spacing w:after="0"/>
    </w:pPr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TabeladeGrade4-nfase6">
    <w:name w:val="Grid Table 4 Accent 6"/>
    <w:basedOn w:val="Tabelanormal"/>
    <w:uiPriority w:val="49"/>
    <w:rsid w:val="00AB1A73"/>
    <w:pPr>
      <w:spacing w:after="0"/>
    </w:p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TabeladeGrade5Escura">
    <w:name w:val="Grid Table 5 Dark"/>
    <w:basedOn w:val="Tabelanormal"/>
    <w:uiPriority w:val="50"/>
    <w:rsid w:val="00AB1A73"/>
    <w:pPr>
      <w:spacing w:after="0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999999" w:themeFill="text1" w:themeFillTint="66"/>
      </w:tcPr>
    </w:tblStylePr>
  </w:style>
  <w:style w:type="table" w:styleId="TabeladeGrade5Escura-nfase1">
    <w:name w:val="Grid Table 5 Dark Accent 1"/>
    <w:basedOn w:val="Tabelanormal"/>
    <w:uiPriority w:val="50"/>
    <w:rsid w:val="00AB1A73"/>
    <w:pPr>
      <w:spacing w:after="0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9E2F3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472C4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472C4" w:themeFill="accent1"/>
      </w:tcPr>
    </w:tblStylePr>
    <w:tblStylePr w:type="band1Vert">
      <w:tblPr/>
      <w:tcPr>
        <w:shd w:val="clear" w:color="auto" w:fill="B4C6E7" w:themeFill="accent1" w:themeFillTint="66"/>
      </w:tcPr>
    </w:tblStylePr>
    <w:tblStylePr w:type="band1Horz">
      <w:tblPr/>
      <w:tcPr>
        <w:shd w:val="clear" w:color="auto" w:fill="B4C6E7" w:themeFill="accent1" w:themeFillTint="66"/>
      </w:tcPr>
    </w:tblStylePr>
  </w:style>
  <w:style w:type="table" w:styleId="TabeladeGrade5Escura-nfase2">
    <w:name w:val="Grid Table 5 Dark Accent 2"/>
    <w:basedOn w:val="Tabelanormal"/>
    <w:uiPriority w:val="50"/>
    <w:rsid w:val="00AB1A73"/>
    <w:pPr>
      <w:spacing w:after="0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BE4D5" w:themeFill="accent2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ED7D31" w:themeFill="accent2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ED7D31" w:themeFill="accent2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ED7D31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ED7D31" w:themeFill="accent2"/>
      </w:tcPr>
    </w:tblStylePr>
    <w:tblStylePr w:type="band1Vert">
      <w:tblPr/>
      <w:tcPr>
        <w:shd w:val="clear" w:color="auto" w:fill="F7CAAC" w:themeFill="accent2" w:themeFillTint="66"/>
      </w:tcPr>
    </w:tblStylePr>
    <w:tblStylePr w:type="band1Horz">
      <w:tblPr/>
      <w:tcPr>
        <w:shd w:val="clear" w:color="auto" w:fill="F7CAAC" w:themeFill="accent2" w:themeFillTint="66"/>
      </w:tcPr>
    </w:tblStylePr>
  </w:style>
  <w:style w:type="table" w:styleId="TabeladeGrade5Escura-nfase3">
    <w:name w:val="Grid Table 5 Dark Accent 3"/>
    <w:basedOn w:val="Tabelanormal"/>
    <w:uiPriority w:val="50"/>
    <w:rsid w:val="00AB1A73"/>
    <w:pPr>
      <w:spacing w:after="0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EDED" w:themeFill="accent3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band1Vert">
      <w:tblPr/>
      <w:tcPr>
        <w:shd w:val="clear" w:color="auto" w:fill="DBDBDB" w:themeFill="accent3" w:themeFillTint="66"/>
      </w:tcPr>
    </w:tblStylePr>
    <w:tblStylePr w:type="band1Horz">
      <w:tblPr/>
      <w:tcPr>
        <w:shd w:val="clear" w:color="auto" w:fill="DBDBDB" w:themeFill="accent3" w:themeFillTint="66"/>
      </w:tcPr>
    </w:tblStylePr>
  </w:style>
  <w:style w:type="table" w:styleId="TabeladeGrade5Escura-nfase4">
    <w:name w:val="Grid Table 5 Dark Accent 4"/>
    <w:basedOn w:val="Tabelanormal"/>
    <w:uiPriority w:val="50"/>
    <w:rsid w:val="00AB1A73"/>
    <w:pPr>
      <w:spacing w:after="0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FF2CC" w:themeFill="accent4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FC000" w:themeFill="accent4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FC000" w:themeFill="accent4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FFC000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FFC000" w:themeFill="accent4"/>
      </w:tcPr>
    </w:tblStylePr>
    <w:tblStylePr w:type="band1Vert">
      <w:tblPr/>
      <w:tcPr>
        <w:shd w:val="clear" w:color="auto" w:fill="FFE599" w:themeFill="accent4" w:themeFillTint="66"/>
      </w:tcPr>
    </w:tblStylePr>
    <w:tblStylePr w:type="band1Horz">
      <w:tblPr/>
      <w:tcPr>
        <w:shd w:val="clear" w:color="auto" w:fill="FFE599" w:themeFill="accent4" w:themeFillTint="66"/>
      </w:tcPr>
    </w:tblStylePr>
  </w:style>
  <w:style w:type="table" w:styleId="TabeladeGrade5Escura-nfase5">
    <w:name w:val="Grid Table 5 Dark Accent 5"/>
    <w:basedOn w:val="Tabelanormal"/>
    <w:uiPriority w:val="50"/>
    <w:rsid w:val="00AB1A73"/>
    <w:pPr>
      <w:spacing w:after="0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EAF6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band1Vert">
      <w:tblPr/>
      <w:tcPr>
        <w:shd w:val="clear" w:color="auto" w:fill="BDD6EE" w:themeFill="accent5" w:themeFillTint="66"/>
      </w:tcPr>
    </w:tblStylePr>
    <w:tblStylePr w:type="band1Horz">
      <w:tblPr/>
      <w:tcPr>
        <w:shd w:val="clear" w:color="auto" w:fill="BDD6EE" w:themeFill="accent5" w:themeFillTint="66"/>
      </w:tcPr>
    </w:tblStylePr>
  </w:style>
  <w:style w:type="table" w:styleId="TabeladeGrade5Escura-nfase6">
    <w:name w:val="Grid Table 5 Dark Accent 6"/>
    <w:basedOn w:val="Tabelanormal"/>
    <w:uiPriority w:val="50"/>
    <w:rsid w:val="00AB1A73"/>
    <w:pPr>
      <w:spacing w:after="0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2EFD9" w:themeFill="accent6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band1Vert">
      <w:tblPr/>
      <w:tcPr>
        <w:shd w:val="clear" w:color="auto" w:fill="C5E0B3" w:themeFill="accent6" w:themeFillTint="66"/>
      </w:tcPr>
    </w:tblStylePr>
    <w:tblStylePr w:type="band1Horz">
      <w:tblPr/>
      <w:tcPr>
        <w:shd w:val="clear" w:color="auto" w:fill="C5E0B3" w:themeFill="accent6" w:themeFillTint="66"/>
      </w:tcPr>
    </w:tblStylePr>
  </w:style>
  <w:style w:type="table" w:styleId="TabeladeGrade6Colorida">
    <w:name w:val="Grid Table 6 Colorful"/>
    <w:basedOn w:val="Tabelanormal"/>
    <w:uiPriority w:val="51"/>
    <w:rsid w:val="00AB1A73"/>
    <w:pPr>
      <w:spacing w:after="0"/>
    </w:pPr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beladeGrade6Colorida-nfase1">
    <w:name w:val="Grid Table 6 Colorful Accent 1"/>
    <w:basedOn w:val="Tabelanormal"/>
    <w:uiPriority w:val="51"/>
    <w:rsid w:val="00AB1A73"/>
    <w:pPr>
      <w:spacing w:after="0"/>
    </w:pPr>
    <w:rPr>
      <w:color w:val="2F5496" w:themeColor="accent1" w:themeShade="BF"/>
    </w:r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TabeladeGrade6Colorida-nfase2">
    <w:name w:val="Grid Table 6 Colorful Accent 2"/>
    <w:basedOn w:val="Tabelanormal"/>
    <w:uiPriority w:val="51"/>
    <w:rsid w:val="00AB1A73"/>
    <w:pPr>
      <w:spacing w:after="0"/>
    </w:pPr>
    <w:rPr>
      <w:color w:val="C45911" w:themeColor="accent2" w:themeShade="BF"/>
    </w:rPr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  <w:insideV w:val="single" w:sz="4" w:space="0" w:color="F4B083" w:themeColor="accent2" w:themeTint="99"/>
      </w:tblBorders>
    </w:tblPr>
    <w:tblStylePr w:type="firstRow">
      <w:rPr>
        <w:b/>
        <w:bCs/>
      </w:rPr>
      <w:tblPr/>
      <w:tcPr>
        <w:tcBorders>
          <w:bottom w:val="single" w:sz="12" w:space="0" w:color="F4B083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F4B083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TabeladeGrade6Colorida-nfase3">
    <w:name w:val="Grid Table 6 Colorful Accent 3"/>
    <w:basedOn w:val="Tabelanormal"/>
    <w:uiPriority w:val="51"/>
    <w:rsid w:val="00AB1A73"/>
    <w:pPr>
      <w:spacing w:after="0"/>
    </w:pPr>
    <w:rPr>
      <w:color w:val="7B7B7B" w:themeColor="accent3" w:themeShade="BF"/>
    </w:r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</w:rPr>
      <w:tblPr/>
      <w:tcPr>
        <w:tcBorders>
          <w:bottom w:val="single" w:sz="12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TabeladeGrade6Colorida-nfase4">
    <w:name w:val="Grid Table 6 Colorful Accent 4"/>
    <w:basedOn w:val="Tabelanormal"/>
    <w:uiPriority w:val="51"/>
    <w:rsid w:val="00AB1A73"/>
    <w:pPr>
      <w:spacing w:after="0"/>
    </w:pPr>
    <w:rPr>
      <w:color w:val="BF8F00" w:themeColor="accent4" w:themeShade="BF"/>
    </w:rPr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</w:tblPr>
    <w:tblStylePr w:type="firstRow">
      <w:rPr>
        <w:b/>
        <w:bCs/>
      </w:rPr>
      <w:tblPr/>
      <w:tcPr>
        <w:tcBorders>
          <w:bottom w:val="single" w:sz="12" w:space="0" w:color="FFD966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FFD96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TabeladeGrade6Colorida-nfase5">
    <w:name w:val="Grid Table 6 Colorful Accent 5"/>
    <w:basedOn w:val="Tabelanormal"/>
    <w:uiPriority w:val="51"/>
    <w:rsid w:val="00AB1A73"/>
    <w:pPr>
      <w:spacing w:after="0"/>
    </w:pPr>
    <w:rPr>
      <w:color w:val="2E74B5" w:themeColor="accent5" w:themeShade="BF"/>
    </w:rPr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9CC2E5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TabeladeGrade6Colorida-nfase6">
    <w:name w:val="Grid Table 6 Colorful Accent 6"/>
    <w:basedOn w:val="Tabelanormal"/>
    <w:uiPriority w:val="51"/>
    <w:rsid w:val="00AB1A73"/>
    <w:pPr>
      <w:spacing w:after="0"/>
    </w:pPr>
    <w:rPr>
      <w:color w:val="538135" w:themeColor="accent6" w:themeShade="BF"/>
    </w:r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</w:rPr>
      <w:tblPr/>
      <w:tcPr>
        <w:tcBorders>
          <w:bottom w:val="single" w:sz="12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TabeladeGrade7Colorida">
    <w:name w:val="Grid Table 7 Colorful"/>
    <w:basedOn w:val="Tabelanormal"/>
    <w:uiPriority w:val="52"/>
    <w:rsid w:val="00AB1A73"/>
    <w:pPr>
      <w:spacing w:after="0"/>
    </w:pPr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table" w:styleId="TabeladeGrade7Colorida-nfase1">
    <w:name w:val="Grid Table 7 Colorful Accent 1"/>
    <w:basedOn w:val="Tabelanormal"/>
    <w:uiPriority w:val="52"/>
    <w:rsid w:val="00AB1A73"/>
    <w:pPr>
      <w:spacing w:after="0"/>
    </w:pPr>
    <w:rPr>
      <w:color w:val="2F5496" w:themeColor="accent1" w:themeShade="BF"/>
    </w:r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  <w:tblStylePr w:type="neCell">
      <w:tblPr/>
      <w:tcPr>
        <w:tcBorders>
          <w:bottom w:val="single" w:sz="4" w:space="0" w:color="8EAADB" w:themeColor="accent1" w:themeTint="99"/>
        </w:tcBorders>
      </w:tcPr>
    </w:tblStylePr>
    <w:tblStylePr w:type="nwCell">
      <w:tblPr/>
      <w:tcPr>
        <w:tcBorders>
          <w:bottom w:val="single" w:sz="4" w:space="0" w:color="8EAADB" w:themeColor="accent1" w:themeTint="99"/>
        </w:tcBorders>
      </w:tcPr>
    </w:tblStylePr>
    <w:tblStylePr w:type="seCell">
      <w:tblPr/>
      <w:tcPr>
        <w:tcBorders>
          <w:top w:val="single" w:sz="4" w:space="0" w:color="8EAADB" w:themeColor="accent1" w:themeTint="99"/>
        </w:tcBorders>
      </w:tcPr>
    </w:tblStylePr>
    <w:tblStylePr w:type="swCell">
      <w:tblPr/>
      <w:tcPr>
        <w:tcBorders>
          <w:top w:val="single" w:sz="4" w:space="0" w:color="8EAADB" w:themeColor="accent1" w:themeTint="99"/>
        </w:tcBorders>
      </w:tcPr>
    </w:tblStylePr>
  </w:style>
  <w:style w:type="table" w:styleId="TabeladeGrade7Colorida-nfase2">
    <w:name w:val="Grid Table 7 Colorful Accent 2"/>
    <w:basedOn w:val="Tabelanormal"/>
    <w:uiPriority w:val="52"/>
    <w:rsid w:val="00AB1A73"/>
    <w:pPr>
      <w:spacing w:after="0"/>
    </w:pPr>
    <w:rPr>
      <w:color w:val="C45911" w:themeColor="accent2" w:themeShade="BF"/>
    </w:rPr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  <w:insideV w:val="single" w:sz="4" w:space="0" w:color="F4B083" w:themeColor="accent2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  <w:tblStylePr w:type="neCell">
      <w:tblPr/>
      <w:tcPr>
        <w:tcBorders>
          <w:bottom w:val="single" w:sz="4" w:space="0" w:color="F4B083" w:themeColor="accent2" w:themeTint="99"/>
        </w:tcBorders>
      </w:tcPr>
    </w:tblStylePr>
    <w:tblStylePr w:type="nwCell">
      <w:tblPr/>
      <w:tcPr>
        <w:tcBorders>
          <w:bottom w:val="single" w:sz="4" w:space="0" w:color="F4B083" w:themeColor="accent2" w:themeTint="99"/>
        </w:tcBorders>
      </w:tcPr>
    </w:tblStylePr>
    <w:tblStylePr w:type="seCell">
      <w:tblPr/>
      <w:tcPr>
        <w:tcBorders>
          <w:top w:val="single" w:sz="4" w:space="0" w:color="F4B083" w:themeColor="accent2" w:themeTint="99"/>
        </w:tcBorders>
      </w:tcPr>
    </w:tblStylePr>
    <w:tblStylePr w:type="swCell">
      <w:tblPr/>
      <w:tcPr>
        <w:tcBorders>
          <w:top w:val="single" w:sz="4" w:space="0" w:color="F4B083" w:themeColor="accent2" w:themeTint="99"/>
        </w:tcBorders>
      </w:tcPr>
    </w:tblStylePr>
  </w:style>
  <w:style w:type="table" w:styleId="TabeladeGrade7Colorida-nfase3">
    <w:name w:val="Grid Table 7 Colorful Accent 3"/>
    <w:basedOn w:val="Tabelanormal"/>
    <w:uiPriority w:val="52"/>
    <w:rsid w:val="00AB1A73"/>
    <w:pPr>
      <w:spacing w:after="0"/>
    </w:pPr>
    <w:rPr>
      <w:color w:val="7B7B7B" w:themeColor="accent3" w:themeShade="BF"/>
    </w:r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  <w:tblStylePr w:type="neCell">
      <w:tblPr/>
      <w:tcPr>
        <w:tcBorders>
          <w:bottom w:val="single" w:sz="4" w:space="0" w:color="C9C9C9" w:themeColor="accent3" w:themeTint="99"/>
        </w:tcBorders>
      </w:tcPr>
    </w:tblStylePr>
    <w:tblStylePr w:type="nwCell">
      <w:tblPr/>
      <w:tcPr>
        <w:tcBorders>
          <w:bottom w:val="single" w:sz="4" w:space="0" w:color="C9C9C9" w:themeColor="accent3" w:themeTint="99"/>
        </w:tcBorders>
      </w:tcPr>
    </w:tblStylePr>
    <w:tblStylePr w:type="seCell">
      <w:tblPr/>
      <w:tcPr>
        <w:tcBorders>
          <w:top w:val="single" w:sz="4" w:space="0" w:color="C9C9C9" w:themeColor="accent3" w:themeTint="99"/>
        </w:tcBorders>
      </w:tcPr>
    </w:tblStylePr>
    <w:tblStylePr w:type="swCell">
      <w:tblPr/>
      <w:tcPr>
        <w:tcBorders>
          <w:top w:val="single" w:sz="4" w:space="0" w:color="C9C9C9" w:themeColor="accent3" w:themeTint="99"/>
        </w:tcBorders>
      </w:tcPr>
    </w:tblStylePr>
  </w:style>
  <w:style w:type="table" w:styleId="TabeladeGrade7Colorida-nfase4">
    <w:name w:val="Grid Table 7 Colorful Accent 4"/>
    <w:basedOn w:val="Tabelanormal"/>
    <w:uiPriority w:val="52"/>
    <w:rsid w:val="00AB1A73"/>
    <w:pPr>
      <w:spacing w:after="0"/>
    </w:pPr>
    <w:rPr>
      <w:color w:val="BF8F00" w:themeColor="accent4" w:themeShade="BF"/>
    </w:rPr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  <w:tblStylePr w:type="neCell">
      <w:tblPr/>
      <w:tcPr>
        <w:tcBorders>
          <w:bottom w:val="single" w:sz="4" w:space="0" w:color="FFD966" w:themeColor="accent4" w:themeTint="99"/>
        </w:tcBorders>
      </w:tcPr>
    </w:tblStylePr>
    <w:tblStylePr w:type="nwCell">
      <w:tblPr/>
      <w:tcPr>
        <w:tcBorders>
          <w:bottom w:val="single" w:sz="4" w:space="0" w:color="FFD966" w:themeColor="accent4" w:themeTint="99"/>
        </w:tcBorders>
      </w:tcPr>
    </w:tblStylePr>
    <w:tblStylePr w:type="seCell">
      <w:tblPr/>
      <w:tcPr>
        <w:tcBorders>
          <w:top w:val="single" w:sz="4" w:space="0" w:color="FFD966" w:themeColor="accent4" w:themeTint="99"/>
        </w:tcBorders>
      </w:tcPr>
    </w:tblStylePr>
    <w:tblStylePr w:type="swCell">
      <w:tblPr/>
      <w:tcPr>
        <w:tcBorders>
          <w:top w:val="single" w:sz="4" w:space="0" w:color="FFD966" w:themeColor="accent4" w:themeTint="99"/>
        </w:tcBorders>
      </w:tcPr>
    </w:tblStylePr>
  </w:style>
  <w:style w:type="table" w:styleId="TabeladeGrade7Colorida-nfase5">
    <w:name w:val="Grid Table 7 Colorful Accent 5"/>
    <w:basedOn w:val="Tabelanormal"/>
    <w:uiPriority w:val="52"/>
    <w:rsid w:val="00AB1A73"/>
    <w:pPr>
      <w:spacing w:after="0"/>
    </w:pPr>
    <w:rPr>
      <w:color w:val="2E74B5" w:themeColor="accent5" w:themeShade="BF"/>
    </w:rPr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  <w:tblStylePr w:type="neCell">
      <w:tblPr/>
      <w:tcPr>
        <w:tcBorders>
          <w:bottom w:val="single" w:sz="4" w:space="0" w:color="9CC2E5" w:themeColor="accent5" w:themeTint="99"/>
        </w:tcBorders>
      </w:tcPr>
    </w:tblStylePr>
    <w:tblStylePr w:type="nwCell">
      <w:tblPr/>
      <w:tcPr>
        <w:tcBorders>
          <w:bottom w:val="single" w:sz="4" w:space="0" w:color="9CC2E5" w:themeColor="accent5" w:themeTint="99"/>
        </w:tcBorders>
      </w:tcPr>
    </w:tblStylePr>
    <w:tblStylePr w:type="seCell">
      <w:tblPr/>
      <w:tcPr>
        <w:tcBorders>
          <w:top w:val="single" w:sz="4" w:space="0" w:color="9CC2E5" w:themeColor="accent5" w:themeTint="99"/>
        </w:tcBorders>
      </w:tcPr>
    </w:tblStylePr>
    <w:tblStylePr w:type="swCell">
      <w:tblPr/>
      <w:tcPr>
        <w:tcBorders>
          <w:top w:val="single" w:sz="4" w:space="0" w:color="9CC2E5" w:themeColor="accent5" w:themeTint="99"/>
        </w:tcBorders>
      </w:tcPr>
    </w:tblStylePr>
  </w:style>
  <w:style w:type="table" w:styleId="TabeladeGrade7Colorida-nfase6">
    <w:name w:val="Grid Table 7 Colorful Accent 6"/>
    <w:basedOn w:val="Tabelanormal"/>
    <w:uiPriority w:val="52"/>
    <w:rsid w:val="00AB1A73"/>
    <w:pPr>
      <w:spacing w:after="0"/>
    </w:pPr>
    <w:rPr>
      <w:color w:val="538135" w:themeColor="accent6" w:themeShade="BF"/>
    </w:r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  <w:tblStylePr w:type="neCell">
      <w:tblPr/>
      <w:tcPr>
        <w:tcBorders>
          <w:bottom w:val="single" w:sz="4" w:space="0" w:color="A8D08D" w:themeColor="accent6" w:themeTint="99"/>
        </w:tcBorders>
      </w:tcPr>
    </w:tblStylePr>
    <w:tblStylePr w:type="nwCell">
      <w:tblPr/>
      <w:tcPr>
        <w:tcBorders>
          <w:bottom w:val="single" w:sz="4" w:space="0" w:color="A8D08D" w:themeColor="accent6" w:themeTint="99"/>
        </w:tcBorders>
      </w:tcPr>
    </w:tblStylePr>
    <w:tblStylePr w:type="seCell">
      <w:tblPr/>
      <w:tcPr>
        <w:tcBorders>
          <w:top w:val="single" w:sz="4" w:space="0" w:color="A8D08D" w:themeColor="accent6" w:themeTint="99"/>
        </w:tcBorders>
      </w:tcPr>
    </w:tblStylePr>
    <w:tblStylePr w:type="swCell">
      <w:tblPr/>
      <w:tcPr>
        <w:tcBorders>
          <w:top w:val="single" w:sz="4" w:space="0" w:color="A8D08D" w:themeColor="accent6" w:themeTint="99"/>
        </w:tcBorders>
      </w:tcPr>
    </w:tblStylePr>
  </w:style>
  <w:style w:type="table" w:styleId="TabeladaWeb1">
    <w:name w:val="Table Web 1"/>
    <w:basedOn w:val="Tabelanormal"/>
    <w:uiPriority w:val="99"/>
    <w:semiHidden/>
    <w:unhideWhenUsed/>
    <w:rsid w:val="00AB1A73"/>
    <w:pPr>
      <w:jc w:val="both"/>
    </w:pPr>
    <w:tblPr>
      <w:tblCellSpacing w:w="20" w:type="dxa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daWeb2">
    <w:name w:val="Table Web 2"/>
    <w:basedOn w:val="Tabelanormal"/>
    <w:uiPriority w:val="99"/>
    <w:semiHidden/>
    <w:unhideWhenUsed/>
    <w:rsid w:val="00AB1A73"/>
    <w:pPr>
      <w:jc w:val="both"/>
    </w:pPr>
    <w:tblPr>
      <w:tblCellSpacing w:w="20" w:type="dxa"/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daWeb3">
    <w:name w:val="Table Web 3"/>
    <w:basedOn w:val="Tabelanormal"/>
    <w:uiPriority w:val="99"/>
    <w:semiHidden/>
    <w:unhideWhenUsed/>
    <w:rsid w:val="00AB1A73"/>
    <w:pPr>
      <w:jc w:val="both"/>
    </w:pPr>
    <w:tblPr>
      <w:tblCellSpacing w:w="20" w:type="dxa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character" w:styleId="Refdenotaderodap">
    <w:name w:val="footnote reference"/>
    <w:basedOn w:val="Fontepargpadro"/>
    <w:uiPriority w:val="99"/>
    <w:semiHidden/>
    <w:unhideWhenUsed/>
    <w:rsid w:val="00AB1A73"/>
    <w:rPr>
      <w:rFonts w:ascii="Calibri" w:hAnsi="Calibri" w:cs="Calibri"/>
      <w:vertAlign w:val="superscript"/>
    </w:rPr>
  </w:style>
  <w:style w:type="paragraph" w:styleId="Textodenotaderodap">
    <w:name w:val="footnote text"/>
    <w:basedOn w:val="Normal"/>
    <w:link w:val="TextodenotaderodapChar"/>
    <w:uiPriority w:val="99"/>
    <w:semiHidden/>
    <w:unhideWhenUsed/>
    <w:rsid w:val="00AB1A73"/>
    <w:pPr>
      <w:spacing w:after="0"/>
    </w:pPr>
    <w:rPr>
      <w:sz w:val="20"/>
      <w:szCs w:val="20"/>
    </w:rPr>
  </w:style>
  <w:style w:type="character" w:customStyle="1" w:styleId="TextodenotaderodapChar">
    <w:name w:val="Texto de nota de rodapé Char"/>
    <w:basedOn w:val="Fontepargpadro"/>
    <w:link w:val="Textodenotaderodap"/>
    <w:uiPriority w:val="99"/>
    <w:semiHidden/>
    <w:rsid w:val="00AB1A73"/>
    <w:rPr>
      <w:rFonts w:ascii="Calibri" w:hAnsi="Calibri" w:cs="Calibri"/>
      <w:sz w:val="20"/>
      <w:szCs w:val="20"/>
    </w:rPr>
  </w:style>
  <w:style w:type="character" w:styleId="Nmerodelinha">
    <w:name w:val="line number"/>
    <w:basedOn w:val="Fontepargpadro"/>
    <w:uiPriority w:val="99"/>
    <w:semiHidden/>
    <w:unhideWhenUsed/>
    <w:rsid w:val="00AB1A73"/>
    <w:rPr>
      <w:rFonts w:ascii="Calibri" w:hAnsi="Calibri" w:cs="Calibri"/>
    </w:rPr>
  </w:style>
  <w:style w:type="table" w:styleId="Tabelacomefeitos3D1">
    <w:name w:val="Table 3D effects 1"/>
    <w:basedOn w:val="Tabelanormal"/>
    <w:uiPriority w:val="99"/>
    <w:semiHidden/>
    <w:unhideWhenUsed/>
    <w:rsid w:val="00AB1A73"/>
    <w:pPr>
      <w:jc w:val="both"/>
    </w:pPr>
    <w:tblPr/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neCell">
      <w:tblPr/>
      <w:tcPr>
        <w:tcBorders>
          <w:left w:val="none" w:sz="0" w:space="0" w:color="auto"/>
          <w:bottom w:val="none" w:sz="0" w:space="0" w:color="auto"/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bottom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  <w:tblStylePr w:type="seCell">
      <w:tblPr/>
      <w:tcPr>
        <w:tcBorders>
          <w:top w:val="none" w:sz="0" w:space="0" w:color="auto"/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op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Tabelacomefeitos3D2">
    <w:name w:val="Table 3D effects 2"/>
    <w:basedOn w:val="Tabelanormal"/>
    <w:uiPriority w:val="99"/>
    <w:semiHidden/>
    <w:unhideWhenUsed/>
    <w:rsid w:val="00AB1A73"/>
    <w:pPr>
      <w:jc w:val="both"/>
    </w:pPr>
    <w:tblPr>
      <w:tblStyleRowBandSize w:val="1"/>
    </w:tblPr>
    <w:tcPr>
      <w:shd w:val="solid" w:color="C0C0C0" w:fill="FFFFFF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omefeitos3D3">
    <w:name w:val="Table 3D effects 3"/>
    <w:basedOn w:val="Tabelanormal"/>
    <w:uiPriority w:val="99"/>
    <w:semiHidden/>
    <w:unhideWhenUsed/>
    <w:rsid w:val="00AB1A73"/>
    <w:pPr>
      <w:jc w:val="both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omtema">
    <w:name w:val="Table Theme"/>
    <w:basedOn w:val="Tabelanormal"/>
    <w:uiPriority w:val="99"/>
    <w:semiHidden/>
    <w:unhideWhenUsed/>
    <w:rsid w:val="00AB1A73"/>
    <w:pPr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Forte">
    <w:name w:val="Strong"/>
    <w:basedOn w:val="Fontepargpadro"/>
    <w:uiPriority w:val="22"/>
    <w:qFormat/>
    <w:rsid w:val="00AB1A73"/>
    <w:rPr>
      <w:rFonts w:ascii="Calibri" w:hAnsi="Calibri" w:cs="Calibri"/>
      <w:b/>
      <w:bCs/>
    </w:rPr>
  </w:style>
  <w:style w:type="character" w:styleId="HiperlinkVisitado">
    <w:name w:val="FollowedHyperlink"/>
    <w:basedOn w:val="Fontepargpadro"/>
    <w:uiPriority w:val="99"/>
    <w:semiHidden/>
    <w:unhideWhenUsed/>
    <w:rsid w:val="00AB1A73"/>
    <w:rPr>
      <w:rFonts w:ascii="Calibri" w:hAnsi="Calibri" w:cs="Calibri"/>
      <w:color w:val="954F72" w:themeColor="followedHyperlink"/>
      <w:u w:val="single"/>
    </w:rPr>
  </w:style>
  <w:style w:type="character" w:styleId="Nmerodepgina">
    <w:name w:val="page number"/>
    <w:basedOn w:val="Fontepargpadro"/>
    <w:uiPriority w:val="99"/>
    <w:semiHidden/>
    <w:unhideWhenUsed/>
    <w:rsid w:val="00AB1A73"/>
    <w:rPr>
      <w:rFonts w:ascii="Calibri" w:hAnsi="Calibri" w:cs="Calibri"/>
    </w:rPr>
  </w:style>
  <w:style w:type="paragraph" w:styleId="Legenda">
    <w:name w:val="caption"/>
    <w:basedOn w:val="Normal"/>
    <w:next w:val="Normal"/>
    <w:uiPriority w:val="35"/>
    <w:semiHidden/>
    <w:unhideWhenUsed/>
    <w:qFormat/>
    <w:rsid w:val="00AB1A73"/>
    <w:pPr>
      <w:spacing w:after="200"/>
    </w:pPr>
    <w:rPr>
      <w:i/>
      <w:iCs/>
      <w:color w:val="44546A" w:themeColor="text2"/>
      <w:sz w:val="18"/>
      <w:szCs w:val="18"/>
    </w:rPr>
  </w:style>
  <w:style w:type="character" w:customStyle="1" w:styleId="dec">
    <w:name w:val="dec"/>
    <w:basedOn w:val="Fontepargpadro"/>
    <w:rsid w:val="00184A40"/>
  </w:style>
  <w:style w:type="character" w:customStyle="1" w:styleId="pln">
    <w:name w:val="pln"/>
    <w:basedOn w:val="Fontepargpadro"/>
    <w:rsid w:val="00184A40"/>
  </w:style>
  <w:style w:type="character" w:customStyle="1" w:styleId="tag">
    <w:name w:val="tag"/>
    <w:basedOn w:val="Fontepargpadro"/>
    <w:rsid w:val="00184A40"/>
  </w:style>
  <w:style w:type="character" w:customStyle="1" w:styleId="atn">
    <w:name w:val="atn"/>
    <w:basedOn w:val="Fontepargpadro"/>
    <w:rsid w:val="00184A40"/>
  </w:style>
  <w:style w:type="character" w:customStyle="1" w:styleId="pun">
    <w:name w:val="pun"/>
    <w:basedOn w:val="Fontepargpadro"/>
    <w:rsid w:val="00184A40"/>
  </w:style>
  <w:style w:type="character" w:customStyle="1" w:styleId="atv">
    <w:name w:val="atv"/>
    <w:basedOn w:val="Fontepargpadro"/>
    <w:rsid w:val="00184A40"/>
  </w:style>
  <w:style w:type="character" w:customStyle="1" w:styleId="kwd">
    <w:name w:val="kwd"/>
    <w:basedOn w:val="Fontepargpadro"/>
    <w:rsid w:val="00E71BA5"/>
  </w:style>
  <w:style w:type="character" w:customStyle="1" w:styleId="str">
    <w:name w:val="str"/>
    <w:basedOn w:val="Fontepargpadro"/>
    <w:rsid w:val="00E71BA5"/>
  </w:style>
  <w:style w:type="character" w:customStyle="1" w:styleId="lit">
    <w:name w:val="lit"/>
    <w:basedOn w:val="Fontepargpadro"/>
    <w:rsid w:val="004F17E2"/>
  </w:style>
  <w:style w:type="character" w:customStyle="1" w:styleId="typ">
    <w:name w:val="typ"/>
    <w:basedOn w:val="Fontepargpadro"/>
    <w:rsid w:val="004F17E2"/>
  </w:style>
  <w:style w:type="character" w:customStyle="1" w:styleId="com">
    <w:name w:val="com"/>
    <w:basedOn w:val="Fontepargpadro"/>
    <w:rsid w:val="00234D65"/>
  </w:style>
  <w:style w:type="paragraph" w:customStyle="1" w:styleId="course-header-summarytext">
    <w:name w:val="course-header-summary__text"/>
    <w:basedOn w:val="Normal"/>
    <w:rsid w:val="00847645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val="pt-BR" w:eastAsia="pt-BR"/>
    </w:rPr>
  </w:style>
  <w:style w:type="paragraph" w:customStyle="1" w:styleId="course-header-summarytitle">
    <w:name w:val="course-header-summary__title"/>
    <w:basedOn w:val="Normal"/>
    <w:rsid w:val="00847645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val="pt-BR" w:eastAsia="pt-BR"/>
    </w:rPr>
  </w:style>
  <w:style w:type="paragraph" w:customStyle="1" w:styleId="course-content-callsitem">
    <w:name w:val="course-content-calls__item"/>
    <w:basedOn w:val="Normal"/>
    <w:rsid w:val="00847645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val="pt-BR" w:eastAsia="pt-BR"/>
    </w:rPr>
  </w:style>
  <w:style w:type="character" w:customStyle="1" w:styleId="task-body-header-title-text">
    <w:name w:val="task-body-header-title-text"/>
    <w:basedOn w:val="Fontepargpadro"/>
    <w:rsid w:val="00AD2A6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096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7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0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5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54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54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42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43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7138926">
          <w:blockQuote w:val="1"/>
          <w:marLeft w:val="0"/>
          <w:marRight w:val="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7732771">
          <w:blockQuote w:val="1"/>
          <w:marLeft w:val="0"/>
          <w:marRight w:val="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451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5402755">
          <w:blockQuote w:val="1"/>
          <w:marLeft w:val="0"/>
          <w:marRight w:val="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9669394">
          <w:blockQuote w:val="1"/>
          <w:marLeft w:val="0"/>
          <w:marRight w:val="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5298519">
          <w:blockQuote w:val="1"/>
          <w:marLeft w:val="0"/>
          <w:marRight w:val="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7531302">
          <w:blockQuote w:val="1"/>
          <w:marLeft w:val="0"/>
          <w:marRight w:val="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555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41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7177416">
          <w:blockQuote w:val="1"/>
          <w:marLeft w:val="0"/>
          <w:marRight w:val="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487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05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0362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943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139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38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77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92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018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938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287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401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485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838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0958392">
          <w:blockQuote w:val="1"/>
          <w:marLeft w:val="0"/>
          <w:marRight w:val="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3610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201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296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504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637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7202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788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778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939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304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735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510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158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515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1294971">
          <w:blockQuote w:val="1"/>
          <w:marLeft w:val="0"/>
          <w:marRight w:val="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1429422">
          <w:blockQuote w:val="1"/>
          <w:marLeft w:val="0"/>
          <w:marRight w:val="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8570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556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759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304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603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719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423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496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322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217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1705463">
          <w:blockQuote w:val="1"/>
          <w:marLeft w:val="0"/>
          <w:marRight w:val="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4435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322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682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261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866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066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891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227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793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166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745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382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418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937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9194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0516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498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984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364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979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987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367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641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473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944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988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815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738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952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8602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0307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5445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654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2004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736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591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879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537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9577529">
          <w:blockQuote w:val="1"/>
          <w:marLeft w:val="0"/>
          <w:marRight w:val="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8166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608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934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365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800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702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705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5936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2093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8485661">
              <w:marLeft w:val="0"/>
              <w:marRight w:val="12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19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06527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5064413">
              <w:marLeft w:val="0"/>
              <w:marRight w:val="12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92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91110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5335189">
              <w:marLeft w:val="0"/>
              <w:marRight w:val="12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6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22347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6312808">
              <w:marLeft w:val="0"/>
              <w:marRight w:val="12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11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79842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0125243">
              <w:marLeft w:val="0"/>
              <w:marRight w:val="12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37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34272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72177">
              <w:marLeft w:val="0"/>
              <w:marRight w:val="12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22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82541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5670800">
              <w:marLeft w:val="0"/>
              <w:marRight w:val="12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3646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068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163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805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630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106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043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180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229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080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027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994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650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371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427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883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116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674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498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057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254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630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827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754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845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691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761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478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9348389">
          <w:blockQuote w:val="1"/>
          <w:marLeft w:val="0"/>
          <w:marRight w:val="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9983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533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767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830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307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081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764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085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173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725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621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6365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251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8391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9936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6869467">
          <w:marLeft w:val="0"/>
          <w:marRight w:val="0"/>
          <w:marTop w:val="480"/>
          <w:marBottom w:val="9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0816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212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576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906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805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364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127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345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238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672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746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805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636424">
          <w:blockQuote w:val="1"/>
          <w:marLeft w:val="0"/>
          <w:marRight w:val="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9300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5808459">
          <w:blockQuote w:val="1"/>
          <w:marLeft w:val="0"/>
          <w:marRight w:val="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0543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658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278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061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773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383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402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036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870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244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587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255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228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6721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79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0119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835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158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735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249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784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5486024">
          <w:blockQuote w:val="1"/>
          <w:marLeft w:val="0"/>
          <w:marRight w:val="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4336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583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815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6642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2586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005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060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705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313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7446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945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545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626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017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170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626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991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213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053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519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304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270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963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687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7789770">
          <w:blockQuote w:val="1"/>
          <w:marLeft w:val="0"/>
          <w:marRight w:val="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8257023">
          <w:blockQuote w:val="1"/>
          <w:marLeft w:val="0"/>
          <w:marRight w:val="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84" Type="http://schemas.openxmlformats.org/officeDocument/2006/relationships/image" Target="media/image72.png"/><Relationship Id="rId89" Type="http://schemas.openxmlformats.org/officeDocument/2006/relationships/hyperlink" Target="http://google.com/" TargetMode="External"/><Relationship Id="rId16" Type="http://schemas.openxmlformats.org/officeDocument/2006/relationships/image" Target="media/image6.png"/><Relationship Id="rId11" Type="http://schemas.openxmlformats.org/officeDocument/2006/relationships/image" Target="media/image2.jpe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5" Type="http://schemas.openxmlformats.org/officeDocument/2006/relationships/styles" Target="styles.xml"/><Relationship Id="rId90" Type="http://schemas.openxmlformats.org/officeDocument/2006/relationships/hyperlink" Target="https://www.google.com.br/search?q=microsoft+visual+studo&amp;oq=microsoft+visual+studo&amp;aqs=chrome..69i57.6375j0j1&amp;sourceid=chrome&amp;ie=UTF-8" TargetMode="External"/><Relationship Id="rId95" Type="http://schemas.openxmlformats.org/officeDocument/2006/relationships/fontTable" Target="fontTable.xml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80" Type="http://schemas.openxmlformats.org/officeDocument/2006/relationships/hyperlink" Target="https://cursos.alura.com.br/course/linq-c-sharp" TargetMode="External"/><Relationship Id="rId85" Type="http://schemas.openxmlformats.org/officeDocument/2006/relationships/image" Target="media/image73.png"/><Relationship Id="rId3" Type="http://schemas.openxmlformats.org/officeDocument/2006/relationships/customXml" Target="../customXml/item3.xml"/><Relationship Id="rId12" Type="http://schemas.openxmlformats.org/officeDocument/2006/relationships/image" Target="media/image3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83" Type="http://schemas.openxmlformats.org/officeDocument/2006/relationships/image" Target="media/image71.png"/><Relationship Id="rId88" Type="http://schemas.openxmlformats.org/officeDocument/2006/relationships/image" Target="media/image74.png"/><Relationship Id="rId91" Type="http://schemas.openxmlformats.org/officeDocument/2006/relationships/image" Target="media/image75.png"/><Relationship Id="rId96" Type="http://schemas.openxmlformats.org/officeDocument/2006/relationships/glossaryDocument" Target="glossary/document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image" Target="media/image1.jp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81" Type="http://schemas.openxmlformats.org/officeDocument/2006/relationships/hyperlink" Target="https://cursos.alura.com.br/course/linq-c-sharp-parte-2" TargetMode="External"/><Relationship Id="rId86" Type="http://schemas.openxmlformats.org/officeDocument/2006/relationships/hyperlink" Target="https://cursos.alura.com.br/course/linq-c-sharp" TargetMode="External"/><Relationship Id="rId94" Type="http://schemas.openxmlformats.org/officeDocument/2006/relationships/footer" Target="footer1.xml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3" Type="http://schemas.openxmlformats.org/officeDocument/2006/relationships/hyperlink" Target="https://docs.microsoft.com/pt-br/visualstudio/debugger/using-breakpoints?view=vs-2019%23:~:text=Voc%C3%AA%20tamb%C3%A9m%20pode%20selecionar%20a,interrup%C3%A7%C3%A3o%20%3E%20Inserir%20ponto%20de%20interrup%C3%A7%C3%A3o" TargetMode="External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6.png"/><Relationship Id="rId97" Type="http://schemas.openxmlformats.org/officeDocument/2006/relationships/theme" Target="theme/theme1.xml"/><Relationship Id="rId7" Type="http://schemas.openxmlformats.org/officeDocument/2006/relationships/webSettings" Target="webSettings.xml"/><Relationship Id="rId71" Type="http://schemas.openxmlformats.org/officeDocument/2006/relationships/image" Target="media/image61.png"/><Relationship Id="rId92" Type="http://schemas.openxmlformats.org/officeDocument/2006/relationships/hyperlink" Target="https://www.alura.com.br/curso-online-csharp-collections" TargetMode="External"/><Relationship Id="rId2" Type="http://schemas.openxmlformats.org/officeDocument/2006/relationships/customXml" Target="../customXml/item2.xml"/><Relationship Id="rId29" Type="http://schemas.openxmlformats.org/officeDocument/2006/relationships/image" Target="media/image19.png"/><Relationship Id="rId24" Type="http://schemas.openxmlformats.org/officeDocument/2006/relationships/image" Target="media/image14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image" Target="media/image56.png"/><Relationship Id="rId87" Type="http://schemas.openxmlformats.org/officeDocument/2006/relationships/hyperlink" Target="https://cursos.alura.com.br/course/linq-c-sharp-parte-2" TargetMode="External"/><Relationship Id="rId61" Type="http://schemas.openxmlformats.org/officeDocument/2006/relationships/image" Target="media/image51.png"/><Relationship Id="rId82" Type="http://schemas.openxmlformats.org/officeDocument/2006/relationships/image" Target="media/image70.png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56" Type="http://schemas.openxmlformats.org/officeDocument/2006/relationships/image" Target="media/image46.png"/><Relationship Id="rId77" Type="http://schemas.openxmlformats.org/officeDocument/2006/relationships/image" Target="media/image67.png"/><Relationship Id="rId8" Type="http://schemas.openxmlformats.org/officeDocument/2006/relationships/footnotes" Target="footnotes.xml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93" Type="http://schemas.openxmlformats.org/officeDocument/2006/relationships/image" Target="media/image76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elyss\AppData\Roaming\Microsoft\Templates\Whitepaper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docParts>
    <w:docPart>
      <w:docPartPr>
        <w:name w:val="86393FE87ABA4536B79AB0E3858519B4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AEAC88F6-501F-40D1-8835-D2F4AA2D1E20}"/>
      </w:docPartPr>
      <w:docPartBody>
        <w:p w:rsidR="00881EE5" w:rsidRDefault="00881EE5">
          <w:pPr>
            <w:pStyle w:val="86393FE87ABA4536B79AB0E3858519B4"/>
          </w:pPr>
          <w:r w:rsidRPr="00CC3CF2">
            <w:rPr>
              <w:noProof/>
              <w:lang w:bidi="pt-BR"/>
            </w:rPr>
            <w:t>Introdução</w:t>
          </w:r>
        </w:p>
      </w:docPartBody>
    </w:docPart>
    <w:docPart>
      <w:docPartPr>
        <w:name w:val="566F0102033242CD819BB2A36D54CD7F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B5E4DA6E-ACB6-4D09-9971-B87B08DAE6A4}"/>
      </w:docPartPr>
      <w:docPartBody>
        <w:p w:rsidR="00881EE5" w:rsidRDefault="00881EE5">
          <w:pPr>
            <w:pStyle w:val="566F0102033242CD819BB2A36D54CD7F"/>
          </w:pPr>
          <w:r w:rsidRPr="00CC3CF2">
            <w:rPr>
              <w:noProof/>
              <w:lang w:bidi="pt-BR"/>
            </w:rPr>
            <w:t>Conclusão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Microsoft YaHei U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Open Sans">
    <w:panose1 w:val="020B0606030504020204"/>
    <w:charset w:val="00"/>
    <w:family w:val="swiss"/>
    <w:pitch w:val="variable"/>
    <w:sig w:usb0="E00002EF" w:usb1="4000205B" w:usb2="00000028" w:usb3="00000000" w:csb0="0000019F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  <w:font w:name="inherit">
    <w:altName w:val="Cambria"/>
    <w:panose1 w:val="00000000000000000000"/>
    <w:charset w:val="00"/>
    <w:family w:val="roman"/>
    <w:notTrueType/>
    <w:pitch w:val="default"/>
  </w:font>
</w:fonts>
</file>

<file path=word/glossary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FFFFFF89"/>
    <w:multiLevelType w:val="singleLevel"/>
    <w:tmpl w:val="20F6C626"/>
    <w:lvl w:ilvl="0">
      <w:start w:val="1"/>
      <w:numFmt w:val="bullet"/>
      <w:pStyle w:val="Commarcadores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0"/>
  </w:num>
</w:numbering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81EE5"/>
    <w:rsid w:val="000D0192"/>
    <w:rsid w:val="001D4E66"/>
    <w:rsid w:val="0080000C"/>
    <w:rsid w:val="00881EE5"/>
    <w:rsid w:val="0096652D"/>
    <w:rsid w:val="00A17783"/>
    <w:rsid w:val="00D76F20"/>
    <w:rsid w:val="00DA4D1C"/>
    <w:rsid w:val="00E80575"/>
    <w:rsid w:val="00FD32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pt-BR" w:eastAsia="pt-B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TextodoEspaoReservado">
    <w:name w:val="Placeholder Text"/>
    <w:basedOn w:val="Fontepargpadro"/>
    <w:uiPriority w:val="99"/>
    <w:semiHidden/>
    <w:rPr>
      <w:rFonts w:ascii="Calibri" w:hAnsi="Calibri" w:cs="Calibri"/>
      <w:color w:val="808080"/>
    </w:rPr>
  </w:style>
  <w:style w:type="paragraph" w:customStyle="1" w:styleId="2CD1EA4AC46D4D0C8A29E2E03030A51D">
    <w:name w:val="2CD1EA4AC46D4D0C8A29E2E03030A51D"/>
  </w:style>
  <w:style w:type="paragraph" w:styleId="Subttulo">
    <w:name w:val="Subtitle"/>
    <w:basedOn w:val="Normal"/>
    <w:next w:val="Normal"/>
    <w:link w:val="SubttuloChar"/>
    <w:uiPriority w:val="11"/>
    <w:qFormat/>
    <w:pPr>
      <w:jc w:val="center"/>
    </w:pPr>
    <w:rPr>
      <w:rFonts w:ascii="Calibri" w:eastAsia="SimSun" w:hAnsi="Calibri" w:cs="Calibri"/>
      <w:lang w:val="pt-PT" w:eastAsia="en-US"/>
    </w:rPr>
  </w:style>
  <w:style w:type="character" w:customStyle="1" w:styleId="SubttuloChar">
    <w:name w:val="Subtítulo Char"/>
    <w:basedOn w:val="Fontepargpadro"/>
    <w:link w:val="Subttulo"/>
    <w:uiPriority w:val="11"/>
    <w:rPr>
      <w:rFonts w:ascii="Calibri" w:eastAsia="SimSun" w:hAnsi="Calibri" w:cs="Calibri"/>
      <w:lang w:val="pt-PT" w:eastAsia="en-US"/>
    </w:rPr>
  </w:style>
  <w:style w:type="paragraph" w:customStyle="1" w:styleId="A534AFE94506480E84F016B6C7B648E4">
    <w:name w:val="A534AFE94506480E84F016B6C7B648E4"/>
  </w:style>
  <w:style w:type="paragraph" w:customStyle="1" w:styleId="86393FE87ABA4536B79AB0E3858519B4">
    <w:name w:val="86393FE87ABA4536B79AB0E3858519B4"/>
  </w:style>
  <w:style w:type="paragraph" w:customStyle="1" w:styleId="2805D8E75972496DA4EC0E0C6BBD93C7">
    <w:name w:val="2805D8E75972496DA4EC0E0C6BBD93C7"/>
  </w:style>
  <w:style w:type="paragraph" w:customStyle="1" w:styleId="74DC1863EC92405AAD47620EBF67BAC2">
    <w:name w:val="74DC1863EC92405AAD47620EBF67BAC2"/>
  </w:style>
  <w:style w:type="paragraph" w:customStyle="1" w:styleId="6470A105645F4D0EB19ECA89CB40301C">
    <w:name w:val="6470A105645F4D0EB19ECA89CB40301C"/>
  </w:style>
  <w:style w:type="paragraph" w:customStyle="1" w:styleId="962CD15932B84FCFA292D5F6B9380FA8">
    <w:name w:val="962CD15932B84FCFA292D5F6B9380FA8"/>
  </w:style>
  <w:style w:type="paragraph" w:customStyle="1" w:styleId="970ECCF457774B88961CCD6D55967EB9">
    <w:name w:val="970ECCF457774B88961CCD6D55967EB9"/>
  </w:style>
  <w:style w:type="paragraph" w:customStyle="1" w:styleId="BA3C6262AE244239BB180BE54FA6189A">
    <w:name w:val="BA3C6262AE244239BB180BE54FA6189A"/>
  </w:style>
  <w:style w:type="paragraph" w:customStyle="1" w:styleId="1B349ABD952C4817A3702F9F59996C6B">
    <w:name w:val="1B349ABD952C4817A3702F9F59996C6B"/>
  </w:style>
  <w:style w:type="paragraph" w:customStyle="1" w:styleId="0A295BD4CC9C4F03BF1FF7D82174F2E0">
    <w:name w:val="0A295BD4CC9C4F03BF1FF7D82174F2E0"/>
  </w:style>
  <w:style w:type="paragraph" w:customStyle="1" w:styleId="A386807E37E4445D91322C75A409B0AF">
    <w:name w:val="A386807E37E4445D91322C75A409B0AF"/>
  </w:style>
  <w:style w:type="paragraph" w:customStyle="1" w:styleId="D2C00BAE7CE64BD9861B137F76AD15D2">
    <w:name w:val="D2C00BAE7CE64BD9861B137F76AD15D2"/>
  </w:style>
  <w:style w:type="paragraph" w:customStyle="1" w:styleId="4E9A5173E266436EA7B12637541DD129">
    <w:name w:val="4E9A5173E266436EA7B12637541DD129"/>
  </w:style>
  <w:style w:type="paragraph" w:customStyle="1" w:styleId="77D68CB30D2844DC9B84585F5EEEE415">
    <w:name w:val="77D68CB30D2844DC9B84585F5EEEE415"/>
  </w:style>
  <w:style w:type="paragraph" w:customStyle="1" w:styleId="566F0102033242CD819BB2A36D54CD7F">
    <w:name w:val="566F0102033242CD819BB2A36D54CD7F"/>
  </w:style>
  <w:style w:type="paragraph" w:customStyle="1" w:styleId="20E7BF3E177A4DF59671DB5A4869ED2B">
    <w:name w:val="20E7BF3E177A4DF59671DB5A4869ED2B"/>
  </w:style>
  <w:style w:type="paragraph" w:customStyle="1" w:styleId="639EEA457F2D422EB6C3DE9C8FF1E084">
    <w:name w:val="639EEA457F2D422EB6C3DE9C8FF1E084"/>
  </w:style>
  <w:style w:type="paragraph" w:styleId="Commarcadores">
    <w:name w:val="List Bullet"/>
    <w:basedOn w:val="Normal"/>
    <w:uiPriority w:val="99"/>
    <w:pPr>
      <w:numPr>
        <w:numId w:val="1"/>
      </w:numPr>
      <w:contextualSpacing/>
      <w:jc w:val="both"/>
    </w:pPr>
    <w:rPr>
      <w:rFonts w:ascii="Calibri" w:eastAsia="SimSun" w:hAnsi="Calibri" w:cs="Calibri"/>
      <w:lang w:val="pt-PT" w:eastAsia="en-US"/>
    </w:rPr>
  </w:style>
  <w:style w:type="paragraph" w:customStyle="1" w:styleId="D58B50C844F34780A08F2C86D5EFEA02">
    <w:name w:val="D58B50C844F34780A08F2C86D5EFEA02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MediaServiceKeyPoints xmlns="71af3243-3dd4-4a8d-8c0d-dd76da1f02a5" xsi:nil="true"/>
  </documentManagement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11" ma:contentTypeDescription="Create a new document." ma:contentTypeScope="" ma:versionID="9677210f24a1be23c92c90fd886aa0aa">
  <xsd:schema xmlns:xsd="http://www.w3.org/2001/XMLSchema" xmlns:xs="http://www.w3.org/2001/XMLSchema" xmlns:p="http://schemas.microsoft.com/office/2006/metadata/properties" xmlns:ns2="71af3243-3dd4-4a8d-8c0d-dd76da1f02a5" xmlns:ns3="16c05727-aa75-4e4a-9b5f-8a80a1165891" targetNamespace="http://schemas.microsoft.com/office/2006/metadata/properties" ma:root="true" ma:fieldsID="60e05723c5c1908df1a1a4ebf11d344e" ns2:_="" ns3:_="">
    <xsd:import namespace="71af3243-3dd4-4a8d-8c0d-dd76da1f02a5"/>
    <xsd:import namespace="16c05727-aa75-4e4a-9b5f-8a80a116589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AutoTags" ma:index="11" nillable="true" ma:displayName="MediaServiceAutoTags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internalName="MediaServiceKeyPoints" ma:readOnly="false">
      <xsd:simpleType>
        <xsd:restriction base="dms:Note">
          <xsd:maxLength value="255"/>
        </xsd:restriction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6E779A88-FD67-4416-B6C5-0F866E0CAB1D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B6F1C28F-E4A2-4106-AF8B-6C4ABA9ECC55}">
  <ds:schemaRefs>
    <ds:schemaRef ds:uri="http://schemas.microsoft.com/office/2006/metadata/properties"/>
    <ds:schemaRef ds:uri="http://schemas.microsoft.com/office/infopath/2007/PartnerControls"/>
    <ds:schemaRef ds:uri="71af3243-3dd4-4a8d-8c0d-dd76da1f02a5"/>
  </ds:schemaRefs>
</ds:datastoreItem>
</file>

<file path=customXml/itemProps3.xml><?xml version="1.0" encoding="utf-8"?>
<ds:datastoreItem xmlns:ds="http://schemas.openxmlformats.org/officeDocument/2006/customXml" ds:itemID="{209E5FA3-0485-4447-8B22-BC49E58AEB71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1af3243-3dd4-4a8d-8c0d-dd76da1f02a5"/>
    <ds:schemaRef ds:uri="16c05727-aa75-4e4a-9b5f-8a80a116589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Whitepaper</Template>
  <TotalTime>0</TotalTime>
  <Pages>79</Pages>
  <Words>14224</Words>
  <Characters>76814</Characters>
  <Application>Microsoft Office Word</Application>
  <DocSecurity>0</DocSecurity>
  <Lines>640</Lines>
  <Paragraphs>181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90857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2021-01-14T12:08:00Z</dcterms:created>
  <dcterms:modified xsi:type="dcterms:W3CDTF">2021-01-21T21:44:00Z</dcterms:modified>
</cp:coreProperties>
</file>